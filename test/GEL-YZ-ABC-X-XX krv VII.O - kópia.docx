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1B61B9" w:rsidRDefault="00715A49" w:rsidP="001B61B9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  <w:sz w:val="28"/>
                <w:szCs w:val="28"/>
              </w:rPr>
            </w:pPr>
            <w:r w:rsidRPr="001B61B9">
              <w:rPr>
                <w:rStyle w:val="Siln"/>
                <w:smallCaps w:val="0"/>
                <w:sz w:val="28"/>
                <w:szCs w:val="28"/>
              </w:rPr>
              <w:t>GEL</w:t>
            </w:r>
            <w:r w:rsidR="00FB47E7" w:rsidRPr="001B61B9">
              <w:rPr>
                <w:rStyle w:val="Siln"/>
                <w:smallCaps w:val="0"/>
                <w:sz w:val="28"/>
                <w:szCs w:val="28"/>
              </w:rPr>
              <w:t>-</w:t>
            </w:r>
            <w:r w:rsidR="001B61B9" w:rsidRPr="001B61B9">
              <w:rPr>
                <w:rStyle w:val="Siln"/>
                <w:smallCaps w:val="0"/>
                <w:sz w:val="28"/>
                <w:szCs w:val="28"/>
              </w:rPr>
              <w:t>SKA</w:t>
            </w:r>
            <w:r w:rsidR="00FB47E7" w:rsidRPr="001B61B9">
              <w:rPr>
                <w:rStyle w:val="Siln"/>
                <w:smallCaps w:val="0"/>
                <w:sz w:val="28"/>
                <w:szCs w:val="28"/>
              </w:rPr>
              <w:t>-</w:t>
            </w:r>
            <w:r w:rsidR="00700F47">
              <w:rPr>
                <w:rStyle w:val="Siln"/>
                <w:smallCaps w:val="0"/>
                <w:sz w:val="28"/>
                <w:szCs w:val="28"/>
              </w:rPr>
              <w:t>EKO-VIIO—02b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9C0E59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Y</w:t>
            </w:r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priezvisko</w:t>
            </w:r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Z</w:t>
            </w:r>
            <w:proofErr w:type="spellEnd"/>
            <w:r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 xml:space="preserve"> </w:t>
            </w:r>
            <w:proofErr w:type="spellStart"/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meno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-iniciálky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</w:t>
            </w:r>
            <w:r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autora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ABC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-skratka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predmetu,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-ročník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-porad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. číslo metodiky</w:t>
            </w: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0717F5" w:rsidP="0059411D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RNDr. Lenka </w:t>
            </w:r>
            <w:proofErr w:type="spellStart"/>
            <w:r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7C22A5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="000717F5">
              <w:rPr>
                <w:rStyle w:val="Siln"/>
              </w:rPr>
              <w:t>KA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0717F5" w:rsidP="00834CE7">
            <w:pPr>
              <w:rPr>
                <w:rStyle w:val="Siln"/>
              </w:rPr>
            </w:pPr>
            <w:r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0717F5" w:rsidP="00834CE7">
            <w:pPr>
              <w:rPr>
                <w:rStyle w:val="Siln"/>
              </w:rPr>
            </w:pPr>
            <w:r>
              <w:rPr>
                <w:rStyle w:val="Siln"/>
              </w:rPr>
              <w:t>0907 185 326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0717F5" w:rsidP="007C22A5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 xml:space="preserve"> </w:t>
            </w:r>
            <w:r w:rsidR="007C22A5">
              <w:rPr>
                <w:rStyle w:val="Siln"/>
                <w:sz w:val="20"/>
              </w:rPr>
              <w:t>Praktikum z biológie a ekológie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7D91" w:rsidRDefault="007C22A5" w:rsidP="007C22A5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PBE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0717F5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7.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5BCB" w:rsidRDefault="001223C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5BCB" w:rsidRDefault="001223C2" w:rsidP="000717F5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0717F5">
        <w:trPr>
          <w:trHeight w:val="437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1223C2" w:rsidRPr="00DD5BCB" w:rsidRDefault="001223C2" w:rsidP="007A4AA4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7D91" w:rsidRDefault="004038F8" w:rsidP="000717F5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Biológia a fyziológia človeka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DD7D91" w:rsidRDefault="000717F5" w:rsidP="004038F8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Krv, jej význam a určovanie krvných skupín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7C22A5" w:rsidP="004038F8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P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ovinn</w:t>
            </w:r>
            <w:r>
              <w:rPr>
                <w:rFonts w:cstheme="minorHAnsi"/>
                <w:b/>
                <w:sz w:val="20"/>
                <w:szCs w:val="20"/>
              </w:rPr>
              <w:t>e voliteľný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DD7D91" w:rsidRDefault="007C22A5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DD7D91" w:rsidRDefault="004038F8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02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57750A" w:rsidRDefault="007C22A5" w:rsidP="001B61B9">
            <w:pPr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Biológia, chémia, </w:t>
            </w:r>
            <w:r w:rsidR="003D6187">
              <w:rPr>
                <w:rStyle w:val="Siln"/>
              </w:rPr>
              <w:t>informatika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Environmentálna výchova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602E5F" w:rsidP="00602E5F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Prezentácia výsledkov skupiny prostredníctvom zástupcu skupiny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602E5F" w:rsidRDefault="001223C2" w:rsidP="00602E5F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602E5F" w:rsidP="00602E5F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Práca s PC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Spoločenské a </w:t>
            </w:r>
            <w:r w:rsidRPr="00DD5BCB">
              <w:rPr>
                <w:rFonts w:cstheme="minorHAnsi"/>
                <w:b/>
                <w:sz w:val="20"/>
                <w:szCs w:val="20"/>
              </w:rPr>
              <w:t>občianske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5314A4" w:rsidRPr="00F216EE" w:rsidRDefault="005314A4" w:rsidP="005314A4">
            <w:pPr>
              <w:pStyle w:val="Odsekzoznamu"/>
              <w:numPr>
                <w:ilvl w:val="0"/>
                <w:numId w:val="23"/>
              </w:numPr>
              <w:spacing w:line="300" w:lineRule="auto"/>
              <w:contextualSpacing/>
              <w:rPr>
                <w:b/>
              </w:rPr>
            </w:pPr>
            <w:r w:rsidRPr="00F216EE">
              <w:t>byť tolerantný, vyjadrovať odlišné stanoviská a porozumieť im, vyjednávať so schopnosťou vytvárať dôveru a cítiť empatiu,</w:t>
            </w:r>
          </w:p>
          <w:p w:rsidR="001223C2" w:rsidRPr="00DD5BCB" w:rsidRDefault="005314A4" w:rsidP="005314A4">
            <w:pPr>
              <w:pStyle w:val="Odsekzoznamu"/>
              <w:numPr>
                <w:ilvl w:val="0"/>
                <w:numId w:val="23"/>
              </w:numPr>
              <w:spacing w:line="300" w:lineRule="auto"/>
              <w:contextualSpacing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t xml:space="preserve">zaujať </w:t>
            </w:r>
            <w:r w:rsidRPr="00F216EE">
              <w:t>postoj, spolupráca, asertivita a</w:t>
            </w:r>
            <w:r>
              <w:t> </w:t>
            </w:r>
            <w:r w:rsidRPr="00F216EE">
              <w:t>integrita</w:t>
            </w:r>
            <w:r>
              <w:t xml:space="preserve"> – vedieť sa dohodnúť.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602E5F" w:rsidP="00602E5F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Učia sa riešiť problémovú úlohu, </w:t>
            </w:r>
            <w:r w:rsidRPr="00F216EE">
              <w:t>schopnosť organizovať vlastné učenie v skupinách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5314A4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DD5BCB" w:rsidRDefault="005314A4" w:rsidP="005314A4">
            <w:pPr>
              <w:pStyle w:val="Odsekzoznamu"/>
              <w:numPr>
                <w:ilvl w:val="0"/>
                <w:numId w:val="24"/>
              </w:numPr>
              <w:spacing w:line="300" w:lineRule="auto"/>
              <w:contextualSpacing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t>schopnosť pracovať v tíme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vedieť)</w:t>
            </w:r>
          </w:p>
          <w:p w:rsidR="001223C2" w:rsidRPr="00DD5BCB" w:rsidRDefault="003B19DD" w:rsidP="001B61B9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Žiak má </w:t>
            </w:r>
            <w:r w:rsidR="001B61B9">
              <w:rPr>
                <w:rFonts w:cstheme="minorHAnsi"/>
                <w:sz w:val="20"/>
                <w:szCs w:val="20"/>
              </w:rPr>
              <w:t xml:space="preserve">poznať typy krvných skupín ABO systému. Ku každej krvnej skupine má žiak poznať jej </w:t>
            </w:r>
            <w:proofErr w:type="spellStart"/>
            <w:r w:rsidR="001B61B9">
              <w:rPr>
                <w:rFonts w:cstheme="minorHAnsi"/>
                <w:sz w:val="20"/>
                <w:szCs w:val="20"/>
              </w:rPr>
              <w:t>aglutinogén</w:t>
            </w:r>
            <w:proofErr w:type="spellEnd"/>
            <w:r w:rsidR="001B61B9">
              <w:rPr>
                <w:rFonts w:cstheme="minorHAnsi"/>
                <w:sz w:val="20"/>
                <w:szCs w:val="20"/>
              </w:rPr>
              <w:t xml:space="preserve"> a </w:t>
            </w:r>
            <w:proofErr w:type="spellStart"/>
            <w:r w:rsidR="001B61B9">
              <w:rPr>
                <w:rFonts w:cstheme="minorHAnsi"/>
                <w:sz w:val="20"/>
                <w:szCs w:val="20"/>
              </w:rPr>
              <w:t>aglutinín</w:t>
            </w:r>
            <w:proofErr w:type="spellEnd"/>
            <w:r w:rsidR="001B61B9">
              <w:rPr>
                <w:rFonts w:cstheme="minorHAnsi"/>
                <w:sz w:val="20"/>
                <w:szCs w:val="20"/>
              </w:rPr>
              <w:t xml:space="preserve">. 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(čomu má žiak porozumieť)</w:t>
            </w:r>
          </w:p>
          <w:p w:rsidR="001223C2" w:rsidRPr="001B61B9" w:rsidRDefault="003B19DD" w:rsidP="001B61B9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1B61B9">
              <w:rPr>
                <w:rFonts w:cstheme="minorHAnsi"/>
                <w:sz w:val="20"/>
                <w:szCs w:val="20"/>
              </w:rPr>
              <w:t>Žiak má porozumieť princípu určovania krvných skupín.</w:t>
            </w:r>
            <w:r w:rsidR="001B61B9">
              <w:rPr>
                <w:rFonts w:cstheme="minorHAnsi"/>
                <w:sz w:val="20"/>
                <w:szCs w:val="20"/>
              </w:rPr>
              <w:t xml:space="preserve"> Má vedieť vysvetliť dôvod, prečo nemožno podať človeku krv s inou krvnou skupinou, prípadne </w:t>
            </w:r>
            <w:proofErr w:type="spellStart"/>
            <w:r w:rsidR="001B61B9">
              <w:rPr>
                <w:rFonts w:cstheme="minorHAnsi"/>
                <w:sz w:val="20"/>
                <w:szCs w:val="20"/>
              </w:rPr>
              <w:t>Rh</w:t>
            </w:r>
            <w:proofErr w:type="spellEnd"/>
            <w:r w:rsidR="001B61B9">
              <w:rPr>
                <w:rFonts w:cstheme="minorHAnsi"/>
                <w:sz w:val="20"/>
                <w:szCs w:val="20"/>
              </w:rPr>
              <w:t xml:space="preserve"> faktorom.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Psychomotorická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oblasť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robiť)</w:t>
            </w:r>
          </w:p>
          <w:p w:rsidR="001223C2" w:rsidRPr="001B61B9" w:rsidRDefault="003B19DD" w:rsidP="001B61B9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1B61B9">
              <w:rPr>
                <w:rFonts w:cstheme="minorHAnsi"/>
                <w:sz w:val="20"/>
                <w:szCs w:val="20"/>
              </w:rPr>
              <w:t xml:space="preserve">Žiak má vedieť </w:t>
            </w:r>
            <w:r w:rsidR="001B61B9">
              <w:rPr>
                <w:rFonts w:cstheme="minorHAnsi"/>
                <w:sz w:val="20"/>
                <w:szCs w:val="20"/>
              </w:rPr>
              <w:t>s využitím</w:t>
            </w:r>
            <w:r w:rsidRPr="001B61B9">
              <w:rPr>
                <w:rFonts w:cstheme="minorHAnsi"/>
                <w:sz w:val="20"/>
                <w:szCs w:val="20"/>
              </w:rPr>
              <w:t xml:space="preserve"> sady na určovanie krvných skupín správne určiť krvnú skupinu.</w:t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B61B9" w:rsidRPr="00DD5BCB" w:rsidRDefault="001B61B9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3B19DD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Skupinové, individuálne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3B19DD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Bádateľské metódy vo vyučovaní, problémové úlohy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DD5BCB" w:rsidRDefault="001B61B9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3B19DD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3B19DD" w:rsidP="003B19DD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Počítač s pripojením na internet pre každého žiaka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B61B9" w:rsidP="001B61B9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Sada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na určovanie krvných skupín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B61B9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lastRenderedPageBreak/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3B19DD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počítačová miestnosť s počítačmi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3B19DD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Po realizácii práce so </w:t>
            </w:r>
            <w:proofErr w:type="spellStart"/>
            <w:r>
              <w:rPr>
                <w:rFonts w:cstheme="minorHAnsi"/>
                <w:sz w:val="20"/>
                <w:szCs w:val="20"/>
              </w:rPr>
              <w:t>sadou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na určovanie krvných skupín umyť ruky mydlom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9D6FA7" w:rsidP="003B19DD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3B19DD" w:rsidP="003B19DD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9D6FA7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p w:rsidR="009C0E59" w:rsidRPr="00463301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b/>
          <w:sz w:val="20"/>
          <w:szCs w:val="20"/>
        </w:rPr>
      </w:pPr>
      <w:proofErr w:type="spellStart"/>
      <w:r w:rsidRPr="00DD5BCB">
        <w:rPr>
          <w:rFonts w:ascii="Arial Narrow" w:hAnsi="Arial Narrow"/>
          <w:sz w:val="18"/>
        </w:rPr>
        <w:t>Pozn</w:t>
      </w:r>
      <w:proofErr w:type="spellEnd"/>
      <w:r w:rsidRPr="00DD5BCB">
        <w:rPr>
          <w:rFonts w:ascii="Arial Narrow" w:hAnsi="Arial Narrow"/>
          <w:sz w:val="18"/>
        </w:rPr>
        <w:t>:</w:t>
      </w:r>
      <w:r>
        <w:rPr>
          <w:rFonts w:ascii="Arial Narrow" w:hAnsi="Arial Narrow"/>
          <w:sz w:val="18"/>
        </w:rPr>
        <w:t xml:space="preserve"> </w:t>
      </w:r>
      <w:r w:rsidRPr="00463301">
        <w:rPr>
          <w:rFonts w:ascii="Arial Narrow" w:hAnsi="Arial Narrow"/>
          <w:b/>
          <w:sz w:val="20"/>
          <w:szCs w:val="20"/>
        </w:rPr>
        <w:t xml:space="preserve">Pre samotný text použite štýl Normálny (riadkovanie 1,15; písmo </w:t>
      </w:r>
      <w:proofErr w:type="spellStart"/>
      <w:r w:rsidRPr="00463301">
        <w:rPr>
          <w:rFonts w:ascii="Arial Narrow" w:hAnsi="Arial Narrow"/>
          <w:b/>
          <w:sz w:val="20"/>
          <w:szCs w:val="20"/>
        </w:rPr>
        <w:t>Arial</w:t>
      </w:r>
      <w:proofErr w:type="spellEnd"/>
      <w:r w:rsidRPr="00463301">
        <w:rPr>
          <w:rFonts w:ascii="Arial Narrow" w:hAnsi="Arial Narrow"/>
          <w:b/>
          <w:sz w:val="20"/>
          <w:szCs w:val="20"/>
        </w:rPr>
        <w:t xml:space="preserve"> 11 bodov).</w:t>
      </w:r>
    </w:p>
    <w:p w:rsidR="009C0E59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</w:p>
    <w:p w:rsidR="009C0E59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  <w:proofErr w:type="spellStart"/>
      <w:r w:rsidRPr="00DD5BCB">
        <w:rPr>
          <w:rFonts w:ascii="Arial Narrow" w:hAnsi="Arial Narrow"/>
          <w:sz w:val="18"/>
        </w:rPr>
        <w:t>Pozn</w:t>
      </w:r>
      <w:proofErr w:type="spellEnd"/>
      <w:r w:rsidRPr="00DD5BCB">
        <w:rPr>
          <w:rFonts w:ascii="Arial Narrow" w:hAnsi="Arial Narrow"/>
          <w:sz w:val="18"/>
        </w:rPr>
        <w:t>: do jednotlivých fáz vyučovacej hodiny zakomponujte (</w:t>
      </w:r>
      <w:r w:rsidRPr="00DD5BCB">
        <w:rPr>
          <w:rFonts w:ascii="Arial Narrow" w:hAnsi="Arial Narrow"/>
          <w:sz w:val="18"/>
          <w:u w:val="single"/>
        </w:rPr>
        <w:t>tam, kde je to vhodné</w:t>
      </w:r>
      <w:r w:rsidRPr="00DD5BCB">
        <w:rPr>
          <w:rFonts w:ascii="Arial Narrow" w:hAnsi="Arial Narrow"/>
          <w:sz w:val="18"/>
        </w:rPr>
        <w:t>) a vyznačte (napr. rámčekom, ako je naznačené,</w:t>
      </w:r>
      <w:r w:rsidRPr="00DD5BCB">
        <w:rPr>
          <w:rFonts w:ascii="Arial Narrow" w:hAnsi="Arial Narrow"/>
          <w:sz w:val="18"/>
        </w:rPr>
        <w:br/>
      </w:r>
      <w:r w:rsidRPr="00DD5BCB">
        <w:rPr>
          <w:rFonts w:ascii="Arial Narrow" w:hAnsi="Arial Narrow"/>
          <w:sz w:val="18"/>
        </w:rPr>
        <w:tab/>
        <w:t>príp. tieňovaním a pod.):</w:t>
      </w:r>
    </w:p>
    <w:p w:rsidR="009C0E59" w:rsidRPr="00DD5BCB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</w:p>
    <w:p w:rsidR="009C0E59" w:rsidRPr="00DD5BCB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Úlohy pre žiakov</w:t>
      </w:r>
    </w:p>
    <w:p w:rsidR="009C0E59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Kontrola a hodnotenie žiakov (metódy a prostriedky hodnotenia</w:t>
      </w:r>
      <w:r w:rsidRPr="00DD5BCB">
        <w:rPr>
          <w:rFonts w:ascii="Arial Narrow" w:hAnsi="Arial Narrow"/>
          <w:sz w:val="18"/>
        </w:rPr>
        <w:t>)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0E7564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0E7564">
              <w:rPr>
                <w:b/>
                <w:sz w:val="20"/>
              </w:rPr>
              <w:t>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3B19DD" w:rsidRDefault="003B19DD" w:rsidP="003B19DD"/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57750A" w:rsidRPr="00DD5BCB" w:rsidRDefault="00294325" w:rsidP="000E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7C22A5">
        <w:t xml:space="preserve">Žiaci odpovedajú na otázky a evokujú si spomienky z minulosti z vlastnej skúsenosti a aj z predchádzajúcich </w:t>
      </w:r>
      <w:r w:rsidR="000E7564">
        <w:t xml:space="preserve">ročníkov. </w:t>
      </w:r>
      <w:r w:rsidR="009D6FA7">
        <w:t xml:space="preserve">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3B19DD" w:rsidRPr="00DD5BCB" w:rsidTr="00C91E70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3B19DD" w:rsidRPr="00DD5BCB" w:rsidRDefault="003B19DD" w:rsidP="00C91E70">
            <w:pPr>
              <w:pStyle w:val="Nadpis2"/>
              <w:outlineLvl w:val="1"/>
            </w:pPr>
            <w:r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3B19DD" w:rsidRPr="00DD5BCB" w:rsidRDefault="003B19DD" w:rsidP="00C91E70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 .... min.</w:t>
            </w:r>
          </w:p>
        </w:tc>
      </w:tr>
    </w:tbl>
    <w:p w:rsidR="003B19DD" w:rsidRPr="00DD5BCB" w:rsidRDefault="007E23C6" w:rsidP="0057750A">
      <w:r>
        <w:t>Nakoľko práca so živým biologickým materiálom je v podmienkach slovenských škôl zakázaná, budú žiaci proces určovania krvných skupín realizovať prostredníctvom sady na určovanie krvných skupín.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7E23C6">
        <w:t>skupinovo pracujú na riešení zadanej problémovej úlohy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E163D8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Pr="00DD5BCB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7E23C6">
        <w:t>učiteľ priebežne kontroluje a v prípade potreby usmerňuje prácu žiakov</w:t>
      </w:r>
    </w:p>
    <w:p w:rsidR="00FB47E7" w:rsidRPr="00DD5BCB" w:rsidRDefault="00FB47E7" w:rsidP="00815C26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CE4057" w:rsidP="00CE4057">
            <w:pPr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Trvanie: 10</w:t>
            </w:r>
            <w:r w:rsidR="00DD4E06"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CE4057" w:rsidP="005166CE">
      <w:r>
        <w:t xml:space="preserve">Žiaci sa presunú k počítačom a individuálne si na internete nájdu </w:t>
      </w:r>
      <w:proofErr w:type="spellStart"/>
      <w:r>
        <w:t>www</w:t>
      </w:r>
      <w:proofErr w:type="spellEnd"/>
      <w:r>
        <w:t xml:space="preserve"> stránku podľa pokynov vyučujúcej. Hrajú hru a jej cieľom je, aby na základe získaných vedomostí podali transfúziou na prvý krát svojmu pacientovi správnu krv. V prípade nejasností konzultujú s najbližšie sediacim spolužiakom, prípadne s učiteľom.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1) individuálne hrajú </w:t>
      </w:r>
      <w:proofErr w:type="spellStart"/>
      <w:r>
        <w:t>e-hru</w:t>
      </w:r>
      <w:proofErr w:type="spellEnd"/>
      <w:r>
        <w:t xml:space="preserve"> na záchranára</w:t>
      </w:r>
      <w:r w:rsidR="00CE4057">
        <w:t>,</w:t>
      </w:r>
    </w:p>
    <w:p w:rsidR="00E163D8" w:rsidRPr="00DD5BCB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CE4057">
        <w:t>v prípade nejasností konzultujú so spolužiakmi, prípadne s vyučujúcim.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priebežne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CE4057" w:rsidP="00CE4057">
            <w:pPr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Trvanie: 5</w:t>
            </w:r>
            <w:r w:rsidR="000853E2" w:rsidRPr="00DD5BCB">
              <w:rPr>
                <w:b/>
                <w:sz w:val="20"/>
              </w:rPr>
              <w:t xml:space="preserve"> min.</w:t>
            </w:r>
          </w:p>
        </w:tc>
      </w:tr>
    </w:tbl>
    <w:p w:rsidR="009C0E59" w:rsidRDefault="009C0E59" w:rsidP="009C0E59">
      <w:r>
        <w:t xml:space="preserve">  </w:t>
      </w:r>
      <w:r w:rsidR="00786089">
        <w:t xml:space="preserve">Opakovanie formou frontálneho </w:t>
      </w:r>
      <w:proofErr w:type="spellStart"/>
      <w:r w:rsidR="00786089">
        <w:t>brainstormingu</w:t>
      </w:r>
      <w:proofErr w:type="spellEnd"/>
      <w:r w:rsidR="00786089">
        <w:t>, ktorého výsledkom je</w:t>
      </w:r>
      <w:r w:rsidR="00CE4057">
        <w:t xml:space="preserve"> sumár najdôležitejších poznatkov z VH zapísaný do zošitov žiakov.</w:t>
      </w:r>
      <w:r w:rsidR="00786089">
        <w:t xml:space="preserve">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CE4057">
        <w:t>hlásia sa a sumarizujú poznatky o určovaní krvných skupín</w:t>
      </w:r>
    </w:p>
    <w:p w:rsidR="00E163D8" w:rsidRPr="00DD5BCB" w:rsidRDefault="00CE4057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zapisujú si najdôležitejšie poznatky do zošita.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561A3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slovné hodnotenie – ústne hodnotenie práce žiakov </w:t>
      </w:r>
    </w:p>
    <w:p w:rsidR="00E163D8" w:rsidRPr="00DD5BCB" w:rsidRDefault="00561A3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najaktívnejší žiaci hodnotení známkou</w:t>
      </w:r>
    </w:p>
    <w:p w:rsidR="001223C2" w:rsidRPr="00DD5BCB" w:rsidRDefault="001223C2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</w:t>
      </w:r>
      <w:bookmarkStart w:id="0" w:name="_GoBack"/>
      <w:bookmarkEnd w:id="0"/>
      <w:r w:rsidRPr="00DD5BCB">
        <w:t>cej hodiny)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Špecifikujte zoznam didaktických materiálov a pomôcok v rámci vytvorenej metodiky. Nehodiace sa vymažte.</w:t>
      </w:r>
    </w:p>
    <w:p w:rsidR="001223C2" w:rsidRPr="000B43C1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0B43C1">
        <w:rPr>
          <w:rFonts w:cstheme="minorHAnsi"/>
        </w:rPr>
        <w:t>Pracovný list/pracovný zošit (dokument)</w:t>
      </w:r>
    </w:p>
    <w:p w:rsidR="001223C2" w:rsidRPr="00DD5BCB" w:rsidRDefault="001223C2" w:rsidP="0006405B">
      <w:pPr>
        <w:pStyle w:val="Nadpis1"/>
        <w:numPr>
          <w:ilvl w:val="0"/>
          <w:numId w:val="0"/>
        </w:numPr>
        <w:ind w:left="360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Tu uveďte všetky zdroje, ktoré ste použili pri tvorbe metodiky a prvkov inovatívnej vyučovacej hodiny</w:t>
      </w:r>
      <w:r w:rsidR="004E6096" w:rsidRPr="00DD5BCB">
        <w:rPr>
          <w:rFonts w:ascii="Arial Narrow" w:hAnsi="Arial Narrow" w:cstheme="minorHAnsi"/>
          <w:sz w:val="18"/>
        </w:rPr>
        <w:t>.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lastRenderedPageBreak/>
        <w:t>Použitá literatúra</w:t>
      </w:r>
    </w:p>
    <w:p w:rsidR="00157235" w:rsidRPr="00DD5BCB" w:rsidRDefault="00157235" w:rsidP="00157235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>
        <w:rPr>
          <w:rFonts w:ascii="Arial Narrow" w:hAnsi="Arial Narrow" w:cstheme="minorHAnsi"/>
          <w:sz w:val="18"/>
        </w:rPr>
        <w:t>Citácia podľa normy ISO 690</w:t>
      </w:r>
      <w:r w:rsidRPr="00DD5BCB">
        <w:rPr>
          <w:rFonts w:ascii="Arial Narrow" w:hAnsi="Arial Narrow" w:cstheme="minorHAnsi"/>
          <w:sz w:val="18"/>
        </w:rPr>
        <w:t>.</w:t>
      </w:r>
    </w:p>
    <w:p w:rsidR="001223C2" w:rsidRPr="00DD5BCB" w:rsidRDefault="007C22A5" w:rsidP="0057750A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establish</w:t>
      </w:r>
      <w:proofErr w:type="spellEnd"/>
    </w:p>
    <w:p w:rsidR="001223C2" w:rsidRPr="00DD5BCB" w:rsidRDefault="001223C2" w:rsidP="0057750A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 xml:space="preserve">...,  atď. </w:t>
      </w:r>
    </w:p>
    <w:p w:rsidR="001223C2" w:rsidRPr="005166CE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Internetové zdroje</w:t>
      </w:r>
    </w:p>
    <w:p w:rsidR="001223C2" w:rsidRPr="00DD5BCB" w:rsidRDefault="0006405B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www</w:t>
      </w:r>
      <w:proofErr w:type="spellEnd"/>
    </w:p>
    <w:p w:rsidR="008A34D2" w:rsidRPr="00DD5BCB" w:rsidRDefault="001223C2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 xml:space="preserve">..., atď. </w:t>
      </w:r>
    </w:p>
    <w:p w:rsidR="00A15D91" w:rsidRPr="005166CE" w:rsidRDefault="00A15D91" w:rsidP="00DD7D91">
      <w:pPr>
        <w:pStyle w:val="Nadpis2"/>
        <w:rPr>
          <w:sz w:val="28"/>
        </w:rPr>
      </w:pPr>
      <w:r w:rsidRPr="005166CE">
        <w:rPr>
          <w:sz w:val="28"/>
        </w:rPr>
        <w:t>Obrazová príloha</w:t>
      </w:r>
    </w:p>
    <w:p w:rsidR="00A15D91" w:rsidRPr="00DD5BCB" w:rsidRDefault="00A15D91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>...</w:t>
      </w:r>
    </w:p>
    <w:p w:rsidR="00A15D91" w:rsidRDefault="00A15D91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>..., atď.</w:t>
      </w:r>
    </w:p>
    <w:p w:rsidR="009C0E59" w:rsidRDefault="009C0E59" w:rsidP="009C0E59">
      <w:pPr>
        <w:pStyle w:val="Odsekzoznamu"/>
        <w:spacing w:after="120" w:line="240" w:lineRule="auto"/>
        <w:ind w:left="714"/>
        <w:jc w:val="left"/>
        <w:rPr>
          <w:rFonts w:cstheme="minorHAnsi"/>
          <w:sz w:val="20"/>
        </w:rPr>
      </w:pPr>
    </w:p>
    <w:sectPr w:rsidR="009C0E59" w:rsidSect="00DD5E5D">
      <w:headerReference w:type="default" r:id="rId9"/>
      <w:footerReference w:type="default" r:id="rId10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4BA" w:rsidRDefault="009B24BA" w:rsidP="00954CBD">
      <w:r>
        <w:separator/>
      </w:r>
    </w:p>
  </w:endnote>
  <w:endnote w:type="continuationSeparator" w:id="0">
    <w:p w:rsidR="009B24BA" w:rsidRDefault="009B24BA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124675">
      <w:rPr>
        <w:rFonts w:asciiTheme="minorHAnsi" w:hAnsiTheme="minorHAnsi" w:cstheme="minorHAnsi"/>
        <w:noProof/>
        <w:sz w:val="16"/>
      </w:rPr>
      <w:t>5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 xml:space="preserve"> NUMPAGES   \* MERGEFORMAT 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124675">
      <w:rPr>
        <w:rFonts w:asciiTheme="minorHAnsi" w:hAnsiTheme="minorHAnsi" w:cstheme="minorHAnsi"/>
        <w:noProof/>
        <w:sz w:val="16"/>
      </w:rPr>
      <w:t>6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4BA" w:rsidRDefault="009B24BA" w:rsidP="00954CBD">
      <w:r>
        <w:separator/>
      </w:r>
    </w:p>
  </w:footnote>
  <w:footnote w:type="continuationSeparator" w:id="0">
    <w:p w:rsidR="009B24BA" w:rsidRDefault="009B24BA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26C39FBB" wp14:editId="39D38EEB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041E99E0" wp14:editId="2501EB5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55AD13BC" wp14:editId="6BDAEB8F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AA02A2"/>
    <w:multiLevelType w:val="hybridMultilevel"/>
    <w:tmpl w:val="4FCE261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C85510"/>
    <w:multiLevelType w:val="hybridMultilevel"/>
    <w:tmpl w:val="AC0614C4"/>
    <w:lvl w:ilvl="0" w:tplc="2E0CFA2A">
      <w:start w:val="2"/>
      <w:numFmt w:val="bullet"/>
      <w:lvlText w:val="-"/>
      <w:lvlJc w:val="left"/>
      <w:pPr>
        <w:ind w:left="420" w:hanging="360"/>
      </w:pPr>
      <w:rPr>
        <w:rFonts w:ascii="Arial" w:eastAsiaTheme="majorEastAsia" w:hAnsi="Arial" w:cs="Arial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942FC0"/>
    <w:multiLevelType w:val="hybridMultilevel"/>
    <w:tmpl w:val="1CFC42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20"/>
  </w:num>
  <w:num w:numId="3">
    <w:abstractNumId w:val="1"/>
  </w:num>
  <w:num w:numId="4">
    <w:abstractNumId w:val="10"/>
  </w:num>
  <w:num w:numId="5">
    <w:abstractNumId w:val="11"/>
  </w:num>
  <w:num w:numId="6">
    <w:abstractNumId w:val="19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6"/>
  </w:num>
  <w:num w:numId="12">
    <w:abstractNumId w:val="14"/>
  </w:num>
  <w:num w:numId="13">
    <w:abstractNumId w:val="7"/>
  </w:num>
  <w:num w:numId="14">
    <w:abstractNumId w:val="21"/>
  </w:num>
  <w:num w:numId="15">
    <w:abstractNumId w:val="8"/>
  </w:num>
  <w:num w:numId="16">
    <w:abstractNumId w:val="17"/>
  </w:num>
  <w:num w:numId="17">
    <w:abstractNumId w:val="5"/>
  </w:num>
  <w:num w:numId="18">
    <w:abstractNumId w:val="2"/>
  </w:num>
  <w:num w:numId="19">
    <w:abstractNumId w:val="22"/>
  </w:num>
  <w:num w:numId="20">
    <w:abstractNumId w:val="0"/>
  </w:num>
  <w:num w:numId="21">
    <w:abstractNumId w:val="22"/>
  </w:num>
  <w:num w:numId="22">
    <w:abstractNumId w:val="15"/>
  </w:num>
  <w:num w:numId="23">
    <w:abstractNumId w:val="1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E6"/>
    <w:rsid w:val="0000636F"/>
    <w:rsid w:val="0001649E"/>
    <w:rsid w:val="00020FE3"/>
    <w:rsid w:val="000277BF"/>
    <w:rsid w:val="000569B8"/>
    <w:rsid w:val="0006405B"/>
    <w:rsid w:val="000717F5"/>
    <w:rsid w:val="000853E2"/>
    <w:rsid w:val="00092AEF"/>
    <w:rsid w:val="000B25F5"/>
    <w:rsid w:val="000B43C1"/>
    <w:rsid w:val="000E7564"/>
    <w:rsid w:val="000F2360"/>
    <w:rsid w:val="000F330A"/>
    <w:rsid w:val="00104EAA"/>
    <w:rsid w:val="001223C2"/>
    <w:rsid w:val="0012353C"/>
    <w:rsid w:val="00124675"/>
    <w:rsid w:val="0014198C"/>
    <w:rsid w:val="00157235"/>
    <w:rsid w:val="00162D8E"/>
    <w:rsid w:val="001B524B"/>
    <w:rsid w:val="001B61B9"/>
    <w:rsid w:val="001C007C"/>
    <w:rsid w:val="001C4C76"/>
    <w:rsid w:val="00206764"/>
    <w:rsid w:val="00253EE6"/>
    <w:rsid w:val="00260900"/>
    <w:rsid w:val="002674A6"/>
    <w:rsid w:val="00294325"/>
    <w:rsid w:val="002C3CBB"/>
    <w:rsid w:val="002C4D33"/>
    <w:rsid w:val="002C6163"/>
    <w:rsid w:val="003055FB"/>
    <w:rsid w:val="00357BA6"/>
    <w:rsid w:val="0037024E"/>
    <w:rsid w:val="003A15E3"/>
    <w:rsid w:val="003A7407"/>
    <w:rsid w:val="003B19DD"/>
    <w:rsid w:val="003B3AB9"/>
    <w:rsid w:val="003B7003"/>
    <w:rsid w:val="003D6187"/>
    <w:rsid w:val="003F6DFF"/>
    <w:rsid w:val="004038F8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23B57"/>
    <w:rsid w:val="0052787A"/>
    <w:rsid w:val="00531120"/>
    <w:rsid w:val="005314A4"/>
    <w:rsid w:val="0054242F"/>
    <w:rsid w:val="00546DA4"/>
    <w:rsid w:val="00561A33"/>
    <w:rsid w:val="0057750A"/>
    <w:rsid w:val="0059411D"/>
    <w:rsid w:val="005969D9"/>
    <w:rsid w:val="005B5FA8"/>
    <w:rsid w:val="005D5571"/>
    <w:rsid w:val="0060128E"/>
    <w:rsid w:val="00602E5F"/>
    <w:rsid w:val="0063019F"/>
    <w:rsid w:val="00654F84"/>
    <w:rsid w:val="00666BAC"/>
    <w:rsid w:val="006737B9"/>
    <w:rsid w:val="006D33E7"/>
    <w:rsid w:val="00700F47"/>
    <w:rsid w:val="00711AC1"/>
    <w:rsid w:val="00711EC8"/>
    <w:rsid w:val="00715A49"/>
    <w:rsid w:val="00717841"/>
    <w:rsid w:val="007439BD"/>
    <w:rsid w:val="007442D5"/>
    <w:rsid w:val="00761F26"/>
    <w:rsid w:val="00764A45"/>
    <w:rsid w:val="0077511B"/>
    <w:rsid w:val="00786089"/>
    <w:rsid w:val="007A4AA4"/>
    <w:rsid w:val="007B5E04"/>
    <w:rsid w:val="007C22A5"/>
    <w:rsid w:val="007D26B7"/>
    <w:rsid w:val="007E23C6"/>
    <w:rsid w:val="007F11EA"/>
    <w:rsid w:val="00810FAF"/>
    <w:rsid w:val="00815C26"/>
    <w:rsid w:val="008512D6"/>
    <w:rsid w:val="008978EF"/>
    <w:rsid w:val="008A34D2"/>
    <w:rsid w:val="008E63F1"/>
    <w:rsid w:val="009108DD"/>
    <w:rsid w:val="009260F6"/>
    <w:rsid w:val="00932CEC"/>
    <w:rsid w:val="00936324"/>
    <w:rsid w:val="00946694"/>
    <w:rsid w:val="00954CBD"/>
    <w:rsid w:val="0096182B"/>
    <w:rsid w:val="009A2F37"/>
    <w:rsid w:val="009B24BA"/>
    <w:rsid w:val="009C0E59"/>
    <w:rsid w:val="009D695A"/>
    <w:rsid w:val="009D6FA7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C6A30"/>
    <w:rsid w:val="00AD7DB0"/>
    <w:rsid w:val="00AE1209"/>
    <w:rsid w:val="00AE4173"/>
    <w:rsid w:val="00B01561"/>
    <w:rsid w:val="00B02B77"/>
    <w:rsid w:val="00B20307"/>
    <w:rsid w:val="00B36EF5"/>
    <w:rsid w:val="00B567B1"/>
    <w:rsid w:val="00B72DDD"/>
    <w:rsid w:val="00B80F2C"/>
    <w:rsid w:val="00B94D4A"/>
    <w:rsid w:val="00BF056E"/>
    <w:rsid w:val="00BF5F8A"/>
    <w:rsid w:val="00C02116"/>
    <w:rsid w:val="00C43F66"/>
    <w:rsid w:val="00C70293"/>
    <w:rsid w:val="00CC3B14"/>
    <w:rsid w:val="00CD280E"/>
    <w:rsid w:val="00CE4057"/>
    <w:rsid w:val="00D1713C"/>
    <w:rsid w:val="00D17C4A"/>
    <w:rsid w:val="00D5082C"/>
    <w:rsid w:val="00D60383"/>
    <w:rsid w:val="00D7275D"/>
    <w:rsid w:val="00D83214"/>
    <w:rsid w:val="00D87577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40906"/>
    <w:rsid w:val="00E47FC4"/>
    <w:rsid w:val="00E600F7"/>
    <w:rsid w:val="00E855B4"/>
    <w:rsid w:val="00EA44D5"/>
    <w:rsid w:val="00EC108D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170D2-D5C1-4086-A8AF-444DC1C54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232</TotalTime>
  <Pages>6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lensk</cp:lastModifiedBy>
  <cp:revision>15</cp:revision>
  <cp:lastPrinted>2014-06-02T09:09:00Z</cp:lastPrinted>
  <dcterms:created xsi:type="dcterms:W3CDTF">2014-07-16T13:26:00Z</dcterms:created>
  <dcterms:modified xsi:type="dcterms:W3CDTF">2014-10-07T17:45:00Z</dcterms:modified>
</cp:coreProperties>
</file>