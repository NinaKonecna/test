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A4B" w:rsidRDefault="001B7A4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_________________________________________</w:t>
      </w:r>
    </w:p>
    <w:p w:rsidR="001B7A4B" w:rsidRDefault="001B7A4B">
      <w:pPr>
        <w:rPr>
          <w:rFonts w:ascii="Times New Roman" w:hAnsi="Times New Roman"/>
        </w:rPr>
      </w:pPr>
      <w:r>
        <w:rPr>
          <w:rFonts w:ascii="Times New Roman" w:hAnsi="Times New Roman"/>
        </w:rPr>
        <w:t>-je veda, ktorá sa zaoberá štúdiom ____________________ a _____________________.</w:t>
      </w:r>
    </w:p>
    <w:p w:rsidR="001B7A4B" w:rsidRDefault="001B7A4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-genetiku založil Johan Gregor Mendel, ktorý v roku 1865 vyslovil prvé pravidlá o dedení znakov a vlastností </w:t>
      </w:r>
    </w:p>
    <w:p w:rsidR="001B7A4B" w:rsidRDefault="001B7A4B">
      <w:pPr>
        <w:rPr>
          <w:rFonts w:ascii="Times New Roman" w:hAnsi="Times New Roman"/>
        </w:rPr>
      </w:pPr>
      <w:r>
        <w:rPr>
          <w:rFonts w:ascii="Times New Roman" w:hAnsi="Times New Roman"/>
        </w:rPr>
        <w:t>-história genetiky sa začala písať v ___________ stor. K jej veľkému rozvoju došlo v druhej polovici 20.stor.</w:t>
      </w:r>
    </w:p>
    <w:p w:rsidR="001B7A4B" w:rsidRDefault="001B7A4B">
      <w:pPr>
        <w:rPr>
          <w:rFonts w:ascii="Times New Roman" w:hAnsi="Times New Roman"/>
        </w:rPr>
      </w:pPr>
      <w:r w:rsidRPr="00C05970">
        <w:rPr>
          <w:rFonts w:ascii="Times New Roman" w:hAnsi="Times New Roman"/>
          <w:b/>
          <w:bdr w:val="single" w:sz="4" w:space="0" w:color="auto"/>
        </w:rPr>
        <w:t>POJMY</w:t>
      </w:r>
      <w:r>
        <w:rPr>
          <w:rFonts w:ascii="Times New Roman" w:hAnsi="Times New Roman"/>
        </w:rPr>
        <w:t>:</w:t>
      </w:r>
    </w:p>
    <w:p w:rsidR="001B7A4B" w:rsidRDefault="001B7A4B" w:rsidP="008E3D6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05970">
        <w:rPr>
          <w:rFonts w:ascii="Times New Roman" w:hAnsi="Times New Roman"/>
          <w:b/>
          <w:i/>
          <w:u w:val="single"/>
        </w:rPr>
        <w:t>DEDIČNOSŤ</w:t>
      </w:r>
      <w:r>
        <w:rPr>
          <w:rFonts w:ascii="Times New Roman" w:hAnsi="Times New Roman"/>
        </w:rPr>
        <w:t xml:space="preserve"> - ___________________________________________________________________________</w:t>
      </w:r>
    </w:p>
    <w:p w:rsidR="001B7A4B" w:rsidRDefault="001B7A4B" w:rsidP="008E3D6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05970">
        <w:rPr>
          <w:rFonts w:ascii="Times New Roman" w:hAnsi="Times New Roman"/>
          <w:b/>
          <w:i/>
          <w:u w:val="single"/>
        </w:rPr>
        <w:t>PREMENLIVOSŤ</w:t>
      </w:r>
      <w:r>
        <w:rPr>
          <w:rFonts w:ascii="Times New Roman" w:hAnsi="Times New Roman"/>
        </w:rPr>
        <w:t>- _____________________ a ____________________ rozmanitosť</w:t>
      </w:r>
    </w:p>
    <w:p w:rsidR="001B7A4B" w:rsidRDefault="001B7A4B" w:rsidP="008E3D64">
      <w:pPr>
        <w:pStyle w:val="ListParagraph"/>
        <w:ind w:left="1416"/>
        <w:rPr>
          <w:rFonts w:ascii="Times New Roman" w:hAnsi="Times New Roman"/>
        </w:rPr>
      </w:pPr>
      <w:r>
        <w:rPr>
          <w:rFonts w:ascii="Times New Roman" w:hAnsi="Times New Roman"/>
        </w:rPr>
        <w:t>-môže byť: a.)</w:t>
      </w:r>
      <w:r w:rsidRPr="00462656">
        <w:rPr>
          <w:rFonts w:ascii="Times New Roman" w:hAnsi="Times New Roman"/>
          <w:b/>
        </w:rPr>
        <w:t>genetická</w:t>
      </w:r>
      <w:r>
        <w:rPr>
          <w:rFonts w:ascii="Times New Roman" w:hAnsi="Times New Roman"/>
        </w:rPr>
        <w:t xml:space="preserve"> - ___________________________________________________________</w:t>
      </w:r>
    </w:p>
    <w:p w:rsidR="001B7A4B" w:rsidRDefault="001B7A4B" w:rsidP="008E3D64">
      <w:pPr>
        <w:pStyle w:val="ListParagraph"/>
        <w:ind w:left="1416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b.)</w:t>
      </w:r>
      <w:r w:rsidRPr="00462656">
        <w:rPr>
          <w:rFonts w:ascii="Times New Roman" w:hAnsi="Times New Roman"/>
          <w:b/>
        </w:rPr>
        <w:t>negenetická</w:t>
      </w:r>
      <w:r>
        <w:rPr>
          <w:rFonts w:ascii="Times New Roman" w:hAnsi="Times New Roman"/>
        </w:rPr>
        <w:t xml:space="preserve"> – je vyvolaná _______________________________________________</w:t>
      </w:r>
    </w:p>
    <w:p w:rsidR="001B7A4B" w:rsidRDefault="001B7A4B" w:rsidP="008E3D64">
      <w:pPr>
        <w:pStyle w:val="ListParagraph"/>
        <w:ind w:left="141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(______________________________)</w:t>
      </w:r>
    </w:p>
    <w:p w:rsidR="001B7A4B" w:rsidRDefault="001B7A4B" w:rsidP="008E3D64">
      <w:pPr>
        <w:pStyle w:val="ListParagraph"/>
        <w:ind w:left="1416"/>
        <w:rPr>
          <w:rFonts w:ascii="Times New Roman" w:hAnsi="Times New Roman"/>
        </w:rPr>
      </w:pPr>
    </w:p>
    <w:p w:rsidR="001B7A4B" w:rsidRDefault="001B7A4B" w:rsidP="008E3D6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24E06">
        <w:rPr>
          <w:rFonts w:ascii="Times New Roman" w:hAnsi="Times New Roman"/>
          <w:b/>
          <w:i/>
          <w:u w:val="single"/>
        </w:rPr>
        <w:t>DNA</w:t>
      </w:r>
      <w:r>
        <w:rPr>
          <w:rFonts w:ascii="Times New Roman" w:hAnsi="Times New Roman"/>
        </w:rPr>
        <w:t xml:space="preserve"> - _____________________________________________________</w:t>
      </w:r>
    </w:p>
    <w:p w:rsidR="001B7A4B" w:rsidRDefault="001B7A4B" w:rsidP="008E3D64">
      <w:pPr>
        <w:pStyle w:val="ListParagraph"/>
        <w:ind w:left="1416"/>
        <w:rPr>
          <w:rFonts w:ascii="Times New Roman" w:hAnsi="Times New Roman"/>
        </w:rPr>
      </w:pPr>
      <w:r>
        <w:rPr>
          <w:rFonts w:ascii="Times New Roman" w:hAnsi="Times New Roman"/>
        </w:rPr>
        <w:t>-nositeľka genetickej informácie</w:t>
      </w:r>
    </w:p>
    <w:p w:rsidR="001B7A4B" w:rsidRDefault="001B7A4B" w:rsidP="008E3D6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-výskyt DNA v bunke - ______________________________________________________________</w:t>
      </w:r>
    </w:p>
    <w:p w:rsidR="001B7A4B" w:rsidRPr="008E3D64" w:rsidRDefault="001B7A4B" w:rsidP="008E3D6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_________________________________________________________________________________</w:t>
      </w:r>
    </w:p>
    <w:p w:rsidR="001B7A4B" w:rsidRDefault="001B7A4B" w:rsidP="008E3D6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4E4F92">
        <w:rPr>
          <w:rFonts w:ascii="Times New Roman" w:hAnsi="Times New Roman"/>
          <w:b/>
          <w:i/>
          <w:u w:val="single"/>
        </w:rPr>
        <w:t>GÉN</w:t>
      </w:r>
      <w:r>
        <w:rPr>
          <w:rFonts w:ascii="Times New Roman" w:hAnsi="Times New Roman"/>
        </w:rPr>
        <w:t xml:space="preserve"> – je to úsek ________, ktorý _____________________________ vlastnosť alebo znak</w:t>
      </w:r>
    </w:p>
    <w:p w:rsidR="001B7A4B" w:rsidRDefault="001B7A4B" w:rsidP="007933DF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-je základná jednotka dedičnosti</w:t>
      </w:r>
    </w:p>
    <w:p w:rsidR="001B7A4B" w:rsidRDefault="001B7A4B" w:rsidP="007933DF">
      <w:pPr>
        <w:pStyle w:val="ListParagraph"/>
        <w:rPr>
          <w:rFonts w:ascii="Times New Roman" w:hAnsi="Times New Roman"/>
        </w:rPr>
      </w:pPr>
    </w:p>
    <w:p w:rsidR="001B7A4B" w:rsidRDefault="001B7A4B" w:rsidP="008E3D6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855020">
        <w:rPr>
          <w:rFonts w:ascii="Times New Roman" w:hAnsi="Times New Roman"/>
          <w:b/>
          <w:i/>
          <w:u w:val="single"/>
        </w:rPr>
        <w:t>LOKUS</w:t>
      </w:r>
      <w:r>
        <w:rPr>
          <w:rFonts w:ascii="Times New Roman" w:hAnsi="Times New Roman"/>
        </w:rPr>
        <w:t xml:space="preserve"> - ______________________________________________________________________________</w:t>
      </w:r>
    </w:p>
    <w:p w:rsidR="001B7A4B" w:rsidRDefault="001B7A4B" w:rsidP="00810474">
      <w:pPr>
        <w:pStyle w:val="ListParagraph"/>
        <w:rPr>
          <w:rFonts w:ascii="Times New Roman" w:hAnsi="Times New Roman"/>
        </w:rPr>
      </w:pPr>
    </w:p>
    <w:p w:rsidR="001B7A4B" w:rsidRDefault="001B7A4B" w:rsidP="008E3D6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60E88">
        <w:rPr>
          <w:rFonts w:ascii="Times New Roman" w:hAnsi="Times New Roman"/>
          <w:b/>
          <w:i/>
          <w:u w:val="single"/>
        </w:rPr>
        <w:t>CHROMOZÓM</w:t>
      </w:r>
      <w:r>
        <w:rPr>
          <w:rFonts w:ascii="Times New Roman" w:hAnsi="Times New Roman"/>
        </w:rPr>
        <w:t xml:space="preserve"> – je ___________________________ DNA</w:t>
      </w:r>
    </w:p>
    <w:p w:rsidR="001B7A4B" w:rsidRPr="00810474" w:rsidRDefault="001B7A4B" w:rsidP="00810474">
      <w:pPr>
        <w:pStyle w:val="ListParagraph"/>
        <w:rPr>
          <w:rFonts w:ascii="Times New Roman" w:hAnsi="Times New Roman"/>
        </w:rPr>
      </w:pPr>
      <w:r>
        <w:rPr>
          <w:noProof/>
          <w:lang w:eastAsia="sk-SK"/>
        </w:rPr>
        <w:pict>
          <v:rect id="_x0000_s1026" style="position:absolute;left:0;text-align:left;margin-left:148.1pt;margin-top:8.25pt;width:49.9pt;height:58.9pt;z-index:251658240"/>
        </w:pict>
      </w:r>
    </w:p>
    <w:p w:rsidR="001B7A4B" w:rsidRDefault="001B7A4B" w:rsidP="00810474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Stavba chromozómu:</w:t>
      </w:r>
    </w:p>
    <w:p w:rsidR="001B7A4B" w:rsidRDefault="001B7A4B" w:rsidP="00810474">
      <w:pPr>
        <w:pStyle w:val="ListParagraph"/>
        <w:rPr>
          <w:rFonts w:ascii="Times New Roman" w:hAnsi="Times New Roman"/>
        </w:rPr>
      </w:pPr>
    </w:p>
    <w:p w:rsidR="001B7A4B" w:rsidRDefault="001B7A4B" w:rsidP="00810474">
      <w:pPr>
        <w:pStyle w:val="ListParagraph"/>
        <w:rPr>
          <w:rFonts w:ascii="Times New Roman" w:hAnsi="Times New Roman"/>
        </w:rPr>
      </w:pPr>
    </w:p>
    <w:p w:rsidR="001B7A4B" w:rsidRDefault="001B7A4B" w:rsidP="00810474">
      <w:pPr>
        <w:pStyle w:val="ListParagraph"/>
        <w:rPr>
          <w:rFonts w:ascii="Times New Roman" w:hAnsi="Times New Roman"/>
        </w:rPr>
      </w:pPr>
    </w:p>
    <w:p w:rsidR="001B7A4B" w:rsidRDefault="001B7A4B" w:rsidP="00810474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-chromozómy sa v telových bunkách vyskytujú v pároch ( jeden z každého páru je ________________ a druhý od _________)</w:t>
      </w:r>
    </w:p>
    <w:p w:rsidR="001B7A4B" w:rsidRDefault="001B7A4B" w:rsidP="00810474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(v prípade pohlavných buniek - _____________________________)</w:t>
      </w:r>
    </w:p>
    <w:p w:rsidR="001B7A4B" w:rsidRDefault="001B7A4B" w:rsidP="00810474">
      <w:pPr>
        <w:pStyle w:val="ListParagraph"/>
        <w:rPr>
          <w:rFonts w:ascii="Times New Roman" w:hAnsi="Times New Roman"/>
        </w:rPr>
      </w:pPr>
    </w:p>
    <w:p w:rsidR="001B7A4B" w:rsidRDefault="001B7A4B" w:rsidP="00810474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Chromozómy poznáme:</w:t>
      </w:r>
      <w:r>
        <w:rPr>
          <w:rFonts w:ascii="Times New Roman" w:hAnsi="Times New Roman"/>
        </w:rPr>
        <w:tab/>
        <w:t>1._______________ chromozómy</w:t>
      </w:r>
    </w:p>
    <w:p w:rsidR="001B7A4B" w:rsidRDefault="001B7A4B" w:rsidP="00810474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_______________ chromozómy</w:t>
      </w:r>
    </w:p>
    <w:p w:rsidR="001B7A4B" w:rsidRDefault="001B7A4B" w:rsidP="00810474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ab/>
        <w:t>Platí: že telové aj pohlavné bunky obsahujú telové aj pohlavné chromozómy!!!</w:t>
      </w:r>
    </w:p>
    <w:p w:rsidR="001B7A4B" w:rsidRDefault="001B7A4B" w:rsidP="00810474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a.)TELOVÁ (=________________) bunka človeka – má _______ chromozómov, z toho _____ </w:t>
      </w:r>
    </w:p>
    <w:p w:rsidR="001B7A4B" w:rsidRDefault="001B7A4B" w:rsidP="00F65E0E">
      <w:pPr>
        <w:pStyle w:val="ListParagraph"/>
        <w:ind w:left="1428" w:firstLine="696"/>
        <w:rPr>
          <w:rFonts w:ascii="Times New Roman" w:hAnsi="Times New Roman"/>
        </w:rPr>
      </w:pPr>
      <w:r>
        <w:rPr>
          <w:rFonts w:ascii="Times New Roman" w:hAnsi="Times New Roman"/>
        </w:rPr>
        <w:t>chromozómov je telových a _______ chromozómy sú pohlavné</w:t>
      </w:r>
    </w:p>
    <w:p w:rsidR="001B7A4B" w:rsidRDefault="001B7A4B" w:rsidP="00F65E0E">
      <w:pPr>
        <w:pStyle w:val="ListParagraph"/>
        <w:ind w:left="1428" w:firstLine="696"/>
        <w:rPr>
          <w:rFonts w:ascii="Times New Roman" w:hAnsi="Times New Roman"/>
        </w:rPr>
      </w:pPr>
    </w:p>
    <w:p w:rsidR="001B7A4B" w:rsidRDefault="001B7A4B" w:rsidP="00F65E0E">
      <w:pPr>
        <w:pStyle w:val="ListParagraph"/>
        <w:ind w:left="1428" w:firstLine="696"/>
        <w:rPr>
          <w:rFonts w:ascii="Times New Roman" w:hAnsi="Times New Roman"/>
        </w:rPr>
      </w:pPr>
    </w:p>
    <w:p w:rsidR="001B7A4B" w:rsidRDefault="001B7A4B" w:rsidP="00F65E0E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b.)POHLAVNÁ (=________________) bunka človeka – má _______ chromozómov, z toho _____ </w:t>
      </w:r>
    </w:p>
    <w:p w:rsidR="001B7A4B" w:rsidRDefault="001B7A4B" w:rsidP="00F65E0E">
      <w:pPr>
        <w:pStyle w:val="ListParagraph"/>
        <w:ind w:left="1428" w:firstLine="696"/>
        <w:rPr>
          <w:rFonts w:ascii="Times New Roman" w:hAnsi="Times New Roman"/>
        </w:rPr>
      </w:pPr>
      <w:r>
        <w:rPr>
          <w:rFonts w:ascii="Times New Roman" w:hAnsi="Times New Roman"/>
        </w:rPr>
        <w:t>chromozómov je telových a _______ chromozóm je pohlavný</w:t>
      </w:r>
    </w:p>
    <w:p w:rsidR="001B7A4B" w:rsidRPr="008E3D64" w:rsidRDefault="001B7A4B" w:rsidP="00F65E0E">
      <w:pPr>
        <w:pStyle w:val="ListParagraph"/>
        <w:ind w:left="1428" w:firstLine="696"/>
        <w:rPr>
          <w:rFonts w:ascii="Times New Roman" w:hAnsi="Times New Roman"/>
        </w:rPr>
      </w:pPr>
    </w:p>
    <w:p w:rsidR="001B7A4B" w:rsidRDefault="001B7A4B" w:rsidP="00264BF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AA636F">
        <w:rPr>
          <w:rFonts w:ascii="Times New Roman" w:hAnsi="Times New Roman"/>
          <w:b/>
          <w:i/>
          <w:u w:val="single"/>
        </w:rPr>
        <w:t>ALELA</w:t>
      </w:r>
      <w:r>
        <w:rPr>
          <w:rFonts w:ascii="Times New Roman" w:hAnsi="Times New Roman"/>
        </w:rPr>
        <w:t xml:space="preserve"> – konkrétna __________________</w:t>
      </w:r>
    </w:p>
    <w:p w:rsidR="001B7A4B" w:rsidRDefault="001B7A4B" w:rsidP="00264BF9">
      <w:pPr>
        <w:ind w:left="720" w:firstLine="696"/>
        <w:rPr>
          <w:rFonts w:ascii="Times New Roman" w:hAnsi="Times New Roman"/>
        </w:rPr>
      </w:pPr>
      <w:r>
        <w:rPr>
          <w:rFonts w:ascii="Times New Roman" w:hAnsi="Times New Roman"/>
        </w:rPr>
        <w:t>-alely sa zapisujú v _________</w:t>
      </w:r>
    </w:p>
    <w:p w:rsidR="001B7A4B" w:rsidRDefault="001B7A4B" w:rsidP="00264BF9">
      <w:pPr>
        <w:ind w:left="720" w:firstLine="696"/>
        <w:rPr>
          <w:rFonts w:ascii="Times New Roman" w:hAnsi="Times New Roman"/>
        </w:rPr>
      </w:pPr>
      <w:r>
        <w:rPr>
          <w:rFonts w:ascii="Times New Roman" w:hAnsi="Times New Roman"/>
        </w:rPr>
        <w:t>-poznáme: a.) __________________ alelu – zápisuje sa ___________________, napr._____</w:t>
      </w:r>
    </w:p>
    <w:p w:rsidR="001B7A4B" w:rsidRDefault="001B7A4B" w:rsidP="00264BF9">
      <w:pPr>
        <w:ind w:left="720" w:firstLine="696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b.) __________________ alelu – zapisuje sa ____________________, napr.____</w:t>
      </w:r>
    </w:p>
    <w:p w:rsidR="001B7A4B" w:rsidRDefault="001B7A4B" w:rsidP="00AA636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8.</w:t>
      </w:r>
      <w:r w:rsidRPr="00AA636F">
        <w:rPr>
          <w:rFonts w:ascii="Times New Roman" w:hAnsi="Times New Roman"/>
          <w:b/>
          <w:i/>
          <w:u w:val="single"/>
        </w:rPr>
        <w:t>HOMOZYGOT</w:t>
      </w:r>
      <w:r>
        <w:rPr>
          <w:rFonts w:ascii="Times New Roman" w:hAnsi="Times New Roman"/>
        </w:rPr>
        <w:t xml:space="preserve"> – jedinec, ktorý _________________________________ pre sledovaný znak.</w:t>
      </w:r>
    </w:p>
    <w:p w:rsidR="001B7A4B" w:rsidRDefault="001B7A4B" w:rsidP="00AA636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 __________________________________________________________________</w:t>
      </w:r>
    </w:p>
    <w:p w:rsidR="001B7A4B" w:rsidRDefault="001B7A4B" w:rsidP="00AA636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9. </w:t>
      </w:r>
      <w:r w:rsidRPr="00AA636F">
        <w:rPr>
          <w:rFonts w:ascii="Times New Roman" w:hAnsi="Times New Roman"/>
          <w:b/>
          <w:i/>
          <w:u w:val="single"/>
        </w:rPr>
        <w:t>HETEROZYGOT</w:t>
      </w:r>
      <w:r>
        <w:rPr>
          <w:rFonts w:ascii="Times New Roman" w:hAnsi="Times New Roman"/>
        </w:rPr>
        <w:t xml:space="preserve">  – jedinec, ktorý _________________________________ pre sledovaný znak.</w:t>
      </w:r>
    </w:p>
    <w:sectPr w:rsidR="001B7A4B" w:rsidSect="008E3D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25190"/>
    <w:multiLevelType w:val="hybridMultilevel"/>
    <w:tmpl w:val="808012F2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3D64"/>
    <w:rsid w:val="001B7A4B"/>
    <w:rsid w:val="00264BF9"/>
    <w:rsid w:val="0029129C"/>
    <w:rsid w:val="00462656"/>
    <w:rsid w:val="00480F66"/>
    <w:rsid w:val="004E4F92"/>
    <w:rsid w:val="00661415"/>
    <w:rsid w:val="00754126"/>
    <w:rsid w:val="007933DF"/>
    <w:rsid w:val="00810474"/>
    <w:rsid w:val="00855020"/>
    <w:rsid w:val="008E3D64"/>
    <w:rsid w:val="009608B0"/>
    <w:rsid w:val="00960E88"/>
    <w:rsid w:val="00AA636F"/>
    <w:rsid w:val="00AC3DD1"/>
    <w:rsid w:val="00C05970"/>
    <w:rsid w:val="00CA6670"/>
    <w:rsid w:val="00D06B84"/>
    <w:rsid w:val="00D86639"/>
    <w:rsid w:val="00D97D94"/>
    <w:rsid w:val="00E61B21"/>
    <w:rsid w:val="00EF1E52"/>
    <w:rsid w:val="00F24E06"/>
    <w:rsid w:val="00F65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D94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E3D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21</TotalTime>
  <Pages>1</Pages>
  <Words>356</Words>
  <Characters>2030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21</cp:revision>
  <cp:lastPrinted>2001-12-31T23:31:00Z</cp:lastPrinted>
  <dcterms:created xsi:type="dcterms:W3CDTF">2022-02-27T10:08:00Z</dcterms:created>
  <dcterms:modified xsi:type="dcterms:W3CDTF">2001-12-31T23:31:00Z</dcterms:modified>
</cp:coreProperties>
</file>