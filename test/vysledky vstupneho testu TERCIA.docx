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E1" w:rsidRDefault="003C6BE1"/>
    <w:tbl>
      <w:tblPr>
        <w:tblW w:w="1342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828"/>
        <w:gridCol w:w="252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1080"/>
        <w:gridCol w:w="900"/>
        <w:gridCol w:w="1080"/>
      </w:tblGrid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color w:val="000000"/>
              </w:rPr>
            </w:pPr>
            <w:r w:rsidRPr="008B24F1">
              <w:rPr>
                <w:color w:val="000000"/>
              </w:rPr>
              <w:t>Por.č.</w:t>
            </w:r>
          </w:p>
        </w:tc>
        <w:tc>
          <w:tcPr>
            <w:tcW w:w="2520" w:type="dxa"/>
            <w:vAlign w:val="bottom"/>
          </w:tcPr>
          <w:p w:rsidR="003C6BE1" w:rsidRPr="008B24F1" w:rsidRDefault="003C6BE1" w:rsidP="00B627F0">
            <w:pPr>
              <w:spacing w:after="0" w:line="240" w:lineRule="auto"/>
              <w:rPr>
                <w:color w:val="000000"/>
              </w:rPr>
            </w:pPr>
            <w:r w:rsidRPr="008B24F1">
              <w:rPr>
                <w:color w:val="000000"/>
              </w:rPr>
              <w:t>MENO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1.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2.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3.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4.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5.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6.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7.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8.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9.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10.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11.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12.</w:t>
            </w:r>
          </w:p>
        </w:tc>
        <w:tc>
          <w:tcPr>
            <w:tcW w:w="540" w:type="dxa"/>
          </w:tcPr>
          <w:p w:rsidR="003C6BE1" w:rsidRDefault="003C6BE1" w:rsidP="00B627F0">
            <w:pPr>
              <w:spacing w:after="0" w:line="240" w:lineRule="auto"/>
              <w:rPr>
                <w:lang w:val="sk-SK"/>
              </w:rPr>
            </w:pPr>
          </w:p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>
              <w:rPr>
                <w:lang w:val="sk-SK"/>
              </w:rPr>
              <w:t>13.</w:t>
            </w: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Počet percent</w:t>
            </w:r>
          </w:p>
        </w:tc>
        <w:tc>
          <w:tcPr>
            <w:tcW w:w="900" w:type="dxa"/>
          </w:tcPr>
          <w:p w:rsidR="003C6BE1" w:rsidRPr="00300B53" w:rsidRDefault="003C6BE1" w:rsidP="00300B53">
            <w:pPr>
              <w:tabs>
                <w:tab w:val="left" w:pos="3780"/>
              </w:tabs>
            </w:pPr>
            <w:r w:rsidRPr="008B24F1">
              <w:rPr>
                <w:lang w:val="sk-SK"/>
              </w:rPr>
              <w:t>Počet bodov</w:t>
            </w: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Známka</w:t>
            </w: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1.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Boršodiová   Mária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2.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Gurčík   Denis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3.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Gurčík  Lukáš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4.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Hennelová  Jana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5.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Horňák  Adam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6.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Imrich  Ladislav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7.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Jedinák  Peter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8.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Kandrová  Silvia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9.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Kováč  Mário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10.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Krompaský   Ľubomír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11.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Luščáková   Dušana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12.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Marcinková   Elisabeth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13.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Medvedz  Matúš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14.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Mihaľ   Peter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15.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Piliarová  Laura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16.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Schmidtová  Kristína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17.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Schütz  Alexander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lang w:val="sk-SK"/>
              </w:rPr>
              <w:t>18.</w:t>
            </w: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  <w:r w:rsidRPr="008B24F1">
              <w:rPr>
                <w:color w:val="000000"/>
              </w:rPr>
              <w:t>Štrompf  Henrich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  <w:tr w:rsidR="003C6BE1" w:rsidRPr="008B24F1" w:rsidTr="00300B53">
        <w:tc>
          <w:tcPr>
            <w:tcW w:w="828" w:type="dxa"/>
          </w:tcPr>
          <w:p w:rsidR="003C6BE1" w:rsidRPr="008B24F1" w:rsidRDefault="003C6BE1" w:rsidP="00B627F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20" w:type="dxa"/>
          </w:tcPr>
          <w:p w:rsidR="003C6BE1" w:rsidRPr="008B24F1" w:rsidRDefault="003C6BE1" w:rsidP="00B627F0">
            <w:pPr>
              <w:spacing w:after="0" w:line="240" w:lineRule="auto"/>
              <w:rPr>
                <w:color w:val="000000"/>
              </w:rPr>
            </w:pPr>
            <w:r w:rsidRPr="008B24F1">
              <w:rPr>
                <w:color w:val="000000"/>
              </w:rPr>
              <w:t xml:space="preserve">ÚSPEŠNOSŤ  v PERCENT </w:t>
            </w: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54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90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080" w:type="dxa"/>
          </w:tcPr>
          <w:p w:rsidR="003C6BE1" w:rsidRPr="008B24F1" w:rsidRDefault="003C6BE1" w:rsidP="00B627F0">
            <w:pPr>
              <w:spacing w:after="0" w:line="240" w:lineRule="auto"/>
              <w:rPr>
                <w:lang w:val="sk-SK"/>
              </w:rPr>
            </w:pPr>
          </w:p>
        </w:tc>
      </w:tr>
    </w:tbl>
    <w:p w:rsidR="003C6BE1" w:rsidRDefault="003C6BE1"/>
    <w:sectPr w:rsidR="003C6BE1" w:rsidSect="004535E2">
      <w:pgSz w:w="15840" w:h="12240" w:orient="landscape"/>
      <w:pgMar w:top="899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6EB9"/>
    <w:rsid w:val="00046EB9"/>
    <w:rsid w:val="00163F05"/>
    <w:rsid w:val="002859D2"/>
    <w:rsid w:val="00300B53"/>
    <w:rsid w:val="00306B33"/>
    <w:rsid w:val="003C6BE1"/>
    <w:rsid w:val="004535E2"/>
    <w:rsid w:val="00783F31"/>
    <w:rsid w:val="008B24F1"/>
    <w:rsid w:val="00B6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EB9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46EB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7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121</Words>
  <Characters>695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</dc:title>
  <dc:subject/>
  <dc:creator>fraar</dc:creator>
  <cp:keywords/>
  <dc:description/>
  <cp:lastModifiedBy>risiak</cp:lastModifiedBy>
  <cp:revision>2</cp:revision>
  <cp:lastPrinted>2013-10-16T11:58:00Z</cp:lastPrinted>
  <dcterms:created xsi:type="dcterms:W3CDTF">2014-01-23T15:24:00Z</dcterms:created>
  <dcterms:modified xsi:type="dcterms:W3CDTF">2014-01-23T15:24:00Z</dcterms:modified>
</cp:coreProperties>
</file>