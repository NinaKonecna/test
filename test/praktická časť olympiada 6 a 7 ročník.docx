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2D" w:rsidRDefault="00AE2C2D" w:rsidP="00B14639">
      <w:pPr>
        <w:widowControl w:val="0"/>
        <w:autoSpaceDE w:val="0"/>
        <w:autoSpaceDN w:val="0"/>
        <w:adjustRightInd w:val="0"/>
        <w:spacing w:line="315" w:lineRule="exact"/>
        <w:ind w:left="908" w:right="-20"/>
        <w:jc w:val="center"/>
        <w:rPr>
          <w:sz w:val="28"/>
          <w:szCs w:val="28"/>
        </w:rPr>
      </w:pPr>
      <w:r>
        <w:rPr>
          <w:b/>
          <w:bCs/>
          <w:spacing w:val="3"/>
          <w:w w:val="101"/>
          <w:sz w:val="28"/>
          <w:szCs w:val="28"/>
        </w:rPr>
        <w:t>Práca s atlasom</w:t>
      </w:r>
    </w:p>
    <w:p w:rsidR="00AE2C2D" w:rsidRPr="009D211B" w:rsidRDefault="00AE2C2D" w:rsidP="00CC1209"/>
    <w:p w:rsidR="00AE2C2D" w:rsidRPr="00B14639" w:rsidRDefault="00AE2C2D" w:rsidP="00B14639">
      <w:pPr>
        <w:rPr>
          <w:lang w:val="cs-CZ"/>
        </w:rPr>
      </w:pPr>
    </w:p>
    <w:p w:rsidR="00AE2C2D" w:rsidRPr="00E5322A" w:rsidRDefault="00AE2C2D" w:rsidP="00B14639">
      <w:pPr>
        <w:rPr>
          <w:lang w:val="cs-CZ"/>
        </w:rPr>
      </w:pPr>
      <w:r w:rsidRPr="00E5322A">
        <w:rPr>
          <w:lang w:val="cs-CZ"/>
        </w:rPr>
        <w:t xml:space="preserve">Meno a priezvisko: ....................................................................................................................... </w:t>
      </w:r>
    </w:p>
    <w:p w:rsidR="00AE2C2D" w:rsidRPr="00E5322A" w:rsidRDefault="00AE2C2D" w:rsidP="00B14639">
      <w:pPr>
        <w:rPr>
          <w:lang w:val="cs-CZ"/>
        </w:rPr>
      </w:pPr>
      <w:r w:rsidRPr="00E5322A">
        <w:rPr>
          <w:lang w:val="cs-CZ"/>
        </w:rPr>
        <w:t>Počet bodov: ..............................</w:t>
      </w:r>
    </w:p>
    <w:p w:rsidR="00AE2C2D" w:rsidRPr="00E5322A" w:rsidRDefault="00AE2C2D" w:rsidP="00CC1209">
      <w:pPr>
        <w:rPr>
          <w:lang w:val="cs-CZ"/>
        </w:rPr>
      </w:pPr>
    </w:p>
    <w:p w:rsidR="00AE2C2D" w:rsidRPr="00E5322A" w:rsidRDefault="00AE2C2D" w:rsidP="00B14639">
      <w:pPr>
        <w:pStyle w:val="ListParagraph"/>
        <w:ind w:left="360" w:hanging="360"/>
        <w:rPr>
          <w:b/>
          <w:bCs/>
        </w:rPr>
      </w:pPr>
      <w:r w:rsidRPr="00E5322A">
        <w:rPr>
          <w:b/>
          <w:bCs/>
        </w:rPr>
        <w:t>1. Napíš</w:t>
      </w:r>
      <w:r>
        <w:rPr>
          <w:b/>
          <w:bCs/>
        </w:rPr>
        <w:t xml:space="preserve"> (3b)</w:t>
      </w:r>
    </w:p>
    <w:p w:rsidR="00AE2C2D" w:rsidRPr="00E5322A" w:rsidRDefault="00AE2C2D" w:rsidP="00EE0BEF">
      <w:pPr>
        <w:pStyle w:val="ListParagraph"/>
        <w:numPr>
          <w:ilvl w:val="1"/>
          <w:numId w:val="1"/>
        </w:numPr>
      </w:pPr>
      <w:r w:rsidRPr="00E5322A">
        <w:t xml:space="preserve">Cez ktoré </w:t>
      </w:r>
      <w:r w:rsidRPr="00E5322A">
        <w:rPr>
          <w:u w:val="single"/>
        </w:rPr>
        <w:t>kontinenty</w:t>
      </w:r>
      <w:r w:rsidRPr="00E5322A">
        <w:t xml:space="preserve"> prechádza obratník Kozorožca?</w:t>
      </w:r>
    </w:p>
    <w:p w:rsidR="00AE2C2D" w:rsidRPr="00E5322A" w:rsidRDefault="00AE2C2D" w:rsidP="00EE0BEF">
      <w:pPr>
        <w:pStyle w:val="ListParagraph"/>
        <w:ind w:left="360"/>
      </w:pPr>
    </w:p>
    <w:p w:rsidR="00AE2C2D" w:rsidRPr="00E5322A" w:rsidRDefault="00AE2C2D" w:rsidP="00EE0BEF">
      <w:pPr>
        <w:pStyle w:val="ListParagraph"/>
        <w:ind w:left="360"/>
      </w:pPr>
      <w:r w:rsidRPr="00E5322A">
        <w:t>.................................................................................................................................................</w:t>
      </w:r>
    </w:p>
    <w:p w:rsidR="00AE2C2D" w:rsidRPr="00E5322A" w:rsidRDefault="00AE2C2D" w:rsidP="00EE0BEF">
      <w:pPr>
        <w:pStyle w:val="ListParagraph"/>
        <w:numPr>
          <w:ilvl w:val="1"/>
          <w:numId w:val="1"/>
        </w:numPr>
      </w:pPr>
      <w:r w:rsidRPr="00E5322A">
        <w:t>Cez ktoré oceány prechádza nultý poludník?</w:t>
      </w:r>
    </w:p>
    <w:p w:rsidR="00AE2C2D" w:rsidRPr="00E5322A" w:rsidRDefault="00AE2C2D" w:rsidP="00EE0BEF">
      <w:pPr>
        <w:pStyle w:val="ListParagraph"/>
        <w:ind w:left="360"/>
      </w:pPr>
    </w:p>
    <w:p w:rsidR="00AE2C2D" w:rsidRPr="00E5322A" w:rsidRDefault="00AE2C2D" w:rsidP="00EE0BEF">
      <w:pPr>
        <w:pStyle w:val="ListParagraph"/>
        <w:ind w:left="360"/>
      </w:pPr>
      <w:r w:rsidRPr="00E5322A">
        <w:t>.................................................................................................................................................</w:t>
      </w:r>
    </w:p>
    <w:p w:rsidR="00AE2C2D" w:rsidRPr="00E5322A" w:rsidRDefault="00AE2C2D" w:rsidP="00EE0BEF">
      <w:pPr>
        <w:pStyle w:val="ListParagraph"/>
        <w:numPr>
          <w:ilvl w:val="1"/>
          <w:numId w:val="1"/>
        </w:numPr>
      </w:pPr>
      <w:r w:rsidRPr="00E5322A">
        <w:t>Cez ktoré juhoamerické štáty prechádza rovník?</w:t>
      </w:r>
    </w:p>
    <w:p w:rsidR="00AE2C2D" w:rsidRPr="00E5322A" w:rsidRDefault="00AE2C2D" w:rsidP="00EE0BEF">
      <w:pPr>
        <w:pStyle w:val="ListParagraph"/>
        <w:ind w:left="360"/>
      </w:pPr>
    </w:p>
    <w:p w:rsidR="00AE2C2D" w:rsidRPr="00E5322A" w:rsidRDefault="00AE2C2D" w:rsidP="00EE0BEF">
      <w:pPr>
        <w:pStyle w:val="ListParagraph"/>
        <w:ind w:left="360"/>
      </w:pPr>
      <w:r w:rsidRPr="00E5322A">
        <w:t>.................................................................................................................................................</w:t>
      </w:r>
    </w:p>
    <w:p w:rsidR="00AE2C2D" w:rsidRPr="00E5322A" w:rsidRDefault="00AE2C2D" w:rsidP="00C753A2">
      <w:pPr>
        <w:pStyle w:val="ListParagraph"/>
      </w:pPr>
    </w:p>
    <w:p w:rsidR="00AE2C2D" w:rsidRPr="00E5322A" w:rsidRDefault="00AE2C2D" w:rsidP="00B14639">
      <w:pPr>
        <w:pStyle w:val="ListParagraph"/>
        <w:ind w:left="360" w:hanging="360"/>
        <w:rPr>
          <w:b/>
          <w:bCs/>
        </w:rPr>
      </w:pPr>
      <w:r w:rsidRPr="00E5322A">
        <w:rPr>
          <w:b/>
          <w:bCs/>
        </w:rPr>
        <w:t>2. Pomenuj nasledujúce geografické pojmy na mape Austrálie:</w:t>
      </w:r>
      <w:r>
        <w:rPr>
          <w:b/>
          <w:bCs/>
        </w:rPr>
        <w:t xml:space="preserve"> (6b)</w:t>
      </w:r>
    </w:p>
    <w:p w:rsidR="00AE2C2D" w:rsidRPr="00E5322A" w:rsidRDefault="00AE2C2D" w:rsidP="00D02486">
      <w:pPr>
        <w:pStyle w:val="ListParagraph"/>
        <w:ind w:left="14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26" type="#_x0000_t75" alt="667px-Australia_location_map.svg.png" style="position:absolute;left:0;text-align:left;margin-left:-19.9pt;margin-top:5.35pt;width:248.25pt;height:222.75pt;z-index:-251655680;visibility:visible" wrapcoords="-65 0 -65 21527 21600 21527 21600 0 -65 0">
            <v:imagedata r:id="rId5" o:title=""/>
            <w10:wrap type="tight"/>
          </v:shape>
        </w:pict>
      </w:r>
    </w:p>
    <w:p w:rsidR="00AE2C2D" w:rsidRPr="00E5322A" w:rsidRDefault="00AE2C2D" w:rsidP="00B14639">
      <w:pPr>
        <w:pStyle w:val="ListParagraph"/>
        <w:numPr>
          <w:ilvl w:val="0"/>
          <w:numId w:val="36"/>
        </w:num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9.2pt;margin-top:16.25pt;width:21.75pt;height:20.25pt;z-index:251654656" filled="f" stroked="f">
            <v:textbox style="mso-next-textbox:#_x0000_s1027">
              <w:txbxContent>
                <w:p w:rsidR="00AE2C2D" w:rsidRPr="002E3F7D" w:rsidRDefault="00AE2C2D" w:rsidP="002E3F7D">
                  <w:pPr>
                    <w:rPr>
                      <w:b/>
                      <w:bCs/>
                    </w:rPr>
                  </w:pPr>
                  <w:r w:rsidRPr="002E3F7D">
                    <w:rPr>
                      <w:b/>
                      <w:bCs/>
                    </w:rPr>
                    <w:t>A</w:t>
                  </w:r>
                </w:p>
              </w:txbxContent>
            </v:textbox>
          </v:shape>
        </w:pict>
      </w:r>
      <w:r w:rsidRPr="00E5322A">
        <w:t>A – polostrov: ...................................</w:t>
      </w:r>
    </w:p>
    <w:p w:rsidR="00AE2C2D" w:rsidRPr="00E5322A" w:rsidRDefault="00AE2C2D" w:rsidP="002E3F7D">
      <w:pPr>
        <w:pStyle w:val="ListParagraph"/>
        <w:numPr>
          <w:ilvl w:val="0"/>
          <w:numId w:val="36"/>
        </w:numPr>
        <w:spacing w:line="360" w:lineRule="auto"/>
      </w:pPr>
      <w:r w:rsidRPr="00E5322A">
        <w:t>B – oceán: .........................................</w:t>
      </w:r>
    </w:p>
    <w:p w:rsidR="00AE2C2D" w:rsidRPr="00E5322A" w:rsidRDefault="00AE2C2D" w:rsidP="002E3F7D">
      <w:pPr>
        <w:pStyle w:val="ListParagraph"/>
        <w:numPr>
          <w:ilvl w:val="0"/>
          <w:numId w:val="36"/>
        </w:numPr>
        <w:spacing w:line="360" w:lineRule="auto"/>
      </w:pPr>
      <w:r w:rsidRPr="00E5322A">
        <w:t>C – prieliv: ........................................</w:t>
      </w:r>
    </w:p>
    <w:p w:rsidR="00AE2C2D" w:rsidRPr="00E5322A" w:rsidRDefault="00AE2C2D" w:rsidP="002E3F7D">
      <w:pPr>
        <w:pStyle w:val="ListParagraph"/>
        <w:numPr>
          <w:ilvl w:val="0"/>
          <w:numId w:val="36"/>
        </w:numPr>
        <w:spacing w:line="360" w:lineRule="auto"/>
      </w:pPr>
      <w:r w:rsidRPr="00E5322A">
        <w:t>D – ostrov: ........................................</w:t>
      </w:r>
    </w:p>
    <w:p w:rsidR="00AE2C2D" w:rsidRPr="00E5322A" w:rsidRDefault="00AE2C2D" w:rsidP="002E3F7D">
      <w:pPr>
        <w:pStyle w:val="ListParagraph"/>
        <w:numPr>
          <w:ilvl w:val="0"/>
          <w:numId w:val="36"/>
        </w:numPr>
        <w:spacing w:line="360" w:lineRule="auto"/>
      </w:pPr>
      <w:r w:rsidRPr="00E5322A">
        <w:t>E – jazero: .........................................</w:t>
      </w:r>
    </w:p>
    <w:p w:rsidR="00AE2C2D" w:rsidRPr="00E5322A" w:rsidRDefault="00AE2C2D" w:rsidP="002E3F7D">
      <w:pPr>
        <w:pStyle w:val="ListParagraph"/>
        <w:numPr>
          <w:ilvl w:val="0"/>
          <w:numId w:val="36"/>
        </w:numPr>
        <w:spacing w:line="360" w:lineRule="auto"/>
      </w:pPr>
      <w:r>
        <w:rPr>
          <w:noProof/>
        </w:rPr>
        <w:pict>
          <v:shape id="_x0000_s1028" type="#_x0000_t202" style="position:absolute;left:0;text-align:left;margin-left:-128.2pt;margin-top:.7pt;width:21.75pt;height:20.25pt;z-index:251656704" filled="f" stroked="f">
            <v:textbox style="mso-next-textbox:#_x0000_s1028">
              <w:txbxContent>
                <w:p w:rsidR="00AE2C2D" w:rsidRPr="002E3F7D" w:rsidRDefault="00AE2C2D" w:rsidP="00EE0B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261.7pt;margin-top:10.25pt;width:21.75pt;height:20.25pt;z-index:251655680" filled="f" stroked="f">
            <v:textbox style="mso-next-textbox:#_x0000_s1029">
              <w:txbxContent>
                <w:p w:rsidR="00AE2C2D" w:rsidRPr="002E3F7D" w:rsidRDefault="00AE2C2D" w:rsidP="002E3F7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xbxContent>
            </v:textbox>
          </v:shape>
        </w:pict>
      </w:r>
      <w:r w:rsidRPr="00E5322A">
        <w:t>F – záliv: ...........................................</w:t>
      </w:r>
    </w:p>
    <w:p w:rsidR="00AE2C2D" w:rsidRPr="00E5322A" w:rsidRDefault="00AE2C2D" w:rsidP="002E3F7D">
      <w:pPr>
        <w:pStyle w:val="ListParagraph"/>
        <w:ind w:left="4956"/>
      </w:pPr>
      <w:r>
        <w:rPr>
          <w:noProof/>
        </w:rPr>
        <w:pict>
          <v:shape id="_x0000_s1030" type="#_x0000_t202" style="position:absolute;left:0;text-align:left;margin-left:-165.7pt;margin-top:9.8pt;width:21.75pt;height:20.25pt;z-index:251657728" filled="f" stroked="f">
            <v:textbox style="mso-next-textbox:#_x0000_s1030">
              <w:txbxContent>
                <w:p w:rsidR="00AE2C2D" w:rsidRPr="002E3F7D" w:rsidRDefault="00AE2C2D" w:rsidP="00EE0B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</w:t>
                  </w:r>
                </w:p>
              </w:txbxContent>
            </v:textbox>
          </v:shape>
        </w:pict>
      </w:r>
    </w:p>
    <w:p w:rsidR="00AE2C2D" w:rsidRPr="00E5322A" w:rsidRDefault="00AE2C2D" w:rsidP="002E3F7D">
      <w:pPr>
        <w:pStyle w:val="ListParagraph"/>
        <w:ind w:left="2124" w:firstLine="708"/>
      </w:pPr>
    </w:p>
    <w:p w:rsidR="00AE2C2D" w:rsidRPr="00E5322A" w:rsidRDefault="00AE2C2D" w:rsidP="00B14639">
      <w:pPr>
        <w:pStyle w:val="ListParagraph"/>
        <w:ind w:left="360"/>
      </w:pPr>
    </w:p>
    <w:p w:rsidR="00AE2C2D" w:rsidRPr="00E5322A" w:rsidRDefault="00AE2C2D" w:rsidP="00B14639">
      <w:pPr>
        <w:pStyle w:val="ListParagraph"/>
        <w:ind w:left="360"/>
      </w:pPr>
      <w:r>
        <w:rPr>
          <w:noProof/>
        </w:rPr>
        <w:pict>
          <v:shape id="_x0000_s1031" type="#_x0000_t202" style="position:absolute;left:0;text-align:left;margin-left:-66.35pt;margin-top:9.35pt;width:21.75pt;height:20.25pt;z-index:251658752" filled="f" stroked="f">
            <v:textbox style="mso-next-textbox:#_x0000_s1031">
              <w:txbxContent>
                <w:p w:rsidR="00AE2C2D" w:rsidRPr="002E3F7D" w:rsidRDefault="00AE2C2D" w:rsidP="00B1463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xbxContent>
            </v:textbox>
          </v:shape>
        </w:pict>
      </w:r>
    </w:p>
    <w:p w:rsidR="00AE2C2D" w:rsidRPr="00E5322A" w:rsidRDefault="00AE2C2D" w:rsidP="00B14639">
      <w:pPr>
        <w:pStyle w:val="ListParagraph"/>
        <w:ind w:left="360"/>
      </w:pPr>
    </w:p>
    <w:p w:rsidR="00AE2C2D" w:rsidRPr="00E5322A" w:rsidRDefault="00AE2C2D" w:rsidP="00B14639">
      <w:pPr>
        <w:pStyle w:val="ListParagraph"/>
        <w:ind w:left="360"/>
      </w:pPr>
      <w:r>
        <w:rPr>
          <w:noProof/>
        </w:rPr>
        <w:pict>
          <v:shape id="_x0000_s1032" type="#_x0000_t202" style="position:absolute;left:0;text-align:left;margin-left:-66.35pt;margin-top:-.25pt;width:21.75pt;height:20.25pt;z-index:251659776" filled="f" stroked="f">
            <v:textbox style="mso-next-textbox:#_x0000_s1032">
              <w:txbxContent>
                <w:p w:rsidR="00AE2C2D" w:rsidRPr="002E3F7D" w:rsidRDefault="00AE2C2D" w:rsidP="00B1463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</w:p>
              </w:txbxContent>
            </v:textbox>
          </v:shape>
        </w:pict>
      </w:r>
    </w:p>
    <w:p w:rsidR="00AE2C2D" w:rsidRPr="00E5322A" w:rsidRDefault="00AE2C2D" w:rsidP="00B14639">
      <w:pPr>
        <w:pStyle w:val="ListParagraph"/>
        <w:ind w:left="360"/>
      </w:pPr>
    </w:p>
    <w:p w:rsidR="00AE2C2D" w:rsidRPr="00E5322A" w:rsidRDefault="00AE2C2D" w:rsidP="00FC4FCB">
      <w:pPr>
        <w:pStyle w:val="ListParagraph"/>
        <w:rPr>
          <w:i/>
          <w:iCs/>
        </w:rPr>
      </w:pPr>
    </w:p>
    <w:p w:rsidR="00AE2C2D" w:rsidRPr="003D59E0" w:rsidRDefault="00AE2C2D" w:rsidP="003D59E0">
      <w:pPr>
        <w:rPr>
          <w:rFonts w:cs="Calibri"/>
          <w:b/>
        </w:rPr>
      </w:pPr>
      <w:r w:rsidRPr="003D59E0">
        <w:rPr>
          <w:b/>
          <w:bCs/>
        </w:rPr>
        <w:t xml:space="preserve">3. </w:t>
      </w:r>
      <w:r w:rsidRPr="003D59E0">
        <w:rPr>
          <w:rFonts w:cs="Calibri"/>
          <w:b/>
        </w:rPr>
        <w:t xml:space="preserve">  V každom riadku </w:t>
      </w:r>
      <w:r>
        <w:rPr>
          <w:rFonts w:cs="Calibri"/>
          <w:b/>
        </w:rPr>
        <w:t xml:space="preserve">označ správnu odpoveď: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(3</w:t>
      </w:r>
      <w:r w:rsidRPr="003D59E0">
        <w:rPr>
          <w:rFonts w:cs="Calibri"/>
          <w:b/>
        </w:rPr>
        <w:t xml:space="preserve">b) </w:t>
      </w:r>
    </w:p>
    <w:p w:rsidR="00AE2C2D" w:rsidRPr="003D59E0" w:rsidRDefault="00AE2C2D" w:rsidP="003D59E0">
      <w:pPr>
        <w:rPr>
          <w:rFonts w:cs="Calibri"/>
        </w:rPr>
      </w:pPr>
    </w:p>
    <w:p w:rsidR="00AE2C2D" w:rsidRPr="003D59E0" w:rsidRDefault="00AE2C2D" w:rsidP="003D59E0">
      <w:pPr>
        <w:rPr>
          <w:rFonts w:cs="Calibri"/>
        </w:rPr>
      </w:pPr>
    </w:p>
    <w:p w:rsidR="00AE2C2D" w:rsidRPr="003D59E0" w:rsidRDefault="00AE2C2D" w:rsidP="003D59E0">
      <w:pPr>
        <w:rPr>
          <w:rFonts w:cs="Calibri"/>
        </w:rPr>
      </w:pPr>
    </w:p>
    <w:p w:rsidR="00AE2C2D" w:rsidRPr="003D59E0" w:rsidRDefault="00AE2C2D" w:rsidP="003D59E0">
      <w:pPr>
        <w:rPr>
          <w:rFonts w:cs="Calibri"/>
        </w:rPr>
      </w:pPr>
      <w:r w:rsidRPr="00504FA0">
        <w:rPr>
          <w:rFonts w:cs="Calibri"/>
          <w:b/>
        </w:rPr>
        <w:t>Faerské ostrovy patria</w:t>
      </w:r>
      <w:r>
        <w:rPr>
          <w:rFonts w:cs="Calibri"/>
        </w:rPr>
        <w:t xml:space="preserve">: </w:t>
      </w:r>
      <w:r w:rsidRPr="003D59E0">
        <w:rPr>
          <w:rFonts w:cs="Calibri"/>
          <w:i/>
        </w:rPr>
        <w:t xml:space="preserve">Nórsku </w:t>
      </w:r>
      <w:r w:rsidRPr="003D59E0">
        <w:rPr>
          <w:rFonts w:cs="Calibri"/>
          <w:i/>
        </w:rPr>
        <w:tab/>
      </w:r>
      <w:r w:rsidRPr="003D59E0">
        <w:rPr>
          <w:rFonts w:cs="Calibri"/>
          <w:i/>
        </w:rPr>
        <w:tab/>
        <w:t xml:space="preserve"> Veľkej Británii</w:t>
      </w:r>
      <w:r w:rsidRPr="003D59E0">
        <w:rPr>
          <w:rFonts w:cs="Calibri"/>
          <w:i/>
        </w:rPr>
        <w:tab/>
        <w:t>Dánsku</w:t>
      </w:r>
      <w:r w:rsidRPr="003D59E0">
        <w:rPr>
          <w:rFonts w:cs="Calibri"/>
          <w:i/>
        </w:rPr>
        <w:tab/>
      </w:r>
      <w:r w:rsidRPr="003D59E0">
        <w:rPr>
          <w:rFonts w:cs="Calibri"/>
          <w:i/>
        </w:rPr>
        <w:tab/>
      </w:r>
    </w:p>
    <w:p w:rsidR="00AE2C2D" w:rsidRDefault="00AE2C2D" w:rsidP="003D59E0">
      <w:pPr>
        <w:rPr>
          <w:rFonts w:cs="Calibri"/>
        </w:rPr>
      </w:pPr>
    </w:p>
    <w:p w:rsidR="00AE2C2D" w:rsidRPr="003D59E0" w:rsidRDefault="00AE2C2D" w:rsidP="003D59E0">
      <w:pPr>
        <w:rPr>
          <w:rFonts w:cs="Calibri"/>
        </w:rPr>
      </w:pPr>
      <w:r w:rsidRPr="00504FA0">
        <w:rPr>
          <w:rFonts w:cs="Calibri"/>
          <w:b/>
        </w:rPr>
        <w:t>Grónsko a Kanadu oddeľuje more</w:t>
      </w:r>
      <w:r>
        <w:rPr>
          <w:rFonts w:cs="Calibri"/>
        </w:rPr>
        <w:t>:</w:t>
      </w:r>
      <w:r w:rsidRPr="003D59E0">
        <w:rPr>
          <w:rFonts w:cs="Calibri"/>
        </w:rPr>
        <w:t xml:space="preserve"> </w:t>
      </w:r>
      <w:r w:rsidRPr="003D59E0">
        <w:rPr>
          <w:rFonts w:cs="Calibri"/>
        </w:rPr>
        <w:tab/>
      </w:r>
      <w:r w:rsidRPr="003D59E0">
        <w:rPr>
          <w:rFonts w:cs="Calibri"/>
        </w:rPr>
        <w:tab/>
      </w:r>
      <w:r w:rsidRPr="003D59E0">
        <w:rPr>
          <w:rFonts w:cs="Calibri"/>
          <w:i/>
        </w:rPr>
        <w:t>Sargasovo</w:t>
      </w:r>
      <w:r w:rsidRPr="003D59E0">
        <w:rPr>
          <w:rFonts w:cs="Calibri"/>
          <w:i/>
        </w:rPr>
        <w:tab/>
        <w:t>Grónske</w:t>
      </w:r>
      <w:r w:rsidRPr="003D59E0">
        <w:rPr>
          <w:rFonts w:cs="Calibri"/>
          <w:i/>
        </w:rPr>
        <w:tab/>
      </w:r>
      <w:r w:rsidRPr="003D59E0">
        <w:rPr>
          <w:rFonts w:cs="Calibri"/>
          <w:i/>
        </w:rPr>
        <w:tab/>
        <w:t>Baffinovo</w:t>
      </w:r>
      <w:r w:rsidRPr="003D59E0">
        <w:rPr>
          <w:rFonts w:cs="Calibri"/>
          <w:i/>
        </w:rPr>
        <w:tab/>
        <w:t>Čukotské</w:t>
      </w:r>
      <w:r w:rsidRPr="003D59E0">
        <w:rPr>
          <w:rFonts w:cs="Calibri"/>
        </w:rPr>
        <w:t xml:space="preserve"> </w:t>
      </w:r>
    </w:p>
    <w:p w:rsidR="00AE2C2D" w:rsidRDefault="00AE2C2D" w:rsidP="003D59E0">
      <w:pPr>
        <w:rPr>
          <w:rFonts w:cs="Calibri"/>
        </w:rPr>
      </w:pPr>
    </w:p>
    <w:p w:rsidR="00AE2C2D" w:rsidRPr="003D59E0" w:rsidRDefault="00AE2C2D" w:rsidP="003D59E0">
      <w:pPr>
        <w:rPr>
          <w:rFonts w:cs="Calibri"/>
          <w:i/>
        </w:rPr>
      </w:pPr>
      <w:r w:rsidRPr="00504FA0">
        <w:rPr>
          <w:rFonts w:cs="Calibri"/>
          <w:b/>
        </w:rPr>
        <w:t>K úmoriu Severného ľadového oceánu nepatrí</w:t>
      </w:r>
      <w:r>
        <w:rPr>
          <w:rFonts w:cs="Calibri"/>
        </w:rPr>
        <w:t>:</w:t>
      </w:r>
      <w:r w:rsidRPr="003D59E0">
        <w:rPr>
          <w:rFonts w:cs="Calibri"/>
        </w:rPr>
        <w:t xml:space="preserve">     </w:t>
      </w:r>
      <w:r w:rsidRPr="003D59E0">
        <w:rPr>
          <w:rFonts w:cs="Calibri"/>
          <w:i/>
        </w:rPr>
        <w:t>Ob</w:t>
      </w:r>
      <w:r w:rsidRPr="003D59E0">
        <w:rPr>
          <w:rFonts w:cs="Calibri"/>
          <w:i/>
        </w:rPr>
        <w:tab/>
      </w:r>
      <w:r w:rsidRPr="003D59E0">
        <w:rPr>
          <w:rFonts w:cs="Calibri"/>
          <w:i/>
        </w:rPr>
        <w:tab/>
        <w:t xml:space="preserve">Seina </w:t>
      </w:r>
      <w:r w:rsidRPr="003D59E0">
        <w:rPr>
          <w:rFonts w:cs="Calibri"/>
          <w:i/>
        </w:rPr>
        <w:tab/>
      </w:r>
      <w:r w:rsidRPr="003D59E0">
        <w:rPr>
          <w:rFonts w:cs="Calibri"/>
          <w:i/>
        </w:rPr>
        <w:tab/>
        <w:t xml:space="preserve">Mackenzie     </w:t>
      </w:r>
      <w:r w:rsidRPr="003D59E0">
        <w:rPr>
          <w:rFonts w:cs="Calibri"/>
          <w:i/>
        </w:rPr>
        <w:tab/>
        <w:t>Pečora</w:t>
      </w:r>
    </w:p>
    <w:p w:rsidR="00AE2C2D" w:rsidRDefault="00AE2C2D" w:rsidP="003D59E0">
      <w:pPr>
        <w:rPr>
          <w:rFonts w:cs="Calibri"/>
        </w:rPr>
      </w:pPr>
    </w:p>
    <w:p w:rsidR="00AE2C2D" w:rsidRPr="003D59E0" w:rsidRDefault="00AE2C2D" w:rsidP="006121B4">
      <w:pPr>
        <w:pStyle w:val="ListParagraph"/>
        <w:ind w:left="360" w:hanging="360"/>
        <w:rPr>
          <w:b/>
          <w:bCs/>
        </w:rPr>
      </w:pPr>
    </w:p>
    <w:p w:rsidR="00AE2C2D" w:rsidRPr="00E5322A" w:rsidRDefault="00AE2C2D" w:rsidP="00FC4FCB">
      <w:pPr>
        <w:pStyle w:val="ListParagraph"/>
      </w:pPr>
    </w:p>
    <w:p w:rsidR="00AE2C2D" w:rsidRDefault="00AE2C2D" w:rsidP="003D59E0">
      <w:pPr>
        <w:pStyle w:val="ListParagraph"/>
        <w:ind w:left="0"/>
      </w:pPr>
    </w:p>
    <w:p w:rsidR="00AE2C2D" w:rsidRDefault="00AE2C2D" w:rsidP="003D59E0">
      <w:pPr>
        <w:pStyle w:val="ListParagraph"/>
        <w:ind w:left="0"/>
      </w:pPr>
    </w:p>
    <w:p w:rsidR="00AE2C2D" w:rsidRPr="00E5322A" w:rsidRDefault="00AE2C2D" w:rsidP="003D59E0">
      <w:pPr>
        <w:pStyle w:val="ListParagraph"/>
        <w:ind w:left="0"/>
      </w:pPr>
    </w:p>
    <w:p w:rsidR="00AE2C2D" w:rsidRPr="00E5322A" w:rsidRDefault="00AE2C2D" w:rsidP="006121B4">
      <w:pPr>
        <w:pStyle w:val="ListParagraph"/>
        <w:ind w:left="360"/>
      </w:pPr>
    </w:p>
    <w:p w:rsidR="00AE2C2D" w:rsidRPr="00E5322A" w:rsidRDefault="00AE2C2D" w:rsidP="006121B4">
      <w:pPr>
        <w:pStyle w:val="ListParagraph"/>
        <w:ind w:left="360" w:hanging="360"/>
        <w:rPr>
          <w:b/>
          <w:bCs/>
        </w:rPr>
      </w:pPr>
      <w:r w:rsidRPr="00E5322A">
        <w:rPr>
          <w:b/>
          <w:bCs/>
        </w:rPr>
        <w:t>4. Urč miesta, kde sa pretínajú nasledujúce súradnice:</w:t>
      </w:r>
      <w:r>
        <w:rPr>
          <w:b/>
          <w:bCs/>
        </w:rPr>
        <w:t xml:space="preserve"> (2b)</w:t>
      </w:r>
    </w:p>
    <w:p w:rsidR="00AE2C2D" w:rsidRPr="00E5322A" w:rsidRDefault="00AE2C2D" w:rsidP="00733623">
      <w:pPr>
        <w:pStyle w:val="ListParagraph"/>
      </w:pPr>
    </w:p>
    <w:p w:rsidR="00AE2C2D" w:rsidRPr="00E5322A" w:rsidRDefault="00AE2C2D" w:rsidP="006121B4">
      <w:pPr>
        <w:pStyle w:val="ListParagraph"/>
        <w:numPr>
          <w:ilvl w:val="0"/>
          <w:numId w:val="40"/>
        </w:numPr>
      </w:pPr>
      <w:r w:rsidRPr="00E5322A">
        <w:t>40</w:t>
      </w:r>
      <w:r w:rsidRPr="00E5322A">
        <w:rPr>
          <w:rFonts w:hAnsi="Calibri" w:cs="Calibri"/>
        </w:rPr>
        <w:t>⁰</w:t>
      </w:r>
      <w:r w:rsidRPr="00E5322A">
        <w:t xml:space="preserve"> sev.g.š., 90</w:t>
      </w:r>
      <w:r w:rsidRPr="00E5322A">
        <w:rPr>
          <w:rFonts w:hAnsi="Calibri" w:cs="Calibri"/>
        </w:rPr>
        <w:t>⁰</w:t>
      </w:r>
      <w:r w:rsidRPr="00E5322A">
        <w:t xml:space="preserve"> vých.g.d. ......................................................</w:t>
      </w:r>
      <w:r w:rsidRPr="00E5322A">
        <w:tab/>
        <w:t>(svetadiel)</w:t>
      </w:r>
    </w:p>
    <w:p w:rsidR="00AE2C2D" w:rsidRPr="00E5322A" w:rsidRDefault="00AE2C2D" w:rsidP="006121B4">
      <w:pPr>
        <w:pStyle w:val="ListParagraph"/>
        <w:numPr>
          <w:ilvl w:val="0"/>
          <w:numId w:val="40"/>
        </w:numPr>
      </w:pPr>
      <w:r w:rsidRPr="00E5322A">
        <w:t>10</w:t>
      </w:r>
      <w:r w:rsidRPr="00E5322A">
        <w:rPr>
          <w:rFonts w:hAnsi="Calibri" w:cs="Calibri"/>
        </w:rPr>
        <w:t>⁰</w:t>
      </w:r>
      <w:r w:rsidRPr="00E5322A">
        <w:t xml:space="preserve"> juž.g.š, 130</w:t>
      </w:r>
      <w:r w:rsidRPr="00E5322A">
        <w:rPr>
          <w:rFonts w:hAnsi="Calibri" w:cs="Calibri"/>
        </w:rPr>
        <w:t>⁰</w:t>
      </w:r>
      <w:r w:rsidRPr="00E5322A">
        <w:t xml:space="preserve"> záp.g.d. ......................................................  </w:t>
      </w:r>
      <w:r w:rsidRPr="00E5322A">
        <w:tab/>
        <w:t>(oceán)</w:t>
      </w:r>
    </w:p>
    <w:p w:rsidR="00AE2C2D" w:rsidRPr="00E5322A" w:rsidRDefault="00AE2C2D" w:rsidP="006121B4">
      <w:pPr>
        <w:pStyle w:val="ListParagraph"/>
        <w:ind w:left="360"/>
      </w:pP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F151B1">
        <w:rPr>
          <w:rFonts w:ascii="Times New Roman" w:hAnsi="Times New Roman"/>
          <w:b/>
          <w:sz w:val="24"/>
          <w:szCs w:val="24"/>
        </w:rPr>
        <w:t>5. Doplň hlavné mestá štátov Európy. (10b</w:t>
      </w:r>
      <w:r w:rsidRPr="00ED4BA1">
        <w:rPr>
          <w:rFonts w:ascii="Times New Roman" w:hAnsi="Times New Roman"/>
          <w:sz w:val="24"/>
          <w:szCs w:val="24"/>
        </w:rPr>
        <w:t>)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Rusko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Rakúsko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Albánsko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>Srbsko –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>Francúzsko-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Maďarsko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Fínsko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Taliansko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Portugalsko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  <w:r w:rsidRPr="00ED4BA1">
        <w:rPr>
          <w:rFonts w:ascii="Times New Roman" w:hAnsi="Times New Roman"/>
          <w:sz w:val="24"/>
          <w:szCs w:val="24"/>
        </w:rPr>
        <w:t xml:space="preserve">Macedónsko – 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</w:p>
    <w:p w:rsidR="00AE2C2D" w:rsidRPr="00F151B1" w:rsidRDefault="00AE2C2D" w:rsidP="00F151B1">
      <w:pPr>
        <w:pStyle w:val="NoSpacing"/>
        <w:rPr>
          <w:rFonts w:ascii="Times New Roman" w:hAnsi="Times New Roman"/>
          <w:b/>
          <w:sz w:val="24"/>
          <w:szCs w:val="24"/>
        </w:rPr>
      </w:pPr>
      <w:r w:rsidRPr="00F151B1">
        <w:rPr>
          <w:rFonts w:ascii="Times New Roman" w:hAnsi="Times New Roman"/>
          <w:b/>
          <w:sz w:val="24"/>
          <w:szCs w:val="24"/>
        </w:rPr>
        <w:t>6. Vymenuj 5 pohorí Európy. (5b)</w:t>
      </w:r>
    </w:p>
    <w:p w:rsidR="00AE2C2D" w:rsidRPr="00ED4BA1" w:rsidRDefault="00AE2C2D" w:rsidP="00F151B1">
      <w:pPr>
        <w:pStyle w:val="NoSpacing"/>
        <w:rPr>
          <w:rFonts w:ascii="Times New Roman" w:hAnsi="Times New Roman"/>
          <w:sz w:val="24"/>
          <w:szCs w:val="24"/>
        </w:rPr>
      </w:pPr>
    </w:p>
    <w:p w:rsidR="00AE2C2D" w:rsidRPr="00E5322A" w:rsidRDefault="00AE2C2D" w:rsidP="006121B4">
      <w:pPr>
        <w:pStyle w:val="ListParagraph"/>
      </w:pPr>
    </w:p>
    <w:p w:rsidR="00AE2C2D" w:rsidRPr="00E5322A" w:rsidRDefault="00AE2C2D" w:rsidP="0055552B">
      <w:pPr>
        <w:ind w:left="360"/>
      </w:pPr>
    </w:p>
    <w:p w:rsidR="00AE2C2D" w:rsidRPr="00E5322A" w:rsidRDefault="00AE2C2D" w:rsidP="00E5322A">
      <w:pPr>
        <w:pStyle w:val="ListParagraph"/>
        <w:ind w:left="360" w:hanging="360"/>
        <w:rPr>
          <w:b/>
          <w:bCs/>
        </w:rPr>
      </w:pPr>
      <w:r w:rsidRPr="00E5322A">
        <w:t xml:space="preserve"> </w:t>
      </w:r>
      <w:r>
        <w:rPr>
          <w:b/>
          <w:bCs/>
        </w:rPr>
        <w:t>7</w:t>
      </w:r>
      <w:r w:rsidRPr="00E5322A">
        <w:rPr>
          <w:b/>
          <w:bCs/>
        </w:rPr>
        <w:t>. Vytvor správne dvojice  OCEÁN – OSTROV(Y):</w:t>
      </w:r>
      <w:r>
        <w:rPr>
          <w:b/>
          <w:bCs/>
        </w:rPr>
        <w:t xml:space="preserve"> (4b)</w:t>
      </w:r>
    </w:p>
    <w:p w:rsidR="00AE2C2D" w:rsidRPr="00E5322A" w:rsidRDefault="00AE2C2D" w:rsidP="00751375">
      <w:pPr>
        <w:pStyle w:val="ListParagraph"/>
      </w:pPr>
    </w:p>
    <w:p w:rsidR="00AE2C2D" w:rsidRPr="00E5322A" w:rsidRDefault="00AE2C2D" w:rsidP="009F0825">
      <w:pPr>
        <w:pStyle w:val="ListParagraph"/>
        <w:ind w:firstLine="696"/>
      </w:pPr>
      <w:r w:rsidRPr="00E5322A">
        <w:t>A   Atlantický</w:t>
      </w:r>
      <w:r w:rsidRPr="00E5322A">
        <w:tab/>
        <w:t>oceán</w:t>
      </w:r>
      <w:r w:rsidRPr="00E5322A">
        <w:tab/>
      </w:r>
      <w:r w:rsidRPr="00E5322A">
        <w:tab/>
      </w:r>
      <w:r w:rsidRPr="00E5322A">
        <w:tab/>
        <w:t>1   Havajské ostrovy</w:t>
      </w:r>
      <w:r w:rsidRPr="00E5322A">
        <w:tab/>
      </w:r>
      <w:r w:rsidRPr="00E5322A">
        <w:tab/>
      </w:r>
    </w:p>
    <w:p w:rsidR="00AE2C2D" w:rsidRPr="00E5322A" w:rsidRDefault="00AE2C2D" w:rsidP="009F0825">
      <w:pPr>
        <w:pStyle w:val="ListParagraph"/>
        <w:ind w:firstLine="696"/>
      </w:pPr>
      <w:r w:rsidRPr="00E5322A">
        <w:t>B   Indický oceán</w:t>
      </w:r>
      <w:r w:rsidRPr="00E5322A">
        <w:tab/>
      </w:r>
      <w:r w:rsidRPr="00E5322A">
        <w:tab/>
      </w:r>
      <w:r w:rsidRPr="00E5322A">
        <w:tab/>
        <w:t>2   Nová Zem</w:t>
      </w:r>
    </w:p>
    <w:p w:rsidR="00AE2C2D" w:rsidRPr="00E5322A" w:rsidRDefault="00AE2C2D" w:rsidP="009F0825">
      <w:pPr>
        <w:pStyle w:val="ListParagraph"/>
        <w:ind w:firstLine="696"/>
      </w:pPr>
      <w:r w:rsidRPr="00E5322A">
        <w:t>C   Severný ľadový oceán</w:t>
      </w:r>
      <w:r w:rsidRPr="00E5322A">
        <w:tab/>
      </w:r>
      <w:r w:rsidRPr="00E5322A">
        <w:tab/>
        <w:t>3   Kuba</w:t>
      </w:r>
    </w:p>
    <w:p w:rsidR="00AE2C2D" w:rsidRPr="00E5322A" w:rsidRDefault="00AE2C2D" w:rsidP="009F0825">
      <w:pPr>
        <w:pStyle w:val="ListParagraph"/>
        <w:ind w:firstLine="696"/>
      </w:pPr>
      <w:r w:rsidRPr="00E5322A">
        <w:t>D   Tichý oceán</w:t>
      </w:r>
      <w:r w:rsidRPr="00E5322A">
        <w:tab/>
      </w:r>
      <w:r w:rsidRPr="00E5322A">
        <w:tab/>
      </w:r>
      <w:r w:rsidRPr="00E5322A">
        <w:tab/>
        <w:t>4   Cejlón</w:t>
      </w:r>
      <w:r w:rsidRPr="00E5322A">
        <w:br/>
      </w:r>
    </w:p>
    <w:p w:rsidR="00AE2C2D" w:rsidRPr="00E5322A" w:rsidRDefault="00AE2C2D" w:rsidP="009F0825">
      <w:pPr>
        <w:ind w:left="360"/>
      </w:pPr>
      <w:r w:rsidRPr="00E5322A">
        <w:t>Správne dvojice: A- .........., B-.........., C-............, D- .................</w:t>
      </w:r>
    </w:p>
    <w:p w:rsidR="00AE2C2D" w:rsidRPr="00E5322A" w:rsidRDefault="00AE2C2D" w:rsidP="009F0825">
      <w:pPr>
        <w:ind w:left="360"/>
      </w:pPr>
    </w:p>
    <w:p w:rsidR="00AE2C2D" w:rsidRDefault="00AE2C2D" w:rsidP="004816A9">
      <w:pPr>
        <w:ind w:left="360" w:hanging="360"/>
        <w:rPr>
          <w:b/>
          <w:bCs/>
          <w:lang w:val="cs-CZ"/>
        </w:rPr>
      </w:pPr>
    </w:p>
    <w:p w:rsidR="00AE2C2D" w:rsidRDefault="00AE2C2D" w:rsidP="004816A9">
      <w:pPr>
        <w:ind w:left="360" w:hanging="360"/>
        <w:rPr>
          <w:b/>
          <w:bCs/>
          <w:lang w:val="cs-CZ"/>
        </w:rPr>
      </w:pPr>
    </w:p>
    <w:p w:rsidR="00AE2C2D" w:rsidRDefault="00AE2C2D" w:rsidP="004816A9">
      <w:pPr>
        <w:ind w:left="360" w:hanging="360"/>
        <w:rPr>
          <w:b/>
          <w:bCs/>
        </w:rPr>
      </w:pPr>
      <w:r>
        <w:rPr>
          <w:b/>
          <w:bCs/>
          <w:lang w:val="cs-CZ"/>
        </w:rPr>
        <w:t>8</w:t>
      </w:r>
      <w:r w:rsidRPr="00E5322A">
        <w:rPr>
          <w:b/>
          <w:bCs/>
          <w:lang w:val="cs-CZ"/>
        </w:rPr>
        <w:t xml:space="preserve">. </w:t>
      </w:r>
      <w:r>
        <w:rPr>
          <w:b/>
          <w:bCs/>
        </w:rPr>
        <w:t xml:space="preserve">Pracuj s mapou sveta a </w:t>
      </w:r>
      <w:r w:rsidRPr="004816A9">
        <w:rPr>
          <w:b/>
          <w:bCs/>
        </w:rPr>
        <w:t> doplň :</w:t>
      </w:r>
      <w:r>
        <w:rPr>
          <w:b/>
          <w:bCs/>
        </w:rPr>
        <w:t xml:space="preserve"> (3b)</w:t>
      </w:r>
    </w:p>
    <w:p w:rsidR="00AE2C2D" w:rsidRPr="004816A9" w:rsidRDefault="00AE2C2D" w:rsidP="004816A9">
      <w:pPr>
        <w:ind w:left="360" w:hanging="360"/>
        <w:rPr>
          <w:b/>
          <w:bCs/>
        </w:rPr>
      </w:pPr>
    </w:p>
    <w:p w:rsidR="00AE2C2D" w:rsidRDefault="00AE2C2D" w:rsidP="004816A9">
      <w:pPr>
        <w:numPr>
          <w:ilvl w:val="0"/>
          <w:numId w:val="42"/>
        </w:numPr>
        <w:tabs>
          <w:tab w:val="clear" w:pos="1800"/>
        </w:tabs>
        <w:ind w:left="1080"/>
      </w:pPr>
      <w:r w:rsidRPr="004816A9">
        <w:t xml:space="preserve">Najdlhšie pohorie sveta ................................. sa tiahne naprieč Amerikou. V Južnej Amerike sa toto pohorie volá ...................................... </w:t>
      </w:r>
    </w:p>
    <w:p w:rsidR="00AE2C2D" w:rsidRPr="004816A9" w:rsidRDefault="00AE2C2D" w:rsidP="004816A9">
      <w:pPr>
        <w:ind w:left="720"/>
      </w:pPr>
    </w:p>
    <w:p w:rsidR="00AE2C2D" w:rsidRPr="004816A9" w:rsidRDefault="00AE2C2D" w:rsidP="004816A9">
      <w:pPr>
        <w:numPr>
          <w:ilvl w:val="0"/>
          <w:numId w:val="42"/>
        </w:numPr>
        <w:tabs>
          <w:tab w:val="clear" w:pos="1800"/>
          <w:tab w:val="num" w:pos="1080"/>
        </w:tabs>
        <w:ind w:left="1080"/>
      </w:pPr>
      <w:r w:rsidRPr="004816A9">
        <w:t>Najvyšším pohorím  svetadielu............................. je Kilimandžáro .</w:t>
      </w:r>
    </w:p>
    <w:p w:rsidR="00AE2C2D" w:rsidRPr="004816A9" w:rsidRDefault="00AE2C2D" w:rsidP="00E5322A"/>
    <w:p w:rsidR="00AE2C2D" w:rsidRPr="00E5322A" w:rsidRDefault="00AE2C2D" w:rsidP="009F0825">
      <w:pPr>
        <w:rPr>
          <w:lang w:val="cs-CZ"/>
        </w:rPr>
      </w:pPr>
    </w:p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9F0825"/>
    <w:p w:rsidR="00AE2C2D" w:rsidRPr="00E5322A" w:rsidRDefault="00AE2C2D" w:rsidP="004C4600">
      <w:pPr>
        <w:pStyle w:val="ListParagraph"/>
      </w:pPr>
    </w:p>
    <w:p w:rsidR="00AE2C2D" w:rsidRPr="00E5322A" w:rsidRDefault="00AE2C2D" w:rsidP="00CC1209"/>
    <w:p w:rsidR="00AE2C2D" w:rsidRPr="00E5322A" w:rsidRDefault="00AE2C2D" w:rsidP="00614484">
      <w:pPr>
        <w:jc w:val="center"/>
        <w:rPr>
          <w:b/>
          <w:bCs/>
        </w:rPr>
      </w:pPr>
    </w:p>
    <w:p w:rsidR="00AE2C2D" w:rsidRPr="00E5322A" w:rsidRDefault="00AE2C2D" w:rsidP="00614484">
      <w:pPr>
        <w:jc w:val="center"/>
        <w:rPr>
          <w:b/>
          <w:bCs/>
        </w:rPr>
      </w:pPr>
    </w:p>
    <w:p w:rsidR="00AE2C2D" w:rsidRPr="00E5322A" w:rsidRDefault="00AE2C2D" w:rsidP="00614484">
      <w:pPr>
        <w:jc w:val="center"/>
        <w:rPr>
          <w:b/>
          <w:bCs/>
        </w:rPr>
      </w:pPr>
    </w:p>
    <w:p w:rsidR="00AE2C2D" w:rsidRPr="00E5322A" w:rsidRDefault="00AE2C2D" w:rsidP="00614484">
      <w:pPr>
        <w:jc w:val="center"/>
        <w:rPr>
          <w:b/>
          <w:bCs/>
        </w:rPr>
      </w:pPr>
    </w:p>
    <w:sectPr w:rsidR="00AE2C2D" w:rsidRPr="00E5322A" w:rsidSect="00751375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4AB2"/>
    <w:multiLevelType w:val="hybridMultilevel"/>
    <w:tmpl w:val="9C804956"/>
    <w:lvl w:ilvl="0" w:tplc="E7AE9BA6">
      <w:start w:val="1"/>
      <w:numFmt w:val="lowerLetter"/>
      <w:lvlText w:val="%1."/>
      <w:lvlJc w:val="left"/>
      <w:pPr>
        <w:ind w:left="360" w:hanging="360"/>
      </w:pPr>
      <w:rPr>
        <w:rFonts w:cs="Times New Roman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E2F4D2A"/>
    <w:multiLevelType w:val="hybridMultilevel"/>
    <w:tmpl w:val="09D21A18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F26509B"/>
    <w:multiLevelType w:val="hybridMultilevel"/>
    <w:tmpl w:val="8966848C"/>
    <w:lvl w:ilvl="0" w:tplc="041B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>
    <w:nsid w:val="13C92A3D"/>
    <w:multiLevelType w:val="hybridMultilevel"/>
    <w:tmpl w:val="509AAD8A"/>
    <w:lvl w:ilvl="0" w:tplc="041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F76AFB"/>
    <w:multiLevelType w:val="hybridMultilevel"/>
    <w:tmpl w:val="DA94220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DE1568"/>
    <w:multiLevelType w:val="hybridMultilevel"/>
    <w:tmpl w:val="7728C41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8E102EC"/>
    <w:multiLevelType w:val="hybridMultilevel"/>
    <w:tmpl w:val="2DDA7D0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830245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9055305"/>
    <w:multiLevelType w:val="hybridMultilevel"/>
    <w:tmpl w:val="57CA6D36"/>
    <w:lvl w:ilvl="0" w:tplc="2FA2E24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A0408D3"/>
    <w:multiLevelType w:val="hybridMultilevel"/>
    <w:tmpl w:val="9696666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A8F7A02"/>
    <w:multiLevelType w:val="hybridMultilevel"/>
    <w:tmpl w:val="90D477C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D43283E"/>
    <w:multiLevelType w:val="hybridMultilevel"/>
    <w:tmpl w:val="7FB8506A"/>
    <w:lvl w:ilvl="0" w:tplc="6F76658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3E43C1"/>
    <w:multiLevelType w:val="hybridMultilevel"/>
    <w:tmpl w:val="E8E669DC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34929D7"/>
    <w:multiLevelType w:val="hybridMultilevel"/>
    <w:tmpl w:val="9AC4FE6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343F1"/>
    <w:multiLevelType w:val="hybridMultilevel"/>
    <w:tmpl w:val="0B02CF3E"/>
    <w:lvl w:ilvl="0" w:tplc="C2607280">
      <w:start w:val="3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4">
    <w:nsid w:val="3738313B"/>
    <w:multiLevelType w:val="hybridMultilevel"/>
    <w:tmpl w:val="21CE4E4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C0958B4"/>
    <w:multiLevelType w:val="hybridMultilevel"/>
    <w:tmpl w:val="906E4240"/>
    <w:lvl w:ilvl="0" w:tplc="041B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1B3418CC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6">
    <w:nsid w:val="3DDA2094"/>
    <w:multiLevelType w:val="hybridMultilevel"/>
    <w:tmpl w:val="E230EA82"/>
    <w:lvl w:ilvl="0" w:tplc="D90C47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E7AE9BA6">
      <w:start w:val="1"/>
      <w:numFmt w:val="lowerLetter"/>
      <w:lvlText w:val="%2."/>
      <w:lvlJc w:val="left"/>
      <w:pPr>
        <w:ind w:left="360" w:hanging="360"/>
      </w:pPr>
      <w:rPr>
        <w:rFonts w:cs="Times New Roman"/>
        <w:b/>
        <w:bCs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E0A4E85"/>
    <w:multiLevelType w:val="hybridMultilevel"/>
    <w:tmpl w:val="EF86A8BA"/>
    <w:lvl w:ilvl="0" w:tplc="041B000F">
      <w:start w:val="1"/>
      <w:numFmt w:val="decimal"/>
      <w:lvlText w:val="%1."/>
      <w:lvlJc w:val="left"/>
      <w:pPr>
        <w:ind w:left="186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258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330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402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474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546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618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90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7620" w:hanging="180"/>
      </w:pPr>
      <w:rPr>
        <w:rFonts w:cs="Times New Roman"/>
      </w:rPr>
    </w:lvl>
  </w:abstractNum>
  <w:abstractNum w:abstractNumId="18">
    <w:nsid w:val="41162251"/>
    <w:multiLevelType w:val="hybridMultilevel"/>
    <w:tmpl w:val="E1E225DE"/>
    <w:lvl w:ilvl="0" w:tplc="14D6AE8A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7EB551E"/>
    <w:multiLevelType w:val="hybridMultilevel"/>
    <w:tmpl w:val="5E86CE4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F831BCE"/>
    <w:multiLevelType w:val="hybridMultilevel"/>
    <w:tmpl w:val="E30A8762"/>
    <w:lvl w:ilvl="0" w:tplc="0405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>
    <w:nsid w:val="52E14CEF"/>
    <w:multiLevelType w:val="hybridMultilevel"/>
    <w:tmpl w:val="A4B8C23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3B17DA9"/>
    <w:multiLevelType w:val="hybridMultilevel"/>
    <w:tmpl w:val="6E7AD936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5F43878"/>
    <w:multiLevelType w:val="hybridMultilevel"/>
    <w:tmpl w:val="310E4E6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14D163B"/>
    <w:multiLevelType w:val="hybridMultilevel"/>
    <w:tmpl w:val="83BE920C"/>
    <w:lvl w:ilvl="0" w:tplc="B10EDB1E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4C93AC0"/>
    <w:multiLevelType w:val="hybridMultilevel"/>
    <w:tmpl w:val="10F6FCA0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676148E2"/>
    <w:multiLevelType w:val="hybridMultilevel"/>
    <w:tmpl w:val="A022A008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85A2389"/>
    <w:multiLevelType w:val="hybridMultilevel"/>
    <w:tmpl w:val="D71E268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AF801CE"/>
    <w:multiLevelType w:val="hybridMultilevel"/>
    <w:tmpl w:val="678CD38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D7D185A"/>
    <w:multiLevelType w:val="hybridMultilevel"/>
    <w:tmpl w:val="68424900"/>
    <w:lvl w:ilvl="0" w:tplc="D90C47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E7AE9BA6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  <w:bCs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DF17B89"/>
    <w:multiLevelType w:val="multilevel"/>
    <w:tmpl w:val="E230EA8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E2B416C"/>
    <w:multiLevelType w:val="hybridMultilevel"/>
    <w:tmpl w:val="F614255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1616B1E"/>
    <w:multiLevelType w:val="hybridMultilevel"/>
    <w:tmpl w:val="AB7A0AA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1C5568F"/>
    <w:multiLevelType w:val="hybridMultilevel"/>
    <w:tmpl w:val="D3DC5BFE"/>
    <w:lvl w:ilvl="0" w:tplc="041B000F">
      <w:start w:val="1"/>
      <w:numFmt w:val="decimal"/>
      <w:lvlText w:val="%1."/>
      <w:lvlJc w:val="left"/>
      <w:pPr>
        <w:ind w:left="2136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34">
    <w:nsid w:val="72AA3A0D"/>
    <w:multiLevelType w:val="hybridMultilevel"/>
    <w:tmpl w:val="6E5AF95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59C4046"/>
    <w:multiLevelType w:val="hybridMultilevel"/>
    <w:tmpl w:val="FD4C134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5F45E62"/>
    <w:multiLevelType w:val="hybridMultilevel"/>
    <w:tmpl w:val="6EAE7E26"/>
    <w:lvl w:ilvl="0" w:tplc="041B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6DD4866"/>
    <w:multiLevelType w:val="hybridMultilevel"/>
    <w:tmpl w:val="F886EF2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7D03B7C"/>
    <w:multiLevelType w:val="hybridMultilevel"/>
    <w:tmpl w:val="74BA746A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78D678DB"/>
    <w:multiLevelType w:val="hybridMultilevel"/>
    <w:tmpl w:val="34AE3FA2"/>
    <w:lvl w:ilvl="0" w:tplc="D90C47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E7AE9BA6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  <w:bCs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C412B11"/>
    <w:multiLevelType w:val="hybridMultilevel"/>
    <w:tmpl w:val="DF762BA6"/>
    <w:lvl w:ilvl="0" w:tplc="041B000F">
      <w:start w:val="1"/>
      <w:numFmt w:val="decimal"/>
      <w:lvlText w:val="%1."/>
      <w:lvlJc w:val="left"/>
      <w:pPr>
        <w:ind w:left="186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258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330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402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474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546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618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90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7620" w:hanging="180"/>
      </w:pPr>
      <w:rPr>
        <w:rFonts w:cs="Times New Roman"/>
      </w:rPr>
    </w:lvl>
  </w:abstractNum>
  <w:abstractNum w:abstractNumId="41">
    <w:nsid w:val="7F9A7F68"/>
    <w:multiLevelType w:val="hybridMultilevel"/>
    <w:tmpl w:val="F4EC88B6"/>
    <w:lvl w:ilvl="0" w:tplc="041B0011">
      <w:start w:val="1"/>
      <w:numFmt w:val="decimal"/>
      <w:lvlText w:val="%1)"/>
      <w:lvlJc w:val="left"/>
      <w:pPr>
        <w:ind w:left="114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37"/>
  </w:num>
  <w:num w:numId="5">
    <w:abstractNumId w:val="41"/>
  </w:num>
  <w:num w:numId="6">
    <w:abstractNumId w:val="22"/>
  </w:num>
  <w:num w:numId="7">
    <w:abstractNumId w:val="10"/>
  </w:num>
  <w:num w:numId="8">
    <w:abstractNumId w:val="8"/>
  </w:num>
  <w:num w:numId="9">
    <w:abstractNumId w:val="23"/>
  </w:num>
  <w:num w:numId="10">
    <w:abstractNumId w:val="28"/>
  </w:num>
  <w:num w:numId="11">
    <w:abstractNumId w:val="26"/>
  </w:num>
  <w:num w:numId="12">
    <w:abstractNumId w:val="7"/>
  </w:num>
  <w:num w:numId="13">
    <w:abstractNumId w:val="27"/>
  </w:num>
  <w:num w:numId="14">
    <w:abstractNumId w:val="31"/>
  </w:num>
  <w:num w:numId="15">
    <w:abstractNumId w:val="6"/>
  </w:num>
  <w:num w:numId="16">
    <w:abstractNumId w:val="34"/>
  </w:num>
  <w:num w:numId="17">
    <w:abstractNumId w:val="32"/>
  </w:num>
  <w:num w:numId="18">
    <w:abstractNumId w:val="12"/>
  </w:num>
  <w:num w:numId="19">
    <w:abstractNumId w:val="2"/>
  </w:num>
  <w:num w:numId="20">
    <w:abstractNumId w:val="21"/>
  </w:num>
  <w:num w:numId="21">
    <w:abstractNumId w:val="9"/>
  </w:num>
  <w:num w:numId="22">
    <w:abstractNumId w:val="13"/>
  </w:num>
  <w:num w:numId="23">
    <w:abstractNumId w:val="14"/>
  </w:num>
  <w:num w:numId="24">
    <w:abstractNumId w:val="33"/>
  </w:num>
  <w:num w:numId="25">
    <w:abstractNumId w:val="40"/>
  </w:num>
  <w:num w:numId="26">
    <w:abstractNumId w:val="17"/>
  </w:num>
  <w:num w:numId="27">
    <w:abstractNumId w:val="39"/>
  </w:num>
  <w:num w:numId="28">
    <w:abstractNumId w:val="29"/>
  </w:num>
  <w:num w:numId="29">
    <w:abstractNumId w:val="25"/>
  </w:num>
  <w:num w:numId="30">
    <w:abstractNumId w:val="24"/>
  </w:num>
  <w:num w:numId="31">
    <w:abstractNumId w:val="11"/>
  </w:num>
  <w:num w:numId="32">
    <w:abstractNumId w:val="36"/>
  </w:num>
  <w:num w:numId="33">
    <w:abstractNumId w:val="38"/>
  </w:num>
  <w:num w:numId="34">
    <w:abstractNumId w:val="1"/>
  </w:num>
  <w:num w:numId="35">
    <w:abstractNumId w:val="30"/>
  </w:num>
  <w:num w:numId="36">
    <w:abstractNumId w:val="0"/>
  </w:num>
  <w:num w:numId="37">
    <w:abstractNumId w:val="4"/>
  </w:num>
  <w:num w:numId="38">
    <w:abstractNumId w:val="15"/>
  </w:num>
  <w:num w:numId="39">
    <w:abstractNumId w:val="19"/>
  </w:num>
  <w:num w:numId="40">
    <w:abstractNumId w:val="35"/>
  </w:num>
  <w:num w:numId="41">
    <w:abstractNumId w:val="3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1209"/>
    <w:rsid w:val="00044EDC"/>
    <w:rsid w:val="00097509"/>
    <w:rsid w:val="000B2EA5"/>
    <w:rsid w:val="000C18AB"/>
    <w:rsid w:val="000D1162"/>
    <w:rsid w:val="00164F04"/>
    <w:rsid w:val="00187136"/>
    <w:rsid w:val="001F1F17"/>
    <w:rsid w:val="00224004"/>
    <w:rsid w:val="002E3F7D"/>
    <w:rsid w:val="003D59E0"/>
    <w:rsid w:val="003E349E"/>
    <w:rsid w:val="0041124A"/>
    <w:rsid w:val="00412CCE"/>
    <w:rsid w:val="004816A9"/>
    <w:rsid w:val="004849FD"/>
    <w:rsid w:val="004856C6"/>
    <w:rsid w:val="004C4600"/>
    <w:rsid w:val="004E073F"/>
    <w:rsid w:val="004E3063"/>
    <w:rsid w:val="00504FA0"/>
    <w:rsid w:val="00534F70"/>
    <w:rsid w:val="00535CC6"/>
    <w:rsid w:val="0055552B"/>
    <w:rsid w:val="00580805"/>
    <w:rsid w:val="005F61D2"/>
    <w:rsid w:val="006121B4"/>
    <w:rsid w:val="00614484"/>
    <w:rsid w:val="006362A7"/>
    <w:rsid w:val="00651F1C"/>
    <w:rsid w:val="006D49B0"/>
    <w:rsid w:val="006E0775"/>
    <w:rsid w:val="00733623"/>
    <w:rsid w:val="00750192"/>
    <w:rsid w:val="00751375"/>
    <w:rsid w:val="00764952"/>
    <w:rsid w:val="00766EF9"/>
    <w:rsid w:val="00785253"/>
    <w:rsid w:val="007A203E"/>
    <w:rsid w:val="007B564A"/>
    <w:rsid w:val="008465F0"/>
    <w:rsid w:val="00886F74"/>
    <w:rsid w:val="00891309"/>
    <w:rsid w:val="008E6320"/>
    <w:rsid w:val="0090091B"/>
    <w:rsid w:val="00905D54"/>
    <w:rsid w:val="00930651"/>
    <w:rsid w:val="00980559"/>
    <w:rsid w:val="00983E96"/>
    <w:rsid w:val="009D211B"/>
    <w:rsid w:val="009F0825"/>
    <w:rsid w:val="00A451A5"/>
    <w:rsid w:val="00A92C2C"/>
    <w:rsid w:val="00AE1C50"/>
    <w:rsid w:val="00AE2C2D"/>
    <w:rsid w:val="00AF15D8"/>
    <w:rsid w:val="00AF231B"/>
    <w:rsid w:val="00B00119"/>
    <w:rsid w:val="00B14639"/>
    <w:rsid w:val="00B23BF6"/>
    <w:rsid w:val="00B36BE8"/>
    <w:rsid w:val="00B51243"/>
    <w:rsid w:val="00B74E6A"/>
    <w:rsid w:val="00BA50D2"/>
    <w:rsid w:val="00BD091C"/>
    <w:rsid w:val="00C11152"/>
    <w:rsid w:val="00C30657"/>
    <w:rsid w:val="00C37D25"/>
    <w:rsid w:val="00C753A2"/>
    <w:rsid w:val="00C76FAD"/>
    <w:rsid w:val="00CC1209"/>
    <w:rsid w:val="00D01A96"/>
    <w:rsid w:val="00D02486"/>
    <w:rsid w:val="00D220C6"/>
    <w:rsid w:val="00D540DE"/>
    <w:rsid w:val="00D653EB"/>
    <w:rsid w:val="00D7561B"/>
    <w:rsid w:val="00E12D14"/>
    <w:rsid w:val="00E5322A"/>
    <w:rsid w:val="00E70F68"/>
    <w:rsid w:val="00E71971"/>
    <w:rsid w:val="00E85D3A"/>
    <w:rsid w:val="00ED4BA1"/>
    <w:rsid w:val="00EE0BEF"/>
    <w:rsid w:val="00F151B1"/>
    <w:rsid w:val="00FC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0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C1209"/>
    <w:pPr>
      <w:ind w:left="720"/>
    </w:pPr>
  </w:style>
  <w:style w:type="table" w:styleId="TableGrid">
    <w:name w:val="Table Grid"/>
    <w:basedOn w:val="TableNormal"/>
    <w:uiPriority w:val="99"/>
    <w:rsid w:val="00E12D1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30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657"/>
    <w:rPr>
      <w:rFonts w:ascii="Tahoma" w:hAnsi="Tahoma" w:cs="Tahoma"/>
      <w:sz w:val="16"/>
      <w:szCs w:val="16"/>
      <w:lang w:eastAsia="sk-SK"/>
    </w:rPr>
  </w:style>
  <w:style w:type="paragraph" w:styleId="NoSpacing">
    <w:name w:val="No Spacing"/>
    <w:uiPriority w:val="99"/>
    <w:qFormat/>
    <w:rsid w:val="00F151B1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3</Pages>
  <Words>375</Words>
  <Characters>2144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Školské kolo Geografickej olympiády pre  ZŠ a I</dc:title>
  <dc:subject/>
  <dc:creator>tatino</dc:creator>
  <cp:keywords/>
  <dc:description/>
  <cp:lastModifiedBy>Jano S.</cp:lastModifiedBy>
  <cp:revision>10</cp:revision>
  <cp:lastPrinted>2001-12-31T23:36:00Z</cp:lastPrinted>
  <dcterms:created xsi:type="dcterms:W3CDTF">2012-12-15T22:18:00Z</dcterms:created>
  <dcterms:modified xsi:type="dcterms:W3CDTF">2001-12-31T23:36:00Z</dcterms:modified>
</cp:coreProperties>
</file>