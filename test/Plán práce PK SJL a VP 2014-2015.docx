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414" w:rsidRPr="0011237B" w:rsidRDefault="00577414" w:rsidP="00AD2022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Gymnázium Gelnica, SNP 1, 056 01 Gelnica</w:t>
      </w:r>
    </w:p>
    <w:p w:rsidR="00577414" w:rsidRPr="0011237B" w:rsidRDefault="00577414" w:rsidP="00AD202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77414" w:rsidRPr="0011237B" w:rsidRDefault="00577414" w:rsidP="00AD20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77414" w:rsidRPr="0011237B" w:rsidRDefault="00577414" w:rsidP="00AD20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Plán práce predmetovej komisie slovenského jazyka a</w:t>
      </w:r>
      <w:r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>literatúry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 výchovných predmetov</w:t>
      </w:r>
    </w:p>
    <w:p w:rsidR="00577414" w:rsidRPr="0011237B" w:rsidRDefault="00577414" w:rsidP="00AD20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 školský rok 2014/2015</w:t>
      </w:r>
    </w:p>
    <w:p w:rsidR="00577414" w:rsidRPr="0011237B" w:rsidRDefault="00577414" w:rsidP="00AD20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77414" w:rsidRPr="0011237B" w:rsidRDefault="00577414" w:rsidP="00AD20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Vedúca PK SJL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>:   Mgr. R. Imrichová, RJL, PED, SJL</w:t>
      </w:r>
    </w:p>
    <w:p w:rsidR="00577414" w:rsidRDefault="00577414" w:rsidP="005540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Členovia PK SJL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 VP: 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Mgr. K. Blahovská, </w:t>
      </w:r>
      <w:r>
        <w:rPr>
          <w:rFonts w:ascii="Times New Roman" w:hAnsi="Times New Roman" w:cs="Times New Roman"/>
          <w:b/>
          <w:bCs/>
          <w:sz w:val="24"/>
          <w:szCs w:val="24"/>
        </w:rPr>
        <w:t>SJL, OBN</w:t>
      </w:r>
    </w:p>
    <w:p w:rsidR="00577414" w:rsidRDefault="00577414" w:rsidP="005540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Mgr. R. Burčák, DEJ, FILOZOFIA      </w:t>
      </w:r>
    </w:p>
    <w:p w:rsidR="00577414" w:rsidRPr="0011237B" w:rsidRDefault="00577414" w:rsidP="00AD20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M. Helcmanovská, SJL, NEJ</w:t>
      </w:r>
    </w:p>
    <w:p w:rsidR="00577414" w:rsidRDefault="00577414" w:rsidP="005540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Mgr. F. ArendáŠ, TV, BRV</w:t>
      </w:r>
    </w:p>
    <w:p w:rsidR="00577414" w:rsidRDefault="00577414" w:rsidP="005540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Mgr. K. Vozárová, TV, MAT</w:t>
      </w:r>
    </w:p>
    <w:p w:rsidR="00577414" w:rsidRDefault="00577414" w:rsidP="005540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77414" w:rsidRDefault="00577414" w:rsidP="005540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Externí členovia PK SJL a VP: PaedDr. D. Molnárová, ANJ, RUJ, NAB</w:t>
      </w:r>
    </w:p>
    <w:p w:rsidR="00577414" w:rsidRDefault="00577414" w:rsidP="005540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Mgr. H. Mirková, FYZ, CHE, ETV     </w:t>
      </w:r>
    </w:p>
    <w:p w:rsidR="00577414" w:rsidRDefault="00577414" w:rsidP="005540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77414" w:rsidRPr="002F49E7" w:rsidRDefault="00577414" w:rsidP="005540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školskom roku 2014/2015 externí členovia nemajú povinnosť zúčastňovať sa zasadnutí PK SJL a VP.</w:t>
      </w:r>
    </w:p>
    <w:p w:rsidR="00577414" w:rsidRPr="0011237B" w:rsidRDefault="00577414" w:rsidP="00AD2022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1. Základným cieľom činnosti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 je realizácia konkrétnej účasti pedagogických      pracovníkov na upevnení demokratického štýlu riadenia</w:t>
      </w:r>
      <w:r>
        <w:rPr>
          <w:rFonts w:ascii="Times New Roman" w:hAnsi="Times New Roman" w:cs="Times New Roman"/>
          <w:sz w:val="24"/>
          <w:szCs w:val="24"/>
        </w:rPr>
        <w:t xml:space="preserve">, ovplyvňovaní kvalifikácie </w:t>
      </w:r>
      <w:r w:rsidRPr="0011237B">
        <w:rPr>
          <w:rFonts w:ascii="Times New Roman" w:hAnsi="Times New Roman" w:cs="Times New Roman"/>
          <w:sz w:val="24"/>
          <w:szCs w:val="24"/>
        </w:rPr>
        <w:t>a profesijného rastu učiteľov a zvyšovaní úrovne výchovno-v</w:t>
      </w:r>
      <w:r>
        <w:rPr>
          <w:rFonts w:ascii="Times New Roman" w:hAnsi="Times New Roman" w:cs="Times New Roman"/>
          <w:sz w:val="24"/>
          <w:szCs w:val="24"/>
        </w:rPr>
        <w:t xml:space="preserve">zdelávacieho procesu školy. </w:t>
      </w:r>
      <w:r w:rsidRPr="0011237B">
        <w:rPr>
          <w:rFonts w:ascii="Times New Roman" w:hAnsi="Times New Roman" w:cs="Times New Roman"/>
          <w:sz w:val="24"/>
          <w:szCs w:val="24"/>
        </w:rPr>
        <w:t>Základné východiská práce PK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>, funkcie, obsah, prostriedky, metódy a formy vychádzajú z aktuálnych potrieb školy /Plánu práce školy/,učiteľov a zámerov štátnej vzdelávacej politiky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/Štátny vzdelávací program, Cieľové požiadavky na vedomosti a zručnosti maturantov zo SJL, Pedagogicko-organiz</w:t>
      </w:r>
      <w:r>
        <w:rPr>
          <w:rFonts w:ascii="Times New Roman" w:hAnsi="Times New Roman" w:cs="Times New Roman"/>
          <w:sz w:val="24"/>
          <w:szCs w:val="24"/>
        </w:rPr>
        <w:t>ačné pokyny na školský 2014/2015</w:t>
      </w:r>
      <w:r w:rsidRPr="0011237B">
        <w:rPr>
          <w:rFonts w:ascii="Times New Roman" w:hAnsi="Times New Roman" w:cs="Times New Roman"/>
          <w:sz w:val="24"/>
          <w:szCs w:val="24"/>
        </w:rPr>
        <w:t>, legislatíva týkajúca sa ukončovania štúdia na stredných školách v znení neskorších predpisov a pod./.</w:t>
      </w:r>
    </w:p>
    <w:p w:rsidR="00577414" w:rsidRPr="0011237B" w:rsidRDefault="00577414" w:rsidP="00AD202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77414" w:rsidRPr="0011237B" w:rsidRDefault="00577414" w:rsidP="00AD20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2. Hlavné ciele činnosti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na školský rok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2014/2015</w:t>
      </w:r>
    </w:p>
    <w:p w:rsidR="00577414" w:rsidRPr="0011237B" w:rsidRDefault="00577414" w:rsidP="00AD2022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Konkrétne úlohy sú zamerané na:</w:t>
      </w:r>
    </w:p>
    <w:p w:rsidR="00577414" w:rsidRDefault="00577414" w:rsidP="00AD202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princípy humanizácie a dodržiavania ľudských práv vo vyučovaní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>,</w:t>
      </w:r>
    </w:p>
    <w:p w:rsidR="00577414" w:rsidRPr="0011237B" w:rsidRDefault="00577414" w:rsidP="00AD202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výchova v duchu humanizmu, v oblasti ľudských práv, práv dieťaťa, predchádzanie všetkých foriem diskriminácie, rasizmu, xenofóbie a intolerancie,</w:t>
      </w:r>
    </w:p>
    <w:p w:rsidR="00577414" w:rsidRPr="0011237B" w:rsidRDefault="00577414" w:rsidP="00AD202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riešenie konkrétnych výchovno-vzdelávacích problémov z hľadiska jednotlivých vyučovacích predmetov,</w:t>
      </w:r>
    </w:p>
    <w:p w:rsidR="00577414" w:rsidRPr="0011237B" w:rsidRDefault="00577414" w:rsidP="00AD202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bezprostrednú pomoc učiteľom na zlepšenie pedagogickej práce,</w:t>
      </w:r>
    </w:p>
    <w:p w:rsidR="00577414" w:rsidRPr="0011237B" w:rsidRDefault="00577414" w:rsidP="00AD202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uplatnenie jednoty pedagogickej práce a ďalšieho vzdelávania učiteľov,</w:t>
      </w:r>
    </w:p>
    <w:p w:rsidR="00577414" w:rsidRPr="0011237B" w:rsidRDefault="00577414" w:rsidP="00AD202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organizáciu výmeny skúseností učiteľov, ich vzájomné hospitácie, otvorené hodiny,</w:t>
      </w:r>
    </w:p>
    <w:p w:rsidR="00577414" w:rsidRPr="0011237B" w:rsidRDefault="00577414" w:rsidP="00AD202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štúdium pedagogickej literatúry, hodnotenie výsledkov skúšok v triedach a v predmetoch, zjednotenie klasifikácie,</w:t>
      </w:r>
    </w:p>
    <w:p w:rsidR="00577414" w:rsidRPr="0011237B" w:rsidRDefault="00577414" w:rsidP="00AD202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rozvoj pedagogickej  tvorivosti a samostatného individuálneho  štúdia metodickej literatúry, materiálov,</w:t>
      </w:r>
    </w:p>
    <w:p w:rsidR="00577414" w:rsidRPr="0011237B" w:rsidRDefault="00577414" w:rsidP="00AD202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overovanie prípravy žiakov na vyučovanie,</w:t>
      </w:r>
    </w:p>
    <w:p w:rsidR="00577414" w:rsidRPr="0011237B" w:rsidRDefault="00577414" w:rsidP="00AD202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starostlivosť o súťaže, olympiády a záujmovú činnosť,</w:t>
      </w:r>
    </w:p>
    <w:p w:rsidR="00577414" w:rsidRPr="0011237B" w:rsidRDefault="00577414" w:rsidP="00AD202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starostlivosť o organizačno-materiálnu základňu v skupine predmetov,</w:t>
      </w:r>
    </w:p>
    <w:p w:rsidR="00577414" w:rsidRPr="0011237B" w:rsidRDefault="00577414" w:rsidP="00AD202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podporovanie iniciatívy všetkých učiteľov,</w:t>
      </w:r>
    </w:p>
    <w:p w:rsidR="00577414" w:rsidRPr="0011237B" w:rsidRDefault="00577414" w:rsidP="00AD202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vymedzovanie obsahu učiva, kontrolu zahrnutia učiva do učebnej osnovy a odučenie vymedzeného obsahu učiva v jednotlivých predmetoch,</w:t>
      </w:r>
    </w:p>
    <w:p w:rsidR="00577414" w:rsidRPr="0011237B" w:rsidRDefault="00577414" w:rsidP="00AD202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vytyčovanie vzdelávacích cieľov, vymedzovanie základného učiva, formulovanie úloh na overovanie žiackych výkonov,</w:t>
      </w:r>
    </w:p>
    <w:p w:rsidR="00577414" w:rsidRPr="0011237B" w:rsidRDefault="00577414" w:rsidP="00AD202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prehodnotenie dosahu vymedzenia obsahu učiva na úroveň vedomostí, zručností a oblasť výchovy;</w:t>
      </w:r>
    </w:p>
    <w:p w:rsidR="00577414" w:rsidRDefault="00577414" w:rsidP="00AD202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77414" w:rsidRDefault="00577414" w:rsidP="00F81BE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77414" w:rsidRDefault="00577414" w:rsidP="00F81BE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3. Rozdelenie čiastkových úloh členom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 na šk. rok 2014/2015</w:t>
      </w:r>
    </w:p>
    <w:p w:rsidR="00577414" w:rsidRPr="00F81BEF" w:rsidRDefault="00577414" w:rsidP="00F81BE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Mgr. K. Blahovská – </w:t>
      </w:r>
      <w:r w:rsidRPr="0011237B">
        <w:rPr>
          <w:rFonts w:ascii="Times New Roman" w:hAnsi="Times New Roman" w:cs="Times New Roman"/>
          <w:sz w:val="24"/>
          <w:szCs w:val="24"/>
        </w:rPr>
        <w:t>z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>odpovedná za vedenie školskej knižnice</w:t>
      </w:r>
      <w:r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577414" w:rsidRPr="0011237B" w:rsidRDefault="00577414" w:rsidP="00AD20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Mgr. R. Imrichová, K. Blahovská, M. Helcmanovská – zodpovedné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za jazykové korektúry – dokumenty školy, webovú stránku školy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77414" w:rsidRDefault="00577414" w:rsidP="00AD2022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M. Helcmanovská – zodpovedná za nástenku SJL </w:t>
      </w:r>
      <w:r w:rsidRPr="0011237B">
        <w:rPr>
          <w:rFonts w:ascii="Times New Roman" w:hAnsi="Times New Roman" w:cs="Times New Roman"/>
          <w:sz w:val="24"/>
          <w:szCs w:val="24"/>
        </w:rPr>
        <w:t>(po vzájomnej dohode aj naďalej zodpovedná)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77414" w:rsidRPr="0011237B" w:rsidRDefault="00577414" w:rsidP="00AD2022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Mgr. R. Imrichová – vedúca PK SJL, zodpovedná za propagáciu práce PK SJL v regionálnej tlači</w:t>
      </w:r>
      <w:r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577414" w:rsidRDefault="00577414" w:rsidP="00AD20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1BEF">
        <w:rPr>
          <w:rFonts w:ascii="Times New Roman" w:hAnsi="Times New Roman" w:cs="Times New Roman"/>
          <w:b/>
          <w:bCs/>
          <w:sz w:val="24"/>
          <w:szCs w:val="24"/>
        </w:rPr>
        <w:t>Mgr.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R. Burčák – zodpovedný za nástenku HP a vedenie zbierky učebných pomôcok DEJ, NAS, OBN;</w:t>
      </w:r>
    </w:p>
    <w:p w:rsidR="00577414" w:rsidRPr="00F81BEF" w:rsidRDefault="00577414" w:rsidP="00AD20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Mgr. F. Arendáš a Mgr. K. Vozárová – zodpovední za aktivity TŠV;</w:t>
      </w:r>
    </w:p>
    <w:p w:rsidR="00577414" w:rsidRPr="0011237B" w:rsidRDefault="00577414" w:rsidP="00AD20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Všetci členovia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PK SJL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 VP sú zodpovední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za propagáciu, resp. zhodnotenie svojej aktivity na www stránke  školy s priložením fotodokumentácie. </w:t>
      </w:r>
    </w:p>
    <w:p w:rsidR="00577414" w:rsidRPr="0011237B" w:rsidRDefault="00577414" w:rsidP="00AD20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77414" w:rsidRPr="0011237B" w:rsidRDefault="00577414" w:rsidP="00AD202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4. Plán činnosti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vychádza:</w:t>
      </w:r>
    </w:p>
    <w:p w:rsidR="00577414" w:rsidRPr="0011237B" w:rsidRDefault="00577414" w:rsidP="00AD202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77414" w:rsidRPr="0011237B" w:rsidRDefault="00577414" w:rsidP="00AD2022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a/ z plánu hlavných úloh školy</w:t>
      </w:r>
    </w:p>
    <w:p w:rsidR="00577414" w:rsidRPr="0011237B" w:rsidRDefault="00577414" w:rsidP="00AD2022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b/ z hodnotenia výsledkov činnosti PK SJL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za predchádzajúci rok</w:t>
      </w:r>
    </w:p>
    <w:p w:rsidR="00577414" w:rsidRPr="0011237B" w:rsidRDefault="00577414" w:rsidP="00AD2022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c/ z pedagogicko-organizačných pokynov MŠ SR</w:t>
      </w:r>
    </w:p>
    <w:p w:rsidR="00577414" w:rsidRDefault="00577414" w:rsidP="00AD2022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d/ z aktuálnych podmienok školy, vzdelávacích potrieb pedagogických. pracovníkov</w:t>
      </w:r>
    </w:p>
    <w:p w:rsidR="00577414" w:rsidRDefault="00577414" w:rsidP="00AD20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e/ z princípov humanizácie vo vyučovaní DEJ, NAS, OBN a výchovných predmetov</w:t>
      </w:r>
    </w:p>
    <w:p w:rsidR="00577414" w:rsidRDefault="00577414" w:rsidP="00AD20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f/ z humanistického aspektu výchovy k občianstvu</w:t>
      </w:r>
    </w:p>
    <w:p w:rsidR="00577414" w:rsidRDefault="00577414" w:rsidP="00AD20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g/ z princípov výchovy ľudských práv a Národného plánu výchovy k ľudským právam</w:t>
      </w:r>
    </w:p>
    <w:p w:rsidR="00577414" w:rsidRDefault="00577414" w:rsidP="00AD20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h/ z koncepcie migračnej politiky SR</w:t>
      </w:r>
    </w:p>
    <w:p w:rsidR="00577414" w:rsidRDefault="00577414" w:rsidP="00AD20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i/ z Manuálu výchovy mládeže k ľudským právam</w:t>
      </w:r>
    </w:p>
    <w:p w:rsidR="00577414" w:rsidRPr="0011237B" w:rsidRDefault="00577414" w:rsidP="00AD20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j/ z Národného programu boja proti obchodovaniu s ľuďmi</w:t>
      </w:r>
    </w:p>
    <w:p w:rsidR="00577414" w:rsidRPr="0011237B" w:rsidRDefault="00577414" w:rsidP="00AD202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77414" w:rsidRPr="0011237B" w:rsidRDefault="00577414" w:rsidP="00AD20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>1 Harmonogram zasadnutí:</w:t>
      </w:r>
    </w:p>
    <w:p w:rsidR="00577414" w:rsidRPr="0011237B" w:rsidRDefault="00577414" w:rsidP="00AD20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august 2014, september 2014, november 2014, február 2015, apríl 2015, jún 2015</w:t>
      </w:r>
      <w:r w:rsidRPr="0011237B">
        <w:rPr>
          <w:rFonts w:ascii="Times New Roman" w:hAnsi="Times New Roman" w:cs="Times New Roman"/>
          <w:sz w:val="24"/>
          <w:szCs w:val="24"/>
        </w:rPr>
        <w:t>;</w:t>
      </w:r>
    </w:p>
    <w:p w:rsidR="00577414" w:rsidRPr="0011237B" w:rsidRDefault="00577414" w:rsidP="00AD2022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Zasadnutia PK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budú realizované podľa potreby v nadväznosti na gremiálne porady.</w:t>
      </w:r>
    </w:p>
    <w:p w:rsidR="00577414" w:rsidRPr="0011237B" w:rsidRDefault="00577414" w:rsidP="00AD202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77414" w:rsidRPr="0011237B" w:rsidRDefault="00577414" w:rsidP="00AD2022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Plán – program práce PK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je koncipovaný na:</w:t>
      </w:r>
    </w:p>
    <w:p w:rsidR="00577414" w:rsidRPr="0011237B" w:rsidRDefault="00577414" w:rsidP="00AD2022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- akcie pedagogicko-metodickej povahy,</w:t>
      </w:r>
    </w:p>
    <w:p w:rsidR="00577414" w:rsidRPr="0011237B" w:rsidRDefault="00577414" w:rsidP="00AD2022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- akcie odborno-kultúrneho charakteru,</w:t>
      </w:r>
    </w:p>
    <w:p w:rsidR="00577414" w:rsidRPr="0011237B" w:rsidRDefault="00577414" w:rsidP="00AD2022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- akcie priebežné.</w:t>
      </w:r>
    </w:p>
    <w:p w:rsidR="00577414" w:rsidRPr="0011237B" w:rsidRDefault="00577414" w:rsidP="00AD202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77414" w:rsidRPr="0011237B" w:rsidRDefault="00577414" w:rsidP="00AD202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5. Pracovný program</w:t>
      </w:r>
    </w:p>
    <w:p w:rsidR="00577414" w:rsidRPr="0011237B" w:rsidRDefault="00577414" w:rsidP="00AD2022">
      <w:pPr>
        <w:rPr>
          <w:rFonts w:ascii="Times New Roman" w:hAnsi="Times New Roman" w:cs="Times New Roman"/>
          <w:sz w:val="24"/>
          <w:szCs w:val="24"/>
        </w:rPr>
      </w:pPr>
    </w:p>
    <w:p w:rsidR="00577414" w:rsidRPr="0011237B" w:rsidRDefault="0057741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Každé zasadnutie PK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bude plniť 3 základné funkcie, ktoré budú zamerané najmä na </w:t>
      </w:r>
    </w:p>
    <w:p w:rsidR="00577414" w:rsidRPr="0011237B" w:rsidRDefault="0057741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nasledujúce činnosti:</w:t>
      </w:r>
    </w:p>
    <w:p w:rsidR="00577414" w:rsidRPr="0011237B" w:rsidRDefault="0057741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a/ Riadiaca funkcia</w:t>
      </w:r>
    </w:p>
    <w:p w:rsidR="00577414" w:rsidRPr="0011237B" w:rsidRDefault="0057741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b/ Kontrolná funkcia</w:t>
      </w:r>
    </w:p>
    <w:p w:rsidR="00577414" w:rsidRPr="0011237B" w:rsidRDefault="0057741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c/ Vzdelávacia funkcia</w:t>
      </w:r>
    </w:p>
    <w:p w:rsidR="00577414" w:rsidRPr="0011237B" w:rsidRDefault="00577414" w:rsidP="00AD2022">
      <w:pPr>
        <w:rPr>
          <w:rFonts w:ascii="Times New Roman" w:hAnsi="Times New Roman" w:cs="Times New Roman"/>
          <w:sz w:val="24"/>
          <w:szCs w:val="24"/>
        </w:rPr>
      </w:pPr>
    </w:p>
    <w:p w:rsidR="00577414" w:rsidRPr="0011237B" w:rsidRDefault="0057741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a/ Riadiaca funkcia</w:t>
      </w:r>
    </w:p>
    <w:p w:rsidR="00577414" w:rsidRPr="0011237B" w:rsidRDefault="00577414" w:rsidP="00AD202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sledovanie práce všetkých členov PK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a usmerňovanie ich činnosti,</w:t>
      </w:r>
    </w:p>
    <w:p w:rsidR="00577414" w:rsidRPr="0011237B" w:rsidRDefault="00577414" w:rsidP="00AD202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zjednotenie kritérií hodnotenia žiakov,</w:t>
      </w:r>
    </w:p>
    <w:p w:rsidR="00577414" w:rsidRPr="0011237B" w:rsidRDefault="00577414" w:rsidP="00AD202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návrh opatrení na zlepšenie práce učiteľov a kontrola ich dodržiavania,</w:t>
      </w:r>
    </w:p>
    <w:p w:rsidR="00577414" w:rsidRPr="0011237B" w:rsidRDefault="00577414" w:rsidP="00AD202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sledovanie a usmerňovanie pedagogickej tvorivosti a tvorby metodických materiálov,</w:t>
      </w:r>
    </w:p>
    <w:p w:rsidR="00577414" w:rsidRPr="0011237B" w:rsidRDefault="00577414" w:rsidP="00AD202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konkrétne rozbory dosahovaných výsledkov z hodnotenia žiakov pre zlepšenie práce </w:t>
      </w:r>
    </w:p>
    <w:p w:rsidR="00577414" w:rsidRPr="0011237B" w:rsidRDefault="0057741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učiteľov.</w:t>
      </w:r>
    </w:p>
    <w:p w:rsidR="00577414" w:rsidRPr="0011237B" w:rsidRDefault="00577414" w:rsidP="00AD202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77414" w:rsidRPr="0011237B" w:rsidRDefault="0057741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b/ Kontrolná funkcia</w:t>
      </w:r>
    </w:p>
    <w:p w:rsidR="00577414" w:rsidRPr="0011237B" w:rsidRDefault="00577414" w:rsidP="00AD202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úzka spolupráca s vedením školy, spoločná hospitačná činnosť,</w:t>
      </w:r>
    </w:p>
    <w:p w:rsidR="00577414" w:rsidRDefault="00577414" w:rsidP="00AD202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pozývanie člena vedenia školy na zasadnutie PK.</w:t>
      </w:r>
    </w:p>
    <w:p w:rsidR="00577414" w:rsidRPr="0011237B" w:rsidRDefault="00577414" w:rsidP="004D7A08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c/ Vzdelávacia funkcia</w:t>
      </w:r>
    </w:p>
    <w:p w:rsidR="00577414" w:rsidRPr="0011237B" w:rsidRDefault="00577414" w:rsidP="00AD202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povinný základný stupeň ďalšieho vzdelávania učiteľov,</w:t>
      </w:r>
    </w:p>
    <w:p w:rsidR="00577414" w:rsidRDefault="00577414" w:rsidP="0017343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priebežné vzdelávanie,</w:t>
      </w:r>
    </w:p>
    <w:p w:rsidR="00577414" w:rsidRPr="0017343F" w:rsidRDefault="00577414" w:rsidP="0017343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343F">
        <w:rPr>
          <w:rFonts w:ascii="Times New Roman" w:hAnsi="Times New Roman" w:cs="Times New Roman"/>
          <w:sz w:val="24"/>
          <w:szCs w:val="24"/>
        </w:rPr>
        <w:t>venovať pozornosť zmenám v základnej pedagogickej dokumentácii /zmeny vyhlášky o maturite, osnovy, učebnice/,</w:t>
      </w:r>
    </w:p>
    <w:p w:rsidR="00577414" w:rsidRDefault="0057741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-     inovácie v odbore, modernizácia výchovno-vzdelávacieho procesu,</w:t>
      </w:r>
    </w:p>
    <w:p w:rsidR="00577414" w:rsidRDefault="00577414" w:rsidP="001734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výchovné využitie tematických celkov v predmete a medzi predmetmi, zvyšovanie efektívnosti </w:t>
      </w:r>
    </w:p>
    <w:p w:rsidR="00577414" w:rsidRPr="0011237B" w:rsidRDefault="00577414" w:rsidP="001734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1237B">
        <w:rPr>
          <w:rFonts w:ascii="Times New Roman" w:hAnsi="Times New Roman" w:cs="Times New Roman"/>
          <w:sz w:val="24"/>
          <w:szCs w:val="24"/>
        </w:rPr>
        <w:t>vyučovania,</w:t>
      </w:r>
    </w:p>
    <w:p w:rsidR="00577414" w:rsidRPr="0011237B" w:rsidRDefault="00577414" w:rsidP="00AD202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osvojovanie najnovších poznatkov z pedagogiky, psychológie, najmä z odborných didaktík,</w:t>
      </w:r>
    </w:p>
    <w:p w:rsidR="00577414" w:rsidRPr="0011237B" w:rsidRDefault="00577414" w:rsidP="00AD202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komunikácia medzi žiakom a učiteľom, utváranie pojmov, pedagogický takt atď. </w:t>
      </w:r>
    </w:p>
    <w:p w:rsidR="00577414" w:rsidRPr="0011237B" w:rsidRDefault="00577414" w:rsidP="00AD202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77414" w:rsidRPr="0011237B" w:rsidRDefault="0057741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1. zasadnutie –august</w:t>
      </w:r>
    </w:p>
    <w:p w:rsidR="00577414" w:rsidRPr="0011237B" w:rsidRDefault="00577414" w:rsidP="00AD2022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povahy:</w:t>
      </w:r>
    </w:p>
    <w:p w:rsidR="00577414" w:rsidRPr="0011237B" w:rsidRDefault="0057741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Aktuálne okruhy problémov z pracovnej  porady /kontrola</w:t>
      </w:r>
      <w:r>
        <w:rPr>
          <w:rFonts w:ascii="Times New Roman" w:hAnsi="Times New Roman" w:cs="Times New Roman"/>
          <w:sz w:val="24"/>
          <w:szCs w:val="24"/>
        </w:rPr>
        <w:t xml:space="preserve">  a aktualizácia ŠkVP, kontrola</w:t>
      </w:r>
      <w:r w:rsidRPr="0011237B">
        <w:rPr>
          <w:rFonts w:ascii="Times New Roman" w:hAnsi="Times New Roman" w:cs="Times New Roman"/>
          <w:sz w:val="24"/>
          <w:szCs w:val="24"/>
        </w:rPr>
        <w:t xml:space="preserve"> TVVzP pre jednotlivé ro</w:t>
      </w:r>
      <w:r>
        <w:rPr>
          <w:rFonts w:ascii="Times New Roman" w:hAnsi="Times New Roman" w:cs="Times New Roman"/>
          <w:sz w:val="24"/>
          <w:szCs w:val="24"/>
        </w:rPr>
        <w:t>čníky,  jednotný TVVzP pre sextu a 2</w:t>
      </w:r>
      <w:r w:rsidRPr="0011237B">
        <w:rPr>
          <w:rFonts w:ascii="Times New Roman" w:hAnsi="Times New Roman" w:cs="Times New Roman"/>
          <w:sz w:val="24"/>
          <w:szCs w:val="24"/>
        </w:rPr>
        <w:t>. roč. novej koncepcie</w:t>
      </w:r>
      <w:r>
        <w:rPr>
          <w:rFonts w:ascii="Times New Roman" w:hAnsi="Times New Roman" w:cs="Times New Roman"/>
          <w:sz w:val="24"/>
          <w:szCs w:val="24"/>
        </w:rPr>
        <w:t xml:space="preserve"> v predmete SJL</w:t>
      </w:r>
      <w:r w:rsidRPr="0011237B">
        <w:rPr>
          <w:rFonts w:ascii="Times New Roman" w:hAnsi="Times New Roman" w:cs="Times New Roman"/>
          <w:sz w:val="24"/>
          <w:szCs w:val="24"/>
        </w:rPr>
        <w:t>, korekcie TVVzP pre 1., 2., 3., 4. roč. novej koncepcie v súlade s ŠKVP/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7414" w:rsidRPr="0011237B" w:rsidRDefault="00577414" w:rsidP="00AD2022">
      <w:pPr>
        <w:rPr>
          <w:rFonts w:ascii="Times New Roman" w:hAnsi="Times New Roman" w:cs="Times New Roman"/>
          <w:sz w:val="24"/>
          <w:szCs w:val="24"/>
        </w:rPr>
      </w:pPr>
    </w:p>
    <w:p w:rsidR="00577414" w:rsidRPr="0011237B" w:rsidRDefault="00577414" w:rsidP="00AD20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2. zasadnutie – september</w:t>
      </w:r>
    </w:p>
    <w:p w:rsidR="00577414" w:rsidRPr="0011237B" w:rsidRDefault="0057741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1. Kontrola úloh </w:t>
      </w:r>
    </w:p>
    <w:p w:rsidR="00577414" w:rsidRPr="0011237B" w:rsidRDefault="00577414" w:rsidP="00AD2022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povahy:</w:t>
      </w:r>
    </w:p>
    <w:p w:rsidR="00577414" w:rsidRPr="0011237B" w:rsidRDefault="0057741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Tvorba plánu PK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, rozdelenie aktivít jednotlivým členom </w:t>
      </w:r>
    </w:p>
    <w:p w:rsidR="00577414" w:rsidRPr="0011237B" w:rsidRDefault="0057741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Realizácia  vstupných testov</w:t>
      </w:r>
      <w:r>
        <w:rPr>
          <w:rFonts w:ascii="Times New Roman" w:hAnsi="Times New Roman" w:cs="Times New Roman"/>
          <w:sz w:val="24"/>
          <w:szCs w:val="24"/>
        </w:rPr>
        <w:t xml:space="preserve"> SJL</w:t>
      </w:r>
      <w:r w:rsidRPr="0011237B">
        <w:rPr>
          <w:rFonts w:ascii="Times New Roman" w:hAnsi="Times New Roman" w:cs="Times New Roman"/>
          <w:sz w:val="24"/>
          <w:szCs w:val="24"/>
        </w:rPr>
        <w:t>, následné vyhodnotenie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7414" w:rsidRPr="0011237B" w:rsidRDefault="00577414" w:rsidP="00AD2022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b/ Akcie odborno-kultúrneho charakteru:</w:t>
      </w:r>
    </w:p>
    <w:p w:rsidR="00577414" w:rsidRPr="0011237B" w:rsidRDefault="0057741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3. Realizácia literárnej exkurzie do Kežmarku/resp. divadelného predstavenia  </w:t>
      </w:r>
    </w:p>
    <w:p w:rsidR="00577414" w:rsidRDefault="0057741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>Realizácia literárnej exkurzie do Martina</w:t>
      </w:r>
    </w:p>
    <w:p w:rsidR="00577414" w:rsidRPr="0011237B" w:rsidRDefault="00577414" w:rsidP="00AD20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11237B">
        <w:rPr>
          <w:rFonts w:ascii="Times New Roman" w:hAnsi="Times New Roman" w:cs="Times New Roman"/>
          <w:sz w:val="24"/>
          <w:szCs w:val="24"/>
        </w:rPr>
        <w:t xml:space="preserve">Starostlivosť o nadaných, talentovaných  študentov  - poskytnúť študentom informácie  </w:t>
      </w:r>
    </w:p>
    <w:p w:rsidR="00577414" w:rsidRPr="0011237B" w:rsidRDefault="0057741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k SOČ a taktiež ponúknuť žiakom niekoľko tém /témy, ktoré by korešpondovali s výučbou  </w:t>
      </w:r>
    </w:p>
    <w:p w:rsidR="00577414" w:rsidRPr="0011237B" w:rsidRDefault="0057741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v predmete SJL</w:t>
      </w:r>
      <w:r>
        <w:rPr>
          <w:rFonts w:ascii="Times New Roman" w:hAnsi="Times New Roman" w:cs="Times New Roman"/>
          <w:sz w:val="24"/>
          <w:szCs w:val="24"/>
        </w:rPr>
        <w:t>, v humanitných predmetoch a výchovných predmetoch/</w:t>
      </w:r>
    </w:p>
    <w:p w:rsidR="00577414" w:rsidRPr="0011237B" w:rsidRDefault="00577414" w:rsidP="00AD2022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 xml:space="preserve">c/ Akcie priebežné: </w:t>
      </w:r>
    </w:p>
    <w:p w:rsidR="00577414" w:rsidRPr="00101CF8" w:rsidRDefault="00577414" w:rsidP="00AD202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6. Mladý Európan </w:t>
      </w:r>
      <w:r w:rsidRPr="0011237B">
        <w:rPr>
          <w:rFonts w:ascii="Times New Roman" w:hAnsi="Times New Roman" w:cs="Times New Roman"/>
          <w:sz w:val="24"/>
          <w:szCs w:val="24"/>
        </w:rPr>
        <w:t xml:space="preserve"> – výber a príprava študentov   </w:t>
      </w:r>
    </w:p>
    <w:p w:rsidR="00577414" w:rsidRPr="0011237B" w:rsidRDefault="00577414" w:rsidP="00AD20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11237B">
        <w:rPr>
          <w:rFonts w:ascii="Times New Roman" w:hAnsi="Times New Roman" w:cs="Times New Roman"/>
          <w:sz w:val="24"/>
          <w:szCs w:val="24"/>
        </w:rPr>
        <w:t>. Návrhy a opatrenia</w:t>
      </w:r>
    </w:p>
    <w:p w:rsidR="00577414" w:rsidRPr="0011237B" w:rsidRDefault="00577414" w:rsidP="00AD20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11237B">
        <w:rPr>
          <w:rFonts w:ascii="Times New Roman" w:hAnsi="Times New Roman" w:cs="Times New Roman"/>
          <w:sz w:val="24"/>
          <w:szCs w:val="24"/>
        </w:rPr>
        <w:t xml:space="preserve">. Uznesenie                                                                 </w:t>
      </w:r>
    </w:p>
    <w:p w:rsidR="00577414" w:rsidRPr="0011237B" w:rsidRDefault="00577414" w:rsidP="00AD2022">
      <w:pPr>
        <w:rPr>
          <w:rFonts w:ascii="Times New Roman" w:hAnsi="Times New Roman" w:cs="Times New Roman"/>
          <w:sz w:val="24"/>
          <w:szCs w:val="24"/>
        </w:rPr>
      </w:pPr>
    </w:p>
    <w:p w:rsidR="00577414" w:rsidRPr="0011237B" w:rsidRDefault="00577414" w:rsidP="00AD20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3. zasadnutie – november </w:t>
      </w:r>
    </w:p>
    <w:p w:rsidR="00577414" w:rsidRPr="0011237B" w:rsidRDefault="0057741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1. Kontrola úloh </w:t>
      </w:r>
    </w:p>
    <w:p w:rsidR="00577414" w:rsidRPr="0011237B" w:rsidRDefault="00577414" w:rsidP="00AD2022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povahy:</w:t>
      </w:r>
    </w:p>
    <w:p w:rsidR="00577414" w:rsidRPr="0011237B" w:rsidRDefault="0057741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Najnovšie informácie v predmete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– internet a výmena skúseností</w:t>
      </w:r>
    </w:p>
    <w:p w:rsidR="00577414" w:rsidRPr="0011237B" w:rsidRDefault="0057741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Analýza výsledkov, zručností a návykov žiakov za  1. š</w:t>
      </w:r>
      <w:r>
        <w:rPr>
          <w:rFonts w:ascii="Times New Roman" w:hAnsi="Times New Roman" w:cs="Times New Roman"/>
          <w:sz w:val="24"/>
          <w:szCs w:val="24"/>
        </w:rPr>
        <w:t>tvrťrok školského roka 2014/2015</w:t>
      </w:r>
    </w:p>
    <w:p w:rsidR="00577414" w:rsidRPr="0011237B" w:rsidRDefault="00577414" w:rsidP="00AD2022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b/ Akcie odborno-kultúrneho charakteru:</w:t>
      </w:r>
    </w:p>
    <w:p w:rsidR="00577414" w:rsidRPr="0011237B" w:rsidRDefault="0057741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4. Sledovanie zmien, ktoré sa týkajú maturitných skúšok zo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77414" w:rsidRPr="0011237B" w:rsidRDefault="0057741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5. Sledovanie najnovších odborných a pedagogicko-psychologických publikácií, časopisov                                                  </w:t>
      </w:r>
    </w:p>
    <w:p w:rsidR="00577414" w:rsidRPr="0011237B" w:rsidRDefault="00577414" w:rsidP="00AD2022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c/ Akcie priebežné:</w:t>
      </w:r>
    </w:p>
    <w:p w:rsidR="00577414" w:rsidRPr="0011237B" w:rsidRDefault="0057741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6. Starostlivosť a talentovaných,  nadaných alebo slabo prospievajúcich žiakov</w:t>
      </w:r>
    </w:p>
    <w:p w:rsidR="00577414" w:rsidRPr="0011237B" w:rsidRDefault="0057741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7. Informácie z aktuálnych školení – MC Košice/Prešov</w:t>
      </w:r>
    </w:p>
    <w:p w:rsidR="00577414" w:rsidRPr="0011237B" w:rsidRDefault="0057741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8. Návrhy a opatrenia</w:t>
      </w:r>
    </w:p>
    <w:p w:rsidR="00577414" w:rsidRPr="0011237B" w:rsidRDefault="0057741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9. Uznesenie </w:t>
      </w:r>
    </w:p>
    <w:p w:rsidR="00577414" w:rsidRPr="0011237B" w:rsidRDefault="00577414" w:rsidP="00AD20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</w:p>
    <w:p w:rsidR="00577414" w:rsidRPr="0011237B" w:rsidRDefault="00577414" w:rsidP="00AD20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4. zasadnutie -  február</w:t>
      </w:r>
    </w:p>
    <w:p w:rsidR="00577414" w:rsidRPr="0011237B" w:rsidRDefault="00577414" w:rsidP="00AD20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Kontrola úloh</w:t>
      </w:r>
    </w:p>
    <w:p w:rsidR="00577414" w:rsidRPr="0011237B" w:rsidRDefault="00577414" w:rsidP="00AD2022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povahy:</w:t>
      </w:r>
    </w:p>
    <w:p w:rsidR="00577414" w:rsidRPr="0011237B" w:rsidRDefault="0057741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Tematické výchovno-vzdelávacie plány – kontrola</w:t>
      </w:r>
    </w:p>
    <w:p w:rsidR="00577414" w:rsidRDefault="0057741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Analýza výsledkov, zručností a návykov žiakov v 1. p</w:t>
      </w:r>
      <w:r>
        <w:rPr>
          <w:rFonts w:ascii="Times New Roman" w:hAnsi="Times New Roman" w:cs="Times New Roman"/>
          <w:sz w:val="24"/>
          <w:szCs w:val="24"/>
        </w:rPr>
        <w:t>olroku školského roka  2014/2015</w:t>
      </w:r>
      <w:r w:rsidRPr="0011237B">
        <w:rPr>
          <w:rFonts w:ascii="Times New Roman" w:hAnsi="Times New Roman" w:cs="Times New Roman"/>
          <w:sz w:val="24"/>
          <w:szCs w:val="24"/>
        </w:rPr>
        <w:t>,</w:t>
      </w:r>
    </w:p>
    <w:p w:rsidR="00577414" w:rsidRPr="0011237B" w:rsidRDefault="00577414" w:rsidP="00AD20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výmena vlastných pedagogických skúseností </w:t>
      </w:r>
    </w:p>
    <w:p w:rsidR="00577414" w:rsidRPr="0011237B" w:rsidRDefault="0057741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4. Sprostredkovanie informácií o článkoch  v odborno-metodických časopisoch, informácie </w:t>
      </w:r>
    </w:p>
    <w:p w:rsidR="00577414" w:rsidRDefault="00577414" w:rsidP="0017343F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z aktuálnych školení – MC Košice/Prešov</w:t>
      </w:r>
    </w:p>
    <w:p w:rsidR="00577414" w:rsidRPr="00FC6752" w:rsidRDefault="00577414" w:rsidP="0017343F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b/ Akcie odborno-kultúrneho charakteru:</w:t>
      </w:r>
    </w:p>
    <w:p w:rsidR="00577414" w:rsidRPr="0011237B" w:rsidRDefault="00577414" w:rsidP="00AD2022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5. Pr</w:t>
      </w:r>
      <w:r>
        <w:rPr>
          <w:rFonts w:ascii="Times New Roman" w:hAnsi="Times New Roman" w:cs="Times New Roman"/>
          <w:sz w:val="24"/>
          <w:szCs w:val="24"/>
        </w:rPr>
        <w:t>íprava školského kola HK</w:t>
      </w:r>
    </w:p>
    <w:p w:rsidR="00577414" w:rsidRPr="0011237B" w:rsidRDefault="00577414" w:rsidP="00AD2022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6. Marec – Týždeň slovenských knižníc -  ponuka knižných noviniek - predajná výstava,   </w:t>
      </w:r>
    </w:p>
    <w:p w:rsidR="00577414" w:rsidRPr="0011237B" w:rsidRDefault="00577414" w:rsidP="00AD2022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uskutočnenie bes</w:t>
      </w:r>
      <w:r>
        <w:rPr>
          <w:rFonts w:ascii="Times New Roman" w:hAnsi="Times New Roman" w:cs="Times New Roman"/>
          <w:sz w:val="24"/>
          <w:szCs w:val="24"/>
        </w:rPr>
        <w:t>edy so spisovateľom (aktuálne podľa možnosti)</w:t>
      </w:r>
    </w:p>
    <w:p w:rsidR="00577414" w:rsidRPr="0011237B" w:rsidRDefault="00577414" w:rsidP="00AD202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c/ Akcie priebežné:</w:t>
      </w:r>
    </w:p>
    <w:p w:rsidR="00577414" w:rsidRPr="0011237B" w:rsidRDefault="00577414" w:rsidP="00AD2022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7. Návrhy a opatrenia /EČ A PFIČ maturitnej skúšky zo slovenského jazyka a literatúry/</w:t>
      </w:r>
    </w:p>
    <w:p w:rsidR="00577414" w:rsidRPr="0011237B" w:rsidRDefault="00577414" w:rsidP="00AD2022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8. Aktualizácia maturitných zadaní zo slovenského jazyka 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11237B">
        <w:rPr>
          <w:rFonts w:ascii="Times New Roman" w:hAnsi="Times New Roman" w:cs="Times New Roman"/>
          <w:sz w:val="24"/>
          <w:szCs w:val="24"/>
        </w:rPr>
        <w:t>literatúry</w:t>
      </w:r>
      <w:r>
        <w:rPr>
          <w:rFonts w:ascii="Times New Roman" w:hAnsi="Times New Roman" w:cs="Times New Roman"/>
          <w:sz w:val="24"/>
          <w:szCs w:val="24"/>
        </w:rPr>
        <w:t>, DEJ, NAS, OBN</w:t>
      </w:r>
    </w:p>
    <w:p w:rsidR="00577414" w:rsidRPr="0011237B" w:rsidRDefault="00577414" w:rsidP="00AD2022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9. Uznesenie</w:t>
      </w:r>
    </w:p>
    <w:p w:rsidR="00577414" w:rsidRPr="0011237B" w:rsidRDefault="00577414" w:rsidP="00AD202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77414" w:rsidRPr="0011237B" w:rsidRDefault="00577414" w:rsidP="00AD20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5. zasadnutie – apríl</w:t>
      </w:r>
    </w:p>
    <w:p w:rsidR="00577414" w:rsidRPr="0011237B" w:rsidRDefault="0057741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Kontrola úloh</w:t>
      </w:r>
    </w:p>
    <w:p w:rsidR="00577414" w:rsidRPr="0011237B" w:rsidRDefault="00577414" w:rsidP="00AD2022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</w:t>
      </w:r>
    </w:p>
    <w:p w:rsidR="00577414" w:rsidRPr="0011237B" w:rsidRDefault="0057741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Príprava materiálov maturitných a prijímacích skúšok</w:t>
      </w:r>
    </w:p>
    <w:p w:rsidR="00577414" w:rsidRPr="0011237B" w:rsidRDefault="0057741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Tematické výchovno-vzdelávacie plány - kontrola</w:t>
      </w:r>
    </w:p>
    <w:p w:rsidR="00577414" w:rsidRPr="0011237B" w:rsidRDefault="0057741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4. Diagnostikovanie stavu výučby – odporúčania pre ich skvalitnenie</w:t>
      </w:r>
    </w:p>
    <w:p w:rsidR="00577414" w:rsidRPr="0011237B" w:rsidRDefault="00577414" w:rsidP="00AD2022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b/ Akcie odborno-kultúrneho charakteru:</w:t>
      </w:r>
    </w:p>
    <w:p w:rsidR="00577414" w:rsidRPr="0011237B" w:rsidRDefault="0057741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5. Zorganizovanie čitateľskéh</w:t>
      </w:r>
      <w:r>
        <w:rPr>
          <w:rFonts w:ascii="Times New Roman" w:hAnsi="Times New Roman" w:cs="Times New Roman"/>
          <w:sz w:val="24"/>
          <w:szCs w:val="24"/>
        </w:rPr>
        <w:t>o maratónu aktuálne podľa záujmu</w:t>
      </w:r>
    </w:p>
    <w:p w:rsidR="00577414" w:rsidRPr="0011237B" w:rsidRDefault="0057741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6. Realizácia divadelného predstavenia  </w:t>
      </w:r>
    </w:p>
    <w:p w:rsidR="00577414" w:rsidRPr="0011237B" w:rsidRDefault="0057741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7. Hviezdoslavov Kubín – organizácia a realizácia školskéh</w:t>
      </w:r>
      <w:r>
        <w:rPr>
          <w:rFonts w:ascii="Times New Roman" w:hAnsi="Times New Roman" w:cs="Times New Roman"/>
          <w:sz w:val="24"/>
          <w:szCs w:val="24"/>
        </w:rPr>
        <w:t xml:space="preserve">o  a  okresného kola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7414" w:rsidRPr="0011237B" w:rsidRDefault="00577414" w:rsidP="00AD2022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c/ Akcie priebežné:</w:t>
      </w:r>
    </w:p>
    <w:p w:rsidR="00577414" w:rsidRPr="0011237B" w:rsidRDefault="0057741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8. Prenos aktuálnych informácií zo vzdelávacích podujatí v MC Košice/Prešov, resp. z iných </w:t>
      </w:r>
    </w:p>
    <w:p w:rsidR="00577414" w:rsidRPr="0011237B" w:rsidRDefault="0057741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vzdelávacích inštitúcií            </w:t>
      </w:r>
    </w:p>
    <w:p w:rsidR="00577414" w:rsidRPr="0011237B" w:rsidRDefault="0057741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9. Návrhy a opatrenia</w:t>
      </w:r>
    </w:p>
    <w:p w:rsidR="00577414" w:rsidRPr="0011237B" w:rsidRDefault="0057741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10. Uznesenie</w:t>
      </w:r>
    </w:p>
    <w:p w:rsidR="00577414" w:rsidRPr="0011237B" w:rsidRDefault="00577414" w:rsidP="00AD2022">
      <w:pPr>
        <w:rPr>
          <w:rFonts w:ascii="Times New Roman" w:hAnsi="Times New Roman" w:cs="Times New Roman"/>
          <w:sz w:val="24"/>
          <w:szCs w:val="24"/>
        </w:rPr>
      </w:pPr>
    </w:p>
    <w:p w:rsidR="00577414" w:rsidRPr="0011237B" w:rsidRDefault="00577414" w:rsidP="00AD20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6. zasadnutie – jún</w:t>
      </w:r>
    </w:p>
    <w:p w:rsidR="00577414" w:rsidRPr="0011237B" w:rsidRDefault="0057741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Kontrola plnenia úloh</w:t>
      </w:r>
    </w:p>
    <w:p w:rsidR="00577414" w:rsidRPr="0011237B" w:rsidRDefault="0057741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Hodnotenie stavu a úrovne výučby predmetu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, odporúčania vedeniu školy na ďalší rok                                                        </w:t>
      </w:r>
    </w:p>
    <w:p w:rsidR="00577414" w:rsidRPr="0011237B" w:rsidRDefault="0057741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Zhodnotenie činnosti PK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</w:p>
    <w:p w:rsidR="00577414" w:rsidRPr="0011237B" w:rsidRDefault="0057741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4. Uznesenie</w:t>
      </w:r>
    </w:p>
    <w:p w:rsidR="00577414" w:rsidRPr="0011237B" w:rsidRDefault="00577414" w:rsidP="00AD2022">
      <w:pPr>
        <w:rPr>
          <w:rFonts w:ascii="Times New Roman" w:hAnsi="Times New Roman" w:cs="Times New Roman"/>
          <w:sz w:val="24"/>
          <w:szCs w:val="24"/>
        </w:rPr>
      </w:pPr>
    </w:p>
    <w:p w:rsidR="00577414" w:rsidRPr="0011237B" w:rsidRDefault="00577414" w:rsidP="00AD2022">
      <w:pPr>
        <w:rPr>
          <w:rFonts w:ascii="Times New Roman" w:hAnsi="Times New Roman" w:cs="Times New Roman"/>
          <w:sz w:val="24"/>
          <w:szCs w:val="24"/>
        </w:rPr>
      </w:pPr>
    </w:p>
    <w:p w:rsidR="00577414" w:rsidRPr="0011237B" w:rsidRDefault="00577414" w:rsidP="00AD202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6. Harmonogram ďalších podujatí </w:t>
      </w:r>
      <w:r w:rsidRPr="0011237B">
        <w:rPr>
          <w:rFonts w:ascii="Times New Roman" w:hAnsi="Times New Roman" w:cs="Times New Roman"/>
          <w:sz w:val="24"/>
          <w:szCs w:val="24"/>
          <w:u w:val="single"/>
        </w:rPr>
        <w:t>-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aktivít  PK SJL:</w:t>
      </w:r>
    </w:p>
    <w:p w:rsidR="00577414" w:rsidRPr="0011237B" w:rsidRDefault="00577414" w:rsidP="00AD202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77414" w:rsidRPr="0011237B" w:rsidRDefault="0057741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Aktualizácia a kontrola TVVzP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september </w:t>
      </w:r>
    </w:p>
    <w:p w:rsidR="00577414" w:rsidRPr="00447FAE" w:rsidRDefault="00577414" w:rsidP="00AD20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>Z: všetci vyučujúci</w:t>
      </w:r>
    </w:p>
    <w:p w:rsidR="00577414" w:rsidRDefault="00577414" w:rsidP="00AD2022">
      <w:pPr>
        <w:rPr>
          <w:rFonts w:ascii="Times New Roman" w:hAnsi="Times New Roman" w:cs="Times New Roman"/>
          <w:sz w:val="24"/>
          <w:szCs w:val="24"/>
        </w:rPr>
      </w:pPr>
    </w:p>
    <w:p w:rsidR="00577414" w:rsidRPr="0011237B" w:rsidRDefault="00577414" w:rsidP="00907A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11237B">
        <w:rPr>
          <w:rFonts w:ascii="Times New Roman" w:hAnsi="Times New Roman" w:cs="Times New Roman"/>
          <w:sz w:val="24"/>
          <w:szCs w:val="24"/>
        </w:rPr>
        <w:t>SOČ – úvodné informácie k prácam</w:t>
      </w:r>
      <w:r>
        <w:rPr>
          <w:rFonts w:ascii="Times New Roman" w:hAnsi="Times New Roman" w:cs="Times New Roman"/>
          <w:sz w:val="24"/>
          <w:szCs w:val="24"/>
        </w:rPr>
        <w:t xml:space="preserve">, výber tém, konzultantov     </w:t>
      </w:r>
      <w:r w:rsidRPr="0011237B">
        <w:rPr>
          <w:rFonts w:ascii="Times New Roman" w:hAnsi="Times New Roman" w:cs="Times New Roman"/>
          <w:sz w:val="24"/>
          <w:szCs w:val="24"/>
        </w:rPr>
        <w:t>T: september</w:t>
      </w:r>
    </w:p>
    <w:p w:rsidR="00577414" w:rsidRDefault="00577414" w:rsidP="00AD20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>K. Blahovská</w:t>
      </w:r>
    </w:p>
    <w:p w:rsidR="00577414" w:rsidRPr="0011237B" w:rsidRDefault="00577414" w:rsidP="00907A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</w:t>
      </w:r>
    </w:p>
    <w:p w:rsidR="00577414" w:rsidRPr="0011237B" w:rsidRDefault="00577414" w:rsidP="00AD20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11237B">
        <w:rPr>
          <w:rFonts w:ascii="Times New Roman" w:hAnsi="Times New Roman" w:cs="Times New Roman"/>
          <w:sz w:val="24"/>
          <w:szCs w:val="24"/>
        </w:rPr>
        <w:t>Vstupné testy – 1. A   /vyhodnotenie/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október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:rsidR="00577414" w:rsidRDefault="00577414" w:rsidP="00907A0C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t>Z: M. Helcmanovská</w:t>
      </w:r>
    </w:p>
    <w:p w:rsidR="00577414" w:rsidRDefault="00577414" w:rsidP="00AD2022">
      <w:pPr>
        <w:rPr>
          <w:rFonts w:ascii="Times New Roman" w:hAnsi="Times New Roman" w:cs="Times New Roman"/>
          <w:sz w:val="24"/>
          <w:szCs w:val="24"/>
        </w:rPr>
      </w:pPr>
    </w:p>
    <w:p w:rsidR="00577414" w:rsidRPr="0011237B" w:rsidRDefault="00577414" w:rsidP="00AD2022">
      <w:pPr>
        <w:rPr>
          <w:rFonts w:ascii="Times New Roman" w:hAnsi="Times New Roman" w:cs="Times New Roman"/>
          <w:sz w:val="24"/>
          <w:szCs w:val="24"/>
        </w:rPr>
      </w:pPr>
    </w:p>
    <w:p w:rsidR="00577414" w:rsidRDefault="00577414" w:rsidP="004208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11237B">
        <w:rPr>
          <w:rFonts w:ascii="Times New Roman" w:hAnsi="Times New Roman" w:cs="Times New Roman"/>
          <w:sz w:val="24"/>
          <w:szCs w:val="24"/>
        </w:rPr>
        <w:t>25. október – Medzinárodný deň školských</w:t>
      </w:r>
      <w:r>
        <w:rPr>
          <w:rFonts w:ascii="Times New Roman" w:hAnsi="Times New Roman" w:cs="Times New Roman"/>
          <w:sz w:val="24"/>
          <w:szCs w:val="24"/>
        </w:rPr>
        <w:t xml:space="preserve"> knižníc: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október       </w:t>
      </w:r>
    </w:p>
    <w:p w:rsidR="00577414" w:rsidRPr="0011237B" w:rsidRDefault="00577414" w:rsidP="004208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kvíz </w:t>
      </w:r>
      <w:r w:rsidRPr="0011237B">
        <w:rPr>
          <w:rFonts w:ascii="Times New Roman" w:hAnsi="Times New Roman" w:cs="Times New Roman"/>
          <w:sz w:val="24"/>
          <w:szCs w:val="24"/>
        </w:rPr>
        <w:t xml:space="preserve">pre zástupcov </w:t>
      </w:r>
      <w:r>
        <w:rPr>
          <w:rFonts w:ascii="Times New Roman" w:hAnsi="Times New Roman" w:cs="Times New Roman"/>
          <w:sz w:val="24"/>
          <w:szCs w:val="24"/>
        </w:rPr>
        <w:t xml:space="preserve">jednotlivých tried – Literárny chodníček              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</w:p>
    <w:p w:rsidR="00577414" w:rsidRPr="0011237B" w:rsidRDefault="00577414" w:rsidP="004208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7414" w:rsidRPr="006C50FC" w:rsidRDefault="00577414" w:rsidP="004208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</w:p>
    <w:p w:rsidR="00577414" w:rsidRDefault="00577414" w:rsidP="00907A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11237B">
        <w:rPr>
          <w:rFonts w:ascii="Times New Roman" w:hAnsi="Times New Roman" w:cs="Times New Roman"/>
          <w:sz w:val="24"/>
          <w:szCs w:val="24"/>
        </w:rPr>
        <w:t>Olympiáda zo slovenského jazyka</w:t>
      </w:r>
      <w:r>
        <w:rPr>
          <w:rFonts w:ascii="Times New Roman" w:hAnsi="Times New Roman" w:cs="Times New Roman"/>
          <w:sz w:val="24"/>
          <w:szCs w:val="24"/>
        </w:rPr>
        <w:t xml:space="preserve"> /</w:t>
      </w:r>
      <w:r w:rsidRPr="0011237B">
        <w:rPr>
          <w:rFonts w:ascii="Times New Roman" w:hAnsi="Times New Roman" w:cs="Times New Roman"/>
          <w:sz w:val="24"/>
          <w:szCs w:val="24"/>
        </w:rPr>
        <w:t>účasť na okresnom</w:t>
      </w:r>
      <w:r>
        <w:rPr>
          <w:rFonts w:ascii="Times New Roman" w:hAnsi="Times New Roman" w:cs="Times New Roman"/>
          <w:sz w:val="24"/>
          <w:szCs w:val="24"/>
        </w:rPr>
        <w:t xml:space="preserve"> a krajskom</w:t>
      </w:r>
      <w:r w:rsidRPr="0011237B">
        <w:rPr>
          <w:rFonts w:ascii="Times New Roman" w:hAnsi="Times New Roman" w:cs="Times New Roman"/>
          <w:sz w:val="24"/>
          <w:szCs w:val="24"/>
        </w:rPr>
        <w:t xml:space="preserve"> kole/</w:t>
      </w:r>
      <w:r>
        <w:rPr>
          <w:rFonts w:ascii="Times New Roman" w:hAnsi="Times New Roman" w:cs="Times New Roman"/>
          <w:sz w:val="24"/>
          <w:szCs w:val="24"/>
        </w:rPr>
        <w:t xml:space="preserve"> - podľa záujmu študentov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77414" w:rsidRDefault="00577414" w:rsidP="00907A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T: </w:t>
      </w:r>
      <w:r w:rsidRPr="0011237B">
        <w:rPr>
          <w:rFonts w:ascii="Times New Roman" w:hAnsi="Times New Roman" w:cs="Times New Roman"/>
          <w:sz w:val="24"/>
          <w:szCs w:val="24"/>
        </w:rPr>
        <w:t>november</w:t>
      </w:r>
    </w:p>
    <w:p w:rsidR="00577414" w:rsidRDefault="00577414" w:rsidP="00596FB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Z: Mgr. R. Imrichová, M. Helcmanovská</w:t>
      </w:r>
    </w:p>
    <w:p w:rsidR="00577414" w:rsidRPr="00596FB9" w:rsidRDefault="00577414" w:rsidP="00596FB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Školské kolo HK – mladší študenti (príma, kvarta)          T: január</w:t>
      </w:r>
    </w:p>
    <w:p w:rsidR="00577414" w:rsidRDefault="00577414" w:rsidP="00596F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</w:t>
      </w:r>
      <w:r w:rsidRPr="00F12FDB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>R. Imrichová, M. Helcmanovská</w:t>
      </w:r>
    </w:p>
    <w:p w:rsidR="00577414" w:rsidRPr="00420849" w:rsidRDefault="00577414" w:rsidP="00447F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77414" w:rsidRDefault="00577414" w:rsidP="00447F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</w:p>
    <w:p w:rsidR="00577414" w:rsidRDefault="00577414" w:rsidP="00704A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Pr="0011237B">
        <w:rPr>
          <w:rFonts w:ascii="Times New Roman" w:hAnsi="Times New Roman" w:cs="Times New Roman"/>
          <w:sz w:val="24"/>
          <w:szCs w:val="24"/>
        </w:rPr>
        <w:t>Príprava maturitných zadaní zo SJL</w:t>
      </w:r>
      <w:r>
        <w:rPr>
          <w:rFonts w:ascii="Times New Roman" w:hAnsi="Times New Roman" w:cs="Times New Roman"/>
          <w:sz w:val="24"/>
          <w:szCs w:val="24"/>
        </w:rPr>
        <w:t>, OBN, NAS, DEJ</w:t>
      </w:r>
      <w:r w:rsidRPr="0011237B">
        <w:rPr>
          <w:rFonts w:ascii="Times New Roman" w:hAnsi="Times New Roman" w:cs="Times New Roman"/>
          <w:sz w:val="24"/>
          <w:szCs w:val="24"/>
        </w:rPr>
        <w:t xml:space="preserve"> podľa platnej legislatívy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577414" w:rsidRDefault="00577414" w:rsidP="00704A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>T: priebežne</w:t>
      </w:r>
      <w:r>
        <w:rPr>
          <w:rFonts w:ascii="Times New Roman" w:hAnsi="Times New Roman" w:cs="Times New Roman"/>
          <w:sz w:val="24"/>
          <w:szCs w:val="24"/>
        </w:rPr>
        <w:t>/marec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577414" w:rsidRDefault="00577414" w:rsidP="00704A1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Z: Mgr. R. Imrichová, Mgr. K. Blahovská, Mgr. R. Burčák</w:t>
      </w:r>
    </w:p>
    <w:p w:rsidR="00577414" w:rsidRPr="006C50FC" w:rsidRDefault="00577414" w:rsidP="00420849">
      <w:pPr>
        <w:rPr>
          <w:rFonts w:ascii="Times New Roman" w:hAnsi="Times New Roman" w:cs="Times New Roman"/>
          <w:sz w:val="24"/>
          <w:szCs w:val="24"/>
        </w:rPr>
      </w:pPr>
    </w:p>
    <w:p w:rsidR="00577414" w:rsidRPr="00447FAE" w:rsidRDefault="00577414" w:rsidP="00447FAE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577414" w:rsidRDefault="00577414" w:rsidP="004D6B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1123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Marec – </w:t>
      </w:r>
      <w:r>
        <w:rPr>
          <w:rFonts w:ascii="Times New Roman" w:hAnsi="Times New Roman" w:cs="Times New Roman"/>
          <w:sz w:val="24"/>
          <w:szCs w:val="24"/>
        </w:rPr>
        <w:t xml:space="preserve">Týždeň slovenských knižníc -  </w:t>
      </w:r>
      <w:r w:rsidRPr="0011237B">
        <w:rPr>
          <w:rFonts w:ascii="Times New Roman" w:hAnsi="Times New Roman" w:cs="Times New Roman"/>
          <w:sz w:val="24"/>
          <w:szCs w:val="24"/>
        </w:rPr>
        <w:t>beseda so spisovateľom /</w:t>
      </w:r>
      <w:r w:rsidRPr="00320E89">
        <w:rPr>
          <w:rFonts w:ascii="Times New Roman" w:hAnsi="Times New Roman" w:cs="Times New Roman"/>
          <w:i/>
          <w:iCs/>
          <w:sz w:val="24"/>
          <w:szCs w:val="24"/>
        </w:rPr>
        <w:t>aktuálne podľa možností</w:t>
      </w:r>
      <w:r w:rsidRPr="0011237B">
        <w:rPr>
          <w:rFonts w:ascii="Times New Roman" w:hAnsi="Times New Roman" w:cs="Times New Roman"/>
          <w:sz w:val="24"/>
          <w:szCs w:val="24"/>
        </w:rPr>
        <w:t xml:space="preserve">, príp. </w:t>
      </w:r>
    </w:p>
    <w:p w:rsidR="00577414" w:rsidRDefault="00577414" w:rsidP="004D6B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beseda s vysokoškolským pedagógom/      </w:t>
      </w:r>
    </w:p>
    <w:p w:rsidR="00577414" w:rsidRDefault="00577414" w:rsidP="00AD20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T: marec</w:t>
      </w:r>
    </w:p>
    <w:p w:rsidR="00577414" w:rsidRPr="004D6BBE" w:rsidRDefault="00577414" w:rsidP="00AD20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Z: Mgr. R. Imrichová</w:t>
      </w:r>
    </w:p>
    <w:p w:rsidR="00577414" w:rsidRPr="0011237B" w:rsidRDefault="00577414" w:rsidP="00AD20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</w:p>
    <w:p w:rsidR="00577414" w:rsidRDefault="00577414" w:rsidP="00447FAE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</w:p>
    <w:p w:rsidR="00577414" w:rsidRDefault="00577414" w:rsidP="004D6B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Marec – mesiac knihy – propagácia šk. časopisov v miestnom periodiku    T: marec</w:t>
      </w:r>
    </w:p>
    <w:p w:rsidR="00577414" w:rsidRPr="005B41D0" w:rsidRDefault="00577414" w:rsidP="004D6BB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Z: Mgr. K. Blahovská</w:t>
      </w:r>
    </w:p>
    <w:p w:rsidR="00577414" w:rsidRDefault="00577414" w:rsidP="00447FA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77414" w:rsidRDefault="00577414" w:rsidP="00447FA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77414" w:rsidRPr="0011237B" w:rsidRDefault="00577414" w:rsidP="004D6BBE">
      <w:pPr>
        <w:rPr>
          <w:rFonts w:ascii="Times New Roman" w:hAnsi="Times New Roman" w:cs="Times New Roman"/>
          <w:sz w:val="24"/>
          <w:szCs w:val="24"/>
        </w:rPr>
      </w:pPr>
      <w:r w:rsidRPr="007E0455">
        <w:rPr>
          <w:rFonts w:ascii="Times New Roman" w:hAnsi="Times New Roman" w:cs="Times New Roman"/>
          <w:sz w:val="24"/>
          <w:szCs w:val="24"/>
        </w:rPr>
        <w:t xml:space="preserve">10. </w:t>
      </w:r>
      <w:r w:rsidRPr="0011237B">
        <w:rPr>
          <w:rFonts w:ascii="Times New Roman" w:hAnsi="Times New Roman" w:cs="Times New Roman"/>
          <w:sz w:val="24"/>
          <w:szCs w:val="24"/>
        </w:rPr>
        <w:t>Písomné maturitné skúš</w:t>
      </w:r>
      <w:r>
        <w:rPr>
          <w:rFonts w:ascii="Times New Roman" w:hAnsi="Times New Roman" w:cs="Times New Roman"/>
          <w:sz w:val="24"/>
          <w:szCs w:val="24"/>
        </w:rPr>
        <w:t xml:space="preserve">ky – EČ, PFIČ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marec </w:t>
      </w:r>
    </w:p>
    <w:p w:rsidR="00577414" w:rsidRPr="007708F9" w:rsidRDefault="00577414" w:rsidP="004D6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>Z: Mgr. Blahovská, Mgr. Imrichová</w:t>
      </w:r>
      <w:r>
        <w:rPr>
          <w:rFonts w:ascii="Times New Roman" w:hAnsi="Times New Roman" w:cs="Times New Roman"/>
          <w:b/>
          <w:bCs/>
          <w:sz w:val="24"/>
          <w:szCs w:val="24"/>
        </w:rPr>
        <w:t>, M. Helcmanovská</w:t>
      </w:r>
    </w:p>
    <w:p w:rsidR="00577414" w:rsidRDefault="00577414" w:rsidP="004D6BBE">
      <w:pPr>
        <w:rPr>
          <w:rFonts w:ascii="Times New Roman" w:hAnsi="Times New Roman" w:cs="Times New Roman"/>
          <w:sz w:val="24"/>
          <w:szCs w:val="24"/>
        </w:rPr>
      </w:pP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</w:t>
      </w:r>
    </w:p>
    <w:p w:rsidR="00577414" w:rsidRDefault="00577414" w:rsidP="00447FA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77414" w:rsidRDefault="00577414" w:rsidP="004D6BBE">
      <w:pPr>
        <w:rPr>
          <w:rFonts w:ascii="Times New Roman" w:hAnsi="Times New Roman" w:cs="Times New Roman"/>
          <w:sz w:val="24"/>
          <w:szCs w:val="24"/>
        </w:rPr>
      </w:pPr>
      <w:r w:rsidRPr="007E0455">
        <w:rPr>
          <w:rFonts w:ascii="Times New Roman" w:hAnsi="Times New Roman" w:cs="Times New Roman"/>
          <w:sz w:val="24"/>
          <w:szCs w:val="24"/>
        </w:rPr>
        <w:t>11.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Školské a okresné kolo HK – realiz</w:t>
      </w:r>
      <w:r>
        <w:rPr>
          <w:rFonts w:ascii="Times New Roman" w:hAnsi="Times New Roman" w:cs="Times New Roman"/>
          <w:sz w:val="24"/>
          <w:szCs w:val="24"/>
        </w:rPr>
        <w:t xml:space="preserve">ácia </w:t>
      </w:r>
      <w:r w:rsidRPr="0011237B">
        <w:rPr>
          <w:rFonts w:ascii="Times New Roman" w:hAnsi="Times New Roman" w:cs="Times New Roman"/>
          <w:sz w:val="24"/>
          <w:szCs w:val="24"/>
        </w:rPr>
        <w:t>v spolupráci so Spišským osvetovým strediskom/</w:t>
      </w:r>
      <w:r>
        <w:rPr>
          <w:rFonts w:ascii="Times New Roman" w:hAnsi="Times New Roman" w:cs="Times New Roman"/>
          <w:sz w:val="24"/>
          <w:szCs w:val="24"/>
        </w:rPr>
        <w:t xml:space="preserve"> - starší </w:t>
      </w:r>
    </w:p>
    <w:p w:rsidR="00577414" w:rsidRDefault="00577414" w:rsidP="004D6BBE">
      <w:pPr>
        <w:tabs>
          <w:tab w:val="left" w:pos="61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študenti (1. roč., 2. roč., 3. roč., septima)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T: marec     </w:t>
      </w:r>
    </w:p>
    <w:p w:rsidR="00577414" w:rsidRDefault="00577414" w:rsidP="004D6BBE">
      <w:pPr>
        <w:tabs>
          <w:tab w:val="left" w:pos="61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Pr="00993372">
        <w:rPr>
          <w:rFonts w:ascii="Times New Roman" w:hAnsi="Times New Roman" w:cs="Times New Roman"/>
          <w:b/>
          <w:bCs/>
          <w:sz w:val="24"/>
          <w:szCs w:val="24"/>
        </w:rPr>
        <w:t>Mgr. K. Blahovská</w:t>
      </w:r>
      <w:r>
        <w:rPr>
          <w:rFonts w:ascii="Times New Roman" w:hAnsi="Times New Roman" w:cs="Times New Roman"/>
          <w:b/>
          <w:bCs/>
          <w:sz w:val="24"/>
          <w:szCs w:val="24"/>
        </w:rPr>
        <w:t>, M. Helcmanovská</w:t>
      </w:r>
      <w:r w:rsidRPr="00320E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7414" w:rsidRDefault="00577414" w:rsidP="00447FA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77414" w:rsidRPr="007E0455" w:rsidRDefault="00577414" w:rsidP="00447FA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77414" w:rsidRPr="005A729F" w:rsidRDefault="00577414" w:rsidP="004E7FB9">
      <w:pPr>
        <w:rPr>
          <w:rFonts w:ascii="Times New Roman" w:hAnsi="Times New Roman" w:cs="Times New Roman"/>
          <w:sz w:val="24"/>
          <w:szCs w:val="24"/>
        </w:rPr>
      </w:pPr>
      <w:r w:rsidRPr="007E045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12. Literárna exkurzia </w:t>
      </w:r>
      <w:r>
        <w:rPr>
          <w:rFonts w:ascii="Times New Roman" w:hAnsi="Times New Roman" w:cs="Times New Roman"/>
          <w:b/>
          <w:bCs/>
          <w:sz w:val="24"/>
          <w:szCs w:val="24"/>
        </w:rPr>
        <w:t>Martin</w:t>
      </w:r>
      <w:r>
        <w:rPr>
          <w:rFonts w:ascii="Times New Roman" w:hAnsi="Times New Roman" w:cs="Times New Roman"/>
          <w:sz w:val="24"/>
          <w:szCs w:val="24"/>
        </w:rPr>
        <w:t xml:space="preserve"> – 3. roč. a septima  – výber študentov      T: apríl</w:t>
      </w:r>
    </w:p>
    <w:p w:rsidR="00577414" w:rsidRDefault="00577414" w:rsidP="004E7FB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>K. Blahovská</w:t>
      </w:r>
    </w:p>
    <w:p w:rsidR="00577414" w:rsidRDefault="00577414" w:rsidP="004E7FB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77414" w:rsidRPr="0066690E" w:rsidRDefault="00577414" w:rsidP="004E7FB9">
      <w:pPr>
        <w:rPr>
          <w:rFonts w:ascii="Times New Roman" w:hAnsi="Times New Roman" w:cs="Times New Roman"/>
          <w:sz w:val="24"/>
          <w:szCs w:val="24"/>
        </w:rPr>
      </w:pPr>
      <w:r w:rsidRPr="0066690E">
        <w:rPr>
          <w:rFonts w:ascii="Times New Roman" w:hAnsi="Times New Roman" w:cs="Times New Roman"/>
          <w:sz w:val="24"/>
          <w:szCs w:val="24"/>
        </w:rPr>
        <w:t xml:space="preserve">13. </w:t>
      </w:r>
      <w:r>
        <w:rPr>
          <w:rFonts w:ascii="Times New Roman" w:hAnsi="Times New Roman" w:cs="Times New Roman"/>
          <w:sz w:val="24"/>
          <w:szCs w:val="24"/>
        </w:rPr>
        <w:t xml:space="preserve">Medzinárodný deň detskej knihy - návšteva mestskej knižnice – I. O - príma  T: apríl (2. 4. 2014) </w:t>
      </w:r>
    </w:p>
    <w:p w:rsidR="00577414" w:rsidRDefault="00577414" w:rsidP="004E7FB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      Z: Mgr. R. Imrichová</w:t>
      </w:r>
    </w:p>
    <w:p w:rsidR="00577414" w:rsidRPr="007708F9" w:rsidRDefault="00577414" w:rsidP="009933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77414" w:rsidRPr="0011237B" w:rsidRDefault="00577414" w:rsidP="004E7F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w:r w:rsidRPr="0011237B">
        <w:rPr>
          <w:rFonts w:ascii="Times New Roman" w:hAnsi="Times New Roman" w:cs="Times New Roman"/>
          <w:sz w:val="24"/>
          <w:szCs w:val="24"/>
        </w:rPr>
        <w:t>Divadelné predstavenie v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11237B">
        <w:rPr>
          <w:rFonts w:ascii="Times New Roman" w:hAnsi="Times New Roman" w:cs="Times New Roman"/>
          <w:sz w:val="24"/>
          <w:szCs w:val="24"/>
        </w:rPr>
        <w:t>Koš</w:t>
      </w:r>
      <w:r>
        <w:rPr>
          <w:rFonts w:ascii="Times New Roman" w:hAnsi="Times New Roman" w:cs="Times New Roman"/>
          <w:sz w:val="24"/>
          <w:szCs w:val="24"/>
        </w:rPr>
        <w:t>iciach/Prešove/</w:t>
      </w:r>
      <w:r w:rsidRPr="0066690E">
        <w:rPr>
          <w:rFonts w:ascii="Times New Roman" w:hAnsi="Times New Roman" w:cs="Times New Roman"/>
          <w:b/>
          <w:bCs/>
          <w:sz w:val="24"/>
          <w:szCs w:val="24"/>
        </w:rPr>
        <w:t>SNV</w:t>
      </w:r>
      <w:r>
        <w:rPr>
          <w:rFonts w:ascii="Times New Roman" w:hAnsi="Times New Roman" w:cs="Times New Roman"/>
          <w:sz w:val="24"/>
          <w:szCs w:val="24"/>
        </w:rPr>
        <w:t xml:space="preserve"> - 2. A, kvarta       </w:t>
      </w:r>
      <w:r w:rsidRPr="0011237B">
        <w:rPr>
          <w:rFonts w:ascii="Times New Roman" w:hAnsi="Times New Roman" w:cs="Times New Roman"/>
          <w:sz w:val="24"/>
          <w:szCs w:val="24"/>
        </w:rPr>
        <w:t>T: apríl/máj</w:t>
      </w:r>
    </w:p>
    <w:p w:rsidR="00577414" w:rsidRDefault="00577414" w:rsidP="004E7FB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2F4BD9">
        <w:rPr>
          <w:rFonts w:ascii="Times New Roman" w:hAnsi="Times New Roman" w:cs="Times New Roman"/>
          <w:i/>
          <w:iCs/>
          <w:sz w:val="24"/>
          <w:szCs w:val="24"/>
        </w:rPr>
        <w:t>(SNV – Zmierenie alebo Dobrodružstvo pri obžinkoch)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Pr="00993372">
        <w:rPr>
          <w:rFonts w:ascii="Times New Roman" w:hAnsi="Times New Roman" w:cs="Times New Roman"/>
          <w:b/>
          <w:bCs/>
          <w:sz w:val="24"/>
          <w:szCs w:val="24"/>
        </w:rPr>
        <w:t>Mgr. R. Imrichová</w:t>
      </w:r>
    </w:p>
    <w:p w:rsidR="00577414" w:rsidRDefault="00577414" w:rsidP="004E7F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7414" w:rsidRDefault="00577414" w:rsidP="00596FB9">
      <w:pPr>
        <w:rPr>
          <w:rFonts w:ascii="Times New Roman" w:hAnsi="Times New Roman" w:cs="Times New Roman"/>
          <w:sz w:val="24"/>
          <w:szCs w:val="24"/>
        </w:rPr>
      </w:pPr>
    </w:p>
    <w:p w:rsidR="00577414" w:rsidRDefault="00577414" w:rsidP="00993372">
      <w:pPr>
        <w:rPr>
          <w:rFonts w:ascii="Times New Roman" w:hAnsi="Times New Roman" w:cs="Times New Roman"/>
          <w:sz w:val="24"/>
          <w:szCs w:val="24"/>
        </w:rPr>
      </w:pPr>
    </w:p>
    <w:p w:rsidR="00577414" w:rsidRDefault="00577414" w:rsidP="009933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 Prijímacie pohovory – príprava testov a správnych riešení (osemročné a štvorročné štúdium)</w:t>
      </w:r>
    </w:p>
    <w:p w:rsidR="00577414" w:rsidRDefault="00577414" w:rsidP="009933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T: máj    </w:t>
      </w:r>
    </w:p>
    <w:p w:rsidR="00577414" w:rsidRPr="00320E89" w:rsidRDefault="00577414" w:rsidP="009933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Z: Mgr. K. Blahovská</w:t>
      </w:r>
    </w:p>
    <w:p w:rsidR="00577414" w:rsidRDefault="00577414" w:rsidP="00704A11">
      <w:pPr>
        <w:rPr>
          <w:rFonts w:ascii="Times New Roman" w:hAnsi="Times New Roman" w:cs="Times New Roman"/>
          <w:sz w:val="24"/>
          <w:szCs w:val="24"/>
        </w:rPr>
      </w:pPr>
    </w:p>
    <w:p w:rsidR="00577414" w:rsidRPr="0011237B" w:rsidRDefault="0057741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</w:t>
      </w:r>
    </w:p>
    <w:p w:rsidR="00577414" w:rsidRDefault="00577414" w:rsidP="009933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Pr="0011237B">
        <w:rPr>
          <w:rFonts w:ascii="Times New Roman" w:hAnsi="Times New Roman" w:cs="Times New Roman"/>
          <w:sz w:val="24"/>
          <w:szCs w:val="24"/>
        </w:rPr>
        <w:t>. Čitat</w:t>
      </w:r>
      <w:r>
        <w:rPr>
          <w:rFonts w:ascii="Times New Roman" w:hAnsi="Times New Roman" w:cs="Times New Roman"/>
          <w:sz w:val="24"/>
          <w:szCs w:val="24"/>
        </w:rPr>
        <w:t>eľský maratón – podľa záujmu študentov/ Prezentácia kníh, ktoré čítame ( I. O - príma)</w:t>
      </w:r>
    </w:p>
    <w:p w:rsidR="00577414" w:rsidRPr="0011237B" w:rsidRDefault="00577414" w:rsidP="009933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T: jún</w:t>
      </w:r>
    </w:p>
    <w:p w:rsidR="00577414" w:rsidRPr="007708F9" w:rsidRDefault="00577414" w:rsidP="009933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>Z: Mgr</w:t>
      </w:r>
      <w:r>
        <w:rPr>
          <w:rFonts w:ascii="Times New Roman" w:hAnsi="Times New Roman" w:cs="Times New Roman"/>
          <w:b/>
          <w:bCs/>
          <w:sz w:val="24"/>
          <w:szCs w:val="24"/>
        </w:rPr>
        <w:t>. R. Imrichová</w:t>
      </w:r>
    </w:p>
    <w:p w:rsidR="00577414" w:rsidRPr="006C50FC" w:rsidRDefault="00577414" w:rsidP="00704A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77414" w:rsidRPr="0011237B" w:rsidRDefault="00577414" w:rsidP="009933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</w:t>
      </w:r>
      <w:r w:rsidRPr="0011237B">
        <w:rPr>
          <w:rFonts w:ascii="Times New Roman" w:hAnsi="Times New Roman" w:cs="Times New Roman"/>
          <w:sz w:val="24"/>
          <w:szCs w:val="24"/>
        </w:rPr>
        <w:t>Výstupné testy zo SJL – 1. A  /vyhodnotenie/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T: jún</w:t>
      </w:r>
    </w:p>
    <w:p w:rsidR="00577414" w:rsidRPr="007708F9" w:rsidRDefault="00577414" w:rsidP="009933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Z: M. Helcmanovská</w:t>
      </w:r>
    </w:p>
    <w:p w:rsidR="00577414" w:rsidRDefault="00577414" w:rsidP="004D6B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77414" w:rsidRDefault="0057741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Ďalšie aktivity PK SJL sa budú aktualizovať podľa priebežnej ponuky a Plánu práce školy.</w:t>
      </w:r>
    </w:p>
    <w:p w:rsidR="00577414" w:rsidRPr="004E7FB9" w:rsidRDefault="0057741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7. Ďalšie aktivity členov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577414" w:rsidRPr="0011237B" w:rsidRDefault="00577414" w:rsidP="00AD202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77414" w:rsidRPr="0011237B" w:rsidRDefault="00577414" w:rsidP="00AD202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účasť na vzdelávacích podujatiach /podľa ponuky a individuálneho záujmu učiteľov/</w:t>
      </w:r>
    </w:p>
    <w:p w:rsidR="00577414" w:rsidRPr="0011237B" w:rsidRDefault="00577414" w:rsidP="00AD202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zapájať študentov do  súťaží vo vlastnej tvorbe, resp. do iných súťaží /podľa aktuálnej ponuky a individuálneho záujmu študentov/</w:t>
      </w:r>
    </w:p>
    <w:p w:rsidR="00577414" w:rsidRPr="0011237B" w:rsidRDefault="00577414" w:rsidP="00AD202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príspevky /texty a fotografie/ o aktivitách PK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ukladať na www stránku školy / každý vyučujúci podľa toho, za realizáciu ktorej aktivity je zodpovedný/</w:t>
      </w:r>
    </w:p>
    <w:p w:rsidR="00577414" w:rsidRPr="0011237B" w:rsidRDefault="00577414" w:rsidP="00AD202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aktualizácia www stránky PK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/ podľa možností jednotlivých členov PK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>/</w:t>
      </w:r>
    </w:p>
    <w:p w:rsidR="00577414" w:rsidRPr="0011237B" w:rsidRDefault="00577414" w:rsidP="00AD202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krúžková činnosť: </w:t>
      </w:r>
      <w:r w:rsidRPr="0011237B">
        <w:rPr>
          <w:rFonts w:ascii="Times New Roman" w:hAnsi="Times New Roman" w:cs="Times New Roman"/>
          <w:sz w:val="24"/>
          <w:szCs w:val="24"/>
        </w:rPr>
        <w:t>Matu</w:t>
      </w:r>
      <w:r>
        <w:rPr>
          <w:rFonts w:ascii="Times New Roman" w:hAnsi="Times New Roman" w:cs="Times New Roman"/>
          <w:sz w:val="24"/>
          <w:szCs w:val="24"/>
        </w:rPr>
        <w:t>rita zo SJL – Kocky sú hodené</w:t>
      </w:r>
      <w:r w:rsidRPr="0011237B">
        <w:rPr>
          <w:rFonts w:ascii="Times New Roman" w:hAnsi="Times New Roman" w:cs="Times New Roman"/>
          <w:sz w:val="24"/>
          <w:szCs w:val="24"/>
        </w:rPr>
        <w:t xml:space="preserve"> – príprava na EČ, PFIČ a ÚMS zo SJL pre 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oktávu – </w:t>
      </w:r>
      <w:r w:rsidRPr="0011237B">
        <w:rPr>
          <w:rFonts w:ascii="Times New Roman" w:hAnsi="Times New Roman" w:cs="Times New Roman"/>
          <w:sz w:val="24"/>
          <w:szCs w:val="24"/>
        </w:rPr>
        <w:t>nereformný ročník</w:t>
      </w:r>
    </w:p>
    <w:p w:rsidR="00577414" w:rsidRPr="0011237B" w:rsidRDefault="00577414" w:rsidP="00AD202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77414" w:rsidRDefault="00577414" w:rsidP="00AD202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77414" w:rsidRPr="0011237B" w:rsidRDefault="00577414" w:rsidP="00AD202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8. Exkurzná činnosť v rámci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577414" w:rsidRPr="0011237B" w:rsidRDefault="0057741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Študenti, ktorí študujú podľa ŠKVP, budú v priebehu štúdia absolvovať nasledujúce exkurzie:</w:t>
      </w:r>
    </w:p>
    <w:p w:rsidR="00577414" w:rsidRDefault="00577414" w:rsidP="00AD20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11237B">
        <w:rPr>
          <w:rFonts w:ascii="Times New Roman" w:hAnsi="Times New Roman" w:cs="Times New Roman"/>
          <w:sz w:val="24"/>
          <w:szCs w:val="24"/>
        </w:rPr>
        <w:t>literárna exkurzia do Kežmarku – termín – október príslušného školského roka</w:t>
      </w:r>
      <w:r>
        <w:rPr>
          <w:rFonts w:ascii="Times New Roman" w:hAnsi="Times New Roman" w:cs="Times New Roman"/>
          <w:sz w:val="24"/>
          <w:szCs w:val="24"/>
        </w:rPr>
        <w:t xml:space="preserve"> (príp. každý druhý    </w:t>
      </w:r>
    </w:p>
    <w:p w:rsidR="00577414" w:rsidRPr="0011237B" w:rsidRDefault="00577414" w:rsidP="00AD20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rok);</w:t>
      </w:r>
    </w:p>
    <w:p w:rsidR="00577414" w:rsidRPr="0011237B" w:rsidRDefault="0057741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- literárna exkurzia</w:t>
      </w:r>
      <w:r>
        <w:rPr>
          <w:rFonts w:ascii="Times New Roman" w:hAnsi="Times New Roman" w:cs="Times New Roman"/>
          <w:sz w:val="24"/>
          <w:szCs w:val="24"/>
        </w:rPr>
        <w:t xml:space="preserve"> do Martina  –  termín – apríl</w:t>
      </w:r>
      <w:r w:rsidRPr="0011237B">
        <w:rPr>
          <w:rFonts w:ascii="Times New Roman" w:hAnsi="Times New Roman" w:cs="Times New Roman"/>
          <w:sz w:val="24"/>
          <w:szCs w:val="24"/>
        </w:rPr>
        <w:t xml:space="preserve"> príslušného školského roka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7414" w:rsidRPr="0011237B" w:rsidRDefault="00577414" w:rsidP="00AD2022">
      <w:pPr>
        <w:rPr>
          <w:rFonts w:ascii="Times New Roman" w:hAnsi="Times New Roman" w:cs="Times New Roman"/>
          <w:sz w:val="24"/>
          <w:szCs w:val="24"/>
        </w:rPr>
      </w:pPr>
    </w:p>
    <w:p w:rsidR="00577414" w:rsidRPr="0011237B" w:rsidRDefault="00577414" w:rsidP="00AD2022">
      <w:pPr>
        <w:rPr>
          <w:rFonts w:ascii="Times New Roman" w:hAnsi="Times New Roman" w:cs="Times New Roman"/>
          <w:sz w:val="24"/>
          <w:szCs w:val="24"/>
        </w:rPr>
      </w:pPr>
    </w:p>
    <w:p w:rsidR="00577414" w:rsidRPr="0011237B" w:rsidRDefault="00577414" w:rsidP="00AD2022">
      <w:pPr>
        <w:rPr>
          <w:rFonts w:ascii="Times New Roman" w:hAnsi="Times New Roman" w:cs="Times New Roman"/>
          <w:sz w:val="24"/>
          <w:szCs w:val="24"/>
        </w:rPr>
      </w:pPr>
    </w:p>
    <w:p w:rsidR="00577414" w:rsidRPr="0011237B" w:rsidRDefault="00577414" w:rsidP="00AD2022">
      <w:pPr>
        <w:rPr>
          <w:rFonts w:ascii="Times New Roman" w:hAnsi="Times New Roman" w:cs="Times New Roman"/>
          <w:sz w:val="24"/>
          <w:szCs w:val="24"/>
        </w:rPr>
      </w:pPr>
    </w:p>
    <w:p w:rsidR="00577414" w:rsidRDefault="00577414" w:rsidP="00AD2022">
      <w:pPr>
        <w:rPr>
          <w:rFonts w:ascii="Times New Roman" w:hAnsi="Times New Roman" w:cs="Times New Roman"/>
          <w:sz w:val="24"/>
          <w:szCs w:val="24"/>
        </w:rPr>
      </w:pPr>
    </w:p>
    <w:p w:rsidR="00577414" w:rsidRDefault="00577414" w:rsidP="00AD2022">
      <w:pPr>
        <w:rPr>
          <w:rFonts w:ascii="Times New Roman" w:hAnsi="Times New Roman" w:cs="Times New Roman"/>
          <w:sz w:val="24"/>
          <w:szCs w:val="24"/>
        </w:rPr>
      </w:pPr>
    </w:p>
    <w:p w:rsidR="00577414" w:rsidRDefault="00577414" w:rsidP="00AD2022">
      <w:pPr>
        <w:rPr>
          <w:rFonts w:ascii="Times New Roman" w:hAnsi="Times New Roman" w:cs="Times New Roman"/>
          <w:sz w:val="24"/>
          <w:szCs w:val="24"/>
        </w:rPr>
      </w:pPr>
    </w:p>
    <w:p w:rsidR="00577414" w:rsidRDefault="00577414" w:rsidP="00AD2022">
      <w:pPr>
        <w:rPr>
          <w:rFonts w:ascii="Times New Roman" w:hAnsi="Times New Roman" w:cs="Times New Roman"/>
          <w:sz w:val="24"/>
          <w:szCs w:val="24"/>
        </w:rPr>
      </w:pPr>
    </w:p>
    <w:p w:rsidR="00577414" w:rsidRDefault="00577414" w:rsidP="00AD2022">
      <w:pPr>
        <w:rPr>
          <w:rFonts w:ascii="Times New Roman" w:hAnsi="Times New Roman" w:cs="Times New Roman"/>
          <w:sz w:val="24"/>
          <w:szCs w:val="24"/>
        </w:rPr>
      </w:pPr>
    </w:p>
    <w:p w:rsidR="00577414" w:rsidRDefault="00577414" w:rsidP="00AD2022">
      <w:pPr>
        <w:rPr>
          <w:rFonts w:ascii="Times New Roman" w:hAnsi="Times New Roman" w:cs="Times New Roman"/>
          <w:sz w:val="24"/>
          <w:szCs w:val="24"/>
        </w:rPr>
      </w:pPr>
    </w:p>
    <w:p w:rsidR="00577414" w:rsidRPr="0011237B" w:rsidRDefault="00577414" w:rsidP="00AD2022">
      <w:pPr>
        <w:rPr>
          <w:rFonts w:ascii="Times New Roman" w:hAnsi="Times New Roman" w:cs="Times New Roman"/>
          <w:sz w:val="24"/>
          <w:szCs w:val="24"/>
        </w:rPr>
      </w:pPr>
    </w:p>
    <w:p w:rsidR="00577414" w:rsidRPr="0011237B" w:rsidRDefault="00577414" w:rsidP="00AD2022">
      <w:pPr>
        <w:rPr>
          <w:rFonts w:ascii="Times New Roman" w:hAnsi="Times New Roman" w:cs="Times New Roman"/>
          <w:sz w:val="24"/>
          <w:szCs w:val="24"/>
        </w:rPr>
      </w:pPr>
    </w:p>
    <w:p w:rsidR="00577414" w:rsidRPr="0011237B" w:rsidRDefault="00577414" w:rsidP="00AD20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Gelnici 6. 9. 2014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......................................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1237B">
        <w:rPr>
          <w:rFonts w:ascii="Times New Roman" w:hAnsi="Times New Roman" w:cs="Times New Roman"/>
          <w:sz w:val="24"/>
          <w:szCs w:val="24"/>
        </w:rPr>
        <w:t>......</w:t>
      </w:r>
      <w:r>
        <w:rPr>
          <w:rFonts w:ascii="Times New Roman" w:hAnsi="Times New Roman" w:cs="Times New Roman"/>
          <w:sz w:val="24"/>
          <w:szCs w:val="24"/>
        </w:rPr>
        <w:t>..............................</w:t>
      </w:r>
    </w:p>
    <w:p w:rsidR="00577414" w:rsidRPr="0011237B" w:rsidRDefault="0057741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11237B">
        <w:rPr>
          <w:rFonts w:ascii="Times New Roman" w:hAnsi="Times New Roman" w:cs="Times New Roman"/>
          <w:sz w:val="24"/>
          <w:szCs w:val="24"/>
        </w:rPr>
        <w:t>vedúca PK SJL</w:t>
      </w:r>
      <w:r>
        <w:rPr>
          <w:rFonts w:ascii="Times New Roman" w:hAnsi="Times New Roman" w:cs="Times New Roman"/>
          <w:sz w:val="24"/>
          <w:szCs w:val="24"/>
        </w:rPr>
        <w:t xml:space="preserve"> a VP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riaditeľ školy</w:t>
      </w:r>
    </w:p>
    <w:p w:rsidR="00577414" w:rsidRPr="0011237B" w:rsidRDefault="00577414">
      <w:pPr>
        <w:rPr>
          <w:rFonts w:ascii="Times New Roman" w:hAnsi="Times New Roman" w:cs="Times New Roman"/>
          <w:sz w:val="24"/>
          <w:szCs w:val="24"/>
        </w:rPr>
      </w:pPr>
    </w:p>
    <w:sectPr w:rsidR="00577414" w:rsidRPr="0011237B" w:rsidSect="00AD2022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F30E4"/>
    <w:multiLevelType w:val="hybridMultilevel"/>
    <w:tmpl w:val="0804EC56"/>
    <w:lvl w:ilvl="0" w:tplc="889E986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95F77"/>
    <w:rsid w:val="0006140D"/>
    <w:rsid w:val="000B0C62"/>
    <w:rsid w:val="000D543D"/>
    <w:rsid w:val="000F3C1F"/>
    <w:rsid w:val="00101CF8"/>
    <w:rsid w:val="0011237B"/>
    <w:rsid w:val="00134E10"/>
    <w:rsid w:val="00162EC0"/>
    <w:rsid w:val="0017343F"/>
    <w:rsid w:val="00207A53"/>
    <w:rsid w:val="002175A1"/>
    <w:rsid w:val="00263134"/>
    <w:rsid w:val="002F3636"/>
    <w:rsid w:val="002F49E7"/>
    <w:rsid w:val="002F4BD9"/>
    <w:rsid w:val="00301FE3"/>
    <w:rsid w:val="00312659"/>
    <w:rsid w:val="003151BC"/>
    <w:rsid w:val="00320E89"/>
    <w:rsid w:val="00344823"/>
    <w:rsid w:val="003453E8"/>
    <w:rsid w:val="0035438D"/>
    <w:rsid w:val="00363B46"/>
    <w:rsid w:val="003875F5"/>
    <w:rsid w:val="003A2739"/>
    <w:rsid w:val="003D57C9"/>
    <w:rsid w:val="00420849"/>
    <w:rsid w:val="00446B47"/>
    <w:rsid w:val="00447FAE"/>
    <w:rsid w:val="00466D0D"/>
    <w:rsid w:val="004A267C"/>
    <w:rsid w:val="004B28BB"/>
    <w:rsid w:val="004C7EA0"/>
    <w:rsid w:val="004D6BBE"/>
    <w:rsid w:val="004D7A08"/>
    <w:rsid w:val="004E7FB9"/>
    <w:rsid w:val="004F355A"/>
    <w:rsid w:val="005104D9"/>
    <w:rsid w:val="0055405B"/>
    <w:rsid w:val="00572F66"/>
    <w:rsid w:val="00577414"/>
    <w:rsid w:val="0058543E"/>
    <w:rsid w:val="00596FB9"/>
    <w:rsid w:val="005A729F"/>
    <w:rsid w:val="005B41D0"/>
    <w:rsid w:val="005C4303"/>
    <w:rsid w:val="006563AA"/>
    <w:rsid w:val="0066690E"/>
    <w:rsid w:val="0069512F"/>
    <w:rsid w:val="006C50FC"/>
    <w:rsid w:val="00704A11"/>
    <w:rsid w:val="007708F9"/>
    <w:rsid w:val="007937BE"/>
    <w:rsid w:val="007B55C0"/>
    <w:rsid w:val="007C0DCC"/>
    <w:rsid w:val="007E0455"/>
    <w:rsid w:val="007F220F"/>
    <w:rsid w:val="00830D1A"/>
    <w:rsid w:val="00831F29"/>
    <w:rsid w:val="0083375D"/>
    <w:rsid w:val="00907A0C"/>
    <w:rsid w:val="009152F5"/>
    <w:rsid w:val="00993372"/>
    <w:rsid w:val="00996E91"/>
    <w:rsid w:val="009A1B46"/>
    <w:rsid w:val="009B3C09"/>
    <w:rsid w:val="009F2B35"/>
    <w:rsid w:val="00A5288F"/>
    <w:rsid w:val="00A62967"/>
    <w:rsid w:val="00A8145F"/>
    <w:rsid w:val="00AA2426"/>
    <w:rsid w:val="00AD2022"/>
    <w:rsid w:val="00AF4635"/>
    <w:rsid w:val="00B04637"/>
    <w:rsid w:val="00B411C7"/>
    <w:rsid w:val="00BD56DB"/>
    <w:rsid w:val="00C60356"/>
    <w:rsid w:val="00CA2738"/>
    <w:rsid w:val="00CC7D98"/>
    <w:rsid w:val="00D015B6"/>
    <w:rsid w:val="00D73839"/>
    <w:rsid w:val="00D801D9"/>
    <w:rsid w:val="00D95F77"/>
    <w:rsid w:val="00DC1E18"/>
    <w:rsid w:val="00E155AB"/>
    <w:rsid w:val="00E23E59"/>
    <w:rsid w:val="00E26FD2"/>
    <w:rsid w:val="00E5234E"/>
    <w:rsid w:val="00E734C7"/>
    <w:rsid w:val="00EB1DD3"/>
    <w:rsid w:val="00EB7E59"/>
    <w:rsid w:val="00EC7B22"/>
    <w:rsid w:val="00F12FDB"/>
    <w:rsid w:val="00F53B4E"/>
    <w:rsid w:val="00F54B98"/>
    <w:rsid w:val="00F7373D"/>
    <w:rsid w:val="00F76917"/>
    <w:rsid w:val="00F81BEF"/>
    <w:rsid w:val="00FB5694"/>
    <w:rsid w:val="00FC035C"/>
    <w:rsid w:val="00FC6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659"/>
    <w:rPr>
      <w:rFonts w:cs="Calibri"/>
      <w:lang w:val="sk-SK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445</TotalTime>
  <Pages>6</Pages>
  <Words>2414</Words>
  <Characters>13761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Ladislav</dc:creator>
  <cp:keywords/>
  <dc:description/>
  <cp:lastModifiedBy>luddu</cp:lastModifiedBy>
  <cp:revision>57</cp:revision>
  <cp:lastPrinted>2014-09-10T11:07:00Z</cp:lastPrinted>
  <dcterms:created xsi:type="dcterms:W3CDTF">2013-06-06T21:56:00Z</dcterms:created>
  <dcterms:modified xsi:type="dcterms:W3CDTF">2014-09-10T11:07:00Z</dcterms:modified>
</cp:coreProperties>
</file>