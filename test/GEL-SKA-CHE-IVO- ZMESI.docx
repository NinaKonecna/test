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5A3D0C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 w:rsidRPr="00B805AE">
              <w:rPr>
                <w:rStyle w:val="Siln"/>
                <w:smallCaps w:val="0"/>
                <w:sz w:val="28"/>
              </w:rPr>
              <w:t>GEL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CC6014" w:rsidRPr="00B805AE">
              <w:rPr>
                <w:rStyle w:val="Siln"/>
                <w:smallCaps w:val="0"/>
                <w:sz w:val="28"/>
              </w:rPr>
              <w:t>ŠKA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A87D44" w:rsidRPr="00B805AE">
              <w:rPr>
                <w:rStyle w:val="Siln"/>
                <w:smallCaps w:val="0"/>
                <w:sz w:val="28"/>
              </w:rPr>
              <w:t>EKO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5A3D0C">
              <w:rPr>
                <w:rStyle w:val="Siln"/>
                <w:smallCaps w:val="0"/>
                <w:sz w:val="28"/>
              </w:rPr>
              <w:t>I</w:t>
            </w:r>
            <w:r w:rsidR="00CC6014" w:rsidRPr="00B805AE">
              <w:rPr>
                <w:rStyle w:val="Siln"/>
                <w:smallCaps w:val="0"/>
                <w:sz w:val="28"/>
              </w:rPr>
              <w:t>O</w:t>
            </w:r>
            <w:r w:rsidR="00FB47E7" w:rsidRPr="00B805AE">
              <w:rPr>
                <w:rStyle w:val="Siln"/>
                <w:smallCaps w:val="0"/>
                <w:sz w:val="28"/>
              </w:rPr>
              <w:t>-</w:t>
            </w:r>
            <w:r w:rsidR="00385143">
              <w:rPr>
                <w:rStyle w:val="Siln"/>
                <w:smallCaps w:val="0"/>
                <w:sz w:val="28"/>
              </w:rPr>
              <w:t>36a</w:t>
            </w:r>
            <w:bookmarkStart w:id="0" w:name="_GoBack"/>
            <w:bookmarkEnd w:id="0"/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CC6014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F2B72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315A04" w:rsidRDefault="00A87D44" w:rsidP="00315A04">
            <w:pPr>
              <w:rPr>
                <w:rStyle w:val="Siln"/>
                <w:sz w:val="20"/>
                <w:szCs w:val="20"/>
              </w:rPr>
            </w:pPr>
            <w:r w:rsidRPr="00315A04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315A04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315A04" w:rsidRDefault="00DE6950" w:rsidP="00315A04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EKO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315A04" w:rsidRDefault="00B805AE" w:rsidP="00315A04">
            <w:pPr>
              <w:ind w:left="176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</w:t>
            </w:r>
            <w:r w:rsidR="00A87D44" w:rsidRPr="00315A04">
              <w:rPr>
                <w:rStyle w:val="Siln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315A04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315A04" w:rsidRDefault="005A3D0C" w:rsidP="00315A04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5A04">
              <w:rPr>
                <w:rFonts w:cstheme="minorHAnsi"/>
                <w:b/>
                <w:sz w:val="20"/>
                <w:szCs w:val="20"/>
              </w:rPr>
              <w:t>D</w:t>
            </w:r>
            <w:r w:rsidR="001223C2" w:rsidRPr="00315A04">
              <w:rPr>
                <w:rFonts w:cstheme="minorHAnsi"/>
                <w:b/>
                <w:sz w:val="20"/>
                <w:szCs w:val="20"/>
              </w:rPr>
              <w:t>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315A04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5A0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315A04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315A04" w:rsidRDefault="005A3D0C" w:rsidP="00315A0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15A04">
              <w:rPr>
                <w:rFonts w:cstheme="minorHAnsi"/>
                <w:b/>
                <w:sz w:val="20"/>
                <w:szCs w:val="20"/>
              </w:rPr>
              <w:t>S</w:t>
            </w:r>
            <w:r w:rsidR="001223C2" w:rsidRPr="00315A04">
              <w:rPr>
                <w:rFonts w:cstheme="minorHAnsi"/>
                <w:b/>
                <w:sz w:val="20"/>
                <w:szCs w:val="20"/>
              </w:rPr>
              <w:t>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315A04" w:rsidRDefault="005A3D0C" w:rsidP="00315A04">
            <w:pPr>
              <w:ind w:left="176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Skúmame látky</w:t>
            </w:r>
            <w:r w:rsidR="00A87D44" w:rsidRPr="00315A04">
              <w:rPr>
                <w:rStyle w:val="Siln"/>
                <w:sz w:val="20"/>
                <w:szCs w:val="20"/>
              </w:rPr>
              <w:t xml:space="preserve"> 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315A04" w:rsidRDefault="00124091" w:rsidP="005A3D0C">
            <w:pPr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</w:rPr>
              <w:t xml:space="preserve">   </w:t>
            </w:r>
            <w:r w:rsidR="005A3D0C">
              <w:rPr>
                <w:rStyle w:val="Siln"/>
                <w:sz w:val="20"/>
              </w:rPr>
              <w:t>Chemické látky a zmesi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A87D44" w:rsidP="005A3D0C">
            <w:pPr>
              <w:ind w:left="176"/>
              <w:rPr>
                <w:rFonts w:cstheme="minorHAnsi"/>
                <w:b/>
                <w:sz w:val="20"/>
                <w:szCs w:val="20"/>
              </w:rPr>
            </w:pPr>
            <w:r w:rsidRPr="00315A04">
              <w:rPr>
                <w:rFonts w:cstheme="minorHAnsi"/>
                <w:b/>
                <w:sz w:val="20"/>
                <w:szCs w:val="20"/>
              </w:rPr>
              <w:t>P</w:t>
            </w:r>
            <w:r w:rsidR="001223C2" w:rsidRPr="00315A04">
              <w:rPr>
                <w:rFonts w:cstheme="minorHAnsi"/>
                <w:b/>
                <w:sz w:val="20"/>
                <w:szCs w:val="20"/>
              </w:rPr>
              <w:t>ovinn</w:t>
            </w:r>
            <w:r w:rsidR="005A3D0C">
              <w:rPr>
                <w:rFonts w:cstheme="minorHAnsi"/>
                <w:b/>
                <w:sz w:val="20"/>
                <w:szCs w:val="20"/>
              </w:rPr>
              <w:t>ý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315A04" w:rsidRDefault="005A3D0C" w:rsidP="00315A04">
            <w:pPr>
              <w:ind w:left="176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315A04" w:rsidRDefault="00315A04" w:rsidP="00315A04">
            <w:pPr>
              <w:ind w:left="176"/>
              <w:rPr>
                <w:rStyle w:val="Siln"/>
                <w:sz w:val="20"/>
                <w:szCs w:val="20"/>
              </w:rPr>
            </w:pPr>
            <w:r w:rsidRPr="00315A04">
              <w:rPr>
                <w:rStyle w:val="Siln"/>
                <w:sz w:val="20"/>
                <w:szCs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315A04" w:rsidRDefault="005A3D0C" w:rsidP="00315A04">
            <w:pPr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Chémia, </w:t>
            </w:r>
            <w:r w:rsidR="001F2B72" w:rsidRPr="00315A04">
              <w:rPr>
                <w:rStyle w:val="Siln"/>
                <w:sz w:val="20"/>
                <w:szCs w:val="20"/>
              </w:rPr>
              <w:t xml:space="preserve">biológia, ekológia, </w:t>
            </w:r>
            <w:r w:rsidR="00700C28" w:rsidRPr="00315A04">
              <w:rPr>
                <w:rStyle w:val="Siln"/>
                <w:sz w:val="20"/>
                <w:szCs w:val="20"/>
              </w:rPr>
              <w:t>informatika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315A04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5A0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315A04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5A0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315A04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5A0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315A04" w:rsidRDefault="001223C2" w:rsidP="00315A04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315A04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315A04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</w:p>
          <w:p w:rsidR="001223C2" w:rsidRPr="00FC7B91" w:rsidRDefault="00315A04" w:rsidP="00FC7B91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V</w:t>
            </w:r>
            <w:r w:rsidR="004313A9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erbálne</w:t>
            </w:r>
            <w:r w:rsidR="001F2B72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vyjadrovanie pri </w:t>
            </w:r>
            <w:r w:rsidR="004313A9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odpovedaní na otázky</w:t>
            </w:r>
            <w:r w:rsidR="00245D9C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, vzájomná komunikácia pri práci v skupine.</w:t>
            </w:r>
          </w:p>
        </w:tc>
      </w:tr>
      <w:tr w:rsidR="00B805AE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B805AE" w:rsidRPr="00DD5BCB" w:rsidRDefault="00B805AE" w:rsidP="00B805AE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  <w:r w:rsidRPr="0031097B">
              <w:rPr>
                <w:rFonts w:eastAsia="Calibri" w:cstheme="minorHAnsi"/>
                <w:bCs/>
                <w:sz w:val="20"/>
                <w:szCs w:val="20"/>
              </w:rPr>
              <w:t xml:space="preserve">žiak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používa a osvojuje si odborné  výrazy a vedecké názvy húb.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FC7B91" w:rsidRDefault="00315A04" w:rsidP="00FC7B91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P</w:t>
            </w:r>
            <w:r w:rsidR="00592307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r</w:t>
            </w:r>
            <w:r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á</w:t>
            </w:r>
            <w:r w:rsidR="00592307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ca s interaktívnou tabuľou.</w:t>
            </w:r>
          </w:p>
        </w:tc>
      </w:tr>
      <w:tr w:rsidR="00E331A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E331A2" w:rsidRPr="00DD5BCB" w:rsidRDefault="00E331A2" w:rsidP="00E331A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E331A2" w:rsidRPr="00DD5BCB" w:rsidRDefault="00E331A2" w:rsidP="00E331A2">
            <w:pPr>
              <w:spacing w:before="60" w:after="60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511FBB">
              <w:rPr>
                <w:sz w:val="20"/>
              </w:rPr>
              <w:t xml:space="preserve">Žiak sa učí byť spolupracovať, vedieť </w:t>
            </w:r>
            <w:r>
              <w:rPr>
                <w:sz w:val="20"/>
              </w:rPr>
              <w:t xml:space="preserve">prijať názor iných. Prijíma a osvojuje si spoločenský aspekt významu húb v ekosystéme, ich význam ako hodnotnej potraviny, zásady zberu, potrebu ochrany a neetickom prístupe v prípade ich ničenia.  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Default="001223C2" w:rsidP="00CC6014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="00CC6014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FC7B91" w:rsidRDefault="00CC6014" w:rsidP="00B805AE">
            <w:pPr>
              <w:spacing w:before="60" w:after="6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FC7B91">
              <w:rPr>
                <w:rFonts w:asciiTheme="minorHAnsi" w:hAnsiTheme="minorHAnsi" w:cstheme="minorHAnsi"/>
                <w:sz w:val="20"/>
                <w:szCs w:val="20"/>
              </w:rPr>
              <w:t>Ž</w:t>
            </w:r>
            <w:r w:rsidR="004313A9" w:rsidRPr="00FC7B91">
              <w:rPr>
                <w:rFonts w:asciiTheme="minorHAnsi" w:hAnsiTheme="minorHAnsi" w:cstheme="minorHAnsi"/>
                <w:sz w:val="20"/>
                <w:szCs w:val="20"/>
              </w:rPr>
              <w:t>iaci sa učia navzájom prostredníctvom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 xml:space="preserve"> vyhľadávania i</w:t>
            </w:r>
            <w:r w:rsidR="00245D9C" w:rsidRPr="00FC7B91">
              <w:rPr>
                <w:rFonts w:asciiTheme="minorHAnsi" w:hAnsiTheme="minorHAnsi" w:cstheme="minorHAnsi"/>
                <w:sz w:val="20"/>
                <w:szCs w:val="20"/>
              </w:rPr>
              <w:t>nformácií v 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5D9C" w:rsidRPr="00FC7B91">
              <w:rPr>
                <w:rFonts w:asciiTheme="minorHAnsi" w:hAnsiTheme="minorHAnsi" w:cstheme="minorHAnsi"/>
                <w:sz w:val="20"/>
                <w:szCs w:val="20"/>
              </w:rPr>
              <w:t xml:space="preserve">obrazovom atlase húb, prostredníctvom 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>skupinovej práce</w:t>
            </w:r>
            <w:r w:rsidR="00245D9C" w:rsidRPr="00FC7B91">
              <w:rPr>
                <w:rFonts w:asciiTheme="minorHAnsi" w:hAnsiTheme="minorHAnsi" w:cstheme="minorHAnsi"/>
                <w:sz w:val="20"/>
                <w:szCs w:val="20"/>
              </w:rPr>
              <w:t xml:space="preserve"> a opakovaním poznatkov v rozličných situáciách</w:t>
            </w:r>
            <w:r w:rsidR="00CD6AD8" w:rsidRPr="00FC7B91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8557BD">
            <w:pPr>
              <w:spacing w:before="60" w:after="60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FC7B91" w:rsidRDefault="004313A9" w:rsidP="00FC7B91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Žiaci </w:t>
            </w:r>
            <w:r w:rsidR="00245D9C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určujú druhy húb na </w:t>
            </w:r>
            <w:r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základe vlastných doterajších poznatkov</w:t>
            </w:r>
            <w:r w:rsidR="00245D9C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a odpovedajú na </w:t>
            </w:r>
            <w:r w:rsidR="00B805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prípadné </w:t>
            </w:r>
            <w:r w:rsidR="00245D9C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otázky </w:t>
            </w:r>
            <w:r w:rsidR="00B805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učiteľa </w:t>
            </w:r>
            <w:r w:rsidR="00245D9C" w:rsidRPr="00FC7B9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podľa vlastných skúseností.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D51E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="00D51EF6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             </w:t>
            </w:r>
            <w:r w:rsidR="00D51EF6" w:rsidRPr="00D51EF6">
              <w:rPr>
                <w:rFonts w:asciiTheme="minorHAnsi" w:hAnsiTheme="minorHAnsi" w:cstheme="minorHAnsi"/>
                <w:sz w:val="20"/>
                <w:szCs w:val="20"/>
              </w:rPr>
              <w:t>(čo má žiak vedieť)</w:t>
            </w:r>
          </w:p>
          <w:p w:rsidR="00D51EF6" w:rsidRPr="008E6396" w:rsidRDefault="00245D9C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určiť</w:t>
            </w:r>
            <w:r w:rsidR="001F2B72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druhové aj rodové názvy predložených </w:t>
            </w:r>
            <w:r w:rsidR="00310DA6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druhov 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húb</w:t>
            </w:r>
            <w:r w:rsidR="00D51EF6" w:rsidRPr="008E639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D51EF6" w:rsidRPr="008E6396" w:rsidRDefault="00550206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zatriediť huby medzi jedlé, jedovaté a</w:t>
            </w:r>
            <w:r w:rsidR="00D51EF6" w:rsidRPr="008E6396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nejedlé</w:t>
            </w:r>
            <w:r w:rsidR="00D51EF6" w:rsidRPr="008E639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</w:p>
          <w:p w:rsidR="001223C2" w:rsidRPr="00D51EF6" w:rsidRDefault="008557BD" w:rsidP="008E6396">
            <w:pPr>
              <w:pStyle w:val="Odsekzoznamu"/>
              <w:numPr>
                <w:ilvl w:val="0"/>
                <w:numId w:val="28"/>
              </w:num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poznať najjedovatejšiu hubu v našich podmienkach a význam tepelnej úpravy húb pred ich konzumáciou.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D51EF6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="00D51EF6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</w:t>
            </w:r>
            <w:r w:rsidR="00D51EF6" w:rsidRPr="00D51EF6">
              <w:rPr>
                <w:rFonts w:asciiTheme="minorHAnsi" w:hAnsiTheme="minorHAnsi" w:cstheme="minorHAnsi"/>
                <w:sz w:val="20"/>
                <w:szCs w:val="20"/>
              </w:rPr>
              <w:t>(čomu má žiak porozumieť)</w:t>
            </w:r>
          </w:p>
          <w:p w:rsidR="001223C2" w:rsidRPr="008E6396" w:rsidRDefault="001F2B72" w:rsidP="008E6396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uvedomiť </w:t>
            </w:r>
            <w:r w:rsidR="00D51EF6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si </w:t>
            </w:r>
            <w:r w:rsidR="00310DA6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zdravotné 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riziká</w:t>
            </w:r>
            <w:r w:rsidR="00310DA6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 a nebezpečenstvo pri konzumácii jedovatých húb.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  <w:r w:rsidR="00D51EF6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     </w:t>
            </w:r>
            <w:r w:rsidR="00D51EF6" w:rsidRPr="008979C7">
              <w:rPr>
                <w:rFonts w:cstheme="minorHAnsi"/>
              </w:rPr>
              <w:t>(čo má žiak robiť)</w:t>
            </w:r>
          </w:p>
          <w:p w:rsidR="001223C2" w:rsidRPr="008E6396" w:rsidRDefault="00BD70F4" w:rsidP="008E6396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rozlíšiť na základe základných rozdielov muchotrávku zelenú od pečiarky poľnej. </w:t>
            </w:r>
            <w:r w:rsidR="001223C2" w:rsidRPr="008E6396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8E6396" w:rsidRPr="008E6396" w:rsidRDefault="008E6396" w:rsidP="008E639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="001F2B72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edieť </w:t>
            </w:r>
            <w:r w:rsidR="00245D9C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určiť vybrané druhy </w:t>
            </w:r>
            <w:proofErr w:type="spellStart"/>
            <w:r w:rsidR="00245D9C" w:rsidRPr="008E6396">
              <w:rPr>
                <w:rFonts w:asciiTheme="minorHAnsi" w:hAnsiTheme="minorHAnsi" w:cstheme="minorHAnsi"/>
                <w:sz w:val="20"/>
                <w:szCs w:val="20"/>
              </w:rPr>
              <w:t>bazídiových</w:t>
            </w:r>
            <w:proofErr w:type="spellEnd"/>
            <w:r w:rsidR="00245D9C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 húb. </w:t>
            </w:r>
          </w:p>
          <w:p w:rsidR="001223C2" w:rsidRPr="00245D9C" w:rsidRDefault="008E6396" w:rsidP="008E6396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="00245D9C" w:rsidRPr="008E6396">
              <w:rPr>
                <w:rFonts w:asciiTheme="minorHAnsi" w:hAnsiTheme="minorHAnsi" w:cstheme="minorHAnsi"/>
                <w:sz w:val="20"/>
                <w:szCs w:val="20"/>
              </w:rPr>
              <w:t>edieť zatriediť huby k jedlým, nejedlým a jedovatým.</w:t>
            </w:r>
            <w:r w:rsidR="00245D9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8E6396" w:rsidRDefault="00B805AE" w:rsidP="008E639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VH základného typu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8557BD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8E6396" w:rsidRDefault="008E6396" w:rsidP="00B805A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4313A9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iskusia, metóda otázok a odpovedí, </w:t>
            </w:r>
            <w:r w:rsidR="00A80957"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práca s interaktívnou prezentáciou a interaktívnou tabuľou, </w:t>
            </w:r>
            <w:r w:rsidR="00154717" w:rsidRPr="008E6396">
              <w:rPr>
                <w:rFonts w:asciiTheme="minorHAnsi" w:hAnsiTheme="minorHAnsi" w:cstheme="minorHAnsi"/>
                <w:sz w:val="20"/>
                <w:szCs w:val="20"/>
              </w:rPr>
              <w:t>práca s</w:t>
            </w:r>
            <w:r w:rsidR="00984A67" w:rsidRPr="008E6396">
              <w:rPr>
                <w:rFonts w:asciiTheme="minorHAnsi" w:hAnsiTheme="minorHAnsi" w:cstheme="minorHAnsi"/>
                <w:sz w:val="20"/>
                <w:szCs w:val="20"/>
              </w:rPr>
              <w:t> obrazovými atlasmi, praktické určovanie druhov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>húb</w:t>
            </w:r>
            <w:r w:rsidR="00A80957" w:rsidRPr="008E6396">
              <w:rPr>
                <w:rFonts w:asciiTheme="minorHAnsi" w:hAnsiTheme="minorHAnsi" w:cstheme="minorHAnsi"/>
                <w:sz w:val="20"/>
                <w:szCs w:val="20"/>
              </w:rPr>
              <w:t>, porovnávanie</w:t>
            </w: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 xml:space="preserve">plodníc húb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8557BD">
            <w:pPr>
              <w:spacing w:before="60" w:after="60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8E6396" w:rsidRDefault="00154717" w:rsidP="008E6396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8E639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791C9E" w:rsidRDefault="00B805AE" w:rsidP="00B805AE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Určovací kľúč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791C9E" w:rsidRDefault="00F5791E" w:rsidP="00791C9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791C9E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154717" w:rsidRPr="00791C9E">
              <w:rPr>
                <w:rFonts w:asciiTheme="minorHAnsi" w:hAnsiTheme="minorHAnsi" w:cstheme="minorHAnsi"/>
                <w:sz w:val="20"/>
                <w:szCs w:val="20"/>
              </w:rPr>
              <w:t>očítač</w:t>
            </w:r>
            <w:r w:rsidRPr="00791C9E">
              <w:rPr>
                <w:rFonts w:asciiTheme="minorHAnsi" w:hAnsiTheme="minorHAnsi" w:cstheme="minorHAnsi"/>
                <w:sz w:val="20"/>
                <w:szCs w:val="20"/>
              </w:rPr>
              <w:t xml:space="preserve"> s pripojením na internet</w:t>
            </w:r>
            <w:r w:rsidR="00B805AE">
              <w:rPr>
                <w:rFonts w:asciiTheme="minorHAnsi" w:hAnsiTheme="minorHAnsi" w:cstheme="minorHAnsi"/>
                <w:sz w:val="20"/>
                <w:szCs w:val="20"/>
              </w:rPr>
              <w:t xml:space="preserve"> a </w:t>
            </w:r>
            <w:proofErr w:type="spellStart"/>
            <w:r w:rsidR="00B805AE">
              <w:rPr>
                <w:rFonts w:asciiTheme="minorHAnsi" w:hAnsiTheme="minorHAnsi" w:cstheme="minorHAnsi"/>
                <w:sz w:val="20"/>
                <w:szCs w:val="20"/>
              </w:rPr>
              <w:t>dataprojektor</w:t>
            </w:r>
            <w:proofErr w:type="spellEnd"/>
            <w:r w:rsidR="008E6396" w:rsidRPr="00791C9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791C9E" w:rsidRDefault="00B805AE" w:rsidP="00B805AE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Knižné o</w:t>
            </w:r>
            <w:r w:rsidR="00984A67" w:rsidRPr="00791C9E">
              <w:rPr>
                <w:rFonts w:asciiTheme="minorHAnsi" w:hAnsiTheme="minorHAnsi" w:cstheme="minorHAnsi"/>
                <w:sz w:val="20"/>
                <w:szCs w:val="20"/>
              </w:rPr>
              <w:t>brazové atlasy húb</w:t>
            </w:r>
            <w:r w:rsidR="00D46850" w:rsidRPr="00791C9E">
              <w:rPr>
                <w:rFonts w:asciiTheme="minorHAnsi" w:hAnsiTheme="minorHAnsi" w:cstheme="minorHAnsi"/>
                <w:sz w:val="20"/>
                <w:szCs w:val="20"/>
              </w:rPr>
              <w:t>, čistý kancelársky papier (cca 15 ks)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791C9E" w:rsidRDefault="006F153D" w:rsidP="00791C9E">
            <w:pPr>
              <w:spacing w:before="60" w:after="6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791C9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Vlastné materiály – </w:t>
            </w:r>
            <w:r w:rsidR="00984A67" w:rsidRPr="00791C9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interaktívna </w:t>
            </w:r>
            <w:r w:rsidR="008E6396" w:rsidRPr="00791C9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prezentácia v MO </w:t>
            </w:r>
            <w:r w:rsidR="00984A67" w:rsidRPr="00791C9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PowerP</w:t>
            </w:r>
            <w:r w:rsidRPr="00791C9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oint</w:t>
            </w:r>
            <w:r w:rsidR="00B805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– súbor </w:t>
            </w:r>
            <w:r w:rsidR="00B805AE">
              <w:rPr>
                <w:b/>
                <w:sz w:val="20"/>
                <w:szCs w:val="20"/>
              </w:rPr>
              <w:t>GEL-Š</w:t>
            </w:r>
            <w:r w:rsidR="00B805AE" w:rsidRPr="00A70591">
              <w:rPr>
                <w:b/>
                <w:sz w:val="20"/>
                <w:szCs w:val="20"/>
              </w:rPr>
              <w:t>KA-</w:t>
            </w:r>
            <w:r w:rsidR="00B805AE">
              <w:rPr>
                <w:b/>
                <w:sz w:val="20"/>
                <w:szCs w:val="20"/>
              </w:rPr>
              <w:t>EKO</w:t>
            </w:r>
            <w:r w:rsidR="00B805AE" w:rsidRPr="00A70591">
              <w:rPr>
                <w:b/>
                <w:sz w:val="20"/>
                <w:szCs w:val="20"/>
              </w:rPr>
              <w:t>-</w:t>
            </w:r>
            <w:r w:rsidR="00B805AE">
              <w:rPr>
                <w:b/>
                <w:sz w:val="20"/>
                <w:szCs w:val="20"/>
              </w:rPr>
              <w:t>VIIO-07</w:t>
            </w:r>
            <w:r w:rsidR="00B805AE" w:rsidRPr="00A70591">
              <w:rPr>
                <w:b/>
                <w:sz w:val="20"/>
                <w:szCs w:val="20"/>
              </w:rPr>
              <w:t>a</w:t>
            </w:r>
          </w:p>
          <w:p w:rsidR="006F153D" w:rsidRPr="00DD5BCB" w:rsidRDefault="00984A67" w:rsidP="00791C9E">
            <w:pPr>
              <w:spacing w:before="60" w:after="60"/>
              <w:rPr>
                <w:rFonts w:eastAsia="Calibri" w:cstheme="minorHAnsi"/>
                <w:bCs/>
                <w:sz w:val="20"/>
                <w:szCs w:val="20"/>
              </w:rPr>
            </w:pPr>
            <w:r w:rsidRPr="00791C9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Materiál v programe kartičky</w:t>
            </w:r>
            <w:r w:rsidR="00A80957" w:rsidRPr="00791C9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na triedenie húb na jedlé, nejedlé, jedovaté</w:t>
            </w:r>
            <w:r w:rsidR="00791C9E" w:rsidRPr="00791C9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  <w:r w:rsidR="00B805AE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- súbor </w:t>
            </w:r>
            <w:r w:rsidR="00B805AE">
              <w:rPr>
                <w:b/>
                <w:sz w:val="20"/>
                <w:szCs w:val="20"/>
              </w:rPr>
              <w:t>GEL-Š</w:t>
            </w:r>
            <w:r w:rsidR="00B805AE" w:rsidRPr="00A70591">
              <w:rPr>
                <w:b/>
                <w:sz w:val="20"/>
                <w:szCs w:val="20"/>
              </w:rPr>
              <w:t>KA-</w:t>
            </w:r>
            <w:r w:rsidR="00B805AE">
              <w:rPr>
                <w:b/>
                <w:sz w:val="20"/>
                <w:szCs w:val="20"/>
              </w:rPr>
              <w:t>EKO</w:t>
            </w:r>
            <w:r w:rsidR="00B805AE" w:rsidRPr="00A70591">
              <w:rPr>
                <w:b/>
                <w:sz w:val="20"/>
                <w:szCs w:val="20"/>
              </w:rPr>
              <w:t>-</w:t>
            </w:r>
            <w:r w:rsidR="00B805AE">
              <w:rPr>
                <w:b/>
                <w:sz w:val="20"/>
                <w:szCs w:val="20"/>
              </w:rPr>
              <w:t>VIIO-09</w:t>
            </w:r>
            <w:r w:rsidR="00B805AE" w:rsidRPr="00A70591">
              <w:rPr>
                <w:b/>
                <w:sz w:val="20"/>
                <w:szCs w:val="20"/>
              </w:rPr>
              <w:t>a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791C9E" w:rsidRDefault="009C3B1C" w:rsidP="00791C9E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791C9E">
              <w:rPr>
                <w:rFonts w:asciiTheme="minorHAnsi" w:hAnsiTheme="minorHAnsi" w:cstheme="minorHAnsi"/>
                <w:sz w:val="20"/>
                <w:szCs w:val="20"/>
              </w:rPr>
              <w:t xml:space="preserve">Učebňa s interaktívnou tabuľou, </w:t>
            </w:r>
            <w:proofErr w:type="spellStart"/>
            <w:r w:rsidRPr="00791C9E">
              <w:rPr>
                <w:rFonts w:asciiTheme="minorHAnsi" w:hAnsiTheme="minorHAnsi" w:cstheme="minorHAnsi"/>
                <w:sz w:val="20"/>
                <w:szCs w:val="20"/>
              </w:rPr>
              <w:t>dataprojektorom</w:t>
            </w:r>
            <w:proofErr w:type="spellEnd"/>
            <w:r w:rsidRPr="00791C9E">
              <w:rPr>
                <w:rFonts w:asciiTheme="minorHAnsi" w:hAnsiTheme="minorHAnsi" w:cstheme="minorHAnsi"/>
                <w:sz w:val="20"/>
                <w:szCs w:val="20"/>
              </w:rPr>
              <w:t xml:space="preserve"> a počítačom pripojeným na internet</w:t>
            </w:r>
            <w:r w:rsidR="00791C9E" w:rsidRPr="00791C9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8F6060" w:rsidRPr="00791C9E" w:rsidRDefault="009C3B1C" w:rsidP="00791C9E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791C9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791C9E" w:rsidRDefault="009C3B1C" w:rsidP="00791C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4313A9" w:rsidRPr="00791C9E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791C9E" w:rsidRDefault="009C3B1C" w:rsidP="00791C9E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791C9E">
              <w:rPr>
                <w:rFonts w:asciiTheme="minorHAnsi" w:hAnsiTheme="minorHAnsi" w:cstheme="minorHAnsi"/>
                <w:sz w:val="20"/>
                <w:szCs w:val="20"/>
              </w:rPr>
              <w:t>Bez obmedzení</w:t>
            </w:r>
            <w:r w:rsidR="00791C9E" w:rsidRPr="00791C9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791C9E" w:rsidRDefault="004313A9" w:rsidP="00791C9E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791C9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1230C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1230C">
              <w:rPr>
                <w:b/>
                <w:sz w:val="20"/>
              </w:rPr>
              <w:t>4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AC7A81" w:rsidRDefault="00AC7A81" w:rsidP="00D90CBF">
      <w:pPr>
        <w:rPr>
          <w:rFonts w:asciiTheme="minorHAnsi" w:hAnsiTheme="minorHAnsi" w:cstheme="minorHAnsi"/>
        </w:rPr>
      </w:pPr>
      <w:r w:rsidRPr="00D90CBF">
        <w:rPr>
          <w:rFonts w:asciiTheme="minorHAnsi" w:hAnsiTheme="minorHAnsi" w:cstheme="minorHAnsi"/>
        </w:rPr>
        <w:t xml:space="preserve">Učiteľ </w:t>
      </w:r>
      <w:r w:rsidR="005A3D0C">
        <w:rPr>
          <w:rFonts w:asciiTheme="minorHAnsi" w:hAnsiTheme="minorHAnsi" w:cstheme="minorHAnsi"/>
        </w:rPr>
        <w:t>pre naviazanie na existujúce poznatky žiakov </w:t>
      </w:r>
      <w:r w:rsidRPr="00D90CBF">
        <w:rPr>
          <w:rFonts w:asciiTheme="minorHAnsi" w:hAnsiTheme="minorHAnsi" w:cstheme="minorHAnsi"/>
        </w:rPr>
        <w:t xml:space="preserve">sa metódou otázok a odpovedí pýta na </w:t>
      </w:r>
      <w:r w:rsidR="005A3D0C">
        <w:rPr>
          <w:rFonts w:asciiTheme="minorHAnsi" w:hAnsiTheme="minorHAnsi" w:cstheme="minorHAnsi"/>
        </w:rPr>
        <w:t>aké látky vidia v triede</w:t>
      </w:r>
      <w:r w:rsidRPr="00D90CBF">
        <w:rPr>
          <w:rFonts w:asciiTheme="minorHAnsi" w:hAnsiTheme="minorHAnsi" w:cstheme="minorHAnsi"/>
        </w:rPr>
        <w:t xml:space="preserve">. </w:t>
      </w:r>
      <w:r w:rsidR="00104E7C">
        <w:rPr>
          <w:rFonts w:asciiTheme="minorHAnsi" w:hAnsiTheme="minorHAnsi" w:cstheme="minorHAnsi"/>
        </w:rPr>
        <w:t xml:space="preserve">Nápady spisujú </w:t>
      </w:r>
      <w:proofErr w:type="spellStart"/>
      <w:r w:rsidR="00104E7C">
        <w:rPr>
          <w:rFonts w:asciiTheme="minorHAnsi" w:hAnsiTheme="minorHAnsi" w:cstheme="minorHAnsi"/>
        </w:rPr>
        <w:t>braimstormingom</w:t>
      </w:r>
      <w:proofErr w:type="spellEnd"/>
      <w:r w:rsidR="00104E7C">
        <w:rPr>
          <w:rFonts w:asciiTheme="minorHAnsi" w:hAnsiTheme="minorHAnsi" w:cstheme="minorHAnsi"/>
        </w:rPr>
        <w:t xml:space="preserve"> na tabuľu.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01230C" w:rsidRDefault="001223C2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D5BCB">
        <w:t>1)</w:t>
      </w:r>
      <w:r w:rsidR="009C04F2">
        <w:t xml:space="preserve"> Odpovedajte </w:t>
      </w:r>
      <w:r w:rsidR="00EE3EA5" w:rsidRPr="00D90CBF">
        <w:rPr>
          <w:rFonts w:asciiTheme="minorHAnsi" w:hAnsiTheme="minorHAnsi" w:cstheme="minorHAnsi"/>
        </w:rPr>
        <w:t>na otázky  učiteľa</w:t>
      </w:r>
      <w:r w:rsidR="009C04F2">
        <w:rPr>
          <w:rFonts w:asciiTheme="minorHAnsi" w:hAnsiTheme="minorHAnsi" w:cstheme="minorHAnsi"/>
        </w:rPr>
        <w:t xml:space="preserve">: </w:t>
      </w:r>
      <w:r w:rsidR="0001230C">
        <w:rPr>
          <w:rFonts w:asciiTheme="minorHAnsi" w:hAnsiTheme="minorHAnsi" w:cstheme="minorHAnsi"/>
        </w:rPr>
        <w:t>Aké látky vidíte v triede</w:t>
      </w:r>
      <w:r w:rsidR="009C04F2">
        <w:rPr>
          <w:rFonts w:asciiTheme="minorHAnsi" w:hAnsiTheme="minorHAnsi" w:cstheme="minorHAnsi"/>
        </w:rPr>
        <w:t xml:space="preserve">? </w:t>
      </w:r>
      <w:r w:rsidR="0001230C">
        <w:rPr>
          <w:rFonts w:asciiTheme="minorHAnsi" w:hAnsiTheme="minorHAnsi" w:cstheme="minorHAnsi"/>
        </w:rPr>
        <w:t>S akými látkami sa stretávate doma</w:t>
      </w:r>
      <w:r w:rsidR="009C04F2">
        <w:rPr>
          <w:rFonts w:asciiTheme="minorHAnsi" w:hAnsiTheme="minorHAnsi" w:cstheme="minorHAnsi"/>
        </w:rPr>
        <w:t xml:space="preserve">? </w:t>
      </w:r>
    </w:p>
    <w:p w:rsidR="0086077E" w:rsidRPr="00D90CBF" w:rsidRDefault="00EE3EA5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90CBF">
        <w:rPr>
          <w:rFonts w:asciiTheme="minorHAnsi" w:hAnsiTheme="minorHAnsi" w:cstheme="minorHAnsi"/>
        </w:rPr>
        <w:t>2)</w:t>
      </w:r>
      <w:r w:rsidR="001223C2" w:rsidRPr="00D90CBF">
        <w:rPr>
          <w:rFonts w:asciiTheme="minorHAnsi" w:hAnsiTheme="minorHAnsi" w:cstheme="minorHAnsi"/>
        </w:rPr>
        <w:t xml:space="preserve"> </w:t>
      </w:r>
    </w:p>
    <w:p w:rsidR="00260900" w:rsidRPr="00D90CBF" w:rsidRDefault="00EE3EA5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90CBF">
        <w:rPr>
          <w:rFonts w:asciiTheme="minorHAnsi" w:hAnsiTheme="minorHAnsi" w:cstheme="minorHAnsi"/>
        </w:rPr>
        <w:t>3</w:t>
      </w:r>
      <w:r w:rsidR="0057750A" w:rsidRPr="00D90CBF">
        <w:rPr>
          <w:rFonts w:asciiTheme="minorHAnsi" w:hAnsiTheme="minorHAnsi" w:cstheme="minorHAnsi"/>
        </w:rPr>
        <w:t>)</w:t>
      </w:r>
      <w:r w:rsidR="009C04F2">
        <w:rPr>
          <w:rFonts w:asciiTheme="minorHAnsi" w:hAnsiTheme="minorHAnsi" w:cstheme="minorHAnsi"/>
        </w:rPr>
        <w:t xml:space="preserve"> Popísaný obrázok plodnice huby s</w:t>
      </w:r>
      <w:r w:rsidR="00E64D3D">
        <w:rPr>
          <w:rFonts w:asciiTheme="minorHAnsi" w:hAnsiTheme="minorHAnsi" w:cstheme="minorHAnsi"/>
        </w:rPr>
        <w:t> </w:t>
      </w:r>
      <w:r w:rsidRPr="00D90CBF">
        <w:rPr>
          <w:rFonts w:asciiTheme="minorHAnsi" w:hAnsiTheme="minorHAnsi" w:cstheme="minorHAnsi"/>
        </w:rPr>
        <w:t>po</w:t>
      </w:r>
      <w:r w:rsidR="009C04F2">
        <w:rPr>
          <w:rFonts w:asciiTheme="minorHAnsi" w:hAnsiTheme="minorHAnsi" w:cstheme="minorHAnsi"/>
        </w:rPr>
        <w:t>jmam</w:t>
      </w:r>
      <w:r w:rsidR="00E64D3D">
        <w:rPr>
          <w:rFonts w:asciiTheme="minorHAnsi" w:hAnsiTheme="minorHAnsi" w:cstheme="minorHAnsi"/>
        </w:rPr>
        <w:t xml:space="preserve">i </w:t>
      </w:r>
      <w:r w:rsidR="009C04F2">
        <w:rPr>
          <w:rFonts w:asciiTheme="minorHAnsi" w:hAnsiTheme="minorHAnsi" w:cstheme="minorHAnsi"/>
        </w:rPr>
        <w:t>z </w:t>
      </w:r>
      <w:proofErr w:type="spellStart"/>
      <w:r w:rsidR="009C04F2">
        <w:rPr>
          <w:rFonts w:asciiTheme="minorHAnsi" w:hAnsiTheme="minorHAnsi" w:cstheme="minorHAnsi"/>
        </w:rPr>
        <w:t>Power</w:t>
      </w:r>
      <w:proofErr w:type="spellEnd"/>
      <w:r w:rsidR="009C04F2">
        <w:rPr>
          <w:rFonts w:asciiTheme="minorHAnsi" w:hAnsiTheme="minorHAnsi" w:cstheme="minorHAnsi"/>
        </w:rPr>
        <w:t xml:space="preserve"> </w:t>
      </w:r>
      <w:proofErr w:type="spellStart"/>
      <w:r w:rsidR="009C04F2">
        <w:rPr>
          <w:rFonts w:asciiTheme="minorHAnsi" w:hAnsiTheme="minorHAnsi" w:cstheme="minorHAnsi"/>
        </w:rPr>
        <w:t>Pointovej</w:t>
      </w:r>
      <w:proofErr w:type="spellEnd"/>
      <w:r w:rsidR="009C04F2">
        <w:rPr>
          <w:rFonts w:asciiTheme="minorHAnsi" w:hAnsiTheme="minorHAnsi" w:cstheme="minorHAnsi"/>
        </w:rPr>
        <w:t xml:space="preserve"> prezentácie si</w:t>
      </w:r>
      <w:r w:rsidRPr="00D90CBF">
        <w:rPr>
          <w:rFonts w:asciiTheme="minorHAnsi" w:hAnsiTheme="minorHAnsi" w:cstheme="minorHAnsi"/>
        </w:rPr>
        <w:t xml:space="preserve"> </w:t>
      </w:r>
      <w:r w:rsidR="009C04F2">
        <w:rPr>
          <w:rFonts w:asciiTheme="minorHAnsi" w:hAnsiTheme="minorHAnsi" w:cstheme="minorHAnsi"/>
        </w:rPr>
        <w:t xml:space="preserve">nakreslite </w:t>
      </w:r>
      <w:r w:rsidRPr="00D90CBF">
        <w:rPr>
          <w:rFonts w:asciiTheme="minorHAnsi" w:hAnsiTheme="minorHAnsi" w:cstheme="minorHAnsi"/>
        </w:rPr>
        <w:t>do zošita</w:t>
      </w:r>
      <w:r w:rsidR="0086077E" w:rsidRPr="00D90CBF">
        <w:rPr>
          <w:rFonts w:asciiTheme="minorHAnsi" w:hAnsiTheme="minorHAnsi" w:cstheme="minorHAnsi"/>
        </w:rPr>
        <w:t>.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5E3D8B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5E3D8B">
              <w:rPr>
                <w:b/>
                <w:sz w:val="20"/>
              </w:rPr>
              <w:t>16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D90CBF" w:rsidRDefault="00EE3EA5" w:rsidP="00D90CBF">
      <w:pPr>
        <w:rPr>
          <w:rFonts w:asciiTheme="minorHAnsi" w:hAnsiTheme="minorHAnsi" w:cstheme="minorHAnsi"/>
        </w:rPr>
      </w:pPr>
      <w:r w:rsidRPr="00D90CBF">
        <w:rPr>
          <w:rFonts w:asciiTheme="minorHAnsi" w:hAnsiTheme="minorHAnsi" w:cstheme="minorHAnsi"/>
        </w:rPr>
        <w:t>Na</w:t>
      </w:r>
      <w:r w:rsidR="00A41D6C">
        <w:rPr>
          <w:rFonts w:asciiTheme="minorHAnsi" w:hAnsiTheme="minorHAnsi" w:cstheme="minorHAnsi"/>
        </w:rPr>
        <w:t xml:space="preserve"> obrázku v </w:t>
      </w:r>
      <w:proofErr w:type="spellStart"/>
      <w:r w:rsidR="00A41D6C">
        <w:rPr>
          <w:rFonts w:asciiTheme="minorHAnsi" w:hAnsiTheme="minorHAnsi" w:cstheme="minorHAnsi"/>
        </w:rPr>
        <w:t>Power</w:t>
      </w:r>
      <w:proofErr w:type="spellEnd"/>
      <w:r w:rsidR="00A41D6C">
        <w:rPr>
          <w:rFonts w:asciiTheme="minorHAnsi" w:hAnsiTheme="minorHAnsi" w:cstheme="minorHAnsi"/>
        </w:rPr>
        <w:t xml:space="preserve"> </w:t>
      </w:r>
      <w:proofErr w:type="spellStart"/>
      <w:r w:rsidR="00A41D6C">
        <w:rPr>
          <w:rFonts w:asciiTheme="minorHAnsi" w:hAnsiTheme="minorHAnsi" w:cstheme="minorHAnsi"/>
        </w:rPr>
        <w:t>Pointovej</w:t>
      </w:r>
      <w:proofErr w:type="spellEnd"/>
      <w:r w:rsidR="00A41D6C">
        <w:rPr>
          <w:rFonts w:asciiTheme="minorHAnsi" w:hAnsiTheme="minorHAnsi" w:cstheme="minorHAnsi"/>
        </w:rPr>
        <w:t xml:space="preserve"> prezentácii </w:t>
      </w:r>
      <w:r w:rsidRPr="00D90CBF">
        <w:rPr>
          <w:rFonts w:asciiTheme="minorHAnsi" w:hAnsiTheme="minorHAnsi" w:cstheme="minorHAnsi"/>
        </w:rPr>
        <w:t>obrázku sa nachádzajú huby v</w:t>
      </w:r>
      <w:r w:rsidR="003A79F6" w:rsidRPr="00D90CBF">
        <w:rPr>
          <w:rFonts w:asciiTheme="minorHAnsi" w:hAnsiTheme="minorHAnsi" w:cstheme="minorHAnsi"/>
        </w:rPr>
        <w:t xml:space="preserve"> listnatom a ihličnatom </w:t>
      </w:r>
      <w:r w:rsidRPr="00D90CBF">
        <w:rPr>
          <w:rFonts w:asciiTheme="minorHAnsi" w:hAnsiTheme="minorHAnsi" w:cstheme="minorHAnsi"/>
        </w:rPr>
        <w:t>lese</w:t>
      </w:r>
      <w:r w:rsidR="003A79F6" w:rsidRPr="00D90CBF">
        <w:rPr>
          <w:rFonts w:asciiTheme="minorHAnsi" w:hAnsiTheme="minorHAnsi" w:cstheme="minorHAnsi"/>
        </w:rPr>
        <w:t xml:space="preserve"> a lúčne huby. Úlohou žiakov bude </w:t>
      </w:r>
      <w:r w:rsidR="00A41D6C">
        <w:rPr>
          <w:rFonts w:asciiTheme="minorHAnsi" w:hAnsiTheme="minorHAnsi" w:cstheme="minorHAnsi"/>
        </w:rPr>
        <w:t xml:space="preserve">huby </w:t>
      </w:r>
      <w:r w:rsidR="003A79F6" w:rsidRPr="00D90CBF">
        <w:rPr>
          <w:rFonts w:asciiTheme="minorHAnsi" w:hAnsiTheme="minorHAnsi" w:cstheme="minorHAnsi"/>
        </w:rPr>
        <w:t>najprv pomenovať</w:t>
      </w:r>
      <w:r w:rsidR="00A80957" w:rsidRPr="00D90CBF">
        <w:rPr>
          <w:rFonts w:asciiTheme="minorHAnsi" w:hAnsiTheme="minorHAnsi" w:cstheme="minorHAnsi"/>
        </w:rPr>
        <w:t>,</w:t>
      </w:r>
      <w:r w:rsidR="003A79F6" w:rsidRPr="00D90CBF">
        <w:rPr>
          <w:rFonts w:asciiTheme="minorHAnsi" w:hAnsiTheme="minorHAnsi" w:cstheme="minorHAnsi"/>
        </w:rPr>
        <w:t xml:space="preserve"> určiť tie, ktoré poznajú</w:t>
      </w:r>
      <w:r w:rsidR="00A80957" w:rsidRPr="00D90CBF">
        <w:rPr>
          <w:rFonts w:asciiTheme="minorHAnsi" w:hAnsiTheme="minorHAnsi" w:cstheme="minorHAnsi"/>
        </w:rPr>
        <w:t xml:space="preserve"> a označiť ich na interaktívnej tabuli </w:t>
      </w:r>
      <w:r w:rsidR="00A41D6C">
        <w:rPr>
          <w:rFonts w:asciiTheme="minorHAnsi" w:hAnsiTheme="minorHAnsi" w:cstheme="minorHAnsi"/>
        </w:rPr>
        <w:t xml:space="preserve">akciou pero </w:t>
      </w:r>
      <w:r w:rsidR="00A80957" w:rsidRPr="00D90CBF">
        <w:rPr>
          <w:rFonts w:asciiTheme="minorHAnsi" w:hAnsiTheme="minorHAnsi" w:cstheme="minorHAnsi"/>
        </w:rPr>
        <w:t xml:space="preserve">dohodnutým znakom </w:t>
      </w:r>
      <w:r w:rsidR="007820ED" w:rsidRPr="00D90CBF">
        <w:rPr>
          <w:rStyle w:val="st"/>
          <w:rFonts w:ascii="MS Gothic" w:eastAsia="MS Gothic" w:hAnsi="MS Gothic" w:cs="MS Gothic" w:hint="eastAsia"/>
          <w:b/>
        </w:rPr>
        <w:t>✓</w:t>
      </w:r>
      <w:r w:rsidR="00A80957" w:rsidRPr="00D90CBF">
        <w:rPr>
          <w:rFonts w:asciiTheme="minorHAnsi" w:hAnsiTheme="minorHAnsi" w:cstheme="minorHAnsi"/>
        </w:rPr>
        <w:t xml:space="preserve">. </w:t>
      </w:r>
      <w:r w:rsidR="003A79F6" w:rsidRPr="00D90CBF">
        <w:rPr>
          <w:rFonts w:asciiTheme="minorHAnsi" w:hAnsiTheme="minorHAnsi" w:cstheme="minorHAnsi"/>
        </w:rPr>
        <w:t>Tie</w:t>
      </w:r>
      <w:r w:rsidR="00D90CBF" w:rsidRPr="00D90CBF">
        <w:rPr>
          <w:rFonts w:asciiTheme="minorHAnsi" w:hAnsiTheme="minorHAnsi" w:cstheme="minorHAnsi"/>
        </w:rPr>
        <w:t>,</w:t>
      </w:r>
      <w:r w:rsidR="003A79F6" w:rsidRPr="00D90CBF">
        <w:rPr>
          <w:rFonts w:asciiTheme="minorHAnsi" w:hAnsiTheme="minorHAnsi" w:cstheme="minorHAnsi"/>
        </w:rPr>
        <w:t xml:space="preserve"> ktoré nepoznajú</w:t>
      </w:r>
      <w:r w:rsidR="007820ED" w:rsidRPr="00D90CBF">
        <w:rPr>
          <w:rFonts w:asciiTheme="minorHAnsi" w:hAnsiTheme="minorHAnsi" w:cstheme="minorHAnsi"/>
        </w:rPr>
        <w:t xml:space="preserve"> označia otáznikom </w:t>
      </w:r>
      <w:r w:rsidR="007820ED" w:rsidRPr="00D90CBF">
        <w:rPr>
          <w:rFonts w:asciiTheme="minorHAnsi" w:hAnsiTheme="minorHAnsi" w:cstheme="minorHAnsi"/>
          <w:b/>
        </w:rPr>
        <w:t>?</w:t>
      </w:r>
      <w:r w:rsidR="007820ED" w:rsidRPr="00D90CBF">
        <w:rPr>
          <w:rFonts w:asciiTheme="minorHAnsi" w:hAnsiTheme="minorHAnsi" w:cstheme="minorHAnsi"/>
        </w:rPr>
        <w:t xml:space="preserve"> a následne ich</w:t>
      </w:r>
      <w:r w:rsidR="003A79F6" w:rsidRPr="00D90CBF">
        <w:rPr>
          <w:rFonts w:asciiTheme="minorHAnsi" w:hAnsiTheme="minorHAnsi" w:cstheme="minorHAnsi"/>
        </w:rPr>
        <w:t xml:space="preserve"> budú určovať pomocou obrazových atlasov húb.  </w:t>
      </w:r>
    </w:p>
    <w:p w:rsidR="00D90CBF" w:rsidRDefault="00D90CBF" w:rsidP="005166CE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A41D6C" w:rsidRDefault="00E163D8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D5BCB">
        <w:t xml:space="preserve">1) </w:t>
      </w:r>
      <w:r w:rsidR="00D90CBF" w:rsidRPr="00D90CBF">
        <w:rPr>
          <w:rFonts w:asciiTheme="minorHAnsi" w:hAnsiTheme="minorHAnsi" w:cstheme="minorHAnsi"/>
        </w:rPr>
        <w:t>I</w:t>
      </w:r>
      <w:r w:rsidR="00F5791E" w:rsidRPr="00D90CBF">
        <w:rPr>
          <w:rFonts w:asciiTheme="minorHAnsi" w:hAnsiTheme="minorHAnsi" w:cstheme="minorHAnsi"/>
        </w:rPr>
        <w:t>ndivi</w:t>
      </w:r>
      <w:r w:rsidR="003A79F6" w:rsidRPr="00D90CBF">
        <w:rPr>
          <w:rFonts w:asciiTheme="minorHAnsi" w:hAnsiTheme="minorHAnsi" w:cstheme="minorHAnsi"/>
        </w:rPr>
        <w:t>duálne</w:t>
      </w:r>
      <w:r w:rsidR="00D90CBF" w:rsidRPr="00D90CBF">
        <w:rPr>
          <w:rFonts w:asciiTheme="minorHAnsi" w:hAnsiTheme="minorHAnsi" w:cstheme="minorHAnsi"/>
        </w:rPr>
        <w:t>,</w:t>
      </w:r>
      <w:r w:rsidR="003A79F6" w:rsidRPr="00D90CBF">
        <w:rPr>
          <w:rFonts w:asciiTheme="minorHAnsi" w:hAnsiTheme="minorHAnsi" w:cstheme="minorHAnsi"/>
        </w:rPr>
        <w:t xml:space="preserve"> ústnou formou</w:t>
      </w:r>
      <w:r w:rsidR="00A41D6C">
        <w:rPr>
          <w:rFonts w:asciiTheme="minorHAnsi" w:hAnsiTheme="minorHAnsi" w:cstheme="minorHAnsi"/>
        </w:rPr>
        <w:t xml:space="preserve"> určte </w:t>
      </w:r>
      <w:r w:rsidR="003A79F6" w:rsidRPr="00D90CBF">
        <w:rPr>
          <w:rFonts w:asciiTheme="minorHAnsi" w:hAnsiTheme="minorHAnsi" w:cstheme="minorHAnsi"/>
        </w:rPr>
        <w:t>druhy húb, ktoré</w:t>
      </w:r>
      <w:r w:rsidR="00A41D6C">
        <w:rPr>
          <w:rFonts w:asciiTheme="minorHAnsi" w:hAnsiTheme="minorHAnsi" w:cstheme="minorHAnsi"/>
        </w:rPr>
        <w:t xml:space="preserve"> poznáte.</w:t>
      </w:r>
      <w:r w:rsidR="003A79F6" w:rsidRPr="00D90CBF">
        <w:rPr>
          <w:rFonts w:asciiTheme="minorHAnsi" w:hAnsiTheme="minorHAnsi" w:cstheme="minorHAnsi"/>
        </w:rPr>
        <w:t xml:space="preserve"> </w:t>
      </w:r>
    </w:p>
    <w:p w:rsidR="00A80957" w:rsidRPr="00D90CBF" w:rsidRDefault="003A79F6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"/>
          <w:rFonts w:asciiTheme="minorHAnsi" w:eastAsia="MS Mincho" w:hAnsiTheme="minorHAnsi" w:cstheme="minorHAnsi"/>
          <w:b/>
        </w:rPr>
      </w:pPr>
      <w:r w:rsidRPr="00D90CBF">
        <w:rPr>
          <w:rFonts w:asciiTheme="minorHAnsi" w:hAnsiTheme="minorHAnsi" w:cstheme="minorHAnsi"/>
        </w:rPr>
        <w:t xml:space="preserve">2) </w:t>
      </w:r>
      <w:r w:rsidR="00D90CBF" w:rsidRPr="00D90CBF">
        <w:rPr>
          <w:rFonts w:asciiTheme="minorHAnsi" w:hAnsiTheme="minorHAnsi" w:cstheme="minorHAnsi"/>
        </w:rPr>
        <w:t>N</w:t>
      </w:r>
      <w:r w:rsidR="00A80957" w:rsidRPr="00D90CBF">
        <w:rPr>
          <w:rFonts w:asciiTheme="minorHAnsi" w:hAnsiTheme="minorHAnsi" w:cstheme="minorHAnsi"/>
        </w:rPr>
        <w:t xml:space="preserve">a interaktívnej tabuli </w:t>
      </w:r>
      <w:r w:rsidR="00A41D6C">
        <w:rPr>
          <w:rFonts w:asciiTheme="minorHAnsi" w:hAnsiTheme="minorHAnsi" w:cstheme="minorHAnsi"/>
        </w:rPr>
        <w:t xml:space="preserve">označte druhy húb, ktoré </w:t>
      </w:r>
      <w:r w:rsidR="00FD48F9">
        <w:rPr>
          <w:rFonts w:asciiTheme="minorHAnsi" w:hAnsiTheme="minorHAnsi" w:cstheme="minorHAnsi"/>
        </w:rPr>
        <w:t xml:space="preserve">ste určili </w:t>
      </w:r>
      <w:r w:rsidR="007820ED" w:rsidRPr="00D90CBF">
        <w:rPr>
          <w:rFonts w:asciiTheme="minorHAnsi" w:hAnsiTheme="minorHAnsi" w:cstheme="minorHAnsi"/>
        </w:rPr>
        <w:t xml:space="preserve">správne </w:t>
      </w:r>
      <w:r w:rsidR="00FD48F9">
        <w:rPr>
          <w:rFonts w:asciiTheme="minorHAnsi" w:hAnsiTheme="minorHAnsi" w:cstheme="minorHAnsi"/>
        </w:rPr>
        <w:t>z</w:t>
      </w:r>
      <w:r w:rsidR="007820ED" w:rsidRPr="00D90CBF">
        <w:rPr>
          <w:rFonts w:asciiTheme="minorHAnsi" w:hAnsiTheme="minorHAnsi" w:cstheme="minorHAnsi"/>
        </w:rPr>
        <w:t xml:space="preserve">nakom </w:t>
      </w:r>
      <w:r w:rsidR="007820ED" w:rsidRPr="00D90CBF">
        <w:rPr>
          <w:rStyle w:val="st"/>
          <w:rFonts w:ascii="MS Gothic" w:eastAsia="MS Gothic" w:hAnsi="MS Gothic" w:cs="MS Gothic" w:hint="eastAsia"/>
          <w:b/>
        </w:rPr>
        <w:t>✓</w:t>
      </w:r>
      <w:r w:rsidR="00D90CBF" w:rsidRPr="00D90CBF">
        <w:rPr>
          <w:rStyle w:val="st"/>
          <w:rFonts w:asciiTheme="minorHAnsi" w:eastAsia="MS Mincho" w:hAnsiTheme="minorHAnsi" w:cstheme="minorHAnsi"/>
          <w:b/>
        </w:rPr>
        <w:t>.</w:t>
      </w:r>
      <w:r w:rsidR="007820ED" w:rsidRPr="00D90CBF">
        <w:rPr>
          <w:rStyle w:val="st"/>
          <w:rFonts w:asciiTheme="minorHAnsi" w:eastAsia="MS Mincho" w:hAnsiTheme="minorHAnsi" w:cstheme="minorHAnsi"/>
          <w:b/>
        </w:rPr>
        <w:t xml:space="preserve"> </w:t>
      </w:r>
    </w:p>
    <w:p w:rsidR="007820ED" w:rsidRPr="00D90CBF" w:rsidRDefault="007820ED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90CBF">
        <w:rPr>
          <w:rStyle w:val="st"/>
          <w:rFonts w:asciiTheme="minorHAnsi" w:eastAsia="MS Mincho" w:hAnsiTheme="minorHAnsi" w:cstheme="minorHAnsi"/>
        </w:rPr>
        <w:t xml:space="preserve">3) </w:t>
      </w:r>
      <w:r w:rsidR="00D90CBF" w:rsidRPr="00D90CBF">
        <w:rPr>
          <w:rStyle w:val="st"/>
          <w:rFonts w:asciiTheme="minorHAnsi" w:eastAsia="MS Mincho" w:hAnsiTheme="minorHAnsi" w:cstheme="minorHAnsi"/>
        </w:rPr>
        <w:t>O</w:t>
      </w:r>
      <w:r w:rsidRPr="00D90CBF">
        <w:rPr>
          <w:rStyle w:val="st"/>
          <w:rFonts w:asciiTheme="minorHAnsi" w:eastAsia="MS Mincho" w:hAnsiTheme="minorHAnsi" w:cstheme="minorHAnsi"/>
        </w:rPr>
        <w:t>táznikom</w:t>
      </w:r>
      <w:r w:rsidR="00D46850" w:rsidRPr="00D90CBF">
        <w:rPr>
          <w:rStyle w:val="st"/>
          <w:rFonts w:asciiTheme="minorHAnsi" w:eastAsia="MS Mincho" w:hAnsiTheme="minorHAnsi" w:cstheme="minorHAnsi"/>
        </w:rPr>
        <w:t xml:space="preserve"> </w:t>
      </w:r>
      <w:r w:rsidR="00D46850" w:rsidRPr="00D90CBF">
        <w:rPr>
          <w:rStyle w:val="st"/>
          <w:rFonts w:asciiTheme="minorHAnsi" w:eastAsia="MS Mincho" w:hAnsiTheme="minorHAnsi" w:cstheme="minorHAnsi"/>
          <w:b/>
        </w:rPr>
        <w:t>?</w:t>
      </w:r>
      <w:r w:rsidRPr="00D90CBF">
        <w:rPr>
          <w:rStyle w:val="st"/>
          <w:rFonts w:asciiTheme="minorHAnsi" w:eastAsia="MS Mincho" w:hAnsiTheme="minorHAnsi" w:cstheme="minorHAnsi"/>
        </w:rPr>
        <w:t xml:space="preserve"> označ</w:t>
      </w:r>
      <w:r w:rsidR="00FD48F9">
        <w:rPr>
          <w:rStyle w:val="st"/>
          <w:rFonts w:asciiTheme="minorHAnsi" w:eastAsia="MS Mincho" w:hAnsiTheme="minorHAnsi" w:cstheme="minorHAnsi"/>
        </w:rPr>
        <w:t>te</w:t>
      </w:r>
      <w:r w:rsidRPr="00D90CBF">
        <w:rPr>
          <w:rStyle w:val="st"/>
          <w:rFonts w:asciiTheme="minorHAnsi" w:eastAsia="MS Mincho" w:hAnsiTheme="minorHAnsi" w:cstheme="minorHAnsi"/>
        </w:rPr>
        <w:t xml:space="preserve"> neznáme druhy</w:t>
      </w:r>
      <w:r w:rsidR="00D90CBF" w:rsidRPr="00D90CBF">
        <w:rPr>
          <w:rStyle w:val="st"/>
          <w:rFonts w:asciiTheme="minorHAnsi" w:eastAsia="MS Mincho" w:hAnsiTheme="minorHAnsi" w:cstheme="minorHAnsi"/>
        </w:rPr>
        <w:t xml:space="preserve"> húb.</w:t>
      </w:r>
    </w:p>
    <w:p w:rsidR="00D46850" w:rsidRPr="00D90CBF" w:rsidRDefault="007820ED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90CBF">
        <w:rPr>
          <w:rFonts w:asciiTheme="minorHAnsi" w:hAnsiTheme="minorHAnsi" w:cstheme="minorHAnsi"/>
        </w:rPr>
        <w:t xml:space="preserve">4) </w:t>
      </w:r>
      <w:r w:rsidR="00FD48F9">
        <w:rPr>
          <w:rFonts w:asciiTheme="minorHAnsi" w:hAnsiTheme="minorHAnsi" w:cstheme="minorHAnsi"/>
        </w:rPr>
        <w:t>N</w:t>
      </w:r>
      <w:r w:rsidR="00FD48F9" w:rsidRPr="00D90CBF">
        <w:rPr>
          <w:rFonts w:asciiTheme="minorHAnsi" w:hAnsiTheme="minorHAnsi" w:cstheme="minorHAnsi"/>
        </w:rPr>
        <w:t>eznáme druhy húb</w:t>
      </w:r>
      <w:r w:rsidR="00FD48F9">
        <w:rPr>
          <w:rFonts w:asciiTheme="minorHAnsi" w:hAnsiTheme="minorHAnsi" w:cstheme="minorHAnsi"/>
        </w:rPr>
        <w:t xml:space="preserve"> označené otáznikom určte s pomocou </w:t>
      </w:r>
      <w:r w:rsidR="003A79F6" w:rsidRPr="00D90CBF">
        <w:rPr>
          <w:rFonts w:asciiTheme="minorHAnsi" w:hAnsiTheme="minorHAnsi" w:cstheme="minorHAnsi"/>
        </w:rPr>
        <w:t>obrazový</w:t>
      </w:r>
      <w:r w:rsidR="00FD48F9">
        <w:rPr>
          <w:rFonts w:asciiTheme="minorHAnsi" w:hAnsiTheme="minorHAnsi" w:cstheme="minorHAnsi"/>
        </w:rPr>
        <w:t>ch</w:t>
      </w:r>
      <w:r w:rsidR="003A79F6" w:rsidRPr="00D90CBF">
        <w:rPr>
          <w:rFonts w:asciiTheme="minorHAnsi" w:hAnsiTheme="minorHAnsi" w:cstheme="minorHAnsi"/>
        </w:rPr>
        <w:t xml:space="preserve"> atlas</w:t>
      </w:r>
      <w:r w:rsidR="00FD48F9">
        <w:rPr>
          <w:rFonts w:asciiTheme="minorHAnsi" w:hAnsiTheme="minorHAnsi" w:cstheme="minorHAnsi"/>
        </w:rPr>
        <w:t>ov</w:t>
      </w:r>
      <w:r w:rsidR="003A79F6" w:rsidRPr="00D90CBF">
        <w:rPr>
          <w:rFonts w:asciiTheme="minorHAnsi" w:hAnsiTheme="minorHAnsi" w:cstheme="minorHAnsi"/>
        </w:rPr>
        <w:t xml:space="preserve"> húb</w:t>
      </w:r>
      <w:r w:rsidR="00FD48F9">
        <w:rPr>
          <w:rFonts w:asciiTheme="minorHAnsi" w:hAnsiTheme="minorHAnsi" w:cstheme="minorHAnsi"/>
        </w:rPr>
        <w:t>.</w:t>
      </w:r>
      <w:r w:rsidR="003A79F6" w:rsidRPr="00D90CBF">
        <w:rPr>
          <w:rFonts w:asciiTheme="minorHAnsi" w:hAnsiTheme="minorHAnsi" w:cstheme="minorHAnsi"/>
        </w:rPr>
        <w:t xml:space="preserve"> 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F5791E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D90CBF" w:rsidRPr="00D90CBF">
        <w:rPr>
          <w:rFonts w:asciiTheme="minorHAnsi" w:hAnsiTheme="minorHAnsi" w:cstheme="minorHAnsi"/>
        </w:rPr>
        <w:t>U</w:t>
      </w:r>
      <w:r w:rsidR="003333B2" w:rsidRPr="00D90CBF">
        <w:rPr>
          <w:rFonts w:asciiTheme="minorHAnsi" w:hAnsiTheme="minorHAnsi" w:cstheme="minorHAnsi"/>
        </w:rPr>
        <w:t xml:space="preserve">čiteľ </w:t>
      </w:r>
      <w:r w:rsidR="003A79F6" w:rsidRPr="00D90CBF">
        <w:rPr>
          <w:rFonts w:asciiTheme="minorHAnsi" w:hAnsiTheme="minorHAnsi" w:cstheme="minorHAnsi"/>
        </w:rPr>
        <w:t xml:space="preserve">usmerňuje aktivitu žiakov, využíva priebežnú </w:t>
      </w:r>
      <w:r w:rsidR="003333B2" w:rsidRPr="00D90CBF">
        <w:rPr>
          <w:rFonts w:asciiTheme="minorHAnsi" w:hAnsiTheme="minorHAnsi" w:cstheme="minorHAnsi"/>
        </w:rPr>
        <w:t>pochv</w:t>
      </w:r>
      <w:r w:rsidR="003A79F6" w:rsidRPr="00D90CBF">
        <w:rPr>
          <w:rFonts w:asciiTheme="minorHAnsi" w:hAnsiTheme="minorHAnsi" w:cstheme="minorHAnsi"/>
        </w:rPr>
        <w:t>alu najaktívnejších žiakov</w:t>
      </w:r>
      <w:r w:rsidR="003333B2">
        <w:t>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lastRenderedPageBreak/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B33546" w:rsidP="005E3D8B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</w:t>
            </w:r>
            <w:r w:rsidR="005E3D8B">
              <w:rPr>
                <w:b/>
                <w:sz w:val="20"/>
              </w:rPr>
              <w:t xml:space="preserve">6 </w:t>
            </w:r>
            <w:r w:rsidR="00DD4E06" w:rsidRPr="00DD5BCB">
              <w:rPr>
                <w:b/>
                <w:sz w:val="20"/>
              </w:rPr>
              <w:t>min.</w:t>
            </w:r>
          </w:p>
        </w:tc>
      </w:tr>
    </w:tbl>
    <w:p w:rsidR="00FB47E7" w:rsidRPr="00A3408F" w:rsidRDefault="00A3408F" w:rsidP="00A3408F">
      <w:pPr>
        <w:rPr>
          <w:rFonts w:asciiTheme="minorHAnsi" w:hAnsiTheme="minorHAnsi" w:cstheme="minorHAnsi"/>
        </w:rPr>
      </w:pPr>
      <w:r w:rsidRPr="00A3408F">
        <w:rPr>
          <w:rFonts w:asciiTheme="minorHAnsi" w:hAnsiTheme="minorHAnsi" w:cstheme="minorHAnsi"/>
        </w:rPr>
        <w:t>Žiaci sa r</w:t>
      </w:r>
      <w:r w:rsidR="00D46850" w:rsidRPr="00A3408F">
        <w:rPr>
          <w:rFonts w:asciiTheme="minorHAnsi" w:hAnsiTheme="minorHAnsi" w:cstheme="minorHAnsi"/>
        </w:rPr>
        <w:t xml:space="preserve">ozdelia do dvojíc a to ako si zapamätali názvy druhov húb si overia pomocou obrázkovej prezentácie. </w:t>
      </w:r>
      <w:r w:rsidR="003333B2" w:rsidRPr="00A3408F">
        <w:rPr>
          <w:rFonts w:asciiTheme="minorHAnsi" w:hAnsiTheme="minorHAnsi" w:cstheme="minorHAnsi"/>
        </w:rPr>
        <w:t xml:space="preserve"> 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A3408F" w:rsidRDefault="00E163D8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D5BCB">
        <w:t xml:space="preserve">1) </w:t>
      </w:r>
      <w:r w:rsidR="00A3408F" w:rsidRPr="00A3408F">
        <w:rPr>
          <w:rFonts w:asciiTheme="minorHAnsi" w:hAnsiTheme="minorHAnsi" w:cstheme="minorHAnsi"/>
        </w:rPr>
        <w:t>Rozdeľte sa</w:t>
      </w:r>
      <w:r w:rsidR="00D46850" w:rsidRPr="00A3408F">
        <w:rPr>
          <w:rFonts w:asciiTheme="minorHAnsi" w:hAnsiTheme="minorHAnsi" w:cstheme="minorHAnsi"/>
        </w:rPr>
        <w:t xml:space="preserve"> do dvojíc, napíš</w:t>
      </w:r>
      <w:r w:rsidR="00A3408F" w:rsidRPr="00A3408F">
        <w:rPr>
          <w:rFonts w:asciiTheme="minorHAnsi" w:hAnsiTheme="minorHAnsi" w:cstheme="minorHAnsi"/>
        </w:rPr>
        <w:t>te</w:t>
      </w:r>
      <w:r w:rsidR="00D46850" w:rsidRPr="00A3408F">
        <w:rPr>
          <w:rFonts w:asciiTheme="minorHAnsi" w:hAnsiTheme="minorHAnsi" w:cstheme="minorHAnsi"/>
        </w:rPr>
        <w:t xml:space="preserve"> si na </w:t>
      </w:r>
      <w:r w:rsidR="00FD48F9">
        <w:rPr>
          <w:rFonts w:asciiTheme="minorHAnsi" w:hAnsiTheme="minorHAnsi" w:cstheme="minorHAnsi"/>
        </w:rPr>
        <w:t xml:space="preserve">čistý </w:t>
      </w:r>
      <w:r w:rsidR="00D46850" w:rsidRPr="00A3408F">
        <w:rPr>
          <w:rFonts w:asciiTheme="minorHAnsi" w:hAnsiTheme="minorHAnsi" w:cstheme="minorHAnsi"/>
        </w:rPr>
        <w:t xml:space="preserve">papier </w:t>
      </w:r>
      <w:r w:rsidR="00FD48F9">
        <w:rPr>
          <w:rFonts w:asciiTheme="minorHAnsi" w:hAnsiTheme="minorHAnsi" w:cstheme="minorHAnsi"/>
        </w:rPr>
        <w:t xml:space="preserve">svoje </w:t>
      </w:r>
      <w:r w:rsidR="00D46850" w:rsidRPr="00A3408F">
        <w:rPr>
          <w:rFonts w:asciiTheme="minorHAnsi" w:hAnsiTheme="minorHAnsi" w:cstheme="minorHAnsi"/>
        </w:rPr>
        <w:t>mená</w:t>
      </w:r>
      <w:r w:rsidR="00B33546" w:rsidRPr="00A3408F">
        <w:rPr>
          <w:rFonts w:asciiTheme="minorHAnsi" w:hAnsiTheme="minorHAnsi" w:cstheme="minorHAnsi"/>
        </w:rPr>
        <w:t xml:space="preserve"> </w:t>
      </w:r>
      <w:r w:rsidR="00D46850" w:rsidRPr="00A3408F">
        <w:rPr>
          <w:rFonts w:asciiTheme="minorHAnsi" w:hAnsiTheme="minorHAnsi" w:cstheme="minorHAnsi"/>
        </w:rPr>
        <w:t>a zapisuj</w:t>
      </w:r>
      <w:r w:rsidR="00A3408F" w:rsidRPr="00A3408F">
        <w:rPr>
          <w:rFonts w:asciiTheme="minorHAnsi" w:hAnsiTheme="minorHAnsi" w:cstheme="minorHAnsi"/>
        </w:rPr>
        <w:t>te</w:t>
      </w:r>
      <w:r w:rsidR="00D46850" w:rsidRPr="00A3408F">
        <w:rPr>
          <w:rFonts w:asciiTheme="minorHAnsi" w:hAnsiTheme="minorHAnsi" w:cstheme="minorHAnsi"/>
        </w:rPr>
        <w:t xml:space="preserve"> určené druhy húb na </w:t>
      </w:r>
      <w:r w:rsidR="00B33546" w:rsidRPr="00A3408F">
        <w:rPr>
          <w:rFonts w:asciiTheme="minorHAnsi" w:hAnsiTheme="minorHAnsi" w:cstheme="minorHAnsi"/>
        </w:rPr>
        <w:t>obrázk</w:t>
      </w:r>
      <w:r w:rsidR="00D46850" w:rsidRPr="00A3408F">
        <w:rPr>
          <w:rFonts w:asciiTheme="minorHAnsi" w:hAnsiTheme="minorHAnsi" w:cstheme="minorHAnsi"/>
        </w:rPr>
        <w:t>och v</w:t>
      </w:r>
      <w:r w:rsidR="00FD48F9">
        <w:rPr>
          <w:rFonts w:asciiTheme="minorHAnsi" w:hAnsiTheme="minorHAnsi" w:cstheme="minorHAnsi"/>
        </w:rPr>
        <w:t> </w:t>
      </w:r>
      <w:proofErr w:type="spellStart"/>
      <w:r w:rsidR="00FD48F9">
        <w:rPr>
          <w:rFonts w:asciiTheme="minorHAnsi" w:hAnsiTheme="minorHAnsi" w:cstheme="minorHAnsi"/>
        </w:rPr>
        <w:t>Power</w:t>
      </w:r>
      <w:proofErr w:type="spellEnd"/>
      <w:r w:rsidR="00FD48F9">
        <w:rPr>
          <w:rFonts w:asciiTheme="minorHAnsi" w:hAnsiTheme="minorHAnsi" w:cstheme="minorHAnsi"/>
        </w:rPr>
        <w:t xml:space="preserve"> </w:t>
      </w:r>
      <w:proofErr w:type="spellStart"/>
      <w:r w:rsidR="00FD48F9">
        <w:rPr>
          <w:rFonts w:asciiTheme="minorHAnsi" w:hAnsiTheme="minorHAnsi" w:cstheme="minorHAnsi"/>
        </w:rPr>
        <w:t>Pointovej</w:t>
      </w:r>
      <w:proofErr w:type="spellEnd"/>
      <w:r w:rsidR="00FD48F9">
        <w:rPr>
          <w:rFonts w:asciiTheme="minorHAnsi" w:hAnsiTheme="minorHAnsi" w:cstheme="minorHAnsi"/>
        </w:rPr>
        <w:t xml:space="preserve"> prezentácii</w:t>
      </w:r>
      <w:r w:rsidR="00D46850" w:rsidRPr="00A3408F">
        <w:rPr>
          <w:rFonts w:asciiTheme="minorHAnsi" w:hAnsiTheme="minorHAnsi" w:cstheme="minorHAnsi"/>
        </w:rPr>
        <w:t> od čísla 1 až po 29.</w:t>
      </w:r>
    </w:p>
    <w:p w:rsidR="00B33546" w:rsidRPr="00A3408F" w:rsidRDefault="00B33546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A3408F">
        <w:rPr>
          <w:rFonts w:asciiTheme="minorHAnsi" w:hAnsiTheme="minorHAnsi" w:cstheme="minorHAnsi"/>
        </w:rPr>
        <w:t xml:space="preserve">2) </w:t>
      </w:r>
      <w:r w:rsidR="00D46850" w:rsidRPr="00A3408F">
        <w:rPr>
          <w:rFonts w:asciiTheme="minorHAnsi" w:hAnsiTheme="minorHAnsi" w:cstheme="minorHAnsi"/>
        </w:rPr>
        <w:t>Dvojic</w:t>
      </w:r>
      <w:r w:rsidR="00A3408F" w:rsidRPr="00A3408F">
        <w:rPr>
          <w:rFonts w:asciiTheme="minorHAnsi" w:hAnsiTheme="minorHAnsi" w:cstheme="minorHAnsi"/>
        </w:rPr>
        <w:t>a</w:t>
      </w:r>
      <w:r w:rsidR="00D46850" w:rsidRPr="00A3408F">
        <w:rPr>
          <w:rFonts w:asciiTheme="minorHAnsi" w:hAnsiTheme="minorHAnsi" w:cstheme="minorHAnsi"/>
        </w:rPr>
        <w:t xml:space="preserve"> si </w:t>
      </w:r>
      <w:r w:rsidR="00A3408F" w:rsidRPr="00A3408F">
        <w:rPr>
          <w:rFonts w:asciiTheme="minorHAnsi" w:hAnsiTheme="minorHAnsi" w:cstheme="minorHAnsi"/>
        </w:rPr>
        <w:t>vymeňte</w:t>
      </w:r>
      <w:r w:rsidR="00D46850" w:rsidRPr="00A3408F">
        <w:rPr>
          <w:rFonts w:asciiTheme="minorHAnsi" w:hAnsiTheme="minorHAnsi" w:cstheme="minorHAnsi"/>
        </w:rPr>
        <w:t xml:space="preserve"> vyplnené papiere</w:t>
      </w:r>
      <w:r w:rsidR="00E441BC" w:rsidRPr="00A3408F">
        <w:rPr>
          <w:rFonts w:asciiTheme="minorHAnsi" w:hAnsiTheme="minorHAnsi" w:cstheme="minorHAnsi"/>
        </w:rPr>
        <w:t xml:space="preserve"> a spoločne </w:t>
      </w:r>
      <w:r w:rsidR="00A3408F" w:rsidRPr="00A3408F">
        <w:rPr>
          <w:rFonts w:asciiTheme="minorHAnsi" w:hAnsiTheme="minorHAnsi" w:cstheme="minorHAnsi"/>
        </w:rPr>
        <w:t>opravujte</w:t>
      </w:r>
      <w:r w:rsidR="00E441BC" w:rsidRPr="00A3408F">
        <w:rPr>
          <w:rFonts w:asciiTheme="minorHAnsi" w:hAnsiTheme="minorHAnsi" w:cstheme="minorHAnsi"/>
        </w:rPr>
        <w:t xml:space="preserve"> odpovede. Za každý správny rodový aj druhový názov je 0,5+0,5 = 1 bod.</w:t>
      </w:r>
    </w:p>
    <w:p w:rsidR="00E163D8" w:rsidRPr="00B33546" w:rsidRDefault="00E163D8" w:rsidP="00E163D8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CC4906" w:rsidRPr="00DD5BCB" w:rsidRDefault="00B33546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3408F" w:rsidRPr="00A3408F">
        <w:rPr>
          <w:rFonts w:asciiTheme="minorHAnsi" w:hAnsiTheme="minorHAnsi" w:cstheme="minorHAnsi"/>
        </w:rPr>
        <w:t>P</w:t>
      </w:r>
      <w:r w:rsidR="00D46850" w:rsidRPr="00A3408F">
        <w:rPr>
          <w:rFonts w:asciiTheme="minorHAnsi" w:hAnsiTheme="minorHAnsi" w:cstheme="minorHAnsi"/>
        </w:rPr>
        <w:t>o ukončení aktivity dve dvojice s najvyšším počtom bodov sú odmenené jednotkou pre každého žiaka.</w:t>
      </w:r>
    </w:p>
    <w:p w:rsidR="005E3D8B" w:rsidRPr="0033733A" w:rsidRDefault="005E3D8B" w:rsidP="005E3D8B">
      <w:pP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>Pre praktické hľadisko, je dôležité okrem správneho určenia húb vedieť, ktoré z nich sú jedlé, nejedlé a jedovaté. Učiteľ sa pýta na vysvetlenie takéhoto triedenia. Pýta sa na najjedovatejšiu hubu v našich podmienkach a na význam tepelného spracovania húb po dobu 20 minút. Na interaktívnej tabuli označia podľa obrázkov rozdiely medzi muchotrávkou zelenou a pečiarkou poľnou.</w:t>
      </w:r>
    </w:p>
    <w:p w:rsidR="005E3D8B" w:rsidRPr="0033733A" w:rsidRDefault="005E3D8B" w:rsidP="005E3D8B">
      <w:pP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 xml:space="preserve">Na záver si správnosť zatriedenia húb do kategórií jedlé, nejedlé a jedovaté žiaci overia v programe kartičky.  </w:t>
      </w:r>
    </w:p>
    <w:p w:rsidR="005E3D8B" w:rsidRPr="005166CE" w:rsidRDefault="005E3D8B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5E3D8B" w:rsidRPr="0033733A" w:rsidRDefault="005E3D8B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1) Odpovedajte na otázky učiteľa: Aká je najjedovatejšia huba v našich lesoch? Prečo je potrebné huby tepelne spracovať pred konzumáciou?</w:t>
      </w:r>
    </w:p>
    <w:p w:rsidR="005E3D8B" w:rsidRPr="0033733A" w:rsidRDefault="005E3D8B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>2) Na interaktívnej tabuli, perom, dopíš</w:t>
      </w:r>
      <w:r>
        <w:rPr>
          <w:rFonts w:asciiTheme="minorHAnsi" w:hAnsiTheme="minorHAnsi" w:cstheme="minorHAnsi"/>
        </w:rPr>
        <w:t>te</w:t>
      </w:r>
      <w:r w:rsidRPr="0033733A">
        <w:rPr>
          <w:rFonts w:asciiTheme="minorHAnsi" w:hAnsiTheme="minorHAnsi" w:cstheme="minorHAnsi"/>
        </w:rPr>
        <w:t xml:space="preserve"> do prezentácie </w:t>
      </w:r>
      <w:r>
        <w:rPr>
          <w:rFonts w:asciiTheme="minorHAnsi" w:hAnsiTheme="minorHAnsi" w:cstheme="minorHAnsi"/>
        </w:rPr>
        <w:t xml:space="preserve">pod príslušné obrázky </w:t>
      </w:r>
      <w:r w:rsidRPr="0033733A">
        <w:rPr>
          <w:rFonts w:asciiTheme="minorHAnsi" w:hAnsiTheme="minorHAnsi" w:cstheme="minorHAnsi"/>
        </w:rPr>
        <w:t xml:space="preserve">rozdiely medzi muchotrávkou </w:t>
      </w:r>
      <w:r>
        <w:rPr>
          <w:rFonts w:asciiTheme="minorHAnsi" w:hAnsiTheme="minorHAnsi" w:cstheme="minorHAnsi"/>
        </w:rPr>
        <w:t>zelenou</w:t>
      </w:r>
      <w:r w:rsidRPr="0033733A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 </w:t>
      </w:r>
      <w:r w:rsidRPr="0033733A">
        <w:rPr>
          <w:rFonts w:asciiTheme="minorHAnsi" w:hAnsiTheme="minorHAnsi" w:cstheme="minorHAnsi"/>
        </w:rPr>
        <w:t>pečiarkou</w:t>
      </w:r>
      <w:r>
        <w:rPr>
          <w:rFonts w:asciiTheme="minorHAnsi" w:hAnsiTheme="minorHAnsi" w:cstheme="minorHAnsi"/>
        </w:rPr>
        <w:t xml:space="preserve"> poľnou</w:t>
      </w:r>
      <w:r w:rsidRPr="0033733A">
        <w:rPr>
          <w:rFonts w:asciiTheme="minorHAnsi" w:hAnsiTheme="minorHAnsi" w:cstheme="minorHAnsi"/>
        </w:rPr>
        <w:t xml:space="preserve">. </w:t>
      </w:r>
    </w:p>
    <w:p w:rsidR="005E3D8B" w:rsidRPr="0033733A" w:rsidRDefault="005E3D8B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>3) Vyber</w:t>
      </w:r>
      <w:r>
        <w:rPr>
          <w:rFonts w:asciiTheme="minorHAnsi" w:hAnsiTheme="minorHAnsi" w:cstheme="minorHAnsi"/>
        </w:rPr>
        <w:t>te</w:t>
      </w:r>
      <w:r w:rsidRPr="0033733A">
        <w:rPr>
          <w:rFonts w:asciiTheme="minorHAnsi" w:hAnsiTheme="minorHAnsi" w:cstheme="minorHAnsi"/>
        </w:rPr>
        <w:t xml:space="preserve"> si jedného zástupcu za všetkých žiakov.</w:t>
      </w:r>
    </w:p>
    <w:p w:rsidR="005E3D8B" w:rsidRPr="0033733A" w:rsidRDefault="005E3D8B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 xml:space="preserve">4) Žiak, ich zástupca, </w:t>
      </w:r>
      <w:r>
        <w:rPr>
          <w:rFonts w:asciiTheme="minorHAnsi" w:hAnsiTheme="minorHAnsi" w:cstheme="minorHAnsi"/>
        </w:rPr>
        <w:t xml:space="preserve">Zástupca žiakov </w:t>
      </w:r>
      <w:r w:rsidRPr="0033733A">
        <w:rPr>
          <w:rFonts w:asciiTheme="minorHAnsi" w:hAnsiTheme="minorHAnsi" w:cstheme="minorHAnsi"/>
        </w:rPr>
        <w:t xml:space="preserve">pracuje </w:t>
      </w:r>
      <w:r>
        <w:rPr>
          <w:rFonts w:asciiTheme="minorHAnsi" w:hAnsiTheme="minorHAnsi" w:cstheme="minorHAnsi"/>
        </w:rPr>
        <w:t xml:space="preserve">na interaktívnej tabuli </w:t>
      </w:r>
      <w:r w:rsidRPr="0033733A">
        <w:rPr>
          <w:rFonts w:asciiTheme="minorHAnsi" w:hAnsiTheme="minorHAnsi" w:cstheme="minorHAnsi"/>
        </w:rPr>
        <w:t xml:space="preserve">v programe kartičky na zatriedení húb k jedlým, nejedlým a jedovatým podľa pokynov ostatných žiakov.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5E3D8B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5E3D8B">
              <w:rPr>
                <w:b/>
                <w:sz w:val="20"/>
              </w:rPr>
              <w:t>3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Pr="0033733A" w:rsidRDefault="00245D9C" w:rsidP="0033733A">
      <w:pPr>
        <w:rPr>
          <w:rFonts w:asciiTheme="minorHAnsi" w:hAnsiTheme="minorHAnsi" w:cstheme="minorHAnsi"/>
        </w:rPr>
      </w:pPr>
      <w:r w:rsidRPr="0033733A">
        <w:rPr>
          <w:rFonts w:asciiTheme="minorHAnsi" w:hAnsiTheme="minorHAnsi" w:cstheme="minorHAnsi"/>
        </w:rPr>
        <w:t xml:space="preserve">Na záver </w:t>
      </w:r>
      <w:r w:rsidR="005E3D8B">
        <w:rPr>
          <w:rFonts w:asciiTheme="minorHAnsi" w:hAnsiTheme="minorHAnsi" w:cstheme="minorHAnsi"/>
        </w:rPr>
        <w:t>slovne zhodnotí prácu a aktivitu žiakov a žiakom zapíše získané známky.</w:t>
      </w:r>
    </w:p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E03E93" w:rsidRPr="005944A9" w:rsidRDefault="00725425" w:rsidP="005944A9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>Interaktívna p</w:t>
      </w:r>
      <w:r w:rsidR="001223C2" w:rsidRPr="005944A9">
        <w:rPr>
          <w:rFonts w:asciiTheme="minorHAnsi" w:hAnsiTheme="minorHAnsi" w:cstheme="minorHAnsi"/>
        </w:rPr>
        <w:t xml:space="preserve">rezentácia v Microsoft </w:t>
      </w:r>
      <w:r w:rsidR="0033733A" w:rsidRPr="005944A9">
        <w:rPr>
          <w:rFonts w:asciiTheme="minorHAnsi" w:hAnsiTheme="minorHAnsi" w:cstheme="minorHAnsi"/>
        </w:rPr>
        <w:t xml:space="preserve">Office </w:t>
      </w:r>
      <w:r w:rsidR="001223C2" w:rsidRPr="005944A9">
        <w:rPr>
          <w:rFonts w:asciiTheme="minorHAnsi" w:hAnsiTheme="minorHAnsi" w:cstheme="minorHAnsi"/>
        </w:rPr>
        <w:t>PowerPoint</w:t>
      </w:r>
      <w:r w:rsidR="00FD48F9">
        <w:rPr>
          <w:rFonts w:asciiTheme="minorHAnsi" w:hAnsiTheme="minorHAnsi" w:cstheme="minorHAnsi"/>
        </w:rPr>
        <w:t xml:space="preserve"> - súbor</w:t>
      </w:r>
      <w:r w:rsidRPr="005944A9">
        <w:rPr>
          <w:rFonts w:asciiTheme="minorHAnsi" w:hAnsiTheme="minorHAnsi" w:cstheme="minorHAnsi"/>
        </w:rPr>
        <w:t xml:space="preserve"> </w:t>
      </w:r>
      <w:r w:rsidR="00FD48F9">
        <w:rPr>
          <w:b/>
          <w:sz w:val="20"/>
          <w:szCs w:val="20"/>
        </w:rPr>
        <w:t>GEL-Š</w:t>
      </w:r>
      <w:r w:rsidR="00FD48F9" w:rsidRPr="00A70591">
        <w:rPr>
          <w:b/>
          <w:sz w:val="20"/>
          <w:szCs w:val="20"/>
        </w:rPr>
        <w:t>KA-</w:t>
      </w:r>
      <w:r w:rsidR="00FD48F9">
        <w:rPr>
          <w:b/>
          <w:sz w:val="20"/>
          <w:szCs w:val="20"/>
        </w:rPr>
        <w:t>EKO</w:t>
      </w:r>
      <w:r w:rsidR="00FD48F9" w:rsidRPr="00A70591">
        <w:rPr>
          <w:b/>
          <w:sz w:val="20"/>
          <w:szCs w:val="20"/>
        </w:rPr>
        <w:t>-</w:t>
      </w:r>
      <w:r w:rsidR="00FD48F9">
        <w:rPr>
          <w:b/>
          <w:sz w:val="20"/>
          <w:szCs w:val="20"/>
        </w:rPr>
        <w:t>VIIO-08</w:t>
      </w:r>
      <w:r w:rsidR="00FD48F9" w:rsidRPr="00A70591">
        <w:rPr>
          <w:b/>
          <w:sz w:val="20"/>
          <w:szCs w:val="20"/>
        </w:rPr>
        <w:t>a</w:t>
      </w:r>
      <w:r w:rsidR="00FD48F9" w:rsidRPr="005944A9">
        <w:rPr>
          <w:rFonts w:asciiTheme="minorHAnsi" w:hAnsiTheme="minorHAnsi" w:cstheme="minorHAnsi"/>
        </w:rPr>
        <w:t xml:space="preserve"> </w:t>
      </w:r>
    </w:p>
    <w:p w:rsidR="005944A9" w:rsidRPr="00FD48F9" w:rsidRDefault="0066637B" w:rsidP="005944A9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FD48F9">
        <w:rPr>
          <w:rFonts w:asciiTheme="minorHAnsi" w:hAnsiTheme="minorHAnsi" w:cstheme="minorHAnsi"/>
        </w:rPr>
        <w:t>Materiál na triedenie jedlých, nejedlých a jedovatých húb v programe kartičky</w:t>
      </w:r>
      <w:r w:rsidR="00FD48F9" w:rsidRPr="00FD48F9">
        <w:rPr>
          <w:rFonts w:asciiTheme="minorHAnsi" w:hAnsiTheme="minorHAnsi" w:cstheme="minorHAnsi"/>
        </w:rPr>
        <w:t xml:space="preserve"> </w:t>
      </w:r>
      <w:r w:rsidR="00FD48F9" w:rsidRPr="00FD48F9">
        <w:rPr>
          <w:b/>
          <w:sz w:val="20"/>
          <w:szCs w:val="20"/>
        </w:rPr>
        <w:t>GEL-ŠKA-EKO-VIIO-09a</w:t>
      </w: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CC6014" w:rsidRPr="005944A9" w:rsidRDefault="00B81573" w:rsidP="005944A9">
      <w:pPr>
        <w:pStyle w:val="Odsekzoznamu"/>
        <w:numPr>
          <w:ilvl w:val="0"/>
          <w:numId w:val="12"/>
        </w:numPr>
        <w:contextualSpacing/>
        <w:rPr>
          <w:rFonts w:asciiTheme="minorHAnsi" w:hAnsiTheme="minorHAnsi" w:cstheme="minorHAnsi"/>
        </w:rPr>
      </w:pPr>
      <w:r w:rsidRPr="005944A9">
        <w:rPr>
          <w:rFonts w:asciiTheme="minorHAnsi" w:hAnsiTheme="minorHAnsi" w:cstheme="minorHAnsi"/>
        </w:rPr>
        <w:t>UŠÁKOVÁ, K.</w:t>
      </w:r>
      <w:r w:rsidR="00A64EA3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>-</w:t>
      </w:r>
      <w:r w:rsidR="00A64EA3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>ČIPKOVÁ,</w:t>
      </w:r>
      <w:r w:rsidR="00A64EA3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>E.</w:t>
      </w:r>
      <w:r w:rsidR="00A64EA3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>-</w:t>
      </w:r>
      <w:r w:rsidR="00A64EA3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>NAGYOVÁ, E.</w:t>
      </w:r>
      <w:r w:rsidR="00A64EA3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>-</w:t>
      </w:r>
      <w:r w:rsidR="00A64EA3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>GÁLOVÁ,</w:t>
      </w:r>
      <w:r w:rsidR="00A64EA3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>E.</w:t>
      </w:r>
      <w:r w:rsidR="009D6C3C" w:rsidRPr="005944A9">
        <w:rPr>
          <w:rFonts w:asciiTheme="minorHAnsi" w:hAnsiTheme="minorHAnsi" w:cstheme="minorHAnsi"/>
        </w:rPr>
        <w:t xml:space="preserve">, 2007. </w:t>
      </w:r>
      <w:r w:rsidRPr="005944A9">
        <w:rPr>
          <w:rFonts w:asciiTheme="minorHAnsi" w:hAnsiTheme="minorHAnsi" w:cstheme="minorHAnsi"/>
          <w:i/>
        </w:rPr>
        <w:t>Biológia pre gymnáziá 7 Praktické cvičenia a seminár I.</w:t>
      </w:r>
      <w:r w:rsidR="009D6C3C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>Bratislava: Slovenské pedagogické nakladateľstvo</w:t>
      </w:r>
      <w:r w:rsidR="00A64EA3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>-</w:t>
      </w:r>
      <w:r w:rsidR="00A64EA3" w:rsidRPr="005944A9">
        <w:rPr>
          <w:rFonts w:asciiTheme="minorHAnsi" w:hAnsiTheme="minorHAnsi" w:cstheme="minorHAnsi"/>
        </w:rPr>
        <w:t xml:space="preserve"> </w:t>
      </w:r>
      <w:r w:rsidRPr="005944A9">
        <w:rPr>
          <w:rFonts w:asciiTheme="minorHAnsi" w:hAnsiTheme="minorHAnsi" w:cstheme="minorHAnsi"/>
        </w:rPr>
        <w:t xml:space="preserve">Mladé letá. </w:t>
      </w:r>
      <w:r w:rsidR="009D6C3C" w:rsidRPr="005944A9">
        <w:rPr>
          <w:rFonts w:asciiTheme="minorHAnsi" w:hAnsiTheme="minorHAnsi" w:cstheme="minorHAnsi"/>
        </w:rPr>
        <w:t>1. vyd.</w:t>
      </w:r>
      <w:r w:rsidRPr="005944A9">
        <w:rPr>
          <w:rFonts w:asciiTheme="minorHAnsi" w:hAnsiTheme="minorHAnsi" w:cstheme="minorHAnsi"/>
        </w:rPr>
        <w:t>110 s. ISBN-978-80-1000766-0</w:t>
      </w:r>
    </w:p>
    <w:p w:rsidR="00A15D91" w:rsidRPr="005166CE" w:rsidRDefault="00B81573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  <w:r>
        <w:rPr>
          <w:sz w:val="28"/>
        </w:rPr>
        <w:t xml:space="preserve"> a o</w:t>
      </w:r>
      <w:r w:rsidR="00A15D91" w:rsidRPr="005166CE">
        <w:rPr>
          <w:sz w:val="28"/>
        </w:rPr>
        <w:t>brazová príloha</w:t>
      </w:r>
    </w:p>
    <w:p w:rsidR="001B188C" w:rsidRPr="005944A9" w:rsidRDefault="00385143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9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http://pancelcino.webnode.cz/prirodoveda/houby/stavba-tela</w:t>
        </w:r>
      </w:hyperlink>
      <w:hyperlink r:id="rId10" w:history="1">
        <w:r w:rsidR="00FC1BCB" w:rsidRPr="005944A9">
          <w:rPr>
            <w:rStyle w:val="Hypertextovprepojenie"/>
            <w:rFonts w:asciiTheme="minorHAnsi" w:hAnsiTheme="minorHAnsi" w:cstheme="minorHAnsi"/>
          </w:rPr>
          <w:t>/</w:t>
        </w:r>
      </w:hyperlink>
      <w:r w:rsidR="001936F8">
        <w:rPr>
          <w:rStyle w:val="Hypertextovprepojenie"/>
          <w:rFonts w:asciiTheme="minorHAnsi" w:hAnsiTheme="minorHAnsi" w:cstheme="minorHAnsi"/>
        </w:rPr>
        <w:t xml:space="preserve"> </w:t>
      </w:r>
    </w:p>
    <w:p w:rsidR="001B188C" w:rsidRPr="005944A9" w:rsidRDefault="00385143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11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</w:t>
        </w:r>
      </w:hyperlink>
      <w:hyperlink r:id="rId12" w:history="1">
        <w:r w:rsidR="00FC1BCB" w:rsidRPr="005944A9">
          <w:rPr>
            <w:rStyle w:val="Hypertextovprepojenie"/>
            <w:rFonts w:asciiTheme="minorHAnsi" w:hAnsiTheme="minorHAnsi" w:cstheme="minorHAnsi"/>
          </w:rPr>
          <w:t>://</w:t>
        </w:r>
      </w:hyperlink>
      <w:hyperlink r:id="rId13" w:history="1">
        <w:r w:rsidR="00FC1BCB" w:rsidRPr="005944A9">
          <w:rPr>
            <w:rStyle w:val="Hypertextovprepojenie"/>
            <w:rFonts w:asciiTheme="minorHAnsi" w:hAnsiTheme="minorHAnsi" w:cstheme="minorHAnsi"/>
          </w:rPr>
          <w:t>prirodoveda34.szm.com/jedl_huby.html</w:t>
        </w:r>
      </w:hyperlink>
    </w:p>
    <w:p w:rsidR="001B188C" w:rsidRPr="005944A9" w:rsidRDefault="00385143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14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15" w:history="1">
        <w:r w:rsidR="00FC1BCB" w:rsidRPr="005944A9">
          <w:rPr>
            <w:rStyle w:val="Hypertextovprepojenie"/>
            <w:rFonts w:asciiTheme="minorHAnsi" w:hAnsiTheme="minorHAnsi" w:cstheme="minorHAnsi"/>
          </w:rPr>
          <w:t>galerie.chlapator.cz/Clovek/Houby/Houby.php?page=4&amp;ipp=28</w:t>
        </w:r>
      </w:hyperlink>
    </w:p>
    <w:p w:rsidR="001B188C" w:rsidRPr="005944A9" w:rsidRDefault="00385143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16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17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www.lovuzdar.sk/foto-11792/bedla-vysoka</w:t>
        </w:r>
      </w:hyperlink>
    </w:p>
    <w:p w:rsidR="001B188C" w:rsidRPr="005944A9" w:rsidRDefault="00385143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18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19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www.nahuby.sk/obrazok_detail.php?obrazok_id=174885</w:t>
        </w:r>
      </w:hyperlink>
    </w:p>
    <w:p w:rsidR="001B188C" w:rsidRPr="005944A9" w:rsidRDefault="00385143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20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21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www.glogster.com/ibolya-puhova1/kuriatko-jedle/g-6kr030j5cg0tfa1bigiona0</w:t>
        </w:r>
      </w:hyperlink>
    </w:p>
    <w:p w:rsidR="001B188C" w:rsidRPr="005944A9" w:rsidRDefault="00385143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22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23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www.naturfoto.cz/podpnovka-smrekova-fotografie_sk-17180.html</w:t>
        </w:r>
      </w:hyperlink>
    </w:p>
    <w:p w:rsidR="001B188C" w:rsidRPr="005944A9" w:rsidRDefault="00385143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24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http://biologia5.webnode.sk/huby-a-lisajniky/huby/nejedle-huby</w:t>
        </w:r>
      </w:hyperlink>
      <w:hyperlink r:id="rId25" w:history="1">
        <w:r w:rsidR="00FC1BCB" w:rsidRPr="005944A9">
          <w:rPr>
            <w:rStyle w:val="Hypertextovprepojenie"/>
            <w:rFonts w:asciiTheme="minorHAnsi" w:hAnsiTheme="minorHAnsi" w:cstheme="minorHAnsi"/>
          </w:rPr>
          <w:t>/</w:t>
        </w:r>
      </w:hyperlink>
    </w:p>
    <w:p w:rsidR="005944A9" w:rsidRPr="005944A9" w:rsidRDefault="00385143" w:rsidP="005944A9">
      <w:pPr>
        <w:pStyle w:val="Odsekzoznamu"/>
        <w:numPr>
          <w:ilvl w:val="0"/>
          <w:numId w:val="24"/>
        </w:numPr>
        <w:rPr>
          <w:rStyle w:val="Hypertextovprepojenie"/>
          <w:rFonts w:asciiTheme="minorHAnsi" w:hAnsiTheme="minorHAnsi" w:cstheme="minorHAnsi"/>
          <w:color w:val="auto"/>
          <w:u w:val="none"/>
        </w:rPr>
      </w:pPr>
      <w:hyperlink r:id="rId26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http://shson.wordpress.com/2011/04/30/jarne-hriby</w:t>
        </w:r>
      </w:hyperlink>
      <w:hyperlink r:id="rId27" w:history="1">
        <w:r w:rsidR="00FC1BCB" w:rsidRPr="005944A9">
          <w:rPr>
            <w:rStyle w:val="Hypertextovprepojenie"/>
            <w:rFonts w:asciiTheme="minorHAnsi" w:hAnsiTheme="minorHAnsi" w:cstheme="minorHAnsi"/>
          </w:rPr>
          <w:t>/</w:t>
        </w:r>
      </w:hyperlink>
    </w:p>
    <w:p w:rsidR="001B188C" w:rsidRPr="005944A9" w:rsidRDefault="00385143" w:rsidP="005944A9">
      <w:pPr>
        <w:pStyle w:val="Odsekzoznamu"/>
        <w:numPr>
          <w:ilvl w:val="0"/>
          <w:numId w:val="24"/>
        </w:numPr>
        <w:rPr>
          <w:rFonts w:asciiTheme="minorHAnsi" w:hAnsiTheme="minorHAnsi" w:cstheme="minorHAnsi"/>
        </w:rPr>
      </w:pPr>
      <w:hyperlink r:id="rId28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29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www.mezistromy.cz/cz/fotogalerie/houby</w:t>
        </w:r>
      </w:hyperlink>
    </w:p>
    <w:p w:rsidR="004746D6" w:rsidRPr="005944A9" w:rsidRDefault="00385143" w:rsidP="005944A9">
      <w:pPr>
        <w:pStyle w:val="Odsekzoznamu"/>
        <w:numPr>
          <w:ilvl w:val="0"/>
          <w:numId w:val="24"/>
        </w:numPr>
        <w:contextualSpacing/>
        <w:rPr>
          <w:rFonts w:asciiTheme="minorHAnsi" w:hAnsiTheme="minorHAnsi" w:cstheme="minorHAnsi"/>
        </w:rPr>
      </w:pPr>
      <w:hyperlink r:id="rId30" w:history="1">
        <w:r w:rsidR="00FC1BCB" w:rsidRPr="005944A9">
          <w:rPr>
            <w:rStyle w:val="Hypertextovprepojenie"/>
            <w:rFonts w:asciiTheme="minorHAnsi" w:hAnsiTheme="minorHAnsi" w:cstheme="minorHAnsi"/>
          </w:rPr>
          <w:t>http://</w:t>
        </w:r>
      </w:hyperlink>
      <w:hyperlink r:id="rId31" w:history="1">
        <w:r w:rsidR="00FC1BCB" w:rsidRPr="005944A9">
          <w:rPr>
            <w:rStyle w:val="Hypertextovprepojenie"/>
            <w:rFonts w:asciiTheme="minorHAnsi" w:hAnsiTheme="minorHAnsi" w:cstheme="minorHAnsi"/>
          </w:rPr>
          <w:t>www.nahuby.sk/obrazok_detail.php?obrazok_id=43212&amp;poradie=8&amp;form_hash=112d5d2062a9e0f05326ae8e702d5be5</w:t>
        </w:r>
      </w:hyperlink>
    </w:p>
    <w:p w:rsidR="004746D6" w:rsidRDefault="004746D6" w:rsidP="004746D6">
      <w:pPr>
        <w:pStyle w:val="Odsekzoznamu"/>
        <w:contextualSpacing/>
        <w:rPr>
          <w:rFonts w:ascii="Times New Roman" w:hAnsi="Times New Roman" w:cs="Times New Roman"/>
        </w:rPr>
      </w:pPr>
    </w:p>
    <w:p w:rsidR="00A64EA3" w:rsidRPr="004746D6" w:rsidRDefault="00A64EA3" w:rsidP="004746D6">
      <w:pPr>
        <w:pStyle w:val="Odsekzoznamu"/>
        <w:contextualSpacing/>
        <w:rPr>
          <w:rFonts w:ascii="Times New Roman" w:hAnsi="Times New Roman" w:cs="Times New Roman"/>
        </w:rPr>
      </w:pPr>
    </w:p>
    <w:p w:rsidR="009C0E59" w:rsidRPr="00352F42" w:rsidRDefault="009C0E59" w:rsidP="00352F42">
      <w:pPr>
        <w:rPr>
          <w:rFonts w:cstheme="minorHAnsi"/>
          <w:sz w:val="20"/>
        </w:rPr>
      </w:pPr>
    </w:p>
    <w:sectPr w:rsidR="009C0E59" w:rsidRPr="00352F42" w:rsidSect="00DD5E5D">
      <w:headerReference w:type="default" r:id="rId32"/>
      <w:footerReference w:type="default" r:id="rId3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EB1" w:rsidRDefault="00244EB1" w:rsidP="00954CBD">
      <w:r>
        <w:separator/>
      </w:r>
    </w:p>
  </w:endnote>
  <w:endnote w:type="continuationSeparator" w:id="0">
    <w:p w:rsidR="00244EB1" w:rsidRDefault="00244EB1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385143">
      <w:rPr>
        <w:rFonts w:asciiTheme="minorHAnsi" w:hAnsiTheme="minorHAnsi" w:cstheme="minorHAnsi"/>
        <w:noProof/>
        <w:sz w:val="16"/>
      </w:rPr>
      <w:t>1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r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 xml:space="preserve"> NUMPAGES   \* MERGEFORMAT </w:instrText>
    </w:r>
    <w:r w:rsidRPr="00954CBD">
      <w:rPr>
        <w:rFonts w:asciiTheme="minorHAnsi" w:hAnsiTheme="minorHAnsi" w:cstheme="minorHAnsi"/>
        <w:sz w:val="16"/>
      </w:rPr>
      <w:fldChar w:fldCharType="separate"/>
    </w:r>
    <w:r w:rsidR="00385143">
      <w:rPr>
        <w:rFonts w:asciiTheme="minorHAnsi" w:hAnsiTheme="minorHAnsi" w:cstheme="minorHAnsi"/>
        <w:noProof/>
        <w:sz w:val="16"/>
      </w:rPr>
      <w:t>6</w:t>
    </w:r>
    <w:r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EB1" w:rsidRDefault="00244EB1" w:rsidP="00954CBD">
      <w:r>
        <w:separator/>
      </w:r>
    </w:p>
  </w:footnote>
  <w:footnote w:type="continuationSeparator" w:id="0">
    <w:p w:rsidR="00244EB1" w:rsidRDefault="00244EB1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4B0B793F" wp14:editId="12375323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7D12BF" wp14:editId="2C450999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 wp14:anchorId="6F8DEEBF" wp14:editId="330D101F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AA33E37"/>
    <w:multiLevelType w:val="hybridMultilevel"/>
    <w:tmpl w:val="258E1EC2"/>
    <w:lvl w:ilvl="0" w:tplc="735A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88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E7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85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CF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46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E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2A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EB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D93E24"/>
    <w:multiLevelType w:val="hybridMultilevel"/>
    <w:tmpl w:val="5CE2C6C6"/>
    <w:lvl w:ilvl="0" w:tplc="568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AB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E0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6A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0F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0E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A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2E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6A9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53D87"/>
    <w:multiLevelType w:val="hybridMultilevel"/>
    <w:tmpl w:val="F1F4D224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1D53C5"/>
    <w:multiLevelType w:val="hybridMultilevel"/>
    <w:tmpl w:val="FA343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67072"/>
    <w:multiLevelType w:val="hybridMultilevel"/>
    <w:tmpl w:val="E79E3F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504BBB"/>
    <w:multiLevelType w:val="hybridMultilevel"/>
    <w:tmpl w:val="17B85F7C"/>
    <w:lvl w:ilvl="0" w:tplc="92BC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9AD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61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C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E0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8F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2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A6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4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3"/>
  </w:num>
  <w:num w:numId="4">
    <w:abstractNumId w:val="14"/>
  </w:num>
  <w:num w:numId="5">
    <w:abstractNumId w:val="15"/>
  </w:num>
  <w:num w:numId="6">
    <w:abstractNumId w:val="23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1"/>
  </w:num>
  <w:num w:numId="12">
    <w:abstractNumId w:val="18"/>
  </w:num>
  <w:num w:numId="13">
    <w:abstractNumId w:val="10"/>
  </w:num>
  <w:num w:numId="14">
    <w:abstractNumId w:val="25"/>
  </w:num>
  <w:num w:numId="15">
    <w:abstractNumId w:val="12"/>
  </w:num>
  <w:num w:numId="16">
    <w:abstractNumId w:val="22"/>
  </w:num>
  <w:num w:numId="17">
    <w:abstractNumId w:val="8"/>
  </w:num>
  <w:num w:numId="18">
    <w:abstractNumId w:val="4"/>
  </w:num>
  <w:num w:numId="19">
    <w:abstractNumId w:val="26"/>
  </w:num>
  <w:num w:numId="20">
    <w:abstractNumId w:val="0"/>
  </w:num>
  <w:num w:numId="21">
    <w:abstractNumId w:val="26"/>
  </w:num>
  <w:num w:numId="22">
    <w:abstractNumId w:val="5"/>
  </w:num>
  <w:num w:numId="23">
    <w:abstractNumId w:val="5"/>
  </w:num>
  <w:num w:numId="24">
    <w:abstractNumId w:val="11"/>
  </w:num>
  <w:num w:numId="25">
    <w:abstractNumId w:val="20"/>
  </w:num>
  <w:num w:numId="26">
    <w:abstractNumId w:val="1"/>
  </w:num>
  <w:num w:numId="27">
    <w:abstractNumId w:val="2"/>
  </w:num>
  <w:num w:numId="28">
    <w:abstractNumId w:val="17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636F"/>
    <w:rsid w:val="0001230C"/>
    <w:rsid w:val="0001649E"/>
    <w:rsid w:val="00020FE3"/>
    <w:rsid w:val="000277BF"/>
    <w:rsid w:val="000354FC"/>
    <w:rsid w:val="000569B8"/>
    <w:rsid w:val="00067EEC"/>
    <w:rsid w:val="000818BC"/>
    <w:rsid w:val="000853E2"/>
    <w:rsid w:val="00092AEF"/>
    <w:rsid w:val="000A08B3"/>
    <w:rsid w:val="000B25F5"/>
    <w:rsid w:val="000B43C1"/>
    <w:rsid w:val="000C3CC7"/>
    <w:rsid w:val="000E3B36"/>
    <w:rsid w:val="000F2360"/>
    <w:rsid w:val="000F330A"/>
    <w:rsid w:val="00104E7C"/>
    <w:rsid w:val="00104EAA"/>
    <w:rsid w:val="001223C2"/>
    <w:rsid w:val="0012353C"/>
    <w:rsid w:val="00124091"/>
    <w:rsid w:val="0014198C"/>
    <w:rsid w:val="00154717"/>
    <w:rsid w:val="00157235"/>
    <w:rsid w:val="00162D8E"/>
    <w:rsid w:val="001936F8"/>
    <w:rsid w:val="001B188C"/>
    <w:rsid w:val="001B524B"/>
    <w:rsid w:val="001C007C"/>
    <w:rsid w:val="001C4C76"/>
    <w:rsid w:val="001F2B72"/>
    <w:rsid w:val="00206764"/>
    <w:rsid w:val="00244EB1"/>
    <w:rsid w:val="00245D9C"/>
    <w:rsid w:val="00253EE6"/>
    <w:rsid w:val="00260900"/>
    <w:rsid w:val="002674A6"/>
    <w:rsid w:val="002C3CBB"/>
    <w:rsid w:val="002C4D2C"/>
    <w:rsid w:val="002C4D33"/>
    <w:rsid w:val="002C6163"/>
    <w:rsid w:val="003055FB"/>
    <w:rsid w:val="00310DA6"/>
    <w:rsid w:val="00315A04"/>
    <w:rsid w:val="003333B2"/>
    <w:rsid w:val="0033733A"/>
    <w:rsid w:val="00352F42"/>
    <w:rsid w:val="00357BA6"/>
    <w:rsid w:val="0037024E"/>
    <w:rsid w:val="00385143"/>
    <w:rsid w:val="003A15E3"/>
    <w:rsid w:val="003A7407"/>
    <w:rsid w:val="003A79F6"/>
    <w:rsid w:val="003B3AB9"/>
    <w:rsid w:val="003B7003"/>
    <w:rsid w:val="003E45C9"/>
    <w:rsid w:val="003F6DFF"/>
    <w:rsid w:val="004313A9"/>
    <w:rsid w:val="00455FEA"/>
    <w:rsid w:val="00467686"/>
    <w:rsid w:val="004746D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5700"/>
    <w:rsid w:val="00546DA4"/>
    <w:rsid w:val="00550206"/>
    <w:rsid w:val="0057750A"/>
    <w:rsid w:val="00592307"/>
    <w:rsid w:val="0059411D"/>
    <w:rsid w:val="005944A9"/>
    <w:rsid w:val="005969D9"/>
    <w:rsid w:val="005A3D0C"/>
    <w:rsid w:val="005B5FA8"/>
    <w:rsid w:val="005D5571"/>
    <w:rsid w:val="005E3D8B"/>
    <w:rsid w:val="0060128E"/>
    <w:rsid w:val="00603A25"/>
    <w:rsid w:val="0063019F"/>
    <w:rsid w:val="00654F84"/>
    <w:rsid w:val="0066637B"/>
    <w:rsid w:val="00666BAC"/>
    <w:rsid w:val="006737B9"/>
    <w:rsid w:val="00690A4D"/>
    <w:rsid w:val="006D33E7"/>
    <w:rsid w:val="006F153D"/>
    <w:rsid w:val="00700C28"/>
    <w:rsid w:val="00711AC1"/>
    <w:rsid w:val="00711EC8"/>
    <w:rsid w:val="00715A49"/>
    <w:rsid w:val="00717841"/>
    <w:rsid w:val="00725425"/>
    <w:rsid w:val="007439BD"/>
    <w:rsid w:val="007442D5"/>
    <w:rsid w:val="00761F26"/>
    <w:rsid w:val="00764A45"/>
    <w:rsid w:val="0077511B"/>
    <w:rsid w:val="007820ED"/>
    <w:rsid w:val="00791C9E"/>
    <w:rsid w:val="007A4AA4"/>
    <w:rsid w:val="007B5E04"/>
    <w:rsid w:val="007D26B7"/>
    <w:rsid w:val="007F11EA"/>
    <w:rsid w:val="00810FAF"/>
    <w:rsid w:val="00815C26"/>
    <w:rsid w:val="008512D6"/>
    <w:rsid w:val="008557BD"/>
    <w:rsid w:val="0086077E"/>
    <w:rsid w:val="008978EF"/>
    <w:rsid w:val="008A34D2"/>
    <w:rsid w:val="008E6396"/>
    <w:rsid w:val="008E63F1"/>
    <w:rsid w:val="008F6060"/>
    <w:rsid w:val="009108DD"/>
    <w:rsid w:val="009260F6"/>
    <w:rsid w:val="00930E31"/>
    <w:rsid w:val="00932CEC"/>
    <w:rsid w:val="00936324"/>
    <w:rsid w:val="00946694"/>
    <w:rsid w:val="00954CBD"/>
    <w:rsid w:val="0096182B"/>
    <w:rsid w:val="00984A67"/>
    <w:rsid w:val="009A2F37"/>
    <w:rsid w:val="009B24BA"/>
    <w:rsid w:val="009C04F2"/>
    <w:rsid w:val="009C0E59"/>
    <w:rsid w:val="009C3B1C"/>
    <w:rsid w:val="009D695A"/>
    <w:rsid w:val="009D6C3C"/>
    <w:rsid w:val="00A14E21"/>
    <w:rsid w:val="00A15D91"/>
    <w:rsid w:val="00A27B99"/>
    <w:rsid w:val="00A3408F"/>
    <w:rsid w:val="00A41D6C"/>
    <w:rsid w:val="00A42FBD"/>
    <w:rsid w:val="00A442F2"/>
    <w:rsid w:val="00A55F7C"/>
    <w:rsid w:val="00A64EA3"/>
    <w:rsid w:val="00A6790E"/>
    <w:rsid w:val="00A80957"/>
    <w:rsid w:val="00A87D44"/>
    <w:rsid w:val="00A9052F"/>
    <w:rsid w:val="00AA2CAF"/>
    <w:rsid w:val="00AC5DC7"/>
    <w:rsid w:val="00AC6A30"/>
    <w:rsid w:val="00AC7A81"/>
    <w:rsid w:val="00AE1209"/>
    <w:rsid w:val="00AE4173"/>
    <w:rsid w:val="00B01561"/>
    <w:rsid w:val="00B02B77"/>
    <w:rsid w:val="00B20307"/>
    <w:rsid w:val="00B33546"/>
    <w:rsid w:val="00B36EF5"/>
    <w:rsid w:val="00B567B1"/>
    <w:rsid w:val="00B72DDD"/>
    <w:rsid w:val="00B805AE"/>
    <w:rsid w:val="00B80F2C"/>
    <w:rsid w:val="00B81573"/>
    <w:rsid w:val="00B94D4A"/>
    <w:rsid w:val="00BD70F4"/>
    <w:rsid w:val="00BF056E"/>
    <w:rsid w:val="00BF5F8A"/>
    <w:rsid w:val="00C02116"/>
    <w:rsid w:val="00C43F66"/>
    <w:rsid w:val="00C70293"/>
    <w:rsid w:val="00CC3B14"/>
    <w:rsid w:val="00CC4906"/>
    <w:rsid w:val="00CC6014"/>
    <w:rsid w:val="00CD280E"/>
    <w:rsid w:val="00CD6AD8"/>
    <w:rsid w:val="00CE6E77"/>
    <w:rsid w:val="00CF4CCB"/>
    <w:rsid w:val="00D1360A"/>
    <w:rsid w:val="00D1713C"/>
    <w:rsid w:val="00D17C4A"/>
    <w:rsid w:val="00D46850"/>
    <w:rsid w:val="00D5082C"/>
    <w:rsid w:val="00D51EF6"/>
    <w:rsid w:val="00D60383"/>
    <w:rsid w:val="00D66CBE"/>
    <w:rsid w:val="00D7275D"/>
    <w:rsid w:val="00D83214"/>
    <w:rsid w:val="00D90CBF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DE6950"/>
    <w:rsid w:val="00E03E93"/>
    <w:rsid w:val="00E047D9"/>
    <w:rsid w:val="00E163D8"/>
    <w:rsid w:val="00E331A2"/>
    <w:rsid w:val="00E40906"/>
    <w:rsid w:val="00E441BC"/>
    <w:rsid w:val="00E47FC4"/>
    <w:rsid w:val="00E600F7"/>
    <w:rsid w:val="00E64D3D"/>
    <w:rsid w:val="00E855B4"/>
    <w:rsid w:val="00EA44D5"/>
    <w:rsid w:val="00EC108D"/>
    <w:rsid w:val="00EC4E69"/>
    <w:rsid w:val="00EC6FAB"/>
    <w:rsid w:val="00EE3EA5"/>
    <w:rsid w:val="00EE5847"/>
    <w:rsid w:val="00EF0911"/>
    <w:rsid w:val="00F47630"/>
    <w:rsid w:val="00F50D65"/>
    <w:rsid w:val="00F5791E"/>
    <w:rsid w:val="00F608A6"/>
    <w:rsid w:val="00F70263"/>
    <w:rsid w:val="00F84C64"/>
    <w:rsid w:val="00FA3E25"/>
    <w:rsid w:val="00FB2668"/>
    <w:rsid w:val="00FB47E7"/>
    <w:rsid w:val="00FC1BCB"/>
    <w:rsid w:val="00FC38B5"/>
    <w:rsid w:val="00FC7B91"/>
    <w:rsid w:val="00FD226F"/>
    <w:rsid w:val="00F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  <w:style w:type="character" w:styleId="Odkaznakomentr">
    <w:name w:val="annotation reference"/>
    <w:basedOn w:val="Predvolenpsmoodseku"/>
    <w:uiPriority w:val="99"/>
    <w:semiHidden/>
    <w:unhideWhenUsed/>
    <w:rsid w:val="00315A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5A0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5A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st">
    <w:name w:val="st"/>
    <w:basedOn w:val="Predvolenpsmoodseku"/>
    <w:rsid w:val="007820ED"/>
  </w:style>
  <w:style w:type="character" w:styleId="Odkaznakomentr">
    <w:name w:val="annotation reference"/>
    <w:basedOn w:val="Predvolenpsmoodseku"/>
    <w:uiPriority w:val="99"/>
    <w:semiHidden/>
    <w:unhideWhenUsed/>
    <w:rsid w:val="00315A0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15A0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15A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4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04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09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4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8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0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5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6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rirodoveda34.szm.com/jedl_huby.html" TargetMode="External"/><Relationship Id="rId18" Type="http://schemas.openxmlformats.org/officeDocument/2006/relationships/hyperlink" Target="http://www.nahuby.sk/obrazok_detail.php?obrazok_id=174885" TargetMode="External"/><Relationship Id="rId26" Type="http://schemas.openxmlformats.org/officeDocument/2006/relationships/hyperlink" Target="http://shson.wordpress.com/2011/04/30/jarne-hriby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logster.com/ibolya-puhova1/kuriatko-jedle/g-6kr030j5cg0tfa1bigiona0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prirodoveda34.szm.com/jedl_huby.html" TargetMode="External"/><Relationship Id="rId17" Type="http://schemas.openxmlformats.org/officeDocument/2006/relationships/hyperlink" Target="http://www.lovuzdar.sk/foto-11792/bedla-vysoka" TargetMode="External"/><Relationship Id="rId25" Type="http://schemas.openxmlformats.org/officeDocument/2006/relationships/hyperlink" Target="http://biologia5.webnode.sk/huby-a-lisajniky/huby/nejedle-huby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lovuzdar.sk/foto-11792/bedla-vysoka" TargetMode="External"/><Relationship Id="rId20" Type="http://schemas.openxmlformats.org/officeDocument/2006/relationships/hyperlink" Target="http://www.glogster.com/ibolya-puhova1/kuriatko-jedle/g-6kr030j5cg0tfa1bigiona0" TargetMode="External"/><Relationship Id="rId29" Type="http://schemas.openxmlformats.org/officeDocument/2006/relationships/hyperlink" Target="http://www.mezistromy.cz/cz/fotogalerie/houb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irodoveda34.szm.com/jedl_huby.html" TargetMode="External"/><Relationship Id="rId24" Type="http://schemas.openxmlformats.org/officeDocument/2006/relationships/hyperlink" Target="http://biologia5.webnode.sk/huby-a-lisajniky/huby/nejedle-huby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galerie.chlapator.cz/Clovek/Houby/Houby.php?page=4&amp;ipp=28" TargetMode="External"/><Relationship Id="rId23" Type="http://schemas.openxmlformats.org/officeDocument/2006/relationships/hyperlink" Target="http://www.naturfoto.cz/podpnovka-smrekova-fotografie_sk-17180.html" TargetMode="External"/><Relationship Id="rId28" Type="http://schemas.openxmlformats.org/officeDocument/2006/relationships/hyperlink" Target="http://www.mezistromy.cz/cz/fotogalerie/houby" TargetMode="External"/><Relationship Id="rId10" Type="http://schemas.openxmlformats.org/officeDocument/2006/relationships/hyperlink" Target="http://prirodoveda34.szm.com/jedl_huby.html" TargetMode="External"/><Relationship Id="rId19" Type="http://schemas.openxmlformats.org/officeDocument/2006/relationships/hyperlink" Target="http://www.nahuby.sk/obrazok_detail.php?obrazok_id=174885" TargetMode="External"/><Relationship Id="rId31" Type="http://schemas.openxmlformats.org/officeDocument/2006/relationships/hyperlink" Target="http://www.nahuby.sk/obrazok_detail.php?obrazok_id=43212&amp;poradie=8&amp;form_hash=112d5d2062a9e0f05326ae8e702d5be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rirodoveda34.szm.com/jedl_huby.html" TargetMode="External"/><Relationship Id="rId14" Type="http://schemas.openxmlformats.org/officeDocument/2006/relationships/hyperlink" Target="http://galerie.chlapator.cz/Clovek/Houby/Houby.php?page=4&amp;ipp=28" TargetMode="External"/><Relationship Id="rId22" Type="http://schemas.openxmlformats.org/officeDocument/2006/relationships/hyperlink" Target="http://www.naturfoto.cz/podpnovka-smrekova-fotografie_sk-17180.html" TargetMode="External"/><Relationship Id="rId27" Type="http://schemas.openxmlformats.org/officeDocument/2006/relationships/hyperlink" Target="http://shson.wordpress.com/2011/04/30/jarne-hriby/" TargetMode="External"/><Relationship Id="rId30" Type="http://schemas.openxmlformats.org/officeDocument/2006/relationships/hyperlink" Target="http://www.nahuby.sk/obrazok_detail.php?obrazok_id=43212&amp;poradie=8&amp;form_hash=112d5d2062a9e0f05326ae8e702d5be5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214D1-8E06-48AD-8EE2-51367890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18</TotalTime>
  <Pages>6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lensk</cp:lastModifiedBy>
  <cp:revision>8</cp:revision>
  <cp:lastPrinted>2014-06-02T09:09:00Z</cp:lastPrinted>
  <dcterms:created xsi:type="dcterms:W3CDTF">2014-11-20T19:44:00Z</dcterms:created>
  <dcterms:modified xsi:type="dcterms:W3CDTF">2014-11-29T14:01:00Z</dcterms:modified>
</cp:coreProperties>
</file>