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7C3" w:rsidRDefault="00371410" w:rsidP="00A167C3">
      <w:pPr>
        <w:jc w:val="center"/>
      </w:pPr>
      <w:r>
        <w:t>Čo už vieme ...</w:t>
      </w:r>
    </w:p>
    <w:p w:rsidR="00A167C3" w:rsidRDefault="00A167C3" w:rsidP="00A167C3">
      <w:r>
        <w:t xml:space="preserve">1. </w:t>
      </w:r>
      <w:r w:rsidR="00371410">
        <w:t>Uvedené kosti správne priraď</w:t>
      </w:r>
      <w:r>
        <w:t>:</w:t>
      </w:r>
    </w:p>
    <w:p w:rsidR="00A167C3" w:rsidRPr="00371410" w:rsidRDefault="00371410" w:rsidP="00A167C3">
      <w:pPr>
        <w:rPr>
          <w:b/>
        </w:rPr>
      </w:pPr>
      <w:r>
        <w:t xml:space="preserve">    </w:t>
      </w:r>
      <w:r w:rsidRPr="00371410">
        <w:rPr>
          <w:b/>
        </w:rPr>
        <w:t>čelová kosť , ramenná kosť</w:t>
      </w:r>
      <w:r w:rsidR="00E36813">
        <w:rPr>
          <w:b/>
        </w:rPr>
        <w:t>,</w:t>
      </w:r>
      <w:r w:rsidR="00A167C3" w:rsidRPr="00371410">
        <w:rPr>
          <w:b/>
        </w:rPr>
        <w:t xml:space="preserve"> </w:t>
      </w:r>
      <w:r w:rsidR="008B5562" w:rsidRPr="00371410">
        <w:rPr>
          <w:b/>
        </w:rPr>
        <w:t xml:space="preserve">sánka, </w:t>
      </w:r>
      <w:r w:rsidRPr="00371410">
        <w:rPr>
          <w:b/>
        </w:rPr>
        <w:t>panva</w:t>
      </w:r>
      <w:r w:rsidR="00A167C3" w:rsidRPr="00371410">
        <w:rPr>
          <w:b/>
        </w:rPr>
        <w:t>,</w:t>
      </w:r>
      <w:r w:rsidRPr="00371410">
        <w:rPr>
          <w:b/>
        </w:rPr>
        <w:t xml:space="preserve"> jarmová kosť,</w:t>
      </w:r>
      <w:r w:rsidR="00A167C3" w:rsidRPr="00371410">
        <w:rPr>
          <w:b/>
        </w:rPr>
        <w:t xml:space="preserve"> lopatka, </w:t>
      </w:r>
      <w:r w:rsidRPr="00371410">
        <w:rPr>
          <w:b/>
        </w:rPr>
        <w:t>píšťala</w:t>
      </w:r>
      <w:r w:rsidR="00A167C3" w:rsidRPr="00371410">
        <w:rPr>
          <w:b/>
        </w:rPr>
        <w:t xml:space="preserve">, predpriehlavkové kosti, </w:t>
      </w:r>
      <w:r w:rsidRPr="00371410">
        <w:rPr>
          <w:b/>
        </w:rPr>
        <w:t>kosti zápästia, nosová kosť, kľúčna kosť</w:t>
      </w:r>
    </w:p>
    <w:p w:rsidR="00371410" w:rsidRDefault="00371410" w:rsidP="00A167C3">
      <w:r>
        <w:t>a.)kostra lebky – mozgová časť</w:t>
      </w:r>
    </w:p>
    <w:p w:rsidR="00371410" w:rsidRDefault="00371410" w:rsidP="00A167C3">
      <w:r>
        <w:t>b.)kostra lebky – tvárová časť</w:t>
      </w:r>
    </w:p>
    <w:p w:rsidR="00371410" w:rsidRDefault="00371410" w:rsidP="00A167C3">
      <w:r>
        <w:t>c.)pletenec Hornej končatiny</w:t>
      </w:r>
    </w:p>
    <w:p w:rsidR="00371410" w:rsidRDefault="00371410" w:rsidP="00A167C3">
      <w:r>
        <w:t>d.)voľná horná končatina</w:t>
      </w:r>
    </w:p>
    <w:p w:rsidR="00371410" w:rsidRDefault="00E36813" w:rsidP="00A167C3">
      <w:r>
        <w:t>e</w:t>
      </w:r>
      <w:r w:rsidR="00371410">
        <w:t>.)kostra ruky</w:t>
      </w:r>
    </w:p>
    <w:p w:rsidR="00371410" w:rsidRDefault="00E36813" w:rsidP="00A167C3">
      <w:r>
        <w:t>f</w:t>
      </w:r>
      <w:r w:rsidR="00371410">
        <w:t>.)kostra pletenca dolnej končatiny</w:t>
      </w:r>
    </w:p>
    <w:p w:rsidR="00371410" w:rsidRDefault="00E36813" w:rsidP="00A167C3">
      <w:r>
        <w:t>g</w:t>
      </w:r>
      <w:r w:rsidR="00371410">
        <w:t>.)kostra nohy</w:t>
      </w:r>
    </w:p>
    <w:p w:rsidR="001857D2" w:rsidRDefault="00371410" w:rsidP="00A167C3">
      <w:pPr>
        <w:rPr>
          <w:noProof/>
          <w:lang w:eastAsia="sk-SK"/>
        </w:rPr>
      </w:pPr>
      <w:r>
        <w:rPr>
          <w:noProof/>
          <w:lang w:eastAsia="sk-SK"/>
        </w:rPr>
        <w:t>2</w:t>
      </w:r>
      <w:r w:rsidR="001857D2">
        <w:rPr>
          <w:noProof/>
          <w:lang w:eastAsia="sk-SK"/>
        </w:rPr>
        <w:t>. Vyber správnu možnosť:</w:t>
      </w:r>
    </w:p>
    <w:p w:rsidR="001857D2" w:rsidRDefault="001857D2" w:rsidP="001857D2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Kosť rastie do šírky z : chrupky</w:t>
      </w:r>
      <w:r w:rsidR="0020241C">
        <w:rPr>
          <w:noProof/>
          <w:lang w:eastAsia="sk-SK"/>
        </w:rPr>
        <w:t xml:space="preserve"> </w:t>
      </w:r>
      <w:r>
        <w:rPr>
          <w:noProof/>
          <w:lang w:eastAsia="sk-SK"/>
        </w:rPr>
        <w:t xml:space="preserve">/ </w:t>
      </w:r>
      <w:r w:rsidR="0020241C">
        <w:rPr>
          <w:noProof/>
          <w:lang w:eastAsia="sk-SK"/>
        </w:rPr>
        <w:t xml:space="preserve"> </w:t>
      </w:r>
      <w:r>
        <w:rPr>
          <w:noProof/>
          <w:lang w:eastAsia="sk-SK"/>
        </w:rPr>
        <w:t>okostice</w:t>
      </w:r>
      <w:r w:rsidR="0020241C">
        <w:rPr>
          <w:noProof/>
          <w:lang w:eastAsia="sk-SK"/>
        </w:rPr>
        <w:t xml:space="preserve"> </w:t>
      </w:r>
      <w:r>
        <w:rPr>
          <w:noProof/>
          <w:lang w:eastAsia="sk-SK"/>
        </w:rPr>
        <w:t>/</w:t>
      </w:r>
      <w:r w:rsidR="0020241C">
        <w:rPr>
          <w:noProof/>
          <w:lang w:eastAsia="sk-SK"/>
        </w:rPr>
        <w:t xml:space="preserve"> </w:t>
      </w:r>
      <w:r>
        <w:rPr>
          <w:noProof/>
          <w:lang w:eastAsia="sk-SK"/>
        </w:rPr>
        <w:t>kostnej drene</w:t>
      </w:r>
    </w:p>
    <w:p w:rsidR="001857D2" w:rsidRDefault="00371410" w:rsidP="001857D2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Pevnosť kosti dodávajú</w:t>
      </w:r>
      <w:r w:rsidR="001857D2">
        <w:rPr>
          <w:noProof/>
          <w:lang w:eastAsia="sk-SK"/>
        </w:rPr>
        <w:t xml:space="preserve">: </w:t>
      </w:r>
      <w:r>
        <w:rPr>
          <w:noProof/>
          <w:lang w:eastAsia="sk-SK"/>
        </w:rPr>
        <w:t>tuky</w:t>
      </w:r>
      <w:r w:rsidR="0020241C">
        <w:rPr>
          <w:noProof/>
          <w:lang w:eastAsia="sk-SK"/>
        </w:rPr>
        <w:t xml:space="preserve"> </w:t>
      </w:r>
      <w:r w:rsidR="001857D2">
        <w:rPr>
          <w:noProof/>
          <w:lang w:eastAsia="sk-SK"/>
        </w:rPr>
        <w:t>/</w:t>
      </w:r>
      <w:r w:rsidR="0020241C">
        <w:rPr>
          <w:noProof/>
          <w:lang w:eastAsia="sk-SK"/>
        </w:rPr>
        <w:t xml:space="preserve"> </w:t>
      </w:r>
      <w:r w:rsidR="001857D2">
        <w:rPr>
          <w:noProof/>
          <w:lang w:eastAsia="sk-SK"/>
        </w:rPr>
        <w:t xml:space="preserve"> zlúčeniny vápnika</w:t>
      </w:r>
      <w:r w:rsidR="0020241C">
        <w:rPr>
          <w:noProof/>
          <w:lang w:eastAsia="sk-SK"/>
        </w:rPr>
        <w:t xml:space="preserve"> </w:t>
      </w:r>
      <w:r w:rsidR="001857D2">
        <w:rPr>
          <w:noProof/>
          <w:lang w:eastAsia="sk-SK"/>
        </w:rPr>
        <w:t>/</w:t>
      </w:r>
      <w:r w:rsidR="0020241C">
        <w:rPr>
          <w:noProof/>
          <w:lang w:eastAsia="sk-SK"/>
        </w:rPr>
        <w:t xml:space="preserve"> </w:t>
      </w:r>
      <w:r w:rsidR="001857D2">
        <w:rPr>
          <w:noProof/>
          <w:lang w:eastAsia="sk-SK"/>
        </w:rPr>
        <w:t xml:space="preserve"> zlúčeniny fosforu</w:t>
      </w:r>
    </w:p>
    <w:p w:rsidR="001857D2" w:rsidRDefault="0020241C" w:rsidP="001857D2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 xml:space="preserve">Vo vnútri kosti je: okostica / chrupka  / </w:t>
      </w:r>
      <w:r w:rsidR="00371410">
        <w:rPr>
          <w:noProof/>
          <w:lang w:eastAsia="sk-SK"/>
        </w:rPr>
        <w:t xml:space="preserve">kostná </w:t>
      </w:r>
      <w:r>
        <w:rPr>
          <w:noProof/>
          <w:lang w:eastAsia="sk-SK"/>
        </w:rPr>
        <w:t>dreň</w:t>
      </w:r>
    </w:p>
    <w:p w:rsidR="0020241C" w:rsidRDefault="0020241C" w:rsidP="001857D2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 xml:space="preserve">Plochá kosť je: lakťová kosť / </w:t>
      </w:r>
      <w:r w:rsidR="00371410">
        <w:rPr>
          <w:noProof/>
          <w:lang w:eastAsia="sk-SK"/>
        </w:rPr>
        <w:t>lopatka</w:t>
      </w:r>
      <w:r>
        <w:rPr>
          <w:noProof/>
          <w:lang w:eastAsia="sk-SK"/>
        </w:rPr>
        <w:t xml:space="preserve"> / </w:t>
      </w:r>
      <w:r w:rsidR="00371410">
        <w:rPr>
          <w:noProof/>
          <w:lang w:eastAsia="sk-SK"/>
        </w:rPr>
        <w:t>stehenná kosť</w:t>
      </w:r>
    </w:p>
    <w:p w:rsidR="0020241C" w:rsidRDefault="0020241C" w:rsidP="001857D2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K osovej kostre patrí: hrudná kosť / lopatka / kostra končatín</w:t>
      </w:r>
    </w:p>
    <w:p w:rsidR="0020241C" w:rsidRDefault="0020241C" w:rsidP="001857D2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Dvanásť stavcov je počet: krčných stavcov</w:t>
      </w:r>
      <w:r w:rsidR="008465BB">
        <w:rPr>
          <w:noProof/>
          <w:lang w:eastAsia="sk-SK"/>
        </w:rPr>
        <w:t xml:space="preserve"> /</w:t>
      </w:r>
      <w:r>
        <w:rPr>
          <w:noProof/>
          <w:lang w:eastAsia="sk-SK"/>
        </w:rPr>
        <w:t xml:space="preserve"> hrudníkových stavcov</w:t>
      </w:r>
      <w:r w:rsidR="008465BB">
        <w:rPr>
          <w:noProof/>
          <w:lang w:eastAsia="sk-SK"/>
        </w:rPr>
        <w:t xml:space="preserve"> /</w:t>
      </w:r>
      <w:r>
        <w:rPr>
          <w:noProof/>
          <w:lang w:eastAsia="sk-SK"/>
        </w:rPr>
        <w:t xml:space="preserve"> driekových stavcov</w:t>
      </w:r>
    </w:p>
    <w:p w:rsidR="0020241C" w:rsidRDefault="0020241C" w:rsidP="0020241C">
      <w:pPr>
        <w:pStyle w:val="Odsekzoznamu"/>
        <w:ind w:left="910"/>
        <w:rPr>
          <w:noProof/>
          <w:lang w:eastAsia="sk-SK"/>
        </w:rPr>
      </w:pPr>
    </w:p>
    <w:p w:rsidR="0020241C" w:rsidRDefault="00371410" w:rsidP="0020241C">
      <w:pPr>
        <w:rPr>
          <w:noProof/>
          <w:lang w:eastAsia="sk-SK"/>
        </w:rPr>
      </w:pPr>
      <w:r>
        <w:rPr>
          <w:noProof/>
          <w:lang w:eastAsia="sk-SK"/>
        </w:rPr>
        <w:t>3</w:t>
      </w:r>
      <w:r w:rsidR="0020241C">
        <w:rPr>
          <w:noProof/>
          <w:lang w:eastAsia="sk-SK"/>
        </w:rPr>
        <w:t>. Napíš, ako poskytneš prvú pomoc pri zlomenine /všeobecne/ a vymenuj protišokové opatrenia – 5T:</w:t>
      </w:r>
    </w:p>
    <w:p w:rsidR="0020241C" w:rsidRDefault="0020241C" w:rsidP="0020241C">
      <w:pPr>
        <w:rPr>
          <w:noProof/>
          <w:lang w:eastAsia="sk-SK"/>
        </w:rPr>
      </w:pPr>
      <w:r>
        <w:rPr>
          <w:noProof/>
          <w:lang w:eastAsia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0241C" w:rsidRDefault="0020241C" w:rsidP="0020241C">
      <w:pPr>
        <w:rPr>
          <w:noProof/>
          <w:lang w:eastAsia="sk-SK"/>
        </w:rPr>
      </w:pPr>
      <w:r>
        <w:rPr>
          <w:noProof/>
          <w:lang w:eastAsia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C1EE9" w:rsidRDefault="002C1EE9" w:rsidP="00DC5BB8">
      <w:pPr>
        <w:ind w:left="720"/>
        <w:rPr>
          <w:noProof/>
          <w:lang w:eastAsia="sk-SK"/>
        </w:rPr>
      </w:pPr>
    </w:p>
    <w:p w:rsidR="00DC5BB8" w:rsidRDefault="00DC5BB8" w:rsidP="00DC5BB8">
      <w:pPr>
        <w:ind w:left="720"/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>
      <w:pPr>
        <w:rPr>
          <w:noProof/>
          <w:lang w:eastAsia="sk-SK"/>
        </w:rPr>
      </w:pPr>
    </w:p>
    <w:p w:rsidR="00A167C3" w:rsidRDefault="00A167C3" w:rsidP="00A167C3"/>
    <w:sectPr w:rsidR="00A167C3" w:rsidSect="00CC1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2E98"/>
    <w:multiLevelType w:val="hybridMultilevel"/>
    <w:tmpl w:val="7910C7FC"/>
    <w:lvl w:ilvl="0" w:tplc="041B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>
    <w:nsid w:val="1F290DD0"/>
    <w:multiLevelType w:val="hybridMultilevel"/>
    <w:tmpl w:val="32DC99C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B490F"/>
    <w:multiLevelType w:val="hybridMultilevel"/>
    <w:tmpl w:val="3FC82A5A"/>
    <w:lvl w:ilvl="0" w:tplc="BDE4567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1096DBB"/>
    <w:multiLevelType w:val="hybridMultilevel"/>
    <w:tmpl w:val="9402878A"/>
    <w:lvl w:ilvl="0" w:tplc="041B0009">
      <w:start w:val="1"/>
      <w:numFmt w:val="bullet"/>
      <w:lvlText w:val=""/>
      <w:lvlJc w:val="left"/>
      <w:pPr>
        <w:ind w:left="91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/>
  <w:rsids>
    <w:rsidRoot w:val="00371410"/>
    <w:rsid w:val="001857D2"/>
    <w:rsid w:val="0020241C"/>
    <w:rsid w:val="002C1EE9"/>
    <w:rsid w:val="00371410"/>
    <w:rsid w:val="008465BB"/>
    <w:rsid w:val="008B5562"/>
    <w:rsid w:val="009E0CF3"/>
    <w:rsid w:val="00A167C3"/>
    <w:rsid w:val="00CC1CAA"/>
    <w:rsid w:val="00D35623"/>
    <w:rsid w:val="00DC5BB8"/>
    <w:rsid w:val="00E3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5623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1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7C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85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Pohybov&#225;%20s&#250;stava%20-test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Pohybová sústava -test</Template>
  <TotalTime>117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2009-11-01T20:11:00Z</cp:lastPrinted>
  <dcterms:created xsi:type="dcterms:W3CDTF">2021-01-15T07:28:00Z</dcterms:created>
  <dcterms:modified xsi:type="dcterms:W3CDTF">2021-01-15T12:01:00Z</dcterms:modified>
</cp:coreProperties>
</file>