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33" w:rsidRDefault="00207533" w:rsidP="00B310C4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Gymnázium, SNP 1, Gelnica</w:t>
      </w:r>
    </w:p>
    <w:p w:rsidR="00207533" w:rsidRPr="00010AFD" w:rsidRDefault="00207533" w:rsidP="005F5B13">
      <w:pPr>
        <w:jc w:val="center"/>
        <w:rPr>
          <w:b/>
          <w:bCs/>
          <w:sz w:val="32"/>
          <w:szCs w:val="32"/>
        </w:rPr>
      </w:pPr>
      <w:r w:rsidRPr="00010AFD">
        <w:rPr>
          <w:b/>
          <w:bCs/>
          <w:sz w:val="32"/>
          <w:szCs w:val="32"/>
        </w:rPr>
        <w:t>Príloha k</w:t>
      </w:r>
      <w:r>
        <w:rPr>
          <w:b/>
          <w:bCs/>
          <w:sz w:val="32"/>
          <w:szCs w:val="32"/>
        </w:rPr>
        <w:t> inovovanému Š</w:t>
      </w:r>
      <w:r w:rsidRPr="00010AFD">
        <w:rPr>
          <w:b/>
          <w:bCs/>
          <w:sz w:val="32"/>
          <w:szCs w:val="32"/>
        </w:rPr>
        <w:t>kolskému vzdelávaciemu programu</w:t>
      </w:r>
    </w:p>
    <w:p w:rsidR="00207533" w:rsidRDefault="00207533" w:rsidP="005F5B13">
      <w:pPr>
        <w:jc w:val="center"/>
        <w:rPr>
          <w:sz w:val="32"/>
          <w:szCs w:val="32"/>
        </w:rPr>
      </w:pPr>
    </w:p>
    <w:p w:rsidR="00207533" w:rsidRDefault="00207533" w:rsidP="005F5B13">
      <w:pPr>
        <w:jc w:val="center"/>
        <w:rPr>
          <w:sz w:val="32"/>
          <w:szCs w:val="32"/>
        </w:rPr>
      </w:pPr>
    </w:p>
    <w:p w:rsidR="00207533" w:rsidRDefault="00207533" w:rsidP="005F5B13">
      <w:pPr>
        <w:jc w:val="center"/>
        <w:rPr>
          <w:sz w:val="32"/>
          <w:szCs w:val="32"/>
        </w:rPr>
      </w:pPr>
    </w:p>
    <w:p w:rsidR="00207533" w:rsidRDefault="00207533" w:rsidP="005F5B13">
      <w:pPr>
        <w:jc w:val="center"/>
        <w:rPr>
          <w:sz w:val="32"/>
          <w:szCs w:val="32"/>
        </w:rPr>
      </w:pPr>
    </w:p>
    <w:p w:rsidR="00207533" w:rsidRDefault="00207533" w:rsidP="005F5B13">
      <w:pPr>
        <w:jc w:val="center"/>
        <w:rPr>
          <w:sz w:val="32"/>
          <w:szCs w:val="32"/>
        </w:rPr>
      </w:pPr>
    </w:p>
    <w:p w:rsidR="00207533" w:rsidRDefault="00207533" w:rsidP="005F5B13">
      <w:pPr>
        <w:jc w:val="center"/>
        <w:rPr>
          <w:sz w:val="32"/>
          <w:szCs w:val="32"/>
        </w:rPr>
      </w:pPr>
    </w:p>
    <w:p w:rsidR="00207533" w:rsidRDefault="00207533" w:rsidP="005F5B13">
      <w:pPr>
        <w:jc w:val="center"/>
        <w:rPr>
          <w:sz w:val="32"/>
          <w:szCs w:val="32"/>
        </w:rPr>
      </w:pPr>
    </w:p>
    <w:p w:rsidR="00207533" w:rsidRDefault="00207533" w:rsidP="005F5B1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Finančná gramotnosť  na vyššom stupni osemročného štúdia a na štvorročnom štúdiu</w:t>
      </w:r>
    </w:p>
    <w:p w:rsidR="00207533" w:rsidRDefault="00207533" w:rsidP="005F5B13">
      <w:pPr>
        <w:jc w:val="center"/>
        <w:rPr>
          <w:b/>
          <w:bCs/>
          <w:sz w:val="24"/>
          <w:szCs w:val="24"/>
        </w:rPr>
      </w:pPr>
    </w:p>
    <w:p w:rsidR="00207533" w:rsidRDefault="00207533" w:rsidP="005F5B13">
      <w:pPr>
        <w:jc w:val="center"/>
        <w:rPr>
          <w:b/>
          <w:bCs/>
          <w:sz w:val="24"/>
          <w:szCs w:val="24"/>
        </w:rPr>
      </w:pPr>
    </w:p>
    <w:p w:rsidR="00207533" w:rsidRDefault="00207533" w:rsidP="005F5B13">
      <w:pPr>
        <w:jc w:val="center"/>
        <w:rPr>
          <w:b/>
          <w:bCs/>
          <w:sz w:val="24"/>
          <w:szCs w:val="24"/>
        </w:rPr>
      </w:pPr>
    </w:p>
    <w:p w:rsidR="00207533" w:rsidRDefault="00207533" w:rsidP="005F5B13">
      <w:pPr>
        <w:jc w:val="center"/>
        <w:rPr>
          <w:b/>
          <w:bCs/>
          <w:sz w:val="24"/>
          <w:szCs w:val="24"/>
        </w:rPr>
      </w:pPr>
    </w:p>
    <w:p w:rsidR="00207533" w:rsidRDefault="00207533" w:rsidP="005F5B13">
      <w:pPr>
        <w:jc w:val="center"/>
        <w:rPr>
          <w:b/>
          <w:bCs/>
          <w:sz w:val="24"/>
          <w:szCs w:val="24"/>
        </w:rPr>
      </w:pPr>
    </w:p>
    <w:p w:rsidR="00207533" w:rsidRDefault="00207533" w:rsidP="005F5B13">
      <w:pPr>
        <w:jc w:val="center"/>
        <w:rPr>
          <w:b/>
          <w:bCs/>
          <w:sz w:val="24"/>
          <w:szCs w:val="24"/>
        </w:rPr>
      </w:pPr>
    </w:p>
    <w:p w:rsidR="00207533" w:rsidRDefault="00207533" w:rsidP="005F5B13">
      <w:pPr>
        <w:jc w:val="center"/>
        <w:rPr>
          <w:b/>
          <w:bCs/>
          <w:sz w:val="24"/>
          <w:szCs w:val="24"/>
        </w:rPr>
      </w:pPr>
    </w:p>
    <w:p w:rsidR="00207533" w:rsidRDefault="00207533" w:rsidP="005F5B13">
      <w:pPr>
        <w:jc w:val="center"/>
        <w:rPr>
          <w:b/>
          <w:bCs/>
          <w:sz w:val="24"/>
          <w:szCs w:val="24"/>
        </w:rPr>
      </w:pPr>
    </w:p>
    <w:p w:rsidR="00207533" w:rsidRDefault="00207533" w:rsidP="005F5B13">
      <w:pPr>
        <w:jc w:val="center"/>
        <w:rPr>
          <w:b/>
          <w:bCs/>
          <w:sz w:val="24"/>
          <w:szCs w:val="24"/>
        </w:rPr>
      </w:pPr>
    </w:p>
    <w:p w:rsidR="00207533" w:rsidRDefault="00207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07533" w:rsidRDefault="00207533" w:rsidP="005847E4"/>
    <w:p w:rsidR="00207533" w:rsidRDefault="00207533" w:rsidP="0058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Hlavné témy finančnej gramotnosti</w:t>
      </w:r>
    </w:p>
    <w:p w:rsidR="00207533" w:rsidRDefault="00207533" w:rsidP="005847E4">
      <w:r>
        <w:t xml:space="preserve">      Na vyššom stupni osemročného štúdia gymnáziaa na štvorročnom štúdiu...</w:t>
      </w:r>
    </w:p>
    <w:p w:rsidR="00207533" w:rsidRDefault="00207533" w:rsidP="005847E4">
      <w:r>
        <w:t>Témy, v ktorých bude finančná gramotnosť priamo zapracovaná a rozvíjaná.</w:t>
      </w:r>
    </w:p>
    <w:p w:rsidR="00207533" w:rsidRDefault="00207533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Slovenský jazyk a literatúra</w:t>
      </w:r>
    </w:p>
    <w:p w:rsidR="00207533" w:rsidRDefault="00207533" w:rsidP="005D6EA5">
      <w:pPr>
        <w:pStyle w:val="ListParagraph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sz w:val="24"/>
          <w:szCs w:val="24"/>
        </w:rPr>
        <w:t>Sloh - prosba/želanie, ospravedlnenie s vysvetlením, vyjadrenie súhlasu/nesúhlasu, tvorba otázok (žiadosť o informáciu), rozhovor, argument/protiargument, krátke správy (sms, e-mail), reklama, inzerát, prihláška, úradný list, úradný životopis, štruktúrovaný životopis, žiadosť</w:t>
      </w:r>
      <w:bookmarkStart w:id="0" w:name="_GoBack"/>
      <w:bookmarkEnd w:id="0"/>
    </w:p>
    <w:p w:rsidR="00207533" w:rsidRDefault="00207533" w:rsidP="005D6EA5">
      <w:pPr>
        <w:pStyle w:val="ListParagraph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Komunikácia - asertívna komunikácia</w:t>
      </w:r>
    </w:p>
    <w:p w:rsidR="00207533" w:rsidRDefault="00207533" w:rsidP="005D6EA5">
      <w:pPr>
        <w:pStyle w:val="ListParagraph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Práca s informáciami - súvislé a nesúvislé texty</w:t>
      </w:r>
    </w:p>
    <w:p w:rsidR="00207533" w:rsidRDefault="00207533" w:rsidP="005D6EA5">
      <w:pPr>
        <w:pStyle w:val="ListParagraph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Učenie sa - kontrola plnenia plánu, projektovanie vlastnej budúcnosti</w:t>
      </w:r>
    </w:p>
    <w:p w:rsidR="00207533" w:rsidRDefault="00207533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Cudzí jazyk</w:t>
      </w:r>
    </w:p>
    <w:p w:rsidR="00207533" w:rsidRPr="004E557D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Obchod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služby</w:t>
      </w:r>
      <w:r>
        <w:rPr>
          <w:spacing w:val="-1"/>
          <w:sz w:val="24"/>
          <w:szCs w:val="24"/>
        </w:rPr>
        <w:t xml:space="preserve"> /</w:t>
      </w:r>
      <w:r w:rsidRPr="004E557D">
        <w:rPr>
          <w:color w:val="FF0000"/>
          <w:spacing w:val="-1"/>
          <w:sz w:val="24"/>
          <w:szCs w:val="24"/>
        </w:rPr>
        <w:t>2. r. + sexta, 4.r. + oktáva</w:t>
      </w:r>
      <w:r>
        <w:rPr>
          <w:color w:val="FF0000"/>
          <w:spacing w:val="-1"/>
          <w:sz w:val="24"/>
          <w:szCs w:val="24"/>
        </w:rPr>
        <w:t>, t.c. nákupné zariadenia, spôsoby nákupu a platenia/</w:t>
      </w:r>
    </w:p>
    <w:p w:rsidR="00207533" w:rsidRPr="004E557D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Rodina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spoločnosť</w:t>
      </w:r>
      <w:r>
        <w:rPr>
          <w:sz w:val="24"/>
          <w:szCs w:val="24"/>
        </w:rPr>
        <w:t xml:space="preserve"> /</w:t>
      </w:r>
      <w:r w:rsidRPr="004E557D">
        <w:rPr>
          <w:color w:val="FF0000"/>
          <w:sz w:val="24"/>
          <w:szCs w:val="24"/>
        </w:rPr>
        <w:t>1.r. + kvinta, 3.r. + septíma</w:t>
      </w:r>
      <w:r>
        <w:rPr>
          <w:color w:val="FF0000"/>
          <w:sz w:val="24"/>
          <w:szCs w:val="24"/>
        </w:rPr>
        <w:t>, t.c. vzťahy v rodine, vzťahy medzi ľuďmi/</w:t>
      </w:r>
    </w:p>
    <w:p w:rsidR="00207533" w:rsidRPr="004E557D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Domov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bývanie</w:t>
      </w:r>
      <w:r>
        <w:rPr>
          <w:spacing w:val="-1"/>
          <w:sz w:val="24"/>
          <w:szCs w:val="24"/>
        </w:rPr>
        <w:t xml:space="preserve"> /</w:t>
      </w:r>
      <w:r w:rsidRPr="004E557D">
        <w:rPr>
          <w:color w:val="FF0000"/>
          <w:spacing w:val="-1"/>
          <w:sz w:val="24"/>
          <w:szCs w:val="24"/>
        </w:rPr>
        <w:t>1.r. + kvinta, 3.r. + septíma</w:t>
      </w:r>
      <w:r>
        <w:rPr>
          <w:color w:val="FF0000"/>
          <w:spacing w:val="-1"/>
          <w:sz w:val="24"/>
          <w:szCs w:val="24"/>
        </w:rPr>
        <w:t>, t.c. zariadenie bytu, bývanie v meste a na vidieku/</w:t>
      </w:r>
    </w:p>
    <w:p w:rsidR="00207533" w:rsidRPr="004E557D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Ľudské telo, starostlivosť o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zdravie</w:t>
      </w:r>
      <w:r>
        <w:rPr>
          <w:sz w:val="24"/>
          <w:szCs w:val="24"/>
        </w:rPr>
        <w:t xml:space="preserve"> /</w:t>
      </w:r>
      <w:r w:rsidRPr="004E557D">
        <w:rPr>
          <w:color w:val="FF0000"/>
          <w:sz w:val="24"/>
          <w:szCs w:val="24"/>
        </w:rPr>
        <w:t>1.r. + kvinta, 3.r. + septíma</w:t>
      </w:r>
      <w:r>
        <w:rPr>
          <w:color w:val="FF0000"/>
          <w:sz w:val="24"/>
          <w:szCs w:val="24"/>
        </w:rPr>
        <w:t>, t.c. lekáreň, lieky, zdravý spôsob života/</w:t>
      </w:r>
    </w:p>
    <w:p w:rsidR="00207533" w:rsidRPr="004E557D" w:rsidRDefault="00207533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Doprava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cestovanie</w:t>
      </w:r>
      <w:r>
        <w:rPr>
          <w:spacing w:val="-1"/>
          <w:sz w:val="24"/>
          <w:szCs w:val="24"/>
        </w:rPr>
        <w:t xml:space="preserve"> /</w:t>
      </w:r>
      <w:r w:rsidRPr="004E557D">
        <w:rPr>
          <w:color w:val="FF0000"/>
          <w:spacing w:val="-1"/>
          <w:sz w:val="24"/>
          <w:szCs w:val="24"/>
        </w:rPr>
        <w:t>2.r. + sexta, 3.r. + septíma</w:t>
      </w:r>
      <w:r>
        <w:rPr>
          <w:color w:val="FF0000"/>
          <w:spacing w:val="-1"/>
          <w:sz w:val="24"/>
          <w:szCs w:val="24"/>
        </w:rPr>
        <w:t>, t.c. dopravné prostriedky, cestovný ruch/</w:t>
      </w:r>
    </w:p>
    <w:p w:rsidR="00207533" w:rsidRPr="004E557D" w:rsidRDefault="00207533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Vzdelávanie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práca</w:t>
      </w:r>
      <w:r>
        <w:rPr>
          <w:sz w:val="24"/>
          <w:szCs w:val="24"/>
        </w:rPr>
        <w:t xml:space="preserve"> /</w:t>
      </w:r>
      <w:r w:rsidRPr="004E557D">
        <w:rPr>
          <w:color w:val="FF0000"/>
          <w:sz w:val="24"/>
          <w:szCs w:val="24"/>
        </w:rPr>
        <w:t>2.r. + sexta, 3.r. + septíma, 4.r. + oktáva</w:t>
      </w:r>
      <w:r>
        <w:rPr>
          <w:color w:val="FF0000"/>
          <w:sz w:val="24"/>
          <w:szCs w:val="24"/>
        </w:rPr>
        <w:t>, t.c. trh práce, kariéra/</w:t>
      </w:r>
    </w:p>
    <w:p w:rsidR="00207533" w:rsidRPr="004E557D" w:rsidRDefault="00207533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Človek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príroda</w:t>
      </w:r>
      <w:r>
        <w:rPr>
          <w:sz w:val="24"/>
          <w:szCs w:val="24"/>
        </w:rPr>
        <w:t xml:space="preserve"> /</w:t>
      </w:r>
      <w:r w:rsidRPr="004E557D">
        <w:rPr>
          <w:color w:val="FF0000"/>
          <w:sz w:val="24"/>
          <w:szCs w:val="24"/>
        </w:rPr>
        <w:t>4.r. + oktáva</w:t>
      </w:r>
      <w:r>
        <w:rPr>
          <w:color w:val="FF0000"/>
          <w:sz w:val="24"/>
          <w:szCs w:val="24"/>
        </w:rPr>
        <w:t>, t.c. ochrana životného prostredia/</w:t>
      </w:r>
    </w:p>
    <w:p w:rsidR="00207533" w:rsidRPr="004E557D" w:rsidRDefault="00207533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Voľný čas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záľuby</w:t>
      </w:r>
      <w:r>
        <w:rPr>
          <w:spacing w:val="-1"/>
          <w:sz w:val="24"/>
          <w:szCs w:val="24"/>
        </w:rPr>
        <w:t xml:space="preserve"> /</w:t>
      </w:r>
      <w:r w:rsidRPr="004E557D">
        <w:rPr>
          <w:color w:val="FF0000"/>
          <w:spacing w:val="-1"/>
          <w:sz w:val="24"/>
          <w:szCs w:val="24"/>
        </w:rPr>
        <w:t>1.r. + kvinta, 4. r. + oktáva</w:t>
      </w:r>
      <w:r>
        <w:rPr>
          <w:color w:val="FF0000"/>
          <w:spacing w:val="-1"/>
          <w:sz w:val="24"/>
          <w:szCs w:val="24"/>
        </w:rPr>
        <w:t>, t.c. aktivity vo voľnom čase/</w:t>
      </w:r>
    </w:p>
    <w:p w:rsidR="00207533" w:rsidRPr="004E557D" w:rsidRDefault="00207533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Stravovanie</w:t>
      </w:r>
      <w:r>
        <w:rPr>
          <w:spacing w:val="-1"/>
          <w:sz w:val="24"/>
          <w:szCs w:val="24"/>
        </w:rPr>
        <w:t xml:space="preserve"> / </w:t>
      </w:r>
      <w:r w:rsidRPr="004E557D">
        <w:rPr>
          <w:color w:val="FF0000"/>
          <w:spacing w:val="-1"/>
          <w:sz w:val="24"/>
          <w:szCs w:val="24"/>
        </w:rPr>
        <w:t>1.r. + kvinta, 4.r. + oktáva</w:t>
      </w:r>
      <w:r>
        <w:rPr>
          <w:color w:val="FF0000"/>
          <w:spacing w:val="-1"/>
          <w:sz w:val="24"/>
          <w:szCs w:val="24"/>
        </w:rPr>
        <w:t>, t.c. nákup potravín/</w:t>
      </w:r>
    </w:p>
    <w:p w:rsidR="00207533" w:rsidRPr="004E557D" w:rsidRDefault="00207533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Obliekanie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móda</w:t>
      </w:r>
      <w:r>
        <w:rPr>
          <w:sz w:val="24"/>
          <w:szCs w:val="24"/>
        </w:rPr>
        <w:t xml:space="preserve"> /</w:t>
      </w:r>
      <w:r w:rsidRPr="004E557D">
        <w:rPr>
          <w:color w:val="FF0000"/>
          <w:sz w:val="24"/>
          <w:szCs w:val="24"/>
        </w:rPr>
        <w:t>2.r. + sexta, 4.r. + oktáva</w:t>
      </w:r>
      <w:r>
        <w:rPr>
          <w:color w:val="FF0000"/>
          <w:sz w:val="24"/>
          <w:szCs w:val="24"/>
        </w:rPr>
        <w:t>, t.c. druhy oblečenia, módne trendy/</w:t>
      </w:r>
    </w:p>
    <w:p w:rsidR="00207533" w:rsidRPr="004E557D" w:rsidRDefault="00207533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 </w:t>
      </w:r>
      <w:r w:rsidRPr="005D6EA5">
        <w:rPr>
          <w:sz w:val="24"/>
          <w:szCs w:val="24"/>
        </w:rPr>
        <w:t>Šport</w:t>
      </w:r>
      <w:r>
        <w:rPr>
          <w:sz w:val="24"/>
          <w:szCs w:val="24"/>
        </w:rPr>
        <w:t xml:space="preserve"> / </w:t>
      </w:r>
      <w:r w:rsidRPr="004E557D">
        <w:rPr>
          <w:color w:val="FF0000"/>
          <w:sz w:val="24"/>
          <w:szCs w:val="24"/>
        </w:rPr>
        <w:t>1.r. + kvinta, 3.r. + septíma</w:t>
      </w:r>
      <w:r>
        <w:rPr>
          <w:color w:val="FF0000"/>
          <w:sz w:val="24"/>
          <w:szCs w:val="24"/>
        </w:rPr>
        <w:t>, t.c. druhy športu, letné a zimné športy/</w:t>
      </w:r>
    </w:p>
    <w:p w:rsidR="00207533" w:rsidRPr="004E557D" w:rsidRDefault="00207533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3"/>
          <w:sz w:val="24"/>
          <w:szCs w:val="24"/>
        </w:rPr>
        <w:t>Mládež a j ej svet</w:t>
      </w:r>
      <w:r>
        <w:rPr>
          <w:spacing w:val="-3"/>
          <w:sz w:val="24"/>
          <w:szCs w:val="24"/>
        </w:rPr>
        <w:t xml:space="preserve"> </w:t>
      </w:r>
      <w:r w:rsidRPr="004E557D">
        <w:rPr>
          <w:color w:val="FF0000"/>
          <w:spacing w:val="-3"/>
          <w:sz w:val="24"/>
          <w:szCs w:val="24"/>
        </w:rPr>
        <w:t>/ 3.r. + septíma</w:t>
      </w:r>
      <w:r>
        <w:rPr>
          <w:color w:val="FF0000"/>
          <w:spacing w:val="-3"/>
          <w:sz w:val="24"/>
          <w:szCs w:val="24"/>
        </w:rPr>
        <w:t>, t.c. charakteristika mladých/</w:t>
      </w:r>
    </w:p>
    <w:p w:rsidR="00207533" w:rsidRPr="004E557D" w:rsidRDefault="00207533" w:rsidP="005D6EA5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Vzory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ideály</w:t>
      </w:r>
      <w:r>
        <w:rPr>
          <w:spacing w:val="-1"/>
          <w:sz w:val="24"/>
          <w:szCs w:val="24"/>
        </w:rPr>
        <w:t xml:space="preserve"> /</w:t>
      </w:r>
      <w:r w:rsidRPr="004E557D">
        <w:rPr>
          <w:color w:val="FF0000"/>
          <w:spacing w:val="-1"/>
          <w:sz w:val="24"/>
          <w:szCs w:val="24"/>
        </w:rPr>
        <w:t>4.r. + oktáva</w:t>
      </w:r>
      <w:r>
        <w:rPr>
          <w:color w:val="FF0000"/>
          <w:spacing w:val="-1"/>
          <w:sz w:val="24"/>
          <w:szCs w:val="24"/>
        </w:rPr>
        <w:t>, t.c.  vzory dnešnej mládeže/</w:t>
      </w:r>
    </w:p>
    <w:p w:rsidR="00207533" w:rsidRDefault="00207533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Praktická matematika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Odhad a rádový odhad výsledku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Rôzne metódy reprezentácie vzťahov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Algebraizácia a modelovanie jednoduchých kvantitatívnych vzťahov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Riešenie lineárnych rovníc a sústav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Základné vlastnosti funkcií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Výroková logika</w:t>
      </w:r>
    </w:p>
    <w:p w:rsidR="00207533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Elementárna finančná matematika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Riešenie rovníc a nerovníc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Odlišnosti vyjadrovania v rôznych prostrediach</w:t>
      </w:r>
    </w:p>
    <w:p w:rsidR="00207533" w:rsidRPr="005D6EA5" w:rsidRDefault="00207533" w:rsidP="005D6EA5">
      <w:pPr>
        <w:pStyle w:val="ListParagraph"/>
        <w:numPr>
          <w:ilvl w:val="0"/>
          <w:numId w:val="13"/>
        </w:numPr>
        <w:shd w:val="clear" w:color="auto" w:fill="FFFFFF"/>
        <w:spacing w:before="115" w:line="274" w:lineRule="exact"/>
        <w:rPr>
          <w:spacing w:val="-1"/>
          <w:sz w:val="24"/>
          <w:szCs w:val="24"/>
        </w:rPr>
      </w:pPr>
      <w:r w:rsidRPr="005D6EA5">
        <w:rPr>
          <w:spacing w:val="-1"/>
          <w:sz w:val="24"/>
          <w:szCs w:val="24"/>
        </w:rPr>
        <w:t>Základy usudzovania</w:t>
      </w:r>
    </w:p>
    <w:p w:rsidR="00207533" w:rsidRDefault="00207533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207533" w:rsidRDefault="00207533" w:rsidP="005D6EA5">
      <w:pPr>
        <w:pStyle w:val="ListParagraph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sz w:val="24"/>
          <w:szCs w:val="24"/>
        </w:rPr>
        <w:t>Informácie okolo nás - spracovanie informácií a ich prezentácia</w:t>
      </w:r>
    </w:p>
    <w:p w:rsidR="00207533" w:rsidRDefault="00207533" w:rsidP="005D6EA5">
      <w:pPr>
        <w:pStyle w:val="ListParagraph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Komunikácia prostredníctvom IKT - získavanie informácií, bezpečnosť na internete</w:t>
      </w:r>
    </w:p>
    <w:p w:rsidR="00207533" w:rsidRDefault="00207533" w:rsidP="005D6EA5">
      <w:pPr>
        <w:pStyle w:val="ListParagraph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Postupy, riešenie, algoritmické myslenie - algoritmy bežného života</w:t>
      </w:r>
    </w:p>
    <w:p w:rsidR="00207533" w:rsidRDefault="00207533" w:rsidP="005D6EA5">
      <w:pPr>
        <w:pStyle w:val="ListParagraph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Informačná spoločnosť - riziká informačných technológií, právo a etika</w:t>
      </w:r>
    </w:p>
    <w:p w:rsidR="00207533" w:rsidRDefault="00207533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spacing w:val="-1"/>
          <w:sz w:val="24"/>
          <w:szCs w:val="24"/>
        </w:rPr>
        <w:t>Energia okolo nás</w:t>
      </w:r>
    </w:p>
    <w:p w:rsidR="00207533" w:rsidRDefault="00207533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Chémia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spacing w:val="-4"/>
          <w:sz w:val="24"/>
          <w:szCs w:val="24"/>
        </w:rPr>
        <w:t xml:space="preserve">Chemické reakcie, chemické rovnice </w:t>
      </w:r>
      <w:r w:rsidRPr="005D6EA5">
        <w:rPr>
          <w:sz w:val="24"/>
          <w:szCs w:val="24"/>
        </w:rPr>
        <w:t>Kvalita života a zdravie</w:t>
      </w:r>
    </w:p>
    <w:p w:rsidR="00207533" w:rsidRDefault="00207533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Biológia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spacing w:val="-2"/>
          <w:sz w:val="24"/>
          <w:szCs w:val="24"/>
        </w:rPr>
        <w:t>Zdravý životný štýl</w:t>
      </w:r>
    </w:p>
    <w:p w:rsidR="00207533" w:rsidRDefault="00207533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207533" w:rsidRPr="005D6EA5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sz w:val="24"/>
          <w:szCs w:val="24"/>
        </w:rPr>
      </w:pPr>
      <w:r w:rsidRPr="005D6EA5">
        <w:rPr>
          <w:sz w:val="24"/>
          <w:szCs w:val="24"/>
        </w:rPr>
        <w:t xml:space="preserve">Európska expanzia 1492 - 1914 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spacing w:val="-4"/>
          <w:sz w:val="24"/>
          <w:szCs w:val="24"/>
        </w:rPr>
        <w:t>Vznik Slovenskej republiky (</w:t>
      </w:r>
      <w:r w:rsidRPr="005D6EA5">
        <w:rPr>
          <w:spacing w:val="-4"/>
          <w:sz w:val="24"/>
          <w:szCs w:val="24"/>
        </w:rPr>
        <w:t>1993)</w:t>
      </w:r>
    </w:p>
    <w:p w:rsidR="00207533" w:rsidRDefault="00207533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sz w:val="24"/>
          <w:szCs w:val="24"/>
        </w:rPr>
        <w:t>Človek a spoločnosť - aplikácia poznatkov na svetadiely a Slovensko</w:t>
      </w:r>
    </w:p>
    <w:p w:rsidR="00207533" w:rsidRDefault="00207533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Občianska náuka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sz w:val="24"/>
          <w:szCs w:val="24"/>
        </w:rPr>
        <w:t>Človek a spoločnosť - Sociálne procesy, Sociálne fenomény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Občan a štát - Ľudské práva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Občan a právo - Právo, Právo v každodennom živote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Základné ekonomické problémy a ich riešenie</w:t>
      </w:r>
    </w:p>
    <w:p w:rsidR="00207533" w:rsidRPr="005D6EA5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Trhový mechanizmus - Ekonomický kolobeh, Správanie spotrebiteľov a výrobcov, Trhová</w:t>
      </w:r>
      <w:r w:rsidRPr="005D6EA5">
        <w:rPr>
          <w:spacing w:val="-3"/>
          <w:sz w:val="24"/>
          <w:szCs w:val="24"/>
        </w:rPr>
        <w:t xml:space="preserve">rovnováha </w:t>
      </w:r>
    </w:p>
    <w:p w:rsidR="00207533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spacing w:val="-1"/>
          <w:sz w:val="24"/>
          <w:szCs w:val="24"/>
        </w:rPr>
        <w:t>Trh práce</w:t>
      </w:r>
    </w:p>
    <w:p w:rsidR="00207533" w:rsidRPr="005D6EA5" w:rsidRDefault="00207533" w:rsidP="005D6EA5">
      <w:pPr>
        <w:pStyle w:val="ListParagraph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Nezamestnanosť a jej sociálno-ekonomický dop</w:t>
      </w:r>
      <w:r>
        <w:rPr>
          <w:sz w:val="24"/>
          <w:szCs w:val="24"/>
        </w:rPr>
        <w:t>ad - Nezamestnanosť, Úrad práce</w:t>
      </w:r>
    </w:p>
    <w:p w:rsidR="00207533" w:rsidRDefault="00207533" w:rsidP="0039468E">
      <w:pPr>
        <w:pStyle w:val="ListParagraph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sz w:val="24"/>
          <w:szCs w:val="24"/>
        </w:rPr>
        <w:t xml:space="preserve">Svet práce - Práca, Vzdelávanie, Písomné materiály uchádzača o zamestnanie, Vstup natrh práce, Samostatná zárobková činnosť </w:t>
      </w:r>
      <w:r w:rsidRPr="005D6EA5">
        <w:rPr>
          <w:spacing w:val="-1"/>
          <w:sz w:val="24"/>
          <w:szCs w:val="24"/>
        </w:rPr>
        <w:t>Úloha peňazí a finančných inštitúcií - Peniaze, Finančné inštitúcie, Daňová sústava</w:t>
      </w:r>
    </w:p>
    <w:p w:rsidR="00207533" w:rsidRDefault="00207533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Etická výchova</w:t>
      </w:r>
    </w:p>
    <w:p w:rsidR="00207533" w:rsidRDefault="00207533" w:rsidP="005D6EA5">
      <w:pPr>
        <w:pStyle w:val="ListParagraph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spacing w:val="-1"/>
          <w:sz w:val="24"/>
          <w:szCs w:val="24"/>
        </w:rPr>
        <w:t>Dôstojnosť ľudskej osoby</w:t>
      </w:r>
    </w:p>
    <w:p w:rsidR="00207533" w:rsidRDefault="00207533" w:rsidP="005D6EA5">
      <w:pPr>
        <w:pStyle w:val="ListParagraph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spacing w:val="-3"/>
          <w:sz w:val="24"/>
          <w:szCs w:val="24"/>
        </w:rPr>
        <w:t>Dobré vzťahy v rodine</w:t>
      </w:r>
    </w:p>
    <w:p w:rsidR="00207533" w:rsidRDefault="00207533" w:rsidP="005D6EA5">
      <w:pPr>
        <w:pStyle w:val="ListParagraph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Filozofické zovšeobecnenie dosiaľ osvojených etických zásad</w:t>
      </w:r>
    </w:p>
    <w:p w:rsidR="00207533" w:rsidRDefault="00207533" w:rsidP="005D6EA5">
      <w:pPr>
        <w:pStyle w:val="ListParagraph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sz w:val="24"/>
          <w:szCs w:val="24"/>
        </w:rPr>
        <w:t>Etika práce, etika a ekonomika</w:t>
      </w:r>
    </w:p>
    <w:p w:rsidR="00207533" w:rsidRDefault="00207533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kultúra</w:t>
      </w:r>
    </w:p>
    <w:p w:rsidR="00207533" w:rsidRPr="005D6EA5" w:rsidRDefault="00207533" w:rsidP="005D6EA5">
      <w:pPr>
        <w:pStyle w:val="ListParagraph"/>
        <w:numPr>
          <w:ilvl w:val="0"/>
          <w:numId w:val="17"/>
        </w:numPr>
        <w:shd w:val="clear" w:color="auto" w:fill="FFFFFF"/>
        <w:spacing w:before="115" w:line="274" w:lineRule="exact"/>
        <w:rPr>
          <w:sz w:val="24"/>
          <w:szCs w:val="24"/>
        </w:rPr>
      </w:pPr>
      <w:r w:rsidRPr="005D6EA5">
        <w:rPr>
          <w:sz w:val="24"/>
          <w:szCs w:val="24"/>
        </w:rPr>
        <w:t>Vnímanie a experimenty s každodennou kultúrou, s každodennými predmetmi okolo nás -plagát, reklama, logo</w:t>
      </w:r>
    </w:p>
    <w:p w:rsidR="00207533" w:rsidRDefault="00207533" w:rsidP="005D6EA5">
      <w:pPr>
        <w:pStyle w:val="ListParagraph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Masová kultúra - trh s kultúrou, gýč, brak</w:t>
      </w:r>
    </w:p>
    <w:p w:rsidR="00207533" w:rsidRPr="005847E4" w:rsidRDefault="00207533" w:rsidP="005847E4"/>
    <w:sectPr w:rsidR="00207533" w:rsidRPr="005847E4" w:rsidSect="00180CA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533" w:rsidRDefault="00207533" w:rsidP="003A5B66">
      <w:pPr>
        <w:spacing w:after="0" w:line="240" w:lineRule="auto"/>
      </w:pPr>
      <w:r>
        <w:separator/>
      </w:r>
    </w:p>
  </w:endnote>
  <w:endnote w:type="continuationSeparator" w:id="1">
    <w:p w:rsidR="00207533" w:rsidRDefault="00207533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533" w:rsidRDefault="00207533">
    <w:pPr>
      <w:pStyle w:val="Footer"/>
      <w:jc w:val="center"/>
    </w:pPr>
    <w:fldSimple w:instr="PAGE   \* MERGEFORMAT">
      <w:r>
        <w:rPr>
          <w:noProof/>
        </w:rPr>
        <w:t>2</w:t>
      </w:r>
    </w:fldSimple>
  </w:p>
  <w:p w:rsidR="00207533" w:rsidRDefault="00207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533" w:rsidRDefault="00207533" w:rsidP="003A5B66">
      <w:pPr>
        <w:spacing w:after="0" w:line="240" w:lineRule="auto"/>
      </w:pPr>
      <w:r>
        <w:separator/>
      </w:r>
    </w:p>
  </w:footnote>
  <w:footnote w:type="continuationSeparator" w:id="1">
    <w:p w:rsidR="00207533" w:rsidRDefault="00207533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hint="default"/>
        <w:b/>
        <w:bCs/>
        <w:i/>
        <w:iCs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cs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hint="default"/>
        <w:b/>
        <w:bCs/>
        <w:i/>
        <w:iCs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4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94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4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54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4" w:hanging="360"/>
      </w:pPr>
      <w:rPr>
        <w:rFonts w:ascii="Wingdings" w:hAnsi="Wingdings" w:cs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hint="default"/>
        <w:b/>
        <w:bCs/>
        <w:i/>
        <w:iCs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4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94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4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54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4" w:hanging="360"/>
      </w:pPr>
      <w:rPr>
        <w:rFonts w:ascii="Wingdings" w:hAnsi="Wingdings" w:cs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hint="default"/>
        <w:b/>
        <w:bCs/>
        <w:i/>
        <w:iCs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4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94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4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54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4" w:hanging="360"/>
      </w:pPr>
      <w:rPr>
        <w:rFonts w:ascii="Wingdings" w:hAnsi="Wingdings" w:cs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hint="default"/>
        <w:b/>
        <w:bCs/>
        <w:i/>
        <w:iCs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4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94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4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54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4" w:hanging="360"/>
      </w:pPr>
      <w:rPr>
        <w:rFonts w:ascii="Wingdings" w:hAnsi="Wingdings" w:cs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cs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5B13"/>
    <w:rsid w:val="000067E2"/>
    <w:rsid w:val="00010AFD"/>
    <w:rsid w:val="00034B84"/>
    <w:rsid w:val="00180CAF"/>
    <w:rsid w:val="001D458E"/>
    <w:rsid w:val="00203843"/>
    <w:rsid w:val="00207533"/>
    <w:rsid w:val="00210661"/>
    <w:rsid w:val="002C1989"/>
    <w:rsid w:val="002C5F9F"/>
    <w:rsid w:val="00303A99"/>
    <w:rsid w:val="0039468E"/>
    <w:rsid w:val="003A5B66"/>
    <w:rsid w:val="00422CBF"/>
    <w:rsid w:val="004C3EB5"/>
    <w:rsid w:val="004E557D"/>
    <w:rsid w:val="004F2B65"/>
    <w:rsid w:val="00500B75"/>
    <w:rsid w:val="00536370"/>
    <w:rsid w:val="005847E4"/>
    <w:rsid w:val="005D6EA5"/>
    <w:rsid w:val="005F5B13"/>
    <w:rsid w:val="00603D2E"/>
    <w:rsid w:val="0065304B"/>
    <w:rsid w:val="006613B7"/>
    <w:rsid w:val="00703416"/>
    <w:rsid w:val="00705E49"/>
    <w:rsid w:val="00784F78"/>
    <w:rsid w:val="008B476E"/>
    <w:rsid w:val="009022B0"/>
    <w:rsid w:val="00912986"/>
    <w:rsid w:val="009307EF"/>
    <w:rsid w:val="00AE70C1"/>
    <w:rsid w:val="00B310C4"/>
    <w:rsid w:val="00C7358B"/>
    <w:rsid w:val="00C864D3"/>
    <w:rsid w:val="00CB43C9"/>
    <w:rsid w:val="00D65D45"/>
    <w:rsid w:val="00E97EFC"/>
    <w:rsid w:val="00EA1B5E"/>
    <w:rsid w:val="00F901C4"/>
    <w:rsid w:val="00F9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13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96148"/>
    <w:pPr>
      <w:ind w:left="720"/>
    </w:pPr>
  </w:style>
  <w:style w:type="paragraph" w:styleId="Header">
    <w:name w:val="header"/>
    <w:basedOn w:val="Normal"/>
    <w:link w:val="HeaderChar"/>
    <w:uiPriority w:val="99"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A5B66"/>
  </w:style>
  <w:style w:type="paragraph" w:styleId="Footer">
    <w:name w:val="footer"/>
    <w:basedOn w:val="Normal"/>
    <w:link w:val="FooterChar"/>
    <w:uiPriority w:val="99"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4</Pages>
  <Words>574</Words>
  <Characters>3278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Gelnica</dc:title>
  <dc:subject/>
  <dc:creator>Lenka Andrašková</dc:creator>
  <cp:keywords/>
  <dc:description/>
  <cp:lastModifiedBy>luddu</cp:lastModifiedBy>
  <cp:revision>5</cp:revision>
  <dcterms:created xsi:type="dcterms:W3CDTF">2016-08-30T08:43:00Z</dcterms:created>
  <dcterms:modified xsi:type="dcterms:W3CDTF">2016-08-31T08:21:00Z</dcterms:modified>
</cp:coreProperties>
</file>