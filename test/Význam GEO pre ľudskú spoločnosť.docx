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DC3" w:rsidRPr="00B04DC3" w:rsidRDefault="00B04DC3" w:rsidP="00B04DC3">
      <w:pPr>
        <w:spacing w:before="312" w:after="0" w:line="312" w:lineRule="atLeast"/>
        <w:outlineLvl w:val="3"/>
        <w:rPr>
          <w:rFonts w:ascii="Helvetica" w:eastAsia="Times New Roman" w:hAnsi="Helvetica" w:cs="Helvetica"/>
          <w:color w:val="343131"/>
          <w:sz w:val="36"/>
          <w:szCs w:val="36"/>
        </w:rPr>
      </w:pPr>
      <w:r w:rsidRPr="00B04DC3">
        <w:rPr>
          <w:rFonts w:ascii="Helvetica" w:eastAsia="Times New Roman" w:hAnsi="Helvetica" w:cs="Helvetica"/>
          <w:color w:val="343131"/>
          <w:sz w:val="36"/>
          <w:szCs w:val="36"/>
        </w:rPr>
        <w:t>Význam geografie pre ľudskú spoločnosť</w:t>
      </w:r>
    </w:p>
    <w:p w:rsidR="00B04DC3" w:rsidRPr="00B04DC3" w:rsidRDefault="00B04DC3" w:rsidP="00B04DC3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</w:rPr>
      </w:pPr>
      <w:r w:rsidRPr="00B04DC3">
        <w:rPr>
          <w:rFonts w:ascii="Helvetica" w:eastAsia="Times New Roman" w:hAnsi="Helvetica" w:cs="Helvetica"/>
          <w:color w:val="343131"/>
          <w:sz w:val="20"/>
          <w:szCs w:val="20"/>
        </w:rPr>
        <w:t>Geografia má 3 základné funkcie:</w:t>
      </w:r>
    </w:p>
    <w:p w:rsidR="00B04DC3" w:rsidRPr="00B04DC3" w:rsidRDefault="00B04DC3" w:rsidP="00B04DC3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</w:rPr>
      </w:pPr>
      <w:r w:rsidRPr="00B04DC3">
        <w:rPr>
          <w:rFonts w:ascii="Helvetica" w:eastAsia="Times New Roman" w:hAnsi="Helvetica" w:cs="Helvetica"/>
          <w:color w:val="343131"/>
          <w:sz w:val="20"/>
          <w:szCs w:val="20"/>
        </w:rPr>
        <w:t>1.poznávaciu-hlavne medzi prírodou a spoločnosťou.</w:t>
      </w:r>
    </w:p>
    <w:p w:rsidR="00B04DC3" w:rsidRPr="00B04DC3" w:rsidRDefault="00B04DC3" w:rsidP="00B04DC3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</w:rPr>
      </w:pPr>
      <w:r w:rsidRPr="00B04DC3">
        <w:rPr>
          <w:rFonts w:ascii="Helvetica" w:eastAsia="Times New Roman" w:hAnsi="Helvetica" w:cs="Helvetica"/>
          <w:color w:val="343131"/>
          <w:sz w:val="20"/>
          <w:szCs w:val="20"/>
        </w:rPr>
        <w:t>2.vzdelávaciu-nielen opisuje fakty a javy ,ale ich aj vysvetľuje.</w:t>
      </w:r>
    </w:p>
    <w:p w:rsidR="00B04DC3" w:rsidRPr="00B04DC3" w:rsidRDefault="00B04DC3" w:rsidP="00B04DC3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</w:rPr>
      </w:pPr>
      <w:r w:rsidRPr="00B04DC3">
        <w:rPr>
          <w:rFonts w:ascii="Helvetica" w:eastAsia="Times New Roman" w:hAnsi="Helvetica" w:cs="Helvetica"/>
          <w:color w:val="343131"/>
          <w:sz w:val="20"/>
          <w:szCs w:val="20"/>
        </w:rPr>
        <w:t>3.praktická/aplikačná/-význam geografie je vo významnej účasti na riešení problémov životného prostredia/krajinného prostredia/teda problémov enviromentálnych.</w:t>
      </w:r>
    </w:p>
    <w:p w:rsidR="00B04DC3" w:rsidRPr="00B04DC3" w:rsidRDefault="00B04DC3" w:rsidP="00B04DC3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</w:rPr>
      </w:pPr>
      <w:r w:rsidRPr="00B04DC3">
        <w:rPr>
          <w:rFonts w:ascii="Helvetica" w:eastAsia="Times New Roman" w:hAnsi="Helvetica" w:cs="Helvetica"/>
          <w:color w:val="343131"/>
          <w:sz w:val="20"/>
          <w:szCs w:val="20"/>
        </w:rPr>
        <w:t>Geografia sa podiela na tvorbe krajinných plánov,ktoré sú nevyhnutnými podkladmi pre geografické či územné prognozy.</w:t>
      </w:r>
    </w:p>
    <w:p w:rsidR="00B04DC3" w:rsidRPr="00B04DC3" w:rsidRDefault="00B04DC3" w:rsidP="00B04DC3">
      <w:pPr>
        <w:spacing w:before="206" w:after="312" w:line="240" w:lineRule="auto"/>
        <w:rPr>
          <w:rFonts w:ascii="Helvetica" w:eastAsia="Times New Roman" w:hAnsi="Helvetica" w:cs="Helvetica"/>
          <w:color w:val="343131"/>
          <w:sz w:val="20"/>
          <w:szCs w:val="20"/>
        </w:rPr>
      </w:pPr>
      <w:r w:rsidRPr="00B04DC3">
        <w:rPr>
          <w:rFonts w:ascii="Helvetica" w:eastAsia="Times New Roman" w:hAnsi="Helvetica" w:cs="Helvetica"/>
          <w:color w:val="343131"/>
          <w:sz w:val="20"/>
          <w:szCs w:val="20"/>
        </w:rPr>
        <w:t>Geografická prognoza-zahrňa problémy ochrany prírody a krajiny,racionálne využitie prírodných a socioekonomických zdrojov.Bez zohľadňovania geografických poznatkov nemožno účinne využívatˇ ani ekologické poznatky.</w:t>
      </w:r>
    </w:p>
    <w:p w:rsidR="00000000" w:rsidRDefault="00B04DC3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B04DC3"/>
    <w:rsid w:val="00B0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B04D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B04D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B0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Hewlett-Packard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2018-09-11T12:58:00Z</dcterms:created>
  <dcterms:modified xsi:type="dcterms:W3CDTF">2018-09-11T12:58:00Z</dcterms:modified>
</cp:coreProperties>
</file>