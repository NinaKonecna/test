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8FD" w:rsidRPr="008F52F0" w:rsidRDefault="00B268FD">
      <w:pPr>
        <w:rPr>
          <w:b/>
          <w:sz w:val="32"/>
          <w:szCs w:val="32"/>
          <w:u w:val="single"/>
        </w:rPr>
      </w:pPr>
      <w:r w:rsidRPr="008F52F0">
        <w:rPr>
          <w:b/>
          <w:sz w:val="32"/>
          <w:szCs w:val="32"/>
          <w:u w:val="single"/>
        </w:rPr>
        <w:t>PRACOVNÝ LIST</w:t>
      </w:r>
      <w:r>
        <w:rPr>
          <w:b/>
          <w:sz w:val="32"/>
          <w:szCs w:val="32"/>
          <w:u w:val="single"/>
        </w:rPr>
        <w:t xml:space="preserve"> - opakovanie</w:t>
      </w:r>
      <w:bookmarkStart w:id="0" w:name="_GoBack"/>
      <w:bookmarkEnd w:id="0"/>
    </w:p>
    <w:p w:rsidR="00B268FD" w:rsidRDefault="00B268FD" w:rsidP="006C367A">
      <w:pPr>
        <w:pStyle w:val="ListParagraph"/>
        <w:ind w:left="0"/>
        <w:jc w:val="both"/>
        <w:rPr>
          <w:sz w:val="28"/>
          <w:szCs w:val="28"/>
        </w:rPr>
      </w:pPr>
    </w:p>
    <w:p w:rsidR="00B268FD" w:rsidRPr="008F52F0" w:rsidRDefault="00B268FD" w:rsidP="006C367A">
      <w:pPr>
        <w:pStyle w:val="ListParagraph"/>
        <w:ind w:left="0"/>
        <w:jc w:val="both"/>
        <w:rPr>
          <w:sz w:val="22"/>
          <w:szCs w:val="22"/>
        </w:rPr>
      </w:pPr>
      <w:r w:rsidRPr="008F52F0">
        <w:rPr>
          <w:b/>
          <w:sz w:val="22"/>
          <w:szCs w:val="22"/>
        </w:rPr>
        <w:t>1.Uveďte typy</w:t>
      </w:r>
      <w:r w:rsidRPr="008F52F0">
        <w:rPr>
          <w:sz w:val="22"/>
          <w:szCs w:val="22"/>
        </w:rPr>
        <w:t xml:space="preserve"> telových tekutín z hľadiska fylogenézy. Popíšte funkcie krvi a jej chemické zloženie. Uveďte najznámejšie ochorenia krvi a podmienky pre jej darovanie.  </w:t>
      </w:r>
    </w:p>
    <w:p w:rsidR="00B268FD" w:rsidRPr="008F52F0" w:rsidRDefault="00B268FD" w:rsidP="006C367A">
      <w:pPr>
        <w:jc w:val="both"/>
        <w:rPr>
          <w:sz w:val="22"/>
          <w:szCs w:val="22"/>
          <w:u w:val="single"/>
        </w:rPr>
      </w:pPr>
    </w:p>
    <w:p w:rsidR="00B268FD" w:rsidRPr="008F52F0" w:rsidRDefault="00B268FD" w:rsidP="008909AF">
      <w:pPr>
        <w:jc w:val="both"/>
        <w:rPr>
          <w:sz w:val="22"/>
          <w:szCs w:val="22"/>
        </w:rPr>
      </w:pPr>
      <w:r w:rsidRPr="008F52F0">
        <w:rPr>
          <w:b/>
          <w:sz w:val="22"/>
          <w:szCs w:val="22"/>
        </w:rPr>
        <w:t>2. Definujte</w:t>
      </w:r>
      <w:r w:rsidRPr="008F52F0">
        <w:rPr>
          <w:sz w:val="22"/>
          <w:szCs w:val="22"/>
        </w:rPr>
        <w:t xml:space="preserve"> Mendelove zákony. Zapíšte schému  monohybridného a dihybridného kríženia. Rozlíšte genotypové a fenotypové štiepne pomery. </w:t>
      </w:r>
    </w:p>
    <w:p w:rsidR="00B268FD" w:rsidRPr="008F52F0" w:rsidRDefault="00B268FD" w:rsidP="008909AF">
      <w:pPr>
        <w:rPr>
          <w:sz w:val="22"/>
          <w:szCs w:val="22"/>
          <w:u w:val="single"/>
        </w:rPr>
      </w:pPr>
    </w:p>
    <w:p w:rsidR="00B268FD" w:rsidRPr="008F52F0" w:rsidRDefault="00B268FD" w:rsidP="004E7371">
      <w:pPr>
        <w:jc w:val="both"/>
        <w:rPr>
          <w:sz w:val="22"/>
          <w:szCs w:val="22"/>
        </w:rPr>
      </w:pPr>
      <w:r w:rsidRPr="008F52F0">
        <w:rPr>
          <w:b/>
          <w:sz w:val="22"/>
          <w:szCs w:val="22"/>
        </w:rPr>
        <w:t>3. Charakterizujte</w:t>
      </w:r>
      <w:r w:rsidRPr="008F52F0">
        <w:rPr>
          <w:sz w:val="22"/>
          <w:szCs w:val="22"/>
        </w:rPr>
        <w:t xml:space="preserve"> jednotlivé druhy krvných elementov a uveďte ich funkciu. Popíšte krvné systémy u človeka. Uveďte podmienky nevyhnutné pre zrážanie krvi človeka. Ako sa nazýva dedičné ochorenie krvi spojené s poruchou zrážania krvi?</w:t>
      </w:r>
    </w:p>
    <w:p w:rsidR="00B268FD" w:rsidRPr="008F52F0" w:rsidRDefault="00B268FD" w:rsidP="004E7371">
      <w:pPr>
        <w:pStyle w:val="ListParagraph"/>
        <w:ind w:left="0"/>
        <w:jc w:val="both"/>
        <w:rPr>
          <w:sz w:val="22"/>
          <w:szCs w:val="22"/>
        </w:rPr>
      </w:pPr>
    </w:p>
    <w:p w:rsidR="00B268FD" w:rsidRPr="008F52F0" w:rsidRDefault="00B268FD" w:rsidP="004C6A06">
      <w:pPr>
        <w:jc w:val="both"/>
        <w:rPr>
          <w:sz w:val="22"/>
          <w:szCs w:val="22"/>
        </w:rPr>
      </w:pPr>
      <w:r w:rsidRPr="008F52F0">
        <w:rPr>
          <w:b/>
          <w:sz w:val="22"/>
          <w:szCs w:val="22"/>
        </w:rPr>
        <w:t>4. Vysvetlite</w:t>
      </w:r>
      <w:r w:rsidRPr="008F52F0">
        <w:rPr>
          <w:sz w:val="22"/>
          <w:szCs w:val="22"/>
        </w:rPr>
        <w:t xml:space="preserve"> postavenie hormonálnej sústavy v hierarchii medzi sústavami človeka. Aký je vzťah medzi hypofýzo-hypotalamovým komplexom a ostatnými žľazami s vnútorným vylučovaním? Uveďte ochorenia súvisiace s poruchami činnosti endokrinných žliaz.</w:t>
      </w:r>
      <w:r w:rsidRPr="008F52F0">
        <w:rPr>
          <w:color w:val="000000"/>
          <w:sz w:val="22"/>
          <w:szCs w:val="22"/>
        </w:rPr>
        <w:t xml:space="preserve"> Čo sú feromóny a na čo slúžia feromónové lapače?</w:t>
      </w:r>
    </w:p>
    <w:p w:rsidR="00B268FD" w:rsidRPr="008F52F0" w:rsidRDefault="00B268FD">
      <w:pPr>
        <w:rPr>
          <w:sz w:val="22"/>
          <w:szCs w:val="22"/>
        </w:rPr>
      </w:pPr>
    </w:p>
    <w:p w:rsidR="00B268FD" w:rsidRPr="008F52F0" w:rsidRDefault="00B268FD" w:rsidP="006B093D">
      <w:pPr>
        <w:jc w:val="both"/>
        <w:rPr>
          <w:sz w:val="22"/>
          <w:szCs w:val="22"/>
        </w:rPr>
      </w:pPr>
      <w:r w:rsidRPr="008F52F0">
        <w:rPr>
          <w:b/>
          <w:sz w:val="22"/>
          <w:szCs w:val="22"/>
        </w:rPr>
        <w:t>5. Žena</w:t>
      </w:r>
      <w:r w:rsidRPr="008F52F0">
        <w:rPr>
          <w:sz w:val="22"/>
          <w:szCs w:val="22"/>
        </w:rPr>
        <w:t>, ktorej otec bol hemofilik a matka bola zdravá, pochádza z rodu, v ktorom sa hemofília nikdy nevyskytla sa vydá za zdravého muža. Aká je pravdepodobnosť, že ich syn bude hemofilik?</w:t>
      </w:r>
    </w:p>
    <w:p w:rsidR="00B268FD" w:rsidRPr="008F52F0" w:rsidRDefault="00B268FD">
      <w:pPr>
        <w:rPr>
          <w:sz w:val="22"/>
          <w:szCs w:val="22"/>
        </w:rPr>
      </w:pPr>
    </w:p>
    <w:p w:rsidR="00B268FD" w:rsidRPr="008F52F0" w:rsidRDefault="00B268FD" w:rsidP="008D0EE1">
      <w:pPr>
        <w:pStyle w:val="ListParagraph"/>
        <w:ind w:left="0"/>
        <w:jc w:val="both"/>
        <w:rPr>
          <w:sz w:val="22"/>
          <w:szCs w:val="22"/>
        </w:rPr>
      </w:pPr>
      <w:r w:rsidRPr="008F52F0">
        <w:rPr>
          <w:b/>
          <w:sz w:val="22"/>
          <w:szCs w:val="22"/>
        </w:rPr>
        <w:t>6. Reprodukujte</w:t>
      </w:r>
      <w:r w:rsidRPr="008F52F0">
        <w:rPr>
          <w:sz w:val="22"/>
          <w:szCs w:val="22"/>
        </w:rPr>
        <w:t xml:space="preserve"> fylogenetický prehľad a špecifiká vybraných tráviacich sústav živočíchov (vtáky, mäsožravce, bylinožravce). Vysvetlite pojmy fagocytóza, mimotelové trávenie, kloaka, radula. </w:t>
      </w:r>
      <w:r w:rsidRPr="008F52F0">
        <w:rPr>
          <w:sz w:val="22"/>
          <w:szCs w:val="22"/>
        </w:rPr>
        <w:tab/>
        <w:t>Popíšte oddiely tráviacej sústavy človeka.</w:t>
      </w:r>
    </w:p>
    <w:p w:rsidR="00B268FD" w:rsidRPr="008F52F0" w:rsidRDefault="00B268FD">
      <w:pPr>
        <w:rPr>
          <w:sz w:val="22"/>
          <w:szCs w:val="22"/>
        </w:rPr>
      </w:pPr>
    </w:p>
    <w:p w:rsidR="00B268FD" w:rsidRPr="008F52F0" w:rsidRDefault="00B268FD" w:rsidP="00167835">
      <w:pPr>
        <w:jc w:val="both"/>
        <w:rPr>
          <w:sz w:val="22"/>
          <w:szCs w:val="22"/>
        </w:rPr>
      </w:pPr>
      <w:r w:rsidRPr="008F52F0">
        <w:rPr>
          <w:b/>
          <w:sz w:val="22"/>
          <w:szCs w:val="22"/>
        </w:rPr>
        <w:t>7. Vysvetlite a porovnajte</w:t>
      </w:r>
      <w:r w:rsidRPr="008F52F0">
        <w:rPr>
          <w:sz w:val="22"/>
          <w:szCs w:val="22"/>
        </w:rPr>
        <w:t xml:space="preserve">  procesy trávenia a vstrebávania látok v jednotlivých častiach tráviacej sústavy človeka. Ktoré tráviace žľazy a akým spôsobom sa podieľajú na procese trávenia? Posúďte význam jednotlivých zložiek potravy z hľadiska látkového a energetického metabolizmu. Uveďte konkrétne biologicky najhodnotnejšie potraviny, ktoré by nemali chýbať v žiadnom jedálničku každého človeka a prečo.</w:t>
      </w:r>
    </w:p>
    <w:p w:rsidR="00B268FD" w:rsidRPr="008F52F0" w:rsidRDefault="00B268FD">
      <w:pPr>
        <w:rPr>
          <w:sz w:val="22"/>
          <w:szCs w:val="22"/>
        </w:rPr>
      </w:pPr>
    </w:p>
    <w:p w:rsidR="00B268FD" w:rsidRPr="008F52F0" w:rsidRDefault="00B268FD" w:rsidP="00FB5F72">
      <w:pPr>
        <w:jc w:val="both"/>
        <w:rPr>
          <w:sz w:val="22"/>
          <w:szCs w:val="22"/>
        </w:rPr>
      </w:pPr>
      <w:r w:rsidRPr="008F52F0">
        <w:rPr>
          <w:b/>
          <w:sz w:val="22"/>
          <w:szCs w:val="22"/>
        </w:rPr>
        <w:t>8. Uveďte typy</w:t>
      </w:r>
      <w:r w:rsidRPr="008F52F0">
        <w:rPr>
          <w:sz w:val="22"/>
          <w:szCs w:val="22"/>
        </w:rPr>
        <w:t xml:space="preserve"> obehových sústav živočíchov, popíšte stavbu a činnosť srdca stavovcov. Porovnajte stavbu a funkciu jednotlivých typov ciev.</w:t>
      </w:r>
    </w:p>
    <w:p w:rsidR="00B268FD" w:rsidRPr="008F52F0" w:rsidRDefault="00B268FD">
      <w:pPr>
        <w:rPr>
          <w:sz w:val="22"/>
          <w:szCs w:val="22"/>
        </w:rPr>
      </w:pPr>
    </w:p>
    <w:p w:rsidR="00B268FD" w:rsidRPr="008F52F0" w:rsidRDefault="00B268FD" w:rsidP="00FB5F72">
      <w:pPr>
        <w:jc w:val="both"/>
        <w:rPr>
          <w:sz w:val="22"/>
          <w:szCs w:val="22"/>
        </w:rPr>
      </w:pPr>
      <w:r w:rsidRPr="008F52F0">
        <w:rPr>
          <w:b/>
          <w:sz w:val="22"/>
          <w:szCs w:val="22"/>
        </w:rPr>
        <w:t>9. Vysvetlite</w:t>
      </w:r>
      <w:r w:rsidRPr="008F52F0">
        <w:rPr>
          <w:sz w:val="22"/>
          <w:szCs w:val="22"/>
        </w:rPr>
        <w:t xml:space="preserve"> princíp malého a veľkého krvného obehu a pojmy krvný tlak, tep, EKG. Ako sa nazýva prístroj, ktorým meria lekár krvný tlak, zisťuje EKG a počúva srdcové ozvy? </w:t>
      </w:r>
      <w:r w:rsidRPr="008F52F0">
        <w:rPr>
          <w:color w:val="000000"/>
          <w:sz w:val="22"/>
          <w:szCs w:val="22"/>
        </w:rPr>
        <w:t xml:space="preserve">Analyzujte ochorenia srdcovo-cievneho systému a formy ich prevencie. </w:t>
      </w:r>
    </w:p>
    <w:p w:rsidR="00B268FD" w:rsidRPr="008F52F0" w:rsidRDefault="00B268FD">
      <w:pPr>
        <w:rPr>
          <w:sz w:val="22"/>
          <w:szCs w:val="22"/>
        </w:rPr>
      </w:pPr>
    </w:p>
    <w:p w:rsidR="00B268FD" w:rsidRPr="008F52F0" w:rsidRDefault="00B268FD" w:rsidP="00801B56">
      <w:pPr>
        <w:pStyle w:val="ListParagraph"/>
        <w:ind w:left="0"/>
        <w:jc w:val="both"/>
        <w:rPr>
          <w:sz w:val="22"/>
          <w:szCs w:val="22"/>
        </w:rPr>
      </w:pPr>
      <w:r w:rsidRPr="008F52F0">
        <w:rPr>
          <w:b/>
          <w:sz w:val="22"/>
          <w:szCs w:val="22"/>
        </w:rPr>
        <w:t>10. Popíšte funkciu</w:t>
      </w:r>
      <w:r w:rsidRPr="008F52F0">
        <w:rPr>
          <w:sz w:val="22"/>
          <w:szCs w:val="22"/>
        </w:rPr>
        <w:t xml:space="preserve"> hormonálnej sústavy u  človeka. Definujte hormón, jeho chemickú podstatu, spôsob účinku a druhovú ne/špecifitu. Vymenujte endokrinné žľazy človeka, ich lokalizáciu a opíšte najvýznamnejšie ochorenia spojené s ich poruchami. Analyzujte dôsledky  nedostatočného príjmu potravy (hlavne tukov) so správnym fungovaním organizmu v období dospievania.</w:t>
      </w:r>
    </w:p>
    <w:p w:rsidR="00B268FD" w:rsidRPr="008F52F0" w:rsidRDefault="00B268FD">
      <w:pPr>
        <w:rPr>
          <w:sz w:val="22"/>
          <w:szCs w:val="22"/>
        </w:rPr>
      </w:pPr>
    </w:p>
    <w:p w:rsidR="00B268FD" w:rsidRPr="008F52F0" w:rsidRDefault="00B268FD" w:rsidP="003A628E">
      <w:pPr>
        <w:jc w:val="both"/>
        <w:rPr>
          <w:sz w:val="22"/>
          <w:szCs w:val="22"/>
        </w:rPr>
      </w:pPr>
      <w:r w:rsidRPr="008F52F0">
        <w:rPr>
          <w:b/>
          <w:sz w:val="22"/>
          <w:szCs w:val="22"/>
        </w:rPr>
        <w:t>11. Porovnajte</w:t>
      </w:r>
      <w:r w:rsidRPr="008F52F0">
        <w:rPr>
          <w:sz w:val="22"/>
          <w:szCs w:val="22"/>
        </w:rPr>
        <w:t xml:space="preserve"> základné typy svalov, objasnite mechanizmus ich činnosti. Aká je funkčná závislosť svalstva a kostí? Vymenujte najdôležitejšie svaly človeka.</w:t>
      </w:r>
    </w:p>
    <w:p w:rsidR="00B268FD" w:rsidRPr="008F52F0" w:rsidRDefault="00B268FD" w:rsidP="003A628E">
      <w:pPr>
        <w:jc w:val="both"/>
        <w:rPr>
          <w:sz w:val="22"/>
          <w:szCs w:val="22"/>
        </w:rPr>
      </w:pPr>
      <w:r w:rsidRPr="008F52F0">
        <w:rPr>
          <w:sz w:val="22"/>
          <w:szCs w:val="22"/>
        </w:rPr>
        <w:t>Analyzujte príčiny ochorení pohybovej a opornej sústavy človeka. Argumentujte význam aktívneho pohybu pre zdravie človeka.</w:t>
      </w:r>
    </w:p>
    <w:p w:rsidR="00B268FD" w:rsidRPr="008F52F0" w:rsidRDefault="00B268FD">
      <w:pPr>
        <w:rPr>
          <w:sz w:val="22"/>
          <w:szCs w:val="22"/>
        </w:rPr>
      </w:pPr>
    </w:p>
    <w:p w:rsidR="00B268FD" w:rsidRPr="008F52F0" w:rsidRDefault="00B268FD" w:rsidP="00CF5EE0">
      <w:pPr>
        <w:jc w:val="both"/>
        <w:rPr>
          <w:sz w:val="22"/>
          <w:szCs w:val="22"/>
        </w:rPr>
      </w:pPr>
      <w:r w:rsidRPr="003809A4">
        <w:rPr>
          <w:b/>
          <w:sz w:val="22"/>
          <w:szCs w:val="22"/>
        </w:rPr>
        <w:t>12. Objasnite formy</w:t>
      </w:r>
      <w:r w:rsidRPr="008F52F0">
        <w:rPr>
          <w:sz w:val="22"/>
          <w:szCs w:val="22"/>
        </w:rPr>
        <w:t xml:space="preserve"> pohybovej aktivity u živočíchov. Na konkrétnych príkladoch určte, či ide o vonkajšiu alebo  vnútornú kostru živočíchov: slimák záhradný, rosnička zelená, rak riečny, koral červený, bystruška fialová, slepúch lámavý. Popíšte kostru človeka. </w:t>
      </w:r>
    </w:p>
    <w:p w:rsidR="00B268FD" w:rsidRPr="008F52F0" w:rsidRDefault="00B268FD">
      <w:pPr>
        <w:rPr>
          <w:sz w:val="22"/>
          <w:szCs w:val="22"/>
        </w:rPr>
      </w:pPr>
    </w:p>
    <w:p w:rsidR="00B268FD" w:rsidRPr="008F52F0" w:rsidRDefault="00B268FD" w:rsidP="00CF5EE0">
      <w:pPr>
        <w:jc w:val="both"/>
        <w:rPr>
          <w:sz w:val="22"/>
          <w:szCs w:val="22"/>
        </w:rPr>
      </w:pPr>
      <w:r w:rsidRPr="00015EC7">
        <w:rPr>
          <w:b/>
          <w:sz w:val="22"/>
          <w:szCs w:val="22"/>
        </w:rPr>
        <w:t>13. Uveďte</w:t>
      </w:r>
      <w:r w:rsidRPr="008F52F0">
        <w:rPr>
          <w:sz w:val="22"/>
          <w:szCs w:val="22"/>
        </w:rPr>
        <w:t>, ktoré orgány a sústavy orgánov sa podieľajú na vylučovaní látok z organizmu. Popíšte stavbu základnej stavebnej a funkčnej jednotky, orgány vylučovacej sústavy (cestu tvorby moču) a ich funkciu. Čo by nemal obsahovať moč zdravého človeka? Čo je dialýza a aké obmedzenia má takýto pacient?</w:t>
      </w:r>
    </w:p>
    <w:p w:rsidR="00B268FD" w:rsidRPr="008F52F0" w:rsidRDefault="00B268FD">
      <w:pPr>
        <w:rPr>
          <w:sz w:val="22"/>
          <w:szCs w:val="22"/>
        </w:rPr>
      </w:pPr>
    </w:p>
    <w:p w:rsidR="00B268FD" w:rsidRPr="008F52F0" w:rsidRDefault="00B268FD" w:rsidP="00B479A3">
      <w:pPr>
        <w:pStyle w:val="NoSpacing"/>
        <w:jc w:val="both"/>
        <w:rPr>
          <w:rFonts w:ascii="Times New Roman" w:hAnsi="Times New Roman"/>
        </w:rPr>
      </w:pPr>
      <w:r w:rsidRPr="00015EC7">
        <w:rPr>
          <w:b/>
        </w:rPr>
        <w:t xml:space="preserve">14. </w:t>
      </w:r>
      <w:r w:rsidRPr="00015EC7">
        <w:rPr>
          <w:rFonts w:ascii="Times New Roman" w:hAnsi="Times New Roman"/>
          <w:b/>
        </w:rPr>
        <w:t>Glukóza</w:t>
      </w:r>
      <w:r w:rsidRPr="008F52F0">
        <w:rPr>
          <w:rFonts w:ascii="Times New Roman" w:hAnsi="Times New Roman"/>
        </w:rPr>
        <w:t xml:space="preserve"> je jednoduchý cukor, ktorý ľudské telo potrebuje pre normálne fungovanie. V grafe sú zobrazené údaje o množstve glukózy v krvi u dvoch ľudí </w:t>
      </w:r>
    </w:p>
    <w:p w:rsidR="00B268FD" w:rsidRDefault="00B268FD" w:rsidP="00B479A3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B268FD" w:rsidRDefault="00B268FD" w:rsidP="00B479A3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B268FD" w:rsidRDefault="00B268FD" w:rsidP="00B479A3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B268FD" w:rsidRDefault="00B268FD" w:rsidP="00B479A3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B268FD" w:rsidRDefault="00B268FD" w:rsidP="00B479A3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B268FD" w:rsidRDefault="00B268FD" w:rsidP="00B479A3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s1026" type="#_x0000_t75" style="position:absolute;left:0;text-align:left;margin-left:7.15pt;margin-top:-64pt;width:418.3pt;height:195.25pt;z-index:-251658240;visibility:visible" wrapcoords="-39 0 -39 21517 21600 21517 21600 0 -39 0">
            <v:imagedata r:id="rId5" o:title=""/>
            <w10:wrap type="tight"/>
          </v:shape>
        </w:pict>
      </w:r>
    </w:p>
    <w:p w:rsidR="00B268FD" w:rsidRDefault="00B268FD" w:rsidP="00B479A3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B268FD" w:rsidRDefault="00B268FD" w:rsidP="00B479A3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B268FD" w:rsidRDefault="00B268FD" w:rsidP="00B479A3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B268FD" w:rsidRDefault="00B268FD" w:rsidP="00B479A3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B268FD" w:rsidRPr="00AD0758" w:rsidRDefault="00B268FD" w:rsidP="00B479A3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 xml:space="preserve">počas dňa. </w:t>
      </w:r>
    </w:p>
    <w:p w:rsidR="00B268FD" w:rsidRPr="00AD0758" w:rsidRDefault="00B268FD" w:rsidP="00B479A3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V ktorom čase títo ľudia určite konzumovali jedlo?</w:t>
      </w:r>
    </w:p>
    <w:p w:rsidR="00B268FD" w:rsidRPr="00AD0758" w:rsidRDefault="00B268FD" w:rsidP="00B479A3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Ktorá krivka reprezentuje osobu s cukrovku? Ktorá krivka reprezentuje osobu, ktorá nemá cukrovku. Vysvetlite.</w:t>
      </w:r>
    </w:p>
    <w:p w:rsidR="00B268FD" w:rsidRPr="00AD0758" w:rsidRDefault="00B268FD" w:rsidP="00B479A3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 xml:space="preserve">Ktorá hodnota v grafe vyjadruje normálnu hladinu glukózy </w:t>
      </w:r>
      <w:r>
        <w:rPr>
          <w:rFonts w:ascii="Times New Roman" w:hAnsi="Times New Roman"/>
          <w:sz w:val="28"/>
          <w:szCs w:val="28"/>
        </w:rPr>
        <w:t xml:space="preserve">týchto ľudí </w:t>
      </w:r>
      <w:r w:rsidRPr="00AD0758">
        <w:rPr>
          <w:rFonts w:ascii="Times New Roman" w:hAnsi="Times New Roman"/>
          <w:sz w:val="28"/>
          <w:szCs w:val="28"/>
        </w:rPr>
        <w:t>v krvi?</w:t>
      </w:r>
    </w:p>
    <w:p w:rsidR="00B268FD" w:rsidRPr="00AD0758" w:rsidRDefault="00B268FD" w:rsidP="00B479A3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Ako dlho trvá osobe, ktorá nemá cukrovku, aby sa hladina krvného cukru dostala do normálu?</w:t>
      </w:r>
    </w:p>
    <w:p w:rsidR="00B268FD" w:rsidRPr="00AD0758" w:rsidRDefault="00B268FD" w:rsidP="00B479A3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Aké sú </w:t>
      </w:r>
      <w:r w:rsidRPr="00AD0758">
        <w:rPr>
          <w:rFonts w:ascii="Times New Roman" w:hAnsi="Times New Roman"/>
          <w:sz w:val="28"/>
          <w:szCs w:val="28"/>
        </w:rPr>
        <w:t>príčin</w:t>
      </w:r>
      <w:r>
        <w:rPr>
          <w:rFonts w:ascii="Times New Roman" w:hAnsi="Times New Roman"/>
          <w:sz w:val="28"/>
          <w:szCs w:val="28"/>
        </w:rPr>
        <w:t xml:space="preserve">y a dôsledky </w:t>
      </w:r>
      <w:r w:rsidRPr="00AD0758">
        <w:rPr>
          <w:rFonts w:ascii="Times New Roman" w:hAnsi="Times New Roman"/>
          <w:sz w:val="28"/>
          <w:szCs w:val="28"/>
        </w:rPr>
        <w:t>cukrovky? Ako jej môžeme predchádzať?</w:t>
      </w:r>
    </w:p>
    <w:p w:rsidR="00B268FD" w:rsidRDefault="00B268FD"/>
    <w:p w:rsidR="00B268FD" w:rsidRPr="00AD0758" w:rsidRDefault="00B268FD" w:rsidP="00B479A3">
      <w:pPr>
        <w:jc w:val="both"/>
        <w:rPr>
          <w:sz w:val="28"/>
          <w:szCs w:val="28"/>
        </w:rPr>
      </w:pPr>
      <w:r w:rsidRPr="00015EC7">
        <w:rPr>
          <w:b/>
          <w:sz w:val="28"/>
          <w:szCs w:val="28"/>
        </w:rPr>
        <w:t>15.Popíšte funkciu a orgány</w:t>
      </w:r>
      <w:r>
        <w:rPr>
          <w:sz w:val="28"/>
          <w:szCs w:val="28"/>
        </w:rPr>
        <w:t xml:space="preserve"> dýchacej sústavy človeka. Ktoré orgány sa spolupodieľajú na dýchaní človeka? </w:t>
      </w:r>
      <w:r w:rsidRPr="00AD0758">
        <w:rPr>
          <w:sz w:val="28"/>
          <w:szCs w:val="28"/>
        </w:rPr>
        <w:t xml:space="preserve">Objasnite princíp vonkajšieho a vnútorného dýchania. </w:t>
      </w:r>
      <w:r>
        <w:rPr>
          <w:sz w:val="28"/>
          <w:szCs w:val="28"/>
        </w:rPr>
        <w:t>Stručne popíšte ako je zabezpečené dýchanie u pásomníc, hmyzu, rýb, žiab a vtákov</w:t>
      </w:r>
      <w:r w:rsidRPr="00AD0758">
        <w:rPr>
          <w:sz w:val="28"/>
          <w:szCs w:val="28"/>
        </w:rPr>
        <w:t xml:space="preserve">. Uveďte </w:t>
      </w:r>
      <w:r>
        <w:rPr>
          <w:sz w:val="28"/>
          <w:szCs w:val="28"/>
        </w:rPr>
        <w:t xml:space="preserve">príklady </w:t>
      </w:r>
      <w:r w:rsidRPr="00AD0758">
        <w:rPr>
          <w:sz w:val="28"/>
          <w:szCs w:val="28"/>
        </w:rPr>
        <w:t>ochoren</w:t>
      </w:r>
      <w:r>
        <w:rPr>
          <w:sz w:val="28"/>
          <w:szCs w:val="28"/>
        </w:rPr>
        <w:t>í</w:t>
      </w:r>
      <w:r w:rsidRPr="00AD0758">
        <w:rPr>
          <w:sz w:val="28"/>
          <w:szCs w:val="28"/>
        </w:rPr>
        <w:t xml:space="preserve"> dýchacej </w:t>
      </w:r>
      <w:r>
        <w:rPr>
          <w:sz w:val="28"/>
          <w:szCs w:val="28"/>
        </w:rPr>
        <w:t xml:space="preserve">sústavy </w:t>
      </w:r>
      <w:r w:rsidRPr="00AD0758">
        <w:rPr>
          <w:sz w:val="28"/>
          <w:szCs w:val="28"/>
        </w:rPr>
        <w:t xml:space="preserve">a spôsob prevencie. Ako poskytnete prvú pomoc pri zástave dýchania? </w:t>
      </w:r>
    </w:p>
    <w:p w:rsidR="00B268FD" w:rsidRDefault="00B268FD"/>
    <w:p w:rsidR="00B268FD" w:rsidRPr="00FD7FE0" w:rsidRDefault="00B268FD" w:rsidP="008F52F0">
      <w:pPr>
        <w:jc w:val="both"/>
        <w:rPr>
          <w:sz w:val="28"/>
          <w:szCs w:val="28"/>
        </w:rPr>
      </w:pPr>
      <w:r w:rsidRPr="00015EC7">
        <w:rPr>
          <w:b/>
        </w:rPr>
        <w:t>16.</w:t>
      </w:r>
      <w:r w:rsidRPr="00015EC7">
        <w:rPr>
          <w:b/>
          <w:sz w:val="28"/>
          <w:szCs w:val="28"/>
        </w:rPr>
        <w:t xml:space="preserve"> Farboslepý otec</w:t>
      </w:r>
      <w:r w:rsidRPr="00FD7FE0">
        <w:rPr>
          <w:sz w:val="28"/>
          <w:szCs w:val="28"/>
        </w:rPr>
        <w:t xml:space="preserve"> má rovnako postihnutého syna. Je pravdivé tvrdenie, že syn zdedil túto chorobu po otcovi? </w:t>
      </w:r>
    </w:p>
    <w:p w:rsidR="00B268FD" w:rsidRPr="009B16ED" w:rsidRDefault="00B268FD" w:rsidP="008F52F0">
      <w:pPr>
        <w:jc w:val="both"/>
        <w:rPr>
          <w:sz w:val="28"/>
        </w:rPr>
      </w:pPr>
      <w:r w:rsidRPr="00FE2A00">
        <w:rPr>
          <w:b/>
          <w:sz w:val="28"/>
        </w:rPr>
        <w:t>Predpokladá sa</w:t>
      </w:r>
      <w:r w:rsidRPr="009B16ED">
        <w:rPr>
          <w:sz w:val="28"/>
        </w:rPr>
        <w:t>, že u ľudí pripadá na 20 normálne vidiacich mužov jeden muž farboslepý. Určte:</w:t>
      </w:r>
    </w:p>
    <w:p w:rsidR="00B268FD" w:rsidRPr="001E1D33" w:rsidRDefault="00B268FD" w:rsidP="008F52F0">
      <w:pPr>
        <w:pStyle w:val="ListParagraph"/>
        <w:numPr>
          <w:ilvl w:val="0"/>
          <w:numId w:val="2"/>
        </w:numPr>
        <w:spacing w:after="200" w:line="276" w:lineRule="auto"/>
        <w:ind w:left="360"/>
        <w:jc w:val="both"/>
        <w:rPr>
          <w:sz w:val="28"/>
        </w:rPr>
      </w:pPr>
      <w:r w:rsidRPr="001E1D33">
        <w:rPr>
          <w:sz w:val="28"/>
        </w:rPr>
        <w:t xml:space="preserve">frekvenciu výskytu recesívnej   B) frekvenciu dominantnej alely </w:t>
      </w:r>
      <w:r>
        <w:rPr>
          <w:sz w:val="28"/>
        </w:rPr>
        <w:t>u</w:t>
      </w:r>
      <w:r w:rsidRPr="001E1D33">
        <w:rPr>
          <w:sz w:val="28"/>
        </w:rPr>
        <w:t> mužskej populácie. Bude výskyt ochorenia u žien nižší alebo vyšší?</w:t>
      </w:r>
    </w:p>
    <w:p w:rsidR="00B268FD" w:rsidRDefault="00B268FD">
      <w:pPr>
        <w:rPr>
          <w:sz w:val="28"/>
          <w:szCs w:val="28"/>
        </w:rPr>
      </w:pPr>
      <w:r w:rsidRPr="00FE2A00">
        <w:rPr>
          <w:b/>
        </w:rPr>
        <w:t>17.</w:t>
      </w:r>
      <w:r w:rsidRPr="00FE2A00">
        <w:rPr>
          <w:b/>
          <w:sz w:val="28"/>
          <w:szCs w:val="28"/>
        </w:rPr>
        <w:t xml:space="preserve"> Definujte základné genetické pojmy</w:t>
      </w:r>
      <w:r w:rsidRPr="009D32C1">
        <w:rPr>
          <w:sz w:val="28"/>
          <w:szCs w:val="28"/>
        </w:rPr>
        <w:t xml:space="preserve"> – gén, genetická informácia, genetický kód, triplet. Objasnite štruktúru nukleových kyselín, ich spoločné a odlišné znaky a ich lokalizáciu v prokaryotických a eukaryotických organizmoch</w:t>
      </w:r>
    </w:p>
    <w:p w:rsidR="00B268FD" w:rsidRDefault="00B268FD">
      <w:pPr>
        <w:rPr>
          <w:sz w:val="28"/>
          <w:szCs w:val="28"/>
        </w:rPr>
      </w:pPr>
    </w:p>
    <w:p w:rsidR="00B268FD" w:rsidRPr="00CF2E58" w:rsidRDefault="00B268FD" w:rsidP="000D1694">
      <w:pPr>
        <w:pStyle w:val="Odsekzoznamu"/>
        <w:ind w:left="0"/>
        <w:jc w:val="both"/>
        <w:rPr>
          <w:sz w:val="28"/>
          <w:szCs w:val="28"/>
        </w:rPr>
      </w:pPr>
      <w:r w:rsidRPr="000D1694">
        <w:rPr>
          <w:b/>
          <w:sz w:val="28"/>
          <w:szCs w:val="28"/>
        </w:rPr>
        <w:t>18.Uveďte typy</w:t>
      </w:r>
      <w:r w:rsidRPr="00CF2E58">
        <w:rPr>
          <w:sz w:val="28"/>
          <w:szCs w:val="28"/>
        </w:rPr>
        <w:t xml:space="preserve"> telových tekutín z hľadiska fylogenézy. Popíšte funkcie krvi a jej chemické zloženie. Uveďte najznámejšie ochorenia krvi a podmienky pre jej darovanie.  </w:t>
      </w:r>
    </w:p>
    <w:p w:rsidR="00B268FD" w:rsidRDefault="00B268FD"/>
    <w:p w:rsidR="00B268FD" w:rsidRPr="003A7CB4" w:rsidRDefault="00B268FD" w:rsidP="000D1694">
      <w:pPr>
        <w:jc w:val="both"/>
        <w:rPr>
          <w:sz w:val="44"/>
          <w:szCs w:val="44"/>
        </w:rPr>
      </w:pPr>
      <w:r w:rsidRPr="000D1694">
        <w:rPr>
          <w:b/>
        </w:rPr>
        <w:t>19.</w:t>
      </w:r>
      <w:r w:rsidRPr="000D1694">
        <w:rPr>
          <w:b/>
          <w:sz w:val="28"/>
          <w:szCs w:val="28"/>
        </w:rPr>
        <w:t xml:space="preserve"> Charakterizujte</w:t>
      </w:r>
      <w:r w:rsidRPr="003A7CB4">
        <w:rPr>
          <w:sz w:val="28"/>
          <w:szCs w:val="28"/>
        </w:rPr>
        <w:t xml:space="preserve"> jednotlivé druhy krvných elementov a uveďte ich funkciu. Popíšte krvné systémy u človeka. Uveďte podmienky nevyhnutné pre zrážanie krvi človeka. Ako sa nazýva dedičné ochorenie krvi spojené s poruchou zrážania krvi?</w:t>
      </w:r>
    </w:p>
    <w:p w:rsidR="00B268FD" w:rsidRDefault="00B268FD"/>
    <w:p w:rsidR="00B268FD" w:rsidRPr="003A7CB4" w:rsidRDefault="00B268FD" w:rsidP="000D1694">
      <w:pPr>
        <w:jc w:val="both"/>
        <w:rPr>
          <w:sz w:val="28"/>
          <w:szCs w:val="28"/>
        </w:rPr>
      </w:pPr>
      <w:r w:rsidRPr="000D1694">
        <w:rPr>
          <w:b/>
        </w:rPr>
        <w:t>20.</w:t>
      </w:r>
      <w:r w:rsidRPr="000D1694">
        <w:rPr>
          <w:b/>
          <w:sz w:val="28"/>
          <w:szCs w:val="28"/>
        </w:rPr>
        <w:t xml:space="preserve"> Vysvetlite postavenie</w:t>
      </w:r>
      <w:r>
        <w:rPr>
          <w:sz w:val="28"/>
          <w:szCs w:val="28"/>
        </w:rPr>
        <w:t xml:space="preserve"> hormonálnej sústavy v hierarchii medzi sústavami človeka. Aký je vzťah medzi hypofýzo-hypotalamovým komplexom </w:t>
      </w:r>
      <w:r w:rsidRPr="003A7CB4">
        <w:rPr>
          <w:sz w:val="28"/>
          <w:szCs w:val="28"/>
        </w:rPr>
        <w:t>a ostatnými žľazami s vnútorným vylučovaním</w:t>
      </w:r>
      <w:r>
        <w:rPr>
          <w:sz w:val="28"/>
          <w:szCs w:val="28"/>
        </w:rPr>
        <w:t>?</w:t>
      </w:r>
      <w:r w:rsidRPr="003A7CB4">
        <w:rPr>
          <w:sz w:val="28"/>
          <w:szCs w:val="28"/>
        </w:rPr>
        <w:t xml:space="preserve"> Uveďte ochorenia súvisiace s poruchami činnosti endokrinných žliaz.</w:t>
      </w:r>
      <w:r w:rsidRPr="004D5F42">
        <w:rPr>
          <w:color w:val="000000"/>
          <w:sz w:val="28"/>
          <w:szCs w:val="28"/>
        </w:rPr>
        <w:t xml:space="preserve"> </w:t>
      </w:r>
      <w:r w:rsidRPr="009C6A56">
        <w:rPr>
          <w:color w:val="000000"/>
          <w:sz w:val="28"/>
          <w:szCs w:val="28"/>
        </w:rPr>
        <w:t>Čo sú feromóny a na čo slúžia feromónové lapače?</w:t>
      </w:r>
    </w:p>
    <w:p w:rsidR="00B268FD" w:rsidRPr="003A7CB4" w:rsidRDefault="00B268FD" w:rsidP="000D1694">
      <w:pPr>
        <w:jc w:val="both"/>
        <w:rPr>
          <w:sz w:val="28"/>
          <w:szCs w:val="28"/>
        </w:rPr>
      </w:pPr>
    </w:p>
    <w:p w:rsidR="00B268FD" w:rsidRDefault="00B268FD"/>
    <w:sectPr w:rsidR="00B268FD" w:rsidSect="006C36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E48AC"/>
    <w:multiLevelType w:val="hybridMultilevel"/>
    <w:tmpl w:val="5E16E9D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6129D"/>
    <w:multiLevelType w:val="hybridMultilevel"/>
    <w:tmpl w:val="99DE72FC"/>
    <w:lvl w:ilvl="0" w:tplc="425AD0AA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1899"/>
    <w:rsid w:val="00015EC7"/>
    <w:rsid w:val="000D1694"/>
    <w:rsid w:val="00167835"/>
    <w:rsid w:val="001E1D33"/>
    <w:rsid w:val="003809A4"/>
    <w:rsid w:val="003A628E"/>
    <w:rsid w:val="003A7CB4"/>
    <w:rsid w:val="004C6A06"/>
    <w:rsid w:val="004D5F42"/>
    <w:rsid w:val="004E7371"/>
    <w:rsid w:val="006B093D"/>
    <w:rsid w:val="006C367A"/>
    <w:rsid w:val="006E1899"/>
    <w:rsid w:val="00801B56"/>
    <w:rsid w:val="00824C3A"/>
    <w:rsid w:val="008909AF"/>
    <w:rsid w:val="008D0EE1"/>
    <w:rsid w:val="008F52F0"/>
    <w:rsid w:val="009200CF"/>
    <w:rsid w:val="009B16ED"/>
    <w:rsid w:val="009B6D27"/>
    <w:rsid w:val="009C6A56"/>
    <w:rsid w:val="009D32C1"/>
    <w:rsid w:val="00A54145"/>
    <w:rsid w:val="00AC1E47"/>
    <w:rsid w:val="00AD0758"/>
    <w:rsid w:val="00B268FD"/>
    <w:rsid w:val="00B429ED"/>
    <w:rsid w:val="00B479A3"/>
    <w:rsid w:val="00CF2E58"/>
    <w:rsid w:val="00CF5EE0"/>
    <w:rsid w:val="00F40B2C"/>
    <w:rsid w:val="00FB5F72"/>
    <w:rsid w:val="00FD7FE0"/>
    <w:rsid w:val="00FE2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67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C367A"/>
    <w:pPr>
      <w:ind w:left="720"/>
      <w:contextualSpacing/>
    </w:pPr>
  </w:style>
  <w:style w:type="paragraph" w:styleId="NoSpacing">
    <w:name w:val="No Spacing"/>
    <w:uiPriority w:val="99"/>
    <w:qFormat/>
    <w:rsid w:val="00B479A3"/>
    <w:rPr>
      <w:lang w:eastAsia="en-US"/>
    </w:rPr>
  </w:style>
  <w:style w:type="paragraph" w:customStyle="1" w:styleId="Odsekzoznamu">
    <w:name w:val="Odsek zoznamu"/>
    <w:basedOn w:val="Normal"/>
    <w:uiPriority w:val="99"/>
    <w:rsid w:val="000D1694"/>
    <w:pPr>
      <w:ind w:left="720"/>
      <w:contextualSpacing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2</Pages>
  <Words>819</Words>
  <Characters>4672</Characters>
  <Application>Microsoft Office Outlook</Application>
  <DocSecurity>0</DocSecurity>
  <Lines>0</Lines>
  <Paragraphs>0</Paragraphs>
  <ScaleCrop>false</ScaleCrop>
  <Company>Gymnázium 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Jano S.</cp:lastModifiedBy>
  <cp:revision>21</cp:revision>
  <cp:lastPrinted>2022-04-05T06:19:00Z</cp:lastPrinted>
  <dcterms:created xsi:type="dcterms:W3CDTF">2022-04-05T06:06:00Z</dcterms:created>
  <dcterms:modified xsi:type="dcterms:W3CDTF">2002-01-02T08:05:00Z</dcterms:modified>
</cp:coreProperties>
</file>