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6F" w:rsidRDefault="00E60B6F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6" o:spid="_x0000_s1026" type="#_x0000_t75" alt="Fotka Abstraktní malba s barevné malby akvarelu skvrny na bílém ..." style="position:absolute;margin-left:-49.05pt;margin-top:-220.65pt;width:616.6pt;height:410.5pt;z-index:-251655168;visibility:visible">
            <v:imagedata r:id="rId4" o:title=""/>
          </v:shape>
        </w:pict>
      </w:r>
      <w:r>
        <w:t xml:space="preserve"> </w:t>
      </w:r>
    </w:p>
    <w:p w:rsidR="00E60B6F" w:rsidRPr="00257091" w:rsidRDefault="00E60B6F" w:rsidP="00B14912">
      <w:pPr>
        <w:jc w:val="center"/>
        <w:rPr>
          <w:rFonts w:ascii="Segoe Script" w:hAnsi="Segoe Script" w:cs="Calibri"/>
          <w:b/>
          <w:spacing w:val="1"/>
          <w:position w:val="-1"/>
          <w:sz w:val="48"/>
          <w:szCs w:val="48"/>
        </w:rPr>
      </w:pPr>
      <w:r w:rsidRPr="00257091">
        <w:rPr>
          <w:rFonts w:ascii="Segoe Script" w:hAnsi="Segoe Script" w:cs="Calibri"/>
          <w:b/>
          <w:position w:val="-1"/>
          <w:sz w:val="48"/>
          <w:szCs w:val="48"/>
        </w:rPr>
        <w:t>T</w:t>
      </w:r>
      <w:r w:rsidRPr="00257091">
        <w:rPr>
          <w:rFonts w:ascii="Segoe Script" w:hAnsi="Segoe Script" w:cs="Calibri"/>
          <w:b/>
          <w:spacing w:val="-1"/>
          <w:position w:val="-1"/>
          <w:sz w:val="48"/>
          <w:szCs w:val="48"/>
        </w:rPr>
        <w:t>e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>r</w:t>
      </w:r>
      <w:r w:rsidRPr="00257091">
        <w:rPr>
          <w:rFonts w:ascii="Segoe Script" w:hAnsi="Segoe Script" w:cs="Calibri"/>
          <w:b/>
          <w:spacing w:val="-3"/>
          <w:position w:val="-1"/>
          <w:sz w:val="48"/>
          <w:szCs w:val="48"/>
        </w:rPr>
        <w:t>m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í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>n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 xml:space="preserve">y 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>p</w:t>
      </w:r>
      <w:r w:rsidRPr="00257091">
        <w:rPr>
          <w:rFonts w:ascii="Segoe Script" w:hAnsi="Segoe Script" w:cs="Calibri"/>
          <w:b/>
          <w:spacing w:val="-1"/>
          <w:position w:val="-1"/>
          <w:sz w:val="48"/>
          <w:szCs w:val="48"/>
        </w:rPr>
        <w:t>r</w:t>
      </w:r>
      <w:r w:rsidRPr="00257091">
        <w:rPr>
          <w:rFonts w:ascii="Segoe Script" w:hAnsi="Segoe Script" w:cs="Calibri"/>
          <w:b/>
          <w:spacing w:val="-2"/>
          <w:position w:val="-1"/>
          <w:sz w:val="48"/>
          <w:szCs w:val="48"/>
        </w:rPr>
        <w:t>á</w:t>
      </w:r>
      <w:r w:rsidRPr="00257091">
        <w:rPr>
          <w:rFonts w:ascii="Segoe Script" w:hAnsi="Segoe Script" w:cs="Calibri"/>
          <w:b/>
          <w:spacing w:val="-1"/>
          <w:position w:val="-1"/>
          <w:sz w:val="48"/>
          <w:szCs w:val="48"/>
        </w:rPr>
        <w:t>z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>dn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in</w:t>
      </w:r>
    </w:p>
    <w:p w:rsidR="00E60B6F" w:rsidRPr="00257091" w:rsidRDefault="00E60B6F" w:rsidP="00B14912">
      <w:pPr>
        <w:ind w:left="116"/>
        <w:jc w:val="center"/>
        <w:rPr>
          <w:rFonts w:ascii="Segoe Script" w:hAnsi="Segoe Script" w:cs="Calibri"/>
          <w:b/>
          <w:spacing w:val="1"/>
          <w:position w:val="-1"/>
          <w:sz w:val="48"/>
          <w:szCs w:val="48"/>
        </w:rPr>
      </w:pPr>
      <w:r>
        <w:rPr>
          <w:noProof/>
          <w:lang w:eastAsia="sk-SK"/>
        </w:rPr>
        <w:pict>
          <v:shape id="Obrázok 28" o:spid="_x0000_s1027" type="#_x0000_t75" alt="Sam. Machuľa modrá - Autodoplkykubo" style="position:absolute;left:0;text-align:left;margin-left:-27pt;margin-top:15.3pt;width:56.8pt;height:56.8pt;z-index:251651072;visibility:visible">
            <v:imagedata r:id="rId5" o:title=""/>
          </v:shape>
        </w:pic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v</w:t>
      </w:r>
      <w:r w:rsidRPr="00257091">
        <w:rPr>
          <w:rFonts w:ascii="Segoe Script" w:hAnsi="Segoe Script" w:cs="Calibri"/>
          <w:b/>
          <w:spacing w:val="3"/>
          <w:position w:val="-1"/>
          <w:sz w:val="48"/>
          <w:szCs w:val="48"/>
        </w:rPr>
        <w:t xml:space="preserve"> 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š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>k</w:t>
      </w:r>
      <w:r w:rsidRPr="00257091">
        <w:rPr>
          <w:rFonts w:ascii="Segoe Script" w:hAnsi="Segoe Script" w:cs="Calibri"/>
          <w:b/>
          <w:spacing w:val="-2"/>
          <w:position w:val="-1"/>
          <w:sz w:val="48"/>
          <w:szCs w:val="48"/>
        </w:rPr>
        <w:t>o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ls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>k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om</w:t>
      </w:r>
      <w:r w:rsidRPr="00257091">
        <w:rPr>
          <w:rFonts w:ascii="Segoe Script" w:hAnsi="Segoe Script" w:cs="Calibri"/>
          <w:b/>
          <w:spacing w:val="-3"/>
          <w:position w:val="-1"/>
          <w:sz w:val="48"/>
          <w:szCs w:val="48"/>
        </w:rPr>
        <w:t xml:space="preserve"> </w:t>
      </w:r>
      <w:r w:rsidRPr="00257091">
        <w:rPr>
          <w:rFonts w:ascii="Segoe Script" w:hAnsi="Segoe Script" w:cs="Calibri"/>
          <w:b/>
          <w:spacing w:val="-1"/>
          <w:position w:val="-1"/>
          <w:sz w:val="48"/>
          <w:szCs w:val="48"/>
        </w:rPr>
        <w:t>r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o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>k</w:t>
      </w:r>
      <w:r w:rsidRPr="00257091">
        <w:rPr>
          <w:rFonts w:ascii="Segoe Script" w:hAnsi="Segoe Script" w:cs="Calibri"/>
          <w:b/>
          <w:position w:val="-1"/>
          <w:sz w:val="48"/>
          <w:szCs w:val="48"/>
        </w:rPr>
        <w:t>u</w:t>
      </w:r>
      <w:r w:rsidRPr="00257091">
        <w:rPr>
          <w:rFonts w:ascii="Segoe Script" w:hAnsi="Segoe Script" w:cs="Calibri"/>
          <w:b/>
          <w:spacing w:val="1"/>
          <w:position w:val="-1"/>
          <w:sz w:val="48"/>
          <w:szCs w:val="48"/>
        </w:rPr>
        <w:t xml:space="preserve"> </w:t>
      </w:r>
    </w:p>
    <w:p w:rsidR="00E60B6F" w:rsidRPr="00257091" w:rsidRDefault="00E60B6F" w:rsidP="00B14912">
      <w:pPr>
        <w:ind w:left="116"/>
        <w:jc w:val="center"/>
        <w:rPr>
          <w:rFonts w:ascii="Segoe Script" w:hAnsi="Segoe Script" w:cs="Calibri"/>
          <w:b/>
          <w:position w:val="-1"/>
          <w:sz w:val="48"/>
          <w:szCs w:val="48"/>
        </w:rPr>
      </w:pPr>
      <w:r w:rsidRPr="00257091">
        <w:rPr>
          <w:rFonts w:ascii="Segoe Script" w:hAnsi="Segoe Script" w:cs="Calibri"/>
          <w:b/>
          <w:position w:val="-1"/>
          <w:sz w:val="48"/>
          <w:szCs w:val="48"/>
        </w:rPr>
        <w:t>2021/2022</w:t>
      </w:r>
    </w:p>
    <w:p w:rsidR="00E60B6F" w:rsidRPr="00DC58FC" w:rsidRDefault="00E60B6F" w:rsidP="00B14912">
      <w:pPr>
        <w:ind w:left="116"/>
        <w:rPr>
          <w:rFonts w:ascii="Segoe Script" w:hAnsi="Segoe Script"/>
          <w:b/>
          <w:sz w:val="24"/>
          <w:szCs w:val="24"/>
        </w:rPr>
      </w:pPr>
    </w:p>
    <w:tbl>
      <w:tblPr>
        <w:tblW w:w="11058" w:type="dxa"/>
        <w:tblInd w:w="-4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2269"/>
        <w:gridCol w:w="2126"/>
        <w:gridCol w:w="2409"/>
        <w:gridCol w:w="2977"/>
      </w:tblGrid>
      <w:tr w:rsidR="00E60B6F" w:rsidRPr="00DC58FC" w:rsidTr="008C5AA8">
        <w:trPr>
          <w:trHeight w:hRule="exact" w:val="2037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pacing w:val="-3"/>
              </w:rPr>
            </w:pPr>
          </w:p>
          <w:p w:rsidR="00E60B6F" w:rsidRPr="00DC58FC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pacing w:val="-3"/>
              </w:rPr>
            </w:pPr>
            <w:r>
              <w:rPr>
                <w:noProof/>
                <w:lang w:eastAsia="sk-SK"/>
              </w:rPr>
              <w:pict>
                <v:shape id="Obrázok 18" o:spid="_x0000_s1028" type="#_x0000_t75" alt="A pink color splash | Stock vector | Colourbox" style="position:absolute;left:0;text-align:left;margin-left:117.95pt;margin-top:-21.1pt;width:40.5pt;height:32.25pt;z-index:251649024;visibility:visible">
                  <v:imagedata r:id="rId6" o:title=""/>
                </v:shape>
              </w:pict>
            </w:r>
          </w:p>
          <w:p w:rsidR="00E60B6F" w:rsidRPr="00257091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pacing w:val="-3"/>
                <w:sz w:val="44"/>
                <w:szCs w:val="44"/>
              </w:rPr>
            </w:pPr>
            <w:r w:rsidRPr="00257091">
              <w:rPr>
                <w:rFonts w:ascii="Segoe Script" w:hAnsi="Segoe Script" w:cs="Calibri"/>
                <w:b/>
                <w:spacing w:val="-3"/>
                <w:sz w:val="44"/>
                <w:szCs w:val="44"/>
              </w:rPr>
              <w:t>Prázdniny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  <w:spacing w:val="-3"/>
              </w:rPr>
            </w:pPr>
          </w:p>
          <w:p w:rsidR="00E60B6F" w:rsidRPr="00DC58FC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  <w:spacing w:val="-3"/>
              </w:rPr>
            </w:pPr>
            <w:r w:rsidRPr="00DC58FC">
              <w:rPr>
                <w:rFonts w:ascii="Segoe Script" w:hAnsi="Segoe Script" w:cs="Calibri"/>
                <w:b/>
                <w:spacing w:val="-3"/>
              </w:rPr>
              <w:t>Posledný deň</w:t>
            </w:r>
          </w:p>
          <w:p w:rsidR="00E60B6F" w:rsidRPr="00DC58FC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  <w:spacing w:val="-3"/>
              </w:rPr>
            </w:pPr>
            <w:r w:rsidRPr="00DC58FC">
              <w:rPr>
                <w:rFonts w:ascii="Segoe Script" w:hAnsi="Segoe Script" w:cs="Calibri"/>
                <w:b/>
                <w:spacing w:val="-3"/>
              </w:rPr>
              <w:t>vyučovania pred</w:t>
            </w:r>
          </w:p>
          <w:p w:rsidR="00E60B6F" w:rsidRPr="00DC58FC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  <w:spacing w:val="-3"/>
              </w:rPr>
            </w:pPr>
            <w:r w:rsidRPr="00DC58FC">
              <w:rPr>
                <w:rFonts w:ascii="Segoe Script" w:hAnsi="Segoe Script" w:cs="Calibri"/>
                <w:b/>
                <w:spacing w:val="-3"/>
              </w:rPr>
              <w:t>začiatkom prázdnin</w:t>
            </w:r>
          </w:p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  <w:spacing w:val="-3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  <w:spacing w:val="-3"/>
              </w:rPr>
            </w:pPr>
          </w:p>
          <w:p w:rsidR="00E60B6F" w:rsidRDefault="00E60B6F" w:rsidP="008C5AA8">
            <w:pPr>
              <w:spacing w:line="276" w:lineRule="auto"/>
              <w:rPr>
                <w:rFonts w:ascii="Segoe Script" w:hAnsi="Segoe Script" w:cs="Calibri"/>
                <w:b/>
                <w:spacing w:val="-3"/>
              </w:rPr>
            </w:pPr>
            <w:r>
              <w:rPr>
                <w:noProof/>
                <w:lang w:eastAsia="sk-SK"/>
              </w:rPr>
              <w:pict>
                <v:shape id="Obrázok 14" o:spid="_x0000_s1029" type="#_x0000_t75" alt="Samolepka plastová machuľa čierna 52 x 73 mm AVISA" style="position:absolute;margin-left:87.45pt;margin-top:71.55pt;width:57.75pt;height:57.75pt;z-index:-251669504;visibility:visible">
                  <v:imagedata r:id="rId7" o:title=""/>
                </v:shape>
              </w:pict>
            </w:r>
            <w:r>
              <w:rPr>
                <w:rFonts w:ascii="Segoe Script" w:hAnsi="Segoe Script" w:cs="Calibri"/>
                <w:b/>
                <w:spacing w:val="-3"/>
              </w:rPr>
              <w:t xml:space="preserve">   </w:t>
            </w:r>
          </w:p>
          <w:p w:rsidR="00E60B6F" w:rsidRPr="00DC58FC" w:rsidRDefault="00E60B6F" w:rsidP="008C5AA8">
            <w:pPr>
              <w:spacing w:line="276" w:lineRule="auto"/>
              <w:rPr>
                <w:rFonts w:ascii="Segoe Script" w:hAnsi="Segoe Script" w:cs="Calibri"/>
                <w:b/>
                <w:spacing w:val="-3"/>
              </w:rPr>
            </w:pPr>
            <w:r>
              <w:rPr>
                <w:noProof/>
                <w:lang w:eastAsia="sk-SK"/>
              </w:rPr>
              <w:pict>
                <v:shape id="Obrázok 23" o:spid="_x0000_s1030" type="#_x0000_t75" alt="Lipiec | 2019 | Przedszkole nr 59" style="position:absolute;margin-left:34.75pt;margin-top:24.9pt;width:30.7pt;height:32.85pt;z-index:-251662336;visibility:visible">
                  <v:imagedata r:id="rId8" o:title=""/>
                </v:shape>
              </w:pict>
            </w:r>
            <w:r>
              <w:rPr>
                <w:rFonts w:ascii="Segoe Script" w:hAnsi="Segoe Script" w:cs="Calibri"/>
                <w:b/>
                <w:spacing w:val="-3"/>
              </w:rPr>
              <w:t xml:space="preserve">   </w:t>
            </w:r>
            <w:r w:rsidRPr="00DC58FC">
              <w:rPr>
                <w:rFonts w:ascii="Segoe Script" w:hAnsi="Segoe Script" w:cs="Calibri"/>
                <w:b/>
                <w:spacing w:val="-3"/>
              </w:rPr>
              <w:t>Termín prázdnin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  <w:spacing w:val="-3"/>
              </w:rPr>
            </w:pP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  <w:spacing w:val="-3"/>
              </w:rPr>
            </w:pPr>
            <w:r w:rsidRPr="00DC58FC">
              <w:rPr>
                <w:rFonts w:ascii="Segoe Script" w:hAnsi="Segoe Script" w:cs="Calibri"/>
                <w:b/>
                <w:spacing w:val="-3"/>
              </w:rPr>
              <w:t>Začiatok vyučovania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  <w:spacing w:val="-3"/>
              </w:rPr>
            </w:pPr>
            <w:r w:rsidRPr="00DC58FC">
              <w:rPr>
                <w:rFonts w:ascii="Segoe Script" w:hAnsi="Segoe Script" w:cs="Calibri"/>
                <w:b/>
                <w:spacing w:val="-3"/>
              </w:rPr>
              <w:t>po prázdninách</w:t>
            </w:r>
          </w:p>
        </w:tc>
      </w:tr>
      <w:tr w:rsidR="00E60B6F" w:rsidRPr="004E07A4" w:rsidTr="008C5AA8">
        <w:trPr>
          <w:trHeight w:hRule="exact" w:val="1274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u w:val="single"/>
              </w:rPr>
            </w:pPr>
          </w:p>
          <w:p w:rsidR="00E60B6F" w:rsidRPr="00257091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sk-SK"/>
              </w:rPr>
              <w:pict>
                <v:shape id="Obrázok 24" o:spid="_x0000_s1031" type="#_x0000_t75" alt="Lipiec | 2019 | Przedszkole nr 59" style="position:absolute;left:0;text-align:left;margin-left:3.05pt;margin-top:-19.05pt;width:30.7pt;height:32.85pt;z-index:-251660288;visibility:visible">
                  <v:imagedata r:id="rId8" o:title=""/>
                </v:shape>
              </w:pic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jes</w:t>
            </w:r>
            <w:r w:rsidRPr="00257091">
              <w:rPr>
                <w:rFonts w:ascii="Segoe Script" w:hAnsi="Segoe Script" w:cs="Calibri"/>
                <w:b/>
                <w:spacing w:val="-1"/>
                <w:sz w:val="28"/>
                <w:szCs w:val="28"/>
                <w:u w:val="single"/>
              </w:rPr>
              <w:t>e</w: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nné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2</w:t>
            </w:r>
            <w:r>
              <w:rPr>
                <w:rFonts w:ascii="Segoe Script" w:hAnsi="Segoe Script" w:cs="Calibri"/>
                <w:b/>
              </w:rPr>
              <w:t>7</w:t>
            </w:r>
            <w:r w:rsidRPr="00DC58FC">
              <w:rPr>
                <w:rFonts w:ascii="Segoe Script" w:hAnsi="Segoe Script" w:cs="Calibri"/>
                <w:b/>
              </w:rPr>
              <w:t>. október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2021</w:t>
            </w:r>
          </w:p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streda)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2</w:t>
            </w:r>
            <w:r>
              <w:rPr>
                <w:rFonts w:ascii="Segoe Script" w:hAnsi="Segoe Script" w:cs="Calibri"/>
                <w:b/>
              </w:rPr>
              <w:t>8</w:t>
            </w:r>
            <w:r w:rsidRPr="00DC58FC">
              <w:rPr>
                <w:rFonts w:ascii="Segoe Script" w:hAnsi="Segoe Script" w:cs="Calibri"/>
                <w:b/>
              </w:rPr>
              <w:t>. október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</w:rPr>
              <w:t>–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  <w:position w:val="-3"/>
              </w:rPr>
            </w:pPr>
            <w:r>
              <w:rPr>
                <w:rFonts w:ascii="Segoe Script" w:hAnsi="Segoe Script" w:cs="Calibri"/>
                <w:b/>
                <w:position w:val="-3"/>
              </w:rPr>
              <w:t>29</w:t>
            </w:r>
            <w:r w:rsidRPr="00DC58FC">
              <w:rPr>
                <w:rFonts w:ascii="Segoe Script" w:hAnsi="Segoe Script" w:cs="Calibri"/>
                <w:b/>
                <w:position w:val="-3"/>
              </w:rPr>
              <w:t>. október</w:t>
            </w:r>
            <w:r w:rsidRPr="00DC58FC">
              <w:rPr>
                <w:rFonts w:ascii="Segoe Script" w:hAnsi="Segoe Script" w:cs="Calibri"/>
                <w:b/>
                <w:spacing w:val="-1"/>
                <w:position w:val="-3"/>
              </w:rPr>
              <w:t xml:space="preserve"> </w:t>
            </w:r>
            <w:r>
              <w:rPr>
                <w:rFonts w:ascii="Segoe Script" w:hAnsi="Segoe Script" w:cs="Calibri"/>
                <w:b/>
                <w:position w:val="-3"/>
              </w:rPr>
              <w:t>2021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2. nov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e</w:t>
            </w:r>
            <w:r w:rsidRPr="00DC58FC">
              <w:rPr>
                <w:rFonts w:ascii="Segoe Script" w:hAnsi="Segoe Script" w:cs="Calibri"/>
                <w:b/>
              </w:rPr>
              <w:t>mber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2021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>
              <w:rPr>
                <w:rFonts w:ascii="Segoe Script" w:hAnsi="Segoe Script" w:cs="Calibri"/>
                <w:i/>
                <w:position w:val="-3"/>
              </w:rPr>
              <w:t>utoro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k)</w:t>
            </w:r>
          </w:p>
        </w:tc>
      </w:tr>
      <w:tr w:rsidR="00E60B6F" w:rsidRPr="004E07A4" w:rsidTr="008C5AA8">
        <w:trPr>
          <w:trHeight w:hRule="exact" w:val="1562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</w:rPr>
            </w:pPr>
            <w:r>
              <w:rPr>
                <w:noProof/>
                <w:lang w:eastAsia="sk-SK"/>
              </w:rPr>
              <w:pict>
                <v:shape id="Obrázok 21" o:spid="_x0000_s1032" type="#_x0000_t75" alt="Blood Splash. Stain Or Drop Of Red Liquid. Abstract Vector ..." style="position:absolute;left:0;text-align:left;margin-left:123.65pt;margin-top:-10.35pt;width:48.75pt;height:48.75pt;z-index:251653120;visibility:visible;mso-position-horizontal-relative:text;mso-position-vertical-relative:text">
                  <v:imagedata r:id="rId9" o:title=""/>
                </v:shape>
              </w:pict>
            </w:r>
            <w:r>
              <w:rPr>
                <w:rFonts w:ascii="Segoe Script" w:hAnsi="Segoe Script" w:cs="Calibri"/>
                <w:b/>
              </w:rPr>
              <w:t xml:space="preserve"> </w:t>
            </w:r>
          </w:p>
          <w:p w:rsidR="00E60B6F" w:rsidRPr="00257091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</w:pP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viano</w:t>
            </w:r>
            <w:r w:rsidRPr="00257091">
              <w:rPr>
                <w:rFonts w:ascii="Segoe Script" w:hAnsi="Segoe Script" w:cs="Calibri"/>
                <w:b/>
                <w:spacing w:val="-1"/>
                <w:sz w:val="28"/>
                <w:szCs w:val="28"/>
                <w:u w:val="single"/>
              </w:rPr>
              <w:t>č</w: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22. d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ece</w:t>
            </w:r>
            <w:r w:rsidRPr="00DC58FC">
              <w:rPr>
                <w:rFonts w:ascii="Segoe Script" w:hAnsi="Segoe Script" w:cs="Calibri"/>
                <w:b/>
              </w:rPr>
              <w:t>mb</w:t>
            </w:r>
            <w:r w:rsidRPr="00DC58FC">
              <w:rPr>
                <w:rFonts w:ascii="Segoe Script" w:hAnsi="Segoe Script" w:cs="Calibri"/>
                <w:b/>
                <w:spacing w:val="2"/>
              </w:rPr>
              <w:t>e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2021</w:t>
            </w:r>
          </w:p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>
              <w:rPr>
                <w:rFonts w:ascii="Segoe Script" w:hAnsi="Segoe Script" w:cs="Calibri"/>
                <w:i/>
                <w:position w:val="-3"/>
              </w:rPr>
              <w:t>streda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23. d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ece</w:t>
            </w:r>
            <w:r w:rsidRPr="00DC58FC">
              <w:rPr>
                <w:rFonts w:ascii="Segoe Script" w:hAnsi="Segoe Script" w:cs="Calibri"/>
                <w:b/>
              </w:rPr>
              <w:t>mb</w:t>
            </w:r>
            <w:r w:rsidRPr="00DC58FC">
              <w:rPr>
                <w:rFonts w:ascii="Segoe Script" w:hAnsi="Segoe Script" w:cs="Calibri"/>
                <w:b/>
                <w:spacing w:val="2"/>
              </w:rPr>
              <w:t>e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2021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b/>
                <w:position w:val="-3"/>
              </w:rPr>
              <w:t>– 7. janu</w:t>
            </w:r>
            <w:r w:rsidRPr="00DC58FC">
              <w:rPr>
                <w:rFonts w:ascii="Segoe Script" w:hAnsi="Segoe Script" w:cs="Calibri"/>
                <w:b/>
                <w:spacing w:val="-1"/>
                <w:position w:val="-3"/>
              </w:rPr>
              <w:t>á</w:t>
            </w:r>
            <w:r w:rsidRPr="00DC58FC">
              <w:rPr>
                <w:rFonts w:ascii="Segoe Script" w:hAnsi="Segoe Script" w:cs="Calibri"/>
                <w:b/>
                <w:position w:val="-3"/>
              </w:rPr>
              <w:t xml:space="preserve">r </w:t>
            </w:r>
            <w:r>
              <w:rPr>
                <w:rFonts w:ascii="Segoe Script" w:hAnsi="Segoe Script" w:cs="Calibri"/>
                <w:b/>
                <w:position w:val="-3"/>
              </w:rPr>
              <w:t>2022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 xml:space="preserve"> 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10</w:t>
            </w:r>
            <w:r w:rsidRPr="00DC58FC">
              <w:rPr>
                <w:rFonts w:ascii="Segoe Script" w:hAnsi="Segoe Script" w:cs="Calibri"/>
                <w:b/>
              </w:rPr>
              <w:t>. janu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>
              <w:rPr>
                <w:noProof/>
                <w:lang w:eastAsia="sk-SK"/>
              </w:rPr>
              <w:pict>
                <v:shape id="Obrázok 20" o:spid="_x0000_s1033" type="#_x0000_t75" alt="Blood Splash. Stain Or Drop Of Red Liquid. Abstract Vector ..." style="position:absolute;left:0;text-align:left;margin-left:6.45pt;margin-top:12.55pt;width:40.5pt;height:40.5pt;z-index:-251671552;visibility:visible">
                  <v:imagedata r:id="rId10" o:title=""/>
                </v:shape>
              </w:pict>
            </w: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p</w:t>
            </w:r>
            <w:r>
              <w:rPr>
                <w:rFonts w:ascii="Segoe Script" w:hAnsi="Segoe Script" w:cs="Calibri"/>
                <w:i/>
                <w:position w:val="-3"/>
              </w:rPr>
              <w:t>ondelok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</w:p>
        </w:tc>
      </w:tr>
      <w:tr w:rsidR="00E60B6F" w:rsidRPr="004E07A4" w:rsidTr="008C5AA8">
        <w:trPr>
          <w:trHeight w:hRule="exact" w:val="989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0B6F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</w:rPr>
            </w:pPr>
            <w:r>
              <w:rPr>
                <w:noProof/>
                <w:lang w:eastAsia="sk-SK"/>
              </w:rPr>
              <w:pict>
                <v:shape id="Obrázok 15" o:spid="_x0000_s1034" type="#_x0000_t75" alt="Samolepka plastová machuľa čierna 52 x 73 mm AVISA" style="position:absolute;left:0;text-align:left;margin-left:19.95pt;margin-top:30.95pt;width:57.75pt;height:57.75pt;z-index:-251668480;visibility:visible;mso-position-horizontal-relative:text;mso-position-vertical-relative:text">
                  <v:imagedata r:id="rId7" o:title=""/>
                </v:shape>
              </w:pict>
            </w:r>
            <w:r>
              <w:rPr>
                <w:rFonts w:ascii="Segoe Script" w:hAnsi="Segoe Script" w:cs="Calibri"/>
                <w:b/>
              </w:rPr>
              <w:t xml:space="preserve">  </w:t>
            </w:r>
          </w:p>
          <w:p w:rsidR="00E60B6F" w:rsidRPr="00257091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</w:pP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polročné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 xml:space="preserve">3 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>
              <w:rPr>
                <w:rFonts w:ascii="Segoe Script" w:hAnsi="Segoe Script" w:cs="Calibri"/>
                <w:b/>
              </w:rPr>
              <w:t>február</w:t>
            </w:r>
            <w:r w:rsidRPr="00DC58FC">
              <w:rPr>
                <w:rFonts w:ascii="Segoe Script" w:hAnsi="Segoe Script" w:cs="Calibri"/>
                <w:b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i/>
              </w:rPr>
            </w:pPr>
            <w:r w:rsidRPr="00DC58FC">
              <w:rPr>
                <w:rFonts w:ascii="Segoe Script" w:hAnsi="Segoe Script" w:cs="Calibri"/>
                <w:i/>
              </w:rPr>
              <w:t>(</w:t>
            </w:r>
            <w:r>
              <w:rPr>
                <w:rFonts w:ascii="Segoe Script" w:hAnsi="Segoe Script" w:cs="Calibri"/>
                <w:i/>
              </w:rPr>
              <w:t>štvrtok</w:t>
            </w:r>
            <w:r w:rsidRPr="00DC58FC">
              <w:rPr>
                <w:rFonts w:ascii="Segoe Script" w:hAnsi="Segoe Script" w:cs="Calibri"/>
                <w:i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4</w:t>
            </w:r>
            <w:r w:rsidRPr="00DC58FC">
              <w:rPr>
                <w:rFonts w:ascii="Segoe Script" w:hAnsi="Segoe Script" w:cs="Calibri"/>
                <w:b/>
              </w:rPr>
              <w:t>. f</w:t>
            </w:r>
            <w:r w:rsidRPr="00DC58FC">
              <w:rPr>
                <w:rFonts w:ascii="Segoe Script" w:hAnsi="Segoe Script" w:cs="Calibri"/>
                <w:b/>
                <w:spacing w:val="-2"/>
              </w:rPr>
              <w:t>e</w:t>
            </w:r>
            <w:r w:rsidRPr="00DC58FC">
              <w:rPr>
                <w:rFonts w:ascii="Segoe Script" w:hAnsi="Segoe Script" w:cs="Calibri"/>
                <w:b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</w:t>
            </w:r>
            <w:r w:rsidRPr="00DC58FC">
              <w:rPr>
                <w:rFonts w:ascii="Segoe Script" w:hAnsi="Segoe Script" w:cs="Calibri"/>
                <w:b/>
              </w:rPr>
              <w:t>u</w:t>
            </w:r>
            <w:r w:rsidRPr="00DC58FC">
              <w:rPr>
                <w:rFonts w:ascii="Segoe Script" w:hAnsi="Segoe Script" w:cs="Calibri"/>
                <w:b/>
                <w:spacing w:val="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(p</w:t>
            </w:r>
            <w:r>
              <w:rPr>
                <w:rFonts w:ascii="Segoe Script" w:hAnsi="Segoe Script" w:cs="Calibri"/>
                <w:i/>
                <w:spacing w:val="-3"/>
                <w:position w:val="-3"/>
              </w:rPr>
              <w:t>iatok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7</w:t>
            </w:r>
            <w:r w:rsidRPr="00DC58FC">
              <w:rPr>
                <w:rFonts w:ascii="Segoe Script" w:hAnsi="Segoe Script" w:cs="Calibri"/>
                <w:b/>
              </w:rPr>
              <w:t>. f</w:t>
            </w:r>
            <w:r w:rsidRPr="00DC58FC">
              <w:rPr>
                <w:rFonts w:ascii="Segoe Script" w:hAnsi="Segoe Script" w:cs="Calibri"/>
                <w:b/>
                <w:spacing w:val="-2"/>
              </w:rPr>
              <w:t>e</w:t>
            </w:r>
            <w:r w:rsidRPr="00DC58FC">
              <w:rPr>
                <w:rFonts w:ascii="Segoe Script" w:hAnsi="Segoe Script" w:cs="Calibri"/>
                <w:b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</w:t>
            </w:r>
            <w:r w:rsidRPr="00DC58FC">
              <w:rPr>
                <w:rFonts w:ascii="Segoe Script" w:hAnsi="Segoe Script" w:cs="Calibri"/>
                <w:b/>
              </w:rPr>
              <w:t>u</w:t>
            </w:r>
            <w:r w:rsidRPr="00DC58FC">
              <w:rPr>
                <w:rFonts w:ascii="Segoe Script" w:hAnsi="Segoe Script" w:cs="Calibri"/>
                <w:b/>
                <w:spacing w:val="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(utor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o</w:t>
            </w:r>
            <w:r w:rsidRPr="00DC58FC">
              <w:rPr>
                <w:rFonts w:ascii="Segoe Script" w:hAnsi="Segoe Script" w:cs="Calibri"/>
                <w:i/>
                <w:spacing w:val="2"/>
                <w:position w:val="-3"/>
              </w:rPr>
              <w:t>k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</w:p>
        </w:tc>
      </w:tr>
      <w:tr w:rsidR="00E60B6F" w:rsidRPr="004E07A4" w:rsidTr="008C5AA8">
        <w:trPr>
          <w:trHeight w:hRule="exact" w:val="1342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257091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</w:pP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ja</w:t>
            </w:r>
            <w:r w:rsidRPr="00257091">
              <w:rPr>
                <w:rFonts w:ascii="Segoe Script" w:hAnsi="Segoe Script" w:cs="Calibri"/>
                <w:b/>
                <w:spacing w:val="-1"/>
                <w:sz w:val="28"/>
                <w:szCs w:val="28"/>
                <w:u w:val="single"/>
              </w:rPr>
              <w:t>r</w: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né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B6F" w:rsidRPr="00DC58FC" w:rsidRDefault="00E60B6F" w:rsidP="004E41D2">
            <w:pPr>
              <w:spacing w:line="260" w:lineRule="exact"/>
              <w:ind w:left="66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</w:p>
          <w:p w:rsidR="00E60B6F" w:rsidRPr="00257091" w:rsidRDefault="00E60B6F" w:rsidP="004E41D2">
            <w:pPr>
              <w:spacing w:line="260" w:lineRule="exact"/>
              <w:ind w:left="66"/>
              <w:jc w:val="center"/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</w:pP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Koši</w:t>
            </w:r>
            <w:r w:rsidRPr="00257091">
              <w:rPr>
                <w:rFonts w:ascii="Segoe Script" w:hAnsi="Segoe Script" w:cs="Calibri"/>
                <w:b/>
                <w:color w:val="800000"/>
                <w:spacing w:val="-1"/>
                <w:sz w:val="24"/>
                <w:szCs w:val="24"/>
              </w:rPr>
              <w:t>c</w:t>
            </w:r>
            <w:r w:rsidRPr="00257091">
              <w:rPr>
                <w:rFonts w:ascii="Segoe Script" w:hAnsi="Segoe Script" w:cs="Calibri"/>
                <w:b/>
                <w:color w:val="800000"/>
                <w:spacing w:val="2"/>
                <w:sz w:val="24"/>
                <w:szCs w:val="24"/>
              </w:rPr>
              <w:t>k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ý</w:t>
            </w:r>
            <w:r w:rsidRPr="00257091">
              <w:rPr>
                <w:rFonts w:ascii="Segoe Script" w:hAnsi="Segoe Script" w:cs="Calibri"/>
                <w:b/>
                <w:color w:val="800000"/>
                <w:spacing w:val="-5"/>
                <w:sz w:val="24"/>
                <w:szCs w:val="24"/>
              </w:rPr>
              <w:t xml:space="preserve"> </w:t>
            </w:r>
            <w:r w:rsidRPr="00257091">
              <w:rPr>
                <w:rFonts w:ascii="Segoe Script" w:hAnsi="Segoe Script" w:cs="Calibri"/>
                <w:b/>
                <w:color w:val="800000"/>
                <w:spacing w:val="2"/>
                <w:sz w:val="24"/>
                <w:szCs w:val="24"/>
              </w:rPr>
              <w:t>k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r</w:t>
            </w:r>
            <w:r w:rsidRPr="00257091">
              <w:rPr>
                <w:rFonts w:ascii="Segoe Script" w:hAnsi="Segoe Script" w:cs="Calibri"/>
                <w:b/>
                <w:color w:val="800000"/>
                <w:spacing w:val="-2"/>
                <w:sz w:val="24"/>
                <w:szCs w:val="24"/>
              </w:rPr>
              <w:t>a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j,</w:t>
            </w:r>
          </w:p>
          <w:p w:rsidR="00E60B6F" w:rsidRPr="00DC58FC" w:rsidRDefault="00E60B6F" w:rsidP="004E41D2">
            <w:pPr>
              <w:spacing w:line="260" w:lineRule="exact"/>
              <w:ind w:left="66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  <w:r w:rsidRPr="00257091">
              <w:rPr>
                <w:rFonts w:ascii="Segoe Script" w:hAnsi="Segoe Script" w:cs="Calibri"/>
                <w:b/>
                <w:color w:val="800000"/>
                <w:spacing w:val="1"/>
                <w:sz w:val="24"/>
                <w:szCs w:val="24"/>
              </w:rPr>
              <w:t>P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r</w:t>
            </w:r>
            <w:r w:rsidRPr="00257091">
              <w:rPr>
                <w:rFonts w:ascii="Segoe Script" w:hAnsi="Segoe Script" w:cs="Calibri"/>
                <w:b/>
                <w:color w:val="800000"/>
                <w:spacing w:val="-2"/>
                <w:sz w:val="24"/>
                <w:szCs w:val="24"/>
              </w:rPr>
              <w:t>e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šovs</w:t>
            </w:r>
            <w:r w:rsidRPr="00257091">
              <w:rPr>
                <w:rFonts w:ascii="Segoe Script" w:hAnsi="Segoe Script" w:cs="Calibri"/>
                <w:b/>
                <w:color w:val="800000"/>
                <w:spacing w:val="3"/>
                <w:sz w:val="24"/>
                <w:szCs w:val="24"/>
              </w:rPr>
              <w:t>k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ý</w:t>
            </w:r>
            <w:r w:rsidRPr="00257091">
              <w:rPr>
                <w:rFonts w:ascii="Segoe Script" w:hAnsi="Segoe Script" w:cs="Calibri"/>
                <w:b/>
                <w:color w:val="800000"/>
                <w:spacing w:val="-5"/>
                <w:sz w:val="24"/>
                <w:szCs w:val="24"/>
              </w:rPr>
              <w:t xml:space="preserve"> 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k</w:t>
            </w:r>
            <w:r w:rsidRPr="00257091">
              <w:rPr>
                <w:rFonts w:ascii="Segoe Script" w:hAnsi="Segoe Script" w:cs="Calibri"/>
                <w:b/>
                <w:color w:val="800000"/>
                <w:spacing w:val="1"/>
                <w:sz w:val="24"/>
                <w:szCs w:val="24"/>
              </w:rPr>
              <w:t>r</w:t>
            </w:r>
            <w:r w:rsidRPr="00257091">
              <w:rPr>
                <w:rFonts w:ascii="Segoe Script" w:hAnsi="Segoe Script" w:cs="Calibri"/>
                <w:b/>
                <w:color w:val="800000"/>
                <w:spacing w:val="-1"/>
                <w:sz w:val="24"/>
                <w:szCs w:val="24"/>
              </w:rPr>
              <w:t>a</w:t>
            </w:r>
            <w:r w:rsidRPr="00257091">
              <w:rPr>
                <w:rFonts w:ascii="Segoe Script" w:hAnsi="Segoe Script" w:cs="Calibri"/>
                <w:b/>
                <w:color w:val="800000"/>
                <w:sz w:val="24"/>
                <w:szCs w:val="24"/>
              </w:rPr>
              <w:t>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4E41D2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1</w:t>
            </w:r>
            <w:r>
              <w:rPr>
                <w:rFonts w:ascii="Segoe Script" w:hAnsi="Segoe Script" w:cs="Calibri"/>
                <w:b/>
              </w:rPr>
              <w:t>8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fe</w:t>
            </w:r>
            <w:r w:rsidRPr="00DC58FC">
              <w:rPr>
                <w:rFonts w:ascii="Segoe Script" w:hAnsi="Segoe Script" w:cs="Calibri"/>
                <w:b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</w:t>
            </w:r>
            <w:r w:rsidRPr="00DC58FC">
              <w:rPr>
                <w:rFonts w:ascii="Segoe Script" w:hAnsi="Segoe Script" w:cs="Calibri"/>
                <w:b/>
              </w:rPr>
              <w:t>u</w:t>
            </w:r>
            <w:r w:rsidRPr="00DC58FC">
              <w:rPr>
                <w:rFonts w:ascii="Segoe Script" w:hAnsi="Segoe Script" w:cs="Calibri"/>
                <w:b/>
                <w:spacing w:val="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4E41D2">
            <w:pPr>
              <w:spacing w:line="276" w:lineRule="auto"/>
              <w:ind w:left="66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</w:rPr>
              <w:t>(</w:t>
            </w:r>
            <w:r w:rsidRPr="00DC58FC">
              <w:rPr>
                <w:rFonts w:ascii="Segoe Script" w:hAnsi="Segoe Script" w:cs="Calibri"/>
                <w:i/>
              </w:rPr>
              <w:t>pia</w:t>
            </w:r>
            <w:r w:rsidRPr="00DC58FC">
              <w:rPr>
                <w:rFonts w:ascii="Segoe Script" w:hAnsi="Segoe Script" w:cs="Calibri"/>
                <w:i/>
                <w:spacing w:val="1"/>
              </w:rPr>
              <w:t>t</w:t>
            </w:r>
            <w:r w:rsidRPr="00DC58FC">
              <w:rPr>
                <w:rFonts w:ascii="Segoe Script" w:hAnsi="Segoe Script" w:cs="Calibri"/>
                <w:i/>
              </w:rPr>
              <w:t>o</w:t>
            </w:r>
            <w:r w:rsidRPr="00DC58FC">
              <w:rPr>
                <w:rFonts w:ascii="Segoe Script" w:hAnsi="Segoe Script" w:cs="Calibri"/>
                <w:i/>
                <w:spacing w:val="1"/>
              </w:rPr>
              <w:t>k</w:t>
            </w:r>
            <w:r w:rsidRPr="00DC58FC">
              <w:rPr>
                <w:rFonts w:ascii="Segoe Script" w:hAnsi="Segoe Script" w:cs="Calibri"/>
                <w:i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</w:p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noProof/>
                <w:lang w:eastAsia="sk-SK"/>
              </w:rPr>
              <w:pict>
                <v:shape id="Obrázok 13" o:spid="_x0000_s1035" type="#_x0000_t75" alt="Samolepka plastová machuľa čierna 52 x 73 mm AVISA" style="position:absolute;left:0;text-align:left;margin-left:103.9pt;margin-top:13.25pt;width:57.75pt;height:57.75pt;z-index:-251645952;visibility:visible">
                  <v:imagedata r:id="rId7" o:title=""/>
                </v:shape>
              </w:pict>
            </w:r>
            <w:r w:rsidRPr="00DC58FC">
              <w:rPr>
                <w:rFonts w:ascii="Segoe Script" w:hAnsi="Segoe Script" w:cs="Calibri"/>
                <w:b/>
              </w:rPr>
              <w:t>2</w:t>
            </w:r>
            <w:r>
              <w:rPr>
                <w:rFonts w:ascii="Segoe Script" w:hAnsi="Segoe Script" w:cs="Calibri"/>
                <w:b/>
              </w:rPr>
              <w:t>1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fe</w:t>
            </w:r>
            <w:r w:rsidRPr="00DC58FC">
              <w:rPr>
                <w:rFonts w:ascii="Segoe Script" w:hAnsi="Segoe Script" w:cs="Calibri"/>
                <w:b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</w:t>
            </w:r>
            <w:r w:rsidRPr="00DC58FC">
              <w:rPr>
                <w:rFonts w:ascii="Segoe Script" w:hAnsi="Segoe Script" w:cs="Calibri"/>
                <w:b/>
              </w:rPr>
              <w:t>u</w:t>
            </w:r>
            <w:r w:rsidRPr="00DC58FC">
              <w:rPr>
                <w:rFonts w:ascii="Segoe Script" w:hAnsi="Segoe Script" w:cs="Calibri"/>
                <w:b/>
                <w:spacing w:val="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>r –</w:t>
            </w:r>
          </w:p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b/>
              </w:rPr>
              <w:t>2</w:t>
            </w:r>
            <w:r>
              <w:rPr>
                <w:rFonts w:ascii="Segoe Script" w:hAnsi="Segoe Script" w:cs="Calibri"/>
                <w:b/>
              </w:rPr>
              <w:t>5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fe</w:t>
            </w:r>
            <w:r w:rsidRPr="00DC58FC">
              <w:rPr>
                <w:rFonts w:ascii="Segoe Script" w:hAnsi="Segoe Script" w:cs="Calibri"/>
                <w:b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</w:t>
            </w:r>
            <w:r w:rsidRPr="00DC58FC">
              <w:rPr>
                <w:rFonts w:ascii="Segoe Script" w:hAnsi="Segoe Script" w:cs="Calibri"/>
                <w:b/>
              </w:rPr>
              <w:t>u</w:t>
            </w:r>
            <w:r w:rsidRPr="00DC58FC">
              <w:rPr>
                <w:rFonts w:ascii="Segoe Script" w:hAnsi="Segoe Script" w:cs="Calibri"/>
                <w:b/>
                <w:spacing w:val="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28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>
              <w:rPr>
                <w:rFonts w:ascii="Segoe Script" w:hAnsi="Segoe Script" w:cs="Calibri"/>
                <w:b/>
              </w:rPr>
              <w:t>február</w:t>
            </w:r>
            <w:r w:rsidRPr="00DC58FC">
              <w:rPr>
                <w:rFonts w:ascii="Segoe Script" w:hAnsi="Segoe Script" w:cs="Calibri"/>
                <w:b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</w:rPr>
              <w:t>(</w:t>
            </w:r>
            <w:r w:rsidRPr="00DC58FC">
              <w:rPr>
                <w:rFonts w:ascii="Segoe Script" w:hAnsi="Segoe Script" w:cs="Calibri"/>
                <w:i/>
              </w:rPr>
              <w:t>pon</w:t>
            </w:r>
            <w:r w:rsidRPr="00DC58FC">
              <w:rPr>
                <w:rFonts w:ascii="Segoe Script" w:hAnsi="Segoe Script" w:cs="Calibri"/>
                <w:i/>
                <w:spacing w:val="2"/>
              </w:rPr>
              <w:t>d</w:t>
            </w:r>
            <w:r w:rsidRPr="00DC58FC">
              <w:rPr>
                <w:rFonts w:ascii="Segoe Script" w:hAnsi="Segoe Script" w:cs="Calibri"/>
                <w:i/>
                <w:spacing w:val="-1"/>
              </w:rPr>
              <w:t>e</w:t>
            </w:r>
            <w:r w:rsidRPr="00DC58FC">
              <w:rPr>
                <w:rFonts w:ascii="Segoe Script" w:hAnsi="Segoe Script" w:cs="Calibri"/>
                <w:i/>
              </w:rPr>
              <w:t>lo</w:t>
            </w:r>
            <w:r w:rsidRPr="00DC58FC">
              <w:rPr>
                <w:rFonts w:ascii="Segoe Script" w:hAnsi="Segoe Script" w:cs="Calibri"/>
                <w:i/>
                <w:spacing w:val="2"/>
              </w:rPr>
              <w:t>k</w:t>
            </w:r>
            <w:r w:rsidRPr="00DC58FC">
              <w:rPr>
                <w:rFonts w:ascii="Segoe Script" w:hAnsi="Segoe Script" w:cs="Calibri"/>
                <w:i/>
              </w:rPr>
              <w:t>)</w:t>
            </w:r>
          </w:p>
        </w:tc>
      </w:tr>
      <w:tr w:rsidR="00E60B6F" w:rsidRPr="004E07A4" w:rsidTr="008C5AA8">
        <w:trPr>
          <w:trHeight w:hRule="exact" w:val="1220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jc w:val="center"/>
              <w:rPr>
                <w:rFonts w:ascii="Segoe Script" w:hAnsi="Segoe Script" w:cs="Calibri"/>
                <w:b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B6F" w:rsidRPr="00DC58FC" w:rsidRDefault="00E60B6F" w:rsidP="004E41D2">
            <w:pPr>
              <w:spacing w:line="276" w:lineRule="auto"/>
              <w:jc w:val="center"/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</w:pPr>
          </w:p>
          <w:p w:rsidR="00E60B6F" w:rsidRPr="00DC58FC" w:rsidRDefault="00E60B6F" w:rsidP="004E41D2">
            <w:pPr>
              <w:spacing w:line="276" w:lineRule="auto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nsko</w:t>
            </w:r>
            <w:r w:rsidRPr="00DC58FC">
              <w:rPr>
                <w:rFonts w:ascii="Segoe Script" w:hAnsi="Segoe Script" w:cs="Calibri"/>
                <w:b/>
                <w:spacing w:val="5"/>
                <w:sz w:val="16"/>
                <w:szCs w:val="16"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5"/>
                <w:sz w:val="16"/>
                <w:szCs w:val="16"/>
              </w:rPr>
              <w:t>y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stric</w:t>
            </w:r>
            <w:r w:rsidRPr="00DC58FC">
              <w:rPr>
                <w:rFonts w:ascii="Segoe Script" w:hAnsi="Segoe Script" w:cs="Calibri"/>
                <w:b/>
                <w:spacing w:val="4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="Calibr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j,</w:t>
            </w:r>
          </w:p>
          <w:p w:rsidR="00E60B6F" w:rsidRPr="00DC58FC" w:rsidRDefault="00E60B6F" w:rsidP="004E41D2">
            <w:pPr>
              <w:spacing w:line="276" w:lineRule="auto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="Calibri"/>
                <w:b/>
                <w:spacing w:val="-3"/>
                <w:sz w:val="16"/>
                <w:szCs w:val="16"/>
              </w:rPr>
              <w:t>Ž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i</w:t>
            </w:r>
            <w:r w:rsidRPr="00DC58FC">
              <w:rPr>
                <w:rFonts w:ascii="Segoe Script" w:hAnsi="Segoe Script" w:cs="Calibri"/>
                <w:b/>
                <w:spacing w:val="1"/>
                <w:sz w:val="16"/>
                <w:szCs w:val="16"/>
              </w:rPr>
              <w:t>l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ins</w:t>
            </w:r>
            <w:r w:rsidRPr="00DC58FC">
              <w:rPr>
                <w:rFonts w:ascii="Segoe Script" w:hAnsi="Segoe Script" w:cs="Calibri"/>
                <w:b/>
                <w:spacing w:val="3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="Calibr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j,</w:t>
            </w:r>
          </w:p>
          <w:p w:rsidR="00E60B6F" w:rsidRPr="00DC58FC" w:rsidRDefault="00E60B6F" w:rsidP="004E41D2">
            <w:pPr>
              <w:spacing w:line="276" w:lineRule="auto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T</w:t>
            </w:r>
            <w:r w:rsidRPr="00DC58FC">
              <w:rPr>
                <w:rFonts w:ascii="Segoe Script" w:hAnsi="Segoe Script" w:cs="Calibri"/>
                <w:b/>
                <w:spacing w:val="-1"/>
                <w:sz w:val="16"/>
                <w:szCs w:val="16"/>
              </w:rPr>
              <w:t>re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n</w:t>
            </w:r>
            <w:r w:rsidRPr="00DC58FC">
              <w:rPr>
                <w:rFonts w:ascii="Segoe Script" w:hAnsi="Segoe Script" w:cs="Calibri"/>
                <w:b/>
                <w:spacing w:val="-1"/>
                <w:sz w:val="16"/>
                <w:szCs w:val="16"/>
              </w:rPr>
              <w:t>č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ians</w:t>
            </w:r>
            <w:r w:rsidRPr="00DC58FC">
              <w:rPr>
                <w:rFonts w:ascii="Segoe Script" w:hAnsi="Segoe Script" w:cs="Calibri"/>
                <w:b/>
                <w:spacing w:val="4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y</w:t>
            </w:r>
            <w:r w:rsidRPr="00DC58FC">
              <w:rPr>
                <w:rFonts w:ascii="Segoe Script" w:hAnsi="Segoe Script" w:cs="Calibr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j</w:t>
            </w:r>
          </w:p>
          <w:p w:rsidR="00E60B6F" w:rsidRPr="00DC58FC" w:rsidRDefault="00E60B6F" w:rsidP="004E41D2">
            <w:pPr>
              <w:spacing w:line="260" w:lineRule="exact"/>
              <w:ind w:left="49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4E41D2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4. marec</w:t>
            </w:r>
            <w:r w:rsidRPr="00DC58FC">
              <w:rPr>
                <w:rFonts w:ascii="Segoe Script" w:hAnsi="Segoe Script" w:cs="Calibri"/>
                <w:b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4E41D2">
            <w:pPr>
              <w:spacing w:line="276" w:lineRule="auto"/>
              <w:ind w:left="66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</w:rPr>
              <w:t>(</w:t>
            </w:r>
            <w:r w:rsidRPr="00DC58FC">
              <w:rPr>
                <w:rFonts w:ascii="Segoe Script" w:hAnsi="Segoe Script" w:cs="Calibri"/>
                <w:i/>
              </w:rPr>
              <w:t>pia</w:t>
            </w:r>
            <w:r w:rsidRPr="00DC58FC">
              <w:rPr>
                <w:rFonts w:ascii="Segoe Script" w:hAnsi="Segoe Script" w:cs="Calibri"/>
                <w:i/>
                <w:spacing w:val="1"/>
              </w:rPr>
              <w:t>t</w:t>
            </w:r>
            <w:r w:rsidRPr="00DC58FC">
              <w:rPr>
                <w:rFonts w:ascii="Segoe Script" w:hAnsi="Segoe Script" w:cs="Calibri"/>
                <w:i/>
              </w:rPr>
              <w:t>o</w:t>
            </w:r>
            <w:r w:rsidRPr="00DC58FC">
              <w:rPr>
                <w:rFonts w:ascii="Segoe Script" w:hAnsi="Segoe Script" w:cs="Calibri"/>
                <w:i/>
                <w:spacing w:val="1"/>
              </w:rPr>
              <w:t>k</w:t>
            </w:r>
            <w:r w:rsidRPr="00DC58FC">
              <w:rPr>
                <w:rFonts w:ascii="Segoe Script" w:hAnsi="Segoe Script" w:cs="Calibri"/>
                <w:i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7. marec</w:t>
            </w:r>
            <w:r w:rsidRPr="00DC58FC">
              <w:rPr>
                <w:rFonts w:ascii="Segoe Script" w:hAnsi="Segoe Script" w:cs="Calibri"/>
                <w:b/>
              </w:rPr>
              <w:t xml:space="preserve"> –</w:t>
            </w:r>
          </w:p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>
              <w:rPr>
                <w:rFonts w:ascii="Segoe Script" w:hAnsi="Segoe Script" w:cs="Calibri"/>
                <w:b/>
              </w:rPr>
              <w:t>11. marec</w:t>
            </w:r>
            <w:r w:rsidRPr="00DC58FC">
              <w:rPr>
                <w:rFonts w:ascii="Segoe Script" w:hAnsi="Segoe Script" w:cs="Calibri"/>
                <w:b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14. marec</w:t>
            </w:r>
            <w:r w:rsidRPr="00DC58FC">
              <w:rPr>
                <w:rFonts w:ascii="Segoe Script" w:hAnsi="Segoe Script" w:cs="Calibri"/>
                <w:b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4E41D2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</w:rPr>
              <w:t>(</w:t>
            </w:r>
            <w:r w:rsidRPr="00DC58FC">
              <w:rPr>
                <w:rFonts w:ascii="Segoe Script" w:hAnsi="Segoe Script" w:cs="Calibri"/>
                <w:i/>
              </w:rPr>
              <w:t>pon</w:t>
            </w:r>
            <w:r w:rsidRPr="00DC58FC">
              <w:rPr>
                <w:rFonts w:ascii="Segoe Script" w:hAnsi="Segoe Script" w:cs="Calibri"/>
                <w:i/>
                <w:spacing w:val="2"/>
              </w:rPr>
              <w:t>d</w:t>
            </w:r>
            <w:r w:rsidRPr="00DC58FC">
              <w:rPr>
                <w:rFonts w:ascii="Segoe Script" w:hAnsi="Segoe Script" w:cs="Calibri"/>
                <w:i/>
                <w:spacing w:val="-1"/>
              </w:rPr>
              <w:t>e</w:t>
            </w:r>
            <w:r w:rsidRPr="00DC58FC">
              <w:rPr>
                <w:rFonts w:ascii="Segoe Script" w:hAnsi="Segoe Script" w:cs="Calibri"/>
                <w:i/>
              </w:rPr>
              <w:t>lo</w:t>
            </w:r>
            <w:r w:rsidRPr="00DC58FC">
              <w:rPr>
                <w:rFonts w:ascii="Segoe Script" w:hAnsi="Segoe Script" w:cs="Calibri"/>
                <w:i/>
                <w:spacing w:val="2"/>
              </w:rPr>
              <w:t>k</w:t>
            </w:r>
            <w:r w:rsidRPr="00DC58FC">
              <w:rPr>
                <w:rFonts w:ascii="Segoe Script" w:hAnsi="Segoe Script" w:cs="Calibri"/>
                <w:i/>
              </w:rPr>
              <w:t>)</w:t>
            </w:r>
          </w:p>
        </w:tc>
      </w:tr>
      <w:tr w:rsidR="00E60B6F" w:rsidRPr="004E07A4" w:rsidTr="008C5AA8">
        <w:trPr>
          <w:trHeight w:hRule="exact" w:val="1284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jc w:val="center"/>
              <w:rPr>
                <w:rFonts w:ascii="Segoe Script" w:hAnsi="Segoe Script" w:cs="Calibri"/>
                <w:b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B6F" w:rsidRPr="00DC58FC" w:rsidRDefault="00E60B6F" w:rsidP="008C5AA8">
            <w:pPr>
              <w:spacing w:line="260" w:lineRule="exact"/>
              <w:ind w:left="49"/>
              <w:jc w:val="center"/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</w:pPr>
          </w:p>
          <w:p w:rsidR="00E60B6F" w:rsidRPr="00DC58FC" w:rsidRDefault="00E60B6F" w:rsidP="008C5AA8">
            <w:pPr>
              <w:spacing w:line="260" w:lineRule="exact"/>
              <w:ind w:left="49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B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t</w:t>
            </w:r>
            <w:r w:rsidRPr="00DC58FC">
              <w:rPr>
                <w:rFonts w:ascii="Segoe Script" w:hAnsi="Segoe Script" w:cs="Calibri"/>
                <w:b/>
                <w:spacing w:val="1"/>
                <w:sz w:val="16"/>
                <w:szCs w:val="16"/>
              </w:rPr>
              <w:t>i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slavs</w:t>
            </w:r>
            <w:r w:rsidRPr="00DC58FC">
              <w:rPr>
                <w:rFonts w:ascii="Segoe Script" w:hAnsi="Segoe Script" w:cs="Calibri"/>
                <w:b/>
                <w:spacing w:val="5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="Calibr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pacing w:val="1"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="Calibr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j, Nitri</w:t>
            </w:r>
            <w:r w:rsidRPr="00DC58FC">
              <w:rPr>
                <w:rFonts w:ascii="Segoe Script" w:hAnsi="Segoe Script" w:cs="Calibr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ns</w:t>
            </w:r>
            <w:r w:rsidRPr="00DC58FC">
              <w:rPr>
                <w:rFonts w:ascii="Segoe Script" w:hAnsi="Segoe Script" w:cs="Calibr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y</w:t>
            </w:r>
            <w:r w:rsidRPr="00DC58FC">
              <w:rPr>
                <w:rFonts w:ascii="Segoe Script" w:hAnsi="Segoe Script" w:cs="Calibr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j,</w:t>
            </w:r>
          </w:p>
          <w:p w:rsidR="00E60B6F" w:rsidRPr="00DC58FC" w:rsidRDefault="00E60B6F" w:rsidP="008C5AA8">
            <w:pPr>
              <w:spacing w:line="260" w:lineRule="exact"/>
              <w:ind w:left="49"/>
              <w:jc w:val="center"/>
              <w:rPr>
                <w:rFonts w:ascii="Segoe Script" w:hAnsi="Segoe Script" w:cs="Calibr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T</w:t>
            </w:r>
            <w:r w:rsidRPr="00DC58FC">
              <w:rPr>
                <w:rFonts w:ascii="Segoe Script" w:hAnsi="Segoe Script" w:cs="Calibri"/>
                <w:b/>
                <w:spacing w:val="-1"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n</w:t>
            </w:r>
            <w:r w:rsidRPr="00DC58FC">
              <w:rPr>
                <w:rFonts w:ascii="Segoe Script" w:hAnsi="Segoe Script" w:cs="Calibr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vs</w:t>
            </w:r>
            <w:r w:rsidRPr="00DC58FC">
              <w:rPr>
                <w:rFonts w:ascii="Segoe Script" w:hAnsi="Segoe Script" w:cs="Calibri"/>
                <w:b/>
                <w:spacing w:val="5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="Calibr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kr</w:t>
            </w:r>
            <w:r w:rsidRPr="00DC58FC">
              <w:rPr>
                <w:rFonts w:ascii="Segoe Script" w:hAnsi="Segoe Script" w:cs="Calibr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="Calibri"/>
                <w:b/>
                <w:sz w:val="16"/>
                <w:szCs w:val="16"/>
              </w:rPr>
              <w:t>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087C3C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25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fe</w:t>
            </w:r>
            <w:r w:rsidRPr="00DC58FC">
              <w:rPr>
                <w:rFonts w:ascii="Segoe Script" w:hAnsi="Segoe Script" w:cs="Calibri"/>
                <w:b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</w:t>
            </w:r>
            <w:r w:rsidRPr="00DC58FC">
              <w:rPr>
                <w:rFonts w:ascii="Segoe Script" w:hAnsi="Segoe Script" w:cs="Calibri"/>
                <w:b/>
              </w:rPr>
              <w:t>u</w:t>
            </w:r>
            <w:r w:rsidRPr="00DC58FC">
              <w:rPr>
                <w:rFonts w:ascii="Segoe Script" w:hAnsi="Segoe Script" w:cs="Calibri"/>
                <w:b/>
                <w:spacing w:val="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 xml:space="preserve">r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087C3C">
            <w:pPr>
              <w:spacing w:line="276" w:lineRule="auto"/>
              <w:ind w:left="66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</w:rPr>
              <w:t>(</w:t>
            </w:r>
            <w:r w:rsidRPr="00DC58FC">
              <w:rPr>
                <w:rFonts w:ascii="Segoe Script" w:hAnsi="Segoe Script" w:cs="Calibri"/>
                <w:i/>
              </w:rPr>
              <w:t>pia</w:t>
            </w:r>
            <w:r w:rsidRPr="00DC58FC">
              <w:rPr>
                <w:rFonts w:ascii="Segoe Script" w:hAnsi="Segoe Script" w:cs="Calibri"/>
                <w:i/>
                <w:spacing w:val="1"/>
              </w:rPr>
              <w:t>t</w:t>
            </w:r>
            <w:r w:rsidRPr="00DC58FC">
              <w:rPr>
                <w:rFonts w:ascii="Segoe Script" w:hAnsi="Segoe Script" w:cs="Calibri"/>
                <w:i/>
              </w:rPr>
              <w:t>o</w:t>
            </w:r>
            <w:r w:rsidRPr="00DC58FC">
              <w:rPr>
                <w:rFonts w:ascii="Segoe Script" w:hAnsi="Segoe Script" w:cs="Calibri"/>
                <w:i/>
                <w:spacing w:val="1"/>
              </w:rPr>
              <w:t>k</w:t>
            </w:r>
            <w:r w:rsidRPr="00DC58FC">
              <w:rPr>
                <w:rFonts w:ascii="Segoe Script" w:hAnsi="Segoe Script" w:cs="Calibri"/>
                <w:i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087C3C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28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fe</w:t>
            </w:r>
            <w:r w:rsidRPr="00DC58FC">
              <w:rPr>
                <w:rFonts w:ascii="Segoe Script" w:hAnsi="Segoe Script" w:cs="Calibri"/>
                <w:b/>
              </w:rPr>
              <w:t>b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</w:t>
            </w:r>
            <w:r w:rsidRPr="00DC58FC">
              <w:rPr>
                <w:rFonts w:ascii="Segoe Script" w:hAnsi="Segoe Script" w:cs="Calibri"/>
                <w:b/>
              </w:rPr>
              <w:t>u</w:t>
            </w:r>
            <w:r w:rsidRPr="00DC58FC">
              <w:rPr>
                <w:rFonts w:ascii="Segoe Script" w:hAnsi="Segoe Script" w:cs="Calibri"/>
                <w:b/>
                <w:spacing w:val="1"/>
              </w:rPr>
              <w:t>á</w:t>
            </w:r>
            <w:r w:rsidRPr="00DC58FC">
              <w:rPr>
                <w:rFonts w:ascii="Segoe Script" w:hAnsi="Segoe Script" w:cs="Calibri"/>
                <w:b/>
              </w:rPr>
              <w:t>r –</w:t>
            </w:r>
          </w:p>
          <w:p w:rsidR="00E60B6F" w:rsidRPr="00DC58FC" w:rsidRDefault="00E60B6F" w:rsidP="00087C3C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>
              <w:rPr>
                <w:rFonts w:ascii="Segoe Script" w:hAnsi="Segoe Script" w:cs="Calibri"/>
                <w:b/>
              </w:rPr>
              <w:t>4. marce</w:t>
            </w:r>
            <w:r w:rsidRPr="00DC58FC">
              <w:rPr>
                <w:rFonts w:ascii="Segoe Script" w:hAnsi="Segoe Script" w:cs="Calibri"/>
                <w:b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7</w:t>
            </w:r>
            <w:r w:rsidRPr="00DC58FC">
              <w:rPr>
                <w:rFonts w:ascii="Segoe Script" w:hAnsi="Segoe Script" w:cs="Calibri"/>
                <w:b/>
              </w:rPr>
              <w:t>. ma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re</w:t>
            </w:r>
            <w:r w:rsidRPr="00DC58FC">
              <w:rPr>
                <w:rFonts w:ascii="Segoe Script" w:hAnsi="Segoe Script" w:cs="Calibri"/>
                <w:b/>
              </w:rPr>
              <w:t xml:space="preserve">c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</w:rPr>
              <w:t>(</w:t>
            </w:r>
            <w:r w:rsidRPr="00DC58FC">
              <w:rPr>
                <w:rFonts w:ascii="Segoe Script" w:hAnsi="Segoe Script" w:cs="Calibri"/>
                <w:i/>
              </w:rPr>
              <w:t>pon</w:t>
            </w:r>
            <w:r w:rsidRPr="00DC58FC">
              <w:rPr>
                <w:rFonts w:ascii="Segoe Script" w:hAnsi="Segoe Script" w:cs="Calibri"/>
                <w:i/>
                <w:spacing w:val="2"/>
              </w:rPr>
              <w:t>d</w:t>
            </w:r>
            <w:r w:rsidRPr="00DC58FC">
              <w:rPr>
                <w:rFonts w:ascii="Segoe Script" w:hAnsi="Segoe Script" w:cs="Calibri"/>
                <w:i/>
                <w:spacing w:val="-1"/>
              </w:rPr>
              <w:t>e</w:t>
            </w:r>
            <w:r w:rsidRPr="00DC58FC">
              <w:rPr>
                <w:rFonts w:ascii="Segoe Script" w:hAnsi="Segoe Script" w:cs="Calibri"/>
                <w:i/>
              </w:rPr>
              <w:t>lo</w:t>
            </w:r>
            <w:r w:rsidRPr="00DC58FC">
              <w:rPr>
                <w:rFonts w:ascii="Segoe Script" w:hAnsi="Segoe Script" w:cs="Calibri"/>
                <w:i/>
                <w:spacing w:val="2"/>
              </w:rPr>
              <w:t>k</w:t>
            </w:r>
            <w:r w:rsidRPr="00DC58FC">
              <w:rPr>
                <w:rFonts w:ascii="Segoe Script" w:hAnsi="Segoe Script" w:cs="Calibri"/>
                <w:i/>
              </w:rPr>
              <w:t>)</w:t>
            </w:r>
          </w:p>
        </w:tc>
      </w:tr>
      <w:tr w:rsidR="00E60B6F" w:rsidRPr="004E07A4" w:rsidTr="008C5AA8">
        <w:trPr>
          <w:trHeight w:hRule="exact" w:val="1140"/>
        </w:trPr>
        <w:tc>
          <w:tcPr>
            <w:tcW w:w="35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</w:rPr>
            </w:pPr>
            <w:r>
              <w:rPr>
                <w:noProof/>
                <w:lang w:eastAsia="sk-SK"/>
              </w:rPr>
              <w:pict>
                <v:shape id="Obrázok 19" o:spid="_x0000_s1036" type="#_x0000_t75" alt="Blood Splash. Stain Or Drop Of Red Liquid. Abstract Vector ..." style="position:absolute;left:0;text-align:left;margin-left:1.9pt;margin-top:5.9pt;width:42.65pt;height:42.65pt;z-index:251652096;visibility:visible;mso-position-horizontal-relative:text;mso-position-vertical-relative:text">
                  <v:imagedata r:id="rId11" o:title=""/>
                </v:shape>
              </w:pict>
            </w:r>
          </w:p>
          <w:p w:rsidR="00E60B6F" w:rsidRPr="00257091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sk-SK"/>
              </w:rPr>
              <w:pict>
                <v:shape id="Obrázok 4" o:spid="_x0000_s1037" type="#_x0000_t75" alt="Fotka Abstraktní malba s barevné malby akvarelu skvrny na bílém ..." style="position:absolute;left:0;text-align:left;margin-left:-26.55pt;margin-top:9.5pt;width:616.6pt;height:410.5pt;z-index:-251659264;visibility:visible">
                  <v:imagedata r:id="rId4" o:title=""/>
                </v:shape>
              </w:pict>
            </w:r>
            <w:r>
              <w:rPr>
                <w:noProof/>
                <w:lang w:eastAsia="sk-SK"/>
              </w:rPr>
              <w:pict>
                <v:shape id="Obrázok 12" o:spid="_x0000_s1038" type="#_x0000_t75" alt="Samolepka plastová machuľa čierna 52 x 73 mm AVISA" style="position:absolute;left:0;text-align:left;margin-left:148.75pt;margin-top:30.65pt;width:52.5pt;height:52.5pt;z-index:-251670528;visibility:visible">
                  <v:imagedata r:id="rId12" o:title=""/>
                </v:shape>
              </w:pic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v</w:t>
            </w:r>
            <w:r w:rsidRPr="00257091">
              <w:rPr>
                <w:rFonts w:ascii="Segoe Script" w:hAnsi="Segoe Script" w:cs="Calibri"/>
                <w:b/>
                <w:spacing w:val="-1"/>
                <w:sz w:val="28"/>
                <w:szCs w:val="28"/>
                <w:u w:val="single"/>
              </w:rPr>
              <w:t>e</w:t>
            </w:r>
            <w:r w:rsidRPr="00257091">
              <w:rPr>
                <w:rFonts w:ascii="Segoe Script" w:hAnsi="Segoe Script" w:cs="Calibri"/>
                <w:b/>
                <w:spacing w:val="1"/>
                <w:sz w:val="28"/>
                <w:szCs w:val="28"/>
                <w:u w:val="single"/>
              </w:rPr>
              <w:t>ľ</w: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kono</w:t>
            </w:r>
            <w:r w:rsidRPr="00257091">
              <w:rPr>
                <w:rFonts w:ascii="Segoe Script" w:hAnsi="Segoe Script" w:cs="Calibri"/>
                <w:b/>
                <w:spacing w:val="-1"/>
                <w:sz w:val="28"/>
                <w:szCs w:val="28"/>
                <w:u w:val="single"/>
              </w:rPr>
              <w:t>č</w: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13. apríl</w:t>
            </w:r>
            <w:r w:rsidRPr="00DC58FC">
              <w:rPr>
                <w:rFonts w:ascii="Segoe Script" w:hAnsi="Segoe Script" w:cs="Calibri"/>
                <w:b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st</w:t>
            </w:r>
            <w:r w:rsidRPr="00DC58FC">
              <w:rPr>
                <w:rFonts w:ascii="Segoe Script" w:hAnsi="Segoe Script" w:cs="Calibri"/>
                <w:i/>
                <w:spacing w:val="1"/>
                <w:position w:val="-3"/>
              </w:rPr>
              <w:t>r</w:t>
            </w:r>
            <w:r w:rsidRPr="00DC58FC">
              <w:rPr>
                <w:rFonts w:ascii="Segoe Script" w:hAnsi="Segoe Script" w:cs="Calibri"/>
                <w:i/>
                <w:spacing w:val="-1"/>
                <w:position w:val="-3"/>
              </w:rPr>
              <w:t>e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d</w:t>
            </w:r>
            <w:r w:rsidRPr="00DC58FC">
              <w:rPr>
                <w:rFonts w:ascii="Segoe Script" w:hAnsi="Segoe Script" w:cs="Calibri"/>
                <w:i/>
                <w:spacing w:val="2"/>
                <w:position w:val="-3"/>
              </w:rPr>
              <w:t>a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1</w:t>
            </w:r>
            <w:r>
              <w:rPr>
                <w:rFonts w:ascii="Segoe Script" w:hAnsi="Segoe Script" w:cs="Calibri"/>
                <w:b/>
              </w:rPr>
              <w:t>4</w:t>
            </w:r>
            <w:r w:rsidRPr="00DC58FC">
              <w:rPr>
                <w:rFonts w:ascii="Segoe Script" w:hAnsi="Segoe Script" w:cs="Calibri"/>
                <w:b/>
              </w:rPr>
              <w:t xml:space="preserve">. </w:t>
            </w:r>
            <w:r w:rsidRPr="00DC58FC">
              <w:rPr>
                <w:rFonts w:ascii="Segoe Script" w:hAnsi="Segoe Script" w:cs="Calibri"/>
                <w:b/>
                <w:position w:val="-3"/>
              </w:rPr>
              <w:t>apríl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</w:rPr>
              <w:t xml:space="preserve">– </w:t>
            </w:r>
            <w:r w:rsidRPr="00DC58FC">
              <w:rPr>
                <w:rFonts w:ascii="Segoe Script" w:hAnsi="Segoe Script" w:cs="Calibri"/>
                <w:b/>
              </w:rPr>
              <w:br/>
            </w:r>
            <w:r>
              <w:rPr>
                <w:rFonts w:ascii="Segoe Script" w:hAnsi="Segoe Script" w:cs="Calibri"/>
                <w:b/>
                <w:position w:val="-3"/>
              </w:rPr>
              <w:t>19</w:t>
            </w:r>
            <w:r w:rsidRPr="00DC58FC">
              <w:rPr>
                <w:rFonts w:ascii="Segoe Script" w:hAnsi="Segoe Script" w:cs="Calibri"/>
                <w:b/>
                <w:position w:val="-3"/>
              </w:rPr>
              <w:t>. apríl</w:t>
            </w:r>
            <w:r w:rsidRPr="00DC58FC">
              <w:rPr>
                <w:rFonts w:ascii="Segoe Script" w:hAnsi="Segoe Script" w:cs="Calibri"/>
                <w:b/>
                <w:spacing w:val="-1"/>
                <w:position w:val="-3"/>
              </w:rPr>
              <w:t xml:space="preserve"> </w:t>
            </w:r>
            <w:r>
              <w:rPr>
                <w:rFonts w:ascii="Segoe Script" w:hAnsi="Segoe Script" w:cs="Calibri"/>
                <w:b/>
                <w:position w:val="-3"/>
              </w:rPr>
              <w:t>2022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noProof/>
                <w:lang w:eastAsia="sk-SK"/>
              </w:rPr>
              <w:pict>
                <v:shape id="Obrázok 17" o:spid="_x0000_s1039" type="#_x0000_t75" alt="A pink color splash | Stock vector | Colourbox" style="position:absolute;left:0;text-align:left;margin-left:9.2pt;margin-top:15.35pt;width:35.75pt;height:28.5pt;z-index:251650048;visibility:visible;mso-position-horizontal-relative:text;mso-position-vertical-relative:text">
                  <v:imagedata r:id="rId13" o:title=""/>
                </v:shape>
              </w:pict>
            </w:r>
            <w:r>
              <w:rPr>
                <w:rFonts w:ascii="Segoe Script" w:hAnsi="Segoe Script" w:cs="Calibri"/>
                <w:b/>
              </w:rPr>
              <w:t>20</w:t>
            </w:r>
            <w:r w:rsidRPr="00DC58FC">
              <w:rPr>
                <w:rFonts w:ascii="Segoe Script" w:hAnsi="Segoe Script" w:cs="Calibri"/>
                <w:b/>
              </w:rPr>
              <w:t xml:space="preserve">. apríl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st</w:t>
            </w:r>
            <w:r w:rsidRPr="00DC58FC">
              <w:rPr>
                <w:rFonts w:ascii="Segoe Script" w:hAnsi="Segoe Script" w:cs="Calibri"/>
                <w:i/>
                <w:spacing w:val="1"/>
                <w:position w:val="-3"/>
              </w:rPr>
              <w:t>r</w:t>
            </w:r>
            <w:r w:rsidRPr="00DC58FC">
              <w:rPr>
                <w:rFonts w:ascii="Segoe Script" w:hAnsi="Segoe Script" w:cs="Calibri"/>
                <w:i/>
                <w:spacing w:val="-1"/>
                <w:position w:val="-3"/>
              </w:rPr>
              <w:t>e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d</w:t>
            </w:r>
            <w:r w:rsidRPr="00DC58FC">
              <w:rPr>
                <w:rFonts w:ascii="Segoe Script" w:hAnsi="Segoe Script" w:cs="Calibri"/>
                <w:i/>
                <w:spacing w:val="2"/>
                <w:position w:val="-3"/>
              </w:rPr>
              <w:t>a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</w:p>
        </w:tc>
      </w:tr>
      <w:tr w:rsidR="00E60B6F" w:rsidRPr="004E07A4" w:rsidTr="008C5AA8">
        <w:trPr>
          <w:trHeight w:hRule="exact" w:val="1420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257091" w:rsidRDefault="00E60B6F" w:rsidP="008C5AA8">
            <w:pPr>
              <w:spacing w:line="276" w:lineRule="auto"/>
              <w:ind w:left="71"/>
              <w:jc w:val="center"/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sk-SK"/>
              </w:rPr>
              <w:pict>
                <v:shape id="Obrázok 25" o:spid="_x0000_s1040" type="#_x0000_t75" alt="Lipiec | 2019 | Przedszkole nr 59" style="position:absolute;left:0;text-align:left;margin-left:34.05pt;margin-top:8.35pt;width:30.7pt;height:32.85pt;z-index:-251661312;visibility:visible;mso-position-horizontal-relative:text;mso-position-vertical-relative:text">
                  <v:imagedata r:id="rId8" o:title=""/>
                </v:shape>
              </w:pict>
            </w:r>
            <w:r w:rsidRPr="00257091">
              <w:rPr>
                <w:rFonts w:ascii="Segoe Script" w:hAnsi="Segoe Script" w:cs="Calibri"/>
                <w:b/>
                <w:sz w:val="28"/>
                <w:szCs w:val="28"/>
                <w:u w:val="single"/>
              </w:rPr>
              <w:t>letné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 xml:space="preserve">30. jún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6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>
              <w:rPr>
                <w:rFonts w:ascii="Segoe Script" w:hAnsi="Segoe Script" w:cs="Calibri"/>
                <w:i/>
                <w:position w:val="-3"/>
              </w:rPr>
              <w:t>štvrtok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jc w:val="center"/>
              <w:rPr>
                <w:rFonts w:ascii="Segoe Script" w:hAnsi="Segoe Script" w:cs="Calibri"/>
                <w:b/>
              </w:rPr>
            </w:pPr>
            <w:r w:rsidRPr="00DC58FC">
              <w:rPr>
                <w:rFonts w:ascii="Segoe Script" w:hAnsi="Segoe Script" w:cs="Calibri"/>
                <w:b/>
              </w:rPr>
              <w:t>1. júl</w:t>
            </w:r>
            <w:r w:rsidRPr="00DC58FC">
              <w:rPr>
                <w:rFonts w:ascii="Segoe Script" w:hAnsi="Segoe Script" w:cs="Calibri"/>
                <w:b/>
                <w:spacing w:val="1"/>
              </w:rPr>
              <w:t xml:space="preserve"> </w:t>
            </w:r>
            <w:r w:rsidRPr="00DC58FC">
              <w:rPr>
                <w:rFonts w:ascii="Segoe Script" w:hAnsi="Segoe Script" w:cs="Calibri"/>
                <w:b/>
              </w:rPr>
              <w:t>–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b/>
                <w:position w:val="-3"/>
              </w:rPr>
              <w:t>31. august</w:t>
            </w:r>
            <w:r w:rsidRPr="00DC58FC">
              <w:rPr>
                <w:rFonts w:ascii="Segoe Script" w:hAnsi="Segoe Script" w:cs="Calibri"/>
                <w:b/>
                <w:spacing w:val="-1"/>
                <w:position w:val="-3"/>
              </w:rPr>
              <w:t xml:space="preserve"> </w:t>
            </w:r>
            <w:r>
              <w:rPr>
                <w:rFonts w:ascii="Segoe Script" w:hAnsi="Segoe Script" w:cs="Calibri"/>
                <w:b/>
                <w:position w:val="-3"/>
              </w:rPr>
              <w:t>2022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  <w:b/>
              </w:rPr>
            </w:pPr>
            <w:r>
              <w:rPr>
                <w:rFonts w:ascii="Segoe Script" w:hAnsi="Segoe Script" w:cs="Calibri"/>
                <w:b/>
              </w:rPr>
              <w:t>5</w:t>
            </w:r>
            <w:r w:rsidRPr="00DC58FC">
              <w:rPr>
                <w:rFonts w:ascii="Segoe Script" w:hAnsi="Segoe Script" w:cs="Calibri"/>
                <w:b/>
              </w:rPr>
              <w:t>. sept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>e</w:t>
            </w:r>
            <w:r w:rsidRPr="00DC58FC">
              <w:rPr>
                <w:rFonts w:ascii="Segoe Script" w:hAnsi="Segoe Script" w:cs="Calibri"/>
                <w:b/>
              </w:rPr>
              <w:t>mber</w:t>
            </w:r>
            <w:r w:rsidRPr="00DC58FC">
              <w:rPr>
                <w:rFonts w:ascii="Segoe Script" w:hAnsi="Segoe Script" w:cs="Calibri"/>
                <w:b/>
                <w:spacing w:val="-1"/>
              </w:rPr>
              <w:t xml:space="preserve"> </w:t>
            </w:r>
            <w:r>
              <w:rPr>
                <w:rFonts w:ascii="Segoe Script" w:hAnsi="Segoe Script" w:cs="Calibri"/>
                <w:b/>
              </w:rPr>
              <w:t>2022</w:t>
            </w:r>
          </w:p>
          <w:p w:rsidR="00E60B6F" w:rsidRPr="00DC58FC" w:rsidRDefault="00E60B6F" w:rsidP="008C5AA8">
            <w:pPr>
              <w:spacing w:line="276" w:lineRule="auto"/>
              <w:ind w:left="64"/>
              <w:jc w:val="center"/>
              <w:rPr>
                <w:rFonts w:ascii="Segoe Script" w:hAnsi="Segoe Script" w:cs="Calibri"/>
              </w:rPr>
            </w:pPr>
            <w:r w:rsidRPr="00DC58FC">
              <w:rPr>
                <w:rFonts w:ascii="Segoe Script" w:hAnsi="Segoe Script" w:cs="Calibri"/>
                <w:i/>
                <w:spacing w:val="-3"/>
                <w:position w:val="-3"/>
              </w:rPr>
              <w:t>(</w:t>
            </w:r>
            <w:r>
              <w:rPr>
                <w:rFonts w:ascii="Segoe Script" w:hAnsi="Segoe Script" w:cs="Calibri"/>
                <w:i/>
                <w:position w:val="-3"/>
              </w:rPr>
              <w:t>pondelok</w:t>
            </w:r>
            <w:r w:rsidRPr="00DC58FC">
              <w:rPr>
                <w:rFonts w:ascii="Segoe Script" w:hAnsi="Segoe Script" w:cs="Calibri"/>
                <w:i/>
                <w:position w:val="-3"/>
              </w:rPr>
              <w:t>)</w:t>
            </w:r>
            <w:r>
              <w:rPr>
                <w:noProof/>
                <w:lang w:eastAsia="sk-SK"/>
              </w:rPr>
              <w:t xml:space="preserve"> </w:t>
            </w:r>
          </w:p>
        </w:tc>
      </w:tr>
    </w:tbl>
    <w:p w:rsidR="00E60B6F" w:rsidRPr="004E07A4" w:rsidRDefault="00E60B6F" w:rsidP="00B14912">
      <w:pPr>
        <w:rPr>
          <w:rFonts w:ascii="Calibri" w:hAnsi="Calibri" w:cs="Calibri"/>
        </w:rPr>
      </w:pPr>
    </w:p>
    <w:p w:rsidR="00E60B6F" w:rsidRPr="005A1489" w:rsidRDefault="00E60B6F" w:rsidP="00B14912">
      <w:pPr>
        <w:ind w:left="116"/>
        <w:jc w:val="center"/>
        <w:rPr>
          <w:rFonts w:ascii="Segoe Script" w:hAnsi="Segoe Script" w:cs="Calibri"/>
          <w:b/>
          <w:position w:val="-1"/>
          <w:sz w:val="48"/>
          <w:szCs w:val="48"/>
        </w:rPr>
      </w:pPr>
      <w:r>
        <w:rPr>
          <w:noProof/>
          <w:lang w:eastAsia="sk-SK"/>
        </w:rPr>
        <w:pict>
          <v:shape id="Obrázok 29" o:spid="_x0000_s1041" type="#_x0000_t75" alt="Fotka Abstraktní malba s barevné malby akvarelu skvrny na bílém ..." style="position:absolute;left:0;text-align:left;margin-left:-44.6pt;margin-top:-305.7pt;width:616.6pt;height:410.5pt;z-index:-251654144;visibility:visible">
            <v:imagedata r:id="rId4" o:title=""/>
          </v:shape>
        </w:pict>
      </w:r>
      <w:r w:rsidRPr="005A1489">
        <w:rPr>
          <w:rFonts w:ascii="Segoe Script" w:hAnsi="Segoe Script" w:cs="Calibri"/>
          <w:b/>
          <w:position w:val="-1"/>
          <w:sz w:val="48"/>
          <w:szCs w:val="48"/>
        </w:rPr>
        <w:t>Povinnosti týždenníkov</w:t>
      </w:r>
    </w:p>
    <w:p w:rsidR="00E60B6F" w:rsidRPr="00DC58FC" w:rsidRDefault="00E60B6F" w:rsidP="00B14912">
      <w:pPr>
        <w:ind w:left="116"/>
        <w:rPr>
          <w:rFonts w:ascii="Segoe Script" w:hAnsi="Segoe Script"/>
          <w:b/>
          <w:sz w:val="24"/>
          <w:szCs w:val="24"/>
        </w:rPr>
      </w:pPr>
    </w:p>
    <w:p w:rsidR="00E60B6F" w:rsidRPr="004E07A4" w:rsidRDefault="00E60B6F" w:rsidP="00B14912">
      <w:pPr>
        <w:rPr>
          <w:rFonts w:ascii="Calibri" w:hAnsi="Calibri" w:cs="Calibri"/>
        </w:rPr>
      </w:pP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2"/>
        <w:gridCol w:w="7620"/>
      </w:tblGrid>
      <w:tr w:rsidR="00E60B6F" w:rsidTr="000D525F">
        <w:trPr>
          <w:trHeight w:val="3055"/>
        </w:trPr>
        <w:tc>
          <w:tcPr>
            <w:tcW w:w="2802" w:type="dxa"/>
          </w:tcPr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  <w:r>
              <w:rPr>
                <w:noProof/>
                <w:lang w:eastAsia="sk-SK"/>
              </w:rPr>
              <w:pict>
                <v:shape id="Obrázok 3" o:spid="_x0000_s1042" type="#_x0000_t75" alt="Lipiec | 2019 | Przedszkole nr 59" style="position:absolute;left:0;text-align:left;margin-left:95.95pt;margin-top:9.45pt;width:30.7pt;height:32.85pt;z-index:-251651072;visibility:visible">
                  <v:imagedata r:id="rId8" o:title=""/>
                </v:shape>
              </w:pic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  <w:r>
              <w:rPr>
                <w:noProof/>
                <w:lang w:eastAsia="sk-SK"/>
              </w:rPr>
              <w:pict>
                <v:shape id="Obrázok 7" o:spid="_x0000_s1043" type="#_x0000_t75" alt="Samolepka plastová machuľa čierna 52 x 73 mm AVISA" style="position:absolute;left:0;text-align:left;margin-left:95.75pt;margin-top:71.8pt;width:51.4pt;height:51.4pt;z-index:-251649024;visibility:visible">
                  <v:imagedata r:id="rId14" o:title=""/>
                </v:shape>
              </w:pict>
            </w:r>
            <w:r w:rsidRPr="000D525F">
              <w:rPr>
                <w:rFonts w:ascii="Segoe Script" w:hAnsi="Segoe Script" w:cs="Calibri"/>
                <w:sz w:val="36"/>
                <w:szCs w:val="36"/>
              </w:rPr>
              <w:t>Na začiatku dňa:</w:t>
            </w:r>
            <w:r>
              <w:rPr>
                <w:noProof/>
                <w:lang w:eastAsia="sk-SK"/>
              </w:rPr>
              <w:t xml:space="preserve"> </w:t>
            </w:r>
          </w:p>
        </w:tc>
        <w:tc>
          <w:tcPr>
            <w:tcW w:w="7620" w:type="dxa"/>
          </w:tcPr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>1. Týždenníci pred vyučovaním skontrolujú priestor triedy.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 xml:space="preserve"> 2. Týždenníci vyvetrajú priestor triedy a polejú kvety. 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28"/>
                <w:szCs w:val="28"/>
              </w:rPr>
            </w:pPr>
            <w:r>
              <w:rPr>
                <w:noProof/>
                <w:lang w:eastAsia="sk-SK"/>
              </w:rPr>
              <w:pict>
                <v:shape id="Obrázok 5" o:spid="_x0000_s1044" type="#_x0000_t75" alt="Blood Splash. Stain Or Drop Of Red Liquid. Abstract Vector ..." style="position:absolute;left:0;text-align:left;margin-left:320.2pt;margin-top:11.5pt;width:48.75pt;height:48.75pt;z-index:-251657216;visibility:visible">
                  <v:imagedata r:id="rId9" o:title=""/>
                </v:shape>
              </w:pict>
            </w:r>
            <w:r w:rsidRPr="000D525F">
              <w:rPr>
                <w:rFonts w:ascii="Segoe Script" w:hAnsi="Segoe Script"/>
                <w:sz w:val="28"/>
                <w:szCs w:val="28"/>
              </w:rPr>
              <w:t>3. Týždenníci pripravia tabuľu, skontrolujú fixy.</w:t>
            </w:r>
            <w:r>
              <w:rPr>
                <w:noProof/>
                <w:lang w:eastAsia="sk-SK"/>
              </w:rPr>
              <w:t xml:space="preserve"> </w:t>
            </w:r>
          </w:p>
        </w:tc>
      </w:tr>
      <w:tr w:rsidR="00E60B6F" w:rsidTr="000D525F">
        <w:trPr>
          <w:trHeight w:val="3055"/>
        </w:trPr>
        <w:tc>
          <w:tcPr>
            <w:tcW w:w="2802" w:type="dxa"/>
          </w:tcPr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  <w:r>
              <w:rPr>
                <w:noProof/>
                <w:lang w:eastAsia="sk-SK"/>
              </w:rPr>
              <w:pict>
                <v:shape id="Obrázok 1" o:spid="_x0000_s1045" type="#_x0000_t75" alt="Blood Splash. Stain Or Drop Of Red Liquid. Abstract Vector ..." style="position:absolute;left:0;text-align:left;margin-left:4.55pt;margin-top:6.4pt;width:48.75pt;height:48.75pt;z-index:251660288;visibility:visible;mso-position-horizontal-relative:text;mso-position-vertical-relative:text">
                  <v:imagedata r:id="rId9" o:title=""/>
                </v:shape>
              </w:pic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  <w:r>
              <w:rPr>
                <w:noProof/>
                <w:lang w:eastAsia="sk-SK"/>
              </w:rPr>
              <w:pict>
                <v:shape id="Obrázok 2" o:spid="_x0000_s1046" type="#_x0000_t75" alt="Sam. Machuľa modrá - Autodoplkykubo" style="position:absolute;left:0;text-align:left;margin-left:52.85pt;margin-top:75.2pt;width:56.8pt;height:56.8pt;z-index:251664384;visibility:visible">
                  <v:imagedata r:id="rId5" o:title=""/>
                </v:shape>
              </w:pict>
            </w:r>
            <w:r w:rsidRPr="000D525F">
              <w:rPr>
                <w:rFonts w:ascii="Segoe Script" w:hAnsi="Segoe Script" w:cs="Calibri"/>
                <w:sz w:val="36"/>
                <w:szCs w:val="36"/>
              </w:rPr>
              <w:t>Počas vyučovania:</w:t>
            </w:r>
          </w:p>
        </w:tc>
        <w:tc>
          <w:tcPr>
            <w:tcW w:w="7620" w:type="dxa"/>
          </w:tcPr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 xml:space="preserve">1. Týždenníci po každej vyučovacej hodine očistia tabuľu. 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>
              <w:rPr>
                <w:noProof/>
                <w:lang w:eastAsia="sk-SK"/>
              </w:rPr>
              <w:pict>
                <v:shape id="Obrázok 9" o:spid="_x0000_s1047" type="#_x0000_t75" alt="A pink color splash | Stock vector | Colourbox" style="position:absolute;left:0;text-align:left;margin-left:311.05pt;margin-top:24.9pt;width:47.65pt;height:38pt;z-index:-251658240;visibility:visible">
                  <v:imagedata r:id="rId13" o:title=""/>
                </v:shape>
              </w:pict>
            </w:r>
            <w:r w:rsidRPr="000D525F">
              <w:rPr>
                <w:rFonts w:ascii="Segoe Script" w:hAnsi="Segoe Script"/>
                <w:sz w:val="28"/>
                <w:szCs w:val="28"/>
              </w:rPr>
              <w:t xml:space="preserve">2. Týždenníci po každej vyučovacej hodine vyvetrajú triedu. 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 xml:space="preserve">3. Týždenníci pripravia pomôcky na vyučovanie podľa pokynov vyučujúceho. 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 xml:space="preserve">4. Týždenníci na začiatku vyučovacej hodiny hlásia neprítomných žiakov. 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>5. Týždenníci hlásia triednemu učiteľovi počas vyučovania všetky problémy v triede.</w:t>
            </w:r>
          </w:p>
        </w:tc>
      </w:tr>
      <w:tr w:rsidR="00E60B6F" w:rsidTr="000D525F">
        <w:trPr>
          <w:trHeight w:val="3405"/>
        </w:trPr>
        <w:tc>
          <w:tcPr>
            <w:tcW w:w="2802" w:type="dxa"/>
          </w:tcPr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  <w:r>
              <w:rPr>
                <w:noProof/>
                <w:lang w:eastAsia="sk-SK"/>
              </w:rPr>
              <w:pict>
                <v:shape id="Obrázok 8" o:spid="_x0000_s1048" type="#_x0000_t75" alt="A pink color splash | Stock vector | Colourbox" style="position:absolute;left:0;text-align:left;margin-left:60.3pt;margin-top:11.55pt;width:65.95pt;height:52.55pt;z-index:-251648000;visibility:visible;mso-position-horizontal-relative:text;mso-position-vertical-relative:text">
                  <v:imagedata r:id="rId13" o:title=""/>
                </v:shape>
              </w:pic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36"/>
                <w:szCs w:val="36"/>
              </w:rPr>
            </w:pPr>
            <w:r>
              <w:rPr>
                <w:noProof/>
                <w:lang w:eastAsia="sk-SK"/>
              </w:rPr>
              <w:pict>
                <v:shape id="Obrázok 10" o:spid="_x0000_s1049" type="#_x0000_t75" alt="Fotka Abstraktní malba s barevné malby akvarelu skvrny na bílém ..." style="position:absolute;left:0;text-align:left;margin-left:-61.15pt;margin-top:7.45pt;width:616.6pt;height:410.5pt;z-index:-251646976;visibility:visible">
                  <v:imagedata r:id="rId4" o:title=""/>
                </v:shape>
              </w:pict>
            </w:r>
            <w:r w:rsidRPr="000D525F">
              <w:rPr>
                <w:rFonts w:ascii="Segoe Script" w:hAnsi="Segoe Script" w:cs="Calibri"/>
                <w:sz w:val="36"/>
                <w:szCs w:val="36"/>
              </w:rPr>
              <w:t>Po vyučovaní</w:t>
            </w:r>
          </w:p>
        </w:tc>
        <w:tc>
          <w:tcPr>
            <w:tcW w:w="7620" w:type="dxa"/>
          </w:tcPr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>
              <w:rPr>
                <w:noProof/>
                <w:lang w:eastAsia="sk-SK"/>
              </w:rPr>
              <w:pict>
                <v:shape id="Obrázok 6" o:spid="_x0000_s1050" type="#_x0000_t75" alt="Lipiec | 2019 | Przedszkole nr 59" style="position:absolute;left:0;text-align:left;margin-left:328.15pt;margin-top:64.6pt;width:30.7pt;height:32.85pt;z-index:-251650048;visibility:visible;mso-position-horizontal-relative:text;mso-position-vertical-relative:text">
                  <v:imagedata r:id="rId8" o:title=""/>
                </v:shape>
              </w:pict>
            </w:r>
            <w:r w:rsidRPr="000D525F">
              <w:rPr>
                <w:rFonts w:ascii="Segoe Script" w:hAnsi="Segoe Script"/>
                <w:sz w:val="28"/>
                <w:szCs w:val="28"/>
              </w:rPr>
              <w:t>1. Týždenníci po skončení vyučovania skontrolujú priestor triedy – poriadok v triede, čistota tabule, zhasnú svetlá, skontrolujú uzáver vody.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 xml:space="preserve"> 2. Týždenníci podľa pokynu vyučujúceho odložia všetky učebné pomôcky. </w:t>
            </w:r>
          </w:p>
          <w:p w:rsidR="00E60B6F" w:rsidRPr="000D525F" w:rsidRDefault="00E60B6F" w:rsidP="000D525F">
            <w:pPr>
              <w:jc w:val="center"/>
              <w:rPr>
                <w:rFonts w:ascii="Segoe Script" w:hAnsi="Segoe Script" w:cs="Calibri"/>
                <w:sz w:val="28"/>
                <w:szCs w:val="28"/>
              </w:rPr>
            </w:pPr>
            <w:r w:rsidRPr="000D525F">
              <w:rPr>
                <w:rFonts w:ascii="Segoe Script" w:hAnsi="Segoe Script"/>
                <w:sz w:val="28"/>
                <w:szCs w:val="28"/>
              </w:rPr>
              <w:t xml:space="preserve">3. Týždenníci odchádzajú z triedy ako poslední. </w:t>
            </w:r>
          </w:p>
        </w:tc>
      </w:tr>
    </w:tbl>
    <w:p w:rsidR="00E60B6F" w:rsidRPr="004E07A4" w:rsidRDefault="00E60B6F" w:rsidP="00B14912">
      <w:pPr>
        <w:jc w:val="center"/>
        <w:rPr>
          <w:rFonts w:ascii="Calibri" w:hAnsi="Calibri" w:cs="Calibri"/>
        </w:rPr>
      </w:pPr>
      <w:r>
        <w:rPr>
          <w:noProof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Šípka doprava 30" o:spid="_x0000_s1051" type="#_x0000_t13" style="position:absolute;left:0;text-align:left;margin-left:-26.35pt;margin-top:13.05pt;width:548.6pt;height:132.6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" adj="18990" fillcolor="#dfa7a6" strokecolor="#bc4542">
            <v:fill color2="#f5e4e4" rotate="t" angle="180" colors="0 #ffa2a1;22938f #ffbebd;1 #ffe5e5" focus="100%" type="gradient"/>
            <v:shadow on="t" color="black" opacity="24903f" origin=",.5" offset="0,.55556mm"/>
            <v:textbox>
              <w:txbxContent>
                <w:p w:rsidR="00E60B6F" w:rsidRPr="00464069" w:rsidRDefault="00E60B6F" w:rsidP="00464069">
                  <w:pPr>
                    <w:rPr>
                      <w:rFonts w:ascii="Segoe Script" w:hAnsi="Segoe Script"/>
                      <w:sz w:val="48"/>
                      <w:szCs w:val="48"/>
                    </w:rPr>
                  </w:pPr>
                  <w:r>
                    <w:rPr>
                      <w:rFonts w:ascii="Segoe Script" w:hAnsi="Segoe Script"/>
                      <w:sz w:val="48"/>
                      <w:szCs w:val="48"/>
                    </w:rPr>
                    <w:t>Týždenníci :</w:t>
                  </w:r>
                </w:p>
              </w:txbxContent>
            </v:textbox>
          </v:shape>
        </w:pict>
      </w:r>
    </w:p>
    <w:sectPr w:rsidR="00E60B6F" w:rsidRPr="004E07A4" w:rsidSect="00A038E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Script">
    <w:altName w:val="Courier New"/>
    <w:panose1 w:val="00000000000000000000"/>
    <w:charset w:val="EE"/>
    <w:family w:val="script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0874"/>
    <w:rsid w:val="00005C59"/>
    <w:rsid w:val="0006357D"/>
    <w:rsid w:val="00087C3C"/>
    <w:rsid w:val="000D525F"/>
    <w:rsid w:val="001818E3"/>
    <w:rsid w:val="00257091"/>
    <w:rsid w:val="002A0874"/>
    <w:rsid w:val="0033339B"/>
    <w:rsid w:val="00464069"/>
    <w:rsid w:val="00484D4D"/>
    <w:rsid w:val="004E07A4"/>
    <w:rsid w:val="004E41D2"/>
    <w:rsid w:val="005A1489"/>
    <w:rsid w:val="005B0FF1"/>
    <w:rsid w:val="005F450A"/>
    <w:rsid w:val="006666A3"/>
    <w:rsid w:val="00773347"/>
    <w:rsid w:val="0079005C"/>
    <w:rsid w:val="00863E99"/>
    <w:rsid w:val="008C5AA8"/>
    <w:rsid w:val="009C6AF7"/>
    <w:rsid w:val="00A038E6"/>
    <w:rsid w:val="00B14912"/>
    <w:rsid w:val="00BD76F8"/>
    <w:rsid w:val="00C030A0"/>
    <w:rsid w:val="00CD73DA"/>
    <w:rsid w:val="00D4008F"/>
    <w:rsid w:val="00DC58FC"/>
    <w:rsid w:val="00DE3862"/>
    <w:rsid w:val="00E1327D"/>
    <w:rsid w:val="00E60B6F"/>
    <w:rsid w:val="00E7406D"/>
    <w:rsid w:val="00ED4C6E"/>
    <w:rsid w:val="00F6734E"/>
    <w:rsid w:val="00FD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874"/>
    <w:rPr>
      <w:rFonts w:ascii="Times New Roman" w:eastAsia="Times New Roman" w:hAnsi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33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33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B149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0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285</Words>
  <Characters>1628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Olinkos</dc:creator>
  <cp:keywords/>
  <dc:description/>
  <cp:lastModifiedBy>Jano S.</cp:lastModifiedBy>
  <cp:revision>3</cp:revision>
  <cp:lastPrinted>2001-12-31T23:17:00Z</cp:lastPrinted>
  <dcterms:created xsi:type="dcterms:W3CDTF">2021-08-26T15:44:00Z</dcterms:created>
  <dcterms:modified xsi:type="dcterms:W3CDTF">2001-12-31T23:18:00Z</dcterms:modified>
</cp:coreProperties>
</file>