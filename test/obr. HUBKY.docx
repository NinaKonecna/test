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9DE" w:rsidRDefault="009319DE"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ubky" style="position:absolute;margin-left:275pt;margin-top:594pt;width:285.9pt;height:168.15pt;z-index:251661312;visibility:visible">
            <v:imagedata r:id="rId4" o:title="" cropleft="1490f"/>
          </v:shape>
        </w:pict>
      </w:r>
      <w:r>
        <w:rPr>
          <w:noProof/>
          <w:lang w:eastAsia="sk-SK"/>
        </w:rPr>
        <w:pict>
          <v:shape id="_x0000_s1027" type="#_x0000_t75" alt="hubky" style="position:absolute;margin-left:-11pt;margin-top:8in;width:285.9pt;height:168.15pt;z-index:251660288;visibility:visible">
            <v:imagedata r:id="rId4" o:title="" cropleft="1490f"/>
          </v:shape>
        </w:pict>
      </w:r>
      <w:r>
        <w:rPr>
          <w:noProof/>
          <w:lang w:eastAsia="sk-SK"/>
        </w:rPr>
        <w:pict>
          <v:shape id="_x0000_s1028" type="#_x0000_t75" alt="hubky" style="position:absolute;margin-left:271pt;margin-top:384.6pt;width:285.9pt;height:168.15pt;z-index:251659264;visibility:visible">
            <v:imagedata r:id="rId4" o:title="" cropleft="1490f"/>
          </v:shape>
        </w:pict>
      </w:r>
      <w:r>
        <w:rPr>
          <w:noProof/>
          <w:lang w:eastAsia="sk-SK"/>
        </w:rPr>
        <w:pict>
          <v:shape id="_x0000_s1029" type="#_x0000_t75" alt="hubky" style="position:absolute;margin-left:-17.4pt;margin-top:372.75pt;width:285.9pt;height:168.15pt;z-index:251657216;visibility:visible">
            <v:imagedata r:id="rId4" o:title="" cropleft="1490f"/>
          </v:shape>
        </w:pict>
      </w:r>
      <w:r>
        <w:rPr>
          <w:noProof/>
          <w:lang w:eastAsia="sk-SK"/>
        </w:rPr>
        <w:pict>
          <v:shape id="_x0000_s1030" type="#_x0000_t75" alt="hubky" style="position:absolute;margin-left:268.55pt;margin-top:172.7pt;width:285.9pt;height:168.15pt;z-index:251658240;visibility:visible">
            <v:imagedata r:id="rId4" o:title="" cropleft="1490f"/>
          </v:shape>
        </w:pict>
      </w:r>
      <w:r>
        <w:rPr>
          <w:noProof/>
          <w:lang w:eastAsia="sk-SK"/>
        </w:rPr>
        <w:pict>
          <v:shape id="_x0000_s1031" type="#_x0000_t75" alt="hubky" style="position:absolute;margin-left:-15.1pt;margin-top:178.15pt;width:285.9pt;height:168.15pt;z-index:251656192;visibility:visible">
            <v:imagedata r:id="rId4" o:title="" cropleft="1490f"/>
          </v:shape>
        </w:pict>
      </w:r>
      <w:r>
        <w:rPr>
          <w:noProof/>
          <w:lang w:eastAsia="sk-SK"/>
        </w:rPr>
        <w:pict>
          <v:shape id="_x0000_s1032" type="#_x0000_t75" alt="hubky" style="position:absolute;margin-left:270.8pt;margin-top:-15.95pt;width:285.9pt;height:168.15pt;z-index:251655168;visibility:visible">
            <v:imagedata r:id="rId4" o:title="" cropleft="1490f"/>
          </v:shape>
        </w:pict>
      </w:r>
      <w:r>
        <w:rPr>
          <w:noProof/>
          <w:lang w:eastAsia="sk-SK"/>
        </w:rPr>
        <w:pict>
          <v:shape id="Obrázok 2" o:spid="_x0000_s1033" type="#_x0000_t75" alt="hubky" style="position:absolute;margin-left:-32.25pt;margin-top:-12.35pt;width:285.9pt;height:168.15pt;z-index:251654144;visibility:visible">
            <v:imagedata r:id="rId4" o:title="" cropleft="1490f"/>
          </v:shape>
        </w:pict>
      </w:r>
    </w:p>
    <w:sectPr w:rsidR="009319DE" w:rsidSect="00B21A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1A99"/>
    <w:rsid w:val="000818CF"/>
    <w:rsid w:val="001E00E9"/>
    <w:rsid w:val="002F4720"/>
    <w:rsid w:val="002F7087"/>
    <w:rsid w:val="00476217"/>
    <w:rsid w:val="009319DE"/>
    <w:rsid w:val="00B21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087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1</Words>
  <Characters>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3</cp:revision>
  <cp:lastPrinted>2001-12-31T23:44:00Z</cp:lastPrinted>
  <dcterms:created xsi:type="dcterms:W3CDTF">2022-02-10T15:27:00Z</dcterms:created>
  <dcterms:modified xsi:type="dcterms:W3CDTF">2001-12-31T23:44:00Z</dcterms:modified>
</cp:coreProperties>
</file>