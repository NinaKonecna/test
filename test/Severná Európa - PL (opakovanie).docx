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A1" w:rsidRDefault="007A24A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Severná</w:t>
      </w:r>
      <w:r w:rsidRPr="00D92538">
        <w:rPr>
          <w:rFonts w:ascii="Times New Roman" w:hAnsi="Times New Roman"/>
          <w:b/>
          <w:sz w:val="24"/>
          <w:szCs w:val="24"/>
        </w:rPr>
        <w:t xml:space="preserve"> Európa </w:t>
      </w:r>
      <w:r>
        <w:rPr>
          <w:rFonts w:ascii="Times New Roman" w:hAnsi="Times New Roman"/>
          <w:b/>
          <w:sz w:val="24"/>
          <w:szCs w:val="24"/>
        </w:rPr>
        <w:t>–</w:t>
      </w:r>
      <w:r w:rsidRPr="00D92538">
        <w:rPr>
          <w:rFonts w:ascii="Times New Roman" w:hAnsi="Times New Roman"/>
          <w:b/>
          <w:sz w:val="24"/>
          <w:szCs w:val="24"/>
        </w:rPr>
        <w:t xml:space="preserve"> cvičenie</w:t>
      </w:r>
    </w:p>
    <w:p w:rsidR="007A24A1" w:rsidRPr="00E5028A" w:rsidRDefault="007A24A1">
      <w:pPr>
        <w:rPr>
          <w:rFonts w:ascii="Times New Roman" w:hAnsi="Times New Roman"/>
          <w:b/>
          <w:sz w:val="24"/>
          <w:szCs w:val="24"/>
        </w:rPr>
      </w:pPr>
      <w:r w:rsidRPr="00E5028A">
        <w:rPr>
          <w:rFonts w:ascii="Times New Roman" w:hAnsi="Times New Roman"/>
          <w:b/>
          <w:sz w:val="24"/>
          <w:szCs w:val="24"/>
        </w:rPr>
        <w:t>1. Z pojmov vytvor správne trojice.</w:t>
      </w:r>
    </w:p>
    <w:p w:rsidR="007A24A1" w:rsidRDefault="007A24A1" w:rsidP="00D925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Dánsko, </w:t>
      </w:r>
      <w:r w:rsidRPr="00D92538">
        <w:rPr>
          <w:rFonts w:ascii="Times New Roman" w:hAnsi="Times New Roman"/>
          <w:sz w:val="24"/>
          <w:szCs w:val="24"/>
        </w:rPr>
        <w:t>Island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2538">
        <w:rPr>
          <w:rFonts w:ascii="Times New Roman" w:hAnsi="Times New Roman"/>
          <w:sz w:val="24"/>
          <w:szCs w:val="24"/>
        </w:rPr>
        <w:t>Nórsko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2538">
        <w:rPr>
          <w:rFonts w:ascii="Times New Roman" w:hAnsi="Times New Roman"/>
          <w:sz w:val="24"/>
          <w:szCs w:val="24"/>
        </w:rPr>
        <w:t>Fínsko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2538">
        <w:rPr>
          <w:rFonts w:ascii="Times New Roman" w:hAnsi="Times New Roman"/>
          <w:sz w:val="24"/>
          <w:szCs w:val="24"/>
        </w:rPr>
        <w:t>Švédsko</w:t>
      </w:r>
    </w:p>
    <w:p w:rsidR="007A24A1" w:rsidRDefault="007A24A1" w:rsidP="00D925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Oslo, Štokholm, Kodaň, Reykjavik, Helsinky</w:t>
      </w:r>
    </w:p>
    <w:p w:rsidR="007A24A1" w:rsidRDefault="007A24A1" w:rsidP="00D9253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Lofoty, Vatern, Fínsky záliv, Faerské ostrovy, Hekla</w:t>
      </w:r>
    </w:p>
    <w:p w:rsidR="007A24A1" w:rsidRDefault="007A24A1" w:rsidP="00D925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4A1" w:rsidRPr="00E5028A" w:rsidRDefault="007A24A1" w:rsidP="00D925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028A">
        <w:rPr>
          <w:rFonts w:ascii="Times New Roman" w:hAnsi="Times New Roman"/>
          <w:b/>
          <w:sz w:val="24"/>
          <w:szCs w:val="24"/>
        </w:rPr>
        <w:t>2. Ku značke priraď štát.</w:t>
      </w:r>
    </w:p>
    <w:p w:rsidR="007A24A1" w:rsidRDefault="007A24A1" w:rsidP="009D4A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Nokia</w:t>
      </w:r>
    </w:p>
    <w:p w:rsidR="007A24A1" w:rsidRDefault="007A24A1" w:rsidP="009D4A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Ericsson</w:t>
      </w:r>
    </w:p>
    <w:p w:rsidR="007A24A1" w:rsidRDefault="007A24A1" w:rsidP="009D4A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Lego</w:t>
      </w:r>
    </w:p>
    <w:p w:rsidR="007A24A1" w:rsidRDefault="007A24A1" w:rsidP="009D4A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Ikea</w:t>
      </w:r>
    </w:p>
    <w:p w:rsidR="007A24A1" w:rsidRDefault="007A24A1" w:rsidP="00E5028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4A1" w:rsidRDefault="007A24A1" w:rsidP="00E502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028A">
        <w:rPr>
          <w:rFonts w:ascii="Times New Roman" w:hAnsi="Times New Roman"/>
          <w:b/>
          <w:sz w:val="24"/>
          <w:szCs w:val="24"/>
        </w:rPr>
        <w:t xml:space="preserve">3. </w:t>
      </w:r>
      <w:r>
        <w:rPr>
          <w:rFonts w:ascii="Times New Roman" w:hAnsi="Times New Roman"/>
          <w:b/>
          <w:sz w:val="24"/>
          <w:szCs w:val="24"/>
        </w:rPr>
        <w:t xml:space="preserve"> Napíš, v ktorom štáte ležia tieto mestá + akú funkciu plnia.</w:t>
      </w:r>
    </w:p>
    <w:p w:rsidR="007A24A1" w:rsidRDefault="007A24A1" w:rsidP="00E502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9"/>
        <w:gridCol w:w="1909"/>
        <w:gridCol w:w="1910"/>
      </w:tblGrid>
      <w:tr w:rsidR="007A24A1" w:rsidRPr="00D42C4F" w:rsidTr="00D42C4F"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Mesto</w:t>
            </w:r>
          </w:p>
        </w:tc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1910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Funkcia</w:t>
            </w:r>
          </w:p>
        </w:tc>
      </w:tr>
      <w:tr w:rsidR="007A24A1" w:rsidRPr="00D42C4F" w:rsidTr="00D42C4F"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Malmo</w:t>
            </w:r>
          </w:p>
        </w:tc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D42C4F"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Tallin</w:t>
            </w:r>
          </w:p>
        </w:tc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D42C4F"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Uppsala</w:t>
            </w:r>
          </w:p>
        </w:tc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D42C4F"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Lahti</w:t>
            </w:r>
          </w:p>
        </w:tc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D42C4F"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Kiruna</w:t>
            </w:r>
          </w:p>
        </w:tc>
        <w:tc>
          <w:tcPr>
            <w:tcW w:w="1909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24A1" w:rsidRDefault="007A24A1" w:rsidP="00E5028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4A1" w:rsidRDefault="007A24A1" w:rsidP="00E5028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028A">
        <w:rPr>
          <w:rFonts w:ascii="Times New Roman" w:hAnsi="Times New Roman"/>
          <w:b/>
          <w:sz w:val="24"/>
          <w:szCs w:val="24"/>
        </w:rPr>
        <w:t xml:space="preserve">4. </w:t>
      </w:r>
      <w:r>
        <w:rPr>
          <w:rFonts w:ascii="Times New Roman" w:hAnsi="Times New Roman"/>
          <w:b/>
          <w:sz w:val="24"/>
          <w:szCs w:val="24"/>
        </w:rPr>
        <w:t>Doplň vety.</w:t>
      </w:r>
    </w:p>
    <w:p w:rsidR="007A24A1" w:rsidRDefault="007A24A1" w:rsidP="00E502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Medzi pobaltské štáty patria ..............</w:t>
      </w:r>
    </w:p>
    <w:p w:rsidR="007A24A1" w:rsidRDefault="007A24A1" w:rsidP="009D62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Estónci a Fíni patria k ............. jazykovej skupine.</w:t>
      </w:r>
    </w:p>
    <w:p w:rsidR="007A24A1" w:rsidRDefault="007A24A1" w:rsidP="009D62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Island je krajinou................ a .....................</w:t>
      </w:r>
    </w:p>
    <w:p w:rsidR="007A24A1" w:rsidRDefault="007A24A1" w:rsidP="009D62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Dánsko leží na ......................... polostrove.</w:t>
      </w:r>
    </w:p>
    <w:p w:rsidR="007A24A1" w:rsidRDefault="007A24A1" w:rsidP="009D62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Najvyšší vrch v Škandinávskom pohorí sa volá .......................</w:t>
      </w:r>
    </w:p>
    <w:p w:rsidR="007A24A1" w:rsidRDefault="007A24A1" w:rsidP="009D62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Fínsko sa označuje ako krajina ........... ........... .</w:t>
      </w:r>
    </w:p>
    <w:p w:rsidR="007A24A1" w:rsidRDefault="007A24A1" w:rsidP="009D62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4A1" w:rsidRPr="000C19FC" w:rsidRDefault="007A24A1" w:rsidP="009D62A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C19FC">
        <w:rPr>
          <w:rFonts w:ascii="Times New Roman" w:hAnsi="Times New Roman"/>
          <w:b/>
          <w:sz w:val="24"/>
          <w:szCs w:val="24"/>
        </w:rPr>
        <w:t xml:space="preserve">5. </w:t>
      </w:r>
      <w:r>
        <w:rPr>
          <w:rFonts w:ascii="Times New Roman" w:hAnsi="Times New Roman"/>
          <w:b/>
          <w:sz w:val="24"/>
          <w:szCs w:val="24"/>
        </w:rPr>
        <w:t xml:space="preserve"> Vyber vždy dva štáty, ktoré majú niečo spoločné.</w:t>
      </w:r>
    </w:p>
    <w:tbl>
      <w:tblPr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90"/>
        <w:gridCol w:w="1818"/>
        <w:gridCol w:w="1790"/>
      </w:tblGrid>
      <w:tr w:rsidR="007A24A1" w:rsidRPr="00D42C4F" w:rsidTr="00D42C4F">
        <w:trPr>
          <w:trHeight w:val="123"/>
        </w:trPr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1818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Spoločná charakteristika</w:t>
            </w:r>
          </w:p>
        </w:tc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Štát</w:t>
            </w:r>
          </w:p>
        </w:tc>
      </w:tr>
      <w:tr w:rsidR="007A24A1" w:rsidRPr="00D42C4F" w:rsidTr="00D42C4F">
        <w:trPr>
          <w:trHeight w:val="123"/>
        </w:trPr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Škandinávske vrchy</w:t>
            </w:r>
          </w:p>
        </w:tc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D42C4F">
        <w:trPr>
          <w:trHeight w:val="123"/>
        </w:trPr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jazerá</w:t>
            </w:r>
          </w:p>
        </w:tc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D42C4F">
        <w:trPr>
          <w:trHeight w:val="123"/>
        </w:trPr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Laponci</w:t>
            </w:r>
          </w:p>
        </w:tc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D42C4F">
        <w:trPr>
          <w:trHeight w:val="37"/>
        </w:trPr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Botnický záliv</w:t>
            </w:r>
          </w:p>
        </w:tc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D42C4F">
        <w:trPr>
          <w:trHeight w:val="123"/>
        </w:trPr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D42C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kráľovstvo</w:t>
            </w:r>
          </w:p>
        </w:tc>
        <w:tc>
          <w:tcPr>
            <w:tcW w:w="1790" w:type="dxa"/>
          </w:tcPr>
          <w:p w:rsidR="007A24A1" w:rsidRPr="00D42C4F" w:rsidRDefault="007A24A1" w:rsidP="00D42C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24A1" w:rsidRDefault="007A24A1" w:rsidP="004C60F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Severná</w:t>
      </w:r>
      <w:r w:rsidRPr="00D92538">
        <w:rPr>
          <w:rFonts w:ascii="Times New Roman" w:hAnsi="Times New Roman"/>
          <w:b/>
          <w:sz w:val="24"/>
          <w:szCs w:val="24"/>
        </w:rPr>
        <w:t xml:space="preserve"> Európa </w:t>
      </w:r>
      <w:r>
        <w:rPr>
          <w:rFonts w:ascii="Times New Roman" w:hAnsi="Times New Roman"/>
          <w:b/>
          <w:sz w:val="24"/>
          <w:szCs w:val="24"/>
        </w:rPr>
        <w:t>–</w:t>
      </w:r>
      <w:r w:rsidRPr="00D92538">
        <w:rPr>
          <w:rFonts w:ascii="Times New Roman" w:hAnsi="Times New Roman"/>
          <w:b/>
          <w:sz w:val="24"/>
          <w:szCs w:val="24"/>
        </w:rPr>
        <w:t xml:space="preserve"> cvičenie</w:t>
      </w:r>
    </w:p>
    <w:p w:rsidR="007A24A1" w:rsidRPr="00E5028A" w:rsidRDefault="007A24A1" w:rsidP="004C60F3">
      <w:pPr>
        <w:rPr>
          <w:rFonts w:ascii="Times New Roman" w:hAnsi="Times New Roman"/>
          <w:b/>
          <w:sz w:val="24"/>
          <w:szCs w:val="24"/>
        </w:rPr>
      </w:pPr>
      <w:r w:rsidRPr="00E5028A">
        <w:rPr>
          <w:rFonts w:ascii="Times New Roman" w:hAnsi="Times New Roman"/>
          <w:b/>
          <w:sz w:val="24"/>
          <w:szCs w:val="24"/>
        </w:rPr>
        <w:t>1. Z pojmov vytvor správne trojice.</w:t>
      </w:r>
    </w:p>
    <w:p w:rsidR="007A24A1" w:rsidRDefault="007A24A1" w:rsidP="004C60F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Dánsko, </w:t>
      </w:r>
      <w:r w:rsidRPr="00D92538">
        <w:rPr>
          <w:rFonts w:ascii="Times New Roman" w:hAnsi="Times New Roman"/>
          <w:sz w:val="24"/>
          <w:szCs w:val="24"/>
        </w:rPr>
        <w:t>Island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2538">
        <w:rPr>
          <w:rFonts w:ascii="Times New Roman" w:hAnsi="Times New Roman"/>
          <w:sz w:val="24"/>
          <w:szCs w:val="24"/>
        </w:rPr>
        <w:t>Nórsko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2538">
        <w:rPr>
          <w:rFonts w:ascii="Times New Roman" w:hAnsi="Times New Roman"/>
          <w:sz w:val="24"/>
          <w:szCs w:val="24"/>
        </w:rPr>
        <w:t>Fínsko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2538">
        <w:rPr>
          <w:rFonts w:ascii="Times New Roman" w:hAnsi="Times New Roman"/>
          <w:sz w:val="24"/>
          <w:szCs w:val="24"/>
        </w:rPr>
        <w:t>Švédsko</w:t>
      </w:r>
    </w:p>
    <w:p w:rsidR="007A24A1" w:rsidRDefault="007A24A1" w:rsidP="004C60F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Oslo, Štokholm, Kodaň, Reykjavik, Helsinky</w:t>
      </w:r>
    </w:p>
    <w:p w:rsidR="007A24A1" w:rsidRDefault="007A24A1" w:rsidP="004C60F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Lofoty, Vatern, Fínsky záliv, Faerské ostrovy, Hekla</w:t>
      </w:r>
    </w:p>
    <w:p w:rsidR="007A24A1" w:rsidRDefault="007A24A1" w:rsidP="004C60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4A1" w:rsidRPr="00E5028A" w:rsidRDefault="007A24A1" w:rsidP="004C60F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028A">
        <w:rPr>
          <w:rFonts w:ascii="Times New Roman" w:hAnsi="Times New Roman"/>
          <w:b/>
          <w:sz w:val="24"/>
          <w:szCs w:val="24"/>
        </w:rPr>
        <w:t>2. Ku značke priraď štát.</w:t>
      </w:r>
    </w:p>
    <w:p w:rsidR="007A24A1" w:rsidRDefault="007A24A1" w:rsidP="004C60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Nokia</w:t>
      </w:r>
    </w:p>
    <w:p w:rsidR="007A24A1" w:rsidRDefault="007A24A1" w:rsidP="004C60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Ericsson</w:t>
      </w:r>
    </w:p>
    <w:p w:rsidR="007A24A1" w:rsidRDefault="007A24A1" w:rsidP="004C60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Lego</w:t>
      </w:r>
    </w:p>
    <w:p w:rsidR="007A24A1" w:rsidRDefault="007A24A1" w:rsidP="004C60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Ikea</w:t>
      </w:r>
    </w:p>
    <w:p w:rsidR="007A24A1" w:rsidRDefault="007A24A1" w:rsidP="004C60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4A1" w:rsidRDefault="007A24A1" w:rsidP="004C60F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028A">
        <w:rPr>
          <w:rFonts w:ascii="Times New Roman" w:hAnsi="Times New Roman"/>
          <w:b/>
          <w:sz w:val="24"/>
          <w:szCs w:val="24"/>
        </w:rPr>
        <w:t xml:space="preserve">3. </w:t>
      </w:r>
      <w:r>
        <w:rPr>
          <w:rFonts w:ascii="Times New Roman" w:hAnsi="Times New Roman"/>
          <w:b/>
          <w:sz w:val="24"/>
          <w:szCs w:val="24"/>
        </w:rPr>
        <w:t xml:space="preserve"> Napíš, v ktorom štáte ležia tieto mestá + akú funkciu plnia.</w:t>
      </w:r>
    </w:p>
    <w:p w:rsidR="007A24A1" w:rsidRDefault="007A24A1" w:rsidP="004C60F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9"/>
        <w:gridCol w:w="1909"/>
        <w:gridCol w:w="1910"/>
      </w:tblGrid>
      <w:tr w:rsidR="007A24A1" w:rsidRPr="00D42C4F" w:rsidTr="00C738A1"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Mesto</w:t>
            </w:r>
          </w:p>
        </w:tc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1910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Funkcia</w:t>
            </w:r>
          </w:p>
        </w:tc>
      </w:tr>
      <w:tr w:rsidR="007A24A1" w:rsidRPr="00D42C4F" w:rsidTr="00C738A1"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Malmo</w:t>
            </w:r>
          </w:p>
        </w:tc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C738A1"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Tallin</w:t>
            </w:r>
          </w:p>
        </w:tc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C738A1"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Uppsala</w:t>
            </w:r>
          </w:p>
        </w:tc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C738A1"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Lahti</w:t>
            </w:r>
          </w:p>
        </w:tc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C738A1"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Kiruna</w:t>
            </w:r>
          </w:p>
        </w:tc>
        <w:tc>
          <w:tcPr>
            <w:tcW w:w="1909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24A1" w:rsidRDefault="007A24A1" w:rsidP="004C60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4A1" w:rsidRDefault="007A24A1" w:rsidP="004C60F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5028A">
        <w:rPr>
          <w:rFonts w:ascii="Times New Roman" w:hAnsi="Times New Roman"/>
          <w:b/>
          <w:sz w:val="24"/>
          <w:szCs w:val="24"/>
        </w:rPr>
        <w:t xml:space="preserve">4. </w:t>
      </w:r>
      <w:r>
        <w:rPr>
          <w:rFonts w:ascii="Times New Roman" w:hAnsi="Times New Roman"/>
          <w:b/>
          <w:sz w:val="24"/>
          <w:szCs w:val="24"/>
        </w:rPr>
        <w:t>Doplň vety.</w:t>
      </w:r>
    </w:p>
    <w:p w:rsidR="007A24A1" w:rsidRDefault="007A24A1" w:rsidP="004C60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Medzi pobaltské štáty patria ..............</w:t>
      </w:r>
    </w:p>
    <w:p w:rsidR="007A24A1" w:rsidRDefault="007A24A1" w:rsidP="004C60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Estónci a Fíni patria k ............. jazykovej skupine.</w:t>
      </w:r>
    </w:p>
    <w:p w:rsidR="007A24A1" w:rsidRDefault="007A24A1" w:rsidP="004C60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Island je krajinou................ a .....................</w:t>
      </w:r>
    </w:p>
    <w:p w:rsidR="007A24A1" w:rsidRDefault="007A24A1" w:rsidP="004C60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Dánsko leží na ......................... polostrove.</w:t>
      </w:r>
    </w:p>
    <w:p w:rsidR="007A24A1" w:rsidRDefault="007A24A1" w:rsidP="004C60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Najvyšší vrch v Škandinávskom pohorí sa volá .......................</w:t>
      </w:r>
    </w:p>
    <w:p w:rsidR="007A24A1" w:rsidRDefault="007A24A1" w:rsidP="004C60F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Fínsko sa označuje ako krajina ........... ........... .</w:t>
      </w:r>
    </w:p>
    <w:p w:rsidR="007A24A1" w:rsidRDefault="007A24A1" w:rsidP="004C60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4A1" w:rsidRPr="000C19FC" w:rsidRDefault="007A24A1" w:rsidP="004C60F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C19FC">
        <w:rPr>
          <w:rFonts w:ascii="Times New Roman" w:hAnsi="Times New Roman"/>
          <w:b/>
          <w:sz w:val="24"/>
          <w:szCs w:val="24"/>
        </w:rPr>
        <w:t xml:space="preserve">5. </w:t>
      </w:r>
      <w:r>
        <w:rPr>
          <w:rFonts w:ascii="Times New Roman" w:hAnsi="Times New Roman"/>
          <w:b/>
          <w:sz w:val="24"/>
          <w:szCs w:val="24"/>
        </w:rPr>
        <w:t xml:space="preserve"> Vyber vždy dva štáty, ktoré majú niečo spoločné.</w:t>
      </w:r>
    </w:p>
    <w:tbl>
      <w:tblPr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90"/>
        <w:gridCol w:w="1818"/>
        <w:gridCol w:w="1790"/>
      </w:tblGrid>
      <w:tr w:rsidR="007A24A1" w:rsidRPr="00D42C4F" w:rsidTr="00C738A1">
        <w:trPr>
          <w:trHeight w:val="123"/>
        </w:trPr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1818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Spoločná charakteristika</w:t>
            </w:r>
          </w:p>
        </w:tc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2C4F">
              <w:rPr>
                <w:rFonts w:ascii="Times New Roman" w:hAnsi="Times New Roman"/>
                <w:b/>
                <w:sz w:val="24"/>
                <w:szCs w:val="24"/>
              </w:rPr>
              <w:t>Štát</w:t>
            </w:r>
          </w:p>
        </w:tc>
      </w:tr>
      <w:tr w:rsidR="007A24A1" w:rsidRPr="00D42C4F" w:rsidTr="00C738A1">
        <w:trPr>
          <w:trHeight w:val="123"/>
        </w:trPr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Škandinávske vrchy</w:t>
            </w:r>
          </w:p>
        </w:tc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C738A1">
        <w:trPr>
          <w:trHeight w:val="123"/>
        </w:trPr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jazerá</w:t>
            </w:r>
          </w:p>
        </w:tc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C738A1">
        <w:trPr>
          <w:trHeight w:val="123"/>
        </w:trPr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Laponci</w:t>
            </w:r>
          </w:p>
        </w:tc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C738A1">
        <w:trPr>
          <w:trHeight w:val="37"/>
        </w:trPr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Botnický záliv</w:t>
            </w:r>
          </w:p>
        </w:tc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4A1" w:rsidRPr="00D42C4F" w:rsidTr="00C738A1">
        <w:trPr>
          <w:trHeight w:val="123"/>
        </w:trPr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A24A1" w:rsidRPr="00D42C4F" w:rsidRDefault="007A24A1" w:rsidP="00C738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C4F">
              <w:rPr>
                <w:rFonts w:ascii="Times New Roman" w:hAnsi="Times New Roman"/>
                <w:sz w:val="24"/>
                <w:szCs w:val="24"/>
              </w:rPr>
              <w:t>kráľovstvo</w:t>
            </w:r>
          </w:p>
        </w:tc>
        <w:tc>
          <w:tcPr>
            <w:tcW w:w="1790" w:type="dxa"/>
          </w:tcPr>
          <w:p w:rsidR="007A24A1" w:rsidRPr="00D42C4F" w:rsidRDefault="007A24A1" w:rsidP="00C738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24A1" w:rsidRPr="00E5028A" w:rsidRDefault="007A24A1" w:rsidP="004C60F3">
      <w:pPr>
        <w:spacing w:after="0" w:line="240" w:lineRule="auto"/>
      </w:pPr>
    </w:p>
    <w:sectPr w:rsidR="007A24A1" w:rsidRPr="00E5028A" w:rsidSect="000C19FC">
      <w:pgSz w:w="16838" w:h="11906" w:orient="landscape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67DC"/>
    <w:multiLevelType w:val="hybridMultilevel"/>
    <w:tmpl w:val="685AE0B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D1008B3"/>
    <w:multiLevelType w:val="hybridMultilevel"/>
    <w:tmpl w:val="BB3A2F6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5971D5C"/>
    <w:multiLevelType w:val="hybridMultilevel"/>
    <w:tmpl w:val="047696F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B7F790B"/>
    <w:multiLevelType w:val="hybridMultilevel"/>
    <w:tmpl w:val="E382A14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538"/>
    <w:rsid w:val="00060B9C"/>
    <w:rsid w:val="000C19FC"/>
    <w:rsid w:val="000D7125"/>
    <w:rsid w:val="001C57CB"/>
    <w:rsid w:val="004C60F3"/>
    <w:rsid w:val="0069432E"/>
    <w:rsid w:val="00766A6A"/>
    <w:rsid w:val="007A24A1"/>
    <w:rsid w:val="007E0A46"/>
    <w:rsid w:val="009C4C22"/>
    <w:rsid w:val="009D4A28"/>
    <w:rsid w:val="009D62A1"/>
    <w:rsid w:val="00C738A1"/>
    <w:rsid w:val="00D42C4F"/>
    <w:rsid w:val="00D92538"/>
    <w:rsid w:val="00E5028A"/>
    <w:rsid w:val="00FE4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C2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92538"/>
    <w:pPr>
      <w:ind w:left="720"/>
      <w:contextualSpacing/>
    </w:pPr>
  </w:style>
  <w:style w:type="table" w:styleId="TableGrid">
    <w:name w:val="Table Grid"/>
    <w:basedOn w:val="TableNormal"/>
    <w:uiPriority w:val="99"/>
    <w:rsid w:val="00E5028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270</Words>
  <Characters>1543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4</cp:revision>
  <cp:lastPrinted>2001-12-31T23:05:00Z</cp:lastPrinted>
  <dcterms:created xsi:type="dcterms:W3CDTF">2021-01-31T09:35:00Z</dcterms:created>
  <dcterms:modified xsi:type="dcterms:W3CDTF">2001-12-31T23:14:00Z</dcterms:modified>
</cp:coreProperties>
</file>