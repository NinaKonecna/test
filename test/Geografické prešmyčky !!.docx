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C57" w:rsidRPr="005D5272" w:rsidRDefault="00D80C57" w:rsidP="006E03CE">
      <w:pPr>
        <w:pStyle w:val="NoSpacing"/>
        <w:rPr>
          <w:b/>
          <w:sz w:val="24"/>
          <w:szCs w:val="24"/>
          <w:lang w:val="sk-SK"/>
        </w:rPr>
      </w:pPr>
      <w:r w:rsidRPr="005D5272">
        <w:rPr>
          <w:b/>
          <w:sz w:val="24"/>
          <w:szCs w:val="24"/>
          <w:lang w:val="sk-SK"/>
        </w:rPr>
        <w:t>Vo vetách nájdi skryté geografické názvy:</w:t>
      </w:r>
    </w:p>
    <w:p w:rsidR="00D80C57" w:rsidRDefault="00D80C57" w:rsidP="006E03CE">
      <w:pPr>
        <w:pStyle w:val="NoSpacing"/>
        <w:rPr>
          <w:sz w:val="24"/>
          <w:szCs w:val="24"/>
          <w:lang w:val="sk-SK"/>
        </w:rPr>
      </w:pPr>
    </w:p>
    <w:p w:rsidR="00D80C57" w:rsidRDefault="00D80C57" w:rsidP="006E03CE">
      <w:pPr>
        <w:pStyle w:val="NoSpacing"/>
        <w:rPr>
          <w:sz w:val="24"/>
          <w:szCs w:val="24"/>
          <w:lang w:val="sk-SK"/>
        </w:rPr>
      </w:pPr>
      <w:r w:rsidRPr="006E03CE">
        <w:rPr>
          <w:sz w:val="24"/>
          <w:szCs w:val="24"/>
          <w:lang w:val="sk-SK"/>
        </w:rPr>
        <w:t>1.</w:t>
      </w:r>
      <w:r>
        <w:rPr>
          <w:sz w:val="24"/>
          <w:szCs w:val="24"/>
          <w:lang w:val="sk-SK"/>
        </w:rPr>
        <w:t xml:space="preserve"> </w:t>
      </w:r>
      <w:r w:rsidRPr="00680E99">
        <w:rPr>
          <w:b/>
          <w:sz w:val="24"/>
          <w:szCs w:val="24"/>
          <w:lang w:val="sk-SK"/>
        </w:rPr>
        <w:t>Anka ra</w:t>
      </w:r>
      <w:r>
        <w:rPr>
          <w:sz w:val="24"/>
          <w:szCs w:val="24"/>
          <w:lang w:val="sk-SK"/>
        </w:rPr>
        <w:t>da sedí pri kachliach a vyšíva.</w:t>
      </w:r>
    </w:p>
    <w:p w:rsidR="00D80C57" w:rsidRDefault="00D80C57" w:rsidP="006E03CE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2. Oheň, ktorý v nich horí, ju nepáli.</w:t>
      </w:r>
    </w:p>
    <w:p w:rsidR="00D80C57" w:rsidRDefault="00D80C57" w:rsidP="006E03CE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3. Spomína si, ako ju v lete nepríjemne pichla osa.</w:t>
      </w:r>
    </w:p>
    <w:p w:rsidR="00D80C57" w:rsidRDefault="00D80C57" w:rsidP="006E03CE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4. Myslela si, že zje mentolový cukrík a osa ju pritom štipla do pery.</w:t>
      </w:r>
    </w:p>
    <w:p w:rsidR="00D80C57" w:rsidRDefault="00D80C57" w:rsidP="006E03CE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5. Chlad prinúti Betku vstať a obuť si teplé ponožky.</w:t>
      </w:r>
    </w:p>
    <w:p w:rsidR="00D80C57" w:rsidRDefault="00D80C57" w:rsidP="006E03CE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6. Štyria chlapci predstavujú nebezpečný gang a chcú si urobiť žart z ostatných.</w:t>
      </w:r>
    </w:p>
    <w:p w:rsidR="00D80C57" w:rsidRDefault="00D80C57" w:rsidP="006E03CE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7. Bomba je umiestnená za dverami.</w:t>
      </w:r>
    </w:p>
    <w:p w:rsidR="00D80C57" w:rsidRDefault="00D80C57" w:rsidP="006E03CE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8. Táto moja karta vám prinesie veľké šťastie.</w:t>
      </w:r>
    </w:p>
    <w:p w:rsidR="00D80C57" w:rsidRDefault="00D80C57" w:rsidP="006E03CE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9. Vieru s Kolomanom poslali do kina.</w:t>
      </w:r>
    </w:p>
    <w:p w:rsidR="00D80C57" w:rsidRDefault="00D80C57" w:rsidP="006E03CE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10. Peter spí u Ralfa.</w:t>
      </w:r>
    </w:p>
    <w:p w:rsidR="00D80C57" w:rsidRDefault="00D80C57" w:rsidP="006E03CE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11. Zodrala si celé koleno.</w:t>
      </w:r>
    </w:p>
    <w:p w:rsidR="00D80C57" w:rsidRDefault="00D80C57" w:rsidP="006E03CE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12. Dnes terasa prekvitá ružami.</w:t>
      </w:r>
    </w:p>
    <w:p w:rsidR="00D80C57" w:rsidRDefault="00D80C57" w:rsidP="006E03CE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13. Niekedy je menej viac.</w:t>
      </w:r>
    </w:p>
    <w:p w:rsidR="00D80C57" w:rsidRDefault="00D80C57" w:rsidP="006E03CE">
      <w:pPr>
        <w:pStyle w:val="NoSpacing"/>
        <w:rPr>
          <w:sz w:val="24"/>
          <w:szCs w:val="24"/>
          <w:lang w:val="sk-SK"/>
        </w:rPr>
      </w:pPr>
    </w:p>
    <w:p w:rsidR="00D80C57" w:rsidRPr="005D5272" w:rsidRDefault="00D80C57" w:rsidP="006E03CE">
      <w:pPr>
        <w:pStyle w:val="NoSpacing"/>
        <w:rPr>
          <w:b/>
          <w:sz w:val="24"/>
          <w:szCs w:val="24"/>
          <w:lang w:val="sk-SK"/>
        </w:rPr>
      </w:pPr>
      <w:r w:rsidRPr="005D5272">
        <w:rPr>
          <w:b/>
          <w:sz w:val="24"/>
          <w:szCs w:val="24"/>
          <w:lang w:val="sk-SK"/>
        </w:rPr>
        <w:t>Rozlúšti geografické prešmyčky:</w:t>
      </w:r>
    </w:p>
    <w:p w:rsidR="00D80C57" w:rsidRDefault="00D80C57" w:rsidP="006E03CE">
      <w:pPr>
        <w:pStyle w:val="NoSpacing"/>
        <w:rPr>
          <w:sz w:val="24"/>
          <w:szCs w:val="24"/>
          <w:lang w:val="sk-SK"/>
        </w:rPr>
      </w:pPr>
    </w:p>
    <w:p w:rsidR="00D80C57" w:rsidRDefault="00D80C57" w:rsidP="009E5970">
      <w:pPr>
        <w:pStyle w:val="NoSpacing"/>
        <w:rPr>
          <w:sz w:val="24"/>
          <w:szCs w:val="24"/>
          <w:lang w:val="sk-SK"/>
        </w:rPr>
      </w:pPr>
      <w:r w:rsidRPr="009E5970">
        <w:rPr>
          <w:sz w:val="24"/>
          <w:szCs w:val="24"/>
          <w:lang w:val="sk-SK"/>
        </w:rPr>
        <w:t>1.</w:t>
      </w:r>
      <w:r>
        <w:rPr>
          <w:sz w:val="24"/>
          <w:szCs w:val="24"/>
          <w:lang w:val="sk-SK"/>
        </w:rPr>
        <w:t xml:space="preserve"> ANI KARFIOL (jeden zo štátov USA) -</w:t>
      </w:r>
    </w:p>
    <w:p w:rsidR="00D80C57" w:rsidRDefault="00D80C57" w:rsidP="009E5970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2. KOMPASOVÁ KOLA  (rastlina) – </w:t>
      </w:r>
    </w:p>
    <w:p w:rsidR="00D80C57" w:rsidRDefault="00D80C57" w:rsidP="009E5970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3. MASÉR ANDREJKO (pojem z Európy) – </w:t>
      </w:r>
    </w:p>
    <w:p w:rsidR="00D80C57" w:rsidRDefault="00D80C57" w:rsidP="009E5970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4. MAJU ZELER (mesto v Ázii) –</w:t>
      </w:r>
    </w:p>
    <w:p w:rsidR="00D80C57" w:rsidRDefault="00D80C57" w:rsidP="009E5970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5. RADO HNUS (štát v Amerike) –</w:t>
      </w:r>
    </w:p>
    <w:p w:rsidR="00D80C57" w:rsidRDefault="00D80C57" w:rsidP="009E5970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6. PLAY (pohorie v Európe) –</w:t>
      </w:r>
    </w:p>
    <w:p w:rsidR="00D80C57" w:rsidRDefault="00D80C57" w:rsidP="009E5970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7. SPOKOJNA (štát v Ázii) –</w:t>
      </w:r>
    </w:p>
    <w:p w:rsidR="00D80C57" w:rsidRDefault="00D80C57" w:rsidP="009E5970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8. K SOVE SLON (štát v Európe) –</w:t>
      </w:r>
    </w:p>
    <w:p w:rsidR="00D80C57" w:rsidRDefault="00D80C57" w:rsidP="009E5970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9. MERAT DROT (európske mesto) –</w:t>
      </w:r>
    </w:p>
    <w:p w:rsidR="00D80C57" w:rsidRDefault="00D80C57" w:rsidP="009E5970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10. MATE SMRAD (európske mesto) – </w:t>
      </w:r>
    </w:p>
    <w:p w:rsidR="00D80C57" w:rsidRDefault="00D80C57" w:rsidP="009E5970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11. KAT ANGINA (jazero v Afrike) –</w:t>
      </w:r>
    </w:p>
    <w:p w:rsidR="00D80C57" w:rsidRDefault="00D80C57" w:rsidP="009E5970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12. PROSTO GULKA (štát v Európe) –</w:t>
      </w:r>
    </w:p>
    <w:p w:rsidR="00D80C57" w:rsidRDefault="00D80C57" w:rsidP="009E5970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13. AKA KORIST (štát v Amerike) – </w:t>
      </w:r>
    </w:p>
    <w:p w:rsidR="00D80C57" w:rsidRDefault="00D80C57" w:rsidP="009E5970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14. SONG KOLMO (štát v Ázii) –</w:t>
      </w:r>
    </w:p>
    <w:p w:rsidR="00D80C57" w:rsidRDefault="00D80C57" w:rsidP="009E5970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15. EMIL HAJÁ (pohorie v Ázii) –</w:t>
      </w:r>
    </w:p>
    <w:p w:rsidR="00D80C57" w:rsidRDefault="00D80C57" w:rsidP="009E5970">
      <w:pPr>
        <w:pStyle w:val="NoSpacing"/>
        <w:rPr>
          <w:sz w:val="24"/>
          <w:szCs w:val="24"/>
          <w:lang w:val="sk-SK"/>
        </w:rPr>
      </w:pPr>
    </w:p>
    <w:p w:rsidR="00D80C57" w:rsidRDefault="00D80C57" w:rsidP="009E5970">
      <w:pPr>
        <w:pStyle w:val="NoSpacing"/>
        <w:rPr>
          <w:b/>
          <w:sz w:val="24"/>
          <w:szCs w:val="24"/>
          <w:u w:val="single"/>
          <w:lang w:val="sk-SK"/>
        </w:rPr>
      </w:pPr>
    </w:p>
    <w:p w:rsidR="00D80C57" w:rsidRDefault="00D80C57" w:rsidP="009E5970">
      <w:pPr>
        <w:pStyle w:val="NoSpacing"/>
        <w:rPr>
          <w:b/>
          <w:sz w:val="24"/>
          <w:szCs w:val="24"/>
          <w:u w:val="single"/>
          <w:lang w:val="sk-SK"/>
        </w:rPr>
      </w:pPr>
    </w:p>
    <w:p w:rsidR="00D80C57" w:rsidRDefault="00D80C57" w:rsidP="009E5970">
      <w:pPr>
        <w:pStyle w:val="NoSpacing"/>
        <w:rPr>
          <w:b/>
          <w:sz w:val="24"/>
          <w:szCs w:val="24"/>
          <w:u w:val="single"/>
          <w:lang w:val="sk-SK"/>
        </w:rPr>
      </w:pPr>
    </w:p>
    <w:p w:rsidR="00D80C57" w:rsidRDefault="00D80C57" w:rsidP="009E5970">
      <w:pPr>
        <w:pStyle w:val="NoSpacing"/>
        <w:rPr>
          <w:b/>
          <w:sz w:val="24"/>
          <w:szCs w:val="24"/>
          <w:u w:val="single"/>
          <w:lang w:val="sk-SK"/>
        </w:rPr>
      </w:pPr>
    </w:p>
    <w:p w:rsidR="00D80C57" w:rsidRDefault="00D80C57" w:rsidP="009E5970">
      <w:pPr>
        <w:pStyle w:val="NoSpacing"/>
        <w:rPr>
          <w:b/>
          <w:sz w:val="24"/>
          <w:szCs w:val="24"/>
          <w:u w:val="single"/>
          <w:lang w:val="sk-SK"/>
        </w:rPr>
      </w:pPr>
    </w:p>
    <w:p w:rsidR="00D80C57" w:rsidRDefault="00D80C57" w:rsidP="009E5970">
      <w:pPr>
        <w:pStyle w:val="NoSpacing"/>
        <w:rPr>
          <w:b/>
          <w:sz w:val="24"/>
          <w:szCs w:val="24"/>
          <w:u w:val="single"/>
          <w:lang w:val="sk-SK"/>
        </w:rPr>
      </w:pPr>
    </w:p>
    <w:p w:rsidR="00D80C57" w:rsidRDefault="00D80C57" w:rsidP="009E5970">
      <w:pPr>
        <w:pStyle w:val="NoSpacing"/>
        <w:rPr>
          <w:b/>
          <w:sz w:val="24"/>
          <w:szCs w:val="24"/>
          <w:u w:val="single"/>
          <w:lang w:val="sk-SK"/>
        </w:rPr>
      </w:pPr>
    </w:p>
    <w:p w:rsidR="00D80C57" w:rsidRDefault="00D80C57" w:rsidP="009E5970">
      <w:pPr>
        <w:pStyle w:val="NoSpacing"/>
        <w:rPr>
          <w:b/>
          <w:sz w:val="24"/>
          <w:szCs w:val="24"/>
          <w:u w:val="single"/>
          <w:lang w:val="sk-SK"/>
        </w:rPr>
      </w:pPr>
    </w:p>
    <w:p w:rsidR="00D80C57" w:rsidRDefault="00D80C57" w:rsidP="009E5970">
      <w:pPr>
        <w:pStyle w:val="NoSpacing"/>
        <w:rPr>
          <w:b/>
          <w:sz w:val="24"/>
          <w:szCs w:val="24"/>
          <w:u w:val="single"/>
          <w:lang w:val="sk-SK"/>
        </w:rPr>
      </w:pPr>
    </w:p>
    <w:p w:rsidR="00D80C57" w:rsidRDefault="00D80C57" w:rsidP="009E5970">
      <w:pPr>
        <w:pStyle w:val="NoSpacing"/>
        <w:rPr>
          <w:b/>
          <w:sz w:val="24"/>
          <w:szCs w:val="24"/>
          <w:u w:val="single"/>
          <w:lang w:val="sk-SK"/>
        </w:rPr>
      </w:pPr>
    </w:p>
    <w:p w:rsidR="00D80C57" w:rsidRDefault="00D80C57" w:rsidP="009E5970">
      <w:pPr>
        <w:pStyle w:val="NoSpacing"/>
        <w:rPr>
          <w:b/>
          <w:sz w:val="24"/>
          <w:szCs w:val="24"/>
          <w:u w:val="single"/>
          <w:lang w:val="sk-SK"/>
        </w:rPr>
      </w:pPr>
    </w:p>
    <w:p w:rsidR="00D80C57" w:rsidRDefault="00D80C57" w:rsidP="009E5970">
      <w:pPr>
        <w:pStyle w:val="NoSpacing"/>
        <w:rPr>
          <w:b/>
          <w:sz w:val="24"/>
          <w:szCs w:val="24"/>
          <w:u w:val="single"/>
          <w:lang w:val="sk-SK"/>
        </w:rPr>
      </w:pPr>
    </w:p>
    <w:p w:rsidR="00D80C57" w:rsidRDefault="00D80C57" w:rsidP="009E5970">
      <w:pPr>
        <w:pStyle w:val="NoSpacing"/>
        <w:rPr>
          <w:b/>
          <w:sz w:val="24"/>
          <w:szCs w:val="24"/>
          <w:u w:val="single"/>
          <w:lang w:val="sk-SK"/>
        </w:rPr>
      </w:pPr>
    </w:p>
    <w:p w:rsidR="00D80C57" w:rsidRDefault="00D80C57" w:rsidP="009E5970">
      <w:pPr>
        <w:pStyle w:val="NoSpacing"/>
        <w:rPr>
          <w:b/>
          <w:sz w:val="24"/>
          <w:szCs w:val="24"/>
          <w:u w:val="single"/>
          <w:lang w:val="sk-SK"/>
        </w:rPr>
      </w:pPr>
    </w:p>
    <w:p w:rsidR="00D80C57" w:rsidRDefault="00D80C57" w:rsidP="009E5970">
      <w:pPr>
        <w:pStyle w:val="NoSpacing"/>
        <w:rPr>
          <w:b/>
          <w:sz w:val="24"/>
          <w:szCs w:val="24"/>
          <w:u w:val="single"/>
          <w:lang w:val="sk-SK"/>
        </w:rPr>
      </w:pPr>
    </w:p>
    <w:p w:rsidR="00D80C57" w:rsidRDefault="00D80C57" w:rsidP="009E5970">
      <w:pPr>
        <w:pStyle w:val="NoSpacing"/>
        <w:rPr>
          <w:b/>
          <w:sz w:val="24"/>
          <w:szCs w:val="24"/>
          <w:u w:val="single"/>
          <w:lang w:val="sk-SK"/>
        </w:rPr>
      </w:pPr>
    </w:p>
    <w:p w:rsidR="00D80C57" w:rsidRDefault="00D80C57" w:rsidP="009E5970">
      <w:pPr>
        <w:pStyle w:val="NoSpacing"/>
        <w:rPr>
          <w:b/>
          <w:sz w:val="24"/>
          <w:szCs w:val="24"/>
          <w:u w:val="single"/>
          <w:lang w:val="sk-SK"/>
        </w:rPr>
      </w:pPr>
    </w:p>
    <w:p w:rsidR="00D80C57" w:rsidRDefault="00D80C57" w:rsidP="009E5970">
      <w:pPr>
        <w:pStyle w:val="NoSpacing"/>
        <w:rPr>
          <w:sz w:val="24"/>
          <w:szCs w:val="24"/>
          <w:lang w:val="sk-SK"/>
        </w:rPr>
      </w:pPr>
      <w:r w:rsidRPr="005D5272">
        <w:rPr>
          <w:b/>
          <w:sz w:val="24"/>
          <w:szCs w:val="24"/>
          <w:u w:val="single"/>
          <w:lang w:val="sk-SK"/>
        </w:rPr>
        <w:t>Riešenie:</w:t>
      </w:r>
    </w:p>
    <w:p w:rsidR="00D80C57" w:rsidRDefault="00D80C57" w:rsidP="009E5970">
      <w:pPr>
        <w:pStyle w:val="NoSpacing"/>
        <w:rPr>
          <w:sz w:val="24"/>
          <w:szCs w:val="24"/>
          <w:lang w:val="sk-SK"/>
        </w:rPr>
      </w:pP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 w:rsidRPr="00BB30DA">
        <w:rPr>
          <w:sz w:val="24"/>
          <w:szCs w:val="24"/>
          <w:lang w:val="sk-SK"/>
        </w:rPr>
        <w:t>1.</w:t>
      </w:r>
      <w:r>
        <w:rPr>
          <w:sz w:val="24"/>
          <w:szCs w:val="24"/>
          <w:lang w:val="sk-SK"/>
        </w:rPr>
        <w:t xml:space="preserve"> Ankara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2. Nepál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3. Laos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4. Jemen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5. Tibet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6. Ganga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7. Bombaj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8. Jakarta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9. Snina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10. Neapol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11. Miláno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12. Rím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13. Verona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14. Oslo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15. Paríž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16. Rusko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17. Ural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18. Váh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19. Odra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20. Visla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21. Dnester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22. Dunaj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23. Praha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24. Žilina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25. USA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26. Mali (Litva)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27. Nitra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28. Mali (Litva)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29. Drina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30. Jemen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 w:rsidRPr="00BB30DA">
        <w:rPr>
          <w:sz w:val="24"/>
          <w:szCs w:val="24"/>
          <w:lang w:val="sk-SK"/>
        </w:rPr>
        <w:t>1.</w:t>
      </w:r>
      <w:r>
        <w:rPr>
          <w:sz w:val="24"/>
          <w:szCs w:val="24"/>
          <w:lang w:val="sk-SK"/>
        </w:rPr>
        <w:t xml:space="preserve"> Kalifornia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2. palma kokosová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3. Jadranské more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4. Jeruzalem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5. Honduras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6. Alpy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7. Japonsko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8. Slovensko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9. Rotterdam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10. Amsterdam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11. Tanganika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12. Portugalsko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13. Kostarika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14. Mongolsko</w:t>
      </w:r>
    </w:p>
    <w:p w:rsidR="00D80C57" w:rsidRDefault="00D80C57" w:rsidP="00BB30DA">
      <w:pPr>
        <w:pStyle w:val="NoSpacing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15. Himaláje</w:t>
      </w:r>
    </w:p>
    <w:p w:rsidR="00D80C57" w:rsidRPr="005D5272" w:rsidRDefault="00D80C57" w:rsidP="00BB30DA">
      <w:pPr>
        <w:pStyle w:val="NoSpacing"/>
        <w:rPr>
          <w:sz w:val="24"/>
          <w:szCs w:val="24"/>
          <w:lang w:val="sk-SK"/>
        </w:rPr>
      </w:pPr>
    </w:p>
    <w:sectPr w:rsidR="00D80C57" w:rsidRPr="005D5272" w:rsidSect="005D5272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412E9"/>
    <w:multiLevelType w:val="hybridMultilevel"/>
    <w:tmpl w:val="2B9432A8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D421A12"/>
    <w:multiLevelType w:val="hybridMultilevel"/>
    <w:tmpl w:val="9AE00758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F954F03"/>
    <w:multiLevelType w:val="hybridMultilevel"/>
    <w:tmpl w:val="2EA85BA4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33A628C"/>
    <w:multiLevelType w:val="hybridMultilevel"/>
    <w:tmpl w:val="E3747198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7980A52"/>
    <w:multiLevelType w:val="hybridMultilevel"/>
    <w:tmpl w:val="89C6FFA4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03CE"/>
    <w:rsid w:val="00155EAA"/>
    <w:rsid w:val="0025776D"/>
    <w:rsid w:val="00372A0F"/>
    <w:rsid w:val="004445F6"/>
    <w:rsid w:val="005D5272"/>
    <w:rsid w:val="00680E99"/>
    <w:rsid w:val="006E03CE"/>
    <w:rsid w:val="007C42DF"/>
    <w:rsid w:val="00843A7A"/>
    <w:rsid w:val="008925D3"/>
    <w:rsid w:val="009A12C3"/>
    <w:rsid w:val="009E5970"/>
    <w:rsid w:val="00BB30DA"/>
    <w:rsid w:val="00C94B56"/>
    <w:rsid w:val="00D01382"/>
    <w:rsid w:val="00D80C57"/>
    <w:rsid w:val="00DE5F5A"/>
    <w:rsid w:val="00ED7D0F"/>
    <w:rsid w:val="00F47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43A7A"/>
    <w:pPr>
      <w:spacing w:after="240" w:line="480" w:lineRule="auto"/>
      <w:ind w:firstLine="360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43A7A"/>
    <w:pPr>
      <w:spacing w:before="600" w:after="0" w:line="360" w:lineRule="auto"/>
      <w:ind w:firstLine="0"/>
      <w:outlineLvl w:val="0"/>
    </w:pPr>
    <w:rPr>
      <w:rFonts w:ascii="Cambria" w:eastAsia="Times New Roman" w:hAnsi="Cambria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43A7A"/>
    <w:pPr>
      <w:spacing w:before="320" w:after="0" w:line="360" w:lineRule="auto"/>
      <w:ind w:firstLine="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43A7A"/>
    <w:pPr>
      <w:spacing w:before="320" w:after="0" w:line="360" w:lineRule="auto"/>
      <w:ind w:firstLine="0"/>
      <w:outlineLvl w:val="2"/>
    </w:pPr>
    <w:rPr>
      <w:rFonts w:ascii="Cambria" w:eastAsia="Times New Roman" w:hAnsi="Cambria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43A7A"/>
    <w:pPr>
      <w:spacing w:before="280" w:after="0" w:line="360" w:lineRule="auto"/>
      <w:ind w:firstLine="0"/>
      <w:outlineLvl w:val="3"/>
    </w:pPr>
    <w:rPr>
      <w:rFonts w:ascii="Cambria" w:eastAsia="Times New Roman" w:hAnsi="Cambria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43A7A"/>
    <w:pPr>
      <w:spacing w:before="280" w:after="0" w:line="360" w:lineRule="auto"/>
      <w:ind w:firstLine="0"/>
      <w:outlineLvl w:val="4"/>
    </w:pPr>
    <w:rPr>
      <w:rFonts w:ascii="Cambria" w:eastAsia="Times New Roman" w:hAnsi="Cambria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843A7A"/>
    <w:pPr>
      <w:spacing w:before="280" w:after="80" w:line="360" w:lineRule="auto"/>
      <w:ind w:firstLine="0"/>
      <w:outlineLvl w:val="5"/>
    </w:pPr>
    <w:rPr>
      <w:rFonts w:ascii="Cambria" w:eastAsia="Times New Roman" w:hAnsi="Cambria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843A7A"/>
    <w:pPr>
      <w:spacing w:before="280" w:after="0" w:line="360" w:lineRule="auto"/>
      <w:ind w:firstLine="0"/>
      <w:outlineLvl w:val="6"/>
    </w:pPr>
    <w:rPr>
      <w:rFonts w:ascii="Cambria" w:eastAsia="Times New Roman" w:hAnsi="Cambria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43A7A"/>
    <w:pPr>
      <w:spacing w:before="280" w:after="0" w:line="360" w:lineRule="auto"/>
      <w:ind w:firstLine="0"/>
      <w:outlineLvl w:val="7"/>
    </w:pPr>
    <w:rPr>
      <w:rFonts w:ascii="Cambria" w:eastAsia="Times New Roman" w:hAnsi="Cambria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43A7A"/>
    <w:pPr>
      <w:spacing w:before="280" w:after="0" w:line="360" w:lineRule="auto"/>
      <w:ind w:firstLine="0"/>
      <w:outlineLvl w:val="8"/>
    </w:pPr>
    <w:rPr>
      <w:rFonts w:ascii="Cambria" w:eastAsia="Times New Roman" w:hAnsi="Cambria"/>
      <w:i/>
      <w:iCs/>
      <w:sz w:val="18"/>
      <w:szCs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43A7A"/>
    <w:rPr>
      <w:rFonts w:ascii="Cambria" w:hAnsi="Cambria" w:cs="Times New Roman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43A7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43A7A"/>
    <w:rPr>
      <w:rFonts w:ascii="Cambria" w:hAnsi="Cambria" w:cs="Times New Roman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843A7A"/>
    <w:rPr>
      <w:rFonts w:ascii="Cambria" w:hAnsi="Cambria" w:cs="Times New Roman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843A7A"/>
    <w:rPr>
      <w:rFonts w:ascii="Cambria" w:hAnsi="Cambria" w:cs="Times New Roman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43A7A"/>
    <w:rPr>
      <w:rFonts w:ascii="Cambria" w:hAnsi="Cambria" w:cs="Times New Roman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43A7A"/>
    <w:rPr>
      <w:rFonts w:ascii="Cambria" w:hAnsi="Cambria" w:cs="Times New Roman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43A7A"/>
    <w:rPr>
      <w:rFonts w:ascii="Cambria" w:hAnsi="Cambria" w:cs="Times New Roman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43A7A"/>
    <w:rPr>
      <w:rFonts w:ascii="Cambria" w:hAnsi="Cambria" w:cs="Times New Roman"/>
      <w:i/>
      <w:iCs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843A7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843A7A"/>
    <w:pPr>
      <w:spacing w:line="240" w:lineRule="auto"/>
      <w:ind w:firstLine="0"/>
    </w:pPr>
    <w:rPr>
      <w:rFonts w:ascii="Cambria" w:eastAsia="Times New Roman" w:hAnsi="Cambria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99"/>
    <w:locked/>
    <w:rsid w:val="00843A7A"/>
    <w:rPr>
      <w:rFonts w:ascii="Cambria" w:hAnsi="Cambria" w:cs="Times New Roman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99"/>
    <w:qFormat/>
    <w:rsid w:val="00843A7A"/>
    <w:pPr>
      <w:spacing w:after="320"/>
      <w:jc w:val="right"/>
    </w:pPr>
    <w:rPr>
      <w:i/>
      <w:iCs/>
      <w:color w:val="FF97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43A7A"/>
    <w:rPr>
      <w:rFonts w:cs="Times New Roman"/>
      <w:i/>
      <w:iCs/>
      <w:color w:val="FF977F"/>
      <w:spacing w:val="10"/>
      <w:sz w:val="24"/>
      <w:szCs w:val="24"/>
    </w:rPr>
  </w:style>
  <w:style w:type="character" w:styleId="Strong">
    <w:name w:val="Strong"/>
    <w:basedOn w:val="DefaultParagraphFont"/>
    <w:uiPriority w:val="99"/>
    <w:qFormat/>
    <w:rsid w:val="00843A7A"/>
    <w:rPr>
      <w:rFonts w:cs="Times New Roman"/>
      <w:b/>
      <w:bCs/>
      <w:spacing w:val="0"/>
    </w:rPr>
  </w:style>
  <w:style w:type="character" w:styleId="Emphasis">
    <w:name w:val="Emphasis"/>
    <w:basedOn w:val="DefaultParagraphFont"/>
    <w:uiPriority w:val="99"/>
    <w:qFormat/>
    <w:rsid w:val="00843A7A"/>
    <w:rPr>
      <w:rFonts w:cs="Times New Roman"/>
      <w:b/>
      <w:i/>
      <w:color w:val="auto"/>
    </w:rPr>
  </w:style>
  <w:style w:type="paragraph" w:styleId="NoSpacing">
    <w:name w:val="No Spacing"/>
    <w:basedOn w:val="Normal"/>
    <w:uiPriority w:val="99"/>
    <w:qFormat/>
    <w:rsid w:val="00843A7A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99"/>
    <w:qFormat/>
    <w:rsid w:val="00843A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843A7A"/>
    <w:rPr>
      <w:color w:val="FF7859"/>
    </w:rPr>
  </w:style>
  <w:style w:type="character" w:customStyle="1" w:styleId="QuoteChar">
    <w:name w:val="Quote Char"/>
    <w:basedOn w:val="DefaultParagraphFont"/>
    <w:link w:val="Quote"/>
    <w:uiPriority w:val="99"/>
    <w:locked/>
    <w:rsid w:val="00843A7A"/>
    <w:rPr>
      <w:rFonts w:ascii="Calibri" w:cs="Times New Roman"/>
      <w:color w:val="FF7859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843A7A"/>
    <w:pPr>
      <w:spacing w:before="320" w:after="480" w:line="240" w:lineRule="auto"/>
      <w:ind w:left="720" w:right="720" w:firstLine="0"/>
      <w:jc w:val="center"/>
    </w:pPr>
    <w:rPr>
      <w:rFonts w:ascii="Cambria" w:eastAsia="Times New Roman" w:hAnsi="Cambria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843A7A"/>
    <w:rPr>
      <w:rFonts w:ascii="Cambria" w:hAnsi="Cambria" w:cs="Times New Roman"/>
      <w:i/>
      <w:iCs/>
      <w:sz w:val="20"/>
      <w:szCs w:val="20"/>
    </w:rPr>
  </w:style>
  <w:style w:type="character" w:styleId="SubtleEmphasis">
    <w:name w:val="Subtle Emphasis"/>
    <w:basedOn w:val="DefaultParagraphFont"/>
    <w:uiPriority w:val="99"/>
    <w:qFormat/>
    <w:rsid w:val="00843A7A"/>
    <w:rPr>
      <w:i/>
      <w:color w:val="FF7859"/>
    </w:rPr>
  </w:style>
  <w:style w:type="character" w:styleId="IntenseEmphasis">
    <w:name w:val="Intense Emphasis"/>
    <w:basedOn w:val="DefaultParagraphFont"/>
    <w:uiPriority w:val="99"/>
    <w:qFormat/>
    <w:rsid w:val="00843A7A"/>
    <w:rPr>
      <w:b/>
      <w:i/>
      <w:color w:val="auto"/>
      <w:u w:val="single"/>
    </w:rPr>
  </w:style>
  <w:style w:type="character" w:styleId="SubtleReference">
    <w:name w:val="Subtle Reference"/>
    <w:basedOn w:val="DefaultParagraphFont"/>
    <w:uiPriority w:val="99"/>
    <w:qFormat/>
    <w:rsid w:val="00843A7A"/>
    <w:rPr>
      <w:smallCaps/>
    </w:rPr>
  </w:style>
  <w:style w:type="character" w:styleId="IntenseReference">
    <w:name w:val="Intense Reference"/>
    <w:basedOn w:val="DefaultParagraphFont"/>
    <w:uiPriority w:val="99"/>
    <w:qFormat/>
    <w:rsid w:val="00843A7A"/>
    <w:rPr>
      <w:b/>
      <w:smallCaps/>
      <w:color w:val="auto"/>
    </w:rPr>
  </w:style>
  <w:style w:type="character" w:styleId="BookTitle">
    <w:name w:val="Book Title"/>
    <w:basedOn w:val="DefaultParagraphFont"/>
    <w:uiPriority w:val="99"/>
    <w:qFormat/>
    <w:rsid w:val="00843A7A"/>
    <w:rPr>
      <w:rFonts w:ascii="Cambria" w:hAnsi="Cambria"/>
      <w:b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99"/>
    <w:qFormat/>
    <w:rsid w:val="00843A7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2</Pages>
  <Words>252</Words>
  <Characters>1438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Jano S.</cp:lastModifiedBy>
  <cp:revision>6</cp:revision>
  <cp:lastPrinted>2001-12-31T23:15:00Z</cp:lastPrinted>
  <dcterms:created xsi:type="dcterms:W3CDTF">2018-02-10T09:28:00Z</dcterms:created>
  <dcterms:modified xsi:type="dcterms:W3CDTF">2001-12-31T23:18:00Z</dcterms:modified>
</cp:coreProperties>
</file>