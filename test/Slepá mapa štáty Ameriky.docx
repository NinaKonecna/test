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D7" w:rsidRDefault="00FC71D7">
      <w:r w:rsidRPr="00B10BC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Amerika - slepá mapa Ameriky: severnej, strednej a južnej | Naturalminevita" style="width:350.25pt;height:498.75pt;visibility:visible">
            <v:imagedata r:id="rId4" o:title="" blacklevel="9830f" grayscale="t"/>
          </v:shape>
        </w:pict>
      </w:r>
    </w:p>
    <w:sectPr w:rsidR="00FC71D7" w:rsidSect="00F276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75"/>
    <w:rsid w:val="00677A86"/>
    <w:rsid w:val="008510ED"/>
    <w:rsid w:val="009D7544"/>
    <w:rsid w:val="00B10BC3"/>
    <w:rsid w:val="00F27675"/>
    <w:rsid w:val="00F45C96"/>
    <w:rsid w:val="00FC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54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2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7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0</Words>
  <Characters>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2001-12-31T23:23:00Z</cp:lastPrinted>
  <dcterms:created xsi:type="dcterms:W3CDTF">2021-05-30T08:14:00Z</dcterms:created>
  <dcterms:modified xsi:type="dcterms:W3CDTF">2001-12-31T23:23:00Z</dcterms:modified>
</cp:coreProperties>
</file>