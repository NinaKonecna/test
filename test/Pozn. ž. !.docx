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981" w:rsidRDefault="00F17981">
      <w:r w:rsidRPr="00F36947">
        <w:object w:dxaOrig="10706" w:dyaOrig="15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5.5pt;height:759pt" o:ole="">
            <v:imagedata r:id="rId4" o:title=""/>
          </v:shape>
          <o:OLEObject Type="Embed" ProgID="Word.Document.12" ShapeID="_x0000_i1025" DrawAspect="Content" ObjectID="_1071349660" r:id="rId5">
            <o:FieldCodes>\s</o:FieldCodes>
          </o:OLEObject>
        </w:object>
      </w:r>
      <w:r w:rsidRPr="007D030B">
        <w:rPr>
          <w:noProof/>
          <w:lang w:eastAsia="sk-SK"/>
        </w:rPr>
        <w:pict>
          <v:shape id="Obrázok 0" o:spid="_x0000_i1026" type="#_x0000_t75" alt="mapa sv.bmp" style="width:466.5pt;height:238.5pt;visibility:visible">
            <v:imagedata r:id="rId6" o:title=""/>
          </v:shape>
        </w:pict>
      </w:r>
    </w:p>
    <w:sectPr w:rsidR="00F17981" w:rsidSect="00F369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947"/>
    <w:rsid w:val="001B4188"/>
    <w:rsid w:val="00296708"/>
    <w:rsid w:val="00435895"/>
    <w:rsid w:val="007D030B"/>
    <w:rsid w:val="00E8272F"/>
    <w:rsid w:val="00F17981"/>
    <w:rsid w:val="00F36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88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Dokument_programu_Microsoft_Office_Word1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4</Words>
  <Characters>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Jano S.</cp:lastModifiedBy>
  <cp:revision>3</cp:revision>
  <cp:lastPrinted>2001-12-31T23:21:00Z</cp:lastPrinted>
  <dcterms:created xsi:type="dcterms:W3CDTF">2022-04-03T07:48:00Z</dcterms:created>
  <dcterms:modified xsi:type="dcterms:W3CDTF">2001-12-31T23:21:00Z</dcterms:modified>
</cp:coreProperties>
</file>