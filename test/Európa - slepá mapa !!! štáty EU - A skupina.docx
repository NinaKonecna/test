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3F8" w:rsidRDefault="00E363F8">
      <w:r>
        <w:rPr>
          <w:noProof/>
          <w:lang w:eastAsia="sk-SK"/>
        </w:rPr>
        <w:pict>
          <v:rect id="Obdĺžnik 2" o:spid="_x0000_s1026" style="position:absolute;margin-left:648.75pt;margin-top:-5.35pt;width:131.25pt;height:518.7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" strokeweight="2pt">
            <v:textbox>
              <w:txbxContent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Nórsko</w:t>
                  </w:r>
                </w:p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Dánsko</w:t>
                  </w:r>
                </w:p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Írsko</w:t>
                  </w:r>
                </w:p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Belgicko</w:t>
                  </w:r>
                </w:p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Lotyšsko</w:t>
                  </w:r>
                </w:p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Nemecko</w:t>
                  </w:r>
                </w:p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Francúzsko</w:t>
                  </w:r>
                </w:p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Portugalsko</w:t>
                  </w:r>
                </w:p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Slovinsko</w:t>
                  </w:r>
                </w:p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Bulharsko</w:t>
                  </w:r>
                </w:p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Bielorusko</w:t>
                  </w:r>
                </w:p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Srbsko</w:t>
                  </w:r>
                </w:p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Grécko</w:t>
                  </w:r>
                </w:p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Švajčiarsko</w:t>
                  </w:r>
                </w:p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Moldavsko</w:t>
                  </w:r>
                </w:p>
                <w:p w:rsidR="00E363F8" w:rsidRPr="000E40E2" w:rsidRDefault="00E363F8" w:rsidP="0008347E">
                  <w:pPr>
                    <w:pStyle w:val="ListParagraph"/>
                    <w:rPr>
                      <w:color w:val="003366"/>
                    </w:rPr>
                  </w:pPr>
                </w:p>
                <w:p w:rsidR="00E363F8" w:rsidRPr="000E40E2" w:rsidRDefault="00E363F8" w:rsidP="0008347E">
                  <w:pPr>
                    <w:pStyle w:val="ListParagraph"/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BONUS:</w:t>
                  </w:r>
                </w:p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Bosna a Hercegovina</w:t>
                  </w:r>
                </w:p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Estónsko</w:t>
                  </w:r>
                </w:p>
                <w:p w:rsidR="00E363F8" w:rsidRPr="000E40E2" w:rsidRDefault="00E363F8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0E40E2">
                    <w:rPr>
                      <w:color w:val="003366"/>
                    </w:rPr>
                    <w:t>Severné Macedónsko</w:t>
                  </w:r>
                </w:p>
              </w:txbxContent>
            </v:textbox>
          </v:rect>
        </w:pict>
      </w:r>
      <w:r w:rsidRPr="00B65AE8"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Európa - slepá mapa Európy | Naturalminevita" style="width:616.5pt;height:511.5pt;visibility:visible">
            <v:imagedata r:id="rId5" o:title=""/>
          </v:shape>
        </w:pict>
      </w:r>
    </w:p>
    <w:sectPr w:rsidR="00E363F8" w:rsidSect="00450C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C34B8"/>
    <w:multiLevelType w:val="hybridMultilevel"/>
    <w:tmpl w:val="16D668D4"/>
    <w:lvl w:ilvl="0" w:tplc="E7E83BD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F69"/>
    <w:rsid w:val="00024B46"/>
    <w:rsid w:val="0008347E"/>
    <w:rsid w:val="000E40E2"/>
    <w:rsid w:val="000E73D5"/>
    <w:rsid w:val="002D0F69"/>
    <w:rsid w:val="00450C02"/>
    <w:rsid w:val="0054508A"/>
    <w:rsid w:val="00735AB2"/>
    <w:rsid w:val="00807044"/>
    <w:rsid w:val="00967DF9"/>
    <w:rsid w:val="00A230F1"/>
    <w:rsid w:val="00A35D99"/>
    <w:rsid w:val="00B65AE8"/>
    <w:rsid w:val="00E36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AB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5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0C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834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1</Pages>
  <Words>0</Words>
  <Characters>2</Characters>
  <Application>Microsoft Office Outlook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Jano S.</cp:lastModifiedBy>
  <cp:revision>6</cp:revision>
  <cp:lastPrinted>2001-12-31T23:06:00Z</cp:lastPrinted>
  <dcterms:created xsi:type="dcterms:W3CDTF">2021-09-09T05:14:00Z</dcterms:created>
  <dcterms:modified xsi:type="dcterms:W3CDTF">2001-12-31T23:06:00Z</dcterms:modified>
</cp:coreProperties>
</file>