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AE" w:rsidRPr="001A66B1" w:rsidRDefault="0059620F">
      <w:pPr>
        <w:rPr>
          <w:rFonts w:ascii="Times New Roman" w:hAnsi="Times New Roman" w:cs="Times New Roman"/>
          <w:b/>
          <w:sz w:val="28"/>
          <w:szCs w:val="28"/>
        </w:rPr>
      </w:pPr>
      <w:r w:rsidRPr="001A66B1">
        <w:rPr>
          <w:rFonts w:ascii="Times New Roman" w:hAnsi="Times New Roman" w:cs="Times New Roman"/>
          <w:b/>
          <w:sz w:val="28"/>
          <w:szCs w:val="28"/>
        </w:rPr>
        <w:t>TEMATICKÁ PÍSOMKA</w:t>
      </w:r>
      <w:r w:rsidR="00571427" w:rsidRPr="001A66B1">
        <w:rPr>
          <w:rFonts w:ascii="Times New Roman" w:hAnsi="Times New Roman" w:cs="Times New Roman"/>
          <w:b/>
          <w:sz w:val="28"/>
          <w:szCs w:val="28"/>
        </w:rPr>
        <w:tab/>
      </w:r>
      <w:r w:rsidR="00571427" w:rsidRPr="001A66B1">
        <w:rPr>
          <w:rFonts w:ascii="Times New Roman" w:hAnsi="Times New Roman" w:cs="Times New Roman"/>
          <w:b/>
          <w:sz w:val="28"/>
          <w:szCs w:val="28"/>
        </w:rPr>
        <w:tab/>
      </w:r>
      <w:r w:rsidR="00571427" w:rsidRPr="001A66B1">
        <w:rPr>
          <w:rFonts w:ascii="Times New Roman" w:hAnsi="Times New Roman" w:cs="Times New Roman"/>
          <w:b/>
          <w:sz w:val="28"/>
          <w:szCs w:val="28"/>
        </w:rPr>
        <w:tab/>
      </w:r>
      <w:r w:rsidR="00571427" w:rsidRPr="001A66B1">
        <w:rPr>
          <w:rFonts w:ascii="Times New Roman" w:hAnsi="Times New Roman" w:cs="Times New Roman"/>
          <w:b/>
          <w:sz w:val="28"/>
          <w:szCs w:val="28"/>
        </w:rPr>
        <w:tab/>
        <w:t>A:</w:t>
      </w:r>
    </w:p>
    <w:p w:rsidR="0059620F" w:rsidRPr="001A66B1" w:rsidRDefault="009E0F3E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1.</w:t>
      </w:r>
      <w:r w:rsidR="00571427" w:rsidRPr="001A66B1">
        <w:rPr>
          <w:rFonts w:ascii="Times New Roman" w:hAnsi="Times New Roman" w:cs="Times New Roman"/>
        </w:rPr>
        <w:t>Charakterizuj, čím sa zaoberajú uvedené vedné disciplíny?</w:t>
      </w:r>
    </w:p>
    <w:p w:rsidR="00571427" w:rsidRPr="001A66B1" w:rsidRDefault="00571427" w:rsidP="007B0878">
      <w:pPr>
        <w:ind w:firstLine="708"/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Ekológia, histológia, fyziológia, všeobecná biológia</w:t>
      </w:r>
    </w:p>
    <w:p w:rsidR="00571427" w:rsidRPr="001A66B1" w:rsidRDefault="00571427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2.Mikroskop – kto skonštruoval 1.predchodcu mikroskopu, aké typy mikroskopov poznáš + ktorý sa využíva v školách?</w:t>
      </w:r>
    </w:p>
    <w:p w:rsidR="00571427" w:rsidRPr="001A66B1" w:rsidRDefault="00571427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3. Vymenuj aspoň 6 laboratórnych pomôcok.</w:t>
      </w:r>
    </w:p>
    <w:p w:rsidR="00571427" w:rsidRPr="001A66B1" w:rsidRDefault="00571427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4.Eukaryotická bunka – názov (+ vysvetlenie), veľkosť, aká je z hľadiska veku a vývoja? Aké typy poznáme + rozdiel medzi nimi?</w:t>
      </w:r>
    </w:p>
    <w:p w:rsidR="00571427" w:rsidRPr="001A66B1" w:rsidRDefault="00571427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 xml:space="preserve">5.Aké to sú </w:t>
      </w:r>
      <w:proofErr w:type="spellStart"/>
      <w:r w:rsidRPr="001A66B1">
        <w:rPr>
          <w:rFonts w:ascii="Times New Roman" w:hAnsi="Times New Roman" w:cs="Times New Roman"/>
        </w:rPr>
        <w:t>fibrilárne</w:t>
      </w:r>
      <w:proofErr w:type="spellEnd"/>
      <w:r w:rsidRPr="001A66B1">
        <w:rPr>
          <w:rFonts w:ascii="Times New Roman" w:hAnsi="Times New Roman" w:cs="Times New Roman"/>
        </w:rPr>
        <w:t xml:space="preserve"> </w:t>
      </w:r>
      <w:proofErr w:type="spellStart"/>
      <w:r w:rsidRPr="001A66B1">
        <w:rPr>
          <w:rFonts w:ascii="Times New Roman" w:hAnsi="Times New Roman" w:cs="Times New Roman"/>
        </w:rPr>
        <w:t>organely</w:t>
      </w:r>
      <w:proofErr w:type="spellEnd"/>
      <w:r w:rsidRPr="001A66B1">
        <w:rPr>
          <w:rFonts w:ascii="Times New Roman" w:hAnsi="Times New Roman" w:cs="Times New Roman"/>
        </w:rPr>
        <w:t xml:space="preserve"> (štruktúry) ? + uveďte 2 príklady a 1 charakterizujte</w:t>
      </w:r>
    </w:p>
    <w:p w:rsidR="00571427" w:rsidRPr="001A66B1" w:rsidRDefault="00571427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6.Jadro – latinsky, funkcia, ktorá bunka ho má? Nákres + popis</w:t>
      </w:r>
    </w:p>
    <w:p w:rsidR="00571427" w:rsidRPr="001A66B1" w:rsidRDefault="00571427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 xml:space="preserve">7. </w:t>
      </w:r>
      <w:proofErr w:type="spellStart"/>
      <w:r w:rsidRPr="001A66B1">
        <w:rPr>
          <w:rFonts w:ascii="Times New Roman" w:hAnsi="Times New Roman" w:cs="Times New Roman"/>
        </w:rPr>
        <w:t>Golgiho</w:t>
      </w:r>
      <w:proofErr w:type="spellEnd"/>
      <w:r w:rsidRPr="001A66B1">
        <w:rPr>
          <w:rFonts w:ascii="Times New Roman" w:hAnsi="Times New Roman" w:cs="Times New Roman"/>
        </w:rPr>
        <w:t xml:space="preserve"> aparát – membránová / </w:t>
      </w:r>
      <w:proofErr w:type="spellStart"/>
      <w:r w:rsidRPr="001A66B1">
        <w:rPr>
          <w:rFonts w:ascii="Times New Roman" w:hAnsi="Times New Roman" w:cs="Times New Roman"/>
        </w:rPr>
        <w:t>fibrilárna</w:t>
      </w:r>
      <w:proofErr w:type="spellEnd"/>
      <w:r w:rsidRPr="001A66B1">
        <w:rPr>
          <w:rFonts w:ascii="Times New Roman" w:hAnsi="Times New Roman" w:cs="Times New Roman"/>
        </w:rPr>
        <w:t xml:space="preserve"> </w:t>
      </w:r>
      <w:proofErr w:type="spellStart"/>
      <w:r w:rsidRPr="001A66B1">
        <w:rPr>
          <w:rFonts w:ascii="Times New Roman" w:hAnsi="Times New Roman" w:cs="Times New Roman"/>
        </w:rPr>
        <w:t>organela</w:t>
      </w:r>
      <w:proofErr w:type="spellEnd"/>
      <w:r w:rsidRPr="001A66B1">
        <w:rPr>
          <w:rFonts w:ascii="Times New Roman" w:hAnsi="Times New Roman" w:cs="Times New Roman"/>
        </w:rPr>
        <w:t xml:space="preserve">, funkcia + vysvetlenie </w:t>
      </w:r>
    </w:p>
    <w:p w:rsidR="007B0878" w:rsidRPr="001A66B1" w:rsidRDefault="007B0878" w:rsidP="00E71E90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 xml:space="preserve">8. Bunková teória – </w:t>
      </w:r>
      <w:proofErr w:type="spellStart"/>
      <w:r w:rsidRPr="001A66B1">
        <w:rPr>
          <w:rFonts w:ascii="Times New Roman" w:hAnsi="Times New Roman" w:cs="Times New Roman"/>
        </w:rPr>
        <w:t>autory</w:t>
      </w:r>
      <w:proofErr w:type="spellEnd"/>
      <w:r w:rsidRPr="001A66B1">
        <w:rPr>
          <w:rFonts w:ascii="Times New Roman" w:hAnsi="Times New Roman" w:cs="Times New Roman"/>
        </w:rPr>
        <w:t>, znenie, rok</w:t>
      </w:r>
    </w:p>
    <w:p w:rsidR="00E71E90" w:rsidRPr="001A66B1" w:rsidRDefault="00E71E90" w:rsidP="00E71E90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 xml:space="preserve">9. Ktoré konkrétne organizmy majú </w:t>
      </w:r>
      <w:proofErr w:type="spellStart"/>
      <w:r w:rsidRPr="001A66B1">
        <w:rPr>
          <w:rFonts w:ascii="Times New Roman" w:hAnsi="Times New Roman" w:cs="Times New Roman"/>
        </w:rPr>
        <w:t>prokaryotickú</w:t>
      </w:r>
      <w:proofErr w:type="spellEnd"/>
      <w:r w:rsidRPr="001A66B1">
        <w:rPr>
          <w:rFonts w:ascii="Times New Roman" w:hAnsi="Times New Roman" w:cs="Times New Roman"/>
        </w:rPr>
        <w:t xml:space="preserve"> bunku? </w:t>
      </w:r>
    </w:p>
    <w:p w:rsidR="00E71E90" w:rsidRDefault="00E71E90" w:rsidP="00E71E90">
      <w:pPr>
        <w:rPr>
          <w:rFonts w:ascii="Times New Roman" w:hAnsi="Times New Roman" w:cs="Times New Roman"/>
        </w:rPr>
      </w:pPr>
    </w:p>
    <w:p w:rsidR="001A66B1" w:rsidRDefault="001A66B1" w:rsidP="00E71E90">
      <w:pPr>
        <w:rPr>
          <w:rFonts w:ascii="Times New Roman" w:hAnsi="Times New Roman" w:cs="Times New Roman"/>
        </w:rPr>
      </w:pPr>
    </w:p>
    <w:p w:rsidR="001A66B1" w:rsidRPr="001A66B1" w:rsidRDefault="001A66B1" w:rsidP="00E71E90">
      <w:pPr>
        <w:rPr>
          <w:rFonts w:ascii="Times New Roman" w:hAnsi="Times New Roman" w:cs="Times New Roman"/>
        </w:rPr>
      </w:pPr>
    </w:p>
    <w:p w:rsidR="00E71E90" w:rsidRPr="001A66B1" w:rsidRDefault="00E71E90" w:rsidP="00E71E90">
      <w:pPr>
        <w:rPr>
          <w:rFonts w:ascii="Times New Roman" w:hAnsi="Times New Roman" w:cs="Times New Roman"/>
        </w:rPr>
      </w:pPr>
    </w:p>
    <w:p w:rsidR="007B0878" w:rsidRPr="001A66B1" w:rsidRDefault="007B0878" w:rsidP="007B0878">
      <w:pPr>
        <w:rPr>
          <w:rFonts w:ascii="Times New Roman" w:hAnsi="Times New Roman" w:cs="Times New Roman"/>
          <w:b/>
          <w:sz w:val="28"/>
          <w:szCs w:val="28"/>
        </w:rPr>
      </w:pPr>
      <w:r w:rsidRPr="001A66B1">
        <w:rPr>
          <w:rFonts w:ascii="Times New Roman" w:hAnsi="Times New Roman" w:cs="Times New Roman"/>
          <w:b/>
          <w:sz w:val="28"/>
          <w:szCs w:val="28"/>
        </w:rPr>
        <w:t>TEMATICKÁ PÍSOMKA</w:t>
      </w:r>
      <w:r w:rsidR="001A66B1" w:rsidRPr="001A66B1">
        <w:rPr>
          <w:rFonts w:ascii="Times New Roman" w:hAnsi="Times New Roman" w:cs="Times New Roman"/>
          <w:b/>
          <w:sz w:val="28"/>
          <w:szCs w:val="28"/>
        </w:rPr>
        <w:tab/>
      </w:r>
      <w:r w:rsidR="001A66B1" w:rsidRPr="001A66B1">
        <w:rPr>
          <w:rFonts w:ascii="Times New Roman" w:hAnsi="Times New Roman" w:cs="Times New Roman"/>
          <w:b/>
          <w:sz w:val="28"/>
          <w:szCs w:val="28"/>
        </w:rPr>
        <w:tab/>
      </w:r>
      <w:r w:rsidR="001A66B1" w:rsidRPr="001A66B1">
        <w:rPr>
          <w:rFonts w:ascii="Times New Roman" w:hAnsi="Times New Roman" w:cs="Times New Roman"/>
          <w:b/>
          <w:sz w:val="28"/>
          <w:szCs w:val="28"/>
        </w:rPr>
        <w:tab/>
      </w:r>
      <w:r w:rsidR="001A66B1" w:rsidRPr="001A66B1">
        <w:rPr>
          <w:rFonts w:ascii="Times New Roman" w:hAnsi="Times New Roman" w:cs="Times New Roman"/>
          <w:b/>
          <w:sz w:val="28"/>
          <w:szCs w:val="28"/>
        </w:rPr>
        <w:tab/>
        <w:t>B</w:t>
      </w:r>
      <w:r w:rsidRPr="001A66B1">
        <w:rPr>
          <w:rFonts w:ascii="Times New Roman" w:hAnsi="Times New Roman" w:cs="Times New Roman"/>
          <w:b/>
          <w:sz w:val="28"/>
          <w:szCs w:val="28"/>
        </w:rPr>
        <w:t>:</w:t>
      </w:r>
    </w:p>
    <w:p w:rsidR="007B0878" w:rsidRPr="001A66B1" w:rsidRDefault="007B0878" w:rsidP="007B0878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1.Charakterizuj, čím sa zaoberajú uvedené vedné disciplíny?</w:t>
      </w:r>
    </w:p>
    <w:p w:rsidR="007B0878" w:rsidRPr="001A66B1" w:rsidRDefault="007B0878" w:rsidP="007B0878">
      <w:pPr>
        <w:ind w:firstLine="708"/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 xml:space="preserve">Etológia, cytológia, </w:t>
      </w:r>
      <w:proofErr w:type="spellStart"/>
      <w:r w:rsidRPr="001A66B1">
        <w:rPr>
          <w:rFonts w:ascii="Times New Roman" w:hAnsi="Times New Roman" w:cs="Times New Roman"/>
        </w:rPr>
        <w:t>enviromentalistika</w:t>
      </w:r>
      <w:proofErr w:type="spellEnd"/>
      <w:r w:rsidRPr="001A66B1">
        <w:rPr>
          <w:rFonts w:ascii="Times New Roman" w:hAnsi="Times New Roman" w:cs="Times New Roman"/>
        </w:rPr>
        <w:t xml:space="preserve">, </w:t>
      </w:r>
      <w:r w:rsidR="00B16C40" w:rsidRPr="001A66B1">
        <w:rPr>
          <w:rFonts w:ascii="Times New Roman" w:hAnsi="Times New Roman" w:cs="Times New Roman"/>
        </w:rPr>
        <w:t>systematická</w:t>
      </w:r>
      <w:r w:rsidRPr="001A66B1">
        <w:rPr>
          <w:rFonts w:ascii="Times New Roman" w:hAnsi="Times New Roman" w:cs="Times New Roman"/>
        </w:rPr>
        <w:t xml:space="preserve"> biológia</w:t>
      </w:r>
    </w:p>
    <w:p w:rsidR="007B0878" w:rsidRPr="001A66B1" w:rsidRDefault="007B0878" w:rsidP="007B0878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 xml:space="preserve">2.Mikroskop – </w:t>
      </w:r>
      <w:r w:rsidR="00E71E90" w:rsidRPr="001A66B1">
        <w:rPr>
          <w:rFonts w:ascii="Times New Roman" w:hAnsi="Times New Roman" w:cs="Times New Roman"/>
        </w:rPr>
        <w:t xml:space="preserve">čo to je? Kde, v akom štáte bola zahájená jeho tvorba? Časti </w:t>
      </w:r>
    </w:p>
    <w:p w:rsidR="007B0878" w:rsidRPr="001A66B1" w:rsidRDefault="007B0878" w:rsidP="007B0878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 xml:space="preserve">3. Vymenuj </w:t>
      </w:r>
      <w:r w:rsidR="00E71E90" w:rsidRPr="001A66B1">
        <w:rPr>
          <w:rFonts w:ascii="Times New Roman" w:hAnsi="Times New Roman" w:cs="Times New Roman"/>
        </w:rPr>
        <w:t>a vysvetli metódy používané v biológií + vysvetli, aké to sú modelové organizmy + uveď aspoň 4 príklady</w:t>
      </w:r>
    </w:p>
    <w:p w:rsidR="007B0878" w:rsidRPr="001A66B1" w:rsidRDefault="007B0878" w:rsidP="007B0878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4.</w:t>
      </w:r>
      <w:r w:rsidR="00E71E90" w:rsidRPr="001A66B1">
        <w:rPr>
          <w:rFonts w:ascii="Times New Roman" w:hAnsi="Times New Roman" w:cs="Times New Roman"/>
        </w:rPr>
        <w:t>Prokaryotická</w:t>
      </w:r>
      <w:r w:rsidRPr="001A66B1">
        <w:rPr>
          <w:rFonts w:ascii="Times New Roman" w:hAnsi="Times New Roman" w:cs="Times New Roman"/>
        </w:rPr>
        <w:t xml:space="preserve"> bunka – názov (+ vysvetlenie), veľkosť, aká je z hľadiska veku a vývoja? </w:t>
      </w:r>
      <w:r w:rsidR="00E71E90" w:rsidRPr="001A66B1">
        <w:rPr>
          <w:rFonts w:ascii="Times New Roman" w:hAnsi="Times New Roman" w:cs="Times New Roman"/>
        </w:rPr>
        <w:t>Nákres + popis.</w:t>
      </w:r>
    </w:p>
    <w:p w:rsidR="007B0878" w:rsidRPr="001A66B1" w:rsidRDefault="007B0878" w:rsidP="007B0878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5.</w:t>
      </w:r>
      <w:r w:rsidR="00E71E90" w:rsidRPr="001A66B1">
        <w:rPr>
          <w:rFonts w:ascii="Times New Roman" w:hAnsi="Times New Roman" w:cs="Times New Roman"/>
        </w:rPr>
        <w:t xml:space="preserve">Vymenuj aspoň 5 membránových </w:t>
      </w:r>
      <w:proofErr w:type="spellStart"/>
      <w:r w:rsidR="00E71E90" w:rsidRPr="001A66B1">
        <w:rPr>
          <w:rFonts w:ascii="Times New Roman" w:hAnsi="Times New Roman" w:cs="Times New Roman"/>
        </w:rPr>
        <w:t>organel</w:t>
      </w:r>
      <w:proofErr w:type="spellEnd"/>
      <w:r w:rsidR="00E71E90" w:rsidRPr="001A66B1">
        <w:rPr>
          <w:rFonts w:ascii="Times New Roman" w:hAnsi="Times New Roman" w:cs="Times New Roman"/>
        </w:rPr>
        <w:t xml:space="preserve"> (štruktúr) + 1 ľubovoľnú popíš.</w:t>
      </w:r>
    </w:p>
    <w:p w:rsidR="007B0878" w:rsidRPr="001A66B1" w:rsidRDefault="007B0878" w:rsidP="007B0878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6.</w:t>
      </w:r>
      <w:r w:rsidR="00E71E90" w:rsidRPr="001A66B1">
        <w:rPr>
          <w:rFonts w:ascii="Times New Roman" w:hAnsi="Times New Roman" w:cs="Times New Roman"/>
        </w:rPr>
        <w:t>Mitochondria</w:t>
      </w:r>
      <w:r w:rsidRPr="001A66B1">
        <w:rPr>
          <w:rFonts w:ascii="Times New Roman" w:hAnsi="Times New Roman" w:cs="Times New Roman"/>
        </w:rPr>
        <w:t xml:space="preserve"> –</w:t>
      </w:r>
      <w:r w:rsidR="00E71E90" w:rsidRPr="001A66B1">
        <w:rPr>
          <w:rFonts w:ascii="Times New Roman" w:hAnsi="Times New Roman" w:cs="Times New Roman"/>
        </w:rPr>
        <w:t xml:space="preserve"> funkcia, ktorá bunka ich</w:t>
      </w:r>
      <w:r w:rsidRPr="001A66B1">
        <w:rPr>
          <w:rFonts w:ascii="Times New Roman" w:hAnsi="Times New Roman" w:cs="Times New Roman"/>
        </w:rPr>
        <w:t xml:space="preserve"> má? Nákres + popis</w:t>
      </w:r>
    </w:p>
    <w:p w:rsidR="007B0878" w:rsidRPr="001A66B1" w:rsidRDefault="007B0878" w:rsidP="007B0878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 xml:space="preserve">7. </w:t>
      </w:r>
      <w:proofErr w:type="spellStart"/>
      <w:r w:rsidR="00E71E90" w:rsidRPr="001A66B1">
        <w:rPr>
          <w:rFonts w:ascii="Times New Roman" w:hAnsi="Times New Roman" w:cs="Times New Roman"/>
        </w:rPr>
        <w:t>Endoplazmatické</w:t>
      </w:r>
      <w:proofErr w:type="spellEnd"/>
      <w:r w:rsidR="00E71E90" w:rsidRPr="001A66B1">
        <w:rPr>
          <w:rFonts w:ascii="Times New Roman" w:hAnsi="Times New Roman" w:cs="Times New Roman"/>
        </w:rPr>
        <w:t xml:space="preserve"> </w:t>
      </w:r>
      <w:proofErr w:type="spellStart"/>
      <w:r w:rsidR="00E71E90" w:rsidRPr="001A66B1">
        <w:rPr>
          <w:rFonts w:ascii="Times New Roman" w:hAnsi="Times New Roman" w:cs="Times New Roman"/>
        </w:rPr>
        <w:t>retikulum</w:t>
      </w:r>
      <w:proofErr w:type="spellEnd"/>
      <w:r w:rsidRPr="001A66B1">
        <w:rPr>
          <w:rFonts w:ascii="Times New Roman" w:hAnsi="Times New Roman" w:cs="Times New Roman"/>
        </w:rPr>
        <w:t xml:space="preserve"> – membránová / </w:t>
      </w:r>
      <w:proofErr w:type="spellStart"/>
      <w:r w:rsidRPr="001A66B1">
        <w:rPr>
          <w:rFonts w:ascii="Times New Roman" w:hAnsi="Times New Roman" w:cs="Times New Roman"/>
        </w:rPr>
        <w:t>fibrilárna</w:t>
      </w:r>
      <w:proofErr w:type="spellEnd"/>
      <w:r w:rsidRPr="001A66B1">
        <w:rPr>
          <w:rFonts w:ascii="Times New Roman" w:hAnsi="Times New Roman" w:cs="Times New Roman"/>
        </w:rPr>
        <w:t xml:space="preserve"> </w:t>
      </w:r>
      <w:proofErr w:type="spellStart"/>
      <w:r w:rsidRPr="001A66B1">
        <w:rPr>
          <w:rFonts w:ascii="Times New Roman" w:hAnsi="Times New Roman" w:cs="Times New Roman"/>
        </w:rPr>
        <w:t>organela</w:t>
      </w:r>
      <w:proofErr w:type="spellEnd"/>
      <w:r w:rsidRPr="001A66B1">
        <w:rPr>
          <w:rFonts w:ascii="Times New Roman" w:hAnsi="Times New Roman" w:cs="Times New Roman"/>
        </w:rPr>
        <w:t xml:space="preserve">, funkcia + vysvetlenie </w:t>
      </w:r>
    </w:p>
    <w:p w:rsidR="007B0878" w:rsidRPr="001A66B1" w:rsidRDefault="007B0878" w:rsidP="007B0878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 xml:space="preserve">8. </w:t>
      </w:r>
      <w:r w:rsidR="00E71E90" w:rsidRPr="001A66B1">
        <w:rPr>
          <w:rFonts w:ascii="Times New Roman" w:hAnsi="Times New Roman" w:cs="Times New Roman"/>
        </w:rPr>
        <w:t>Bunkové povrchy – čo k ním patrí + rozdiel medzi nimi, ich funkcia + na povrchu ktorých buniek sú?</w:t>
      </w:r>
    </w:p>
    <w:p w:rsidR="00E71E90" w:rsidRPr="001A66B1" w:rsidRDefault="00E71E90" w:rsidP="007B0878">
      <w:pPr>
        <w:rPr>
          <w:rFonts w:ascii="Times New Roman" w:hAnsi="Times New Roman" w:cs="Times New Roman"/>
        </w:rPr>
      </w:pPr>
      <w:r w:rsidRPr="001A66B1">
        <w:rPr>
          <w:rFonts w:ascii="Times New Roman" w:hAnsi="Times New Roman" w:cs="Times New Roman"/>
        </w:rPr>
        <w:t>9.</w:t>
      </w:r>
      <w:r w:rsidR="001A66B1" w:rsidRPr="001A66B1">
        <w:rPr>
          <w:rFonts w:ascii="Times New Roman" w:hAnsi="Times New Roman" w:cs="Times New Roman"/>
        </w:rPr>
        <w:t>Vymenuj, aké typy bielkovín sa nachádzajú v biologickej membráne (+ akú funkciu majú)</w:t>
      </w:r>
    </w:p>
    <w:p w:rsidR="007B0878" w:rsidRPr="001A66B1" w:rsidRDefault="007B0878">
      <w:pPr>
        <w:rPr>
          <w:rFonts w:ascii="Times New Roman" w:hAnsi="Times New Roman" w:cs="Times New Roman"/>
        </w:rPr>
      </w:pPr>
    </w:p>
    <w:sectPr w:rsidR="007B0878" w:rsidRPr="001A66B1" w:rsidSect="005962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620F"/>
    <w:rsid w:val="001A66B1"/>
    <w:rsid w:val="00571427"/>
    <w:rsid w:val="0059620F"/>
    <w:rsid w:val="007B0878"/>
    <w:rsid w:val="009E0F3E"/>
    <w:rsid w:val="00A908AE"/>
    <w:rsid w:val="00AC6659"/>
    <w:rsid w:val="00B16C40"/>
    <w:rsid w:val="00E71E90"/>
    <w:rsid w:val="00F7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0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11</cp:revision>
  <dcterms:created xsi:type="dcterms:W3CDTF">2022-10-13T06:25:00Z</dcterms:created>
  <dcterms:modified xsi:type="dcterms:W3CDTF">2022-10-15T12:01:00Z</dcterms:modified>
</cp:coreProperties>
</file>