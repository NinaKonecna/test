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AE" w:rsidRPr="000F48AE" w:rsidRDefault="000F48AE" w:rsidP="000F48AE">
      <w:pPr>
        <w:rPr>
          <w:rFonts w:ascii="Cambria" w:hAnsi="Cambria"/>
          <w:sz w:val="32"/>
          <w:szCs w:val="32"/>
        </w:rPr>
      </w:pPr>
      <w:r w:rsidRPr="000F48A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4" o:spid="_x0000_s1026" type="#_x0000_t75" style="position:absolute;margin-left:24.4pt;margin-top:2.9pt;width:76.65pt;height:51.85pt;z-index:251657728;visibility:visible">
            <v:imagedata r:id="rId8" o:title="" croptop="12047f" cropbottom="10811f" cropleft="3641f" cropright="3641f"/>
            <w10:wrap type="square"/>
          </v:shape>
        </w:pict>
      </w:r>
      <w:r w:rsidRPr="000F48AE">
        <w:rPr>
          <w:rFonts w:ascii="Cambria" w:hAnsi="Cambria"/>
          <w:sz w:val="32"/>
          <w:szCs w:val="32"/>
        </w:rPr>
        <w:t xml:space="preserve">  </w:t>
      </w:r>
    </w:p>
    <w:p w:rsidR="000F48AE" w:rsidRPr="000F48AE" w:rsidRDefault="000F48AE" w:rsidP="000F48AE">
      <w:pPr>
        <w:rPr>
          <w:rFonts w:ascii="Cambria" w:hAnsi="Cambria"/>
          <w:b/>
          <w:sz w:val="28"/>
          <w:szCs w:val="28"/>
        </w:rPr>
      </w:pPr>
      <w:r w:rsidRPr="000F48AE">
        <w:rPr>
          <w:rFonts w:ascii="Cambria" w:hAnsi="Cambria"/>
          <w:sz w:val="32"/>
          <w:szCs w:val="32"/>
        </w:rPr>
        <w:t xml:space="preserve">  </w:t>
      </w:r>
      <w:r w:rsidRPr="000F48AE">
        <w:rPr>
          <w:rFonts w:ascii="Cambria" w:hAnsi="Cambria"/>
          <w:b/>
          <w:sz w:val="28"/>
          <w:szCs w:val="28"/>
        </w:rPr>
        <w:t>Gymnázium,  SNP 1, 056 01 Gelnica</w:t>
      </w:r>
    </w:p>
    <w:p w:rsidR="000F48AE" w:rsidRPr="000F48AE" w:rsidRDefault="000F48AE" w:rsidP="000F48AE">
      <w:pPr>
        <w:jc w:val="center"/>
        <w:rPr>
          <w:b/>
          <w:sz w:val="36"/>
          <w:szCs w:val="36"/>
        </w:rPr>
      </w:pPr>
    </w:p>
    <w:p w:rsidR="000F48AE" w:rsidRPr="000F48AE" w:rsidRDefault="000F48AE" w:rsidP="000F48AE">
      <w:pPr>
        <w:rPr>
          <w:b/>
          <w:sz w:val="36"/>
          <w:szCs w:val="36"/>
        </w:rPr>
      </w:pPr>
      <w:r w:rsidRPr="000F48AE">
        <w:rPr>
          <w:b/>
          <w:sz w:val="36"/>
          <w:szCs w:val="36"/>
        </w:rPr>
        <w:t xml:space="preserve">                                       TEMATICKÝ VÝCHOVNO-VZDELÁVACÍ PLÁN</w:t>
      </w:r>
    </w:p>
    <w:p w:rsidR="000F48AE" w:rsidRPr="000F48AE" w:rsidRDefault="000F48AE" w:rsidP="000F48AE">
      <w:pPr>
        <w:jc w:val="center"/>
        <w:rPr>
          <w:b/>
          <w:sz w:val="36"/>
          <w:szCs w:val="36"/>
        </w:rPr>
      </w:pPr>
    </w:p>
    <w:p w:rsidR="000F48AE" w:rsidRPr="000F48AE" w:rsidRDefault="000F48AE" w:rsidP="000F48AE">
      <w:pPr>
        <w:rPr>
          <w:sz w:val="28"/>
          <w:szCs w:val="28"/>
        </w:rPr>
      </w:pPr>
    </w:p>
    <w:p w:rsidR="000F48AE" w:rsidRPr="000F48AE" w:rsidRDefault="000F48AE" w:rsidP="000F48AE">
      <w:pPr>
        <w:rPr>
          <w:b/>
          <w:sz w:val="32"/>
          <w:szCs w:val="32"/>
        </w:rPr>
      </w:pPr>
    </w:p>
    <w:p w:rsidR="000F48AE" w:rsidRPr="000F48AE" w:rsidRDefault="000F48AE" w:rsidP="000F48AE">
      <w:pPr>
        <w:keepNext/>
      </w:pPr>
      <w:r w:rsidRPr="000F48AE">
        <w:rPr>
          <w:b/>
          <w:bCs/>
        </w:rPr>
        <w:t>Predmet :</w:t>
      </w:r>
      <w:r w:rsidRPr="000F48AE">
        <w:t xml:space="preserve">  </w:t>
      </w:r>
      <w:r w:rsidRPr="000F48AE">
        <w:rPr>
          <w:b/>
          <w:bCs/>
          <w:caps/>
        </w:rPr>
        <w:t>INFORmatika</w:t>
      </w:r>
      <w:r w:rsidRPr="000F48AE">
        <w:rPr>
          <w:b/>
        </w:rPr>
        <w:tab/>
      </w:r>
      <w:r w:rsidRPr="000F48AE">
        <w:tab/>
      </w:r>
      <w:r w:rsidRPr="000F48AE">
        <w:tab/>
      </w:r>
      <w:r w:rsidRPr="000F48AE">
        <w:tab/>
      </w:r>
      <w:r w:rsidRPr="000F48AE">
        <w:tab/>
      </w:r>
      <w:r w:rsidRPr="000F48AE">
        <w:tab/>
      </w:r>
      <w:r w:rsidRPr="000F48AE">
        <w:tab/>
      </w:r>
      <w:r w:rsidRPr="000F48AE">
        <w:tab/>
        <w:t xml:space="preserve">                                       </w:t>
      </w:r>
      <w:r w:rsidRPr="000F48AE">
        <w:rPr>
          <w:b/>
          <w:bCs/>
          <w:caps/>
        </w:rPr>
        <w:t>š</w:t>
      </w:r>
      <w:r w:rsidRPr="000F48AE">
        <w:rPr>
          <w:b/>
          <w:bCs/>
        </w:rPr>
        <w:t>kolský rok :</w:t>
      </w:r>
      <w:r w:rsidRPr="000F48AE">
        <w:t xml:space="preserve"> </w:t>
      </w:r>
      <w:r w:rsidRPr="000F48AE">
        <w:rPr>
          <w:b/>
        </w:rPr>
        <w:t>201</w:t>
      </w:r>
      <w:r w:rsidR="00722FA7">
        <w:rPr>
          <w:b/>
        </w:rPr>
        <w:t>9</w:t>
      </w:r>
      <w:r w:rsidRPr="000F48AE">
        <w:rPr>
          <w:b/>
        </w:rPr>
        <w:t>/20</w:t>
      </w:r>
      <w:r w:rsidR="00722FA7">
        <w:rPr>
          <w:b/>
        </w:rPr>
        <w:t>20</w:t>
      </w:r>
    </w:p>
    <w:p w:rsidR="000F48AE" w:rsidRPr="000F48AE" w:rsidRDefault="000F48AE" w:rsidP="000F48AE">
      <w:pPr>
        <w:keepNext/>
        <w:keepLines/>
        <w:ind w:right="-1134"/>
        <w:rPr>
          <w:bCs/>
        </w:rPr>
      </w:pPr>
      <w:r w:rsidRPr="000F48AE">
        <w:rPr>
          <w:b/>
          <w:bCs/>
        </w:rPr>
        <w:t>Časový rozsah výučby:</w:t>
      </w:r>
      <w:r w:rsidRPr="000F48AE">
        <w:t xml:space="preserve">  </w:t>
      </w:r>
      <w:r w:rsidR="00722FA7">
        <w:t>2</w:t>
      </w:r>
      <w:r w:rsidRPr="000F48AE">
        <w:t xml:space="preserve">  vyučovaci</w:t>
      </w:r>
      <w:r>
        <w:t>e</w:t>
      </w:r>
      <w:r w:rsidRPr="000F48AE">
        <w:t xml:space="preserve"> hodin</w:t>
      </w:r>
      <w:r>
        <w:t>y</w:t>
      </w:r>
      <w:r w:rsidRPr="000F48AE">
        <w:t xml:space="preserve"> týždenne, </w:t>
      </w:r>
      <w:r w:rsidR="00722FA7">
        <w:t>66</w:t>
      </w:r>
      <w:r w:rsidRPr="000F48AE">
        <w:t xml:space="preserve"> hodín ročne</w:t>
      </w:r>
      <w:r w:rsidRPr="000F48AE">
        <w:tab/>
      </w:r>
      <w:r w:rsidRPr="000F48AE">
        <w:tab/>
      </w:r>
      <w:r w:rsidRPr="000F48AE">
        <w:tab/>
      </w:r>
      <w:r w:rsidRPr="000F48AE">
        <w:tab/>
        <w:t xml:space="preserve">                           </w:t>
      </w:r>
      <w:r w:rsidRPr="000F48AE">
        <w:rPr>
          <w:b/>
          <w:bCs/>
        </w:rPr>
        <w:t xml:space="preserve">Trieda:          </w:t>
      </w:r>
      <w:r w:rsidR="00722FA7">
        <w:rPr>
          <w:b/>
          <w:bCs/>
        </w:rPr>
        <w:t>I</w:t>
      </w:r>
      <w:r w:rsidRPr="000F48AE">
        <w:rPr>
          <w:b/>
          <w:bCs/>
        </w:rPr>
        <w:t>I.</w:t>
      </w:r>
      <w:r w:rsidR="00353054">
        <w:rPr>
          <w:b/>
          <w:bCs/>
        </w:rPr>
        <w:t xml:space="preserve"> </w:t>
      </w:r>
      <w:r w:rsidRPr="000F48AE">
        <w:rPr>
          <w:b/>
          <w:bCs/>
        </w:rPr>
        <w:t>A</w:t>
      </w:r>
      <w:r w:rsidRPr="000F48AE">
        <w:t xml:space="preserve">  </w:t>
      </w:r>
    </w:p>
    <w:p w:rsidR="000F48AE" w:rsidRPr="000F48AE" w:rsidRDefault="000F48AE" w:rsidP="000F48AE">
      <w:pPr>
        <w:keepNext/>
        <w:keepLines/>
        <w:ind w:right="-1134"/>
        <w:outlineLvl w:val="0"/>
        <w:rPr>
          <w:b/>
          <w:bCs/>
        </w:rPr>
      </w:pPr>
      <w:r w:rsidRPr="000F48AE">
        <w:rPr>
          <w:b/>
          <w:bCs/>
        </w:rPr>
        <w:t xml:space="preserve">Stupeň vzdelania: </w:t>
      </w:r>
      <w:r w:rsidRPr="000F48AE">
        <w:rPr>
          <w:bCs/>
        </w:rPr>
        <w:t>vyššie sekundárne vzdelanie ISCED 3A</w:t>
      </w:r>
    </w:p>
    <w:p w:rsidR="000F48AE" w:rsidRPr="000F48AE" w:rsidRDefault="000F48AE" w:rsidP="000F48AE">
      <w:pPr>
        <w:keepNext/>
        <w:keepLines/>
        <w:ind w:right="-1134"/>
        <w:outlineLvl w:val="0"/>
        <w:rPr>
          <w:bCs/>
        </w:rPr>
      </w:pPr>
      <w:r w:rsidRPr="000F48AE">
        <w:rPr>
          <w:b/>
          <w:bCs/>
        </w:rPr>
        <w:t>Vyučujúci:</w:t>
      </w:r>
      <w:r w:rsidRPr="000F48AE">
        <w:t xml:space="preserve"> </w:t>
      </w:r>
      <w:r w:rsidRPr="000F48AE">
        <w:rPr>
          <w:bCs/>
        </w:rPr>
        <w:t xml:space="preserve"> Ing. Anton Pisko</w:t>
      </w:r>
    </w:p>
    <w:p w:rsidR="000F48AE" w:rsidRPr="000F48AE" w:rsidRDefault="000F48AE" w:rsidP="000F48AE"/>
    <w:p w:rsidR="000F48AE" w:rsidRPr="000F48AE" w:rsidRDefault="000F48AE" w:rsidP="000F48AE"/>
    <w:p w:rsidR="000F48AE" w:rsidRPr="000F48AE" w:rsidRDefault="000F48AE" w:rsidP="000F48AE"/>
    <w:p w:rsidR="005B43BF" w:rsidRDefault="00C12B5D" w:rsidP="00C12B5D">
      <w:pPr>
        <w:rPr>
          <w:b/>
        </w:rPr>
      </w:pPr>
      <w:r w:rsidRPr="009106DC">
        <w:rPr>
          <w:b/>
        </w:rPr>
        <w:t>Plán</w:t>
      </w:r>
      <w:r>
        <w:rPr>
          <w:b/>
        </w:rPr>
        <w:t xml:space="preserve"> je vypracovaný na základe </w:t>
      </w:r>
      <w:r w:rsidRPr="009106DC">
        <w:rPr>
          <w:b/>
        </w:rPr>
        <w:t xml:space="preserve"> </w:t>
      </w:r>
      <w:r>
        <w:rPr>
          <w:b/>
        </w:rPr>
        <w:t xml:space="preserve">inovovaného </w:t>
      </w:r>
      <w:r w:rsidRPr="009106DC">
        <w:rPr>
          <w:b/>
        </w:rPr>
        <w:t>Školského vzdelávacieho programu Gymnázia Gelnica  „Kľúč</w:t>
      </w:r>
      <w:r>
        <w:rPr>
          <w:b/>
        </w:rPr>
        <w:t xml:space="preserve">ové kompetencie pre život“  </w:t>
      </w:r>
    </w:p>
    <w:p w:rsidR="00C12B5D" w:rsidRPr="005B43BF" w:rsidRDefault="005B43BF" w:rsidP="00C12B5D">
      <w:pPr>
        <w:rPr>
          <w:b/>
        </w:rPr>
      </w:pPr>
      <w:r>
        <w:rPr>
          <w:b/>
        </w:rPr>
        <w:t xml:space="preserve">                           </w:t>
      </w:r>
      <w:r w:rsidR="00C12B5D">
        <w:rPr>
          <w:b/>
        </w:rPr>
        <w:t xml:space="preserve">pre </w:t>
      </w:r>
      <w:r>
        <w:rPr>
          <w:b/>
        </w:rPr>
        <w:t xml:space="preserve"> </w:t>
      </w:r>
      <w:r w:rsidR="00C12B5D">
        <w:rPr>
          <w:b/>
        </w:rPr>
        <w:t xml:space="preserve">štvorročné štúdium / vyššie ročníky osemročného štúdia, ktorý vychádza z inovovaného </w:t>
      </w:r>
      <w:proofErr w:type="spellStart"/>
      <w:r w:rsidR="00C12B5D">
        <w:rPr>
          <w:b/>
        </w:rPr>
        <w:t>ŠvP</w:t>
      </w:r>
      <w:proofErr w:type="spellEnd"/>
      <w:r w:rsidR="00C12B5D">
        <w:rPr>
          <w:b/>
        </w:rPr>
        <w:t>.</w:t>
      </w:r>
    </w:p>
    <w:p w:rsidR="000F48AE" w:rsidRPr="000F48AE" w:rsidRDefault="000F48AE" w:rsidP="000F48AE"/>
    <w:p w:rsidR="000F48AE" w:rsidRPr="000F48AE" w:rsidRDefault="000F48AE" w:rsidP="000F48AE"/>
    <w:p w:rsidR="000F48AE" w:rsidRPr="000F48AE" w:rsidRDefault="000F48AE" w:rsidP="000F48AE"/>
    <w:p w:rsidR="000F48AE" w:rsidRPr="000F48AE" w:rsidRDefault="000F48AE" w:rsidP="000F48AE"/>
    <w:p w:rsidR="000F48AE" w:rsidRPr="000F48AE" w:rsidRDefault="000F48AE" w:rsidP="000F48AE">
      <w:pPr>
        <w:tabs>
          <w:tab w:val="left" w:pos="5103"/>
          <w:tab w:val="left" w:pos="5529"/>
        </w:tabs>
      </w:pPr>
      <w:r w:rsidRPr="000F48AE">
        <w:t xml:space="preserve">Plán prerokovaný na PK  dňa  ....................        </w:t>
      </w:r>
      <w:r w:rsidRPr="000F48AE">
        <w:tab/>
        <w:t>.............................................</w:t>
      </w:r>
    </w:p>
    <w:p w:rsidR="000F48AE" w:rsidRPr="000F48AE" w:rsidRDefault="000F48AE" w:rsidP="000F48AE">
      <w:pPr>
        <w:tabs>
          <w:tab w:val="left" w:pos="5529"/>
          <w:tab w:val="left" w:pos="6090"/>
        </w:tabs>
      </w:pPr>
      <w:r w:rsidRPr="000F48AE">
        <w:t xml:space="preserve">                                      </w:t>
      </w:r>
      <w:r w:rsidRPr="000F48AE">
        <w:tab/>
        <w:t xml:space="preserve">Mgr. Jaroslava </w:t>
      </w:r>
      <w:proofErr w:type="spellStart"/>
      <w:r w:rsidRPr="000F48AE">
        <w:t>Viťazková</w:t>
      </w:r>
      <w:proofErr w:type="spellEnd"/>
    </w:p>
    <w:p w:rsidR="000F48AE" w:rsidRPr="000F48AE" w:rsidRDefault="000F48AE" w:rsidP="000F48AE">
      <w:pPr>
        <w:tabs>
          <w:tab w:val="left" w:pos="5529"/>
          <w:tab w:val="left" w:pos="6090"/>
        </w:tabs>
      </w:pPr>
      <w:r w:rsidRPr="000F48AE">
        <w:t xml:space="preserve">                                                                                            vedúca PK </w:t>
      </w:r>
    </w:p>
    <w:p w:rsidR="000F48AE" w:rsidRPr="000F48AE" w:rsidRDefault="000F48AE" w:rsidP="000F48AE">
      <w:pPr>
        <w:tabs>
          <w:tab w:val="left" w:pos="5529"/>
          <w:tab w:val="left" w:pos="6090"/>
        </w:tabs>
      </w:pPr>
    </w:p>
    <w:p w:rsidR="000F48AE" w:rsidRPr="000F48AE" w:rsidRDefault="000F48AE" w:rsidP="000F48AE">
      <w:pPr>
        <w:tabs>
          <w:tab w:val="left" w:pos="5103"/>
          <w:tab w:val="left" w:pos="5529"/>
          <w:tab w:val="left" w:pos="6090"/>
          <w:tab w:val="left" w:pos="9630"/>
        </w:tabs>
      </w:pPr>
      <w:r w:rsidRPr="000F48AE">
        <w:t xml:space="preserve">Plán schválený dňa  ....................          </w:t>
      </w:r>
      <w:r w:rsidRPr="000F48AE">
        <w:tab/>
        <w:t>..........................................</w:t>
      </w:r>
      <w:r w:rsidRPr="000F48AE">
        <w:tab/>
      </w:r>
    </w:p>
    <w:p w:rsidR="000F48AE" w:rsidRPr="000F48AE" w:rsidRDefault="000F48AE" w:rsidP="000F48AE">
      <w:pPr>
        <w:tabs>
          <w:tab w:val="left" w:pos="5529"/>
          <w:tab w:val="left" w:pos="6090"/>
        </w:tabs>
      </w:pPr>
      <w:r w:rsidRPr="000F48AE">
        <w:tab/>
        <w:t>RNDr. Dušan Andraško</w:t>
      </w:r>
    </w:p>
    <w:p w:rsidR="000F48AE" w:rsidRPr="000F48AE" w:rsidRDefault="000F48AE" w:rsidP="000F48AE">
      <w:pPr>
        <w:tabs>
          <w:tab w:val="left" w:pos="5529"/>
          <w:tab w:val="left" w:pos="6090"/>
        </w:tabs>
      </w:pPr>
      <w:r w:rsidRPr="000F48AE">
        <w:t xml:space="preserve">                                                     </w:t>
      </w:r>
      <w:r w:rsidRPr="000F48AE">
        <w:tab/>
        <w:t>riaditeľ školy</w:t>
      </w:r>
    </w:p>
    <w:p w:rsidR="000F48AE" w:rsidRPr="000F48AE" w:rsidRDefault="000F48AE" w:rsidP="000F48AE">
      <w:pPr>
        <w:tabs>
          <w:tab w:val="left" w:pos="5529"/>
        </w:tabs>
      </w:pPr>
    </w:p>
    <w:p w:rsidR="000F48AE" w:rsidRPr="000F48AE" w:rsidRDefault="000F48AE" w:rsidP="000F48AE">
      <w:pPr>
        <w:outlineLvl w:val="0"/>
        <w:rPr>
          <w:b/>
          <w:bCs/>
          <w:sz w:val="20"/>
          <w:szCs w:val="20"/>
        </w:rPr>
      </w:pPr>
      <w:r w:rsidRPr="000F48AE">
        <w:rPr>
          <w:b/>
          <w:bCs/>
          <w:sz w:val="20"/>
          <w:szCs w:val="20"/>
        </w:rPr>
        <w:t>UČEBNÉ ZDROJE:</w:t>
      </w:r>
    </w:p>
    <w:p w:rsidR="00F66234" w:rsidRPr="000F48AE" w:rsidRDefault="000F48AE" w:rsidP="000F48AE">
      <w:pPr>
        <w:outlineLvl w:val="0"/>
        <w:rPr>
          <w:b/>
          <w:bCs/>
          <w:sz w:val="20"/>
          <w:szCs w:val="20"/>
        </w:rPr>
      </w:pPr>
      <w:r w:rsidRPr="000F48AE">
        <w:rPr>
          <w:b/>
          <w:bCs/>
          <w:sz w:val="20"/>
          <w:szCs w:val="20"/>
        </w:rPr>
        <w:t>Internet a iné médiá, dostupná odborná literatúra, pomôcky a materiály pre výklad učiv</w:t>
      </w:r>
      <w:r>
        <w:rPr>
          <w:b/>
          <w:bCs/>
          <w:sz w:val="20"/>
          <w:szCs w:val="20"/>
        </w:rPr>
        <w:t>a</w:t>
      </w:r>
      <w:r w:rsidR="00F66234">
        <w:t xml:space="preserve">                              </w:t>
      </w:r>
      <w:r w:rsidR="00F66234">
        <w:tab/>
      </w:r>
    </w:p>
    <w:p w:rsidR="006F015A" w:rsidRPr="000F48AE" w:rsidRDefault="006F015A" w:rsidP="000F48AE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Literatúra</w:t>
      </w:r>
      <w:r w:rsidRPr="000F48AE">
        <w:rPr>
          <w:bCs/>
          <w:sz w:val="20"/>
          <w:szCs w:val="20"/>
        </w:rPr>
        <w:t xml:space="preserve">:  </w:t>
      </w:r>
      <w:r w:rsidR="000F48AE" w:rsidRPr="000F48AE">
        <w:rPr>
          <w:bCs/>
          <w:sz w:val="20"/>
          <w:szCs w:val="20"/>
        </w:rPr>
        <w:t>1.</w:t>
      </w:r>
      <w:r w:rsidR="000F48AE">
        <w:rPr>
          <w:b/>
          <w:bCs/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Kalaš</w:t>
      </w:r>
      <w:proofErr w:type="spellEnd"/>
      <w:r>
        <w:rPr>
          <w:sz w:val="20"/>
          <w:szCs w:val="20"/>
        </w:rPr>
        <w:t>, I. a kol.: Informatika pre stredné školy, SPN, Bratislava 2001</w:t>
      </w:r>
    </w:p>
    <w:p w:rsidR="006F015A" w:rsidRDefault="000F48AE" w:rsidP="000F48AE">
      <w:pPr>
        <w:ind w:left="644"/>
        <w:rPr>
          <w:sz w:val="20"/>
          <w:szCs w:val="20"/>
        </w:rPr>
      </w:pPr>
      <w:r>
        <w:rPr>
          <w:bCs/>
          <w:sz w:val="20"/>
          <w:szCs w:val="20"/>
        </w:rPr>
        <w:t xml:space="preserve">         2.  </w:t>
      </w:r>
      <w:r w:rsidR="006F015A">
        <w:rPr>
          <w:bCs/>
          <w:sz w:val="20"/>
          <w:szCs w:val="20"/>
        </w:rPr>
        <w:t xml:space="preserve">Lukáč S., </w:t>
      </w:r>
      <w:proofErr w:type="spellStart"/>
      <w:r w:rsidR="006F015A">
        <w:rPr>
          <w:bCs/>
          <w:sz w:val="20"/>
          <w:szCs w:val="20"/>
        </w:rPr>
        <w:t>Šnajder</w:t>
      </w:r>
      <w:proofErr w:type="spellEnd"/>
      <w:r w:rsidR="006F015A">
        <w:rPr>
          <w:sz w:val="20"/>
          <w:szCs w:val="20"/>
        </w:rPr>
        <w:t xml:space="preserve"> Ľ.: Práca s tabuľkami (Tematický zošit...), SPN Bratislava 2001</w:t>
      </w:r>
    </w:p>
    <w:p w:rsidR="000F48AE" w:rsidRDefault="000F48AE" w:rsidP="000F48AE">
      <w:pPr>
        <w:ind w:left="644"/>
        <w:rPr>
          <w:sz w:val="20"/>
          <w:szCs w:val="20"/>
        </w:rPr>
      </w:pPr>
      <w:r>
        <w:rPr>
          <w:sz w:val="20"/>
          <w:szCs w:val="20"/>
        </w:rPr>
        <w:t xml:space="preserve">         3.  </w:t>
      </w:r>
      <w:proofErr w:type="spellStart"/>
      <w:r w:rsidR="006F015A">
        <w:rPr>
          <w:sz w:val="20"/>
          <w:szCs w:val="20"/>
        </w:rPr>
        <w:t>Salanci</w:t>
      </w:r>
      <w:proofErr w:type="spellEnd"/>
      <w:r w:rsidR="006F015A">
        <w:rPr>
          <w:sz w:val="20"/>
          <w:szCs w:val="20"/>
        </w:rPr>
        <w:t xml:space="preserve"> Ľ..: Práca s grafikou (Tematický zošit...), SPN Bratislava 2000</w:t>
      </w:r>
      <w:r>
        <w:rPr>
          <w:sz w:val="20"/>
          <w:szCs w:val="20"/>
        </w:rPr>
        <w:t xml:space="preserve"> </w:t>
      </w:r>
    </w:p>
    <w:p w:rsidR="006F015A" w:rsidRDefault="000F48AE" w:rsidP="000F48AE">
      <w:pPr>
        <w:ind w:left="644"/>
        <w:rPr>
          <w:sz w:val="20"/>
          <w:szCs w:val="20"/>
        </w:rPr>
      </w:pPr>
      <w:r>
        <w:rPr>
          <w:sz w:val="20"/>
          <w:szCs w:val="20"/>
        </w:rPr>
        <w:t xml:space="preserve">         4.  </w:t>
      </w:r>
      <w:r w:rsidR="006F015A">
        <w:rPr>
          <w:sz w:val="20"/>
          <w:szCs w:val="20"/>
        </w:rPr>
        <w:t>Jašková Ľ. a kol.: Práca s internetom (Tematický zošit...), SPN Bratislava 2000</w:t>
      </w:r>
    </w:p>
    <w:p w:rsidR="00D84BAE" w:rsidRDefault="000F48AE" w:rsidP="000F48AE">
      <w:pPr>
        <w:ind w:left="644"/>
        <w:rPr>
          <w:sz w:val="20"/>
          <w:szCs w:val="20"/>
        </w:rPr>
      </w:pPr>
      <w:r>
        <w:rPr>
          <w:sz w:val="20"/>
          <w:szCs w:val="20"/>
        </w:rPr>
        <w:t xml:space="preserve">         5.  </w:t>
      </w:r>
      <w:r w:rsidR="006F015A">
        <w:rPr>
          <w:sz w:val="20"/>
          <w:szCs w:val="20"/>
        </w:rPr>
        <w:t xml:space="preserve">Machová, J.: Pracovné listy – MS </w:t>
      </w:r>
      <w:proofErr w:type="spellStart"/>
      <w:r w:rsidR="006F015A">
        <w:rPr>
          <w:sz w:val="20"/>
          <w:szCs w:val="20"/>
        </w:rPr>
        <w:t>Powerpoint</w:t>
      </w:r>
      <w:proofErr w:type="spellEnd"/>
      <w:r w:rsidR="006F015A">
        <w:rPr>
          <w:sz w:val="20"/>
          <w:szCs w:val="20"/>
        </w:rPr>
        <w:t>, publikované na internete</w:t>
      </w:r>
    </w:p>
    <w:p w:rsidR="006F015A" w:rsidRPr="00553669" w:rsidRDefault="006F015A" w:rsidP="006F015A">
      <w:pPr>
        <w:ind w:left="644"/>
        <w:rPr>
          <w:sz w:val="20"/>
          <w:szCs w:val="20"/>
        </w:rPr>
      </w:pPr>
    </w:p>
    <w:tbl>
      <w:tblPr>
        <w:tblW w:w="26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843"/>
        <w:gridCol w:w="425"/>
        <w:gridCol w:w="2410"/>
        <w:gridCol w:w="7938"/>
        <w:gridCol w:w="1418"/>
        <w:gridCol w:w="1837"/>
        <w:gridCol w:w="1800"/>
        <w:gridCol w:w="1800"/>
        <w:gridCol w:w="6300"/>
      </w:tblGrid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382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D84BAE">
            <w:pPr>
              <w:pStyle w:val="Zkladn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September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A4340C" w:rsidRDefault="00A4340C"/>
          <w:p w:rsidR="003D5427" w:rsidRDefault="003D5427"/>
          <w:p w:rsidR="003D5427" w:rsidRDefault="003D5427"/>
          <w:p w:rsidR="003D5427" w:rsidRDefault="003D5427"/>
          <w:p w:rsidR="003D5427" w:rsidRDefault="003D5427">
            <w:r w:rsidRPr="003D5427">
              <w:t>Ústne hodnotenie činnosti a</w:t>
            </w:r>
            <w:r>
              <w:t> </w:t>
            </w:r>
            <w:r w:rsidRPr="003D5427">
              <w:t>vedomostí</w:t>
            </w:r>
            <w:r>
              <w:t>,</w:t>
            </w:r>
          </w:p>
          <w:p w:rsidR="003D5427" w:rsidRPr="003D5427" w:rsidRDefault="003D5427" w:rsidP="003D5427"/>
          <w:p w:rsidR="003D5427" w:rsidRDefault="003D5427" w:rsidP="003D5427"/>
          <w:p w:rsidR="003D5427" w:rsidRDefault="003D5427" w:rsidP="003D5427">
            <w:r w:rsidRPr="003D5427">
              <w:t>priebežné hodnotenie - praktické činnosti</w:t>
            </w:r>
          </w:p>
          <w:p w:rsidR="003D5427" w:rsidRDefault="003D5427" w:rsidP="003D5427"/>
          <w:p w:rsidR="003D5427" w:rsidRDefault="003D5427" w:rsidP="003D5427"/>
          <w:p w:rsidR="003D5427" w:rsidRDefault="003D5427" w:rsidP="003D5427"/>
          <w:p w:rsidR="003D5427" w:rsidRDefault="003D5427" w:rsidP="003D5427"/>
          <w:p w:rsidR="003D5427" w:rsidRDefault="003D5427" w:rsidP="003D5427">
            <w:r w:rsidRPr="003D5427">
              <w:t>frontálne preverovanie vedomostí, hodnotenie</w:t>
            </w:r>
          </w:p>
          <w:p w:rsidR="003D5427" w:rsidRPr="003D5427" w:rsidRDefault="003D5427" w:rsidP="003D5427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 w:rsidP="00D84BAE">
            <w:pPr>
              <w:ind w:left="497" w:hanging="497"/>
              <w:jc w:val="center"/>
              <w:rPr>
                <w:b/>
              </w:rPr>
            </w:pPr>
            <w:r w:rsidRPr="00CF2745">
              <w:br w:type="page"/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A4340C" w:rsidRDefault="00A4340C" w:rsidP="00C1091A">
            <w:pPr>
              <w:rPr>
                <w:b/>
              </w:rPr>
            </w:pPr>
            <w:r>
              <w:rPr>
                <w:b/>
              </w:rPr>
              <w:t>ION-1a</w:t>
            </w:r>
          </w:p>
          <w:p w:rsidR="00A4340C" w:rsidRDefault="00A4340C" w:rsidP="00C1091A">
            <w:pPr>
              <w:ind w:left="200" w:hanging="200"/>
              <w:rPr>
                <w:b/>
              </w:rPr>
            </w:pPr>
            <w:r>
              <w:rPr>
                <w:b/>
              </w:rPr>
              <w:t>(</w:t>
            </w:r>
            <w:r w:rsidR="00DD45C3">
              <w:rPr>
                <w:b/>
              </w:rPr>
              <w:t xml:space="preserve">8 </w:t>
            </w:r>
            <w:r>
              <w:rPr>
                <w:b/>
              </w:rPr>
              <w:t>hod.)</w:t>
            </w:r>
          </w:p>
          <w:p w:rsidR="00A4340C" w:rsidRDefault="00A4340C" w:rsidP="00C1091A">
            <w:pPr>
              <w:ind w:left="200" w:hanging="200"/>
              <w:rPr>
                <w:b/>
                <w:color w:val="008000"/>
              </w:rPr>
            </w:pPr>
          </w:p>
          <w:p w:rsidR="00A4340C" w:rsidRPr="009C6ACB" w:rsidRDefault="00A4340C" w:rsidP="009C6ACB">
            <w:pPr>
              <w:ind w:left="200" w:hanging="200"/>
              <w:rPr>
                <w:b/>
              </w:rPr>
            </w:pPr>
            <w:proofErr w:type="spellStart"/>
            <w:r w:rsidRPr="009C6ACB">
              <w:rPr>
                <w:b/>
              </w:rPr>
              <w:t>RaN</w:t>
            </w:r>
            <w:proofErr w:type="spellEnd"/>
          </w:p>
          <w:p w:rsidR="00A4340C" w:rsidRPr="009C6ACB" w:rsidRDefault="00A4340C" w:rsidP="009C6ACB">
            <w:pPr>
              <w:ind w:left="200" w:hanging="200"/>
              <w:rPr>
                <w:b/>
              </w:rPr>
            </w:pPr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Reprezentácie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nástroje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A4340C" w:rsidRPr="00CF2745" w:rsidRDefault="00A4340C" w:rsidP="00D84BAE">
            <w:pPr>
              <w:ind w:left="200" w:hanging="200"/>
              <w:rPr>
                <w:b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4340C" w:rsidRPr="00694A97" w:rsidRDefault="00A4340C">
            <w:pPr>
              <w:jc w:val="center"/>
              <w:rPr>
                <w:sz w:val="22"/>
                <w:szCs w:val="22"/>
              </w:rPr>
            </w:pPr>
            <w:r w:rsidRPr="00694A97">
              <w:rPr>
                <w:sz w:val="22"/>
                <w:szCs w:val="22"/>
              </w:rPr>
              <w:t>1.</w:t>
            </w:r>
          </w:p>
          <w:p w:rsidR="00A4340C" w:rsidRPr="00694A97" w:rsidRDefault="00A4340C">
            <w:pPr>
              <w:jc w:val="center"/>
              <w:rPr>
                <w:sz w:val="22"/>
                <w:szCs w:val="22"/>
              </w:rPr>
            </w:pPr>
            <w:r w:rsidRPr="00694A97">
              <w:rPr>
                <w:sz w:val="22"/>
                <w:szCs w:val="22"/>
              </w:rPr>
              <w:t>2.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A4340C" w:rsidP="00694A97">
            <w:pPr>
              <w:rPr>
                <w:color w:val="008000"/>
              </w:rPr>
            </w:pPr>
            <w:r>
              <w:rPr>
                <w:color w:val="008000"/>
              </w:rPr>
              <w:t xml:space="preserve">RH - Úvod,   </w:t>
            </w:r>
          </w:p>
          <w:p w:rsidR="00A4340C" w:rsidRDefault="00A4340C" w:rsidP="00694A97">
            <w:pPr>
              <w:rPr>
                <w:b/>
              </w:rPr>
            </w:pPr>
            <w:r>
              <w:rPr>
                <w:color w:val="008000"/>
              </w:rPr>
              <w:t>BOZP</w:t>
            </w: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A4340C" w:rsidP="00D93DC8">
            <w:pPr>
              <w:rPr>
                <w:color w:val="008000"/>
              </w:rPr>
            </w:pPr>
            <w:r>
              <w:rPr>
                <w:color w:val="008000"/>
              </w:rPr>
              <w:t>Poznať pravidlá bezpečnosti práce v učebni informat</w:t>
            </w:r>
            <w:r>
              <w:rPr>
                <w:color w:val="008000"/>
              </w:rPr>
              <w:t>i</w:t>
            </w:r>
            <w:r>
              <w:rPr>
                <w:color w:val="008000"/>
              </w:rPr>
              <w:t>ky a pravidlá používania užívateľského konta. Prihlásiť a odhlásiť sa zo siete, oboznámiť sa s prostredím.</w:t>
            </w:r>
          </w:p>
          <w:p w:rsidR="00A4340C" w:rsidRDefault="00A4340C" w:rsidP="00722FA7">
            <w:pPr>
              <w:rPr>
                <w:i/>
                <w:color w:val="008000"/>
              </w:rPr>
            </w:pPr>
            <w:r>
              <w:rPr>
                <w:color w:val="008000"/>
              </w:rPr>
              <w:t xml:space="preserve">Poznať obsah </w:t>
            </w:r>
            <w:r w:rsidR="00722FA7">
              <w:rPr>
                <w:color w:val="008000"/>
              </w:rPr>
              <w:t>TVVP predmetu informatiky.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D84BAE">
            <w:pPr>
              <w:ind w:left="200" w:hanging="200"/>
              <w:rPr>
                <w:b/>
                <w:color w:val="00800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  <w:p w:rsidR="00A4340C" w:rsidRPr="00694A97" w:rsidRDefault="00A4340C">
            <w:pPr>
              <w:jc w:val="center"/>
              <w:rPr>
                <w:sz w:val="22"/>
                <w:szCs w:val="22"/>
              </w:rPr>
            </w:pPr>
            <w:r w:rsidRPr="00694A97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05D35" w:rsidRPr="00905D35" w:rsidRDefault="00905D35" w:rsidP="00694A97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 xml:space="preserve">Reprezentácie </w:t>
            </w:r>
          </w:p>
          <w:p w:rsidR="00905D35" w:rsidRPr="00905D35" w:rsidRDefault="00905D35" w:rsidP="00694A97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a nástroje – informácie</w:t>
            </w:r>
          </w:p>
          <w:p w:rsidR="00A4340C" w:rsidRDefault="00A4340C" w:rsidP="00694A97">
            <w:pPr>
              <w:jc w:val="both"/>
            </w:pPr>
            <w:r>
              <w:t>Inform</w:t>
            </w:r>
            <w:r>
              <w:t>á</w:t>
            </w:r>
            <w:r>
              <w:t>cia</w:t>
            </w:r>
          </w:p>
          <w:p w:rsidR="00A4340C" w:rsidRDefault="00A4340C" w:rsidP="00694A97">
            <w:pPr>
              <w:jc w:val="both"/>
            </w:pPr>
            <w:r>
              <w:t>Jednotky informácie</w:t>
            </w: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05D35" w:rsidRDefault="00A4340C" w:rsidP="00905D35">
            <w:r>
              <w:t xml:space="preserve">Vysvetliť význam pojmov údaj, informácia, binárne kódovanie. Poznať jednotky informácie – </w:t>
            </w:r>
            <w:proofErr w:type="spellStart"/>
            <w:r>
              <w:t>bit,byte,násobky</w:t>
            </w:r>
            <w:proofErr w:type="spellEnd"/>
            <w:r>
              <w:t>.</w:t>
            </w:r>
            <w:r w:rsidR="00905D35">
              <w:t xml:space="preserve"> Pojmy: bit, bajt, kilobajt, megabajt (násobky 1000), dvojková </w:t>
            </w:r>
            <w:proofErr w:type="spellStart"/>
            <w:r w:rsidR="00905D35">
              <w:t>sústava,digitalizácia</w:t>
            </w:r>
            <w:proofErr w:type="spellEnd"/>
            <w:r w:rsidR="00905D35">
              <w:tab/>
            </w:r>
            <w:r w:rsidR="00905D35">
              <w:tab/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Vlastnosti  a  vzťahy:  vzťahy  medzi  jednotlivými  typmi  informácií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(grafika,  text,  čísla,</w:t>
            </w:r>
            <w:r w:rsidRPr="00905D35">
              <w:rPr>
                <w:color w:val="0070C0"/>
              </w:rPr>
              <w:tab/>
              <w:t>zvuk),  text  a  hypertext  (napr.</w:t>
            </w:r>
            <w:r w:rsidRPr="00905D35">
              <w:rPr>
                <w:color w:val="0070C0"/>
              </w:rPr>
              <w:tab/>
              <w:t>na  internete,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v encyklopédii, ...),</w:t>
            </w:r>
            <w:r w:rsidRPr="00905D35">
              <w:rPr>
                <w:color w:val="0070C0"/>
              </w:rPr>
              <w:tab/>
              <w:t>formátovaný   a   neformátovaný</w:t>
            </w:r>
            <w:r w:rsidRPr="00905D35">
              <w:rPr>
                <w:color w:val="0070C0"/>
              </w:rPr>
              <w:tab/>
              <w:t>text,   vplyv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reprezentácie na pamäť, stratová a bezstratová kompresia</w:t>
            </w:r>
            <w:r w:rsidRPr="00905D35">
              <w:rPr>
                <w:color w:val="0070C0"/>
              </w:rPr>
              <w:tab/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Procesy: prevod čísel do postupnosti bitov (dvojkovej sústavy) a späť,</w:t>
            </w:r>
          </w:p>
          <w:p w:rsid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kódovanie textovej, zvukovej a obrazovej informácie</w:t>
            </w:r>
          </w:p>
          <w:p w:rsidR="00905D35" w:rsidRPr="00905D35" w:rsidRDefault="00905D35" w:rsidP="00905D35">
            <w:pPr>
              <w:rPr>
                <w:b/>
                <w:color w:val="0070C0"/>
              </w:rPr>
            </w:pPr>
            <w:r w:rsidRPr="00905D35">
              <w:rPr>
                <w:b/>
                <w:color w:val="0070C0"/>
              </w:rPr>
              <w:t>Žiak vie/dokáže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posudzovať vlastnosti informácií rôznych typov,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posudzovať rôzne reprezentácie pri spracovaní informácií,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kódovať informáciu do konkrétnej digitálnej reprezentácie,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dekódovať informáciu z konkrétnej digitálnej reprezentácie,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hodnotiť rozdiely medzi digitalizovanými a pôvodnými údajmi,</w:t>
            </w:r>
          </w:p>
          <w:p w:rsidR="00A4340C" w:rsidRDefault="00905D35" w:rsidP="00E16005">
            <w:r w:rsidRPr="00905D35">
              <w:rPr>
                <w:color w:val="0070C0"/>
              </w:rPr>
              <w:t> voliť  vhodné  nástroje  na  riešenie  problému,  na  získanie  a</w:t>
            </w:r>
            <w:r w:rsidR="00E16005">
              <w:rPr>
                <w:color w:val="0070C0"/>
              </w:rPr>
              <w:t xml:space="preserve"> </w:t>
            </w:r>
            <w:r w:rsidRPr="00905D35">
              <w:rPr>
                <w:color w:val="0070C0"/>
              </w:rPr>
              <w:t>spracovanie informácií rôznych typov a na komunikovanie,</w:t>
            </w:r>
            <w:r w:rsidR="00E16005">
              <w:rPr>
                <w:color w:val="0070C0"/>
              </w:rPr>
              <w:t xml:space="preserve"> zdôvodniť </w:t>
            </w:r>
            <w:r w:rsidRPr="00905D35">
              <w:rPr>
                <w:color w:val="0070C0"/>
              </w:rPr>
              <w:t xml:space="preserve"> voľbu nástrojov.</w:t>
            </w:r>
            <w:r w:rsidRPr="00905D35">
              <w:rPr>
                <w:color w:val="0070C0"/>
              </w:rPr>
              <w:tab/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D84BAE">
            <w:pPr>
              <w:ind w:left="200" w:hanging="200"/>
              <w:rPr>
                <w:b/>
                <w:color w:val="00800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  <w:p w:rsidR="00A4340C" w:rsidRDefault="00A43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1F1906">
            <w:pPr>
              <w:jc w:val="both"/>
            </w:pPr>
            <w:r>
              <w:t xml:space="preserve">Digitalizácia </w:t>
            </w: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A8444C">
            <w:r>
              <w:t>Poznať princípy kódovania čísel a znakov. V</w:t>
            </w:r>
            <w:r>
              <w:t>y</w:t>
            </w:r>
            <w:r>
              <w:t>svetliť princíp digitalizácie v závislosti od typu inform</w:t>
            </w:r>
            <w:r>
              <w:t>á</w:t>
            </w:r>
            <w:r>
              <w:t>cie.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D84BAE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722F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A4340C">
            <w:pPr>
              <w:jc w:val="center"/>
              <w:rPr>
                <w:sz w:val="22"/>
                <w:szCs w:val="22"/>
              </w:rPr>
            </w:pPr>
          </w:p>
          <w:p w:rsidR="00A4340C" w:rsidRPr="00694A97" w:rsidRDefault="00A43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694A97">
            <w:r>
              <w:t>Č</w:t>
            </w:r>
            <w:r>
              <w:t>í</w:t>
            </w:r>
            <w:r>
              <w:t xml:space="preserve">selné sústavy, prevody </w:t>
            </w:r>
          </w:p>
          <w:p w:rsidR="00A4340C" w:rsidRDefault="00A4340C" w:rsidP="00B6303A">
            <w:pPr>
              <w:rPr>
                <w:color w:val="00800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C1091A">
            <w:r>
              <w:t>Poznať známe číselné sústavy. Ovládať prevody medzi dvojkovou a desiatkovou č</w:t>
            </w:r>
            <w:r>
              <w:t>í</w:t>
            </w:r>
            <w:r>
              <w:t xml:space="preserve">selnou sústavou. Vzťah medzi dvojkovou, </w:t>
            </w:r>
            <w:proofErr w:type="spellStart"/>
            <w:r>
              <w:t>osmičkovou</w:t>
            </w:r>
            <w:proofErr w:type="spellEnd"/>
            <w:r>
              <w:t xml:space="preserve"> a </w:t>
            </w:r>
            <w:proofErr w:type="spellStart"/>
            <w:r>
              <w:t>šestnástkovou</w:t>
            </w:r>
            <w:proofErr w:type="spellEnd"/>
            <w:r>
              <w:t xml:space="preserve"> sústavou.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D84BAE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722FA7" w:rsidP="00A84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Pr="00694A97" w:rsidRDefault="00722FA7" w:rsidP="00A84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A4340C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694A97">
            <w:r>
              <w:rPr>
                <w:color w:val="008000"/>
              </w:rPr>
              <w:t>RH - Binárna ari</w:t>
            </w:r>
            <w:r>
              <w:rPr>
                <w:color w:val="008000"/>
              </w:rPr>
              <w:t>t</w:t>
            </w:r>
            <w:r>
              <w:rPr>
                <w:color w:val="008000"/>
              </w:rPr>
              <w:t>metika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C1091A">
            <w:pPr>
              <w:rPr>
                <w:color w:val="008000"/>
              </w:rPr>
            </w:pPr>
            <w:r>
              <w:rPr>
                <w:color w:val="008000"/>
              </w:rPr>
              <w:t>Vedieť sčítať, odčítať, násobiť a deliť binárne čísla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DD45C3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30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bottom w:val="dashed" w:sz="4" w:space="0" w:color="auto"/>
              <w:right w:val="single" w:sz="12" w:space="0" w:color="auto"/>
            </w:tcBorders>
          </w:tcPr>
          <w:p w:rsidR="00A4340C" w:rsidRDefault="00A4340C" w:rsidP="00C1091A">
            <w:pPr>
              <w:ind w:left="200" w:hanging="200"/>
              <w:rPr>
                <w:b/>
                <w:color w:val="FF0000"/>
              </w:rPr>
            </w:pPr>
          </w:p>
          <w:p w:rsidR="00722FA7" w:rsidRPr="00CF2745" w:rsidRDefault="00722FA7" w:rsidP="00C1091A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694A97" w:rsidRDefault="00A4340C" w:rsidP="00A8444C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93DC8">
            <w:pPr>
              <w:rPr>
                <w:b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93DC8"/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DD45C3" w:rsidRPr="00CF2745" w:rsidTr="00EC4BFF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399"/>
        </w:trPr>
        <w:tc>
          <w:tcPr>
            <w:tcW w:w="138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45C3" w:rsidRDefault="00DD45C3" w:rsidP="00405A26">
            <w:pPr>
              <w:jc w:val="both"/>
            </w:pPr>
            <w:r>
              <w:t>Október</w:t>
            </w:r>
          </w:p>
        </w:tc>
        <w:tc>
          <w:tcPr>
            <w:tcW w:w="1418" w:type="dxa"/>
            <w:vMerge/>
            <w:shd w:val="clear" w:color="auto" w:fill="auto"/>
          </w:tcPr>
          <w:p w:rsidR="00DD45C3" w:rsidRPr="00CF2745" w:rsidRDefault="00DD45C3"/>
        </w:tc>
      </w:tr>
      <w:tr w:rsidR="00A4340C" w:rsidRPr="00CF2745" w:rsidTr="00EC4BFF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399"/>
        </w:trPr>
        <w:tc>
          <w:tcPr>
            <w:tcW w:w="12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A4340C" w:rsidRDefault="00A4340C" w:rsidP="00DA1225">
            <w:pPr>
              <w:rPr>
                <w:b/>
              </w:rPr>
            </w:pPr>
            <w:r>
              <w:rPr>
                <w:b/>
              </w:rPr>
              <w:t>ION-2b</w:t>
            </w:r>
          </w:p>
          <w:p w:rsidR="00A4340C" w:rsidRDefault="00A4340C" w:rsidP="00DA1225">
            <w:pPr>
              <w:rPr>
                <w:b/>
              </w:rPr>
            </w:pPr>
            <w:r>
              <w:rPr>
                <w:b/>
              </w:rPr>
              <w:t>(8 hod.)</w:t>
            </w:r>
          </w:p>
          <w:p w:rsidR="00A4340C" w:rsidRPr="009C6ACB" w:rsidRDefault="00A4340C" w:rsidP="009C6ACB">
            <w:pPr>
              <w:rPr>
                <w:b/>
              </w:rPr>
            </w:pPr>
            <w:proofErr w:type="spellStart"/>
            <w:r w:rsidRPr="009C6ACB">
              <w:rPr>
                <w:b/>
              </w:rPr>
              <w:t>RaN</w:t>
            </w:r>
            <w:proofErr w:type="spellEnd"/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Reprezentácie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nástroje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A4340C" w:rsidRDefault="00A4340C" w:rsidP="00DA1225">
            <w:pPr>
              <w:rPr>
                <w:b/>
                <w:color w:val="FF0000"/>
              </w:rPr>
            </w:pPr>
          </w:p>
          <w:p w:rsidR="00A4340C" w:rsidRPr="00CF2745" w:rsidRDefault="00A4340C" w:rsidP="00DA1225">
            <w:pPr>
              <w:ind w:left="200"/>
              <w:rPr>
                <w:b/>
                <w:color w:val="FF0000"/>
              </w:rPr>
            </w:pPr>
            <w:r w:rsidRPr="00CF2745">
              <w:rPr>
                <w:b/>
              </w:rPr>
              <w:t xml:space="preserve"> 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DD45C3" w:rsidP="001F19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9.</w:t>
            </w:r>
          </w:p>
          <w:p w:rsidR="00A4340C" w:rsidRDefault="00DD45C3" w:rsidP="001F19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  <w:p w:rsidR="00A4340C" w:rsidRPr="001F1906" w:rsidRDefault="00DD45C3" w:rsidP="005B0E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A4340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12</w:t>
            </w:r>
            <w:r w:rsidR="00A4340C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05D35" w:rsidRPr="00905D35" w:rsidRDefault="00905D35" w:rsidP="00905D35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905D35">
              <w:rPr>
                <w:b/>
                <w:bCs/>
                <w:color w:val="0070C0"/>
              </w:rPr>
              <w:t>Reprezentácie a nástroje – práca s grafikou</w:t>
            </w:r>
          </w:p>
          <w:p w:rsidR="00A4340C" w:rsidRPr="009E3189" w:rsidRDefault="00A4340C" w:rsidP="00B6303A">
            <w:pPr>
              <w:jc w:val="both"/>
              <w:rPr>
                <w:b/>
                <w:color w:val="000000"/>
              </w:rPr>
            </w:pPr>
            <w:r w:rsidRPr="009E3189">
              <w:rPr>
                <w:b/>
                <w:color w:val="000000"/>
              </w:rPr>
              <w:t>Grafická inform</w:t>
            </w:r>
            <w:r w:rsidRPr="009E3189">
              <w:rPr>
                <w:b/>
                <w:color w:val="000000"/>
              </w:rPr>
              <w:t>á</w:t>
            </w:r>
            <w:r w:rsidRPr="009E3189">
              <w:rPr>
                <w:b/>
                <w:color w:val="000000"/>
              </w:rPr>
              <w:t>cia – rastrová grafika</w:t>
            </w:r>
          </w:p>
          <w:p w:rsidR="00A4340C" w:rsidRDefault="00A4340C" w:rsidP="00B6303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Prostredie programu</w:t>
            </w:r>
          </w:p>
          <w:p w:rsidR="00A4340C" w:rsidRDefault="00A4340C" w:rsidP="00B6303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Nástroje</w:t>
            </w:r>
          </w:p>
          <w:p w:rsidR="00A4340C" w:rsidRDefault="00A4340C" w:rsidP="00B6303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Animácie</w:t>
            </w: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340C" w:rsidRDefault="00A4340C" w:rsidP="00405A26">
            <w:pPr>
              <w:jc w:val="both"/>
            </w:pPr>
            <w:r>
              <w:t>Vedieť vysvetliť pojem rastrová a vektorová grafika. Poznať druhy aplikácií na spracovanie grafickej i</w:t>
            </w:r>
            <w:r>
              <w:t>n</w:t>
            </w:r>
            <w:r>
              <w:t>formácie a charakterizovať ich typ. predstaviteľov. Vybrať vhodnú aplikáciu, zdôvodniť výber. Efektívne používať nástroje aplikácií na spracovanie informácií. Poznať a d</w:t>
            </w:r>
            <w:r>
              <w:t>o</w:t>
            </w:r>
            <w:r>
              <w:t xml:space="preserve">držiavať základné pravidlá (formálne, estetické) a odporúčania spracovania informácií. </w:t>
            </w:r>
          </w:p>
          <w:p w:rsidR="00905D35" w:rsidRDefault="00A4340C" w:rsidP="00905D35">
            <w:pPr>
              <w:jc w:val="both"/>
            </w:pPr>
            <w:r>
              <w:t>Spr</w:t>
            </w:r>
            <w:r>
              <w:t>a</w:t>
            </w:r>
            <w:r>
              <w:t xml:space="preserve">covať informácie tak, aby sa neznížila ich </w:t>
            </w:r>
            <w:proofErr w:type="spellStart"/>
            <w:r>
              <w:t>inf</w:t>
            </w:r>
            <w:proofErr w:type="spellEnd"/>
            <w:r>
              <w:t xml:space="preserve">. hodnota a informácie boli prístupné, použiteľné a jasné. Poznať vlastnosti (výhody, nevýhody) bežných grafických formátov. 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Pojmy: rastrová a vektorová grafika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Vlastnosti a vzťahy: vektorový obrázok ako zoskupenie objektov</w:t>
            </w:r>
          </w:p>
          <w:p w:rsid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Procesy: tvarovanie, transformácia a usporiadanie objektov</w:t>
            </w:r>
          </w:p>
          <w:p w:rsidR="00905D35" w:rsidRPr="00905D35" w:rsidRDefault="00905D35" w:rsidP="00905D35">
            <w:pPr>
              <w:jc w:val="both"/>
              <w:rPr>
                <w:b/>
                <w:color w:val="0070C0"/>
              </w:rPr>
            </w:pPr>
            <w:r w:rsidRPr="00905D35">
              <w:rPr>
                <w:b/>
                <w:color w:val="0070C0"/>
              </w:rPr>
              <w:t>Žiak vie/dokáže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 kombinovať rastrové, vektorové obrázky a texty,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 vytvárať grafické produkty pri realizácii svojich projektov,</w:t>
            </w:r>
          </w:p>
          <w:p w:rsidR="00A4340C" w:rsidRPr="00CF2745" w:rsidRDefault="00905D35" w:rsidP="00905D35">
            <w:pPr>
              <w:jc w:val="both"/>
            </w:pPr>
            <w:r w:rsidRPr="00905D35">
              <w:rPr>
                <w:color w:val="0070C0"/>
              </w:rPr>
              <w:t> navrhovať a hodnotiť postupnosť grafických operácií.</w:t>
            </w:r>
          </w:p>
        </w:tc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4340C" w:rsidRPr="00CF2745" w:rsidRDefault="00A4340C"/>
        </w:tc>
      </w:tr>
      <w:tr w:rsidR="00A4340C" w:rsidRPr="00CF2745" w:rsidTr="00EC4BFF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399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top w:val="dashed" w:sz="4" w:space="0" w:color="auto"/>
              <w:left w:val="nil"/>
              <w:right w:val="single" w:sz="12" w:space="0" w:color="auto"/>
            </w:tcBorders>
          </w:tcPr>
          <w:p w:rsidR="00A4340C" w:rsidRDefault="00A4340C" w:rsidP="00DA1225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1F1906" w:rsidRDefault="00A4340C" w:rsidP="001F1906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A1225">
            <w:pPr>
              <w:rPr>
                <w:b/>
                <w:bCs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340C" w:rsidRPr="00CF2745" w:rsidRDefault="00A4340C" w:rsidP="00405A26"/>
        </w:tc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4340C" w:rsidRPr="00CF2745" w:rsidRDefault="00A4340C"/>
        </w:tc>
      </w:tr>
      <w:tr w:rsidR="00A4340C" w:rsidRPr="00CF2745" w:rsidTr="00EC4BFF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A4340C" w:rsidP="00A45447">
            <w:pPr>
              <w:rPr>
                <w:b/>
              </w:rPr>
            </w:pPr>
            <w:r>
              <w:rPr>
                <w:b/>
              </w:rPr>
              <w:t>ION-2a</w:t>
            </w:r>
          </w:p>
          <w:p w:rsidR="00A4340C" w:rsidRPr="009C6ACB" w:rsidRDefault="00A4340C" w:rsidP="009C6ACB">
            <w:pPr>
              <w:ind w:left="200" w:hanging="200"/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</w:rPr>
              <w:t>(14 hod.)</w:t>
            </w:r>
            <w:r w:rsidRPr="009C6ACB">
              <w:rPr>
                <w:b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9C6ACB">
              <w:rPr>
                <w:b/>
              </w:rPr>
              <w:t>RaN</w:t>
            </w:r>
            <w:proofErr w:type="spellEnd"/>
          </w:p>
          <w:p w:rsidR="00A4340C" w:rsidRPr="009C6ACB" w:rsidRDefault="00A4340C" w:rsidP="009C6ACB">
            <w:pPr>
              <w:ind w:left="200" w:hanging="200"/>
              <w:rPr>
                <w:b/>
              </w:rPr>
            </w:pPr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Reprezentácie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nástroje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A4340C" w:rsidRPr="00CF2745" w:rsidRDefault="00A4340C" w:rsidP="00A45447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DD45C3" w:rsidP="001F19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B0E4E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.1</w:t>
            </w:r>
            <w:r w:rsidR="005B0E4E">
              <w:rPr>
                <w:sz w:val="22"/>
                <w:szCs w:val="22"/>
              </w:rPr>
              <w:t>4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DD45C3" w:rsidP="001F19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B0E4E">
              <w:rPr>
                <w:sz w:val="22"/>
                <w:szCs w:val="22"/>
              </w:rPr>
              <w:t>5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DD45C3" w:rsidP="001F19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B0E4E">
              <w:rPr>
                <w:sz w:val="22"/>
                <w:szCs w:val="22"/>
              </w:rPr>
              <w:t>6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A4340C" w:rsidP="001F1906">
            <w:pPr>
              <w:rPr>
                <w:sz w:val="22"/>
                <w:szCs w:val="22"/>
              </w:rPr>
            </w:pPr>
          </w:p>
          <w:p w:rsidR="00A4340C" w:rsidRPr="001F1906" w:rsidRDefault="00A4340C" w:rsidP="009B2572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905D35" w:rsidP="001B5220">
            <w:pPr>
              <w:rPr>
                <w:b/>
                <w:color w:val="000000"/>
              </w:rPr>
            </w:pPr>
            <w:r w:rsidRPr="00905D35">
              <w:rPr>
                <w:b/>
                <w:bCs/>
                <w:color w:val="0070C0"/>
              </w:rPr>
              <w:t>Reprezentácie a nástroje – práca s textom</w:t>
            </w:r>
            <w:r w:rsidRPr="009E3189">
              <w:rPr>
                <w:b/>
                <w:color w:val="000000"/>
              </w:rPr>
              <w:t xml:space="preserve"> </w:t>
            </w:r>
            <w:r w:rsidR="00A4340C" w:rsidRPr="009E3189">
              <w:rPr>
                <w:b/>
                <w:color w:val="000000"/>
              </w:rPr>
              <w:t>Textová inform</w:t>
            </w:r>
            <w:r w:rsidR="00A4340C" w:rsidRPr="009E3189">
              <w:rPr>
                <w:b/>
                <w:color w:val="000000"/>
              </w:rPr>
              <w:t>á</w:t>
            </w:r>
            <w:r w:rsidR="00A4340C" w:rsidRPr="009E3189">
              <w:rPr>
                <w:b/>
                <w:color w:val="000000"/>
              </w:rPr>
              <w:t>cia</w:t>
            </w:r>
          </w:p>
          <w:p w:rsidR="00A4340C" w:rsidRDefault="00A4340C" w:rsidP="001B5220">
            <w:pPr>
              <w:rPr>
                <w:color w:val="000000"/>
              </w:rPr>
            </w:pPr>
            <w:r>
              <w:rPr>
                <w:color w:val="000000"/>
              </w:rPr>
              <w:t>Prostredie programu</w:t>
            </w:r>
          </w:p>
          <w:p w:rsidR="00A4340C" w:rsidRDefault="00A4340C" w:rsidP="001B5220">
            <w:pPr>
              <w:rPr>
                <w:color w:val="000000"/>
              </w:rPr>
            </w:pPr>
            <w:r>
              <w:rPr>
                <w:color w:val="000000"/>
              </w:rPr>
              <w:t>Formát písma</w:t>
            </w:r>
          </w:p>
          <w:p w:rsidR="00A4340C" w:rsidRDefault="00A4340C" w:rsidP="001B5220">
            <w:pPr>
              <w:rPr>
                <w:color w:val="000000"/>
              </w:rPr>
            </w:pPr>
            <w:r>
              <w:rPr>
                <w:color w:val="000000"/>
              </w:rPr>
              <w:t>Formát odseku</w:t>
            </w:r>
          </w:p>
          <w:p w:rsidR="00A4340C" w:rsidRDefault="00A4340C" w:rsidP="001B5220">
            <w:pPr>
              <w:rPr>
                <w:color w:val="000000"/>
              </w:rPr>
            </w:pPr>
            <w:r>
              <w:rPr>
                <w:color w:val="000000"/>
              </w:rPr>
              <w:t>Odrážky</w:t>
            </w:r>
          </w:p>
          <w:p w:rsidR="00577F5D" w:rsidRPr="009E3189" w:rsidRDefault="00577F5D" w:rsidP="001B5220">
            <w:pPr>
              <w:rPr>
                <w:bCs/>
              </w:rPr>
            </w:pPr>
          </w:p>
        </w:tc>
        <w:tc>
          <w:tcPr>
            <w:tcW w:w="7938" w:type="dxa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4340C" w:rsidRPr="005B0E4E" w:rsidRDefault="00A4340C" w:rsidP="001B5220">
            <w:pPr>
              <w:jc w:val="both"/>
            </w:pPr>
            <w:r w:rsidRPr="00EC4BFF">
              <w:t>Poznať druhy aplikácií na spracovanie textovej i</w:t>
            </w:r>
            <w:r w:rsidRPr="00EC4BFF">
              <w:t>n</w:t>
            </w:r>
            <w:r w:rsidRPr="00EC4BFF">
              <w:t xml:space="preserve">formácie a charakterizovať ich typ. predstaviteľov. Vybrať vhodnú aplikáciu, zdôvodniť výber. Efektívne </w:t>
            </w:r>
            <w:r w:rsidRPr="005B0E4E">
              <w:t>používať nástroje aplikácií na spracovanie informácií. Poznať a d</w:t>
            </w:r>
            <w:r w:rsidRPr="005B0E4E">
              <w:t>o</w:t>
            </w:r>
            <w:r w:rsidRPr="005B0E4E">
              <w:t xml:space="preserve">držiavať základné pravidlá (formálne, estetické) a odporúčania spracovania informácií. </w:t>
            </w:r>
          </w:p>
          <w:p w:rsidR="005B0E4E" w:rsidRPr="005B0E4E" w:rsidRDefault="00A4340C" w:rsidP="005B0E4E">
            <w:pPr>
              <w:jc w:val="both"/>
            </w:pPr>
            <w:r w:rsidRPr="005B0E4E">
              <w:t>Spr</w:t>
            </w:r>
            <w:r w:rsidRPr="005B0E4E">
              <w:t>a</w:t>
            </w:r>
            <w:r w:rsidRPr="005B0E4E">
              <w:t xml:space="preserve">covať informácie tak, aby sa neznížila ich </w:t>
            </w:r>
            <w:proofErr w:type="spellStart"/>
            <w:r w:rsidRPr="005B0E4E">
              <w:t>inf</w:t>
            </w:r>
            <w:proofErr w:type="spellEnd"/>
            <w:r w:rsidRPr="005B0E4E">
              <w:t xml:space="preserve">. hodnota a informácie boli prístupné, použiteľné a jasné. Poznať vlastnosti (výhody, nevýhody) bežných formátov. </w:t>
            </w:r>
            <w:r w:rsidR="005B0E4E" w:rsidRPr="005B0E4E">
              <w:t>Spustenie textového procesora, princíp práce s ním a úprava základných nastavení</w:t>
            </w:r>
          </w:p>
          <w:p w:rsidR="005B0E4E" w:rsidRPr="005B0E4E" w:rsidRDefault="005B0E4E" w:rsidP="005B0E4E">
            <w:pPr>
              <w:jc w:val="both"/>
            </w:pPr>
            <w:r w:rsidRPr="005B0E4E">
              <w:t> Vytvorenie, uloženie, zatvorenie dokumentu a práca s viacerými dokumentami súčasne</w:t>
            </w:r>
          </w:p>
          <w:p w:rsidR="005B0E4E" w:rsidRDefault="005B0E4E" w:rsidP="005B0E4E">
            <w:pPr>
              <w:jc w:val="both"/>
            </w:pPr>
            <w:r>
              <w:t> Vkladanie, výber, kopírovanie, presúvanie, mazanie a vyhľadávanie určitej skupiny dát (textu)</w:t>
            </w:r>
          </w:p>
          <w:p w:rsidR="005B0E4E" w:rsidRDefault="005B0E4E" w:rsidP="005B0E4E">
            <w:pPr>
              <w:jc w:val="both"/>
            </w:pPr>
            <w:r>
              <w:t> Formátovanie písma, odstavcov a vytváranie vzorov pre úpravu textu</w:t>
            </w:r>
          </w:p>
          <w:p w:rsidR="005B0E4E" w:rsidRDefault="005B0E4E" w:rsidP="005B0E4E">
            <w:pPr>
              <w:jc w:val="both"/>
            </w:pPr>
            <w:r>
              <w:t> Formátovanie dokumentu , stránkovanie, hlavičky, päty, poznámky, pravopis</w:t>
            </w:r>
          </w:p>
          <w:p w:rsidR="005B0E4E" w:rsidRDefault="005B0E4E" w:rsidP="005B0E4E">
            <w:pPr>
              <w:jc w:val="both"/>
            </w:pPr>
            <w:r>
              <w:t> Tvorba tabuliek, obrázkov a grafických objektov v dokumente a práca s nimi</w:t>
            </w:r>
          </w:p>
          <w:p w:rsidR="005B0E4E" w:rsidRDefault="005B0E4E" w:rsidP="005B0E4E">
            <w:pPr>
              <w:jc w:val="both"/>
            </w:pPr>
            <w:r>
              <w:t> Vkladanie objektov do dokumentu a hromadná korešpondencia</w:t>
            </w:r>
          </w:p>
          <w:p w:rsidR="00905D35" w:rsidRPr="00EC4BFF" w:rsidRDefault="005B0E4E" w:rsidP="005B0E4E">
            <w:pPr>
              <w:jc w:val="both"/>
            </w:pPr>
            <w:r>
              <w:t> Príprava dokumentov pre tlač, transformácia dokumentov do iného prostredia</w:t>
            </w:r>
          </w:p>
          <w:p w:rsidR="00D43E07" w:rsidRDefault="00D43E07" w:rsidP="001B5220">
            <w:pPr>
              <w:jc w:val="both"/>
            </w:pP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Vlastnosti a vzťahy: štýl ako nástroj na formátovanie textu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Procesy:  revidovanie  dokumentov  (komentovanie,  sledovanie  zmien),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úprava štýlov, príprava dokumentu na publikovanie</w:t>
            </w:r>
          </w:p>
          <w:p w:rsidR="00905D35" w:rsidRPr="00905D35" w:rsidRDefault="00905D35" w:rsidP="00905D35">
            <w:pPr>
              <w:jc w:val="both"/>
              <w:rPr>
                <w:b/>
                <w:color w:val="0070C0"/>
              </w:rPr>
            </w:pPr>
            <w:r w:rsidRPr="00905D35">
              <w:rPr>
                <w:b/>
                <w:color w:val="0070C0"/>
              </w:rPr>
              <w:t>Žiak vie/dokáže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 kombinovať texty a iné objekty (grafiku, tabuľky, a pod.),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 xml:space="preserve"> využívať  nástroje  na  prácu  s textom  pri  realizácii  </w:t>
            </w:r>
            <w:proofErr w:type="spellStart"/>
            <w:r w:rsidRPr="00905D35">
              <w:rPr>
                <w:color w:val="0070C0"/>
              </w:rPr>
              <w:t>svojichprojektov</w:t>
            </w:r>
            <w:proofErr w:type="spellEnd"/>
            <w:r w:rsidRPr="00905D35">
              <w:rPr>
                <w:color w:val="0070C0"/>
              </w:rPr>
              <w:t>,</w:t>
            </w:r>
          </w:p>
          <w:p w:rsidR="00905D35" w:rsidRPr="00CF2745" w:rsidRDefault="00905D35" w:rsidP="00905D35">
            <w:pPr>
              <w:jc w:val="both"/>
              <w:rPr>
                <w:i/>
                <w:color w:val="008000"/>
              </w:rPr>
            </w:pPr>
            <w:r w:rsidRPr="00905D35">
              <w:rPr>
                <w:color w:val="0070C0"/>
              </w:rPr>
              <w:t> navrhovať a hodnotiť postupnosť operácií pri práci s textom.</w:t>
            </w:r>
          </w:p>
        </w:tc>
        <w:tc>
          <w:tcPr>
            <w:tcW w:w="1418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A4340C" w:rsidRPr="00CF2745" w:rsidRDefault="00A4340C"/>
        </w:tc>
      </w:tr>
      <w:tr w:rsidR="00A4340C" w:rsidRPr="00CF2745" w:rsidTr="00EC4BFF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58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ED7CF8">
            <w:r>
              <w:t>December</w:t>
            </w:r>
          </w:p>
        </w:tc>
        <w:tc>
          <w:tcPr>
            <w:tcW w:w="7938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ED7CF8"/>
        </w:tc>
        <w:tc>
          <w:tcPr>
            <w:tcW w:w="1418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A4340C" w:rsidRPr="00CF2745" w:rsidRDefault="00A4340C"/>
        </w:tc>
      </w:tr>
      <w:tr w:rsidR="00A4340C" w:rsidRPr="00CF2745" w:rsidTr="00EC4BFF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 w:rsidP="005B0E4E">
            <w:pPr>
              <w:ind w:left="113" w:right="113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A4340C" w:rsidRPr="00FE2751" w:rsidRDefault="00A4340C" w:rsidP="009C6ACB">
            <w:pPr>
              <w:ind w:left="200" w:hanging="200"/>
              <w:rPr>
                <w:b/>
                <w:color w:val="000000"/>
              </w:rPr>
            </w:pPr>
            <w:proofErr w:type="spellStart"/>
            <w:r w:rsidRPr="00FE2751">
              <w:rPr>
                <w:b/>
                <w:color w:val="000000"/>
              </w:rPr>
              <w:t>RaN</w:t>
            </w:r>
            <w:proofErr w:type="spellEnd"/>
          </w:p>
          <w:p w:rsidR="00A4340C" w:rsidRPr="00CF2745" w:rsidRDefault="00A4340C" w:rsidP="009C6ACB">
            <w:pPr>
              <w:ind w:left="200" w:hanging="200"/>
              <w:rPr>
                <w:b/>
                <w:color w:val="008000"/>
              </w:rPr>
            </w:pPr>
            <w:r w:rsidRPr="00FE2751">
              <w:rPr>
                <w:b/>
                <w:color w:val="000000"/>
              </w:rPr>
              <w:t>(</w:t>
            </w:r>
            <w:proofErr w:type="spellStart"/>
            <w:r w:rsidRPr="00FE2751">
              <w:rPr>
                <w:b/>
                <w:color w:val="000000"/>
                <w:lang w:val="en-US"/>
              </w:rPr>
              <w:t>Reprezentácie</w:t>
            </w:r>
            <w:proofErr w:type="spellEnd"/>
            <w:r w:rsidRPr="00FE2751">
              <w:rPr>
                <w:b/>
                <w:color w:val="000000"/>
                <w:lang w:val="en-US"/>
              </w:rPr>
              <w:t xml:space="preserve"> a </w:t>
            </w:r>
            <w:proofErr w:type="spellStart"/>
            <w:r w:rsidRPr="00FE2751">
              <w:rPr>
                <w:b/>
                <w:color w:val="000000"/>
                <w:lang w:val="en-US"/>
              </w:rPr>
              <w:t>nástroje</w:t>
            </w:r>
            <w:proofErr w:type="spellEnd"/>
            <w:r w:rsidRPr="00FE2751">
              <w:rPr>
                <w:b/>
                <w:color w:val="000000"/>
                <w:lang w:val="en-US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</w:t>
            </w:r>
          </w:p>
          <w:p w:rsidR="00A4340C" w:rsidRDefault="00A4340C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</w:t>
            </w:r>
          </w:p>
          <w:p w:rsidR="00A4340C" w:rsidRDefault="00A4340C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</w:t>
            </w:r>
          </w:p>
          <w:p w:rsidR="00A4340C" w:rsidRDefault="00A4340C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</w:t>
            </w:r>
          </w:p>
          <w:p w:rsidR="00A4340C" w:rsidRDefault="00A4340C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</w:t>
            </w:r>
          </w:p>
          <w:p w:rsidR="00A4340C" w:rsidRDefault="00A4340C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</w:t>
            </w:r>
          </w:p>
          <w:p w:rsidR="00A4340C" w:rsidRDefault="00A4340C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43.</w:t>
            </w:r>
          </w:p>
          <w:p w:rsidR="00A4340C" w:rsidRPr="009B2572" w:rsidRDefault="00A4340C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Tabulátory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Stĺpce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Štýly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Obrázky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Tabuľky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Nastavenie strany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Hlavička a päta</w:t>
            </w:r>
          </w:p>
          <w:p w:rsidR="00A4340C" w:rsidRPr="001B5220" w:rsidRDefault="00A4340C" w:rsidP="00046EDC">
            <w:r w:rsidRPr="001B5220">
              <w:t>Vzorce</w:t>
            </w:r>
          </w:p>
        </w:tc>
        <w:tc>
          <w:tcPr>
            <w:tcW w:w="793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AF3552">
            <w:pPr>
              <w:rPr>
                <w:i/>
                <w:color w:val="008000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A4340C" w:rsidRPr="00CF2745" w:rsidRDefault="00A4340C"/>
        </w:tc>
      </w:tr>
      <w:tr w:rsidR="00A4340C" w:rsidRPr="00CF2745" w:rsidTr="00E16005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1153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 w:rsidP="00BC0E21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9836A4">
            <w:pPr>
              <w:ind w:left="200" w:hanging="200"/>
              <w:rPr>
                <w:b/>
                <w:color w:val="00800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5B0E4E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771543">
              <w:rPr>
                <w:sz w:val="22"/>
                <w:szCs w:val="22"/>
              </w:rPr>
              <w:t>.18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771543" w:rsidP="007715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5B0E4E">
              <w:rPr>
                <w:sz w:val="22"/>
                <w:szCs w:val="22"/>
              </w:rPr>
              <w:t>.2</w:t>
            </w:r>
            <w:r>
              <w:rPr>
                <w:sz w:val="22"/>
                <w:szCs w:val="22"/>
              </w:rPr>
              <w:t>0</w:t>
            </w:r>
            <w:r w:rsidR="00A4340C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B107C6" w:rsidRDefault="00A4340C" w:rsidP="00996165">
            <w:pPr>
              <w:rPr>
                <w:b/>
              </w:rPr>
            </w:pPr>
          </w:p>
        </w:tc>
        <w:tc>
          <w:tcPr>
            <w:tcW w:w="7938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E16005" w:rsidRDefault="00E16005" w:rsidP="00E16005">
            <w:pPr>
              <w:jc w:val="both"/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3D5427" w:rsidRDefault="003D5427" w:rsidP="003D5427">
            <w:r w:rsidRPr="003D5427">
              <w:t>priebežné hodnotenie - praktické činnosti</w:t>
            </w:r>
            <w:r>
              <w:t>,</w:t>
            </w:r>
          </w:p>
          <w:p w:rsidR="003D5427" w:rsidRDefault="003D5427" w:rsidP="003D5427">
            <w:r>
              <w:t xml:space="preserve">hodnotenie projektu </w:t>
            </w:r>
          </w:p>
          <w:p w:rsidR="003D5427" w:rsidRPr="003D5427" w:rsidRDefault="003D5427" w:rsidP="003D5427">
            <w:r>
              <w:t>a vypracovaných cvičení</w:t>
            </w:r>
          </w:p>
          <w:p w:rsidR="003D5427" w:rsidRPr="003D5427" w:rsidRDefault="003D5427" w:rsidP="003D5427"/>
          <w:p w:rsidR="003D5427" w:rsidRPr="003D5427" w:rsidRDefault="003D5427" w:rsidP="003D5427"/>
          <w:p w:rsidR="003D5427" w:rsidRPr="003D5427" w:rsidRDefault="003D5427" w:rsidP="003D5427"/>
          <w:p w:rsidR="003D5427" w:rsidRPr="003D5427" w:rsidRDefault="003D5427" w:rsidP="003D5427"/>
          <w:p w:rsidR="003D5427" w:rsidRDefault="003D5427" w:rsidP="003D5427">
            <w:r w:rsidRPr="003D5427">
              <w:t>frontálne preverovanie vedomostí, hodnotenie</w:t>
            </w:r>
          </w:p>
          <w:p w:rsidR="003D5427" w:rsidRDefault="003D5427" w:rsidP="003D5427"/>
          <w:p w:rsidR="003D5427" w:rsidRDefault="003D5427" w:rsidP="003D5427"/>
          <w:p w:rsidR="003D5427" w:rsidRDefault="003D5427" w:rsidP="003D5427"/>
          <w:p w:rsidR="003D5427" w:rsidRPr="003D5427" w:rsidRDefault="003D5427" w:rsidP="003D5427"/>
          <w:p w:rsidR="00A4340C" w:rsidRDefault="003D5427">
            <w:r>
              <w:t>pozorovanie,</w:t>
            </w:r>
          </w:p>
          <w:p w:rsidR="003D5427" w:rsidRDefault="003D5427">
            <w:r>
              <w:t>hodnotenie</w:t>
            </w:r>
          </w:p>
          <w:p w:rsidR="003D5427" w:rsidRDefault="003D5427">
            <w:r>
              <w:t>kreativity,</w:t>
            </w:r>
          </w:p>
          <w:p w:rsidR="003D5427" w:rsidRPr="00CF2745" w:rsidRDefault="003D5427">
            <w:r>
              <w:t>experiment</w:t>
            </w:r>
          </w:p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32"/>
        </w:trPr>
        <w:tc>
          <w:tcPr>
            <w:tcW w:w="138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ED7CF8">
            <w:r>
              <w:t>Január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32"/>
        </w:trPr>
        <w:tc>
          <w:tcPr>
            <w:tcW w:w="1204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 w:rsidP="00E07E3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left w:val="nil"/>
              <w:right w:val="single" w:sz="12" w:space="0" w:color="auto"/>
            </w:tcBorders>
          </w:tcPr>
          <w:p w:rsidR="00A4340C" w:rsidRDefault="00A4340C" w:rsidP="000B00AF">
            <w:pPr>
              <w:rPr>
                <w:b/>
              </w:rPr>
            </w:pPr>
            <w:r>
              <w:rPr>
                <w:b/>
              </w:rPr>
              <w:t>ION-2e</w:t>
            </w:r>
          </w:p>
          <w:p w:rsidR="00A4340C" w:rsidRDefault="00A4340C" w:rsidP="009C6ACB">
            <w:pPr>
              <w:ind w:left="200" w:hanging="200"/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</w:rPr>
              <w:t>(12 hod.)</w:t>
            </w:r>
            <w:r w:rsidRPr="009C6ACB">
              <w:rPr>
                <w:b/>
                <w:color w:val="365F91"/>
                <w:sz w:val="20"/>
                <w:szCs w:val="20"/>
              </w:rPr>
              <w:t xml:space="preserve"> </w:t>
            </w:r>
          </w:p>
          <w:p w:rsidR="00A4340C" w:rsidRPr="009C6ACB" w:rsidRDefault="00A4340C" w:rsidP="009C6ACB">
            <w:pPr>
              <w:ind w:left="200" w:hanging="200"/>
              <w:rPr>
                <w:b/>
              </w:rPr>
            </w:pPr>
            <w:proofErr w:type="spellStart"/>
            <w:r w:rsidRPr="009C6ACB">
              <w:rPr>
                <w:b/>
              </w:rPr>
              <w:t>RaN</w:t>
            </w:r>
            <w:proofErr w:type="spellEnd"/>
          </w:p>
          <w:p w:rsidR="00A4340C" w:rsidRPr="009C6ACB" w:rsidRDefault="00A4340C" w:rsidP="009C6ACB">
            <w:pPr>
              <w:ind w:left="200" w:hanging="200"/>
              <w:rPr>
                <w:b/>
              </w:rPr>
            </w:pPr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Reprezentácie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nástroje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A4340C" w:rsidRDefault="00A4340C" w:rsidP="000B00AF">
            <w:pPr>
              <w:ind w:left="200" w:hanging="200"/>
              <w:rPr>
                <w:b/>
                <w:color w:val="FF0000"/>
              </w:rPr>
            </w:pPr>
          </w:p>
          <w:p w:rsidR="00A4340C" w:rsidRPr="00CF2745" w:rsidRDefault="00A4340C" w:rsidP="000B00AF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046EDC">
            <w:pPr>
              <w:rPr>
                <w:sz w:val="22"/>
                <w:szCs w:val="22"/>
              </w:rPr>
            </w:pPr>
          </w:p>
          <w:p w:rsidR="00A4340C" w:rsidRDefault="00A4340C" w:rsidP="00046EDC">
            <w:pPr>
              <w:rPr>
                <w:sz w:val="22"/>
                <w:szCs w:val="22"/>
              </w:rPr>
            </w:pPr>
          </w:p>
          <w:p w:rsidR="00A4340C" w:rsidRDefault="00A4340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47.</w:t>
            </w:r>
          </w:p>
          <w:p w:rsidR="00A4340C" w:rsidRDefault="00A4340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</w:t>
            </w:r>
          </w:p>
          <w:p w:rsidR="00A4340C" w:rsidRDefault="00A4340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</w:t>
            </w:r>
          </w:p>
          <w:p w:rsidR="00A4340C" w:rsidRDefault="00A4340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</w:t>
            </w:r>
          </w:p>
          <w:p w:rsidR="00A4340C" w:rsidRDefault="00A4340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</w:t>
            </w:r>
          </w:p>
          <w:p w:rsidR="00A4340C" w:rsidRPr="00046EDC" w:rsidRDefault="00A4340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905D35" w:rsidP="00D81061">
            <w:pPr>
              <w:rPr>
                <w:b/>
              </w:rPr>
            </w:pPr>
            <w:r w:rsidRPr="00905D35">
              <w:rPr>
                <w:b/>
                <w:bCs/>
                <w:color w:val="0070C0"/>
              </w:rPr>
              <w:t>Reprezentácie a nástroje – práca s tabuľkami</w:t>
            </w:r>
            <w:r w:rsidRPr="00B107C6">
              <w:rPr>
                <w:b/>
              </w:rPr>
              <w:t xml:space="preserve"> </w:t>
            </w:r>
            <w:r w:rsidR="00A4340C" w:rsidRPr="00B107C6">
              <w:rPr>
                <w:b/>
              </w:rPr>
              <w:t>Tabuľkový kalkulátor</w:t>
            </w:r>
          </w:p>
          <w:p w:rsidR="00A4340C" w:rsidRDefault="00A4340C" w:rsidP="00D81061">
            <w:r w:rsidRPr="00B107C6">
              <w:t>Prostredie programu</w:t>
            </w:r>
          </w:p>
          <w:p w:rsidR="00A4340C" w:rsidRDefault="00A4340C" w:rsidP="00D81061">
            <w:proofErr w:type="spellStart"/>
            <w:r>
              <w:t>Adresácia</w:t>
            </w:r>
            <w:proofErr w:type="spellEnd"/>
            <w:r>
              <w:t xml:space="preserve"> bunky</w:t>
            </w:r>
          </w:p>
          <w:p w:rsidR="00A4340C" w:rsidRDefault="00A4340C" w:rsidP="00D81061">
            <w:r>
              <w:t>Formát tabuľky</w:t>
            </w:r>
          </w:p>
          <w:p w:rsidR="00A4340C" w:rsidRDefault="00A4340C" w:rsidP="00D81061">
            <w:r>
              <w:t>Vzorce a funkcie</w:t>
            </w:r>
          </w:p>
          <w:p w:rsidR="00A4340C" w:rsidRDefault="00A4340C" w:rsidP="00D81061">
            <w:r>
              <w:t>Filtrovanie a triedenie údajov</w:t>
            </w:r>
          </w:p>
          <w:p w:rsidR="00FD7998" w:rsidRDefault="00FD7998" w:rsidP="00D81061">
            <w:pPr>
              <w:rPr>
                <w:color w:val="FF0000"/>
              </w:rPr>
            </w:pPr>
            <w:r w:rsidRPr="00FD7998">
              <w:rPr>
                <w:color w:val="FF0000"/>
              </w:rPr>
              <w:t>Finančná gramotnosť</w:t>
            </w:r>
            <w:r>
              <w:rPr>
                <w:color w:val="FF0000"/>
              </w:rPr>
              <w:t xml:space="preserve"> –</w:t>
            </w:r>
          </w:p>
          <w:p w:rsidR="00FD7998" w:rsidRPr="00FD7998" w:rsidRDefault="00FD7998" w:rsidP="00D81061">
            <w:pPr>
              <w:rPr>
                <w:color w:val="FF0000"/>
              </w:rPr>
            </w:pPr>
            <w:r>
              <w:rPr>
                <w:color w:val="FF0000"/>
              </w:rPr>
              <w:t xml:space="preserve">Vzorce –finančné operácie výpočet úrokov, zhodnotenie vkladu, </w:t>
            </w:r>
          </w:p>
          <w:p w:rsidR="00A4340C" w:rsidRPr="00B107C6" w:rsidRDefault="00A4340C" w:rsidP="00046EDC"/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8479FC">
            <w:r>
              <w:t xml:space="preserve">Poznať druhy aplikácií na spracovanie číselnej informácie. </w:t>
            </w:r>
          </w:p>
          <w:p w:rsidR="00A4340C" w:rsidRDefault="00A4340C" w:rsidP="008479FC">
            <w:r>
              <w:t>Vysvetliť základné pojmy (bunka, adresa, list). Pohybovať sa v tabuľke, vložiť a editovať  údaje. Označiť oblasť súvislú – nesúvislú. Adresovať bunky (relatívne, absolútne), kopírovať a presúvať údaje. Upraviť vzhľad a formát t</w:t>
            </w:r>
            <w:r>
              <w:t>a</w:t>
            </w:r>
            <w:r>
              <w:t xml:space="preserve">buľky. Tlačiť dokument. Vedieť vytvoriť </w:t>
            </w:r>
            <w:r w:rsidRPr="00F90740">
              <w:t>vzorce a základné funkcie, filtrovať a triediť úd</w:t>
            </w:r>
            <w:r w:rsidRPr="00F90740">
              <w:t>a</w:t>
            </w:r>
            <w:r w:rsidRPr="00F90740">
              <w:t xml:space="preserve">je v tabuľke. 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Pojmy: tabuľka, vzorec, podmienka, funkcia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Vlastnosti  a  vzťahy:  vzorce  ako  vzťah  viacerých  buniek,  graf  ako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vizualizácia a prezentácia údajov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Procesy:  vloženie  funkcie  (suma,  priemer),  vyhodnotenie  výrazu,</w:t>
            </w:r>
          </w:p>
          <w:p w:rsid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vloženie grafu</w:t>
            </w:r>
            <w:r w:rsidRPr="00905D35">
              <w:rPr>
                <w:color w:val="0070C0"/>
              </w:rPr>
              <w:tab/>
            </w:r>
          </w:p>
          <w:p w:rsidR="00905D35" w:rsidRPr="00905D35" w:rsidRDefault="00905D35" w:rsidP="00905D35">
            <w:pPr>
              <w:rPr>
                <w:b/>
                <w:color w:val="0070C0"/>
              </w:rPr>
            </w:pPr>
            <w:r w:rsidRPr="00905D35">
              <w:rPr>
                <w:b/>
                <w:color w:val="0070C0"/>
              </w:rPr>
              <w:t>Žiak vie/dokáže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využívať tabuľkový editor pri riešení problémov,</w:t>
            </w:r>
          </w:p>
          <w:p w:rsidR="00905D35" w:rsidRPr="00FD7998" w:rsidRDefault="00905D35" w:rsidP="00905D35">
            <w:pPr>
              <w:rPr>
                <w:color w:val="FF0000"/>
              </w:rPr>
            </w:pPr>
            <w:r w:rsidRPr="00905D35">
              <w:rPr>
                <w:color w:val="0070C0"/>
              </w:rPr>
              <w:t xml:space="preserve"> </w:t>
            </w:r>
            <w:r w:rsidRPr="00FD7998">
              <w:rPr>
                <w:color w:val="FF0000"/>
              </w:rPr>
              <w:t>zostavovať výrazy s operáciami, podmienkami a funkciami,</w:t>
            </w:r>
          </w:p>
          <w:p w:rsidR="00905D35" w:rsidRPr="00FD7998" w:rsidRDefault="00905D35" w:rsidP="00905D35">
            <w:pPr>
              <w:rPr>
                <w:color w:val="FF0000"/>
              </w:rPr>
            </w:pPr>
            <w:r w:rsidRPr="00FD7998">
              <w:rPr>
                <w:color w:val="FF0000"/>
              </w:rPr>
              <w:t> prezentovať údaje z tabuliek (napr. pomocou grafu),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interpretovať súvislosti (t. j. údaje a výrazy) v tabuľkách,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hľadať,  odhaľovať  a  opravovať  chyby  pri  práci  s tabuľkami</w:t>
            </w:r>
          </w:p>
          <w:p w:rsidR="00905D35" w:rsidRDefault="00905D35" w:rsidP="00E16005">
            <w:pPr>
              <w:rPr>
                <w:color w:val="008000"/>
              </w:rPr>
            </w:pPr>
            <w:r w:rsidRPr="00905D35">
              <w:rPr>
                <w:color w:val="0070C0"/>
              </w:rPr>
              <w:t>a výpočtami.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32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 w:rsidP="00E07E3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4340C" w:rsidRDefault="00A4340C" w:rsidP="000B00AF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771543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771543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771543" w:rsidP="007715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A4340C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E746F9">
            <w:r>
              <w:t>Grafy</w:t>
            </w:r>
          </w:p>
          <w:p w:rsidR="00A4340C" w:rsidRPr="00B107C6" w:rsidRDefault="00A4340C" w:rsidP="00D81061">
            <w:pPr>
              <w:rPr>
                <w:b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8479FC">
            <w:r>
              <w:t>Z údajov v tabuľke vedieť v</w:t>
            </w:r>
            <w:r w:rsidRPr="00F90740">
              <w:t>ytvoriť a upraviť rôzne druhy grafov (stĺpcový, kol</w:t>
            </w:r>
            <w:r w:rsidRPr="00F90740">
              <w:t>á</w:t>
            </w:r>
            <w:r w:rsidRPr="00F90740">
              <w:t>čový)</w:t>
            </w:r>
            <w:r>
              <w:t>.</w:t>
            </w:r>
          </w:p>
          <w:p w:rsidR="00E16005" w:rsidRDefault="00E16005" w:rsidP="008479FC"/>
          <w:p w:rsidR="00E16005" w:rsidRDefault="00E16005" w:rsidP="008479FC"/>
          <w:p w:rsidR="00E16005" w:rsidRDefault="00E16005" w:rsidP="008479FC"/>
          <w:p w:rsidR="00E16005" w:rsidRDefault="00E16005" w:rsidP="008479FC"/>
          <w:p w:rsidR="00E16005" w:rsidRDefault="00E16005" w:rsidP="008479FC"/>
          <w:p w:rsidR="00E16005" w:rsidRDefault="00E16005" w:rsidP="008479FC"/>
          <w:p w:rsidR="00E16005" w:rsidRDefault="00E16005" w:rsidP="008479FC"/>
          <w:p w:rsidR="00E16005" w:rsidRDefault="00E16005" w:rsidP="008479FC"/>
          <w:p w:rsidR="00E16005" w:rsidRDefault="00E16005" w:rsidP="008479FC"/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372"/>
        </w:trPr>
        <w:tc>
          <w:tcPr>
            <w:tcW w:w="138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ED7CF8">
            <w:r>
              <w:t>Február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372"/>
        </w:trPr>
        <w:tc>
          <w:tcPr>
            <w:tcW w:w="1204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 w:rsidP="00E07E3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C55403">
            <w:pPr>
              <w:ind w:left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771543" w:rsidP="0099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24.25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771543" w:rsidP="0099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Pr="00046EDC" w:rsidRDefault="00771543" w:rsidP="007715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  <w:r w:rsidR="00A4340C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996165">
            <w:pPr>
              <w:rPr>
                <w:color w:val="000000"/>
              </w:rPr>
            </w:pPr>
            <w:r>
              <w:rPr>
                <w:color w:val="008000"/>
              </w:rPr>
              <w:t>RH-Finančné funkcie, projekt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996165">
            <w:pPr>
              <w:rPr>
                <w:color w:val="008000"/>
              </w:rPr>
            </w:pPr>
            <w:r>
              <w:rPr>
                <w:color w:val="008000"/>
              </w:rPr>
              <w:t>Využiť finančné a logické funkcie na riešenie úloh.</w:t>
            </w:r>
          </w:p>
          <w:p w:rsidR="00A4340C" w:rsidRDefault="00A4340C" w:rsidP="00996165">
            <w:pPr>
              <w:rPr>
                <w:color w:val="000000"/>
              </w:rPr>
            </w:pPr>
            <w:r>
              <w:rPr>
                <w:color w:val="008000"/>
              </w:rPr>
              <w:t xml:space="preserve">Spracovať projekt napr. obchod, </w:t>
            </w:r>
            <w:proofErr w:type="spellStart"/>
            <w:r>
              <w:rPr>
                <w:color w:val="008000"/>
              </w:rPr>
              <w:t>lab</w:t>
            </w:r>
            <w:proofErr w:type="spellEnd"/>
            <w:r>
              <w:rPr>
                <w:color w:val="008000"/>
              </w:rPr>
              <w:t>. protokol z meraní, banka, sporenie a pod.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left w:val="nil"/>
              <w:right w:val="single" w:sz="12" w:space="0" w:color="auto"/>
            </w:tcBorders>
          </w:tcPr>
          <w:p w:rsidR="00A4340C" w:rsidRDefault="00A4340C" w:rsidP="00E746F9">
            <w:pPr>
              <w:rPr>
                <w:b/>
              </w:rPr>
            </w:pPr>
            <w:r>
              <w:rPr>
                <w:b/>
              </w:rPr>
              <w:t>ION-2f</w:t>
            </w:r>
          </w:p>
          <w:p w:rsidR="00A4340C" w:rsidRPr="009C6ACB" w:rsidRDefault="00A4340C" w:rsidP="009C6ACB">
            <w:pPr>
              <w:rPr>
                <w:b/>
              </w:rPr>
            </w:pPr>
            <w:r>
              <w:rPr>
                <w:b/>
              </w:rPr>
              <w:t>(4 hod.)</w:t>
            </w:r>
            <w:r w:rsidRPr="009C6ACB">
              <w:rPr>
                <w:b/>
              </w:rPr>
              <w:t xml:space="preserve"> </w:t>
            </w:r>
            <w:proofErr w:type="spellStart"/>
            <w:r w:rsidRPr="009C6ACB">
              <w:rPr>
                <w:b/>
              </w:rPr>
              <w:t>RaN</w:t>
            </w:r>
            <w:proofErr w:type="spellEnd"/>
          </w:p>
          <w:p w:rsidR="00A4340C" w:rsidRDefault="00A4340C" w:rsidP="009C6ACB"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Reprezentácie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nástroje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A4340C" w:rsidRDefault="00A4340C" w:rsidP="00E746F9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771543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771543" w:rsidP="007715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A4340C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905D35" w:rsidP="008479FC">
            <w:pPr>
              <w:rPr>
                <w:color w:val="000000"/>
              </w:rPr>
            </w:pPr>
            <w:r w:rsidRPr="006D6A83">
              <w:rPr>
                <w:b/>
                <w:bCs/>
                <w:color w:val="0070C0"/>
              </w:rPr>
              <w:t>Reprezentácie a nástroje – práca s multimédiami</w:t>
            </w:r>
            <w:r>
              <w:rPr>
                <w:color w:val="000000"/>
              </w:rPr>
              <w:t xml:space="preserve"> </w:t>
            </w:r>
            <w:r w:rsidR="00A4340C">
              <w:rPr>
                <w:color w:val="000000"/>
              </w:rPr>
              <w:t xml:space="preserve">Zvuková </w:t>
            </w:r>
            <w:bookmarkStart w:id="0" w:name="_GoBack"/>
            <w:bookmarkEnd w:id="0"/>
            <w:r w:rsidR="00A4340C">
              <w:rPr>
                <w:color w:val="000000"/>
              </w:rPr>
              <w:t>i</w:t>
            </w:r>
            <w:r w:rsidR="00A4340C">
              <w:rPr>
                <w:color w:val="000000"/>
              </w:rPr>
              <w:t>n</w:t>
            </w:r>
            <w:r w:rsidR="00A4340C">
              <w:rPr>
                <w:color w:val="000000"/>
              </w:rPr>
              <w:t>formácia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D81061">
            <w:pPr>
              <w:rPr>
                <w:color w:val="000000"/>
              </w:rPr>
            </w:pPr>
            <w:r>
              <w:rPr>
                <w:color w:val="000000"/>
              </w:rPr>
              <w:t>Vysvetliť princíp digitalizácie zvukovej informácie. P</w:t>
            </w:r>
            <w:r>
              <w:rPr>
                <w:color w:val="000000"/>
              </w:rPr>
              <w:t>o</w:t>
            </w:r>
            <w:r>
              <w:rPr>
                <w:color w:val="000000"/>
              </w:rPr>
              <w:t>znať druhy aplikácií na spracovanie zvukovej informácie a efektívne využiť ich nástroje. Poznať základné druhy, fo</w:t>
            </w:r>
            <w:r>
              <w:rPr>
                <w:color w:val="000000"/>
              </w:rPr>
              <w:t>r</w:t>
            </w:r>
            <w:r>
              <w:rPr>
                <w:color w:val="000000"/>
              </w:rPr>
              <w:t>máty a spôsoby uloženia zvukov v PC.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Vlastnosti a vzťahy: vplyv časovej osi na výsledný produkt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Procesy: manipulovanie s objektmi na časovej osi</w:t>
            </w:r>
          </w:p>
          <w:p w:rsidR="00905D35" w:rsidRPr="00905D35" w:rsidRDefault="00905D35" w:rsidP="00905D35">
            <w:pPr>
              <w:rPr>
                <w:b/>
                <w:color w:val="0070C0"/>
              </w:rPr>
            </w:pPr>
            <w:r w:rsidRPr="00905D35">
              <w:rPr>
                <w:b/>
                <w:color w:val="0070C0"/>
              </w:rPr>
              <w:t>Žiak vie/dokáže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používať multimediálne nástroje pri realizácii svojich projektov,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posudzovať</w:t>
            </w:r>
            <w:r w:rsidRPr="00905D35">
              <w:rPr>
                <w:color w:val="0070C0"/>
              </w:rPr>
              <w:tab/>
              <w:t>výhody</w:t>
            </w:r>
            <w:r w:rsidRPr="00905D35">
              <w:rPr>
                <w:color w:val="0070C0"/>
              </w:rPr>
              <w:tab/>
              <w:t>a nevýhody</w:t>
            </w:r>
            <w:r w:rsidRPr="00905D35">
              <w:rPr>
                <w:color w:val="0070C0"/>
              </w:rPr>
              <w:tab/>
              <w:t>rôznych</w:t>
            </w:r>
            <w:r w:rsidRPr="00905D35">
              <w:rPr>
                <w:color w:val="0070C0"/>
              </w:rPr>
              <w:tab/>
              <w:t>nástrojov   na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manipuláciu s multimédiami,</w:t>
            </w:r>
            <w:r w:rsidRPr="00905D35">
              <w:rPr>
                <w:color w:val="0070C0"/>
              </w:rPr>
              <w:tab/>
            </w:r>
            <w:r w:rsidRPr="00905D35">
              <w:rPr>
                <w:color w:val="0070C0"/>
              </w:rPr>
              <w:tab/>
            </w:r>
            <w:r w:rsidRPr="00905D35">
              <w:rPr>
                <w:color w:val="0070C0"/>
              </w:rPr>
              <w:tab/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navrhovať</w:t>
            </w:r>
            <w:r w:rsidRPr="00905D35">
              <w:rPr>
                <w:color w:val="0070C0"/>
              </w:rPr>
              <w:tab/>
              <w:t>a hodnotia</w:t>
            </w:r>
            <w:r w:rsidRPr="00905D35">
              <w:rPr>
                <w:color w:val="0070C0"/>
              </w:rPr>
              <w:tab/>
              <w:t>postupnosť</w:t>
            </w:r>
            <w:r w:rsidRPr="00905D35">
              <w:rPr>
                <w:color w:val="0070C0"/>
              </w:rPr>
              <w:tab/>
              <w:t>operácií</w:t>
            </w:r>
            <w:r w:rsidRPr="00905D35">
              <w:rPr>
                <w:color w:val="0070C0"/>
              </w:rPr>
              <w:tab/>
              <w:t>pri</w:t>
            </w:r>
            <w:r w:rsidRPr="00905D35">
              <w:rPr>
                <w:color w:val="0070C0"/>
              </w:rPr>
              <w:tab/>
              <w:t>práci</w:t>
            </w:r>
          </w:p>
          <w:p w:rsidR="00905D35" w:rsidRDefault="00905D35" w:rsidP="00E16005">
            <w:pPr>
              <w:rPr>
                <w:color w:val="000000"/>
              </w:rPr>
            </w:pPr>
            <w:r w:rsidRPr="00905D35">
              <w:rPr>
                <w:color w:val="0070C0"/>
              </w:rPr>
              <w:t>s multimédiami.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A4340C" w:rsidRPr="00CF2745" w:rsidRDefault="00A4340C" w:rsidP="00E746F9">
            <w:pPr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771543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Pr="00046EDC" w:rsidRDefault="00771543" w:rsidP="007715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A4340C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996165">
            <w:pPr>
              <w:rPr>
                <w:b/>
              </w:rPr>
            </w:pPr>
            <w:r>
              <w:rPr>
                <w:color w:val="008000"/>
              </w:rPr>
              <w:t>RH - Práca so zv</w:t>
            </w:r>
            <w:r>
              <w:rPr>
                <w:color w:val="008000"/>
              </w:rPr>
              <w:t>u</w:t>
            </w:r>
            <w:r>
              <w:rPr>
                <w:color w:val="008000"/>
              </w:rPr>
              <w:t>kom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6005" w:rsidRDefault="00A4340C" w:rsidP="00E16005">
            <w:pPr>
              <w:rPr>
                <w:color w:val="008000"/>
              </w:rPr>
            </w:pPr>
            <w:r>
              <w:rPr>
                <w:color w:val="008000"/>
              </w:rPr>
              <w:t>Nahrávať zvuk do PC, upravovať ho v zvolenom zvuk</w:t>
            </w:r>
            <w:r>
              <w:rPr>
                <w:color w:val="008000"/>
              </w:rPr>
              <w:t>o</w:t>
            </w:r>
            <w:r>
              <w:rPr>
                <w:color w:val="008000"/>
              </w:rPr>
              <w:t>vom programe, konvertovať do vhodných formátov. Spracovať informácie tak, aby sa neznížila ich informačná ho</w:t>
            </w:r>
            <w:r>
              <w:rPr>
                <w:color w:val="008000"/>
              </w:rPr>
              <w:t>d</w:t>
            </w:r>
            <w:r>
              <w:rPr>
                <w:color w:val="008000"/>
              </w:rPr>
              <w:t>nota a informácie boli prístupné, použiteľné a jasné.</w:t>
            </w:r>
          </w:p>
          <w:p w:rsidR="00E16005" w:rsidRDefault="00E16005" w:rsidP="00E16005">
            <w:pPr>
              <w:rPr>
                <w:color w:val="008000"/>
              </w:rPr>
            </w:pPr>
          </w:p>
          <w:p w:rsidR="00E16005" w:rsidRDefault="00E16005" w:rsidP="00E16005">
            <w:pPr>
              <w:rPr>
                <w:color w:val="008000"/>
              </w:rPr>
            </w:pPr>
          </w:p>
          <w:p w:rsidR="00E16005" w:rsidRDefault="00E16005" w:rsidP="00E16005">
            <w:pPr>
              <w:rPr>
                <w:color w:val="008000"/>
              </w:rPr>
            </w:pPr>
          </w:p>
          <w:p w:rsidR="00E16005" w:rsidRDefault="00E16005" w:rsidP="00E16005">
            <w:pPr>
              <w:rPr>
                <w:color w:val="008000"/>
              </w:rPr>
            </w:pPr>
          </w:p>
          <w:p w:rsidR="00E16005" w:rsidRDefault="00E16005" w:rsidP="00E16005">
            <w:pPr>
              <w:rPr>
                <w:color w:val="008000"/>
              </w:rPr>
            </w:pPr>
          </w:p>
          <w:p w:rsidR="00E16005" w:rsidRDefault="00E16005" w:rsidP="00E16005">
            <w:pPr>
              <w:rPr>
                <w:color w:val="008000"/>
              </w:rPr>
            </w:pPr>
          </w:p>
          <w:p w:rsidR="00E16005" w:rsidRDefault="00E16005" w:rsidP="00E16005">
            <w:pPr>
              <w:rPr>
                <w:color w:val="008000"/>
              </w:rPr>
            </w:pPr>
          </w:p>
          <w:p w:rsidR="00E16005" w:rsidRDefault="00E16005" w:rsidP="00E16005">
            <w:pPr>
              <w:rPr>
                <w:color w:val="008000"/>
              </w:rPr>
            </w:pPr>
          </w:p>
          <w:p w:rsidR="00E16005" w:rsidRDefault="00E16005" w:rsidP="00E16005">
            <w:pPr>
              <w:rPr>
                <w:color w:val="008000"/>
              </w:rPr>
            </w:pPr>
          </w:p>
          <w:p w:rsidR="00E16005" w:rsidRDefault="00E16005" w:rsidP="00E16005">
            <w:pPr>
              <w:rPr>
                <w:color w:val="008000"/>
              </w:rPr>
            </w:pPr>
          </w:p>
          <w:p w:rsidR="00E16005" w:rsidRDefault="00E16005" w:rsidP="00E16005">
            <w:pPr>
              <w:rPr>
                <w:color w:val="008000"/>
              </w:rPr>
            </w:pPr>
          </w:p>
          <w:p w:rsidR="00E16005" w:rsidRDefault="00E16005" w:rsidP="00E16005"/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388"/>
        </w:trPr>
        <w:tc>
          <w:tcPr>
            <w:tcW w:w="13820" w:type="dxa"/>
            <w:gridSpan w:val="5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ED7CF8">
            <w:r>
              <w:t>Marec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77"/>
        </w:trPr>
        <w:tc>
          <w:tcPr>
            <w:tcW w:w="1204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left w:val="nil"/>
              <w:right w:val="single" w:sz="12" w:space="0" w:color="auto"/>
            </w:tcBorders>
          </w:tcPr>
          <w:p w:rsidR="00A4340C" w:rsidRDefault="00A4340C" w:rsidP="000B00AF">
            <w:pPr>
              <w:rPr>
                <w:b/>
              </w:rPr>
            </w:pPr>
            <w:r>
              <w:rPr>
                <w:b/>
              </w:rPr>
              <w:t>ION-3a</w:t>
            </w:r>
          </w:p>
          <w:p w:rsidR="00A4340C" w:rsidRPr="009C6ACB" w:rsidRDefault="00A4340C" w:rsidP="009C6ACB">
            <w:pPr>
              <w:rPr>
                <w:b/>
              </w:rPr>
            </w:pPr>
            <w:r>
              <w:rPr>
                <w:b/>
              </w:rPr>
              <w:t>(14 hod.)</w:t>
            </w:r>
            <w:r w:rsidRPr="009C6ACB">
              <w:rPr>
                <w:b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9C6ACB">
              <w:rPr>
                <w:b/>
              </w:rPr>
              <w:t>RaN</w:t>
            </w:r>
            <w:proofErr w:type="spellEnd"/>
          </w:p>
          <w:p w:rsidR="00A4340C" w:rsidRPr="009C6ACB" w:rsidRDefault="00A4340C" w:rsidP="009C6ACB">
            <w:pPr>
              <w:rPr>
                <w:b/>
              </w:rPr>
            </w:pPr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Reprezentácie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nástroje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A4340C" w:rsidRPr="00CF2745" w:rsidRDefault="00A4340C" w:rsidP="000B00AF">
            <w:pPr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046EDC">
            <w:pPr>
              <w:rPr>
                <w:sz w:val="22"/>
                <w:szCs w:val="22"/>
              </w:rPr>
            </w:pPr>
          </w:p>
          <w:p w:rsidR="00A4340C" w:rsidRDefault="00771543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771543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</w:t>
            </w:r>
            <w:r w:rsidR="00A4340C">
              <w:rPr>
                <w:sz w:val="22"/>
                <w:szCs w:val="22"/>
              </w:rPr>
              <w:t>64.</w:t>
            </w:r>
          </w:p>
          <w:p w:rsidR="00A4340C" w:rsidRDefault="00A4340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</w:t>
            </w:r>
          </w:p>
          <w:p w:rsidR="00A4340C" w:rsidRDefault="00A4340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</w:t>
            </w:r>
          </w:p>
          <w:p w:rsidR="00A4340C" w:rsidRDefault="00A4340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</w:t>
            </w:r>
          </w:p>
          <w:p w:rsidR="00A4340C" w:rsidRDefault="00A4340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</w:t>
            </w:r>
          </w:p>
          <w:p w:rsidR="00A4340C" w:rsidRDefault="00A4340C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69.</w:t>
            </w:r>
          </w:p>
          <w:p w:rsidR="00A4340C" w:rsidRDefault="00A4340C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</w:t>
            </w:r>
          </w:p>
          <w:p w:rsidR="00A4340C" w:rsidRDefault="00A4340C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</w:t>
            </w:r>
          </w:p>
          <w:p w:rsidR="00A4340C" w:rsidRPr="00046EDC" w:rsidRDefault="00A4340C" w:rsidP="00E746F9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05D35" w:rsidRPr="00905D35" w:rsidRDefault="00905D35" w:rsidP="00905D35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905D35">
              <w:rPr>
                <w:b/>
                <w:bCs/>
                <w:color w:val="0070C0"/>
              </w:rPr>
              <w:t>Reprezentácie a nástroje – práca s prezentáciami</w:t>
            </w:r>
          </w:p>
          <w:p w:rsidR="00A4340C" w:rsidRDefault="00A4340C" w:rsidP="008479FC">
            <w:pPr>
              <w:rPr>
                <w:color w:val="000000"/>
              </w:rPr>
            </w:pPr>
            <w:r w:rsidRPr="008479FC">
              <w:rPr>
                <w:b/>
                <w:color w:val="000000"/>
              </w:rPr>
              <w:t>Prezentácia informácií</w:t>
            </w:r>
            <w:r>
              <w:rPr>
                <w:color w:val="000000"/>
              </w:rPr>
              <w:t xml:space="preserve"> - a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likácie na tvorbu prezent</w:t>
            </w:r>
            <w:r>
              <w:rPr>
                <w:color w:val="000000"/>
              </w:rPr>
              <w:t>á</w:t>
            </w:r>
            <w:r>
              <w:rPr>
                <w:color w:val="000000"/>
              </w:rPr>
              <w:t>cií.</w:t>
            </w:r>
          </w:p>
          <w:p w:rsidR="00A4340C" w:rsidRDefault="00A4340C" w:rsidP="008479FC">
            <w:r>
              <w:t>Zásady tvorby prezentácie.</w:t>
            </w:r>
          </w:p>
          <w:p w:rsidR="00A4340C" w:rsidRDefault="00A4340C" w:rsidP="008479FC">
            <w:r>
              <w:t>Návrh prezentácie</w:t>
            </w:r>
          </w:p>
          <w:p w:rsidR="00A4340C" w:rsidRDefault="00A4340C" w:rsidP="008479FC">
            <w:r>
              <w:t>Vkladanie obrázkov</w:t>
            </w:r>
          </w:p>
          <w:p w:rsidR="00A4340C" w:rsidRDefault="00A4340C" w:rsidP="008479FC">
            <w:r>
              <w:t>Vkladanie tabuliek</w:t>
            </w:r>
          </w:p>
          <w:p w:rsidR="00A4340C" w:rsidRDefault="00A4340C" w:rsidP="008479FC">
            <w:r>
              <w:t>Diagramy</w:t>
            </w:r>
          </w:p>
          <w:p w:rsidR="00A4340C" w:rsidRDefault="00A4340C" w:rsidP="008479FC">
            <w:r>
              <w:t>Grafy</w:t>
            </w:r>
          </w:p>
          <w:p w:rsidR="00A4340C" w:rsidRDefault="00A4340C" w:rsidP="00436A01">
            <w:r w:rsidRPr="00436A01">
              <w:t>Tlačidlá</w:t>
            </w:r>
            <w:r>
              <w:t xml:space="preserve"> a odkazy</w:t>
            </w:r>
          </w:p>
          <w:p w:rsidR="00A4340C" w:rsidRDefault="00A4340C" w:rsidP="00436A01">
            <w:r>
              <w:t>Prechody snímok</w:t>
            </w:r>
          </w:p>
          <w:p w:rsidR="00A4340C" w:rsidRDefault="00A4340C" w:rsidP="00436A01"/>
          <w:p w:rsidR="00A4340C" w:rsidRDefault="00A4340C" w:rsidP="008479FC"/>
        </w:tc>
        <w:tc>
          <w:tcPr>
            <w:tcW w:w="79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8479FC">
            <w:pPr>
              <w:rPr>
                <w:color w:val="000000"/>
              </w:rPr>
            </w:pPr>
            <w:r>
              <w:rPr>
                <w:color w:val="000000"/>
              </w:rPr>
              <w:t>Poznať druhy aplikácie na prezentovanie informácií (podľa typu informácie) pomocou multimediálnych zariadení. P</w:t>
            </w:r>
            <w:r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znať a dodržiavať základné pravidlá (formálne, estetické) a odporúčania spracovania rôznych typov informácií. </w:t>
            </w:r>
          </w:p>
          <w:p w:rsidR="00905D35" w:rsidRDefault="00A4340C" w:rsidP="008479FC">
            <w:pPr>
              <w:rPr>
                <w:color w:val="000000"/>
              </w:rPr>
            </w:pPr>
            <w:r>
              <w:rPr>
                <w:color w:val="000000"/>
              </w:rPr>
              <w:t>Vytvoriť jednoduchú jednosnímkovú a viacsnímkovú prezentáciu na aktuálnu t</w:t>
            </w:r>
            <w:r>
              <w:rPr>
                <w:color w:val="000000"/>
              </w:rPr>
              <w:t>é</w:t>
            </w:r>
            <w:r>
              <w:rPr>
                <w:color w:val="000000"/>
              </w:rPr>
              <w:t>mu.</w:t>
            </w:r>
          </w:p>
          <w:p w:rsidR="00905D35" w:rsidRPr="00905D35" w:rsidRDefault="00905D35" w:rsidP="008479FC">
            <w:pPr>
              <w:rPr>
                <w:color w:val="0070C0"/>
              </w:rPr>
            </w:pPr>
            <w:r w:rsidRPr="00905D35">
              <w:rPr>
                <w:color w:val="0070C0"/>
              </w:rPr>
              <w:t>Procesy: nastavovanie efektov, reagovanie na udalosti</w:t>
            </w:r>
          </w:p>
          <w:p w:rsidR="00905D35" w:rsidRPr="00905D35" w:rsidRDefault="00905D35" w:rsidP="008479FC">
            <w:pPr>
              <w:rPr>
                <w:b/>
                <w:color w:val="0070C0"/>
              </w:rPr>
            </w:pPr>
            <w:r w:rsidRPr="00905D35">
              <w:rPr>
                <w:b/>
                <w:color w:val="0070C0"/>
              </w:rPr>
              <w:t>Žiak vie/dokáže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používať nástroje na tvorbu a úpravu prezentácií pri prezentovaní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svojich projektov,</w:t>
            </w:r>
            <w:r w:rsidRPr="00905D35">
              <w:rPr>
                <w:color w:val="0070C0"/>
              </w:rPr>
              <w:tab/>
            </w:r>
            <w:r w:rsidRPr="00905D35">
              <w:rPr>
                <w:color w:val="0070C0"/>
              </w:rPr>
              <w:tab/>
            </w:r>
            <w:r w:rsidRPr="00905D35">
              <w:rPr>
                <w:color w:val="0070C0"/>
              </w:rPr>
              <w:tab/>
            </w:r>
            <w:r w:rsidRPr="00905D35">
              <w:rPr>
                <w:color w:val="0070C0"/>
              </w:rPr>
              <w:tab/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posudzovať</w:t>
            </w:r>
            <w:r w:rsidRPr="00905D35">
              <w:rPr>
                <w:color w:val="0070C0"/>
              </w:rPr>
              <w:tab/>
              <w:t>výhody  a nevýhody  rôznych  nástrojov  na</w:t>
            </w:r>
            <w:r w:rsidRPr="00905D35">
              <w:rPr>
                <w:color w:val="0070C0"/>
              </w:rPr>
              <w:tab/>
              <w:t>tvorbu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prezentácií,</w:t>
            </w:r>
            <w:r w:rsidRPr="00905D35">
              <w:rPr>
                <w:color w:val="0070C0"/>
              </w:rPr>
              <w:tab/>
            </w:r>
            <w:r w:rsidRPr="00905D35">
              <w:rPr>
                <w:color w:val="0070C0"/>
              </w:rPr>
              <w:tab/>
            </w:r>
            <w:r w:rsidRPr="00905D35">
              <w:rPr>
                <w:color w:val="0070C0"/>
              </w:rPr>
              <w:tab/>
            </w:r>
            <w:r w:rsidRPr="00905D35">
              <w:rPr>
                <w:color w:val="0070C0"/>
              </w:rPr>
              <w:tab/>
            </w:r>
            <w:r w:rsidRPr="00905D35">
              <w:rPr>
                <w:color w:val="0070C0"/>
              </w:rPr>
              <w:tab/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navrhovať</w:t>
            </w:r>
            <w:r w:rsidRPr="00905D35">
              <w:rPr>
                <w:color w:val="0070C0"/>
              </w:rPr>
              <w:tab/>
              <w:t>a hodnotia</w:t>
            </w:r>
            <w:r w:rsidRPr="00905D35">
              <w:rPr>
                <w:color w:val="0070C0"/>
              </w:rPr>
              <w:tab/>
              <w:t>postupnosť</w:t>
            </w:r>
            <w:r w:rsidRPr="00905D35">
              <w:rPr>
                <w:color w:val="0070C0"/>
              </w:rPr>
              <w:tab/>
              <w:t>operácií</w:t>
            </w:r>
            <w:r w:rsidRPr="00905D35">
              <w:rPr>
                <w:color w:val="0070C0"/>
              </w:rPr>
              <w:tab/>
              <w:t>pri</w:t>
            </w:r>
            <w:r w:rsidRPr="00905D35">
              <w:rPr>
                <w:color w:val="0070C0"/>
              </w:rPr>
              <w:tab/>
              <w:t>práci</w:t>
            </w:r>
          </w:p>
          <w:p w:rsidR="00905D35" w:rsidRPr="008134AA" w:rsidRDefault="00905D35" w:rsidP="008479FC">
            <w:pPr>
              <w:rPr>
                <w:color w:val="0070C0"/>
              </w:rPr>
            </w:pPr>
            <w:r w:rsidRPr="00905D35">
              <w:rPr>
                <w:color w:val="0070C0"/>
              </w:rPr>
              <w:t>s prezentáciami.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3D5427" w:rsidRPr="003D5427" w:rsidRDefault="003D5427" w:rsidP="003D5427">
            <w:r w:rsidRPr="003D5427">
              <w:t>priebežné hodnotenie - praktické činnosti,</w:t>
            </w:r>
          </w:p>
          <w:p w:rsidR="003D5427" w:rsidRPr="003D5427" w:rsidRDefault="003D5427" w:rsidP="003D5427">
            <w:r w:rsidRPr="003D5427">
              <w:t xml:space="preserve">hodnotenie projektu </w:t>
            </w:r>
          </w:p>
          <w:p w:rsidR="003D5427" w:rsidRPr="003D5427" w:rsidRDefault="003D5427" w:rsidP="003D5427">
            <w:r w:rsidRPr="003D5427">
              <w:t>a vypracovaných cvičení</w:t>
            </w:r>
          </w:p>
          <w:p w:rsidR="003D5427" w:rsidRPr="003D5427" w:rsidRDefault="003D5427" w:rsidP="003D5427"/>
          <w:p w:rsidR="003D5427" w:rsidRPr="003D5427" w:rsidRDefault="003D5427" w:rsidP="003D5427"/>
          <w:p w:rsidR="003D5427" w:rsidRPr="003D5427" w:rsidRDefault="003D5427" w:rsidP="003D5427"/>
          <w:p w:rsidR="003D5427" w:rsidRPr="003D5427" w:rsidRDefault="003D5427" w:rsidP="003D5427"/>
          <w:p w:rsidR="003D5427" w:rsidRPr="003D5427" w:rsidRDefault="003D5427" w:rsidP="003D5427">
            <w:r w:rsidRPr="003D5427">
              <w:t>frontálne preverovanie vedomostí, hodnotenie</w:t>
            </w:r>
          </w:p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77"/>
        </w:trPr>
        <w:tc>
          <w:tcPr>
            <w:tcW w:w="1204" w:type="dxa"/>
            <w:vMerge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66285A">
            <w:pPr>
              <w:ind w:left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436A01">
            <w:pPr>
              <w:rPr>
                <w:sz w:val="22"/>
                <w:szCs w:val="22"/>
              </w:rPr>
            </w:pPr>
          </w:p>
          <w:p w:rsidR="00A4340C" w:rsidRDefault="00A4340C" w:rsidP="00E746F9">
            <w:pPr>
              <w:rPr>
                <w:sz w:val="22"/>
                <w:szCs w:val="22"/>
              </w:rPr>
            </w:pPr>
          </w:p>
          <w:p w:rsidR="00A4340C" w:rsidRDefault="00A4340C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</w:t>
            </w:r>
          </w:p>
          <w:p w:rsidR="00A4340C" w:rsidRDefault="00A4340C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73.</w:t>
            </w:r>
          </w:p>
          <w:p w:rsidR="00A4340C" w:rsidRDefault="00A4340C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74.</w:t>
            </w:r>
          </w:p>
          <w:p w:rsidR="00A4340C" w:rsidRPr="00046EDC" w:rsidRDefault="00A4340C" w:rsidP="00E746F9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8479FC">
            <w:pPr>
              <w:rPr>
                <w:color w:val="008000"/>
              </w:rPr>
            </w:pPr>
            <w:r>
              <w:rPr>
                <w:color w:val="008000"/>
              </w:rPr>
              <w:t>RH-Prezentácia – na</w:t>
            </w:r>
            <w:r>
              <w:rPr>
                <w:color w:val="008000"/>
              </w:rPr>
              <w:t>d</w:t>
            </w:r>
            <w:r>
              <w:rPr>
                <w:color w:val="008000"/>
              </w:rPr>
              <w:t>stavba</w:t>
            </w:r>
          </w:p>
          <w:p w:rsidR="00A4340C" w:rsidRDefault="00A4340C" w:rsidP="008479FC">
            <w:r>
              <w:t>Animácie a efekty</w:t>
            </w:r>
          </w:p>
          <w:p w:rsidR="00A4340C" w:rsidRDefault="00A4340C" w:rsidP="008479FC">
            <w:r>
              <w:t xml:space="preserve">Zvuky </w:t>
            </w:r>
          </w:p>
          <w:p w:rsidR="00A4340C" w:rsidRPr="00CF2745" w:rsidRDefault="00A4340C" w:rsidP="008479FC">
            <w:pPr>
              <w:rPr>
                <w:b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0B00AF">
            <w:r>
              <w:t xml:space="preserve">Vedieť vytvoriť vlastné animácie objektov v prezentácii, nastaviť efekty a vkladať zvuky do </w:t>
            </w:r>
            <w:proofErr w:type="spellStart"/>
            <w:r>
              <w:t>porezentácie</w:t>
            </w:r>
            <w:proofErr w:type="spellEnd"/>
            <w:r>
              <w:t>.</w:t>
            </w:r>
          </w:p>
          <w:p w:rsidR="008134AA" w:rsidRDefault="008134AA" w:rsidP="000B00AF"/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382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C55403">
            <w:r>
              <w:t>Apríl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 w:rsidP="002957EB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right w:val="single" w:sz="12" w:space="0" w:color="auto"/>
            </w:tcBorders>
            <w:vAlign w:val="bottom"/>
          </w:tcPr>
          <w:p w:rsidR="00A4340C" w:rsidRPr="00CF2745" w:rsidRDefault="00A4340C" w:rsidP="002957EB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A4340C" w:rsidP="00C42E9C">
            <w:pPr>
              <w:rPr>
                <w:sz w:val="22"/>
                <w:szCs w:val="22"/>
              </w:rPr>
            </w:pPr>
            <w:r w:rsidRPr="00C42E9C">
              <w:rPr>
                <w:sz w:val="22"/>
                <w:szCs w:val="22"/>
              </w:rPr>
              <w:t>75.</w:t>
            </w:r>
          </w:p>
          <w:p w:rsidR="00A4340C" w:rsidRPr="00C42E9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</w:t>
            </w:r>
          </w:p>
          <w:p w:rsidR="00A4340C" w:rsidRPr="00C42E9C" w:rsidRDefault="00A4340C" w:rsidP="00C42E9C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A4340C" w:rsidP="00C42E9C">
            <w:pPr>
              <w:rPr>
                <w:color w:val="008000"/>
              </w:rPr>
            </w:pPr>
            <w:r>
              <w:rPr>
                <w:color w:val="008000"/>
              </w:rPr>
              <w:t>RH- Samosta</w:t>
            </w:r>
            <w:r>
              <w:rPr>
                <w:color w:val="008000"/>
              </w:rPr>
              <w:t>t</w:t>
            </w:r>
            <w:r>
              <w:rPr>
                <w:color w:val="008000"/>
              </w:rPr>
              <w:t>ný projekt</w:t>
            </w:r>
          </w:p>
          <w:p w:rsidR="00A4340C" w:rsidRPr="00CF2745" w:rsidRDefault="00A4340C" w:rsidP="00C42E9C">
            <w:pPr>
              <w:rPr>
                <w:b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ED7CF8">
            <w:pPr>
              <w:rPr>
                <w:iCs/>
                <w:color w:val="008000"/>
              </w:rPr>
            </w:pPr>
            <w:r>
              <w:rPr>
                <w:color w:val="008000"/>
              </w:rPr>
              <w:t>Vytvoriť komplexnú prezentáciu s využitím multimediá</w:t>
            </w:r>
            <w:r>
              <w:rPr>
                <w:color w:val="008000"/>
              </w:rPr>
              <w:t>l</w:t>
            </w:r>
            <w:r>
              <w:rPr>
                <w:color w:val="008000"/>
              </w:rPr>
              <w:t>nych prvkov rôznych druhov na učiteľom zadanú tému, prezentovať pred spolužiakmi s využitím dataprojektora.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 w:rsidP="002957EB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right w:val="single" w:sz="12" w:space="0" w:color="auto"/>
            </w:tcBorders>
          </w:tcPr>
          <w:p w:rsidR="00A4340C" w:rsidRDefault="00A4340C" w:rsidP="009C6ACB">
            <w:pPr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</w:rPr>
              <w:t>PFI-1b</w:t>
            </w:r>
            <w:r>
              <w:rPr>
                <w:b/>
                <w:color w:val="365F91"/>
                <w:sz w:val="20"/>
                <w:szCs w:val="20"/>
              </w:rPr>
              <w:t>,</w:t>
            </w:r>
          </w:p>
          <w:p w:rsidR="00A4340C" w:rsidRPr="009C6ACB" w:rsidRDefault="00A4340C" w:rsidP="009C6ACB">
            <w:pPr>
              <w:rPr>
                <w:b/>
              </w:rPr>
            </w:pPr>
            <w:r w:rsidRPr="009C6ACB">
              <w:rPr>
                <w:b/>
              </w:rPr>
              <w:t>KOMS</w:t>
            </w:r>
          </w:p>
          <w:p w:rsidR="00A4340C" w:rsidRDefault="00A4340C" w:rsidP="000529CA">
            <w:pPr>
              <w:rPr>
                <w:b/>
              </w:rPr>
            </w:pPr>
          </w:p>
          <w:p w:rsidR="00A4340C" w:rsidRPr="009C6ACB" w:rsidRDefault="00A4340C" w:rsidP="009C6ACB">
            <w:pPr>
              <w:rPr>
                <w:b/>
              </w:rPr>
            </w:pPr>
            <w:r>
              <w:rPr>
                <w:b/>
              </w:rPr>
              <w:t>(2 hod.)</w:t>
            </w:r>
            <w:r w:rsidRPr="009C6ACB">
              <w:rPr>
                <w:b/>
                <w:color w:val="365F91"/>
                <w:sz w:val="20"/>
                <w:szCs w:val="20"/>
              </w:rPr>
              <w:t xml:space="preserve"> </w:t>
            </w:r>
          </w:p>
          <w:p w:rsidR="00A4340C" w:rsidRPr="00997038" w:rsidRDefault="00A4340C" w:rsidP="000529CA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</w:t>
            </w:r>
          </w:p>
          <w:p w:rsidR="00A4340C" w:rsidRPr="00C42E9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7646FA" w:rsidRDefault="007646FA" w:rsidP="007646F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  <w:r w:rsidRPr="007646FA">
              <w:rPr>
                <w:b/>
                <w:bCs/>
                <w:color w:val="0070C0"/>
              </w:rPr>
              <w:t>Softvér a hardvér – práca v počítačovej sieti a na internete</w:t>
            </w:r>
          </w:p>
          <w:p w:rsidR="003C06ED" w:rsidRPr="003C06ED" w:rsidRDefault="003C06ED" w:rsidP="007646FA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3C06ED">
              <w:rPr>
                <w:b/>
                <w:bCs/>
                <w:color w:val="0070C0"/>
              </w:rPr>
              <w:t>Softvér a hardvér – práca proti vírusom a špehovaniu</w:t>
            </w:r>
          </w:p>
          <w:p w:rsidR="007646FA" w:rsidRDefault="007646FA" w:rsidP="00C42E9C">
            <w:pPr>
              <w:rPr>
                <w:color w:val="000000"/>
              </w:rPr>
            </w:pPr>
          </w:p>
          <w:p w:rsidR="00A4340C" w:rsidRDefault="00A4340C" w:rsidP="00C42E9C">
            <w:pPr>
              <w:rPr>
                <w:color w:val="000000"/>
              </w:rPr>
            </w:pPr>
            <w:r>
              <w:rPr>
                <w:color w:val="000000"/>
              </w:rPr>
              <w:t>Počít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čová sieť</w:t>
            </w:r>
          </w:p>
          <w:p w:rsidR="00A4340C" w:rsidRDefault="00A4340C" w:rsidP="00C42E9C">
            <w:pPr>
              <w:rPr>
                <w:color w:val="000000"/>
              </w:rPr>
            </w:pPr>
          </w:p>
          <w:p w:rsidR="00A4340C" w:rsidRDefault="00A4340C" w:rsidP="00C42E9C">
            <w:pPr>
              <w:rPr>
                <w:color w:val="000000"/>
              </w:rPr>
            </w:pPr>
          </w:p>
          <w:p w:rsidR="00A4340C" w:rsidRDefault="00A4340C" w:rsidP="00C42E9C">
            <w:pPr>
              <w:rPr>
                <w:b/>
              </w:rPr>
            </w:pP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C42E9C">
            <w:r>
              <w:t>Oboznámiť sa s </w:t>
            </w:r>
            <w:proofErr w:type="spellStart"/>
            <w:r>
              <w:t>pojmamí</w:t>
            </w:r>
            <w:proofErr w:type="spellEnd"/>
            <w:r>
              <w:t xml:space="preserve"> počítačová </w:t>
            </w:r>
            <w:proofErr w:type="spellStart"/>
            <w:r>
              <w:t>sieťa</w:t>
            </w:r>
            <w:proofErr w:type="spellEnd"/>
            <w:r>
              <w:t xml:space="preserve"> prenosová rýc</w:t>
            </w:r>
            <w:r>
              <w:t>h</w:t>
            </w:r>
            <w:r>
              <w:t>losť, poznať dôvody vytvorenia počítačových sietí. Rozd</w:t>
            </w:r>
            <w:r>
              <w:t>e</w:t>
            </w:r>
            <w:r>
              <w:t xml:space="preserve">liť siete podľa rozľahlosti a topológie. Poznať </w:t>
            </w:r>
            <w:r>
              <w:rPr>
                <w:color w:val="000000"/>
              </w:rPr>
              <w:t xml:space="preserve"> sieťové prvky</w:t>
            </w:r>
            <w:r>
              <w:t xml:space="preserve">  – kabeláž, sieťová karta, switch, ro</w:t>
            </w:r>
            <w:r>
              <w:t>u</w:t>
            </w:r>
            <w:r>
              <w:t>ter ...</w:t>
            </w:r>
          </w:p>
          <w:p w:rsidR="007646FA" w:rsidRPr="003C06ED" w:rsidRDefault="007646FA" w:rsidP="007646FA">
            <w:pPr>
              <w:rPr>
                <w:color w:val="0070C0"/>
              </w:rPr>
            </w:pPr>
            <w:r w:rsidRPr="003C06ED">
              <w:rPr>
                <w:color w:val="0070C0"/>
              </w:rPr>
              <w:t>Pojmy: prenosová rýchlosť</w:t>
            </w:r>
          </w:p>
          <w:p w:rsidR="007646FA" w:rsidRPr="003C06ED" w:rsidRDefault="007646FA" w:rsidP="007646FA">
            <w:pPr>
              <w:rPr>
                <w:color w:val="0070C0"/>
              </w:rPr>
            </w:pPr>
            <w:r w:rsidRPr="003C06ED">
              <w:rPr>
                <w:color w:val="0070C0"/>
              </w:rPr>
              <w:t>Procesy:  odhadovanie  množstva  prenesených  údajov  podľa  daných</w:t>
            </w:r>
          </w:p>
          <w:p w:rsidR="007646FA" w:rsidRPr="003C06ED" w:rsidRDefault="007646FA" w:rsidP="007646FA">
            <w:pPr>
              <w:rPr>
                <w:color w:val="0070C0"/>
              </w:rPr>
            </w:pPr>
            <w:r w:rsidRPr="003C06ED">
              <w:rPr>
                <w:color w:val="0070C0"/>
              </w:rPr>
              <w:t>Parametrov</w:t>
            </w:r>
          </w:p>
          <w:p w:rsidR="007646FA" w:rsidRPr="003C06ED" w:rsidRDefault="007646FA" w:rsidP="007646FA">
            <w:pPr>
              <w:rPr>
                <w:b/>
                <w:color w:val="0070C0"/>
              </w:rPr>
            </w:pPr>
            <w:r w:rsidRPr="003C06ED">
              <w:rPr>
                <w:b/>
                <w:color w:val="0070C0"/>
              </w:rPr>
              <w:t>Žiak vie/dokáže</w:t>
            </w:r>
          </w:p>
          <w:p w:rsidR="007646FA" w:rsidRPr="003C06ED" w:rsidRDefault="007646FA" w:rsidP="007646FA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získavať údaje zo sieťových prostriedkov (napr. skener, úložisko</w:t>
            </w:r>
          </w:p>
          <w:p w:rsidR="007646FA" w:rsidRPr="003C06ED" w:rsidRDefault="007646FA" w:rsidP="007646FA">
            <w:pPr>
              <w:rPr>
                <w:color w:val="0070C0"/>
              </w:rPr>
            </w:pPr>
            <w:r w:rsidRPr="003C06ED">
              <w:rPr>
                <w:color w:val="0070C0"/>
              </w:rPr>
              <w:t>súborov, a pod.),</w:t>
            </w:r>
          </w:p>
          <w:p w:rsidR="007646FA" w:rsidRPr="003C06ED" w:rsidRDefault="007646FA" w:rsidP="007646FA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sprístupňovať prostriedky iným ľuďom (napr. tlačiareň, sieťové</w:t>
            </w:r>
          </w:p>
          <w:p w:rsidR="007646FA" w:rsidRDefault="007646FA" w:rsidP="003C06ED">
            <w:pPr>
              <w:rPr>
                <w:i/>
                <w:iCs/>
                <w:color w:val="008000"/>
                <w:lang w:val="cs-CZ"/>
              </w:rPr>
            </w:pPr>
            <w:r w:rsidRPr="003C06ED">
              <w:rPr>
                <w:color w:val="0070C0"/>
              </w:rPr>
              <w:t>pripojenie, priečinok, apod.).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right w:val="single" w:sz="12" w:space="0" w:color="auto"/>
            </w:tcBorders>
          </w:tcPr>
          <w:p w:rsidR="00A4340C" w:rsidRDefault="00A4340C" w:rsidP="000529C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KOMS-1</w:t>
            </w:r>
          </w:p>
          <w:p w:rsidR="00A4340C" w:rsidRPr="00997038" w:rsidRDefault="00A4340C" w:rsidP="000529CA">
            <w:pPr>
              <w:ind w:left="200" w:hanging="200"/>
              <w:rPr>
                <w:b/>
                <w:color w:val="FF0000"/>
              </w:rPr>
            </w:pPr>
            <w:r>
              <w:rPr>
                <w:b/>
                <w:bCs/>
                <w:color w:val="000000"/>
              </w:rPr>
              <w:t>(2 hod.)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79.</w:t>
            </w:r>
          </w:p>
          <w:p w:rsidR="00A4340C" w:rsidRPr="00C42E9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3C06ED" w:rsidRDefault="00A4340C" w:rsidP="00C42E9C">
            <w:r>
              <w:rPr>
                <w:color w:val="000000"/>
              </w:rPr>
              <w:t>Internet</w:t>
            </w:r>
            <w:r w:rsidR="003C06ED">
              <w:t xml:space="preserve"> </w:t>
            </w:r>
          </w:p>
          <w:p w:rsidR="00A4340C" w:rsidRPr="003C06ED" w:rsidRDefault="003C06ED" w:rsidP="00C42E9C">
            <w:pPr>
              <w:rPr>
                <w:b/>
                <w:color w:val="0070C0"/>
              </w:rPr>
            </w:pPr>
            <w:r w:rsidRPr="003C06ED">
              <w:rPr>
                <w:b/>
                <w:color w:val="0070C0"/>
              </w:rPr>
              <w:t>Softvér a hardvér – práca proti vírusom a špehovaniu</w:t>
            </w:r>
          </w:p>
          <w:p w:rsidR="00A4340C" w:rsidRDefault="00A4340C" w:rsidP="00C42E9C">
            <w:pPr>
              <w:rPr>
                <w:color w:val="000000"/>
              </w:rPr>
            </w:pPr>
          </w:p>
          <w:p w:rsidR="00A4340C" w:rsidRDefault="00A4340C" w:rsidP="00C42E9C">
            <w:pPr>
              <w:rPr>
                <w:color w:val="000000"/>
              </w:rPr>
            </w:pPr>
          </w:p>
          <w:p w:rsidR="00A4340C" w:rsidRDefault="00A4340C" w:rsidP="00C42E9C">
            <w:pPr>
              <w:rPr>
                <w:b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C06ED" w:rsidRDefault="00A4340C" w:rsidP="003C06ED">
            <w:r>
              <w:t>Poznať princípy fungovania internetu (klient-server) a ni</w:t>
            </w:r>
            <w:r>
              <w:t>e</w:t>
            </w:r>
            <w:r>
              <w:t>ktoré jeho služby. Oboznámiť sa s históriou internetu. Poznať princípy fungovania internetu (klient-server) a ni</w:t>
            </w:r>
            <w:r>
              <w:t>e</w:t>
            </w:r>
            <w:r>
              <w:t>ktoré jeho služby.</w:t>
            </w:r>
            <w:r w:rsidR="003C06ED">
              <w:t xml:space="preserve"> 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Vlastnosti  a  vzťahy:  vírus  ako  škodlivý  softvér,  špehovanie  ako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nepovolená  aktivita  softvéru  alebo  webových  stránok,  antivírus  ako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softvér na zisťovanie a odstraňovanie škodlivého softvéru a blokovanie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škodlivých činností, obmedzenia antivírusových programov (antivírus je</w:t>
            </w:r>
          </w:p>
          <w:p w:rsidR="00A4340C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tiež iba program, a nemusí odhaliť najnovší nebezpečný softvér)</w:t>
            </w:r>
          </w:p>
          <w:p w:rsidR="003C06ED" w:rsidRPr="003C06ED" w:rsidRDefault="003C06ED" w:rsidP="003C06ED">
            <w:pPr>
              <w:rPr>
                <w:b/>
                <w:color w:val="0070C0"/>
              </w:rPr>
            </w:pPr>
            <w:r w:rsidRPr="003C06ED">
              <w:rPr>
                <w:b/>
                <w:color w:val="0070C0"/>
              </w:rPr>
              <w:t>Žiak vie/dokáže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využívať  nástroje  na  odhaľovanie  a  odstraňovanie  škodlivého</w:t>
            </w:r>
          </w:p>
          <w:p w:rsidR="003C06ED" w:rsidRPr="00D226CF" w:rsidRDefault="003C06ED" w:rsidP="003C06ED">
            <w:r w:rsidRPr="003C06ED">
              <w:rPr>
                <w:color w:val="0070C0"/>
              </w:rPr>
              <w:t>softvéru.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3D5427" w:rsidRDefault="003D5427" w:rsidP="003D5427">
            <w:r w:rsidRPr="003D5427">
              <w:t xml:space="preserve">frontálne preverovanie vedomostí, </w:t>
            </w:r>
          </w:p>
          <w:p w:rsidR="003D5427" w:rsidRDefault="003D5427" w:rsidP="003D5427">
            <w:r>
              <w:t xml:space="preserve">ústne a písomné </w:t>
            </w:r>
            <w:proofErr w:type="spellStart"/>
            <w:r>
              <w:t>preverovanie</w:t>
            </w:r>
            <w:r w:rsidRPr="003D5427">
              <w:t>hodnotenie</w:t>
            </w:r>
            <w:proofErr w:type="spellEnd"/>
          </w:p>
          <w:p w:rsidR="003D5427" w:rsidRPr="003D5427" w:rsidRDefault="003D5427" w:rsidP="003D5427">
            <w:r>
              <w:t>samostatnej a skupinovej práce na zadaní úlohy</w:t>
            </w:r>
          </w:p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38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4340C" w:rsidRPr="00CF2745" w:rsidRDefault="00A4340C" w:rsidP="00ED7CF8">
            <w:pPr>
              <w:rPr>
                <w:iCs/>
              </w:rPr>
            </w:pPr>
            <w:r>
              <w:rPr>
                <w:iCs/>
              </w:rPr>
              <w:t>Máj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A4340C" w:rsidRDefault="00A4340C" w:rsidP="000529C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KOMS2a</w:t>
            </w:r>
          </w:p>
          <w:p w:rsidR="00A4340C" w:rsidRDefault="00A4340C" w:rsidP="000529CA">
            <w:pPr>
              <w:ind w:left="200" w:hanging="200"/>
              <w:rPr>
                <w:b/>
              </w:rPr>
            </w:pPr>
            <w:r>
              <w:rPr>
                <w:b/>
                <w:bCs/>
                <w:color w:val="000000"/>
              </w:rPr>
              <w:t>(4 hod.)</w:t>
            </w:r>
          </w:p>
          <w:p w:rsidR="00A4340C" w:rsidRPr="00CF2745" w:rsidRDefault="00A4340C" w:rsidP="00FD1319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81.</w:t>
            </w:r>
          </w:p>
          <w:p w:rsidR="00A4340C" w:rsidRPr="00C42E9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226CF">
            <w:pPr>
              <w:rPr>
                <w:b/>
              </w:rPr>
            </w:pPr>
            <w:r>
              <w:rPr>
                <w:color w:val="000000"/>
              </w:rPr>
              <w:t>Služby intern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tu – neinteraktívna komunikácia 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FE3356">
            <w:pPr>
              <w:jc w:val="both"/>
            </w:pPr>
            <w:r>
              <w:t>Poznať princípy a demonštrovať použitie e-pošty na ko</w:t>
            </w:r>
            <w:r>
              <w:t>n</w:t>
            </w:r>
            <w:r>
              <w:t>krétnom klientovi.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A4340C" w:rsidRPr="00CF2745" w:rsidRDefault="00A4340C" w:rsidP="00FD1319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83.</w:t>
            </w:r>
          </w:p>
          <w:p w:rsidR="00A4340C" w:rsidRPr="00C42E9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226CF">
            <w:pPr>
              <w:rPr>
                <w:b/>
              </w:rPr>
            </w:pPr>
            <w:r>
              <w:rPr>
                <w:color w:val="008000"/>
              </w:rPr>
              <w:t>RH- E-pošta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FE3356">
            <w:pPr>
              <w:rPr>
                <w:i/>
                <w:color w:val="008000"/>
              </w:rPr>
            </w:pPr>
            <w:r>
              <w:rPr>
                <w:color w:val="008000"/>
              </w:rPr>
              <w:t>Využiť prostriedky pri práci s e-poštou formou komunik</w:t>
            </w:r>
            <w:r>
              <w:rPr>
                <w:color w:val="008000"/>
              </w:rPr>
              <w:t>á</w:t>
            </w:r>
            <w:r>
              <w:rPr>
                <w:color w:val="008000"/>
              </w:rPr>
              <w:t>cie s učiteľom (vyplniť formulár, tajničku,...) a medzi sebou (vytv</w:t>
            </w:r>
            <w:r>
              <w:rPr>
                <w:color w:val="008000"/>
              </w:rPr>
              <w:t>o</w:t>
            </w:r>
            <w:r>
              <w:rPr>
                <w:color w:val="008000"/>
              </w:rPr>
              <w:t>riť spoločný príbeh).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left w:val="nil"/>
              <w:right w:val="single" w:sz="12" w:space="0" w:color="auto"/>
            </w:tcBorders>
          </w:tcPr>
          <w:p w:rsidR="00A4340C" w:rsidRDefault="00A4340C" w:rsidP="000529C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KOMS2b</w:t>
            </w:r>
          </w:p>
          <w:p w:rsidR="00A4340C" w:rsidRDefault="00A4340C" w:rsidP="000529CA">
            <w:pPr>
              <w:ind w:left="200" w:hanging="200"/>
              <w:rPr>
                <w:b/>
                <w:color w:val="008000"/>
              </w:rPr>
            </w:pPr>
            <w:r>
              <w:rPr>
                <w:b/>
                <w:bCs/>
                <w:color w:val="000000"/>
              </w:rPr>
              <w:t>(4 hod.)</w:t>
            </w:r>
          </w:p>
          <w:p w:rsidR="00A4340C" w:rsidRPr="00CF2745" w:rsidRDefault="00A4340C" w:rsidP="000529CA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85.</w:t>
            </w:r>
          </w:p>
          <w:p w:rsidR="00A4340C" w:rsidRPr="00C42E9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F428F" w:rsidRDefault="006D6A83" w:rsidP="00D226CF">
            <w:pPr>
              <w:rPr>
                <w:color w:val="000000"/>
              </w:rPr>
            </w:pPr>
            <w:r w:rsidRPr="006D6A83">
              <w:rPr>
                <w:b/>
                <w:bCs/>
                <w:color w:val="0070C0"/>
              </w:rPr>
              <w:t>Komunikácia a spolupráca – vyhľadávanie na webe</w:t>
            </w:r>
            <w:r>
              <w:rPr>
                <w:color w:val="000000"/>
              </w:rPr>
              <w:t xml:space="preserve"> </w:t>
            </w:r>
          </w:p>
          <w:p w:rsidR="00A4340C" w:rsidRDefault="00A4340C" w:rsidP="00D226CF">
            <w:pPr>
              <w:rPr>
                <w:color w:val="000000"/>
              </w:rPr>
            </w:pPr>
            <w:r>
              <w:rPr>
                <w:color w:val="000000"/>
              </w:rPr>
              <w:t>Prehliad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če</w:t>
            </w:r>
          </w:p>
          <w:p w:rsidR="00FD7998" w:rsidRPr="00FD7998" w:rsidRDefault="00FD7998" w:rsidP="00FD7998">
            <w:pPr>
              <w:rPr>
                <w:b/>
                <w:color w:val="FF0000"/>
              </w:rPr>
            </w:pPr>
            <w:r w:rsidRPr="00FD7998">
              <w:rPr>
                <w:b/>
                <w:color w:val="FF0000"/>
              </w:rPr>
              <w:t xml:space="preserve">Finančná gramotnosť –finančné produkty a    </w:t>
            </w:r>
          </w:p>
          <w:p w:rsidR="00FD7998" w:rsidRDefault="00FD7998" w:rsidP="00FD7998">
            <w:pPr>
              <w:rPr>
                <w:b/>
              </w:rPr>
            </w:pPr>
            <w:r w:rsidRPr="00FD7998">
              <w:rPr>
                <w:b/>
                <w:color w:val="FF0000"/>
              </w:rPr>
              <w:t xml:space="preserve"> služby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904A2D">
            <w:pPr>
              <w:jc w:val="both"/>
            </w:pPr>
            <w:r>
              <w:t>Využívať služby webu na získavanie informácií. Poznať rô</w:t>
            </w:r>
            <w:r>
              <w:t>z</w:t>
            </w:r>
            <w:r>
              <w:t>ne spôsoby vyhľadávania informácie (index, katalóg)</w:t>
            </w:r>
          </w:p>
          <w:p w:rsidR="00A4340C" w:rsidRDefault="00A4340C" w:rsidP="00904A2D">
            <w:r>
              <w:t>Bezpečnosť na internete (</w:t>
            </w:r>
            <w:hyperlink r:id="rId9" w:history="1">
              <w:r>
                <w:rPr>
                  <w:rStyle w:val="Hypertextovprepojenie"/>
                </w:rPr>
                <w:t>www.zodpovedne.sk</w:t>
              </w:r>
            </w:hyperlink>
            <w:r>
              <w:t xml:space="preserve"> a </w:t>
            </w:r>
            <w:hyperlink r:id="rId10" w:history="1">
              <w:r>
                <w:rPr>
                  <w:rStyle w:val="Hypertextovprepojenie"/>
                </w:rPr>
                <w:t>www.bezpecnenainternete.sk</w:t>
              </w:r>
            </w:hyperlink>
            <w:r>
              <w:t>).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Procesy:</w:t>
            </w:r>
            <w:r w:rsidRPr="002F428F">
              <w:rPr>
                <w:color w:val="0070C0"/>
              </w:rPr>
              <w:tab/>
              <w:t>práca   s informačnými   systémami,   prekladanie   textov,</w:t>
            </w:r>
          </w:p>
          <w:p w:rsid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vyhľadávanie miest a trás na mape</w:t>
            </w:r>
          </w:p>
          <w:p w:rsidR="002F428F" w:rsidRPr="002F428F" w:rsidRDefault="002F428F" w:rsidP="002F428F">
            <w:pPr>
              <w:rPr>
                <w:b/>
                <w:color w:val="0070C0"/>
              </w:rPr>
            </w:pPr>
            <w:r w:rsidRPr="002F428F">
              <w:rPr>
                <w:b/>
                <w:color w:val="0070C0"/>
              </w:rPr>
              <w:t>Žiak vie/dokáže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vyhľadávať a získavať informácie rôznych typov prostredníctvom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zložených výrazov,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vyhľadávať a získavať informácie rôznych typov (napr. textové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preklady, prevody jednotiek, kurzy, mapy, trasy),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hodnotiť vyhľadávanie (napr. správnosť a kvalitu vyhľadaných</w:t>
            </w:r>
          </w:p>
          <w:p w:rsidR="006D6A83" w:rsidRDefault="002F428F" w:rsidP="002F428F">
            <w:r w:rsidRPr="002F428F">
              <w:rPr>
                <w:color w:val="0070C0"/>
              </w:rPr>
              <w:t>informácií, ako rýchlo boli nájdené, ...).</w:t>
            </w:r>
            <w:r w:rsidR="00FD7998">
              <w:t xml:space="preserve"> </w:t>
            </w:r>
            <w:r w:rsidR="00FD7998" w:rsidRPr="00FD7998">
              <w:rPr>
                <w:color w:val="FF0000"/>
              </w:rPr>
              <w:t xml:space="preserve">- vyhľadávanie informácií o produktoch finančných inštitúcií, </w:t>
            </w:r>
            <w:proofErr w:type="spellStart"/>
            <w:r w:rsidR="00FD7998" w:rsidRPr="00FD7998">
              <w:rPr>
                <w:color w:val="FF0000"/>
              </w:rPr>
              <w:t>banky,poisťovne</w:t>
            </w:r>
            <w:proofErr w:type="spellEnd"/>
            <w:r w:rsidR="00FD7998" w:rsidRPr="00FD7998">
              <w:rPr>
                <w:color w:val="FF0000"/>
              </w:rPr>
              <w:t xml:space="preserve"> a pod.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A4340C" w:rsidRPr="00CF2745" w:rsidRDefault="00A4340C" w:rsidP="00FD1319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87.</w:t>
            </w:r>
          </w:p>
          <w:p w:rsidR="00A4340C" w:rsidRPr="00C42E9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A4340C" w:rsidP="00D226CF">
            <w:pPr>
              <w:rPr>
                <w:color w:val="000000"/>
              </w:rPr>
            </w:pPr>
            <w:r>
              <w:rPr>
                <w:color w:val="008000"/>
              </w:rPr>
              <w:t>RH- Samosta</w:t>
            </w:r>
            <w:r>
              <w:rPr>
                <w:color w:val="008000"/>
              </w:rPr>
              <w:t>t</w:t>
            </w:r>
            <w:r>
              <w:rPr>
                <w:color w:val="008000"/>
              </w:rPr>
              <w:t>ný projekt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4340C" w:rsidRDefault="00A4340C" w:rsidP="00FE3356">
            <w:pPr>
              <w:jc w:val="both"/>
            </w:pPr>
            <w:r>
              <w:rPr>
                <w:color w:val="008000"/>
              </w:rPr>
              <w:t>Využiť možnosti vyhľadávania informácií pri tvorbe plánu  šk. výletu na základe udanej destinácie a dátumu cesty (cestovný poriadok, mapka trasy, cena lístkov, možnosti ubyt</w:t>
            </w:r>
            <w:r>
              <w:rPr>
                <w:color w:val="008000"/>
              </w:rPr>
              <w:t>o</w:t>
            </w:r>
            <w:r>
              <w:rPr>
                <w:color w:val="008000"/>
              </w:rPr>
              <w:t>vania a stravovania, športového a kultúrneho vyžitia)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pStyle w:val="Nadpis6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A4340C" w:rsidP="000529C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KOMS2c</w:t>
            </w:r>
            <w:r>
              <w:rPr>
                <w:b/>
                <w:bCs/>
                <w:color w:val="0070C0"/>
                <w:sz w:val="20"/>
                <w:szCs w:val="20"/>
              </w:rPr>
              <w:t>,</w:t>
            </w:r>
            <w:r>
              <w:rPr>
                <w:b/>
                <w:bCs/>
                <w:color w:val="000000"/>
              </w:rPr>
              <w:t>ISP</w:t>
            </w:r>
          </w:p>
          <w:p w:rsidR="00A4340C" w:rsidRDefault="00A4340C" w:rsidP="000529CA">
            <w:pPr>
              <w:rPr>
                <w:b/>
                <w:color w:val="008000"/>
              </w:rPr>
            </w:pPr>
            <w:r>
              <w:rPr>
                <w:b/>
                <w:bCs/>
                <w:color w:val="000000"/>
              </w:rPr>
              <w:t>(6 hod.)</w:t>
            </w:r>
          </w:p>
          <w:p w:rsidR="00A4340C" w:rsidRPr="00CF2745" w:rsidRDefault="00A4340C" w:rsidP="00FD1319">
            <w:pPr>
              <w:ind w:left="200" w:hanging="200"/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</w:t>
            </w:r>
          </w:p>
          <w:p w:rsidR="00A4340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90.</w:t>
            </w:r>
          </w:p>
          <w:p w:rsidR="00A4340C" w:rsidRPr="00C42E9C" w:rsidRDefault="00A4340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F428F" w:rsidRPr="002F428F" w:rsidRDefault="002F428F" w:rsidP="002F428F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2F428F">
              <w:rPr>
                <w:b/>
                <w:bCs/>
                <w:color w:val="0070C0"/>
              </w:rPr>
              <w:t>Komunikácia a spolupráca – práca s nástrojmi na spoluprácu a zdieľanie informácií</w:t>
            </w:r>
          </w:p>
          <w:p w:rsidR="00A4340C" w:rsidRDefault="00A4340C" w:rsidP="00D226CF">
            <w:pPr>
              <w:rPr>
                <w:color w:val="000000"/>
              </w:rPr>
            </w:pPr>
            <w:r>
              <w:rPr>
                <w:color w:val="000000"/>
              </w:rPr>
              <w:t>Služby intern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tu – interaktívna komunikácia</w:t>
            </w:r>
          </w:p>
          <w:p w:rsidR="003C06ED" w:rsidRPr="003C06ED" w:rsidRDefault="003C06ED" w:rsidP="00D226CF">
            <w:pPr>
              <w:rPr>
                <w:color w:val="0070C0"/>
              </w:rPr>
            </w:pPr>
            <w:r w:rsidRPr="003C06ED">
              <w:rPr>
                <w:b/>
                <w:bCs/>
                <w:color w:val="0070C0"/>
              </w:rPr>
              <w:t>Informačná spoločnosť – digitálne technológie v spoločnosti</w:t>
            </w:r>
          </w:p>
          <w:p w:rsidR="003C06ED" w:rsidRDefault="003C06ED" w:rsidP="00D226CF">
            <w:pPr>
              <w:rPr>
                <w:color w:val="008000"/>
              </w:rPr>
            </w:pP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4340C" w:rsidRDefault="00A4340C" w:rsidP="00904A2D">
            <w:pPr>
              <w:jc w:val="both"/>
            </w:pPr>
            <w:r>
              <w:t>Poznať základné princípy a demonštrovať použitie intera</w:t>
            </w:r>
            <w:r>
              <w:t>k</w:t>
            </w:r>
            <w:r>
              <w:t>tívnej komunikácie.</w:t>
            </w:r>
          </w:p>
          <w:p w:rsidR="00A4340C" w:rsidRDefault="00A4340C" w:rsidP="00904A2D">
            <w:pPr>
              <w:jc w:val="both"/>
            </w:pPr>
            <w:r>
              <w:t>Poznať internetové nástroje/služby e-spoločnosti.</w:t>
            </w:r>
          </w:p>
          <w:p w:rsidR="002F428F" w:rsidRDefault="00A4340C" w:rsidP="00904A2D">
            <w:r>
              <w:t>Upozorniť na riziká zneužívania detí na internete.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Vlastnosti a vzťahy: interaktívna a neinteraktívna komunikácia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Procesy: komunikácia s jedným aj viacerými účastníkmi</w:t>
            </w:r>
          </w:p>
          <w:p w:rsidR="002F428F" w:rsidRPr="002F428F" w:rsidRDefault="002F428F" w:rsidP="002F428F">
            <w:pPr>
              <w:rPr>
                <w:b/>
                <w:color w:val="0070C0"/>
              </w:rPr>
            </w:pPr>
            <w:r w:rsidRPr="002F428F">
              <w:rPr>
                <w:b/>
                <w:color w:val="0070C0"/>
              </w:rPr>
              <w:t>Žiak vie/dokáže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komunikovať pomocou nástrojov na interaktívnu a neinteraktívnu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komunikáciu,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porovnávať   klady   a   zápory   interaktívnej   a neinteraktívnej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komunikácie,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voliť najvhodnejší nástroj na komunikáciu pre danú situáciu,</w:t>
            </w:r>
          </w:p>
          <w:p w:rsid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 xml:space="preserve"> dodržiavať pravidlá </w:t>
            </w:r>
            <w:proofErr w:type="spellStart"/>
            <w:r w:rsidRPr="002F428F">
              <w:rPr>
                <w:color w:val="0070C0"/>
              </w:rPr>
              <w:t>netikety</w:t>
            </w:r>
            <w:proofErr w:type="spellEnd"/>
            <w:r w:rsidRPr="002F428F">
              <w:rPr>
                <w:color w:val="0070C0"/>
              </w:rPr>
              <w:t xml:space="preserve"> a elektronickej komunikácie.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diskutovať  o  profesiách,  ktoré  súvisia  s  rozvojom  digitálnych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technológií,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diskutovať  o  využití  digitálnych  technológií  pri  zjednodušení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života hendikepovaných,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hodnotiť súčasné trendy digitálnych technológií a ich vplyv na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spoločnosť (limity a riziká) a odhadujú ich ďalší vývoj,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hodnotiť  rozvoj  digitálnych  technológií  a  ich  vplyv  na  svoje</w:t>
            </w:r>
          </w:p>
          <w:p w:rsidR="003C06ED" w:rsidRDefault="003C06ED" w:rsidP="003C06ED">
            <w:r w:rsidRPr="003C06ED">
              <w:rPr>
                <w:color w:val="0070C0"/>
              </w:rPr>
              <w:t>učenie sa.</w:t>
            </w:r>
          </w:p>
        </w:tc>
        <w:tc>
          <w:tcPr>
            <w:tcW w:w="1418" w:type="dxa"/>
            <w:vMerge/>
            <w:tcBorders>
              <w:bottom w:val="nil"/>
            </w:tcBorders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382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A4340C" w:rsidRPr="00CF2745" w:rsidRDefault="00A4340C" w:rsidP="00D226CF">
            <w:pPr>
              <w:rPr>
                <w:iCs/>
              </w:rPr>
            </w:pPr>
            <w:r>
              <w:rPr>
                <w:iCs/>
              </w:rPr>
              <w:t>Jún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4340C" w:rsidRPr="00CF2745" w:rsidRDefault="00A4340C"/>
        </w:tc>
        <w:tc>
          <w:tcPr>
            <w:tcW w:w="1837" w:type="dxa"/>
            <w:tcBorders>
              <w:top w:val="nil"/>
              <w:bottom w:val="nil"/>
            </w:tcBorders>
          </w:tcPr>
          <w:p w:rsidR="00A4340C" w:rsidRPr="00CF2745" w:rsidRDefault="00A4340C"/>
        </w:tc>
        <w:tc>
          <w:tcPr>
            <w:tcW w:w="1800" w:type="dxa"/>
          </w:tcPr>
          <w:p w:rsidR="00A4340C" w:rsidRPr="00CF2745" w:rsidRDefault="00A4340C"/>
        </w:tc>
        <w:tc>
          <w:tcPr>
            <w:tcW w:w="1800" w:type="dxa"/>
            <w:vAlign w:val="center"/>
          </w:tcPr>
          <w:p w:rsidR="00A4340C" w:rsidRDefault="00A4340C" w:rsidP="00FE3356">
            <w:pPr>
              <w:rPr>
                <w:color w:val="000000"/>
              </w:rPr>
            </w:pPr>
          </w:p>
        </w:tc>
        <w:tc>
          <w:tcPr>
            <w:tcW w:w="6300" w:type="dxa"/>
            <w:vAlign w:val="center"/>
          </w:tcPr>
          <w:p w:rsidR="00A4340C" w:rsidRDefault="00A4340C" w:rsidP="00FE3356"/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884"/>
        </w:trPr>
        <w:tc>
          <w:tcPr>
            <w:tcW w:w="120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4143AB">
            <w:pPr>
              <w:jc w:val="center"/>
            </w:pPr>
          </w:p>
        </w:tc>
        <w:tc>
          <w:tcPr>
            <w:tcW w:w="1843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A4340C" w:rsidRPr="00CF2745" w:rsidRDefault="00A4340C" w:rsidP="004143AB">
            <w:pPr>
              <w:ind w:left="200" w:hanging="200"/>
              <w:rPr>
                <w:b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226CF">
            <w:pPr>
              <w:rPr>
                <w:sz w:val="22"/>
                <w:szCs w:val="22"/>
              </w:rPr>
            </w:pPr>
            <w:r w:rsidRPr="00D226CF">
              <w:rPr>
                <w:sz w:val="22"/>
                <w:szCs w:val="22"/>
              </w:rPr>
              <w:t>92.</w:t>
            </w:r>
          </w:p>
          <w:p w:rsidR="00A4340C" w:rsidRDefault="00A4340C" w:rsidP="00D226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</w:t>
            </w:r>
          </w:p>
          <w:p w:rsidR="00A4340C" w:rsidRPr="00D226CF" w:rsidRDefault="00A4340C" w:rsidP="00D226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226CF">
            <w:pPr>
              <w:rPr>
                <w:color w:val="000000"/>
              </w:rPr>
            </w:pPr>
            <w:r>
              <w:rPr>
                <w:color w:val="008000"/>
              </w:rPr>
              <w:t>RH- Samosta</w:t>
            </w:r>
            <w:r>
              <w:rPr>
                <w:color w:val="008000"/>
              </w:rPr>
              <w:t>t</w:t>
            </w:r>
            <w:r>
              <w:rPr>
                <w:color w:val="008000"/>
              </w:rPr>
              <w:t>ný projekt</w:t>
            </w: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FE3356">
            <w:r>
              <w:rPr>
                <w:color w:val="008000"/>
              </w:rPr>
              <w:t>Vytvoriť webovú prezentáciu využitím služieb i</w:t>
            </w:r>
            <w:r>
              <w:rPr>
                <w:color w:val="008000"/>
              </w:rPr>
              <w:t>n</w:t>
            </w:r>
            <w:r>
              <w:rPr>
                <w:color w:val="008000"/>
              </w:rPr>
              <w:t>ternetu a nájdených fotografií. Prezentovať pred spolužiakmi na data</w:t>
            </w:r>
            <w:r>
              <w:rPr>
                <w:color w:val="008000"/>
              </w:rPr>
              <w:t>p</w:t>
            </w:r>
            <w:r>
              <w:rPr>
                <w:color w:val="008000"/>
              </w:rPr>
              <w:t>rojektore.</w:t>
            </w:r>
          </w:p>
        </w:tc>
        <w:tc>
          <w:tcPr>
            <w:tcW w:w="1418" w:type="dxa"/>
            <w:vMerge w:val="restart"/>
            <w:tcBorders>
              <w:top w:val="nil"/>
            </w:tcBorders>
            <w:shd w:val="clear" w:color="auto" w:fill="auto"/>
          </w:tcPr>
          <w:p w:rsidR="00A4340C" w:rsidRPr="00CF2745" w:rsidRDefault="003D5427">
            <w:r w:rsidRPr="003D5427">
              <w:t>záverečné hodnotenie – ústne a praktické preverovanie</w:t>
            </w:r>
          </w:p>
        </w:tc>
      </w:tr>
      <w:tr w:rsidR="00A4340C" w:rsidRPr="00CF2745" w:rsidTr="003D5427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884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4143AB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A4340C" w:rsidRPr="0064473A" w:rsidRDefault="00A4340C" w:rsidP="0064473A">
            <w:pPr>
              <w:ind w:left="200" w:hanging="200"/>
              <w:rPr>
                <w:b/>
                <w:bCs/>
              </w:rPr>
            </w:pPr>
            <w:r>
              <w:rPr>
                <w:b/>
              </w:rPr>
              <w:t>KOMS-</w:t>
            </w:r>
            <w:r w:rsidRPr="0064473A">
              <w:rPr>
                <w:b/>
                <w:bCs/>
                <w:color w:val="0070C0"/>
                <w:sz w:val="20"/>
                <w:szCs w:val="20"/>
              </w:rPr>
              <w:t xml:space="preserve"> </w:t>
            </w:r>
            <w:r w:rsidRPr="0064473A">
              <w:rPr>
                <w:b/>
                <w:bCs/>
              </w:rPr>
              <w:t>ISP</w:t>
            </w:r>
          </w:p>
          <w:p w:rsidR="00A4340C" w:rsidRDefault="00A4340C" w:rsidP="00FE3356">
            <w:pPr>
              <w:ind w:left="200" w:hanging="200"/>
              <w:rPr>
                <w:b/>
              </w:rPr>
            </w:pPr>
            <w:r>
              <w:rPr>
                <w:b/>
              </w:rPr>
              <w:t>3,</w:t>
            </w:r>
          </w:p>
          <w:p w:rsidR="00A4340C" w:rsidRPr="00CF2745" w:rsidRDefault="00A4340C" w:rsidP="00D226CF">
            <w:pPr>
              <w:ind w:left="200" w:hanging="200"/>
              <w:rPr>
                <w:b/>
              </w:rPr>
            </w:pPr>
            <w:r>
              <w:rPr>
                <w:b/>
              </w:rPr>
              <w:t>(5 hod.)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226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</w:t>
            </w:r>
          </w:p>
          <w:p w:rsidR="00A4340C" w:rsidRDefault="00A4340C" w:rsidP="00D226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96.</w:t>
            </w:r>
          </w:p>
          <w:p w:rsidR="00A4340C" w:rsidRPr="00D226CF" w:rsidRDefault="00A4340C" w:rsidP="00D226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10051A" w:rsidRPr="0010051A" w:rsidRDefault="0010051A" w:rsidP="0010051A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10051A">
              <w:rPr>
                <w:b/>
                <w:bCs/>
                <w:color w:val="0070C0"/>
              </w:rPr>
              <w:t>Informačná spoločnosť – bezpečnosť a riziká</w:t>
            </w:r>
          </w:p>
          <w:p w:rsidR="00A4340C" w:rsidRDefault="00A4340C" w:rsidP="00D226CF">
            <w:proofErr w:type="spellStart"/>
            <w:r>
              <w:t>Netiketa</w:t>
            </w:r>
            <w:proofErr w:type="spellEnd"/>
          </w:p>
          <w:p w:rsidR="00A4340C" w:rsidRDefault="00A4340C" w:rsidP="00D226CF">
            <w:r>
              <w:t>Bezpečnosť na internete</w:t>
            </w:r>
          </w:p>
          <w:p w:rsidR="0010051A" w:rsidRPr="0010051A" w:rsidRDefault="0010051A" w:rsidP="0010051A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10051A">
              <w:rPr>
                <w:b/>
                <w:bCs/>
                <w:color w:val="0070C0"/>
              </w:rPr>
              <w:t>Informačná spoločnosť – legálnosť používania</w:t>
            </w:r>
          </w:p>
          <w:p w:rsidR="0010051A" w:rsidRDefault="0010051A" w:rsidP="00D226CF"/>
          <w:p w:rsidR="00A4340C" w:rsidRDefault="00A4340C" w:rsidP="00D226CF"/>
        </w:tc>
        <w:tc>
          <w:tcPr>
            <w:tcW w:w="79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B87A4A">
            <w:pPr>
              <w:jc w:val="both"/>
            </w:pPr>
            <w:r>
              <w:t xml:space="preserve">Poznať a dodržiavať pravidlá </w:t>
            </w:r>
            <w:proofErr w:type="spellStart"/>
            <w:r>
              <w:t>Netikety</w:t>
            </w:r>
            <w:proofErr w:type="spellEnd"/>
            <w:r>
              <w:t>.</w:t>
            </w:r>
          </w:p>
          <w:p w:rsidR="00A4340C" w:rsidRDefault="00A4340C" w:rsidP="00B87A4A">
            <w:r>
              <w:t>Poznať spôsoby ochrany počítača zapojeného v sieti a os</w:t>
            </w:r>
            <w:r>
              <w:t>o</w:t>
            </w:r>
            <w:r>
              <w:t>by na ňom pracujúcej.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Procesy:  šírenie  počítačových  vírusov  a  spamov,  bezpečné  a  etické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 xml:space="preserve">správanie sa na internete, činnosť </w:t>
            </w:r>
            <w:proofErr w:type="spellStart"/>
            <w:r w:rsidRPr="0010051A">
              <w:rPr>
                <w:color w:val="0070C0"/>
              </w:rPr>
              <w:t>hekerov</w:t>
            </w:r>
            <w:proofErr w:type="spellEnd"/>
            <w:r w:rsidRPr="0010051A">
              <w:rPr>
                <w:color w:val="0070C0"/>
              </w:rPr>
              <w:t>, nezverejňovanie vlastných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údajov na internete</w:t>
            </w:r>
          </w:p>
          <w:p w:rsidR="0010051A" w:rsidRPr="0010051A" w:rsidRDefault="0010051A" w:rsidP="0010051A">
            <w:pPr>
              <w:rPr>
                <w:b/>
                <w:color w:val="0070C0"/>
              </w:rPr>
            </w:pPr>
            <w:r w:rsidRPr="0010051A">
              <w:rPr>
                <w:b/>
                <w:color w:val="0070C0"/>
              </w:rPr>
              <w:t>Žiak vie/dokáže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posudzovať riziká práce na počítači so škodlivým softvérom,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aplikovať  pravidlá  pre  zabezpečenie  prístupu  do  e-mailu,  do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komunity, do počítača a proti neoprávnenému použitiu,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zabezpečiť svoje údaje a komunikáciu proti zneužitiu,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hodnotiť dôveryhodnosť informácií na webe,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rozpoznávať počítačovú kriminalitu,</w:t>
            </w:r>
          </w:p>
          <w:p w:rsid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rozlišovať nelegálny obsah.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>
              <w:rPr>
                <w:color w:val="0070C0"/>
              </w:rPr>
              <w:t></w:t>
            </w:r>
            <w:r w:rsidRPr="0010051A">
              <w:rPr>
                <w:color w:val="0070C0"/>
              </w:rPr>
              <w:t xml:space="preserve">rozlišovať softvér s otvoreným zdrojovým kódom, 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>
              <w:rPr>
                <w:color w:val="0070C0"/>
              </w:rPr>
              <w:t></w:t>
            </w:r>
            <w:r w:rsidRPr="0010051A">
              <w:rPr>
                <w:color w:val="0070C0"/>
              </w:rPr>
              <w:t xml:space="preserve">rozlišovať softvér šírený zadarmo a softvér, za ktorý sa platí, 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>
              <w:rPr>
                <w:color w:val="0070C0"/>
              </w:rPr>
              <w:t></w:t>
            </w:r>
            <w:r w:rsidRPr="0010051A">
              <w:rPr>
                <w:color w:val="0070C0"/>
              </w:rPr>
              <w:t xml:space="preserve">dodržiavať autorské práva (vzťahujúce sa aj na softvér), </w:t>
            </w:r>
          </w:p>
          <w:p w:rsidR="0010051A" w:rsidRDefault="0010051A" w:rsidP="00E16005">
            <w:r>
              <w:rPr>
                <w:color w:val="0070C0"/>
              </w:rPr>
              <w:t></w:t>
            </w:r>
            <w:r w:rsidRPr="0010051A">
              <w:rPr>
                <w:color w:val="0070C0"/>
              </w:rPr>
              <w:t>diskutovať o právnych dôsledkoch neoprávneného správania sa.</w:t>
            </w:r>
            <w:r w:rsidR="00E16005">
              <w:t xml:space="preserve"> </w:t>
            </w: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auto"/>
          </w:tcPr>
          <w:p w:rsidR="00A4340C" w:rsidRPr="00CF2745" w:rsidRDefault="00A4340C"/>
        </w:tc>
      </w:tr>
      <w:tr w:rsidR="00A4340C" w:rsidRPr="00CF2745" w:rsidTr="00183E7F">
        <w:tblPrEx>
          <w:tblCellMar>
            <w:top w:w="0" w:type="dxa"/>
            <w:bottom w:w="0" w:type="dxa"/>
          </w:tblCellMar>
        </w:tblPrEx>
        <w:trPr>
          <w:gridAfter w:val="4"/>
          <w:wAfter w:w="11737" w:type="dxa"/>
          <w:cantSplit/>
          <w:trHeight w:val="595"/>
        </w:trPr>
        <w:tc>
          <w:tcPr>
            <w:tcW w:w="12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FD1319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226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98.</w:t>
            </w:r>
          </w:p>
          <w:p w:rsidR="00A4340C" w:rsidRPr="00D226CF" w:rsidRDefault="00A4340C" w:rsidP="00D226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226CF">
            <w:pPr>
              <w:rPr>
                <w:b/>
              </w:rPr>
            </w:pPr>
            <w:r>
              <w:rPr>
                <w:color w:val="008000"/>
              </w:rPr>
              <w:t>RH- Opakovanie, prev</w:t>
            </w:r>
            <w:r>
              <w:rPr>
                <w:color w:val="008000"/>
              </w:rPr>
              <w:t>e</w:t>
            </w:r>
            <w:r>
              <w:rPr>
                <w:color w:val="008000"/>
              </w:rPr>
              <w:t>rovanie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4340C" w:rsidRDefault="00A4340C" w:rsidP="00FE3356">
            <w:pPr>
              <w:rPr>
                <w:color w:val="008000"/>
              </w:rPr>
            </w:pPr>
            <w:r>
              <w:rPr>
                <w:color w:val="008000"/>
              </w:rPr>
              <w:t>Upevniť dosiahnuté vedomosti a zručnosti formou ústneho a praktického preverovania.</w:t>
            </w:r>
          </w:p>
          <w:p w:rsidR="00183E7F" w:rsidRDefault="00183E7F" w:rsidP="00FE3356">
            <w:pPr>
              <w:rPr>
                <w:color w:val="008000"/>
              </w:rPr>
            </w:pPr>
          </w:p>
          <w:p w:rsidR="00183E7F" w:rsidRDefault="00183E7F" w:rsidP="00FE3356"/>
        </w:tc>
        <w:tc>
          <w:tcPr>
            <w:tcW w:w="1418" w:type="dxa"/>
            <w:vMerge/>
            <w:tcBorders>
              <w:top w:val="nil"/>
            </w:tcBorders>
            <w:shd w:val="clear" w:color="auto" w:fill="auto"/>
          </w:tcPr>
          <w:p w:rsidR="00A4340C" w:rsidRPr="00CF2745" w:rsidRDefault="00A4340C"/>
        </w:tc>
      </w:tr>
    </w:tbl>
    <w:p w:rsidR="00F66234" w:rsidRDefault="00F66234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4460E9" w:rsidRDefault="004460E9" w:rsidP="0010581B">
      <w:pPr>
        <w:pStyle w:val="Zarkazkladnhotextu"/>
        <w:spacing w:line="360" w:lineRule="auto"/>
        <w:ind w:firstLine="0"/>
      </w:pPr>
    </w:p>
    <w:sectPr w:rsidR="004460E9" w:rsidSect="00B623C0">
      <w:headerReference w:type="default" r:id="rId11"/>
      <w:footerReference w:type="default" r:id="rId12"/>
      <w:pgSz w:w="16838" w:h="11906" w:orient="landscape" w:code="9"/>
      <w:pgMar w:top="567" w:right="851" w:bottom="851" w:left="907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D08" w:rsidRDefault="008A4D08">
      <w:r>
        <w:separator/>
      </w:r>
    </w:p>
  </w:endnote>
  <w:endnote w:type="continuationSeparator" w:id="0">
    <w:p w:rsidR="008A4D08" w:rsidRDefault="008A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659" w:rsidRDefault="008F2659" w:rsidP="006279A8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  <w:r w:rsidRPr="0066285A">
      <w:rPr>
        <w:i/>
        <w:sz w:val="20"/>
        <w:szCs w:val="20"/>
      </w:rPr>
      <w:t>Gymnázium Gelnica</w:t>
    </w:r>
    <w:r w:rsidRPr="0066285A">
      <w:rPr>
        <w:i/>
        <w:sz w:val="20"/>
        <w:szCs w:val="20"/>
      </w:rPr>
      <w:tab/>
      <w:t>Str.</w:t>
    </w:r>
    <w:r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PAGE </w:instrText>
    </w:r>
    <w:r w:rsidRPr="0066285A">
      <w:rPr>
        <w:rStyle w:val="slostrany"/>
        <w:i/>
        <w:sz w:val="20"/>
        <w:szCs w:val="20"/>
      </w:rPr>
      <w:fldChar w:fldCharType="separate"/>
    </w:r>
    <w:r w:rsidR="00771543">
      <w:rPr>
        <w:rStyle w:val="slostrany"/>
        <w:i/>
        <w:noProof/>
        <w:sz w:val="20"/>
        <w:szCs w:val="20"/>
      </w:rPr>
      <w:t>11</w:t>
    </w:r>
    <w:r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z </w:t>
    </w:r>
    <w:r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NUMPAGES </w:instrText>
    </w:r>
    <w:r w:rsidRPr="0066285A">
      <w:rPr>
        <w:rStyle w:val="slostrany"/>
        <w:i/>
        <w:sz w:val="20"/>
        <w:szCs w:val="20"/>
      </w:rPr>
      <w:fldChar w:fldCharType="separate"/>
    </w:r>
    <w:r w:rsidR="00771543">
      <w:rPr>
        <w:rStyle w:val="slostrany"/>
        <w:i/>
        <w:noProof/>
        <w:sz w:val="20"/>
        <w:szCs w:val="20"/>
      </w:rPr>
      <w:t>11</w:t>
    </w:r>
    <w:r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                 </w:t>
    </w:r>
    <w:r>
      <w:rPr>
        <w:rStyle w:val="slostrany"/>
        <w:i/>
        <w:sz w:val="20"/>
        <w:szCs w:val="20"/>
      </w:rPr>
      <w:tab/>
    </w:r>
    <w:r>
      <w:rPr>
        <w:rStyle w:val="slostrany"/>
        <w:i/>
        <w:sz w:val="20"/>
        <w:szCs w:val="20"/>
      </w:rPr>
      <w:tab/>
      <w:t>Vyučujúc</w:t>
    </w:r>
    <w:r w:rsidR="00182BF9">
      <w:rPr>
        <w:rStyle w:val="slostrany"/>
        <w:i/>
        <w:sz w:val="20"/>
        <w:szCs w:val="20"/>
      </w:rPr>
      <w:t>i</w:t>
    </w:r>
    <w:r w:rsidRPr="0066285A">
      <w:rPr>
        <w:rStyle w:val="slostrany"/>
        <w:i/>
        <w:sz w:val="20"/>
        <w:szCs w:val="20"/>
      </w:rPr>
      <w:t xml:space="preserve">: </w:t>
    </w:r>
    <w:r>
      <w:rPr>
        <w:rStyle w:val="slostrany"/>
        <w:i/>
        <w:sz w:val="20"/>
        <w:szCs w:val="20"/>
      </w:rPr>
      <w:t>Ing.</w:t>
    </w:r>
    <w:r w:rsidR="00182BF9">
      <w:rPr>
        <w:rStyle w:val="slostrany"/>
        <w:i/>
        <w:sz w:val="20"/>
        <w:szCs w:val="20"/>
      </w:rPr>
      <w:t xml:space="preserve"> Anton Pisko</w:t>
    </w:r>
  </w:p>
  <w:p w:rsidR="008F2659" w:rsidRPr="0066285A" w:rsidRDefault="008F2659" w:rsidP="006279A8">
    <w:pPr>
      <w:pStyle w:val="Pta"/>
      <w:tabs>
        <w:tab w:val="clear" w:pos="4536"/>
        <w:tab w:val="center" w:pos="7088"/>
        <w:tab w:val="right" w:pos="15168"/>
      </w:tabs>
      <w:ind w:right="360"/>
      <w:rPr>
        <w:sz w:val="20"/>
        <w:szCs w:val="20"/>
      </w:rPr>
    </w:pPr>
  </w:p>
  <w:p w:rsidR="008F2659" w:rsidRDefault="008F2659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</w:p>
  <w:p w:rsidR="008F2659" w:rsidRDefault="008F265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D08" w:rsidRDefault="008A4D08">
      <w:r>
        <w:separator/>
      </w:r>
    </w:p>
  </w:footnote>
  <w:footnote w:type="continuationSeparator" w:id="0">
    <w:p w:rsidR="008A4D08" w:rsidRDefault="008A4D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D0F" w:rsidRDefault="008F2659">
    <w:pPr>
      <w:pStyle w:val="Hlavika"/>
      <w:tabs>
        <w:tab w:val="right" w:pos="15138"/>
      </w:tabs>
      <w:rPr>
        <w:b/>
        <w:sz w:val="18"/>
      </w:rPr>
    </w:pPr>
    <w:r>
      <w:rPr>
        <w:b/>
        <w:sz w:val="18"/>
      </w:rPr>
      <w:t>INFORMATIKA –</w:t>
    </w:r>
    <w:r w:rsidR="00722FA7">
      <w:rPr>
        <w:b/>
        <w:sz w:val="18"/>
      </w:rPr>
      <w:t>I</w:t>
    </w:r>
    <w:r>
      <w:rPr>
        <w:b/>
        <w:sz w:val="18"/>
      </w:rPr>
      <w:t>I.</w:t>
    </w:r>
    <w:r w:rsidR="005460EC">
      <w:rPr>
        <w:b/>
        <w:sz w:val="18"/>
      </w:rPr>
      <w:t xml:space="preserve"> </w:t>
    </w:r>
    <w:r>
      <w:rPr>
        <w:b/>
        <w:sz w:val="18"/>
      </w:rPr>
      <w:t>A,</w:t>
    </w:r>
    <w:r w:rsidR="000F48AE">
      <w:rPr>
        <w:b/>
        <w:sz w:val="18"/>
      </w:rPr>
      <w:t xml:space="preserve">  </w:t>
    </w:r>
    <w:r>
      <w:rPr>
        <w:b/>
        <w:sz w:val="18"/>
      </w:rPr>
      <w:t xml:space="preserve"> 201</w:t>
    </w:r>
    <w:r w:rsidR="00722FA7">
      <w:rPr>
        <w:b/>
        <w:sz w:val="18"/>
      </w:rPr>
      <w:t>9</w:t>
    </w:r>
    <w:r>
      <w:rPr>
        <w:b/>
        <w:sz w:val="18"/>
      </w:rPr>
      <w:t>/20</w:t>
    </w:r>
    <w:r w:rsidR="00722FA7">
      <w:rPr>
        <w:b/>
        <w:sz w:val="18"/>
      </w:rPr>
      <w:t>20</w:t>
    </w:r>
    <w:r w:rsidR="000F48AE">
      <w:rPr>
        <w:b/>
        <w:sz w:val="18"/>
      </w:rPr>
      <w:t xml:space="preserve">          </w:t>
    </w:r>
    <w:r>
      <w:rPr>
        <w:b/>
        <w:sz w:val="18"/>
      </w:rPr>
      <w:tab/>
    </w:r>
    <w:r>
      <w:rPr>
        <w:b/>
        <w:sz w:val="18"/>
      </w:rPr>
      <w:tab/>
    </w:r>
    <w:r w:rsidR="000F48AE">
      <w:rPr>
        <w:b/>
        <w:sz w:val="18"/>
      </w:rPr>
      <w:t xml:space="preserve">         </w:t>
    </w:r>
    <w:r>
      <w:rPr>
        <w:b/>
        <w:sz w:val="18"/>
      </w:rPr>
      <w:t>(</w:t>
    </w:r>
    <w:r w:rsidR="00722FA7">
      <w:rPr>
        <w:b/>
        <w:sz w:val="18"/>
      </w:rPr>
      <w:t>2</w:t>
    </w:r>
    <w:r>
      <w:rPr>
        <w:b/>
        <w:sz w:val="18"/>
      </w:rPr>
      <w:t xml:space="preserve"> hod. týždenne, </w:t>
    </w:r>
    <w:r w:rsidR="00722FA7">
      <w:rPr>
        <w:b/>
        <w:sz w:val="18"/>
      </w:rPr>
      <w:t>66</w:t>
    </w:r>
    <w:r>
      <w:rPr>
        <w:b/>
        <w:sz w:val="18"/>
      </w:rPr>
      <w:t xml:space="preserve"> hod. ročne)</w:t>
    </w:r>
  </w:p>
  <w:p w:rsidR="008F2659" w:rsidRDefault="00043D0F">
    <w:pPr>
      <w:pStyle w:val="Hlavika"/>
      <w:tabs>
        <w:tab w:val="right" w:pos="15138"/>
      </w:tabs>
      <w:rPr>
        <w:b/>
        <w:sz w:val="18"/>
      </w:rPr>
    </w:pPr>
    <w:r>
      <w:rPr>
        <w:b/>
        <w:sz w:val="18"/>
      </w:rPr>
      <w:t xml:space="preserve">                            </w:t>
    </w:r>
    <w:r w:rsidR="008F2659">
      <w:rPr>
        <w:b/>
        <w:sz w:val="18"/>
      </w:rPr>
      <w:tab/>
    </w:r>
    <w:r w:rsidR="008F2659">
      <w:rPr>
        <w:b/>
        <w:sz w:val="18"/>
      </w:rPr>
      <w:tab/>
    </w:r>
    <w:r w:rsidR="008F2659">
      <w:rPr>
        <w:b/>
        <w:sz w:val="18"/>
      </w:rPr>
      <w:tab/>
    </w:r>
    <w:r w:rsidR="008F2659">
      <w:rPr>
        <w:b/>
        <w:sz w:val="18"/>
      </w:rPr>
      <w:tab/>
    </w:r>
    <w:r w:rsidR="008F2659">
      <w:rPr>
        <w:b/>
        <w:sz w:val="18"/>
      </w:rPr>
      <w:tab/>
    </w:r>
    <w:r w:rsidR="008F2659">
      <w:rPr>
        <w:b/>
        <w:sz w:val="18"/>
      </w:rPr>
      <w:tab/>
    </w:r>
    <w:r w:rsidR="008F2659">
      <w:rPr>
        <w:b/>
        <w:sz w:val="18"/>
      </w:rPr>
      <w:tab/>
    </w:r>
    <w:r w:rsidR="008F2659">
      <w:rPr>
        <w:b/>
        <w:sz w:val="18"/>
      </w:rPr>
      <w:tab/>
      <w:t>6</w:t>
    </w:r>
  </w:p>
  <w:p w:rsidR="008F2659" w:rsidRDefault="008F2659" w:rsidP="004143AB">
    <w:pPr>
      <w:pStyle w:val="Hlavika"/>
      <w:tabs>
        <w:tab w:val="clear" w:pos="4536"/>
        <w:tab w:val="clear" w:pos="9072"/>
        <w:tab w:val="left" w:pos="5140"/>
      </w:tabs>
      <w:rPr>
        <w:b/>
        <w:color w:val="FF0000"/>
        <w:sz w:val="8"/>
      </w:rPr>
    </w:pPr>
    <w:r>
      <w:rPr>
        <w:b/>
        <w:color w:val="FF0000"/>
        <w:sz w:val="8"/>
      </w:rPr>
      <w:tab/>
    </w:r>
  </w:p>
  <w:tbl>
    <w:tblPr>
      <w:tblW w:w="15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1843"/>
      <w:gridCol w:w="425"/>
      <w:gridCol w:w="2382"/>
      <w:gridCol w:w="28"/>
      <w:gridCol w:w="9393"/>
    </w:tblGrid>
    <w:tr w:rsidR="00043D0F" w:rsidTr="00043D0F">
      <w:tblPrEx>
        <w:tblCellMar>
          <w:top w:w="0" w:type="dxa"/>
          <w:bottom w:w="0" w:type="dxa"/>
        </w:tblCellMar>
      </w:tblPrEx>
      <w:trPr>
        <w:trHeight w:val="270"/>
      </w:trPr>
      <w:tc>
        <w:tcPr>
          <w:tcW w:w="1204" w:type="dxa"/>
          <w:vMerge w:val="restart"/>
          <w:shd w:val="clear" w:color="auto" w:fill="auto"/>
        </w:tcPr>
        <w:p w:rsidR="00043D0F" w:rsidRDefault="00043D0F" w:rsidP="00043D0F">
          <w:pPr>
            <w:pStyle w:val="Nadpis1"/>
            <w:rPr>
              <w:sz w:val="22"/>
            </w:rPr>
          </w:pPr>
          <w:r>
            <w:rPr>
              <w:sz w:val="22"/>
            </w:rPr>
            <w:t>Mesiac</w:t>
          </w:r>
        </w:p>
      </w:tc>
      <w:tc>
        <w:tcPr>
          <w:tcW w:w="4650" w:type="dxa"/>
          <w:gridSpan w:val="3"/>
        </w:tcPr>
        <w:p w:rsidR="00043D0F" w:rsidRDefault="00043D0F" w:rsidP="00043D0F">
          <w:pPr>
            <w:pStyle w:val="Nadpis1"/>
            <w:rPr>
              <w:sz w:val="22"/>
            </w:rPr>
          </w:pPr>
          <w:r>
            <w:rPr>
              <w:sz w:val="22"/>
            </w:rPr>
            <w:t>Obsahový štandard</w:t>
          </w:r>
        </w:p>
      </w:tc>
      <w:tc>
        <w:tcPr>
          <w:tcW w:w="9421" w:type="dxa"/>
          <w:gridSpan w:val="2"/>
        </w:tcPr>
        <w:p w:rsidR="00043D0F" w:rsidRDefault="00043D0F" w:rsidP="00043D0F">
          <w:pPr>
            <w:pStyle w:val="Nadpis1"/>
            <w:rPr>
              <w:sz w:val="22"/>
            </w:rPr>
          </w:pPr>
          <w:r>
            <w:rPr>
              <w:sz w:val="22"/>
            </w:rPr>
            <w:t>Výkonový štandard</w:t>
          </w:r>
        </w:p>
      </w:tc>
    </w:tr>
    <w:tr w:rsidR="00043D0F" w:rsidTr="00157CD8">
      <w:tblPrEx>
        <w:tblBorders>
          <w:insideH w:val="none" w:sz="0" w:space="0" w:color="auto"/>
        </w:tblBorders>
        <w:tblCellMar>
          <w:top w:w="0" w:type="dxa"/>
          <w:bottom w:w="0" w:type="dxa"/>
        </w:tblCellMar>
      </w:tblPrEx>
      <w:tc>
        <w:tcPr>
          <w:tcW w:w="1204" w:type="dxa"/>
          <w:vMerge/>
          <w:vAlign w:val="bottom"/>
        </w:tcPr>
        <w:p w:rsidR="00043D0F" w:rsidRDefault="00043D0F" w:rsidP="00043D0F">
          <w:pPr>
            <w:pStyle w:val="Nadpis1"/>
            <w:rPr>
              <w:sz w:val="22"/>
            </w:rPr>
          </w:pPr>
        </w:p>
      </w:tc>
      <w:tc>
        <w:tcPr>
          <w:tcW w:w="1843" w:type="dxa"/>
          <w:vAlign w:val="bottom"/>
        </w:tcPr>
        <w:p w:rsidR="00043D0F" w:rsidRDefault="00043D0F" w:rsidP="00043D0F">
          <w:pPr>
            <w:pStyle w:val="Nadpis1"/>
            <w:rPr>
              <w:sz w:val="22"/>
            </w:rPr>
          </w:pPr>
          <w:r>
            <w:rPr>
              <w:sz w:val="22"/>
            </w:rPr>
            <w:t>Tematický celok</w:t>
          </w:r>
        </w:p>
      </w:tc>
      <w:tc>
        <w:tcPr>
          <w:tcW w:w="425" w:type="dxa"/>
          <w:vAlign w:val="bottom"/>
        </w:tcPr>
        <w:p w:rsidR="00043D0F" w:rsidRDefault="00043D0F" w:rsidP="00043D0F">
          <w:pPr>
            <w:rPr>
              <w:b/>
              <w:sz w:val="22"/>
            </w:rPr>
          </w:pPr>
          <w:r>
            <w:rPr>
              <w:b/>
              <w:sz w:val="22"/>
            </w:rPr>
            <w:t>H</w:t>
          </w:r>
        </w:p>
      </w:tc>
      <w:tc>
        <w:tcPr>
          <w:tcW w:w="2410" w:type="dxa"/>
          <w:gridSpan w:val="2"/>
          <w:vAlign w:val="bottom"/>
        </w:tcPr>
        <w:p w:rsidR="00043D0F" w:rsidRDefault="00043D0F" w:rsidP="00043D0F">
          <w:pPr>
            <w:pStyle w:val="Nadpis3"/>
          </w:pPr>
          <w:r>
            <w:t>Téma</w:t>
          </w:r>
        </w:p>
      </w:tc>
      <w:tc>
        <w:tcPr>
          <w:tcW w:w="9393" w:type="dxa"/>
          <w:vAlign w:val="bottom"/>
        </w:tcPr>
        <w:p w:rsidR="00043D0F" w:rsidRDefault="00043D0F" w:rsidP="00043D0F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Vzdelávacie ciele a </w:t>
          </w:r>
          <w:r>
            <w:rPr>
              <w:b/>
              <w:i/>
              <w:color w:val="008000"/>
              <w:sz w:val="22"/>
            </w:rPr>
            <w:t>výchovné ciele</w:t>
          </w:r>
        </w:p>
      </w:tc>
    </w:tr>
  </w:tbl>
  <w:p w:rsidR="008F2659" w:rsidRDefault="008F2659">
    <w:pPr>
      <w:pStyle w:val="Hlavika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4824B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7A76897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C87768F"/>
    <w:multiLevelType w:val="hybridMultilevel"/>
    <w:tmpl w:val="4B72C538"/>
    <w:lvl w:ilvl="0" w:tplc="7EBC6E6A">
      <w:start w:val="1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759"/>
    <w:multiLevelType w:val="singleLevel"/>
    <w:tmpl w:val="BB203784"/>
    <w:lvl w:ilvl="0">
      <w:start w:val="1"/>
      <w:numFmt w:val="decimal"/>
      <w:lvlText w:val="(%1.)"/>
      <w:lvlJc w:val="left"/>
      <w:pPr>
        <w:tabs>
          <w:tab w:val="num" w:pos="792"/>
        </w:tabs>
        <w:ind w:left="792" w:hanging="720"/>
      </w:pPr>
      <w:rPr>
        <w:rFonts w:hint="default"/>
      </w:rPr>
    </w:lvl>
  </w:abstractNum>
  <w:abstractNum w:abstractNumId="5" w15:restartNumberingAfterBreak="0">
    <w:nsid w:val="40E252B4"/>
    <w:multiLevelType w:val="singleLevel"/>
    <w:tmpl w:val="12F46900"/>
    <w:lvl w:ilvl="0">
      <w:start w:val="1"/>
      <w:numFmt w:val="decimal"/>
      <w:lvlText w:val="(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A5470"/>
    <w:multiLevelType w:val="hybridMultilevel"/>
    <w:tmpl w:val="DE502D34"/>
    <w:lvl w:ilvl="0" w:tplc="1A409002">
      <w:start w:val="1"/>
      <w:numFmt w:val="decimal"/>
      <w:lvlText w:val="%1."/>
      <w:lvlJc w:val="left"/>
      <w:pPr>
        <w:tabs>
          <w:tab w:val="num" w:pos="473"/>
        </w:tabs>
        <w:ind w:left="644" w:hanging="284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9C065B"/>
    <w:multiLevelType w:val="multilevel"/>
    <w:tmpl w:val="217E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76D2"/>
    <w:rsid w:val="00004FC1"/>
    <w:rsid w:val="00011C78"/>
    <w:rsid w:val="0003401F"/>
    <w:rsid w:val="00036367"/>
    <w:rsid w:val="00041E85"/>
    <w:rsid w:val="00043D0F"/>
    <w:rsid w:val="00046EDC"/>
    <w:rsid w:val="000529CA"/>
    <w:rsid w:val="00053D0F"/>
    <w:rsid w:val="00071FD1"/>
    <w:rsid w:val="00086445"/>
    <w:rsid w:val="000B00AF"/>
    <w:rsid w:val="000C1870"/>
    <w:rsid w:val="000C4F1C"/>
    <w:rsid w:val="000D7EE9"/>
    <w:rsid w:val="000F48AE"/>
    <w:rsid w:val="0010051A"/>
    <w:rsid w:val="001027C9"/>
    <w:rsid w:val="0010581B"/>
    <w:rsid w:val="001108E6"/>
    <w:rsid w:val="00140952"/>
    <w:rsid w:val="00141A93"/>
    <w:rsid w:val="00143887"/>
    <w:rsid w:val="00157CD8"/>
    <w:rsid w:val="00182BF9"/>
    <w:rsid w:val="00183E7F"/>
    <w:rsid w:val="00192F32"/>
    <w:rsid w:val="001A1E27"/>
    <w:rsid w:val="001A2A72"/>
    <w:rsid w:val="001A2A7A"/>
    <w:rsid w:val="001A55E3"/>
    <w:rsid w:val="001B2DAB"/>
    <w:rsid w:val="001B5220"/>
    <w:rsid w:val="001E27AF"/>
    <w:rsid w:val="001F1906"/>
    <w:rsid w:val="00204A08"/>
    <w:rsid w:val="00221804"/>
    <w:rsid w:val="00252939"/>
    <w:rsid w:val="00253CAE"/>
    <w:rsid w:val="00255F8F"/>
    <w:rsid w:val="00257101"/>
    <w:rsid w:val="002676D2"/>
    <w:rsid w:val="002900B3"/>
    <w:rsid w:val="00292CDA"/>
    <w:rsid w:val="002957EB"/>
    <w:rsid w:val="002F428F"/>
    <w:rsid w:val="00327FB1"/>
    <w:rsid w:val="00337316"/>
    <w:rsid w:val="003528EC"/>
    <w:rsid w:val="00353054"/>
    <w:rsid w:val="0036169C"/>
    <w:rsid w:val="003845E3"/>
    <w:rsid w:val="003B2977"/>
    <w:rsid w:val="003C06ED"/>
    <w:rsid w:val="003D5427"/>
    <w:rsid w:val="00405A26"/>
    <w:rsid w:val="004070AE"/>
    <w:rsid w:val="004143AB"/>
    <w:rsid w:val="00436A01"/>
    <w:rsid w:val="004460E9"/>
    <w:rsid w:val="00450068"/>
    <w:rsid w:val="004B683C"/>
    <w:rsid w:val="004D2677"/>
    <w:rsid w:val="005006C7"/>
    <w:rsid w:val="00534D02"/>
    <w:rsid w:val="005422B4"/>
    <w:rsid w:val="005460EC"/>
    <w:rsid w:val="00550D6A"/>
    <w:rsid w:val="00553669"/>
    <w:rsid w:val="005556C7"/>
    <w:rsid w:val="00577F5D"/>
    <w:rsid w:val="005A3D09"/>
    <w:rsid w:val="005B0E4E"/>
    <w:rsid w:val="005B43BF"/>
    <w:rsid w:val="00603AB7"/>
    <w:rsid w:val="0062542B"/>
    <w:rsid w:val="006279A8"/>
    <w:rsid w:val="00630802"/>
    <w:rsid w:val="0064473A"/>
    <w:rsid w:val="0064727C"/>
    <w:rsid w:val="0066285A"/>
    <w:rsid w:val="00694A97"/>
    <w:rsid w:val="006D6A83"/>
    <w:rsid w:val="006E09CC"/>
    <w:rsid w:val="006E5961"/>
    <w:rsid w:val="006F015A"/>
    <w:rsid w:val="006F0ED0"/>
    <w:rsid w:val="00703113"/>
    <w:rsid w:val="00707B49"/>
    <w:rsid w:val="00720CE9"/>
    <w:rsid w:val="00722FA7"/>
    <w:rsid w:val="0073266F"/>
    <w:rsid w:val="00746B93"/>
    <w:rsid w:val="00757718"/>
    <w:rsid w:val="00762F8F"/>
    <w:rsid w:val="007646FA"/>
    <w:rsid w:val="00771543"/>
    <w:rsid w:val="007C6604"/>
    <w:rsid w:val="00807B80"/>
    <w:rsid w:val="008134AA"/>
    <w:rsid w:val="00822246"/>
    <w:rsid w:val="00844309"/>
    <w:rsid w:val="008479FC"/>
    <w:rsid w:val="00861453"/>
    <w:rsid w:val="0086387C"/>
    <w:rsid w:val="008A4D08"/>
    <w:rsid w:val="008C1E21"/>
    <w:rsid w:val="008D6BDE"/>
    <w:rsid w:val="008F2659"/>
    <w:rsid w:val="00904A2D"/>
    <w:rsid w:val="00905D35"/>
    <w:rsid w:val="009433F2"/>
    <w:rsid w:val="00947643"/>
    <w:rsid w:val="00951F4B"/>
    <w:rsid w:val="00964FDF"/>
    <w:rsid w:val="009767D2"/>
    <w:rsid w:val="009836A4"/>
    <w:rsid w:val="00996165"/>
    <w:rsid w:val="00996F7D"/>
    <w:rsid w:val="00997038"/>
    <w:rsid w:val="009B1A3F"/>
    <w:rsid w:val="009B2572"/>
    <w:rsid w:val="009B4B04"/>
    <w:rsid w:val="009C6ACB"/>
    <w:rsid w:val="009E3189"/>
    <w:rsid w:val="00A03E7A"/>
    <w:rsid w:val="00A331C5"/>
    <w:rsid w:val="00A3481E"/>
    <w:rsid w:val="00A4340C"/>
    <w:rsid w:val="00A45447"/>
    <w:rsid w:val="00A8444C"/>
    <w:rsid w:val="00A938FB"/>
    <w:rsid w:val="00AE5BDD"/>
    <w:rsid w:val="00AF3552"/>
    <w:rsid w:val="00AF69FA"/>
    <w:rsid w:val="00B107C6"/>
    <w:rsid w:val="00B1368C"/>
    <w:rsid w:val="00B3595E"/>
    <w:rsid w:val="00B623C0"/>
    <w:rsid w:val="00B6303A"/>
    <w:rsid w:val="00B87A4A"/>
    <w:rsid w:val="00BC0E21"/>
    <w:rsid w:val="00BC50FB"/>
    <w:rsid w:val="00BE09DD"/>
    <w:rsid w:val="00BF3946"/>
    <w:rsid w:val="00BF7C39"/>
    <w:rsid w:val="00C01F9B"/>
    <w:rsid w:val="00C1091A"/>
    <w:rsid w:val="00C12B5D"/>
    <w:rsid w:val="00C24C44"/>
    <w:rsid w:val="00C42E9C"/>
    <w:rsid w:val="00C55403"/>
    <w:rsid w:val="00C915C8"/>
    <w:rsid w:val="00CA0D9B"/>
    <w:rsid w:val="00CC7B80"/>
    <w:rsid w:val="00CE1A2D"/>
    <w:rsid w:val="00CF18D2"/>
    <w:rsid w:val="00CF2745"/>
    <w:rsid w:val="00CF44DB"/>
    <w:rsid w:val="00CF6A7B"/>
    <w:rsid w:val="00CF7D12"/>
    <w:rsid w:val="00D226CF"/>
    <w:rsid w:val="00D43E07"/>
    <w:rsid w:val="00D702E3"/>
    <w:rsid w:val="00D81061"/>
    <w:rsid w:val="00D84BAE"/>
    <w:rsid w:val="00D84D35"/>
    <w:rsid w:val="00D93DC8"/>
    <w:rsid w:val="00DA1225"/>
    <w:rsid w:val="00DB124D"/>
    <w:rsid w:val="00DD4391"/>
    <w:rsid w:val="00DD45C3"/>
    <w:rsid w:val="00DE3830"/>
    <w:rsid w:val="00DE6EB7"/>
    <w:rsid w:val="00DF77A3"/>
    <w:rsid w:val="00E0794C"/>
    <w:rsid w:val="00E07E32"/>
    <w:rsid w:val="00E1451D"/>
    <w:rsid w:val="00E16005"/>
    <w:rsid w:val="00E35149"/>
    <w:rsid w:val="00E63D9A"/>
    <w:rsid w:val="00E746F9"/>
    <w:rsid w:val="00E779CF"/>
    <w:rsid w:val="00E87E21"/>
    <w:rsid w:val="00E911AB"/>
    <w:rsid w:val="00EC0108"/>
    <w:rsid w:val="00EC4BFF"/>
    <w:rsid w:val="00ED056F"/>
    <w:rsid w:val="00ED63DF"/>
    <w:rsid w:val="00ED7CF8"/>
    <w:rsid w:val="00F308CB"/>
    <w:rsid w:val="00F66234"/>
    <w:rsid w:val="00F96F8F"/>
    <w:rsid w:val="00F977C5"/>
    <w:rsid w:val="00FA4B5D"/>
    <w:rsid w:val="00FC7256"/>
    <w:rsid w:val="00FD1319"/>
    <w:rsid w:val="00FD7998"/>
    <w:rsid w:val="00FE2751"/>
    <w:rsid w:val="00FE3356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7CE24BA1-1FD0-44CF-9D02-C559E4FA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jc w:val="center"/>
      <w:outlineLvl w:val="0"/>
    </w:pPr>
    <w:rPr>
      <w:b/>
      <w:szCs w:val="20"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b/>
      <w:color w:val="FF0000"/>
      <w:sz w:val="20"/>
      <w:szCs w:val="20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b/>
      <w:sz w:val="22"/>
      <w:szCs w:val="20"/>
    </w:rPr>
  </w:style>
  <w:style w:type="paragraph" w:styleId="Nadpis6">
    <w:name w:val="heading 6"/>
    <w:basedOn w:val="Normlny"/>
    <w:next w:val="Normlny"/>
    <w:qFormat/>
    <w:pPr>
      <w:keepNext/>
      <w:jc w:val="center"/>
      <w:outlineLvl w:val="5"/>
    </w:pPr>
    <w:rPr>
      <w:b/>
      <w:sz w:val="32"/>
      <w:szCs w:val="20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i/>
      <w:color w:val="008000"/>
      <w:sz w:val="20"/>
      <w:szCs w:val="20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</w:pPr>
    <w:rPr>
      <w:szCs w:val="20"/>
    </w:rPr>
  </w:style>
  <w:style w:type="paragraph" w:styleId="Zarkazkladnhotextu">
    <w:name w:val="Body Text Indent"/>
    <w:basedOn w:val="Normlny"/>
    <w:pPr>
      <w:tabs>
        <w:tab w:val="center" w:pos="2970"/>
        <w:tab w:val="center" w:pos="11970"/>
      </w:tabs>
      <w:ind w:firstLine="708"/>
    </w:pPr>
    <w:rPr>
      <w:sz w:val="28"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kladntext2">
    <w:name w:val="Body Text 2"/>
    <w:basedOn w:val="Normlny"/>
    <w:rPr>
      <w:sz w:val="20"/>
      <w:szCs w:val="2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036367"/>
    <w:rPr>
      <w:rFonts w:ascii="Tahoma" w:hAnsi="Tahoma"/>
      <w:sz w:val="16"/>
      <w:szCs w:val="16"/>
      <w:lang w:val="x-none"/>
    </w:rPr>
  </w:style>
  <w:style w:type="character" w:customStyle="1" w:styleId="truktradokumentuChar">
    <w:name w:val="Štruktúra dokumentu Char"/>
    <w:link w:val="truktradokumentu"/>
    <w:uiPriority w:val="99"/>
    <w:semiHidden/>
    <w:rsid w:val="00036367"/>
    <w:rPr>
      <w:rFonts w:ascii="Tahoma" w:hAnsi="Tahoma" w:cs="Tahoma"/>
      <w:sz w:val="16"/>
      <w:szCs w:val="16"/>
      <w:lang w:eastAsia="cs-CZ"/>
    </w:rPr>
  </w:style>
  <w:style w:type="character" w:customStyle="1" w:styleId="HlavikaChar">
    <w:name w:val="Hlavička Char"/>
    <w:link w:val="Hlavika"/>
    <w:uiPriority w:val="99"/>
    <w:rsid w:val="00F66234"/>
    <w:rPr>
      <w:sz w:val="24"/>
      <w:lang w:val="sk-SK" w:eastAsia="cs-CZ"/>
    </w:rPr>
  </w:style>
  <w:style w:type="character" w:styleId="Hypertextovprepojenie">
    <w:name w:val="Hyperlink"/>
    <w:unhideWhenUsed/>
    <w:rsid w:val="000529CA"/>
    <w:rPr>
      <w:color w:val="0000FF"/>
      <w:u w:val="single"/>
    </w:rPr>
  </w:style>
  <w:style w:type="paragraph" w:styleId="Textbubliny">
    <w:name w:val="Balloon Text"/>
    <w:basedOn w:val="Normlny"/>
    <w:link w:val="TextbublinyChar"/>
    <w:rsid w:val="001E27AF"/>
    <w:rPr>
      <w:rFonts w:ascii="Tahoma" w:hAnsi="Tahoma"/>
      <w:sz w:val="16"/>
      <w:szCs w:val="16"/>
      <w:lang w:val="x-none"/>
    </w:rPr>
  </w:style>
  <w:style w:type="character" w:customStyle="1" w:styleId="TextbublinyChar">
    <w:name w:val="Text bubliny Char"/>
    <w:link w:val="Textbubliny"/>
    <w:rsid w:val="001E27AF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bezpecnenainternete.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odpovedne.sk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&#352;abl&#243;ny\CTP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7380D-09AD-4EDA-86C6-32E9342D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CTP.dot</Template>
  <TotalTime>0</TotalTime>
  <Pages>11</Pages>
  <Words>2020</Words>
  <Characters>14480</Characters>
  <Application>Microsoft Office Word</Application>
  <DocSecurity>0</DocSecurity>
  <Lines>120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Gelnica, SNP 1</vt:lpstr>
    </vt:vector>
  </TitlesOfParts>
  <Company>Gymnázium Gelnica</Company>
  <LinksUpToDate>false</LinksUpToDate>
  <CharactersWithSpaces>16468</CharactersWithSpaces>
  <SharedDoc>false</SharedDoc>
  <HLinks>
    <vt:vector size="12" baseType="variant">
      <vt:variant>
        <vt:i4>6619254</vt:i4>
      </vt:variant>
      <vt:variant>
        <vt:i4>3</vt:i4>
      </vt:variant>
      <vt:variant>
        <vt:i4>0</vt:i4>
      </vt:variant>
      <vt:variant>
        <vt:i4>5</vt:i4>
      </vt:variant>
      <vt:variant>
        <vt:lpwstr>http://www.bezpecnenainternete.sk/</vt:lpwstr>
      </vt:variant>
      <vt:variant>
        <vt:lpwstr/>
      </vt:variant>
      <vt:variant>
        <vt:i4>1310795</vt:i4>
      </vt:variant>
      <vt:variant>
        <vt:i4>0</vt:i4>
      </vt:variant>
      <vt:variant>
        <vt:i4>0</vt:i4>
      </vt:variant>
      <vt:variant>
        <vt:i4>5</vt:i4>
      </vt:variant>
      <vt:variant>
        <vt:lpwstr>http://www.zodpovedne.sk/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Gelnica, SNP 1</dc:title>
  <dc:subject/>
  <dc:creator>Dušan Andraško</dc:creator>
  <cp:keywords/>
  <cp:lastModifiedBy>apisko</cp:lastModifiedBy>
  <cp:revision>2</cp:revision>
  <cp:lastPrinted>2017-09-19T11:52:00Z</cp:lastPrinted>
  <dcterms:created xsi:type="dcterms:W3CDTF">2019-09-15T22:26:00Z</dcterms:created>
  <dcterms:modified xsi:type="dcterms:W3CDTF">2019-09-15T22:26:00Z</dcterms:modified>
</cp:coreProperties>
</file>