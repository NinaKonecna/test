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C0A" w:rsidRDefault="00180C0A" w:rsidP="00445E6F">
      <w:pPr>
        <w:spacing w:line="240" w:lineRule="auto"/>
        <w:jc w:val="center"/>
        <w:rPr>
          <w:rFonts w:ascii="Amasis MT Pro Light" w:hAnsi="Amasis MT Pro Light"/>
          <w:sz w:val="72"/>
          <w:szCs w:val="72"/>
        </w:rPr>
      </w:pPr>
      <w:r w:rsidRPr="00B562B3">
        <w:rPr>
          <w:rFonts w:ascii="Amasis MT Pro Light" w:hAnsi="Amasis MT Pro Light"/>
          <w:b/>
          <w:sz w:val="72"/>
          <w:szCs w:val="72"/>
        </w:rPr>
        <w:t>Zdolaj Pevnosť Boyard</w:t>
      </w:r>
      <w:r w:rsidRPr="00B562B3">
        <w:rPr>
          <w:rFonts w:ascii="Amasis MT Pro Light" w:hAnsi="Amasis MT Pro Light"/>
          <w:sz w:val="72"/>
          <w:szCs w:val="72"/>
        </w:rPr>
        <w:t xml:space="preserve"> </w:t>
      </w:r>
    </w:p>
    <w:p w:rsidR="00180C0A" w:rsidRPr="00B562B3" w:rsidRDefault="00180C0A" w:rsidP="00445E6F">
      <w:pPr>
        <w:spacing w:line="240" w:lineRule="auto"/>
        <w:jc w:val="center"/>
        <w:rPr>
          <w:rFonts w:ascii="Amasis MT Pro Light" w:hAnsi="Amasis MT Pro Light"/>
          <w:sz w:val="72"/>
          <w:szCs w:val="72"/>
        </w:rPr>
      </w:pPr>
      <w:r w:rsidRPr="00B562B3">
        <w:rPr>
          <w:rFonts w:ascii="Amasis MT Pro Light" w:hAnsi="Amasis MT Pro Light"/>
          <w:sz w:val="72"/>
          <w:szCs w:val="72"/>
        </w:rPr>
        <w:t xml:space="preserve">alebo gymnázium :) </w:t>
      </w:r>
    </w:p>
    <w:p w:rsidR="00180C0A" w:rsidRPr="00B562B3" w:rsidRDefault="00180C0A" w:rsidP="00D55C71">
      <w:pPr>
        <w:spacing w:line="240" w:lineRule="auto"/>
        <w:ind w:firstLine="708"/>
        <w:rPr>
          <w:rFonts w:ascii="Amasis MT Pro Light" w:hAnsi="Amasis MT Pro Light"/>
          <w:sz w:val="72"/>
          <w:szCs w:val="72"/>
        </w:rPr>
      </w:pPr>
      <w:r w:rsidRPr="00B562B3">
        <w:rPr>
          <w:rFonts w:ascii="Amasis MT Pro Light" w:hAnsi="Amasis MT Pro Light"/>
          <w:sz w:val="48"/>
          <w:szCs w:val="48"/>
        </w:rPr>
        <w:t>Skupina</w:t>
      </w:r>
      <w:r w:rsidRPr="00B562B3">
        <w:rPr>
          <w:rFonts w:ascii="Amasis MT Pro Light" w:hAnsi="Amasis MT Pro Light"/>
          <w:sz w:val="72"/>
          <w:szCs w:val="72"/>
        </w:rPr>
        <w:t>: ___________</w:t>
      </w:r>
      <w:r>
        <w:rPr>
          <w:rFonts w:ascii="Amasis MT Pro Light" w:hAnsi="Amasis MT Pro Light"/>
          <w:sz w:val="72"/>
          <w:szCs w:val="72"/>
        </w:rPr>
        <w:t>______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402"/>
        <w:gridCol w:w="3827"/>
        <w:gridCol w:w="2127"/>
      </w:tblGrid>
      <w:tr w:rsidR="00180C0A" w:rsidRPr="006514CF" w:rsidTr="006514CF">
        <w:tc>
          <w:tcPr>
            <w:tcW w:w="3402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b/>
                <w:sz w:val="40"/>
                <w:szCs w:val="40"/>
              </w:rPr>
            </w:pPr>
            <w:r w:rsidRPr="006514CF">
              <w:rPr>
                <w:rFonts w:ascii="Amasis MT Pro Light" w:hAnsi="Amasis MT Pro Light"/>
                <w:b/>
                <w:sz w:val="40"/>
                <w:szCs w:val="40"/>
              </w:rPr>
              <w:t>Disciplína</w:t>
            </w:r>
          </w:p>
        </w:tc>
        <w:tc>
          <w:tcPr>
            <w:tcW w:w="38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b/>
                <w:sz w:val="40"/>
                <w:szCs w:val="40"/>
              </w:rPr>
            </w:pPr>
            <w:r w:rsidRPr="006514CF">
              <w:rPr>
                <w:rFonts w:ascii="Amasis MT Pro Light" w:hAnsi="Amasis MT Pro Light"/>
                <w:b/>
                <w:sz w:val="40"/>
                <w:szCs w:val="40"/>
              </w:rPr>
              <w:t>Body (počet získaných / celkový počet)</w:t>
            </w:r>
          </w:p>
        </w:tc>
        <w:tc>
          <w:tcPr>
            <w:tcW w:w="21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b/>
                <w:sz w:val="40"/>
                <w:szCs w:val="40"/>
              </w:rPr>
            </w:pPr>
            <w:r w:rsidRPr="006514CF">
              <w:rPr>
                <w:rFonts w:ascii="Amasis MT Pro Light" w:hAnsi="Amasis MT Pro Light"/>
                <w:b/>
                <w:sz w:val="40"/>
                <w:szCs w:val="40"/>
              </w:rPr>
              <w:t xml:space="preserve">Pokrik </w:t>
            </w:r>
          </w:p>
        </w:tc>
      </w:tr>
      <w:tr w:rsidR="00180C0A" w:rsidRPr="006514CF" w:rsidTr="006514CF">
        <w:tc>
          <w:tcPr>
            <w:tcW w:w="3402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 w:rsidRPr="006514CF">
              <w:rPr>
                <w:rFonts w:ascii="Amasis MT Pro Light" w:hAnsi="Amasis MT Pro Light"/>
                <w:sz w:val="36"/>
                <w:szCs w:val="36"/>
              </w:rPr>
              <w:t>Popísaný chrbát?</w:t>
            </w:r>
          </w:p>
        </w:tc>
        <w:tc>
          <w:tcPr>
            <w:tcW w:w="38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180C0A" w:rsidRPr="006514CF" w:rsidTr="006514CF">
        <w:tc>
          <w:tcPr>
            <w:tcW w:w="3402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>
              <w:rPr>
                <w:rFonts w:ascii="Amasis MT Pro Light" w:hAnsi="Amasis MT Pro Light"/>
                <w:sz w:val="36"/>
                <w:szCs w:val="36"/>
              </w:rPr>
              <w:t>Prekvapenie</w:t>
            </w:r>
            <w:r w:rsidRPr="006514CF">
              <w:rPr>
                <w:rFonts w:ascii="Amasis MT Pro Light" w:hAnsi="Amasis MT Pro Light"/>
                <w:sz w:val="36"/>
                <w:szCs w:val="36"/>
              </w:rPr>
              <w:t xml:space="preserve"> v krabici.</w:t>
            </w:r>
          </w:p>
        </w:tc>
        <w:tc>
          <w:tcPr>
            <w:tcW w:w="38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180C0A" w:rsidRPr="006514CF" w:rsidTr="006514CF">
        <w:tc>
          <w:tcPr>
            <w:tcW w:w="3402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 w:rsidRPr="006514CF">
              <w:rPr>
                <w:rFonts w:ascii="Amasis MT Pro Light" w:hAnsi="Amasis MT Pro Light"/>
                <w:sz w:val="36"/>
                <w:szCs w:val="36"/>
              </w:rPr>
              <w:t>Voňavé prekvapenia.</w:t>
            </w:r>
          </w:p>
        </w:tc>
        <w:tc>
          <w:tcPr>
            <w:tcW w:w="38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180C0A" w:rsidRPr="006514CF" w:rsidTr="006514CF">
        <w:tc>
          <w:tcPr>
            <w:tcW w:w="3402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 w:rsidRPr="006514CF">
              <w:rPr>
                <w:rFonts w:ascii="Amasis MT Pro Light" w:hAnsi="Amasis MT Pro Light"/>
                <w:sz w:val="36"/>
                <w:szCs w:val="36"/>
              </w:rPr>
              <w:t>Botanici v akcii.</w:t>
            </w:r>
          </w:p>
        </w:tc>
        <w:tc>
          <w:tcPr>
            <w:tcW w:w="38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180C0A" w:rsidRPr="006514CF" w:rsidTr="006514CF">
        <w:tc>
          <w:tcPr>
            <w:tcW w:w="3402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 w:rsidRPr="006514CF">
              <w:rPr>
                <w:rFonts w:ascii="Amasis MT Pro Light" w:hAnsi="Amasis MT Pro Light"/>
                <w:sz w:val="36"/>
                <w:szCs w:val="36"/>
              </w:rPr>
              <w:t>Balónový krok alebo skok?</w:t>
            </w:r>
          </w:p>
        </w:tc>
        <w:tc>
          <w:tcPr>
            <w:tcW w:w="38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180C0A" w:rsidRPr="006514CF" w:rsidTr="006514CF">
        <w:tc>
          <w:tcPr>
            <w:tcW w:w="3402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 w:rsidRPr="006514CF">
              <w:rPr>
                <w:rFonts w:ascii="Amasis MT Pro Light" w:hAnsi="Amasis MT Pro Light"/>
                <w:sz w:val="36"/>
                <w:szCs w:val="36"/>
              </w:rPr>
              <w:t>Hľadaj tajný kód</w:t>
            </w:r>
          </w:p>
        </w:tc>
        <w:tc>
          <w:tcPr>
            <w:tcW w:w="38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180C0A" w:rsidRPr="006514CF" w:rsidTr="006514CF">
        <w:tc>
          <w:tcPr>
            <w:tcW w:w="3402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 w:rsidRPr="006514CF">
              <w:rPr>
                <w:rFonts w:ascii="Amasis MT Pro Light" w:hAnsi="Amasis MT Pro Light"/>
                <w:sz w:val="36"/>
                <w:szCs w:val="36"/>
              </w:rPr>
              <w:t>Slepá baba.</w:t>
            </w:r>
          </w:p>
        </w:tc>
        <w:tc>
          <w:tcPr>
            <w:tcW w:w="38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180C0A" w:rsidRPr="006514CF" w:rsidTr="006514CF">
        <w:tc>
          <w:tcPr>
            <w:tcW w:w="3402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 w:rsidRPr="006514CF">
              <w:rPr>
                <w:rFonts w:ascii="Amasis MT Pro Light" w:hAnsi="Amasis MT Pro Light"/>
                <w:sz w:val="36"/>
                <w:szCs w:val="36"/>
              </w:rPr>
              <w:t>Máme dobrý sluch?</w:t>
            </w:r>
          </w:p>
        </w:tc>
        <w:tc>
          <w:tcPr>
            <w:tcW w:w="38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180C0A" w:rsidRPr="006514CF" w:rsidTr="006514CF">
        <w:tc>
          <w:tcPr>
            <w:tcW w:w="3402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 w:rsidRPr="006514CF">
              <w:rPr>
                <w:rFonts w:ascii="Amasis MT Pro Light" w:hAnsi="Amasis MT Pro Light"/>
                <w:sz w:val="36"/>
                <w:szCs w:val="36"/>
              </w:rPr>
              <w:t>Trefa do čierneho.</w:t>
            </w:r>
          </w:p>
        </w:tc>
        <w:tc>
          <w:tcPr>
            <w:tcW w:w="38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180C0A" w:rsidRPr="006514CF" w:rsidTr="006514CF">
        <w:tc>
          <w:tcPr>
            <w:tcW w:w="3402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 w:rsidRPr="006514CF">
              <w:rPr>
                <w:rFonts w:ascii="Amasis MT Pro Light" w:hAnsi="Amasis MT Pro Light"/>
                <w:sz w:val="36"/>
                <w:szCs w:val="36"/>
              </w:rPr>
              <w:t>Neškrtni zápalkou.</w:t>
            </w:r>
          </w:p>
        </w:tc>
        <w:tc>
          <w:tcPr>
            <w:tcW w:w="38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180C0A" w:rsidRPr="006514CF" w:rsidTr="006514CF">
        <w:tc>
          <w:tcPr>
            <w:tcW w:w="3402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 w:rsidRPr="006514CF">
              <w:rPr>
                <w:rFonts w:ascii="Amasis MT Pro Light" w:hAnsi="Amasis MT Pro Light"/>
                <w:sz w:val="36"/>
                <w:szCs w:val="36"/>
              </w:rPr>
              <w:t>Logické hádanky</w:t>
            </w:r>
          </w:p>
        </w:tc>
        <w:tc>
          <w:tcPr>
            <w:tcW w:w="38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180C0A" w:rsidRPr="006514CF" w:rsidTr="006514CF">
        <w:tc>
          <w:tcPr>
            <w:tcW w:w="3402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>
              <w:rPr>
                <w:rFonts w:ascii="Amasis MT Pro Light" w:hAnsi="Amasis MT Pro Light"/>
                <w:sz w:val="36"/>
                <w:szCs w:val="36"/>
              </w:rPr>
              <w:t>Cudzie nohy</w:t>
            </w:r>
          </w:p>
        </w:tc>
        <w:tc>
          <w:tcPr>
            <w:tcW w:w="38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180C0A" w:rsidRPr="006514CF" w:rsidRDefault="00180C0A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</w:tbl>
    <w:p w:rsidR="00180C0A" w:rsidRPr="000353EB" w:rsidRDefault="00180C0A" w:rsidP="00D37338">
      <w:pPr>
        <w:spacing w:line="240" w:lineRule="auto"/>
        <w:rPr>
          <w:rFonts w:ascii="Gabriola" w:hAnsi="Gabriola"/>
          <w:sz w:val="72"/>
          <w:szCs w:val="72"/>
        </w:rPr>
      </w:pPr>
    </w:p>
    <w:sectPr w:rsidR="00180C0A" w:rsidRPr="000353EB" w:rsidSect="00445E6F">
      <w:pgSz w:w="11906" w:h="16838"/>
      <w:pgMar w:top="720" w:right="720" w:bottom="720" w:left="720" w:header="708" w:footer="708" w:gutter="0"/>
      <w:pgBorders w:offsetFrom="page">
        <w:top w:val="handmade2" w:sz="30" w:space="24" w:color="auto"/>
        <w:left w:val="handmade2" w:sz="30" w:space="24" w:color="auto"/>
        <w:bottom w:val="handmade2" w:sz="30" w:space="24" w:color="auto"/>
        <w:right w:val="handmade2" w:sz="3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masis MT Pro Light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Gabriola">
    <w:altName w:val="Vineta BT"/>
    <w:panose1 w:val="00000000000000000000"/>
    <w:charset w:val="EE"/>
    <w:family w:val="decorative"/>
    <w:notTrueType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3FCD"/>
    <w:rsid w:val="00031746"/>
    <w:rsid w:val="000353EB"/>
    <w:rsid w:val="00131743"/>
    <w:rsid w:val="00180C0A"/>
    <w:rsid w:val="0027364B"/>
    <w:rsid w:val="002A3FCD"/>
    <w:rsid w:val="00370518"/>
    <w:rsid w:val="00395050"/>
    <w:rsid w:val="00445E6F"/>
    <w:rsid w:val="0055501F"/>
    <w:rsid w:val="006514CF"/>
    <w:rsid w:val="00775E2B"/>
    <w:rsid w:val="007E3815"/>
    <w:rsid w:val="009B08C2"/>
    <w:rsid w:val="00A53A9B"/>
    <w:rsid w:val="00A600AC"/>
    <w:rsid w:val="00B562B3"/>
    <w:rsid w:val="00C6192D"/>
    <w:rsid w:val="00D37338"/>
    <w:rsid w:val="00D55C71"/>
    <w:rsid w:val="00F10174"/>
    <w:rsid w:val="00FD6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E2B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35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353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FD642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</TotalTime>
  <Pages>1</Pages>
  <Words>57</Words>
  <Characters>326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17</cp:revision>
  <cp:lastPrinted>2001-12-31T23:12:00Z</cp:lastPrinted>
  <dcterms:created xsi:type="dcterms:W3CDTF">2017-06-28T16:59:00Z</dcterms:created>
  <dcterms:modified xsi:type="dcterms:W3CDTF">2001-12-31T23:12:00Z</dcterms:modified>
</cp:coreProperties>
</file>