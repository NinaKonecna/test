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58437F">
        <w:t>0</w:t>
      </w:r>
      <w:r w:rsidR="00447631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99379F" w:rsidP="00447631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447631">
              <w:rPr>
                <w:b/>
                <w:bCs/>
              </w:rPr>
              <w:t>8</w:t>
            </w:r>
            <w:r>
              <w:rPr>
                <w:b/>
                <w:bCs/>
              </w:rPr>
              <w:t>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5922E0" w:rsidP="0044763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824DB">
              <w:rPr>
                <w:b/>
                <w:bCs/>
              </w:rPr>
              <w:t>.</w:t>
            </w:r>
            <w:r>
              <w:rPr>
                <w:b/>
                <w:bCs/>
              </w:rPr>
              <w:t>ročník osemročného gymnázia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A824D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5922E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Aké vlastnosti majú látky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447631" w:rsidP="00447631">
            <w:pPr>
              <w:rPr>
                <w:b/>
                <w:bCs/>
              </w:rPr>
            </w:pPr>
            <w:r>
              <w:rPr>
                <w:b/>
                <w:bCs/>
              </w:rPr>
              <w:t>Chemické pomôcky a piktogramy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4271F7" w:rsidRPr="004271F7" w:rsidRDefault="005922E0" w:rsidP="004271F7">
            <w:pPr>
              <w:pStyle w:val="Odsekzoznamu"/>
              <w:numPr>
                <w:ilvl w:val="0"/>
                <w:numId w:val="23"/>
              </w:numPr>
              <w:spacing w:before="120" w:after="120"/>
              <w:rPr>
                <w:rFonts w:cstheme="minorHAnsi"/>
                <w:b/>
                <w:szCs w:val="20"/>
              </w:rPr>
            </w:pPr>
            <w:r w:rsidRPr="004271F7">
              <w:rPr>
                <w:rFonts w:cstheme="minorHAnsi"/>
                <w:b/>
                <w:szCs w:val="20"/>
              </w:rPr>
              <w:t xml:space="preserve">Žiak má vedieť pomenovať základné chemické pomôcky a ich použitie pri realizácii konkrétneho chemického experimentu. </w:t>
            </w:r>
          </w:p>
          <w:p w:rsidR="00BC7654" w:rsidRPr="004271F7" w:rsidRDefault="005922E0" w:rsidP="004271F7">
            <w:pPr>
              <w:pStyle w:val="Odsekzoznamu"/>
              <w:numPr>
                <w:ilvl w:val="0"/>
                <w:numId w:val="23"/>
              </w:numPr>
              <w:spacing w:before="120" w:after="120"/>
              <w:rPr>
                <w:b/>
                <w:bCs/>
              </w:rPr>
            </w:pPr>
            <w:r w:rsidRPr="004271F7">
              <w:rPr>
                <w:rFonts w:cstheme="minorHAnsi"/>
                <w:b/>
                <w:szCs w:val="20"/>
              </w:rPr>
              <w:t>Žiak má poznať označenia a význam najčastejšie využívaných chemických piktogramov a zásady bezpečnej práce s chemickými látkami a pomôckami a dôsledky ich nedodržiavania.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4271F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VH </w:t>
            </w:r>
            <w:r w:rsidR="0099379F">
              <w:rPr>
                <w:b/>
                <w:bCs/>
              </w:rPr>
              <w:t>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D279B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A824DB">
              <w:rPr>
                <w:b/>
                <w:bCs/>
              </w:rPr>
              <w:t xml:space="preserve">ysvetľovanie, </w:t>
            </w:r>
            <w:r w:rsidR="00BA2DB5">
              <w:rPr>
                <w:b/>
                <w:bCs/>
              </w:rPr>
              <w:t>práca s interaktívnou tabuľou</w:t>
            </w:r>
            <w:r w:rsidR="005922E0">
              <w:rPr>
                <w:b/>
                <w:bCs/>
              </w:rPr>
              <w:t xml:space="preserve">, diskusia,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A824DB" w:rsidP="00D279B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D279B0">
              <w:rPr>
                <w:b/>
                <w:bCs/>
              </w:rPr>
              <w:t>iológia, ekológia, informatika</w:t>
            </w:r>
            <w:r w:rsidR="00447631">
              <w:rPr>
                <w:b/>
                <w:bCs/>
              </w:rPr>
              <w:t>, matematika</w:t>
            </w:r>
            <w:r>
              <w:rPr>
                <w:b/>
                <w:bCs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447631" w:rsidP="00447631">
            <w:pPr>
              <w:spacing w:after="0" w:line="240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t>Metodický list súbor GEL-ŠKA-CHE-IO-01</w:t>
            </w:r>
          </w:p>
          <w:p w:rsidR="00447631" w:rsidRDefault="00447631" w:rsidP="00447631">
            <w:pPr>
              <w:spacing w:after="0" w:line="240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t>Interaktívna prezentácia s problémovými úlohami Chemické pomôcky a piktogramy - súbor  GEL-ŠKA-CHE-IO-02</w:t>
            </w:r>
          </w:p>
          <w:p w:rsidR="003A2E4D" w:rsidRPr="003A2E4D" w:rsidRDefault="003A2E4D" w:rsidP="00447631">
            <w:pPr>
              <w:spacing w:after="0" w:line="240" w:lineRule="auto"/>
              <w:rPr>
                <w:b/>
                <w:bCs/>
              </w:rPr>
            </w:pPr>
            <w:r w:rsidRPr="003A2E4D">
              <w:rPr>
                <w:rFonts w:eastAsia="Calibri" w:cstheme="minorHAnsi"/>
                <w:b/>
                <w:bCs/>
                <w:szCs w:val="20"/>
              </w:rPr>
              <w:t>Vytlačené obrázky filtračnej a destilačnej aparatúry (po 2 ks)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1 min. </w:t>
            </w: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tabs>
                <w:tab w:val="left" w:pos="664"/>
              </w:tabs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</w:r>
          </w:p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 min.</w:t>
            </w: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Pr="00A35F70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  <w:r w:rsidRPr="00A35F70">
              <w:rPr>
                <w:sz w:val="20"/>
                <w:szCs w:val="22"/>
              </w:rPr>
              <w:t xml:space="preserve"> min</w:t>
            </w:r>
            <w:r>
              <w:rPr>
                <w:sz w:val="20"/>
                <w:szCs w:val="22"/>
              </w:rPr>
              <w:t>.</w:t>
            </w: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 min.</w:t>
            </w: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933B7" w:rsidRDefault="000933B7" w:rsidP="000933B7">
            <w:pPr>
              <w:rPr>
                <w:sz w:val="20"/>
              </w:rPr>
            </w:pPr>
          </w:p>
          <w:p w:rsidR="000933B7" w:rsidRDefault="000933B7" w:rsidP="000933B7">
            <w:pPr>
              <w:rPr>
                <w:sz w:val="20"/>
              </w:rPr>
            </w:pPr>
            <w:r>
              <w:rPr>
                <w:sz w:val="20"/>
              </w:rPr>
              <w:t>3 min</w:t>
            </w:r>
          </w:p>
          <w:p w:rsidR="000933B7" w:rsidRDefault="000933B7" w:rsidP="000933B7">
            <w:pPr>
              <w:rPr>
                <w:sz w:val="20"/>
              </w:rPr>
            </w:pPr>
          </w:p>
          <w:p w:rsidR="00E815D0" w:rsidRDefault="00E815D0" w:rsidP="000933B7">
            <w:pPr>
              <w:rPr>
                <w:sz w:val="20"/>
              </w:rPr>
            </w:pPr>
          </w:p>
          <w:p w:rsidR="00D40621" w:rsidRDefault="000933B7" w:rsidP="000933B7">
            <w:pPr>
              <w:rPr>
                <w:b/>
                <w:bCs/>
              </w:rPr>
            </w:pPr>
            <w:r>
              <w:rPr>
                <w:sz w:val="20"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D40621" w:rsidRPr="00EF4D57" w:rsidRDefault="00065F50" w:rsidP="007054FE">
            <w:pPr>
              <w:rPr>
                <w:bCs/>
                <w:sz w:val="20"/>
              </w:rPr>
            </w:pPr>
            <w:r w:rsidRPr="00EF4D57">
              <w:rPr>
                <w:bCs/>
                <w:sz w:val="20"/>
              </w:rPr>
              <w:t>Administratívne záležitosti VH</w:t>
            </w:r>
          </w:p>
          <w:p w:rsidR="00065F50" w:rsidRPr="00EF4D57" w:rsidRDefault="00065F50" w:rsidP="007054FE">
            <w:pPr>
              <w:rPr>
                <w:bCs/>
                <w:sz w:val="20"/>
              </w:rPr>
            </w:pPr>
            <w:r w:rsidRPr="00EF4D57">
              <w:rPr>
                <w:bCs/>
                <w:sz w:val="20"/>
              </w:rPr>
              <w:t>- výučbu realizuje v chemickom laboratóriu</w:t>
            </w:r>
          </w:p>
          <w:p w:rsidR="00065F50" w:rsidRPr="00EF4D57" w:rsidRDefault="00065F50" w:rsidP="007054FE">
            <w:pPr>
              <w:rPr>
                <w:bCs/>
                <w:sz w:val="20"/>
              </w:rPr>
            </w:pPr>
            <w:r w:rsidRPr="00EF4D57">
              <w:rPr>
                <w:bCs/>
                <w:sz w:val="20"/>
              </w:rPr>
              <w:t>-</w:t>
            </w:r>
            <w:r w:rsidRPr="00EF4D57">
              <w:rPr>
                <w:sz w:val="20"/>
              </w:rPr>
              <w:t xml:space="preserve"> nechá usadiť sa a porozhliadať sa čo okolo seba vidia.</w:t>
            </w:r>
          </w:p>
          <w:p w:rsidR="00065F50" w:rsidRPr="00EF4D57" w:rsidRDefault="00EF4D57" w:rsidP="007054FE">
            <w:pPr>
              <w:rPr>
                <w:bCs/>
                <w:sz w:val="20"/>
              </w:rPr>
            </w:pPr>
            <w:r w:rsidRPr="00EF4D57">
              <w:rPr>
                <w:bCs/>
                <w:sz w:val="20"/>
              </w:rPr>
              <w:t>- vyzve žiakov po jednom odpovedať, čo zaregistrovali, čo ich zaujalo, čo vidia</w:t>
            </w:r>
          </w:p>
          <w:p w:rsidR="00EF4D57" w:rsidRPr="00EF4D57" w:rsidRDefault="00EF4D57" w:rsidP="00EF4D57">
            <w:pPr>
              <w:rPr>
                <w:sz w:val="20"/>
              </w:rPr>
            </w:pPr>
            <w:r w:rsidRPr="00EF4D57">
              <w:rPr>
                <w:bCs/>
                <w:sz w:val="20"/>
              </w:rPr>
              <w:t>-</w:t>
            </w:r>
            <w:r w:rsidRPr="00EF4D57">
              <w:rPr>
                <w:sz w:val="20"/>
              </w:rPr>
              <w:t xml:space="preserve"> vyzve žiakov na prácu s obrázkami chemických pomôcok v učebnici chémie</w:t>
            </w:r>
          </w:p>
          <w:p w:rsidR="00EF4D57" w:rsidRDefault="00EF4D57" w:rsidP="00EF4D57">
            <w:pPr>
              <w:rPr>
                <w:sz w:val="20"/>
              </w:rPr>
            </w:pPr>
            <w:r w:rsidRPr="00EF4D57">
              <w:rPr>
                <w:sz w:val="20"/>
              </w:rPr>
              <w:t xml:space="preserve">- názorne predstaví reálne chemické pomôcky - sklenené, kovové, plastové ako i porcelánové. </w:t>
            </w:r>
          </w:p>
          <w:p w:rsidR="00EF4D57" w:rsidRPr="00EF4D57" w:rsidRDefault="00EF4D57" w:rsidP="00EF4D57">
            <w:pPr>
              <w:rPr>
                <w:sz w:val="20"/>
              </w:rPr>
            </w:pPr>
          </w:p>
          <w:p w:rsidR="00EF4D57" w:rsidRPr="00EF4D57" w:rsidRDefault="00EF4D57" w:rsidP="00EF4D57">
            <w:pPr>
              <w:rPr>
                <w:sz w:val="20"/>
              </w:rPr>
            </w:pPr>
            <w:r w:rsidRPr="00EF4D57">
              <w:rPr>
                <w:bCs/>
                <w:sz w:val="20"/>
              </w:rPr>
              <w:t>-</w:t>
            </w:r>
            <w:r w:rsidRPr="00EF4D57">
              <w:rPr>
                <w:sz w:val="20"/>
              </w:rPr>
              <w:t xml:space="preserve"> Učiteľ navodí situáciu, že v laboratóriu, podobne ako v kuchyni, keď sa pečie koláč, je potrebné niečo odvážiť</w:t>
            </w:r>
            <w:r>
              <w:rPr>
                <w:sz w:val="20"/>
              </w:rPr>
              <w:t xml:space="preserve"> - </w:t>
            </w:r>
            <w:r w:rsidRPr="00EF4D57">
              <w:rPr>
                <w:sz w:val="20"/>
              </w:rPr>
              <w:t>vyzve dvoch dobrovoľníkov na odváženie 5 g kuchynskej soli na digitálnych váhach</w:t>
            </w:r>
          </w:p>
          <w:p w:rsidR="00EF4D57" w:rsidRPr="00EF4D57" w:rsidRDefault="00EF4D57" w:rsidP="00EF4D57">
            <w:pPr>
              <w:rPr>
                <w:sz w:val="20"/>
              </w:rPr>
            </w:pPr>
            <w:r w:rsidRPr="00EF4D57">
              <w:rPr>
                <w:sz w:val="20"/>
              </w:rPr>
              <w:t>- navádza žiakov pri vážení, upozorňuje na základné zásady a bezpečnosť pri vážení</w:t>
            </w:r>
          </w:p>
          <w:p w:rsidR="00EF4D57" w:rsidRPr="00EF4D57" w:rsidRDefault="00EF4D57" w:rsidP="00EF4D57">
            <w:pPr>
              <w:rPr>
                <w:sz w:val="20"/>
              </w:rPr>
            </w:pPr>
            <w:r w:rsidRPr="00EF4D57">
              <w:rPr>
                <w:sz w:val="20"/>
              </w:rPr>
              <w:t xml:space="preserve">- rozdelí žiakov do 2 skupín </w:t>
            </w:r>
          </w:p>
          <w:p w:rsidR="00EF4D57" w:rsidRPr="000933B7" w:rsidRDefault="00EF4D57" w:rsidP="00EF4D57">
            <w:pPr>
              <w:rPr>
                <w:sz w:val="18"/>
              </w:rPr>
            </w:pPr>
            <w:r w:rsidRPr="00EF4D57">
              <w:rPr>
                <w:sz w:val="20"/>
              </w:rPr>
              <w:t xml:space="preserve">-každá skupina má pripraviť pomôcky na prípravu aparatúry podľa obrázka 1. skupina - destilačnú a 2. filtračnú aparatúru </w:t>
            </w:r>
            <w:r w:rsidRPr="000933B7">
              <w:t>v </w:t>
            </w:r>
            <w:r w:rsidRPr="000933B7">
              <w:rPr>
                <w:sz w:val="20"/>
              </w:rPr>
              <w:t xml:space="preserve">časovom limite 5 minút   </w:t>
            </w:r>
          </w:p>
          <w:p w:rsidR="00E815D0" w:rsidRDefault="000933B7" w:rsidP="00E815D0">
            <w:pPr>
              <w:spacing w:after="0" w:line="240" w:lineRule="auto"/>
              <w:rPr>
                <w:b/>
                <w:szCs w:val="18"/>
              </w:rPr>
            </w:pPr>
            <w:r w:rsidRPr="000933B7">
              <w:rPr>
                <w:b/>
                <w:bCs/>
                <w:sz w:val="20"/>
              </w:rPr>
              <w:t>-</w:t>
            </w:r>
            <w:r w:rsidRPr="000933B7">
              <w:rPr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  <w:r w:rsidRPr="000933B7">
              <w:rPr>
                <w:sz w:val="20"/>
              </w:rPr>
              <w:t xml:space="preserve">adá elektronickú domácu úlohu – interaktívnu </w:t>
            </w:r>
            <w:proofErr w:type="spellStart"/>
            <w:r w:rsidRPr="000933B7">
              <w:rPr>
                <w:sz w:val="20"/>
              </w:rPr>
              <w:t>power-point</w:t>
            </w:r>
            <w:proofErr w:type="spellEnd"/>
            <w:r w:rsidRPr="000933B7">
              <w:rPr>
                <w:sz w:val="20"/>
              </w:rPr>
              <w:t xml:space="preserve"> prezentáciu </w:t>
            </w:r>
            <w:r w:rsidR="00E815D0">
              <w:rPr>
                <w:sz w:val="20"/>
              </w:rPr>
              <w:t xml:space="preserve">– </w:t>
            </w:r>
            <w:r w:rsidR="00E815D0">
              <w:rPr>
                <w:b/>
                <w:szCs w:val="18"/>
              </w:rPr>
              <w:t>súbor  GEL-ŠKA-CHE-IO-02</w:t>
            </w:r>
          </w:p>
          <w:p w:rsidR="00EF4D57" w:rsidRDefault="00E815D0" w:rsidP="000933B7">
            <w:pPr>
              <w:rPr>
                <w:sz w:val="20"/>
              </w:rPr>
            </w:pPr>
            <w:r>
              <w:rPr>
                <w:sz w:val="20"/>
              </w:rPr>
              <w:t>inštruuje pomocou interaktívnej tabule</w:t>
            </w:r>
          </w:p>
          <w:p w:rsidR="000933B7" w:rsidRDefault="000933B7" w:rsidP="000933B7">
            <w:pPr>
              <w:rPr>
                <w:b/>
                <w:bCs/>
              </w:rPr>
            </w:pPr>
            <w:r>
              <w:rPr>
                <w:sz w:val="20"/>
              </w:rPr>
              <w:t>- 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D40621" w:rsidRPr="00EF4D57" w:rsidRDefault="00D40621" w:rsidP="007054FE">
            <w:pPr>
              <w:rPr>
                <w:bCs/>
                <w:sz w:val="20"/>
              </w:rPr>
            </w:pPr>
          </w:p>
          <w:p w:rsidR="00065F50" w:rsidRPr="00EF4D57" w:rsidRDefault="00065F50" w:rsidP="007054FE">
            <w:pPr>
              <w:rPr>
                <w:bCs/>
                <w:sz w:val="20"/>
              </w:rPr>
            </w:pPr>
            <w:r w:rsidRPr="00EF4D57">
              <w:rPr>
                <w:bCs/>
                <w:sz w:val="20"/>
              </w:rPr>
              <w:t>- pred vstupom si oblečú a zapnú biely plášť</w:t>
            </w:r>
          </w:p>
          <w:p w:rsidR="00065F50" w:rsidRPr="00EF4D57" w:rsidRDefault="00065F50" w:rsidP="00065F50">
            <w:pPr>
              <w:rPr>
                <w:sz w:val="20"/>
              </w:rPr>
            </w:pPr>
            <w:r w:rsidRPr="00EF4D57">
              <w:rPr>
                <w:bCs/>
                <w:sz w:val="20"/>
              </w:rPr>
              <w:t>- sadnú si do lavíc</w:t>
            </w:r>
            <w:r w:rsidRPr="00EF4D57">
              <w:rPr>
                <w:sz w:val="20"/>
              </w:rPr>
              <w:t xml:space="preserve"> </w:t>
            </w:r>
          </w:p>
          <w:p w:rsidR="00065F50" w:rsidRPr="00EF4D57" w:rsidRDefault="00065F50" w:rsidP="00065F50">
            <w:pPr>
              <w:rPr>
                <w:sz w:val="20"/>
              </w:rPr>
            </w:pPr>
            <w:r w:rsidRPr="00EF4D57">
              <w:rPr>
                <w:sz w:val="20"/>
              </w:rPr>
              <w:t>-individuálne ústnou formou odpovedajú, čo zaregistrovali, čo okolo seba vidia, aké majú pocity a dojmy, pričom každý musí povedať taký postreh, ktorý ešte neodznel.</w:t>
            </w:r>
          </w:p>
          <w:p w:rsidR="00EF4D57" w:rsidRPr="00EF4D57" w:rsidRDefault="00EF4D57" w:rsidP="00EF4D57">
            <w:pPr>
              <w:rPr>
                <w:sz w:val="20"/>
              </w:rPr>
            </w:pPr>
            <w:r w:rsidRPr="00EF4D57">
              <w:rPr>
                <w:sz w:val="20"/>
              </w:rPr>
              <w:t xml:space="preserve">- Žiaci pracujú s obrázkami chemických pomôcok v učebnici </w:t>
            </w:r>
          </w:p>
          <w:p w:rsidR="00EF4D57" w:rsidRDefault="00EF4D57" w:rsidP="00EF4D57">
            <w:r w:rsidRPr="00EF4D57">
              <w:rPr>
                <w:sz w:val="20"/>
              </w:rPr>
              <w:t>- sledujú pomôcky a ich názvy</w:t>
            </w:r>
            <w:r>
              <w:rPr>
                <w:sz w:val="20"/>
              </w:rPr>
              <w:t xml:space="preserve"> a</w:t>
            </w:r>
            <w:r w:rsidRPr="00EF4D57">
              <w:rPr>
                <w:sz w:val="20"/>
              </w:rPr>
              <w:t xml:space="preserve"> po ich určení si každý žiak nakreslí do zošita 6 ľubovoľných z nich s popisom</w:t>
            </w:r>
          </w:p>
          <w:p w:rsidR="00EF4D57" w:rsidRPr="000933B7" w:rsidRDefault="00EF4D57" w:rsidP="00EF4D57">
            <w:pPr>
              <w:rPr>
                <w:sz w:val="20"/>
              </w:rPr>
            </w:pPr>
            <w:r w:rsidRPr="000933B7">
              <w:rPr>
                <w:sz w:val="20"/>
              </w:rPr>
              <w:t>-  vyzvaní žiaci odvážia na digitálnych váhach potrebné množstvo soli – riadia sa pokynmi učiteľa</w:t>
            </w:r>
            <w:r w:rsidR="000933B7" w:rsidRPr="000933B7">
              <w:rPr>
                <w:sz w:val="20"/>
              </w:rPr>
              <w:t xml:space="preserve"> a dodržiavajú ich</w:t>
            </w:r>
          </w:p>
          <w:p w:rsidR="00EF4D57" w:rsidRDefault="00EF4D57" w:rsidP="00EF4D57"/>
          <w:p w:rsidR="00EF4D57" w:rsidRPr="000933B7" w:rsidRDefault="00EF4D57" w:rsidP="00EF4D57">
            <w:pPr>
              <w:rPr>
                <w:sz w:val="20"/>
              </w:rPr>
            </w:pPr>
          </w:p>
          <w:p w:rsidR="00EF4D57" w:rsidRPr="000933B7" w:rsidRDefault="000933B7" w:rsidP="000933B7">
            <w:pPr>
              <w:rPr>
                <w:sz w:val="20"/>
              </w:rPr>
            </w:pPr>
            <w:r>
              <w:rPr>
                <w:sz w:val="20"/>
              </w:rPr>
              <w:t>-r</w:t>
            </w:r>
            <w:r w:rsidRPr="000933B7">
              <w:rPr>
                <w:sz w:val="20"/>
              </w:rPr>
              <w:t>ozdelia sa do 2 skupín</w:t>
            </w:r>
          </w:p>
          <w:p w:rsidR="00EF4D57" w:rsidRDefault="000933B7" w:rsidP="00EF4D57">
            <w:pPr>
              <w:rPr>
                <w:sz w:val="20"/>
              </w:rPr>
            </w:pPr>
            <w:r>
              <w:t>-</w:t>
            </w:r>
            <w:r w:rsidR="00EF4D57" w:rsidRPr="00EF4D57">
              <w:rPr>
                <w:sz w:val="20"/>
              </w:rPr>
              <w:t>spoločne vyberú pomôcky, potrebné na zostavenie aparatúry podľa zadanej úlohy a</w:t>
            </w:r>
            <w:r>
              <w:rPr>
                <w:sz w:val="20"/>
              </w:rPr>
              <w:t> </w:t>
            </w:r>
            <w:r w:rsidR="00EF4D57" w:rsidRPr="00EF4D57">
              <w:rPr>
                <w:sz w:val="20"/>
              </w:rPr>
              <w:t>obrázka</w:t>
            </w:r>
          </w:p>
          <w:p w:rsidR="000933B7" w:rsidRDefault="000933B7" w:rsidP="00EF4D57">
            <w:pPr>
              <w:rPr>
                <w:sz w:val="20"/>
              </w:rPr>
            </w:pPr>
          </w:p>
          <w:p w:rsidR="000933B7" w:rsidRDefault="000933B7" w:rsidP="00EF4D57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E815D0">
              <w:rPr>
                <w:sz w:val="20"/>
              </w:rPr>
              <w:t xml:space="preserve">počúvajú pokyny a </w:t>
            </w:r>
            <w:r>
              <w:rPr>
                <w:sz w:val="20"/>
              </w:rPr>
              <w:t>nahrajú si na USB kľúč, prípadne zadajú e-mailovú adresu a do najbližšej VH odošlú vyplnenú prezentáciu s úlohami učiteľovi</w:t>
            </w:r>
          </w:p>
          <w:p w:rsidR="000933B7" w:rsidRDefault="000933B7" w:rsidP="000933B7">
            <w:pPr>
              <w:rPr>
                <w:b/>
                <w:bCs/>
              </w:rPr>
            </w:pPr>
            <w:r>
              <w:rPr>
                <w:sz w:val="20"/>
              </w:rPr>
              <w:t>- 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3A2E4D" w:rsidRPr="00E815D0" w:rsidRDefault="003A2E4D" w:rsidP="00E815D0">
            <w:pPr>
              <w:ind w:left="360"/>
              <w:rPr>
                <w:b/>
              </w:rPr>
            </w:pPr>
            <w:r w:rsidRPr="00E815D0">
              <w:rPr>
                <w:b/>
              </w:rPr>
              <w:t>Motivácia</w:t>
            </w:r>
          </w:p>
          <w:p w:rsidR="00E815D0" w:rsidRPr="008061AE" w:rsidRDefault="00E815D0" w:rsidP="00E815D0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   </w:t>
            </w:r>
            <w:r w:rsidRPr="008061AE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n</w:t>
            </w:r>
            <w:r>
              <w:t>ávšteva chemického laboratória</w:t>
            </w:r>
          </w:p>
          <w:p w:rsidR="00E815D0" w:rsidRDefault="00E815D0" w:rsidP="00E815D0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8061AE">
              <w:rPr>
                <w:sz w:val="22"/>
                <w:szCs w:val="22"/>
              </w:rPr>
              <w:t>2. Sprístupnenie témy a cieľa VH</w:t>
            </w:r>
            <w:r>
              <w:rPr>
                <w:sz w:val="22"/>
                <w:szCs w:val="22"/>
              </w:rPr>
              <w:t>.</w:t>
            </w:r>
          </w:p>
          <w:p w:rsidR="003A2E4D" w:rsidRDefault="00E815D0" w:rsidP="00E815D0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 postrehy, dojmy z návštevy laboratória – frontálna diskusia.</w:t>
            </w:r>
          </w:p>
          <w:p w:rsidR="00E815D0" w:rsidRDefault="00E815D0" w:rsidP="00E815D0">
            <w:pPr>
              <w:pStyle w:val="Default"/>
              <w:jc w:val="both"/>
            </w:pPr>
          </w:p>
          <w:p w:rsidR="003A2E4D" w:rsidRPr="00E815D0" w:rsidRDefault="003A2E4D" w:rsidP="00E815D0">
            <w:pPr>
              <w:tabs>
                <w:tab w:val="left" w:pos="5545"/>
              </w:tabs>
              <w:ind w:left="360"/>
              <w:rPr>
                <w:b/>
                <w:bCs/>
              </w:rPr>
            </w:pPr>
            <w:r w:rsidRPr="00E815D0">
              <w:rPr>
                <w:b/>
                <w:bCs/>
              </w:rPr>
              <w:t>Expozícia</w:t>
            </w:r>
            <w:r w:rsidR="00E815D0">
              <w:rPr>
                <w:b/>
                <w:bCs/>
              </w:rPr>
              <w:tab/>
            </w:r>
          </w:p>
          <w:p w:rsidR="00E815D0" w:rsidRPr="00E815D0" w:rsidRDefault="00E815D0" w:rsidP="00E815D0">
            <w:pPr>
              <w:pStyle w:val="Default"/>
              <w:ind w:firstLine="284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Pr="00E815D0">
              <w:rPr>
                <w:sz w:val="22"/>
                <w:szCs w:val="22"/>
              </w:rPr>
              <w:t>Práca s učebnicou s obrázkami chemických pomôcok.</w:t>
            </w:r>
          </w:p>
          <w:p w:rsidR="00E815D0" w:rsidRPr="00E815D0" w:rsidRDefault="00E815D0" w:rsidP="00E815D0">
            <w:pPr>
              <w:pStyle w:val="Default"/>
              <w:ind w:firstLine="284"/>
              <w:jc w:val="both"/>
              <w:rPr>
                <w:sz w:val="22"/>
                <w:szCs w:val="22"/>
              </w:rPr>
            </w:pPr>
            <w:r w:rsidRPr="00E815D0">
              <w:rPr>
                <w:sz w:val="22"/>
                <w:szCs w:val="22"/>
              </w:rPr>
              <w:t>2. Vysvetlenie a názorné predstavenie reálnych chemických pomôcok.</w:t>
            </w:r>
          </w:p>
          <w:p w:rsidR="00E815D0" w:rsidRPr="00E815D0" w:rsidRDefault="00E815D0" w:rsidP="00E815D0">
            <w:pPr>
              <w:pStyle w:val="Default"/>
              <w:ind w:firstLine="284"/>
              <w:jc w:val="both"/>
              <w:rPr>
                <w:sz w:val="22"/>
                <w:szCs w:val="22"/>
              </w:rPr>
            </w:pPr>
            <w:r w:rsidRPr="00E815D0">
              <w:rPr>
                <w:sz w:val="22"/>
                <w:szCs w:val="22"/>
              </w:rPr>
              <w:t>3. Navodenie problémovej situácie.</w:t>
            </w:r>
          </w:p>
          <w:p w:rsidR="00E815D0" w:rsidRPr="00E815D0" w:rsidRDefault="00E815D0" w:rsidP="00E815D0">
            <w:pPr>
              <w:pStyle w:val="Default"/>
              <w:ind w:firstLine="284"/>
              <w:jc w:val="both"/>
              <w:rPr>
                <w:sz w:val="22"/>
                <w:szCs w:val="22"/>
              </w:rPr>
            </w:pPr>
            <w:r w:rsidRPr="00E815D0">
              <w:rPr>
                <w:sz w:val="22"/>
                <w:szCs w:val="22"/>
              </w:rPr>
              <w:t>4. Práca žiakov s digitálnymi váhami.</w:t>
            </w:r>
          </w:p>
          <w:p w:rsidR="00E815D0" w:rsidRPr="008061AE" w:rsidRDefault="00E815D0" w:rsidP="00E815D0">
            <w:pPr>
              <w:pStyle w:val="Default"/>
              <w:ind w:firstLine="284"/>
              <w:jc w:val="both"/>
              <w:rPr>
                <w:sz w:val="22"/>
                <w:szCs w:val="22"/>
              </w:rPr>
            </w:pPr>
            <w:r w:rsidRPr="00E815D0">
              <w:rPr>
                <w:sz w:val="22"/>
                <w:szCs w:val="22"/>
              </w:rPr>
              <w:t>5. Rozdelenie žiakov do 2 skupín.</w:t>
            </w:r>
            <w:r>
              <w:rPr>
                <w:sz w:val="20"/>
              </w:rPr>
              <w:t xml:space="preserve"> </w:t>
            </w:r>
          </w:p>
          <w:p w:rsidR="00E815D0" w:rsidRDefault="00E815D0" w:rsidP="00E815D0">
            <w:pPr>
              <w:pStyle w:val="Default"/>
              <w:jc w:val="both"/>
              <w:rPr>
                <w:sz w:val="22"/>
                <w:szCs w:val="22"/>
              </w:rPr>
            </w:pPr>
            <w:r w:rsidRPr="00E815D0">
              <w:rPr>
                <w:b/>
                <w:bCs/>
              </w:rPr>
              <w:t>Fixácia</w:t>
            </w:r>
            <w:r w:rsidRPr="008061AE">
              <w:rPr>
                <w:sz w:val="22"/>
                <w:szCs w:val="22"/>
              </w:rPr>
              <w:t xml:space="preserve"> </w:t>
            </w:r>
          </w:p>
          <w:p w:rsidR="00E815D0" w:rsidRPr="00E815D0" w:rsidRDefault="00E815D0" w:rsidP="00E815D0">
            <w:pPr>
              <w:pStyle w:val="Default"/>
              <w:ind w:lef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061AE">
              <w:rPr>
                <w:sz w:val="22"/>
                <w:szCs w:val="22"/>
              </w:rPr>
              <w:t xml:space="preserve">. </w:t>
            </w:r>
            <w:r w:rsidRPr="00E815D0">
              <w:rPr>
                <w:sz w:val="22"/>
                <w:szCs w:val="22"/>
              </w:rPr>
              <w:t xml:space="preserve">Riešenie úloh v skupinách - každá skupina má pripraviť pomôcky na prípravu aparatúry podľa obrázka 1. skupina - destilačnú a 2. filtračnú aparatúru v časovom limite 5 minút </w:t>
            </w:r>
          </w:p>
          <w:p w:rsidR="00E815D0" w:rsidRPr="00E815D0" w:rsidRDefault="00E815D0" w:rsidP="00E815D0">
            <w:pPr>
              <w:pStyle w:val="Default"/>
              <w:ind w:left="284"/>
              <w:jc w:val="both"/>
              <w:rPr>
                <w:sz w:val="22"/>
                <w:szCs w:val="22"/>
              </w:rPr>
            </w:pPr>
            <w:r w:rsidRPr="00E815D0">
              <w:rPr>
                <w:sz w:val="22"/>
                <w:szCs w:val="22"/>
              </w:rPr>
              <w:t xml:space="preserve">2. Zadanie elektronickej domácej úlohy – interaktívnej </w:t>
            </w:r>
            <w:proofErr w:type="spellStart"/>
            <w:r w:rsidRPr="00E815D0">
              <w:rPr>
                <w:sz w:val="22"/>
                <w:szCs w:val="22"/>
              </w:rPr>
              <w:t>power-point</w:t>
            </w:r>
            <w:proofErr w:type="spellEnd"/>
            <w:r w:rsidRPr="00E815D0">
              <w:rPr>
                <w:sz w:val="22"/>
                <w:szCs w:val="22"/>
              </w:rPr>
              <w:t xml:space="preserve"> prezentácie – inštrukcie pomocou interaktívnej tabule.</w:t>
            </w:r>
          </w:p>
          <w:p w:rsidR="003A2E4D" w:rsidRPr="006F6557" w:rsidRDefault="00E815D0" w:rsidP="006F6557">
            <w:pPr>
              <w:pStyle w:val="Default"/>
              <w:ind w:left="284"/>
              <w:jc w:val="both"/>
              <w:rPr>
                <w:sz w:val="22"/>
                <w:szCs w:val="22"/>
              </w:rPr>
            </w:pPr>
            <w:r w:rsidRPr="00E815D0">
              <w:rPr>
                <w:sz w:val="22"/>
                <w:szCs w:val="22"/>
              </w:rPr>
              <w:t>3. Ukončenie VH</w:t>
            </w:r>
          </w:p>
        </w:tc>
      </w:tr>
    </w:tbl>
    <w:p w:rsidR="00D40621" w:rsidRDefault="00D40621" w:rsidP="00D40621"/>
    <w:p w:rsidR="00E3681B" w:rsidRDefault="00E3681B" w:rsidP="00D40621">
      <w:r>
        <w:t xml:space="preserve">V Gelnici dňa </w:t>
      </w:r>
      <w:r>
        <w:tab/>
        <w:t>........</w:t>
      </w:r>
      <w:r w:rsidR="00F43832">
        <w:t>5.12.2014</w:t>
      </w:r>
      <w:r>
        <w:t>.......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....</w:t>
      </w:r>
      <w:r w:rsidR="006F6557">
        <w:t xml:space="preserve">RNDr. Lenka </w:t>
      </w:r>
      <w:proofErr w:type="spellStart"/>
      <w:r w:rsidR="006F6557">
        <w:t>Škarbeková</w:t>
      </w:r>
      <w:proofErr w:type="spellEnd"/>
      <w:r>
        <w:t>.</w:t>
      </w:r>
      <w:r>
        <w:tab/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7A1DB8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7A1DB8" w:rsidRPr="00954CBD">
      <w:rPr>
        <w:rFonts w:asciiTheme="minorHAnsi" w:hAnsiTheme="minorHAnsi" w:cstheme="minorHAnsi"/>
        <w:sz w:val="16"/>
      </w:rPr>
      <w:fldChar w:fldCharType="separate"/>
    </w:r>
    <w:r w:rsidR="00F43832">
      <w:rPr>
        <w:rFonts w:asciiTheme="minorHAnsi" w:hAnsiTheme="minorHAnsi" w:cstheme="minorHAnsi"/>
        <w:noProof/>
        <w:sz w:val="16"/>
      </w:rPr>
      <w:t>3</w:t>
    </w:r>
    <w:r w:rsidR="007A1DB8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F43832" w:rsidRPr="00F43832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B4E4ECA"/>
    <w:multiLevelType w:val="hybridMultilevel"/>
    <w:tmpl w:val="9C7831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A2A2E"/>
    <w:multiLevelType w:val="hybridMultilevel"/>
    <w:tmpl w:val="B68227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046DF"/>
    <w:multiLevelType w:val="hybridMultilevel"/>
    <w:tmpl w:val="36F25126"/>
    <w:lvl w:ilvl="0" w:tplc="3EAA9052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5D60D1"/>
    <w:multiLevelType w:val="hybridMultilevel"/>
    <w:tmpl w:val="2B98B9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2"/>
  </w:num>
  <w:num w:numId="4">
    <w:abstractNumId w:val="13"/>
  </w:num>
  <w:num w:numId="5">
    <w:abstractNumId w:val="14"/>
  </w:num>
  <w:num w:numId="6">
    <w:abstractNumId w:val="20"/>
  </w:num>
  <w:num w:numId="7">
    <w:abstractNumId w:val="12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8"/>
  </w:num>
  <w:num w:numId="12">
    <w:abstractNumId w:val="17"/>
  </w:num>
  <w:num w:numId="13">
    <w:abstractNumId w:val="8"/>
  </w:num>
  <w:num w:numId="14">
    <w:abstractNumId w:val="22"/>
  </w:num>
  <w:num w:numId="15">
    <w:abstractNumId w:val="11"/>
  </w:num>
  <w:num w:numId="16">
    <w:abstractNumId w:val="19"/>
  </w:num>
  <w:num w:numId="17">
    <w:abstractNumId w:val="6"/>
  </w:num>
  <w:num w:numId="18">
    <w:abstractNumId w:val="3"/>
  </w:num>
  <w:num w:numId="19">
    <w:abstractNumId w:val="23"/>
  </w:num>
  <w:num w:numId="20">
    <w:abstractNumId w:val="0"/>
  </w:num>
  <w:num w:numId="21">
    <w:abstractNumId w:val="23"/>
  </w:num>
  <w:num w:numId="22">
    <w:abstractNumId w:val="16"/>
  </w:num>
  <w:num w:numId="23">
    <w:abstractNumId w:val="9"/>
  </w:num>
  <w:num w:numId="24">
    <w:abstractNumId w:val="1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5F50"/>
    <w:rsid w:val="000664AF"/>
    <w:rsid w:val="000679FB"/>
    <w:rsid w:val="000853E2"/>
    <w:rsid w:val="00092AEF"/>
    <w:rsid w:val="000933B7"/>
    <w:rsid w:val="000B25F5"/>
    <w:rsid w:val="000B43C1"/>
    <w:rsid w:val="000F2360"/>
    <w:rsid w:val="000F330A"/>
    <w:rsid w:val="00104EAA"/>
    <w:rsid w:val="001223C2"/>
    <w:rsid w:val="0012353C"/>
    <w:rsid w:val="0014198C"/>
    <w:rsid w:val="00152409"/>
    <w:rsid w:val="00157235"/>
    <w:rsid w:val="00162D8E"/>
    <w:rsid w:val="001B524B"/>
    <w:rsid w:val="001C007C"/>
    <w:rsid w:val="001C4C76"/>
    <w:rsid w:val="00206764"/>
    <w:rsid w:val="00253EE6"/>
    <w:rsid w:val="00260900"/>
    <w:rsid w:val="002674A6"/>
    <w:rsid w:val="002855EB"/>
    <w:rsid w:val="002B2FF7"/>
    <w:rsid w:val="002C3CBB"/>
    <w:rsid w:val="002C4D33"/>
    <w:rsid w:val="002C6163"/>
    <w:rsid w:val="002D52F5"/>
    <w:rsid w:val="003055FB"/>
    <w:rsid w:val="00357BA6"/>
    <w:rsid w:val="0037024E"/>
    <w:rsid w:val="003A15E3"/>
    <w:rsid w:val="003A2E4D"/>
    <w:rsid w:val="003A7407"/>
    <w:rsid w:val="003B3AB9"/>
    <w:rsid w:val="003B7003"/>
    <w:rsid w:val="003F6DFF"/>
    <w:rsid w:val="004271F7"/>
    <w:rsid w:val="00447631"/>
    <w:rsid w:val="00455FEA"/>
    <w:rsid w:val="00467686"/>
    <w:rsid w:val="004A23A4"/>
    <w:rsid w:val="004B328A"/>
    <w:rsid w:val="004B4A16"/>
    <w:rsid w:val="004B4EE5"/>
    <w:rsid w:val="004B70AB"/>
    <w:rsid w:val="004B77C8"/>
    <w:rsid w:val="004E04C6"/>
    <w:rsid w:val="004E4504"/>
    <w:rsid w:val="004E6096"/>
    <w:rsid w:val="005166CE"/>
    <w:rsid w:val="00523B57"/>
    <w:rsid w:val="0052787A"/>
    <w:rsid w:val="00541228"/>
    <w:rsid w:val="0054242F"/>
    <w:rsid w:val="00546DA4"/>
    <w:rsid w:val="0057750A"/>
    <w:rsid w:val="0058437F"/>
    <w:rsid w:val="005922E0"/>
    <w:rsid w:val="0059411D"/>
    <w:rsid w:val="005969D9"/>
    <w:rsid w:val="005B5FA8"/>
    <w:rsid w:val="005D5571"/>
    <w:rsid w:val="0060128E"/>
    <w:rsid w:val="0063019F"/>
    <w:rsid w:val="00641E6E"/>
    <w:rsid w:val="00654F84"/>
    <w:rsid w:val="00666BAC"/>
    <w:rsid w:val="006737B9"/>
    <w:rsid w:val="006D33E7"/>
    <w:rsid w:val="006E67CE"/>
    <w:rsid w:val="006F6557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A1DB8"/>
    <w:rsid w:val="007B5E04"/>
    <w:rsid w:val="007D26B7"/>
    <w:rsid w:val="007F11EA"/>
    <w:rsid w:val="00810FAF"/>
    <w:rsid w:val="00815C26"/>
    <w:rsid w:val="008512D6"/>
    <w:rsid w:val="008978EF"/>
    <w:rsid w:val="008A34D2"/>
    <w:rsid w:val="008E63F1"/>
    <w:rsid w:val="009108DD"/>
    <w:rsid w:val="009260F6"/>
    <w:rsid w:val="00932CEC"/>
    <w:rsid w:val="00936324"/>
    <w:rsid w:val="00946694"/>
    <w:rsid w:val="00954CBD"/>
    <w:rsid w:val="0096182B"/>
    <w:rsid w:val="0099379F"/>
    <w:rsid w:val="009A2F37"/>
    <w:rsid w:val="009A4995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824DB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36EF5"/>
    <w:rsid w:val="00B567B1"/>
    <w:rsid w:val="00B629E9"/>
    <w:rsid w:val="00B7054F"/>
    <w:rsid w:val="00B72DDD"/>
    <w:rsid w:val="00B80F2C"/>
    <w:rsid w:val="00B94D4A"/>
    <w:rsid w:val="00BA2DB5"/>
    <w:rsid w:val="00BC7654"/>
    <w:rsid w:val="00BF056E"/>
    <w:rsid w:val="00BF5F8A"/>
    <w:rsid w:val="00C02116"/>
    <w:rsid w:val="00C43F66"/>
    <w:rsid w:val="00C70293"/>
    <w:rsid w:val="00CC3B14"/>
    <w:rsid w:val="00CD280E"/>
    <w:rsid w:val="00D1713C"/>
    <w:rsid w:val="00D17C4A"/>
    <w:rsid w:val="00D279B0"/>
    <w:rsid w:val="00D40621"/>
    <w:rsid w:val="00D5082C"/>
    <w:rsid w:val="00D60383"/>
    <w:rsid w:val="00D7275D"/>
    <w:rsid w:val="00D83214"/>
    <w:rsid w:val="00D92FD7"/>
    <w:rsid w:val="00D97E53"/>
    <w:rsid w:val="00DA0558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815D0"/>
    <w:rsid w:val="00E855B4"/>
    <w:rsid w:val="00EA44D5"/>
    <w:rsid w:val="00EC108D"/>
    <w:rsid w:val="00EC4E69"/>
    <w:rsid w:val="00EC6FAB"/>
    <w:rsid w:val="00EF0911"/>
    <w:rsid w:val="00EF4D57"/>
    <w:rsid w:val="00F277A6"/>
    <w:rsid w:val="00F43832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E32E-B854-4C62-A2CF-2C143B46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76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dc:description>"Premena ZŠ Bušince z tradičnej školy na modernú" (ITMS: 26110130439)</dc:description>
  <cp:lastModifiedBy>Gymgl</cp:lastModifiedBy>
  <cp:revision>15</cp:revision>
  <cp:lastPrinted>2014-06-02T09:09:00Z</cp:lastPrinted>
  <dcterms:created xsi:type="dcterms:W3CDTF">2014-12-17T18:14:00Z</dcterms:created>
  <dcterms:modified xsi:type="dcterms:W3CDTF">2015-01-10T16:47:00Z</dcterms:modified>
</cp:coreProperties>
</file>