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B3" w:rsidRDefault="007631A2">
      <w:r>
        <w:t xml:space="preserve">Meno: </w:t>
      </w: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12.5pt;height:19.4pt" o:ole="">
            <v:imagedata r:id="rId8" o:title=""/>
          </v:shape>
          <w:control r:id="rId9" w:name="TextBox1" w:shapeid="_x0000_i1179"/>
        </w:object>
      </w:r>
      <w:r w:rsidR="004119B3">
        <w:t xml:space="preserve">                                           </w:t>
      </w:r>
      <w:r w:rsidR="007E2A43">
        <w:t xml:space="preserve"> </w:t>
      </w:r>
      <w:r w:rsidR="004119B3">
        <w:t xml:space="preserve">  </w:t>
      </w:r>
      <w:r w:rsidR="000D3823">
        <w:t xml:space="preserve">                                                 </w:t>
      </w:r>
      <w:r w:rsidR="004119B3">
        <w:t xml:space="preserve"> Dátum: </w:t>
      </w:r>
      <w:sdt>
        <w:sdtPr>
          <w:id w:val="-538350960"/>
          <w:placeholder>
            <w:docPart w:val="4A06744DD683493BBAC155896A655F0F"/>
          </w:placeholder>
          <w:showingPlcHdr/>
          <w:date>
            <w:dateFormat w:val="d. M. yyyy"/>
            <w:lid w:val="sk-SK"/>
            <w:storeMappedDataAs w:val="dateTime"/>
            <w:calendar w:val="gregorian"/>
          </w:date>
        </w:sdtPr>
        <w:sdtEndPr/>
        <w:sdtContent>
          <w:r w:rsidR="004119B3" w:rsidRPr="004F70F8">
            <w:rPr>
              <w:rStyle w:val="Textzstupnhosymbolu"/>
            </w:rPr>
            <w:t>Kliknutím zadáte dátum.</w:t>
          </w:r>
        </w:sdtContent>
      </w:sdt>
    </w:p>
    <w:p w:rsidR="007631A2" w:rsidRPr="000D3823" w:rsidRDefault="000D3823" w:rsidP="004119B3">
      <w:pPr>
        <w:jc w:val="center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D3823"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Opakovanie</w:t>
      </w:r>
    </w:p>
    <w:p w:rsidR="004119B3" w:rsidRDefault="004119B3" w:rsidP="004119B3">
      <w:pPr>
        <w:pStyle w:val="Odsekzoznamu"/>
        <w:numPr>
          <w:ilvl w:val="0"/>
          <w:numId w:val="1"/>
        </w:numPr>
      </w:pPr>
      <w:r>
        <w:t xml:space="preserve">Aké pH má neutrálny roztok?  </w:t>
      </w:r>
    </w:p>
    <w:tbl>
      <w:tblPr>
        <w:tblStyle w:val="Mriekatabuky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440"/>
      </w:tblGrid>
      <w:tr w:rsidR="004119B3" w:rsidTr="00D710E2">
        <w:tc>
          <w:tcPr>
            <w:tcW w:w="0" w:type="auto"/>
          </w:tcPr>
          <w:p w:rsidR="004119B3" w:rsidRDefault="000C6474" w:rsidP="00284E9E">
            <w:r>
              <w:object w:dxaOrig="225" w:dyaOrig="225">
                <v:shape id="_x0000_i1182" type="#_x0000_t75" style="width:11.25pt;height:21.3pt" o:ole="">
                  <v:imagedata r:id="rId10" o:title=""/>
                </v:shape>
                <w:control r:id="rId11" w:name="OptionButton1" w:shapeid="_x0000_i1182"/>
              </w:object>
            </w:r>
            <w:r w:rsidR="00284E9E">
              <w:t xml:space="preserve">  </w:t>
            </w:r>
          </w:p>
        </w:tc>
        <w:tc>
          <w:tcPr>
            <w:tcW w:w="0" w:type="auto"/>
          </w:tcPr>
          <w:p w:rsidR="004119B3" w:rsidRDefault="00284E9E" w:rsidP="004119B3">
            <w:r>
              <w:t>3</w:t>
            </w:r>
          </w:p>
        </w:tc>
      </w:tr>
      <w:tr w:rsidR="004119B3" w:rsidTr="00D710E2">
        <w:tc>
          <w:tcPr>
            <w:tcW w:w="0" w:type="auto"/>
          </w:tcPr>
          <w:p w:rsidR="004119B3" w:rsidRPr="00284E9E" w:rsidRDefault="00284E9E" w:rsidP="004119B3">
            <w:pPr>
              <w:rPr>
                <w:b/>
              </w:rPr>
            </w:pPr>
            <w:r>
              <w:object w:dxaOrig="225" w:dyaOrig="225">
                <v:shape id="_x0000_i1063" type="#_x0000_t75" style="width:11.25pt;height:21.3pt" o:ole="">
                  <v:imagedata r:id="rId12" o:title=""/>
                </v:shape>
                <w:control r:id="rId13" w:name="OptionButton11" w:shapeid="_x0000_i1063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7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181" type="#_x0000_t75" style="width:11.25pt;height:21.3pt" o:ole="">
                  <v:imagedata r:id="rId14" o:title=""/>
                </v:shape>
                <w:control r:id="rId15" w:name="OptionButton12" w:shapeid="_x0000_i1181"/>
              </w:object>
            </w:r>
            <w:r>
              <w:t xml:space="preserve"> </w:t>
            </w:r>
          </w:p>
        </w:tc>
        <w:tc>
          <w:tcPr>
            <w:tcW w:w="0" w:type="auto"/>
          </w:tcPr>
          <w:p w:rsidR="004119B3" w:rsidRDefault="00284E9E" w:rsidP="004119B3">
            <w:r>
              <w:t>6</w:t>
            </w:r>
          </w:p>
        </w:tc>
      </w:tr>
      <w:tr w:rsidR="004119B3" w:rsidTr="00D710E2">
        <w:tc>
          <w:tcPr>
            <w:tcW w:w="0" w:type="auto"/>
          </w:tcPr>
          <w:p w:rsidR="004119B3" w:rsidRDefault="00284E9E" w:rsidP="004119B3">
            <w:r>
              <w:object w:dxaOrig="225" w:dyaOrig="225">
                <v:shape id="_x0000_i1067" type="#_x0000_t75" style="width:11.25pt;height:21.3pt" o:ole="">
                  <v:imagedata r:id="rId16" o:title=""/>
                </v:shape>
                <w:control r:id="rId17" w:name="OptionButton13" w:shapeid="_x0000_i1067"/>
              </w:object>
            </w:r>
          </w:p>
        </w:tc>
        <w:tc>
          <w:tcPr>
            <w:tcW w:w="0" w:type="auto"/>
          </w:tcPr>
          <w:p w:rsidR="004119B3" w:rsidRDefault="00284E9E" w:rsidP="004119B3">
            <w:r>
              <w:t>14</w:t>
            </w:r>
          </w:p>
        </w:tc>
      </w:tr>
    </w:tbl>
    <w:p w:rsidR="004119B3" w:rsidRDefault="004119B3" w:rsidP="004119B3"/>
    <w:p w:rsidR="004119B3" w:rsidRDefault="00284E9E" w:rsidP="004119B3">
      <w:pPr>
        <w:pStyle w:val="Odsekzoznamu"/>
        <w:numPr>
          <w:ilvl w:val="0"/>
          <w:numId w:val="1"/>
        </w:numPr>
      </w:pPr>
      <w:r>
        <w:t>Ktorá huba je najjedovatejšia?</w:t>
      </w:r>
    </w:p>
    <w:tbl>
      <w:tblPr>
        <w:tblStyle w:val="Mriekatabuky"/>
        <w:tblpPr w:leftFromText="141" w:rightFromText="141" w:vertAnchor="text" w:horzAnchor="page" w:tblpX="1896" w:tblpY="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"/>
        <w:gridCol w:w="2517"/>
      </w:tblGrid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69" type="#_x0000_t75" style="width:10pt;height:21.3pt" o:ole="">
                  <v:imagedata r:id="rId18" o:title=""/>
                </v:shape>
                <w:control r:id="rId19" w:name="OptionButton2" w:shapeid="_x0000_i1069"/>
              </w:object>
            </w:r>
          </w:p>
        </w:tc>
        <w:tc>
          <w:tcPr>
            <w:tcW w:w="0" w:type="auto"/>
          </w:tcPr>
          <w:p w:rsidR="00484EA2" w:rsidRDefault="00D710E2" w:rsidP="00D710E2">
            <w:r>
              <w:t>mu</w:t>
            </w:r>
            <w:r w:rsidR="00484EA2">
              <w:t>chotrávka červená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1" type="#_x0000_t75" style="width:10pt;height:21.3pt" o:ole="">
                  <v:imagedata r:id="rId20" o:title=""/>
                </v:shape>
                <w:control r:id="rId21" w:name="OptionButton21" w:shapeid="_x0000_i1071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červenkastá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3" type="#_x0000_t75" style="width:10pt;height:21.3pt" o:ole="">
                  <v:imagedata r:id="rId22" o:title=""/>
                </v:shape>
                <w:control r:id="rId23" w:name="OptionButton22" w:shapeid="_x0000_i1073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h</w:t>
            </w:r>
            <w:r w:rsidR="00484EA2">
              <w:t>ríb satanský</w:t>
            </w:r>
          </w:p>
        </w:tc>
      </w:tr>
      <w:tr w:rsidR="00484EA2" w:rsidTr="00D710E2">
        <w:tc>
          <w:tcPr>
            <w:tcW w:w="0" w:type="auto"/>
          </w:tcPr>
          <w:p w:rsidR="00484EA2" w:rsidRDefault="00484EA2" w:rsidP="00484EA2">
            <w:r>
              <w:object w:dxaOrig="225" w:dyaOrig="225">
                <v:shape id="_x0000_i1075" type="#_x0000_t75" style="width:10pt;height:21.3pt" o:ole="">
                  <v:imagedata r:id="rId24" o:title=""/>
                </v:shape>
                <w:control r:id="rId25" w:name="OptionButton23" w:shapeid="_x0000_i1075"/>
              </w:object>
            </w:r>
          </w:p>
        </w:tc>
        <w:tc>
          <w:tcPr>
            <w:tcW w:w="0" w:type="auto"/>
          </w:tcPr>
          <w:p w:rsidR="00484EA2" w:rsidRDefault="00D710E2" w:rsidP="00484EA2">
            <w:r>
              <w:t>m</w:t>
            </w:r>
            <w:r w:rsidR="00484EA2">
              <w:t>uchotrávka zelená</w:t>
            </w:r>
          </w:p>
        </w:tc>
      </w:tr>
    </w:tbl>
    <w:p w:rsidR="00484EA2" w:rsidRDefault="00484EA2" w:rsidP="00484EA2"/>
    <w:p w:rsidR="00484EA2" w:rsidRDefault="00484EA2" w:rsidP="00484EA2"/>
    <w:p w:rsidR="00484EA2" w:rsidRDefault="00484EA2" w:rsidP="00484EA2"/>
    <w:p w:rsidR="00484EA2" w:rsidRDefault="00484EA2" w:rsidP="00484EA2"/>
    <w:p w:rsidR="00484EA2" w:rsidRDefault="00394D7E" w:rsidP="004119B3">
      <w:pPr>
        <w:pStyle w:val="Odsekzoznamu"/>
        <w:numPr>
          <w:ilvl w:val="0"/>
          <w:numId w:val="1"/>
        </w:numPr>
      </w:pPr>
      <w:r>
        <w:t>K organelám</w:t>
      </w:r>
      <w:r w:rsidR="00946EDA">
        <w:t xml:space="preserve"> prokaryotick</w:t>
      </w:r>
      <w:r w:rsidR="000D3823">
        <w:t>ých organizmov</w:t>
      </w:r>
      <w:r w:rsidR="00946EDA">
        <w:t xml:space="preserve"> </w:t>
      </w:r>
      <w:r>
        <w:t>patria:</w:t>
      </w:r>
    </w:p>
    <w:tbl>
      <w:tblPr>
        <w:tblStyle w:val="Mriekatabuky"/>
        <w:tblpPr w:leftFromText="141" w:rightFromText="141" w:vertAnchor="text" w:horzAnchor="page" w:tblpX="1834" w:tblpY="2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163"/>
      </w:tblGrid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136" type="#_x0000_t75" style="width:11.9pt;height:21.3pt" o:ole="">
                  <v:imagedata r:id="rId26" o:title=""/>
                </v:shape>
                <w:control r:id="rId27" w:name="CheckBox1" w:shapeid="_x0000_i1136"/>
              </w:object>
            </w:r>
          </w:p>
        </w:tc>
        <w:tc>
          <w:tcPr>
            <w:tcW w:w="0" w:type="auto"/>
          </w:tcPr>
          <w:p w:rsidR="00394D7E" w:rsidRDefault="00394D7E" w:rsidP="00394D7E">
            <w:r>
              <w:t>nukleotid</w:t>
            </w:r>
            <w:r w:rsidR="000D3823">
              <w:t>y</w:t>
            </w:r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137" type="#_x0000_t75" style="width:11.9pt;height:21.3pt" o:ole="">
                  <v:imagedata r:id="rId28" o:title=""/>
                </v:shape>
                <w:control r:id="rId29" w:name="CheckBox11" w:shapeid="_x0000_i1137"/>
              </w:object>
            </w:r>
          </w:p>
        </w:tc>
        <w:tc>
          <w:tcPr>
            <w:tcW w:w="0" w:type="auto"/>
          </w:tcPr>
          <w:p w:rsidR="00394D7E" w:rsidRDefault="00394D7E" w:rsidP="00394D7E">
            <w:r>
              <w:t>nukleoid</w:t>
            </w:r>
            <w:r w:rsidR="000D3823">
              <w:t>y</w:t>
            </w:r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138" type="#_x0000_t75" style="width:11.9pt;height:21.3pt" o:ole="">
                  <v:imagedata r:id="rId30" o:title=""/>
                </v:shape>
                <w:control r:id="rId31" w:name="CheckBox12" w:shapeid="_x0000_i1138"/>
              </w:object>
            </w:r>
          </w:p>
        </w:tc>
        <w:tc>
          <w:tcPr>
            <w:tcW w:w="0" w:type="auto"/>
          </w:tcPr>
          <w:p w:rsidR="00394D7E" w:rsidRDefault="00394D7E" w:rsidP="00394D7E">
            <w:r>
              <w:t>plazmidy</w:t>
            </w:r>
          </w:p>
        </w:tc>
      </w:tr>
      <w:tr w:rsidR="00394D7E" w:rsidTr="00D710E2">
        <w:tc>
          <w:tcPr>
            <w:tcW w:w="0" w:type="auto"/>
          </w:tcPr>
          <w:p w:rsidR="00394D7E" w:rsidRDefault="00394D7E" w:rsidP="00394D7E">
            <w:r>
              <w:object w:dxaOrig="225" w:dyaOrig="225">
                <v:shape id="_x0000_i1139" type="#_x0000_t75" style="width:11.9pt;height:21.3pt" o:ole="">
                  <v:imagedata r:id="rId32" o:title=""/>
                </v:shape>
                <w:control r:id="rId33" w:name="CheckBox13" w:shapeid="_x0000_i1139"/>
              </w:object>
            </w:r>
          </w:p>
        </w:tc>
        <w:tc>
          <w:tcPr>
            <w:tcW w:w="0" w:type="auto"/>
          </w:tcPr>
          <w:p w:rsidR="00394D7E" w:rsidRDefault="00394D7E" w:rsidP="00394D7E">
            <w:r>
              <w:t>plastidy</w:t>
            </w:r>
          </w:p>
        </w:tc>
      </w:tr>
    </w:tbl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394D7E" w:rsidP="00394D7E"/>
    <w:p w:rsidR="00394D7E" w:rsidRDefault="00D710E2" w:rsidP="004119B3">
      <w:pPr>
        <w:pStyle w:val="Odsekzoznamu"/>
        <w:numPr>
          <w:ilvl w:val="0"/>
          <w:numId w:val="1"/>
        </w:numPr>
      </w:pPr>
      <w:r>
        <w:t>Rozpíšte skratky:</w:t>
      </w:r>
    </w:p>
    <w:tbl>
      <w:tblPr>
        <w:tblStyle w:val="Mriekatabuky"/>
        <w:tblpPr w:leftFromText="141" w:rightFromText="141" w:vertAnchor="text" w:horzAnchor="page" w:tblpX="2547" w:tblpY="3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471"/>
      </w:tblGrid>
      <w:tr w:rsidR="00FA1AC9" w:rsidTr="000D3823"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t>DNA</w:t>
            </w:r>
          </w:p>
        </w:tc>
        <w:bookmarkStart w:id="0" w:name="_GoBack"/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83" type="#_x0000_t75" style="width:12.5pt;height:19.4pt" o:ole="">
                  <v:imagedata r:id="rId34" o:title=""/>
                </v:shape>
                <w:control r:id="rId35" w:name="TextBox2" w:shapeid="_x0000_i1183"/>
              </w:object>
            </w:r>
            <w:bookmarkEnd w:id="0"/>
          </w:p>
        </w:tc>
      </w:tr>
      <w:tr w:rsidR="00FA1AC9" w:rsidTr="000D3823">
        <w:tc>
          <w:tcPr>
            <w:tcW w:w="0" w:type="auto"/>
          </w:tcPr>
          <w:p w:rsidR="00FA1AC9" w:rsidRDefault="000D3823" w:rsidP="000D3823">
            <w:pPr>
              <w:pStyle w:val="Odsekzoznamu"/>
              <w:ind w:left="0"/>
            </w:pPr>
            <w:r>
              <w:t>Ery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3" type="#_x0000_t75" style="width:12.5pt;height:19.4pt" o:ole="">
                  <v:imagedata r:id="rId34" o:title=""/>
                </v:shape>
                <w:control r:id="rId36" w:name="TextBox21" w:shapeid="_x0000_i1113"/>
              </w:object>
            </w:r>
          </w:p>
        </w:tc>
      </w:tr>
      <w:tr w:rsidR="00FA1AC9" w:rsidTr="000D3823">
        <w:tc>
          <w:tcPr>
            <w:tcW w:w="0" w:type="auto"/>
          </w:tcPr>
          <w:p w:rsidR="00FA1AC9" w:rsidRDefault="000D3823" w:rsidP="000D3823">
            <w:pPr>
              <w:pStyle w:val="Odsekzoznamu"/>
              <w:ind w:left="0"/>
            </w:pPr>
            <w:r>
              <w:t>ATP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2" type="#_x0000_t75" style="width:12.5pt;height:19.4pt" o:ole="">
                  <v:imagedata r:id="rId34" o:title=""/>
                </v:shape>
                <w:control r:id="rId37" w:name="TextBox22" w:shapeid="_x0000_i1112"/>
              </w:object>
            </w:r>
          </w:p>
        </w:tc>
      </w:tr>
      <w:tr w:rsidR="00FA1AC9" w:rsidTr="000D3823">
        <w:tc>
          <w:tcPr>
            <w:tcW w:w="0" w:type="auto"/>
          </w:tcPr>
          <w:p w:rsidR="00FA1AC9" w:rsidRDefault="000D3823" w:rsidP="00FA1AC9">
            <w:pPr>
              <w:pStyle w:val="Odsekzoznamu"/>
              <w:ind w:left="0"/>
            </w:pPr>
            <w:r>
              <w:t>FAD</w:t>
            </w:r>
            <w:r w:rsidRPr="000D3823">
              <w:rPr>
                <w:vertAlign w:val="superscript"/>
              </w:rPr>
              <w:t>+</w:t>
            </w:r>
          </w:p>
        </w:tc>
        <w:tc>
          <w:tcPr>
            <w:tcW w:w="0" w:type="auto"/>
          </w:tcPr>
          <w:p w:rsidR="00FA1AC9" w:rsidRDefault="00FA1AC9" w:rsidP="00FA1AC9">
            <w:pPr>
              <w:pStyle w:val="Odsekzoznamu"/>
              <w:ind w:left="0"/>
            </w:pPr>
            <w:r>
              <w:object w:dxaOrig="225" w:dyaOrig="225">
                <v:shape id="_x0000_i1111" type="#_x0000_t75" style="width:12.5pt;height:19.4pt" o:ole="">
                  <v:imagedata r:id="rId34" o:title=""/>
                </v:shape>
                <w:control r:id="rId38" w:name="TextBox23" w:shapeid="_x0000_i1111"/>
              </w:object>
            </w:r>
          </w:p>
        </w:tc>
      </w:tr>
    </w:tbl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FA1AC9"/>
    <w:p w:rsidR="00FA1AC9" w:rsidRDefault="00FA1AC9" w:rsidP="004119B3">
      <w:pPr>
        <w:pStyle w:val="Odsekzoznamu"/>
        <w:numPr>
          <w:ilvl w:val="0"/>
          <w:numId w:val="1"/>
        </w:numPr>
      </w:pPr>
      <w:r>
        <w:t>Vyber správnu odpoveď:</w:t>
      </w:r>
    </w:p>
    <w:tbl>
      <w:tblPr>
        <w:tblStyle w:val="Mriekatabuky"/>
        <w:tblW w:w="0" w:type="auto"/>
        <w:tblInd w:w="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"/>
        <w:gridCol w:w="1732"/>
      </w:tblGrid>
      <w:tr w:rsidR="00FA1AC9" w:rsidTr="00207037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777D40DA" wp14:editId="1B2DDB5E">
                  <wp:extent cx="482535" cy="341906"/>
                  <wp:effectExtent l="0" t="0" r="0" b="1270"/>
                  <wp:docPr id="1" name="Obrázok 1" descr="C:\Program Files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:\Program Files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50" cy="34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738288660"/>
            <w:placeholder>
              <w:docPart w:val="CC53753E78064203B88948E9E76034F5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5103BD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07037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4945557A" wp14:editId="03ED093C">
                  <wp:extent cx="421420" cy="425825"/>
                  <wp:effectExtent l="0" t="0" r="0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52" cy="42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1596673937"/>
            <w:placeholder>
              <w:docPart w:val="EE6F0CB0503843D480604189D43EAC5C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07037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3787E318" wp14:editId="731FCE35">
                  <wp:extent cx="403593" cy="326003"/>
                  <wp:effectExtent l="0" t="0" r="0" b="0"/>
                  <wp:docPr id="5" name="Obrázo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75" cy="32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-2098630902"/>
            <w:placeholder>
              <w:docPart w:val="56A83F94311540FB9DEB89B9B969CCAD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  <w:tr w:rsidR="00FA1AC9" w:rsidTr="00207037">
        <w:tc>
          <w:tcPr>
            <w:tcW w:w="0" w:type="auto"/>
          </w:tcPr>
          <w:p w:rsidR="00FA1AC9" w:rsidRDefault="00B81DF3" w:rsidP="00FA1AC9">
            <w:r>
              <w:rPr>
                <w:noProof/>
                <w:lang w:eastAsia="sk-SK"/>
              </w:rPr>
              <w:drawing>
                <wp:inline distT="0" distB="0" distL="0" distR="0" wp14:anchorId="2636B3D4" wp14:editId="1B9D8723">
                  <wp:extent cx="315297" cy="504160"/>
                  <wp:effectExtent l="0" t="0" r="889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38" cy="507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tur"/>
            <w:tag w:val="tur"/>
            <w:id w:val="536704841"/>
            <w:placeholder>
              <w:docPart w:val="DCE26FE099A7461EB62A529D4BA11C67"/>
            </w:placeholder>
            <w:showingPlcHdr/>
            <w:comboBox>
              <w:listItem w:value="Vyberte položku."/>
              <w:listItem w:displayText="tiger" w:value="tiger"/>
              <w:listItem w:displayText="srdce" w:value="srdce"/>
              <w:listItem w:displayText="mikroskop" w:value="mikroskop"/>
              <w:listItem w:displayText="tur" w:value="tur"/>
            </w:comboBox>
          </w:sdtPr>
          <w:sdtEndPr/>
          <w:sdtContent>
            <w:tc>
              <w:tcPr>
                <w:tcW w:w="0" w:type="auto"/>
              </w:tcPr>
              <w:p w:rsidR="00FA1AC9" w:rsidRDefault="002C5B76" w:rsidP="00FA1AC9">
                <w:r w:rsidRPr="004F70F8">
                  <w:rPr>
                    <w:rStyle w:val="Textzstupnhosymbolu"/>
                  </w:rPr>
                  <w:t>Vyberte položku.</w:t>
                </w:r>
              </w:p>
            </w:tc>
          </w:sdtContent>
        </w:sdt>
      </w:tr>
    </w:tbl>
    <w:p w:rsidR="00946EDA" w:rsidRDefault="00946EDA" w:rsidP="00330D97"/>
    <w:sectPr w:rsidR="00946EDA" w:rsidSect="00330D97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A43" w:rsidRDefault="007E2A43" w:rsidP="007631A2">
      <w:pPr>
        <w:spacing w:after="0" w:line="240" w:lineRule="auto"/>
      </w:pPr>
      <w:r>
        <w:separator/>
      </w:r>
    </w:p>
  </w:endnote>
  <w:endnote w:type="continuationSeparator" w:id="0">
    <w:p w:rsidR="007E2A43" w:rsidRDefault="007E2A43" w:rsidP="007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A43" w:rsidRDefault="007E2A43" w:rsidP="007631A2">
      <w:pPr>
        <w:spacing w:after="0" w:line="240" w:lineRule="auto"/>
      </w:pPr>
      <w:r>
        <w:separator/>
      </w:r>
    </w:p>
  </w:footnote>
  <w:footnote w:type="continuationSeparator" w:id="0">
    <w:p w:rsidR="007E2A43" w:rsidRDefault="007E2A43" w:rsidP="00763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8F3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9411A"/>
    <w:multiLevelType w:val="hybridMultilevel"/>
    <w:tmpl w:val="F09AFA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cumentProtection w:edit="forms" w:formatting="1" w:enforcement="1" w:cryptProviderType="rsaFull" w:cryptAlgorithmClass="hash" w:cryptAlgorithmType="typeAny" w:cryptAlgorithmSid="4" w:cryptSpinCount="100000" w:hash="ge9uDTCFCcwnB7VU2Zp10VOIXas=" w:salt="9aOHJE5J/saAWfkUJCksP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A43"/>
    <w:rsid w:val="000025A2"/>
    <w:rsid w:val="00003B13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14B3"/>
    <w:rsid w:val="0005291E"/>
    <w:rsid w:val="00057D0D"/>
    <w:rsid w:val="000613A5"/>
    <w:rsid w:val="00066567"/>
    <w:rsid w:val="000858D2"/>
    <w:rsid w:val="00090A98"/>
    <w:rsid w:val="000936CD"/>
    <w:rsid w:val="000B2244"/>
    <w:rsid w:val="000C2950"/>
    <w:rsid w:val="000C6474"/>
    <w:rsid w:val="000D0CFA"/>
    <w:rsid w:val="000D3823"/>
    <w:rsid w:val="000D671B"/>
    <w:rsid w:val="000D7996"/>
    <w:rsid w:val="000E1C24"/>
    <w:rsid w:val="000E7199"/>
    <w:rsid w:val="000F0A73"/>
    <w:rsid w:val="000F727E"/>
    <w:rsid w:val="00100EB6"/>
    <w:rsid w:val="001172C5"/>
    <w:rsid w:val="00127EF2"/>
    <w:rsid w:val="00133D75"/>
    <w:rsid w:val="001346C6"/>
    <w:rsid w:val="0013575A"/>
    <w:rsid w:val="00136C61"/>
    <w:rsid w:val="00146961"/>
    <w:rsid w:val="00147B57"/>
    <w:rsid w:val="001506EF"/>
    <w:rsid w:val="001521AD"/>
    <w:rsid w:val="00166BDF"/>
    <w:rsid w:val="00172C2B"/>
    <w:rsid w:val="0017467B"/>
    <w:rsid w:val="00176299"/>
    <w:rsid w:val="00180EC2"/>
    <w:rsid w:val="00181E54"/>
    <w:rsid w:val="001927DD"/>
    <w:rsid w:val="001958FA"/>
    <w:rsid w:val="00195F6C"/>
    <w:rsid w:val="001964AD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1F5E36"/>
    <w:rsid w:val="0020088C"/>
    <w:rsid w:val="00207037"/>
    <w:rsid w:val="002076EF"/>
    <w:rsid w:val="00207E14"/>
    <w:rsid w:val="00210C81"/>
    <w:rsid w:val="00212FCC"/>
    <w:rsid w:val="00214EB1"/>
    <w:rsid w:val="002274E1"/>
    <w:rsid w:val="00235D95"/>
    <w:rsid w:val="00240CD8"/>
    <w:rsid w:val="00260095"/>
    <w:rsid w:val="002760D8"/>
    <w:rsid w:val="002842CF"/>
    <w:rsid w:val="00284E9E"/>
    <w:rsid w:val="002B1E71"/>
    <w:rsid w:val="002B2DC0"/>
    <w:rsid w:val="002B3EF5"/>
    <w:rsid w:val="002B4877"/>
    <w:rsid w:val="002C117B"/>
    <w:rsid w:val="002C31F9"/>
    <w:rsid w:val="002C58F2"/>
    <w:rsid w:val="002C5B76"/>
    <w:rsid w:val="002D085B"/>
    <w:rsid w:val="002D2AF3"/>
    <w:rsid w:val="002D3EEC"/>
    <w:rsid w:val="002E3B55"/>
    <w:rsid w:val="002E3B9B"/>
    <w:rsid w:val="002E6241"/>
    <w:rsid w:val="002F0E8C"/>
    <w:rsid w:val="002F209A"/>
    <w:rsid w:val="00307F01"/>
    <w:rsid w:val="00316F1C"/>
    <w:rsid w:val="00330D97"/>
    <w:rsid w:val="00331749"/>
    <w:rsid w:val="00337674"/>
    <w:rsid w:val="003405B8"/>
    <w:rsid w:val="00355AC8"/>
    <w:rsid w:val="00355E92"/>
    <w:rsid w:val="003649D0"/>
    <w:rsid w:val="003661C2"/>
    <w:rsid w:val="0037287B"/>
    <w:rsid w:val="00394D7E"/>
    <w:rsid w:val="003A5D45"/>
    <w:rsid w:val="003D0E87"/>
    <w:rsid w:val="003D44EA"/>
    <w:rsid w:val="003D4E3A"/>
    <w:rsid w:val="003D5B9C"/>
    <w:rsid w:val="003E7D3E"/>
    <w:rsid w:val="003F0CA0"/>
    <w:rsid w:val="004119B3"/>
    <w:rsid w:val="004148E2"/>
    <w:rsid w:val="004175DD"/>
    <w:rsid w:val="00423FE0"/>
    <w:rsid w:val="00427330"/>
    <w:rsid w:val="00440C15"/>
    <w:rsid w:val="00443585"/>
    <w:rsid w:val="004475C3"/>
    <w:rsid w:val="0045244B"/>
    <w:rsid w:val="004631C6"/>
    <w:rsid w:val="004662FB"/>
    <w:rsid w:val="00473A75"/>
    <w:rsid w:val="00480C1A"/>
    <w:rsid w:val="00484EA2"/>
    <w:rsid w:val="00490E84"/>
    <w:rsid w:val="00493156"/>
    <w:rsid w:val="00494679"/>
    <w:rsid w:val="00495123"/>
    <w:rsid w:val="00496C5E"/>
    <w:rsid w:val="004A0605"/>
    <w:rsid w:val="004A4AC6"/>
    <w:rsid w:val="004A767F"/>
    <w:rsid w:val="004B4054"/>
    <w:rsid w:val="004C06C4"/>
    <w:rsid w:val="004D0B20"/>
    <w:rsid w:val="004E13B5"/>
    <w:rsid w:val="00504E42"/>
    <w:rsid w:val="005103BD"/>
    <w:rsid w:val="0051216E"/>
    <w:rsid w:val="00514B91"/>
    <w:rsid w:val="00520A01"/>
    <w:rsid w:val="005256E8"/>
    <w:rsid w:val="00525CE6"/>
    <w:rsid w:val="0053385B"/>
    <w:rsid w:val="00540CFA"/>
    <w:rsid w:val="00543882"/>
    <w:rsid w:val="0055082D"/>
    <w:rsid w:val="00553FD8"/>
    <w:rsid w:val="005723B4"/>
    <w:rsid w:val="00574204"/>
    <w:rsid w:val="00575964"/>
    <w:rsid w:val="0058336D"/>
    <w:rsid w:val="00587005"/>
    <w:rsid w:val="00587E3A"/>
    <w:rsid w:val="005901AA"/>
    <w:rsid w:val="00591959"/>
    <w:rsid w:val="0059457F"/>
    <w:rsid w:val="005A3DDC"/>
    <w:rsid w:val="005B1A49"/>
    <w:rsid w:val="005C102A"/>
    <w:rsid w:val="005C4261"/>
    <w:rsid w:val="005C75E1"/>
    <w:rsid w:val="005D2018"/>
    <w:rsid w:val="005D285E"/>
    <w:rsid w:val="005D3013"/>
    <w:rsid w:val="005E3375"/>
    <w:rsid w:val="005E51B7"/>
    <w:rsid w:val="005E77EA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61424"/>
    <w:rsid w:val="006756EA"/>
    <w:rsid w:val="00683808"/>
    <w:rsid w:val="00692FAA"/>
    <w:rsid w:val="0069568C"/>
    <w:rsid w:val="00697739"/>
    <w:rsid w:val="006A06C8"/>
    <w:rsid w:val="006A372E"/>
    <w:rsid w:val="006A5860"/>
    <w:rsid w:val="006A79D6"/>
    <w:rsid w:val="006B0AB9"/>
    <w:rsid w:val="006B31F6"/>
    <w:rsid w:val="006C18FA"/>
    <w:rsid w:val="006C3691"/>
    <w:rsid w:val="006C741B"/>
    <w:rsid w:val="006C78DE"/>
    <w:rsid w:val="006D0D27"/>
    <w:rsid w:val="006D69C4"/>
    <w:rsid w:val="006F7A06"/>
    <w:rsid w:val="00720764"/>
    <w:rsid w:val="007263DC"/>
    <w:rsid w:val="00726696"/>
    <w:rsid w:val="0072797A"/>
    <w:rsid w:val="00747DD4"/>
    <w:rsid w:val="007504C5"/>
    <w:rsid w:val="007524E0"/>
    <w:rsid w:val="007546CF"/>
    <w:rsid w:val="007631A2"/>
    <w:rsid w:val="0076566F"/>
    <w:rsid w:val="00767FB5"/>
    <w:rsid w:val="007740AE"/>
    <w:rsid w:val="00776246"/>
    <w:rsid w:val="00777817"/>
    <w:rsid w:val="00783931"/>
    <w:rsid w:val="00786B1F"/>
    <w:rsid w:val="0078781F"/>
    <w:rsid w:val="00790062"/>
    <w:rsid w:val="0079345F"/>
    <w:rsid w:val="00795FE1"/>
    <w:rsid w:val="007973F8"/>
    <w:rsid w:val="0079743D"/>
    <w:rsid w:val="007A3BBA"/>
    <w:rsid w:val="007B13E3"/>
    <w:rsid w:val="007B4248"/>
    <w:rsid w:val="007C2214"/>
    <w:rsid w:val="007C4EA3"/>
    <w:rsid w:val="007C5605"/>
    <w:rsid w:val="007D1B25"/>
    <w:rsid w:val="007D4827"/>
    <w:rsid w:val="007E2A43"/>
    <w:rsid w:val="007E72F2"/>
    <w:rsid w:val="007F0D09"/>
    <w:rsid w:val="007F2B98"/>
    <w:rsid w:val="007F2DA8"/>
    <w:rsid w:val="007F2E45"/>
    <w:rsid w:val="00802014"/>
    <w:rsid w:val="0080343B"/>
    <w:rsid w:val="00805CCD"/>
    <w:rsid w:val="008077EB"/>
    <w:rsid w:val="00825CE7"/>
    <w:rsid w:val="00825D8B"/>
    <w:rsid w:val="00830799"/>
    <w:rsid w:val="00830B0E"/>
    <w:rsid w:val="0083342C"/>
    <w:rsid w:val="008417A8"/>
    <w:rsid w:val="00844FC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61E9"/>
    <w:rsid w:val="008C7400"/>
    <w:rsid w:val="00901B5F"/>
    <w:rsid w:val="00901EC5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46EDA"/>
    <w:rsid w:val="009500A2"/>
    <w:rsid w:val="00970E09"/>
    <w:rsid w:val="009745BF"/>
    <w:rsid w:val="00975F72"/>
    <w:rsid w:val="00976D00"/>
    <w:rsid w:val="00982BBB"/>
    <w:rsid w:val="00991180"/>
    <w:rsid w:val="009918C9"/>
    <w:rsid w:val="009A0B5B"/>
    <w:rsid w:val="009A4444"/>
    <w:rsid w:val="009A4ED0"/>
    <w:rsid w:val="009B53DC"/>
    <w:rsid w:val="009C263E"/>
    <w:rsid w:val="009D1C47"/>
    <w:rsid w:val="009D2D4E"/>
    <w:rsid w:val="009D4097"/>
    <w:rsid w:val="009D4A1F"/>
    <w:rsid w:val="009E458E"/>
    <w:rsid w:val="009E6254"/>
    <w:rsid w:val="009F448A"/>
    <w:rsid w:val="009F5174"/>
    <w:rsid w:val="00A11382"/>
    <w:rsid w:val="00A14435"/>
    <w:rsid w:val="00A201CD"/>
    <w:rsid w:val="00A20379"/>
    <w:rsid w:val="00A3793B"/>
    <w:rsid w:val="00A43BCE"/>
    <w:rsid w:val="00A441F6"/>
    <w:rsid w:val="00A524AB"/>
    <w:rsid w:val="00A600F4"/>
    <w:rsid w:val="00A627AB"/>
    <w:rsid w:val="00A8096D"/>
    <w:rsid w:val="00A82569"/>
    <w:rsid w:val="00A82ECD"/>
    <w:rsid w:val="00A90D24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AF6B53"/>
    <w:rsid w:val="00B04493"/>
    <w:rsid w:val="00B04A65"/>
    <w:rsid w:val="00B11D17"/>
    <w:rsid w:val="00B141B6"/>
    <w:rsid w:val="00B21310"/>
    <w:rsid w:val="00B26431"/>
    <w:rsid w:val="00B30F9D"/>
    <w:rsid w:val="00B31DDD"/>
    <w:rsid w:val="00B33452"/>
    <w:rsid w:val="00B4358B"/>
    <w:rsid w:val="00B564F7"/>
    <w:rsid w:val="00B63FF9"/>
    <w:rsid w:val="00B74346"/>
    <w:rsid w:val="00B746DC"/>
    <w:rsid w:val="00B77309"/>
    <w:rsid w:val="00B81DF3"/>
    <w:rsid w:val="00B971FE"/>
    <w:rsid w:val="00BA548F"/>
    <w:rsid w:val="00BB3EF2"/>
    <w:rsid w:val="00BB5630"/>
    <w:rsid w:val="00BC4D5F"/>
    <w:rsid w:val="00BC69AB"/>
    <w:rsid w:val="00BD0507"/>
    <w:rsid w:val="00BD1FD9"/>
    <w:rsid w:val="00BD3F17"/>
    <w:rsid w:val="00BE17D7"/>
    <w:rsid w:val="00BF3626"/>
    <w:rsid w:val="00C007F9"/>
    <w:rsid w:val="00C01792"/>
    <w:rsid w:val="00C02B1C"/>
    <w:rsid w:val="00C03E2B"/>
    <w:rsid w:val="00C04C5F"/>
    <w:rsid w:val="00C059B2"/>
    <w:rsid w:val="00C07F0A"/>
    <w:rsid w:val="00C13B4A"/>
    <w:rsid w:val="00C22DA1"/>
    <w:rsid w:val="00C24DDF"/>
    <w:rsid w:val="00C378C7"/>
    <w:rsid w:val="00C4248C"/>
    <w:rsid w:val="00C438F9"/>
    <w:rsid w:val="00C54B57"/>
    <w:rsid w:val="00C551B9"/>
    <w:rsid w:val="00C555F6"/>
    <w:rsid w:val="00C55A01"/>
    <w:rsid w:val="00C610D1"/>
    <w:rsid w:val="00C678FA"/>
    <w:rsid w:val="00C71621"/>
    <w:rsid w:val="00C73054"/>
    <w:rsid w:val="00C731A6"/>
    <w:rsid w:val="00C85807"/>
    <w:rsid w:val="00C93201"/>
    <w:rsid w:val="00C9459B"/>
    <w:rsid w:val="00CB2DA0"/>
    <w:rsid w:val="00CB64EB"/>
    <w:rsid w:val="00CD61E0"/>
    <w:rsid w:val="00CD6243"/>
    <w:rsid w:val="00CD6A65"/>
    <w:rsid w:val="00CE1679"/>
    <w:rsid w:val="00CE1E7A"/>
    <w:rsid w:val="00CE2AA2"/>
    <w:rsid w:val="00CE315D"/>
    <w:rsid w:val="00CF1EC4"/>
    <w:rsid w:val="00D107CA"/>
    <w:rsid w:val="00D12F09"/>
    <w:rsid w:val="00D14C24"/>
    <w:rsid w:val="00D21C32"/>
    <w:rsid w:val="00D366FF"/>
    <w:rsid w:val="00D400DD"/>
    <w:rsid w:val="00D40D66"/>
    <w:rsid w:val="00D43CC9"/>
    <w:rsid w:val="00D474AF"/>
    <w:rsid w:val="00D509BB"/>
    <w:rsid w:val="00D60994"/>
    <w:rsid w:val="00D61813"/>
    <w:rsid w:val="00D710E2"/>
    <w:rsid w:val="00D719BC"/>
    <w:rsid w:val="00D80CEF"/>
    <w:rsid w:val="00D82D98"/>
    <w:rsid w:val="00D844AD"/>
    <w:rsid w:val="00D84EDC"/>
    <w:rsid w:val="00DA15B2"/>
    <w:rsid w:val="00DB6FE6"/>
    <w:rsid w:val="00DE03B6"/>
    <w:rsid w:val="00DE202C"/>
    <w:rsid w:val="00DE29B4"/>
    <w:rsid w:val="00DE5368"/>
    <w:rsid w:val="00DF7406"/>
    <w:rsid w:val="00E05357"/>
    <w:rsid w:val="00E17353"/>
    <w:rsid w:val="00E20904"/>
    <w:rsid w:val="00E218F2"/>
    <w:rsid w:val="00E2192D"/>
    <w:rsid w:val="00E2223B"/>
    <w:rsid w:val="00E2758C"/>
    <w:rsid w:val="00E42723"/>
    <w:rsid w:val="00E541AF"/>
    <w:rsid w:val="00E54A75"/>
    <w:rsid w:val="00E600AB"/>
    <w:rsid w:val="00E648F8"/>
    <w:rsid w:val="00E65C1F"/>
    <w:rsid w:val="00E723D8"/>
    <w:rsid w:val="00E73036"/>
    <w:rsid w:val="00E73641"/>
    <w:rsid w:val="00E76F41"/>
    <w:rsid w:val="00E772A3"/>
    <w:rsid w:val="00E839EF"/>
    <w:rsid w:val="00EA47FE"/>
    <w:rsid w:val="00EA586B"/>
    <w:rsid w:val="00EB3941"/>
    <w:rsid w:val="00EC41F2"/>
    <w:rsid w:val="00ED1D29"/>
    <w:rsid w:val="00EE4156"/>
    <w:rsid w:val="00EF41E3"/>
    <w:rsid w:val="00F137D0"/>
    <w:rsid w:val="00F17505"/>
    <w:rsid w:val="00F1773A"/>
    <w:rsid w:val="00F31C15"/>
    <w:rsid w:val="00F32894"/>
    <w:rsid w:val="00F44190"/>
    <w:rsid w:val="00F45019"/>
    <w:rsid w:val="00F464D6"/>
    <w:rsid w:val="00F54246"/>
    <w:rsid w:val="00F54A75"/>
    <w:rsid w:val="00F62F94"/>
    <w:rsid w:val="00F63AC4"/>
    <w:rsid w:val="00F66D91"/>
    <w:rsid w:val="00F76D49"/>
    <w:rsid w:val="00F770B7"/>
    <w:rsid w:val="00F8162F"/>
    <w:rsid w:val="00F95150"/>
    <w:rsid w:val="00FA1AC9"/>
    <w:rsid w:val="00FA5498"/>
    <w:rsid w:val="00FB1102"/>
    <w:rsid w:val="00FC0047"/>
    <w:rsid w:val="00FC1F68"/>
    <w:rsid w:val="00FD1507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31A2"/>
  </w:style>
  <w:style w:type="paragraph" w:styleId="Pta">
    <w:name w:val="footer"/>
    <w:basedOn w:val="Normlny"/>
    <w:link w:val="PtaChar"/>
    <w:uiPriority w:val="99"/>
    <w:unhideWhenUsed/>
    <w:rsid w:val="00763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31A2"/>
  </w:style>
  <w:style w:type="character" w:styleId="Textzstupnhosymbolu">
    <w:name w:val="Placeholder Text"/>
    <w:basedOn w:val="Predvolenpsmoodseku"/>
    <w:uiPriority w:val="99"/>
    <w:semiHidden/>
    <w:rsid w:val="004119B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11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9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119B3"/>
    <w:pPr>
      <w:ind w:left="720"/>
      <w:contextualSpacing/>
    </w:pPr>
  </w:style>
  <w:style w:type="table" w:styleId="Mriekatabuky">
    <w:name w:val="Table Grid"/>
    <w:basedOn w:val="Normlnatabuka"/>
    <w:uiPriority w:val="59"/>
    <w:rsid w:val="0041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5.wmf"/><Relationship Id="rId3" Type="http://schemas.microsoft.com/office/2007/relationships/stylesWithEffects" Target="stylesWithEffect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control" Target="activeX/activeX17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6.xml"/><Relationship Id="rId40" Type="http://schemas.openxmlformats.org/officeDocument/2006/relationships/image" Target="media/image16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sk\Desktop\Hot%20pot\Pracovn&#253;%20list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06744DD683493BBAC155896A655F0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CBCA52C-8778-4B88-B2DC-93143772361C}"/>
      </w:docPartPr>
      <w:docPartBody>
        <w:p w:rsidR="004336AD" w:rsidRDefault="004336AD">
          <w:pPr>
            <w:pStyle w:val="4A06744DD683493BBAC155896A655F0F"/>
          </w:pPr>
          <w:r w:rsidRPr="004F70F8">
            <w:rPr>
              <w:rStyle w:val="Textzstupnhosymbolu"/>
            </w:rPr>
            <w:t>Kliknutím zadáte dátum.</w:t>
          </w:r>
        </w:p>
      </w:docPartBody>
    </w:docPart>
    <w:docPart>
      <w:docPartPr>
        <w:name w:val="CC53753E78064203B88948E9E76034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2B7426-3BE0-4839-9582-07F169EB7EA7}"/>
      </w:docPartPr>
      <w:docPartBody>
        <w:p w:rsidR="004336AD" w:rsidRDefault="004336AD">
          <w:pPr>
            <w:pStyle w:val="CC53753E78064203B88948E9E76034F5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EE6F0CB0503843D480604189D43EAC5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C781F03-1757-40CB-A42C-E2D38BA78767}"/>
      </w:docPartPr>
      <w:docPartBody>
        <w:p w:rsidR="004336AD" w:rsidRDefault="004336AD">
          <w:pPr>
            <w:pStyle w:val="EE6F0CB0503843D480604189D43EAC5C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56A83F94311540FB9DEB89B9B969CCA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1F03AC1-F6B9-456B-A734-CFD56F7FE3B7}"/>
      </w:docPartPr>
      <w:docPartBody>
        <w:p w:rsidR="004336AD" w:rsidRDefault="004336AD">
          <w:pPr>
            <w:pStyle w:val="56A83F94311540FB9DEB89B9B969CCAD"/>
          </w:pPr>
          <w:r w:rsidRPr="004F70F8">
            <w:rPr>
              <w:rStyle w:val="Textzstupnhosymbolu"/>
            </w:rPr>
            <w:t>Vyberte položku.</w:t>
          </w:r>
        </w:p>
      </w:docPartBody>
    </w:docPart>
    <w:docPart>
      <w:docPartPr>
        <w:name w:val="DCE26FE099A7461EB62A529D4BA11C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3A24DF2-7FC8-4F1C-B47F-0A721B8BE5AA}"/>
      </w:docPartPr>
      <w:docPartBody>
        <w:p w:rsidR="004336AD" w:rsidRDefault="004336AD">
          <w:pPr>
            <w:pStyle w:val="DCE26FE099A7461EB62A529D4BA11C67"/>
          </w:pPr>
          <w:r w:rsidRPr="004F70F8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AD"/>
    <w:rsid w:val="004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4A06744DD683493BBAC155896A655F0F">
    <w:name w:val="4A06744DD683493BBAC155896A655F0F"/>
  </w:style>
  <w:style w:type="paragraph" w:customStyle="1" w:styleId="CC53753E78064203B88948E9E76034F5">
    <w:name w:val="CC53753E78064203B88948E9E76034F5"/>
  </w:style>
  <w:style w:type="paragraph" w:customStyle="1" w:styleId="EE6F0CB0503843D480604189D43EAC5C">
    <w:name w:val="EE6F0CB0503843D480604189D43EAC5C"/>
  </w:style>
  <w:style w:type="paragraph" w:customStyle="1" w:styleId="56A83F94311540FB9DEB89B9B969CCAD">
    <w:name w:val="56A83F94311540FB9DEB89B9B969CCAD"/>
  </w:style>
  <w:style w:type="paragraph" w:customStyle="1" w:styleId="DCE26FE099A7461EB62A529D4BA11C67">
    <w:name w:val="DCE26FE099A7461EB62A529D4BA11C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4A06744DD683493BBAC155896A655F0F">
    <w:name w:val="4A06744DD683493BBAC155896A655F0F"/>
  </w:style>
  <w:style w:type="paragraph" w:customStyle="1" w:styleId="CC53753E78064203B88948E9E76034F5">
    <w:name w:val="CC53753E78064203B88948E9E76034F5"/>
  </w:style>
  <w:style w:type="paragraph" w:customStyle="1" w:styleId="EE6F0CB0503843D480604189D43EAC5C">
    <w:name w:val="EE6F0CB0503843D480604189D43EAC5C"/>
  </w:style>
  <w:style w:type="paragraph" w:customStyle="1" w:styleId="56A83F94311540FB9DEB89B9B969CCAD">
    <w:name w:val="56A83F94311540FB9DEB89B9B969CCAD"/>
  </w:style>
  <w:style w:type="paragraph" w:customStyle="1" w:styleId="DCE26FE099A7461EB62A529D4BA11C67">
    <w:name w:val="DCE26FE099A7461EB62A529D4BA11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Pracovný list</Template>
  <TotalTime>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lensk</cp:lastModifiedBy>
  <cp:revision>7</cp:revision>
  <dcterms:created xsi:type="dcterms:W3CDTF">2014-07-22T12:03:00Z</dcterms:created>
  <dcterms:modified xsi:type="dcterms:W3CDTF">2014-07-22T12:07:00Z</dcterms:modified>
</cp:coreProperties>
</file>