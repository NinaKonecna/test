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94" w:rsidRPr="0011237B" w:rsidRDefault="00FB569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Pr="0011237B" w:rsidRDefault="00FB569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 humanitných predmetov</w:t>
      </w:r>
    </w:p>
    <w:p w:rsidR="00FB5694" w:rsidRPr="0011237B" w:rsidRDefault="00FB5694" w:rsidP="00AD2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2013/2014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Vedúca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:   Mgr. R. Imrichová, RJL, PED, SJL</w:t>
      </w:r>
    </w:p>
    <w:p w:rsidR="00FB5694" w:rsidRDefault="00FB569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HP: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Mgr. K. Blahovská, SJL, NAS</w:t>
      </w:r>
    </w:p>
    <w:p w:rsidR="00FB5694" w:rsidRDefault="00FB569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Mgr. R. Burčák, DEJ, NAS        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M. Helcmanovská, SJL, NEJ</w:t>
      </w:r>
    </w:p>
    <w:p w:rsidR="00FB5694" w:rsidRDefault="00FB569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Mgr. L</w:t>
      </w:r>
      <w:r>
        <w:rPr>
          <w:rFonts w:ascii="Times New Roman" w:hAnsi="Times New Roman" w:cs="Times New Roman"/>
          <w:b/>
          <w:bCs/>
          <w:sz w:val="24"/>
          <w:szCs w:val="24"/>
        </w:rPr>
        <w:t>. Farkasová Beneová, SJL,  FRJ</w:t>
      </w:r>
    </w:p>
    <w:p w:rsidR="00FB5694" w:rsidRDefault="00FB569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HP: PaedDr. D. Molnárová, ANJ, RUJ, NAB</w:t>
      </w:r>
    </w:p>
    <w:p w:rsidR="00FB5694" w:rsidRDefault="00FB5694" w:rsidP="0055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Ing. Ľ. Ďuratná, INF-ODB</w:t>
      </w:r>
    </w:p>
    <w:p w:rsidR="00FB5694" w:rsidRDefault="00FB5694" w:rsidP="005540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2F49E7" w:rsidRDefault="00FB5694" w:rsidP="00554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2013/2014 externí členovia nemajú povinnosť zúčastňovať sa zasadnutí PK SJL a HP.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2013/2014</w:t>
      </w:r>
      <w:r w:rsidRPr="0011237B">
        <w:rPr>
          <w:rFonts w:ascii="Times New Roman" w:hAnsi="Times New Roman" w:cs="Times New Roman"/>
          <w:sz w:val="24"/>
          <w:szCs w:val="24"/>
        </w:rPr>
        <w:t xml:space="preserve"> Mgr. L. Farkasová Beneová a M. Helcmanovská dočasne, z objektívnych dôvodov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1237B">
        <w:rPr>
          <w:rFonts w:ascii="Times New Roman" w:hAnsi="Times New Roman" w:cs="Times New Roman"/>
          <w:sz w:val="24"/>
          <w:szCs w:val="24"/>
        </w:rPr>
        <w:t xml:space="preserve"> nevyučujú aprobáciu SJL a zúčastňujú sa zasadnutí PK CJ.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>
        <w:rPr>
          <w:rFonts w:ascii="Times New Roman" w:hAnsi="Times New Roman" w:cs="Times New Roman"/>
          <w:sz w:val="24"/>
          <w:szCs w:val="24"/>
        </w:rPr>
        <w:t>ačné pokyny na školský 2013/2014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2013/2014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FB5694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FB5694" w:rsidRPr="0011237B" w:rsidRDefault="00FB5694" w:rsidP="00AD20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FB5694" w:rsidRDefault="00FB5694" w:rsidP="00AD20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F81B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F81B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3. Rozdelenie čiastkových úloh členom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 na šk. rok 2013/2014</w:t>
      </w:r>
    </w:p>
    <w:p w:rsidR="00FB5694" w:rsidRPr="00F81BEF" w:rsidRDefault="00FB5694" w:rsidP="00F81B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Mgr. K. Blahovská – </w:t>
      </w:r>
      <w:r w:rsidRPr="0011237B">
        <w:rPr>
          <w:rFonts w:ascii="Times New Roman" w:hAnsi="Times New Roman" w:cs="Times New Roman"/>
          <w:sz w:val="24"/>
          <w:szCs w:val="24"/>
        </w:rPr>
        <w:t>z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odpovedná za vedenie školskej knižnice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Mgr. L. Farkasová Beneová – zodpovedná za jazykové korektúry – dokumenty školy, webovú stránku školy</w:t>
      </w:r>
      <w:r w:rsidRPr="0011237B">
        <w:rPr>
          <w:rFonts w:ascii="Times New Roman" w:hAnsi="Times New Roman" w:cs="Times New Roman"/>
          <w:sz w:val="24"/>
          <w:szCs w:val="24"/>
        </w:rPr>
        <w:t xml:space="preserve"> (po vzájomnej dohode aj naďalej zodpovedná)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M. Helcmanovská – zodpovedná za nástenku SJL </w:t>
      </w:r>
      <w:r w:rsidRPr="0011237B">
        <w:rPr>
          <w:rFonts w:ascii="Times New Roman" w:hAnsi="Times New Roman" w:cs="Times New Roman"/>
          <w:sz w:val="24"/>
          <w:szCs w:val="24"/>
        </w:rPr>
        <w:t>(po vzájomnej dohode aj naďalej zodpovedná)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Mgr. R. Imrichová – vedúca PK SJL, zodpovedná za propagáciu práce PK SJL v regionálnej tlači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B5694" w:rsidRPr="00F81BEF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Burčák – zodpovedný za nástenku HP a vedenie zbierky učebných pomôcok DEJ, NAS, OBN;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Všetci členovia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HP sú zodpovední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propagáciu, resp. zhodnotenie svojej aktivity na www stránke  školy s priložením fotodokumentácie. 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a HP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2013, september 2013, november 2013, február 2014, apríl 2014, jún 2014</w:t>
      </w:r>
      <w:r w:rsidRPr="0011237B">
        <w:rPr>
          <w:rFonts w:ascii="Times New Roman" w:hAnsi="Times New Roman" w:cs="Times New Roman"/>
          <w:sz w:val="24"/>
          <w:szCs w:val="24"/>
        </w:rPr>
        <w:t>;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FB5694" w:rsidRPr="0011237B" w:rsidRDefault="00FB5694" w:rsidP="00AD20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FB5694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FB5694" w:rsidRPr="0011237B" w:rsidRDefault="00FB5694" w:rsidP="004D7A08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FB5694" w:rsidRDefault="00FB5694" w:rsidP="001734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FB5694" w:rsidRPr="0017343F" w:rsidRDefault="00FB5694" w:rsidP="001734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FB5694" w:rsidRDefault="00FB5694" w:rsidP="00173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FB5694" w:rsidRPr="0011237B" w:rsidRDefault="00FB5694" w:rsidP="00173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FB5694" w:rsidRPr="0011237B" w:rsidRDefault="00FB569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1. zasadnutie –august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>
        <w:rPr>
          <w:rFonts w:ascii="Times New Roman" w:hAnsi="Times New Roman" w:cs="Times New Roman"/>
          <w:sz w:val="24"/>
          <w:szCs w:val="24"/>
        </w:rPr>
        <w:t xml:space="preserve">  a aktualizácia ŠkVP,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TVVzP pre jednotlivé ro</w:t>
      </w:r>
      <w:r>
        <w:rPr>
          <w:rFonts w:ascii="Times New Roman" w:hAnsi="Times New Roman" w:cs="Times New Roman"/>
          <w:sz w:val="24"/>
          <w:szCs w:val="24"/>
        </w:rPr>
        <w:t>čníky,  jednotný TVVzP pre sextu a 2</w:t>
      </w:r>
      <w:r w:rsidRPr="0011237B">
        <w:rPr>
          <w:rFonts w:ascii="Times New Roman" w:hAnsi="Times New Roman" w:cs="Times New Roman"/>
          <w:sz w:val="24"/>
          <w:szCs w:val="24"/>
        </w:rPr>
        <w:t>. roč. novej koncepcie</w:t>
      </w:r>
      <w:r>
        <w:rPr>
          <w:rFonts w:ascii="Times New Roman" w:hAnsi="Times New Roman" w:cs="Times New Roman"/>
          <w:sz w:val="24"/>
          <w:szCs w:val="24"/>
        </w:rPr>
        <w:t xml:space="preserve"> v predmete SJL</w:t>
      </w:r>
      <w:r w:rsidRPr="0011237B">
        <w:rPr>
          <w:rFonts w:ascii="Times New Roman" w:hAnsi="Times New Roman" w:cs="Times New Roman"/>
          <w:sz w:val="24"/>
          <w:szCs w:val="24"/>
        </w:rPr>
        <w:t>, korekcie TVVzP pre 1., 2., 3., 4. roč. novej koncepcie v súlade s ŠKVP/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2. zasadnutie – september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Tvorba plánu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Realizácia  vstupných testov</w:t>
      </w:r>
      <w:r>
        <w:rPr>
          <w:rFonts w:ascii="Times New Roman" w:hAnsi="Times New Roman" w:cs="Times New Roman"/>
          <w:sz w:val="24"/>
          <w:szCs w:val="24"/>
        </w:rPr>
        <w:t xml:space="preserve"> SJL</w:t>
      </w:r>
      <w:r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3. Realizácia literárnej exkurzie do Kežmarku/resp. divadelného predstavenia  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Realizácia literárnej exkurzie do Martina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 xml:space="preserve"> a v humanitných predmetoch/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FB5694" w:rsidRPr="00101CF8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6. Mladý Európan 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                                                          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2013/2014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časopisov                                            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Informácie z aktuálnych školení – MC Košice/Prešov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Návrhy a opatrenia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9. Uznesenie </w:t>
      </w: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2013/2014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výmena vlastných pedagogických skúseností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časopisoch, informácie </w:t>
      </w:r>
    </w:p>
    <w:p w:rsidR="00FB5694" w:rsidRDefault="00FB5694" w:rsidP="0017343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z aktuálnych školení – MC Košice/Prešov</w:t>
      </w:r>
    </w:p>
    <w:p w:rsidR="00FB5694" w:rsidRPr="00FC6752" w:rsidRDefault="00FB5694" w:rsidP="0017343F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>
        <w:rPr>
          <w:rFonts w:ascii="Times New Roman" w:hAnsi="Times New Roman" w:cs="Times New Roman"/>
          <w:sz w:val="24"/>
          <w:szCs w:val="24"/>
        </w:rPr>
        <w:t>, DEJ, NAS, OBN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Realizácia divadelného predstavenia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8. Prenos aktuálnych informácií zo vzdelávacích podujatí v MC Košice/Prešov, resp. z iných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vzdelávacích inštitúcií      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Návrhy a opatrenia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10. Uznesenie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TVVzP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FB5694" w:rsidRPr="00447FAE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Holokaust – aktualizácia nástenky HP a rozhlasová relácia                  T: september</w:t>
      </w:r>
    </w:p>
    <w:p w:rsidR="00FB5694" w:rsidRPr="00447FAE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Mgr. R. Burčák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Mgr. K. Blahovská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1237B">
        <w:rPr>
          <w:rFonts w:ascii="Times New Roman" w:hAnsi="Times New Roman" w:cs="Times New Roman"/>
          <w:sz w:val="24"/>
          <w:szCs w:val="24"/>
        </w:rPr>
        <w:t>. 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tém, konzultantov      </w:t>
      </w:r>
      <w:r w:rsidRPr="0011237B">
        <w:rPr>
          <w:rFonts w:ascii="Times New Roman" w:hAnsi="Times New Roman" w:cs="Times New Roman"/>
          <w:sz w:val="24"/>
          <w:szCs w:val="24"/>
        </w:rPr>
        <w:t>T: september</w:t>
      </w:r>
    </w:p>
    <w:p w:rsidR="00FB5694" w:rsidRPr="00447FAE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Imrichová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Mgr. R. Burčák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1237B">
        <w:rPr>
          <w:rFonts w:ascii="Times New Roman" w:hAnsi="Times New Roman" w:cs="Times New Roman"/>
          <w:sz w:val="24"/>
          <w:szCs w:val="24"/>
        </w:rPr>
        <w:t>. Vstupné testy – 1. A   /vyhodnotenie/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T: október      </w:t>
      </w:r>
    </w:p>
    <w:p w:rsidR="00FB5694" w:rsidRPr="00447FAE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 Mgr. Blahovská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 xml:space="preserve">Literárna exkurzia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Kežmarok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237B">
        <w:rPr>
          <w:rFonts w:ascii="Times New Roman" w:hAnsi="Times New Roman" w:cs="Times New Roman"/>
          <w:sz w:val="24"/>
          <w:szCs w:val="24"/>
        </w:rPr>
        <w:t>1. A</w:t>
      </w:r>
      <w:r>
        <w:rPr>
          <w:rFonts w:ascii="Times New Roman" w:hAnsi="Times New Roman" w:cs="Times New Roman"/>
          <w:sz w:val="24"/>
          <w:szCs w:val="24"/>
        </w:rPr>
        <w:t> a tercia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výber študentov </w:t>
      </w: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 </w:t>
      </w: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Mgr. Blahovská,</w:t>
      </w:r>
      <w:r w:rsidRPr="0011237B">
        <w:rPr>
          <w:rFonts w:ascii="Times New Roman" w:hAnsi="Times New Roman" w:cs="Times New Roman"/>
          <w:sz w:val="24"/>
          <w:szCs w:val="24"/>
        </w:rPr>
        <w:t xml:space="preserve"> Mgr</w:t>
      </w:r>
      <w:r>
        <w:rPr>
          <w:rFonts w:ascii="Times New Roman" w:hAnsi="Times New Roman" w:cs="Times New Roman"/>
          <w:sz w:val="24"/>
          <w:szCs w:val="24"/>
        </w:rPr>
        <w:t>. R. Burčák</w:t>
      </w: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Literárna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oktáva, 4. A, 4. B – výber študentov            T: október</w:t>
      </w: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Mgr. R. Imrichová</w:t>
      </w:r>
      <w:r>
        <w:rPr>
          <w:rFonts w:ascii="Times New Roman" w:hAnsi="Times New Roman" w:cs="Times New Roman"/>
          <w:sz w:val="24"/>
          <w:szCs w:val="24"/>
        </w:rPr>
        <w:t>, Mgr. R. Burčák</w:t>
      </w:r>
    </w:p>
    <w:p w:rsidR="00FB5694" w:rsidRDefault="00FB5694" w:rsidP="00447FAE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69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-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– </w:t>
      </w:r>
    </w:p>
    <w:p w:rsidR="00FB5694" w:rsidRPr="0011237B" w:rsidRDefault="00FB5694" w:rsidP="0069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</w:t>
      </w:r>
    </w:p>
    <w:p w:rsidR="00FB5694" w:rsidRPr="006C50FC" w:rsidRDefault="00FB5694" w:rsidP="0069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Blahovská </w:t>
      </w:r>
      <w:r w:rsidRPr="00C60356">
        <w:rPr>
          <w:rFonts w:ascii="Times New Roman" w:hAnsi="Times New Roman" w:cs="Times New Roman"/>
          <w:sz w:val="24"/>
          <w:szCs w:val="24"/>
        </w:rPr>
        <w:t>a všetky vyučujú</w:t>
      </w:r>
      <w:r>
        <w:rPr>
          <w:rFonts w:ascii="Times New Roman" w:hAnsi="Times New Roman" w:cs="Times New Roman"/>
          <w:sz w:val="24"/>
          <w:szCs w:val="24"/>
        </w:rPr>
        <w:t>ce</w:t>
      </w:r>
    </w:p>
    <w:p w:rsidR="00FB5694" w:rsidRPr="00447FAE" w:rsidRDefault="00FB5694" w:rsidP="00447FA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B5694" w:rsidRPr="00447FAE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 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11237B">
        <w:rPr>
          <w:rFonts w:ascii="Times New Roman" w:hAnsi="Times New Roman" w:cs="Times New Roman"/>
          <w:sz w:val="24"/>
          <w:szCs w:val="24"/>
        </w:rPr>
        <w:t>účasť na okresnom</w:t>
      </w:r>
      <w:r>
        <w:rPr>
          <w:rFonts w:ascii="Times New Roman" w:hAnsi="Times New Roman" w:cs="Times New Roman"/>
          <w:sz w:val="24"/>
          <w:szCs w:val="24"/>
        </w:rPr>
        <w:t xml:space="preserve"> a krajskom</w:t>
      </w:r>
      <w:r w:rsidRPr="0011237B">
        <w:rPr>
          <w:rFonts w:ascii="Times New Roman" w:hAnsi="Times New Roman" w:cs="Times New Roman"/>
          <w:sz w:val="24"/>
          <w:szCs w:val="24"/>
        </w:rPr>
        <w:t xml:space="preserve"> kole/</w:t>
      </w:r>
      <w:r>
        <w:rPr>
          <w:rFonts w:ascii="Times New Roman" w:hAnsi="Times New Roman" w:cs="Times New Roman"/>
          <w:sz w:val="24"/>
          <w:szCs w:val="24"/>
        </w:rPr>
        <w:t xml:space="preserve"> -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FB5694" w:rsidRPr="0011237B" w:rsidRDefault="00FB5694" w:rsidP="00AD20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</w:p>
    <w:p w:rsidR="00FB5694" w:rsidRDefault="00FB5694" w:rsidP="00447FAE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Z: 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Imrichová,</w:t>
      </w:r>
      <w:r>
        <w:rPr>
          <w:rFonts w:ascii="Times New Roman" w:hAnsi="Times New Roman" w:cs="Times New Roman"/>
          <w:sz w:val="24"/>
          <w:szCs w:val="24"/>
        </w:rPr>
        <w:t xml:space="preserve"> Mgr. K. Blahovská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B5694" w:rsidRDefault="00FB5694" w:rsidP="00447F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Olympiáda ľudských práv – organizácia školského kola        T: december     </w:t>
      </w: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Z: Mgr. K. Blahovská </w:t>
      </w: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Dejepisná olympiáda – príprava študentov a organizácia školského kola     T: december</w:t>
      </w: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7E0455">
        <w:rPr>
          <w:rFonts w:ascii="Times New Roman" w:hAnsi="Times New Roman" w:cs="Times New Roman"/>
          <w:b/>
          <w:bCs/>
          <w:sz w:val="24"/>
          <w:szCs w:val="24"/>
        </w:rPr>
        <w:t>Z: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R. Burčák</w:t>
      </w: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Príprava nástenky Medzinárodný deň ľudských práv     T: december     </w:t>
      </w:r>
      <w:r w:rsidRPr="007E0455">
        <w:rPr>
          <w:rFonts w:ascii="Times New Roman" w:hAnsi="Times New Roman" w:cs="Times New Roman"/>
          <w:b/>
          <w:bCs/>
          <w:sz w:val="24"/>
          <w:szCs w:val="24"/>
        </w:rPr>
        <w:t>Z: Mgr. R. Burčák</w:t>
      </w:r>
    </w:p>
    <w:p w:rsidR="00FB5694" w:rsidRPr="007E0455" w:rsidRDefault="00FB5694" w:rsidP="00447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F12F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Vianočná koleda/Vianočná burza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T:</w:t>
      </w:r>
      <w:r>
        <w:rPr>
          <w:rFonts w:ascii="Times New Roman" w:hAnsi="Times New Roman" w:cs="Times New Roman"/>
          <w:sz w:val="24"/>
          <w:szCs w:val="24"/>
        </w:rPr>
        <w:t xml:space="preserve"> december      </w:t>
      </w:r>
      <w:r w:rsidRPr="004C7EA0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FB5694" w:rsidRPr="00F12FDB" w:rsidRDefault="00FB5694" w:rsidP="00F12F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Školské kolo HK – mladší študenti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T: január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>Z: Mgr. Blahovská</w:t>
      </w:r>
      <w:r>
        <w:rPr>
          <w:rFonts w:ascii="Times New Roman" w:hAnsi="Times New Roman" w:cs="Times New Roman"/>
          <w:sz w:val="24"/>
          <w:szCs w:val="24"/>
        </w:rPr>
        <w:t xml:space="preserve"> a všetky vyučujúce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>Školské kolo SOČ</w:t>
      </w:r>
      <w:r>
        <w:rPr>
          <w:rFonts w:ascii="Times New Roman" w:hAnsi="Times New Roman" w:cs="Times New Roman"/>
          <w:sz w:val="24"/>
          <w:szCs w:val="24"/>
        </w:rPr>
        <w:t xml:space="preserve"> – príprava študentov a organizácia šk. kola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T: február/marec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Burčák – koordinátor SOČ</w:t>
      </w:r>
      <w:r>
        <w:rPr>
          <w:rFonts w:ascii="Times New Roman" w:hAnsi="Times New Roman" w:cs="Times New Roman"/>
          <w:sz w:val="24"/>
          <w:szCs w:val="24"/>
        </w:rPr>
        <w:t xml:space="preserve"> a všetci vyučujúci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FB5694" w:rsidRPr="0011237B" w:rsidRDefault="00FB5694" w:rsidP="00AD20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1123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Čo vieš o hviezdach – astronomická súťaž – príprava študentov   T: marec</w:t>
      </w:r>
    </w:p>
    <w:p w:rsidR="00FB5694" w:rsidRPr="006C50FC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Burčák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11237B">
        <w:rPr>
          <w:rFonts w:ascii="Times New Roman" w:hAnsi="Times New Roman" w:cs="Times New Roman"/>
          <w:sz w:val="24"/>
          <w:szCs w:val="24"/>
        </w:rPr>
        <w:t>Príprava maturitných zadaní zo SJL</w:t>
      </w:r>
      <w:r>
        <w:rPr>
          <w:rFonts w:ascii="Times New Roman" w:hAnsi="Times New Roman" w:cs="Times New Roman"/>
          <w:sz w:val="24"/>
          <w:szCs w:val="24"/>
        </w:rPr>
        <w:t>, OBN, DEJ</w:t>
      </w:r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5694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Z: všetci</w:t>
      </w:r>
      <w:r w:rsidRPr="005B41D0">
        <w:rPr>
          <w:rFonts w:ascii="Times New Roman" w:hAnsi="Times New Roman" w:cs="Times New Roman"/>
          <w:b/>
          <w:bCs/>
          <w:sz w:val="24"/>
          <w:szCs w:val="24"/>
        </w:rPr>
        <w:t xml:space="preserve">  vyučujúc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FB5694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5B41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   T: marec      </w:t>
      </w:r>
      <w:r w:rsidRPr="005B41D0">
        <w:rPr>
          <w:rFonts w:ascii="Times New Roman" w:hAnsi="Times New Roman" w:cs="Times New Roman"/>
          <w:b/>
          <w:bCs/>
          <w:sz w:val="24"/>
          <w:szCs w:val="24"/>
        </w:rPr>
        <w:t>Z: Mgr. R. Burčák</w:t>
      </w:r>
    </w:p>
    <w:p w:rsidR="00FB5694" w:rsidRPr="005B41D0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11237B">
        <w:rPr>
          <w:rFonts w:ascii="Times New Roman" w:hAnsi="Times New Roman" w:cs="Times New Roman"/>
          <w:sz w:val="24"/>
          <w:szCs w:val="24"/>
        </w:rPr>
        <w:t>. Marec – Týždeň slovenských knižníc,                              T: marec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predajná výstava, beseda so spisovateľom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B41D0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/</w:t>
      </w:r>
      <w:r w:rsidRPr="00320E89">
        <w:rPr>
          <w:rFonts w:ascii="Times New Roman" w:hAnsi="Times New Roman" w:cs="Times New Roman"/>
          <w:i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, príp. beseda s vysokoškolským pedagógom/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Marec – mesiac knihy – propagácia šk. časopisov v miestnom periodiku    T: marec</w:t>
      </w:r>
    </w:p>
    <w:p w:rsidR="00FB5694" w:rsidRPr="005B41D0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Imrichová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11237B">
        <w:rPr>
          <w:rFonts w:ascii="Times New Roman" w:hAnsi="Times New Roman" w:cs="Times New Roman"/>
          <w:sz w:val="24"/>
          <w:szCs w:val="24"/>
        </w:rPr>
        <w:t xml:space="preserve">. Písomné maturitné skúšky – EČ, PFIČ                   T: marec </w:t>
      </w:r>
    </w:p>
    <w:p w:rsidR="00FB5694" w:rsidRPr="007708F9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Mgr. Blahovská, Mgr. Imrichová</w:t>
      </w:r>
    </w:p>
    <w:p w:rsidR="00FB5694" w:rsidRDefault="00FB5694" w:rsidP="006C50FC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Pr="00320E89">
        <w:rPr>
          <w:rFonts w:ascii="Times New Roman" w:hAnsi="Times New Roman" w:cs="Times New Roman"/>
          <w:sz w:val="24"/>
          <w:szCs w:val="24"/>
        </w:rPr>
        <w:t>Mgr. M. Helcmanovská</w:t>
      </w:r>
    </w:p>
    <w:p w:rsidR="00FB5694" w:rsidRDefault="00FB5694" w:rsidP="006C50FC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6C5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Školské a okresné kolo HK – realiz</w:t>
      </w:r>
      <w:r>
        <w:rPr>
          <w:rFonts w:ascii="Times New Roman" w:hAnsi="Times New Roman" w:cs="Times New Roman"/>
          <w:sz w:val="24"/>
          <w:szCs w:val="24"/>
        </w:rPr>
        <w:t xml:space="preserve">ácia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- starší </w:t>
      </w:r>
    </w:p>
    <w:p w:rsidR="00FB5694" w:rsidRDefault="00FB5694" w:rsidP="00320E89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študenti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T: marec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R. Imrichová, </w:t>
      </w:r>
      <w:r w:rsidRPr="00320E89">
        <w:rPr>
          <w:rFonts w:ascii="Times New Roman" w:hAnsi="Times New Roman" w:cs="Times New Roman"/>
          <w:sz w:val="24"/>
          <w:szCs w:val="24"/>
        </w:rPr>
        <w:t xml:space="preserve">Mgr. K. Blahovská </w:t>
      </w:r>
    </w:p>
    <w:p w:rsidR="00FB5694" w:rsidRDefault="00FB5694" w:rsidP="00320E89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</w:p>
    <w:p w:rsidR="00FB5694" w:rsidRPr="003875F5" w:rsidRDefault="00FB5694" w:rsidP="00320E89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Mladý Európan – príprava študentov na  súťaž         T: apríl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Burčák</w:t>
      </w:r>
    </w:p>
    <w:p w:rsidR="00FB5694" w:rsidRPr="00320E89" w:rsidRDefault="00FB5694" w:rsidP="00320E89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 w:rsidRPr="00320E8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11237B">
        <w:rPr>
          <w:rFonts w:ascii="Times New Roman" w:hAnsi="Times New Roman" w:cs="Times New Roman"/>
          <w:sz w:val="24"/>
          <w:szCs w:val="24"/>
        </w:rPr>
        <w:t>. Divadelné predstavenie v Košiciach, Prešove - 2. A,  sexta               T: apríl/máj</w:t>
      </w:r>
    </w:p>
    <w:p w:rsidR="00FB5694" w:rsidRPr="007708F9" w:rsidRDefault="00FB5694" w:rsidP="0006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Mgr. Blahovská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Mgr. Imrichová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320E89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Prijímacie pohovory – príprava testov a správnych riešení      T: máj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R. Imrichová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>eľský maratón – podľa záujmu študentov             T: jún</w:t>
      </w:r>
    </w:p>
    <w:p w:rsidR="00FB5694" w:rsidRPr="007708F9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Mgr. Blahovská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11237B">
        <w:rPr>
          <w:rFonts w:ascii="Times New Roman" w:hAnsi="Times New Roman" w:cs="Times New Roman"/>
          <w:sz w:val="24"/>
          <w:szCs w:val="24"/>
        </w:rPr>
        <w:t>. Výstupné testy zo SJL – 1. A  /vyhodnotenie/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T: jún</w:t>
      </w:r>
    </w:p>
    <w:p w:rsidR="00FB5694" w:rsidRPr="007708F9" w:rsidRDefault="00FB5694" w:rsidP="00AD20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Z: Mgr. Blahovská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účasť na vzdelávacích podujatiach /podľa ponuky a individuálneho záujmu učiteľov/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/podľa aktuálnej ponuky a individuálneho záujmu študentov/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príspevky /texty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zodpovedný/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 xml:space="preserve"> / 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 HP</w:t>
      </w:r>
      <w:r w:rsidRPr="0011237B">
        <w:rPr>
          <w:rFonts w:ascii="Times New Roman" w:hAnsi="Times New Roman" w:cs="Times New Roman"/>
          <w:sz w:val="24"/>
          <w:szCs w:val="24"/>
        </w:rPr>
        <w:t>/</w:t>
      </w:r>
    </w:p>
    <w:p w:rsidR="00FB5694" w:rsidRPr="0011237B" w:rsidRDefault="00FB5694" w:rsidP="00AD20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krúžková činnosť: </w:t>
      </w:r>
      <w:r w:rsidRPr="0011237B">
        <w:rPr>
          <w:rFonts w:ascii="Times New Roman" w:hAnsi="Times New Roman" w:cs="Times New Roman"/>
          <w:sz w:val="24"/>
          <w:szCs w:val="24"/>
        </w:rPr>
        <w:t>Matu</w:t>
      </w:r>
      <w:r>
        <w:rPr>
          <w:rFonts w:ascii="Times New Roman" w:hAnsi="Times New Roman" w:cs="Times New Roman"/>
          <w:sz w:val="24"/>
          <w:szCs w:val="24"/>
        </w:rPr>
        <w:t>rita zo SJL – Kocky sú hodené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príprava na EČ, PFIČ a ÚMS zo SJL pre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oktávu – </w:t>
      </w:r>
      <w:r w:rsidRPr="0011237B">
        <w:rPr>
          <w:rFonts w:ascii="Times New Roman" w:hAnsi="Times New Roman" w:cs="Times New Roman"/>
          <w:sz w:val="24"/>
          <w:szCs w:val="24"/>
        </w:rPr>
        <w:t>nereformný ročník</w:t>
      </w:r>
    </w:p>
    <w:p w:rsidR="00FB5694" w:rsidRPr="0011237B" w:rsidRDefault="00FB569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5694" w:rsidRDefault="00FB5694" w:rsidP="00AD20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HP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ŠKVP, budú v priebehu štúdia absolvovať nasledujúce exkurzie: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ročník – literárna exkurzia do Kežmarku – termín – október príslušného školského roka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ročník  - literárna exkurzia do Martina  –  termín – október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6</w:t>
      </w:r>
      <w:r w:rsidRPr="0011237B">
        <w:rPr>
          <w:rFonts w:ascii="Times New Roman" w:hAnsi="Times New Roman" w:cs="Times New Roman"/>
          <w:sz w:val="24"/>
          <w:szCs w:val="24"/>
        </w:rPr>
        <w:t xml:space="preserve">. 9. 2013                                    ......................................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FB5694" w:rsidRPr="0011237B" w:rsidRDefault="00FB5694" w:rsidP="00AD202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vedúca PK SJL</w:t>
      </w:r>
      <w:r>
        <w:rPr>
          <w:rFonts w:ascii="Times New Roman" w:hAnsi="Times New Roman" w:cs="Times New Roman"/>
          <w:sz w:val="24"/>
          <w:szCs w:val="24"/>
        </w:rPr>
        <w:t xml:space="preserve"> a HP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FB5694" w:rsidRPr="0011237B" w:rsidRDefault="00FB5694">
      <w:pPr>
        <w:rPr>
          <w:rFonts w:ascii="Times New Roman" w:hAnsi="Times New Roman" w:cs="Times New Roman"/>
          <w:sz w:val="24"/>
          <w:szCs w:val="24"/>
        </w:rPr>
      </w:pPr>
    </w:p>
    <w:sectPr w:rsidR="00FB5694" w:rsidRPr="0011237B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F77"/>
    <w:rsid w:val="0006140D"/>
    <w:rsid w:val="000B0C62"/>
    <w:rsid w:val="000F3C1F"/>
    <w:rsid w:val="00101CF8"/>
    <w:rsid w:val="0011237B"/>
    <w:rsid w:val="00134E10"/>
    <w:rsid w:val="0017343F"/>
    <w:rsid w:val="00207A53"/>
    <w:rsid w:val="002175A1"/>
    <w:rsid w:val="00263134"/>
    <w:rsid w:val="002F49E7"/>
    <w:rsid w:val="00301FE3"/>
    <w:rsid w:val="00312659"/>
    <w:rsid w:val="003151BC"/>
    <w:rsid w:val="00320E89"/>
    <w:rsid w:val="003453E8"/>
    <w:rsid w:val="0035438D"/>
    <w:rsid w:val="003875F5"/>
    <w:rsid w:val="00446B47"/>
    <w:rsid w:val="00447FAE"/>
    <w:rsid w:val="004A267C"/>
    <w:rsid w:val="004B28BB"/>
    <w:rsid w:val="004C7EA0"/>
    <w:rsid w:val="004D7A08"/>
    <w:rsid w:val="0055405B"/>
    <w:rsid w:val="00572F66"/>
    <w:rsid w:val="0058543E"/>
    <w:rsid w:val="005B41D0"/>
    <w:rsid w:val="005C4303"/>
    <w:rsid w:val="006563AA"/>
    <w:rsid w:val="0069512F"/>
    <w:rsid w:val="006C50FC"/>
    <w:rsid w:val="007708F9"/>
    <w:rsid w:val="007937BE"/>
    <w:rsid w:val="007B55C0"/>
    <w:rsid w:val="007E0455"/>
    <w:rsid w:val="007F220F"/>
    <w:rsid w:val="00830D1A"/>
    <w:rsid w:val="00831F29"/>
    <w:rsid w:val="009152F5"/>
    <w:rsid w:val="009A1B46"/>
    <w:rsid w:val="009B3C09"/>
    <w:rsid w:val="009F2B35"/>
    <w:rsid w:val="00A5288F"/>
    <w:rsid w:val="00AA2426"/>
    <w:rsid w:val="00AD2022"/>
    <w:rsid w:val="00AF4635"/>
    <w:rsid w:val="00B04637"/>
    <w:rsid w:val="00B411C7"/>
    <w:rsid w:val="00C60356"/>
    <w:rsid w:val="00CA2738"/>
    <w:rsid w:val="00CC7D98"/>
    <w:rsid w:val="00D73839"/>
    <w:rsid w:val="00D95F77"/>
    <w:rsid w:val="00E23E59"/>
    <w:rsid w:val="00E26FD2"/>
    <w:rsid w:val="00E5234E"/>
    <w:rsid w:val="00EB1DD3"/>
    <w:rsid w:val="00EB7E59"/>
    <w:rsid w:val="00F12FDB"/>
    <w:rsid w:val="00F54B98"/>
    <w:rsid w:val="00F7373D"/>
    <w:rsid w:val="00F81BEF"/>
    <w:rsid w:val="00FB5694"/>
    <w:rsid w:val="00FC035C"/>
    <w:rsid w:val="00FC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59"/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308</TotalTime>
  <Pages>7</Pages>
  <Words>2565</Words>
  <Characters>14622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luddu</cp:lastModifiedBy>
  <cp:revision>39</cp:revision>
  <cp:lastPrinted>2013-09-04T11:21:00Z</cp:lastPrinted>
  <dcterms:created xsi:type="dcterms:W3CDTF">2013-06-06T21:56:00Z</dcterms:created>
  <dcterms:modified xsi:type="dcterms:W3CDTF">2013-09-04T11:26:00Z</dcterms:modified>
</cp:coreProperties>
</file>