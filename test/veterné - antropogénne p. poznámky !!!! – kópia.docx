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E5" w:rsidRDefault="004611E5" w:rsidP="00D662B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4611E5" w:rsidRPr="00D662BD" w:rsidRDefault="004611E5" w:rsidP="00D662B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4611E5" w:rsidRPr="00D662BD" w:rsidRDefault="004611E5" w:rsidP="00D662BD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4611E5" w:rsidRDefault="004611E5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Gravitačné procesy a formy</w:t>
      </w:r>
      <w:r w:rsidRPr="00D76AEA">
        <w:rPr>
          <w:rFonts w:ascii="Times New Roman" w:hAnsi="Times New Roman"/>
          <w:sz w:val="24"/>
          <w:szCs w:val="24"/>
        </w:rPr>
        <w:t xml:space="preserve"> – patria tu:</w:t>
      </w:r>
      <w:r>
        <w:rPr>
          <w:rFonts w:ascii="Times New Roman" w:hAnsi="Times New Roman"/>
          <w:sz w:val="24"/>
          <w:szCs w:val="24"/>
        </w:rPr>
        <w:t>____________________________________________</w:t>
      </w:r>
    </w:p>
    <w:p w:rsidR="004611E5" w:rsidRPr="00D76AEA" w:rsidRDefault="004611E5" w:rsidP="00D76AEA">
      <w:pPr>
        <w:pStyle w:val="ListParagraph"/>
        <w:rPr>
          <w:rFonts w:ascii="Times New Roman" w:hAnsi="Times New Roman"/>
          <w:sz w:val="24"/>
          <w:szCs w:val="24"/>
        </w:rPr>
      </w:pPr>
    </w:p>
    <w:p w:rsidR="004611E5" w:rsidRPr="00D76AEA" w:rsidRDefault="004611E5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Veterné procesy</w:t>
      </w:r>
      <w:r w:rsidRPr="00D76AEA">
        <w:rPr>
          <w:rFonts w:ascii="Times New Roman" w:hAnsi="Times New Roman"/>
          <w:b/>
          <w:sz w:val="24"/>
          <w:szCs w:val="24"/>
          <w:u w:val="single"/>
        </w:rPr>
        <w:t xml:space="preserve"> a formy</w:t>
      </w:r>
      <w:r w:rsidRPr="00D76AEA">
        <w:rPr>
          <w:rFonts w:ascii="Times New Roman" w:hAnsi="Times New Roman"/>
          <w:sz w:val="24"/>
          <w:szCs w:val="24"/>
        </w:rPr>
        <w:t xml:space="preserve"> – sú tam, kde je chudobná vegetácia (v oblasti púští) vplyvom vetra vznikajú duny a presypy</w:t>
      </w:r>
    </w:p>
    <w:p w:rsidR="004611E5" w:rsidRDefault="004611E5" w:rsidP="00D76A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-na SR máme tiež veterné formy reliéfu (na nížinách): ____________________________________</w:t>
      </w:r>
    </w:p>
    <w:p w:rsidR="004611E5" w:rsidRDefault="004611E5" w:rsidP="00D76A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________________________________________________________________________________.</w:t>
      </w:r>
    </w:p>
    <w:p w:rsidR="004611E5" w:rsidRDefault="004611E5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Biogénne procesy</w:t>
      </w:r>
      <w:r w:rsidRPr="00D76AEA">
        <w:rPr>
          <w:rFonts w:ascii="Times New Roman" w:hAnsi="Times New Roman"/>
          <w:sz w:val="24"/>
          <w:szCs w:val="24"/>
        </w:rPr>
        <w:t xml:space="preserve"> (vznikli činnosťou ________________________) – patria sem: ___________________________________________________________________________</w:t>
      </w:r>
    </w:p>
    <w:p w:rsidR="004611E5" w:rsidRPr="00D76AEA" w:rsidRDefault="004611E5" w:rsidP="001F13E2">
      <w:pPr>
        <w:pStyle w:val="ListParagraph"/>
        <w:rPr>
          <w:rFonts w:ascii="Times New Roman" w:hAnsi="Times New Roman"/>
          <w:sz w:val="24"/>
          <w:szCs w:val="24"/>
        </w:rPr>
      </w:pPr>
    </w:p>
    <w:p w:rsidR="004611E5" w:rsidRDefault="004611E5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76AEA">
        <w:rPr>
          <w:rFonts w:ascii="Times New Roman" w:hAnsi="Times New Roman"/>
          <w:b/>
          <w:sz w:val="24"/>
          <w:szCs w:val="24"/>
          <w:u w:val="single"/>
        </w:rPr>
        <w:t>Kozmogénne procesy</w:t>
      </w:r>
      <w:r w:rsidRPr="00D76AEA">
        <w:rPr>
          <w:rFonts w:ascii="Times New Roman" w:hAnsi="Times New Roman"/>
          <w:sz w:val="24"/>
          <w:szCs w:val="24"/>
        </w:rPr>
        <w:t xml:space="preserve"> – vznikli dopadom </w:t>
      </w:r>
      <w:r>
        <w:rPr>
          <w:rFonts w:ascii="Times New Roman" w:hAnsi="Times New Roman"/>
          <w:sz w:val="24"/>
          <w:szCs w:val="24"/>
        </w:rPr>
        <w:t>_________________</w:t>
      </w:r>
      <w:r w:rsidRPr="00D76AEA">
        <w:rPr>
          <w:rFonts w:ascii="Times New Roman" w:hAnsi="Times New Roman"/>
          <w:sz w:val="24"/>
          <w:szCs w:val="24"/>
        </w:rPr>
        <w:t xml:space="preserve"> na Zem, vytvárajú sa formy: </w:t>
      </w:r>
      <w:r>
        <w:rPr>
          <w:rFonts w:ascii="Times New Roman" w:hAnsi="Times New Roman"/>
          <w:sz w:val="24"/>
          <w:szCs w:val="24"/>
        </w:rPr>
        <w:t>______</w:t>
      </w:r>
      <w:r w:rsidRPr="00D76AEA">
        <w:rPr>
          <w:rFonts w:ascii="Times New Roman" w:hAnsi="Times New Roman"/>
          <w:sz w:val="24"/>
          <w:szCs w:val="24"/>
        </w:rPr>
        <w:t xml:space="preserve"> </w:t>
      </w:r>
    </w:p>
    <w:p w:rsidR="004611E5" w:rsidRPr="001F13E2" w:rsidRDefault="004611E5" w:rsidP="001F13E2">
      <w:pPr>
        <w:pStyle w:val="ListParagraph"/>
        <w:rPr>
          <w:rFonts w:ascii="Times New Roman" w:hAnsi="Times New Roman"/>
          <w:sz w:val="24"/>
          <w:szCs w:val="24"/>
        </w:rPr>
      </w:pPr>
    </w:p>
    <w:p w:rsidR="004611E5" w:rsidRPr="00D76AEA" w:rsidRDefault="004611E5" w:rsidP="001F13E2">
      <w:pPr>
        <w:pStyle w:val="ListParagraph"/>
        <w:rPr>
          <w:rFonts w:ascii="Times New Roman" w:hAnsi="Times New Roman"/>
          <w:sz w:val="24"/>
          <w:szCs w:val="24"/>
        </w:rPr>
      </w:pPr>
    </w:p>
    <w:p w:rsidR="004611E5" w:rsidRDefault="004611E5" w:rsidP="00D76AE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AB46CD">
        <w:rPr>
          <w:rFonts w:ascii="Times New Roman" w:hAnsi="Times New Roman"/>
          <w:b/>
          <w:sz w:val="24"/>
          <w:szCs w:val="24"/>
          <w:u w:val="single"/>
        </w:rPr>
        <w:t>Antropogénne procesy a formy</w:t>
      </w:r>
      <w:r>
        <w:rPr>
          <w:rFonts w:ascii="Times New Roman" w:hAnsi="Times New Roman"/>
          <w:sz w:val="24"/>
          <w:szCs w:val="24"/>
        </w:rPr>
        <w:t xml:space="preserve"> – vznikajú vplyvom _________________</w:t>
      </w:r>
    </w:p>
    <w:p w:rsidR="004611E5" w:rsidRDefault="004611E5" w:rsidP="00D76AEA">
      <w:pPr>
        <w:pStyle w:val="ListParagraph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-formy: _______________________________________________________________</w:t>
      </w:r>
    </w:p>
    <w:p w:rsidR="004611E5" w:rsidRDefault="004611E5" w:rsidP="00D76AEA">
      <w:pPr>
        <w:pStyle w:val="ListParagraph"/>
        <w:ind w:left="1416"/>
        <w:rPr>
          <w:rFonts w:ascii="Times New Roman" w:hAnsi="Times New Roman"/>
          <w:sz w:val="24"/>
          <w:szCs w:val="24"/>
        </w:rPr>
      </w:pPr>
    </w:p>
    <w:p w:rsidR="004611E5" w:rsidRPr="0005014C" w:rsidRDefault="004611E5" w:rsidP="00D76AEA">
      <w:pPr>
        <w:pStyle w:val="ListParagraph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</w:t>
      </w:r>
    </w:p>
    <w:p w:rsidR="004611E5" w:rsidRDefault="004611E5">
      <w:pPr>
        <w:rPr>
          <w:rFonts w:ascii="Times New Roman" w:hAnsi="Times New Roman"/>
          <w:sz w:val="24"/>
          <w:szCs w:val="24"/>
        </w:rPr>
      </w:pPr>
    </w:p>
    <w:p w:rsidR="004611E5" w:rsidRPr="00D80A0F" w:rsidRDefault="004611E5">
      <w:pPr>
        <w:rPr>
          <w:rFonts w:ascii="Times New Roman" w:hAnsi="Times New Roman"/>
          <w:sz w:val="24"/>
          <w:szCs w:val="24"/>
        </w:rPr>
      </w:pPr>
      <w:r w:rsidRPr="00BF3D89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0" o:spid="_x0000_i1025" type="#_x0000_t75" alt="Slovensko%20obrys.jpg" style="width:533.25pt;height:275.25pt;visibility:visible">
            <v:imagedata r:id="rId5" o:title=""/>
          </v:shape>
        </w:pict>
      </w:r>
    </w:p>
    <w:sectPr w:rsidR="004611E5" w:rsidRPr="00D80A0F" w:rsidSect="00D80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186B"/>
    <w:multiLevelType w:val="hybridMultilevel"/>
    <w:tmpl w:val="A13E42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A308D"/>
    <w:multiLevelType w:val="hybridMultilevel"/>
    <w:tmpl w:val="8CEE1D10"/>
    <w:lvl w:ilvl="0" w:tplc="F1F634F8">
      <w:start w:val="6"/>
      <w:numFmt w:val="upperLetter"/>
      <w:lvlText w:val="%1.)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B332B36"/>
    <w:multiLevelType w:val="hybridMultilevel"/>
    <w:tmpl w:val="6E46079C"/>
    <w:lvl w:ilvl="0" w:tplc="4B2EB85E">
      <w:start w:val="4"/>
      <w:numFmt w:val="lowerLetter"/>
      <w:lvlText w:val="%1.)"/>
      <w:lvlJc w:val="left"/>
      <w:pPr>
        <w:ind w:left="720" w:hanging="360"/>
      </w:pPr>
      <w:rPr>
        <w:rFonts w:cs="Times New Roman" w:hint="default"/>
        <w:b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BF8125B"/>
    <w:multiLevelType w:val="hybridMultilevel"/>
    <w:tmpl w:val="638417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0A0F"/>
    <w:rsid w:val="0005014C"/>
    <w:rsid w:val="00102BC5"/>
    <w:rsid w:val="001525FD"/>
    <w:rsid w:val="001F13E2"/>
    <w:rsid w:val="00213CC7"/>
    <w:rsid w:val="00293493"/>
    <w:rsid w:val="002C5ABE"/>
    <w:rsid w:val="00315A4F"/>
    <w:rsid w:val="004463C1"/>
    <w:rsid w:val="004611E5"/>
    <w:rsid w:val="004A4DCA"/>
    <w:rsid w:val="005C0BC7"/>
    <w:rsid w:val="005C2383"/>
    <w:rsid w:val="0067654F"/>
    <w:rsid w:val="006E5885"/>
    <w:rsid w:val="00765366"/>
    <w:rsid w:val="007803A3"/>
    <w:rsid w:val="007E44D8"/>
    <w:rsid w:val="00824CFB"/>
    <w:rsid w:val="00867AF7"/>
    <w:rsid w:val="008A5452"/>
    <w:rsid w:val="008A6FC1"/>
    <w:rsid w:val="00910863"/>
    <w:rsid w:val="009B3B3F"/>
    <w:rsid w:val="009E5CDD"/>
    <w:rsid w:val="00AB46CD"/>
    <w:rsid w:val="00B10F3B"/>
    <w:rsid w:val="00BF3D89"/>
    <w:rsid w:val="00C76B30"/>
    <w:rsid w:val="00CA48C4"/>
    <w:rsid w:val="00D146B6"/>
    <w:rsid w:val="00D20E1E"/>
    <w:rsid w:val="00D50213"/>
    <w:rsid w:val="00D662BD"/>
    <w:rsid w:val="00D76AEA"/>
    <w:rsid w:val="00D80A0F"/>
    <w:rsid w:val="00D87CF5"/>
    <w:rsid w:val="00DC5403"/>
    <w:rsid w:val="00DD2888"/>
    <w:rsid w:val="00E37D01"/>
    <w:rsid w:val="00F24B93"/>
    <w:rsid w:val="00F328F4"/>
    <w:rsid w:val="00FE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3F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76AE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125</Words>
  <Characters>713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Jano S.</cp:lastModifiedBy>
  <cp:revision>5</cp:revision>
  <cp:lastPrinted>2001-12-31T23:30:00Z</cp:lastPrinted>
  <dcterms:created xsi:type="dcterms:W3CDTF">2017-04-10T14:02:00Z</dcterms:created>
  <dcterms:modified xsi:type="dcterms:W3CDTF">2001-12-31T23:33:00Z</dcterms:modified>
</cp:coreProperties>
</file>