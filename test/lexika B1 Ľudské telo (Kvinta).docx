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33" w:rsidRPr="00906ECA" w:rsidRDefault="00E06D33" w:rsidP="004002BB">
      <w:pPr>
        <w:pStyle w:val="Default"/>
        <w:jc w:val="both"/>
      </w:pPr>
      <w:r w:rsidRPr="00906ECA">
        <w:rPr>
          <w:b/>
          <w:bCs/>
        </w:rPr>
        <w:t xml:space="preserve">Hygiena a starostlivosť o telo </w:t>
      </w:r>
    </w:p>
    <w:p w:rsidR="00E06D33" w:rsidRPr="00906ECA" w:rsidRDefault="00E06D33" w:rsidP="004002BB">
      <w:pPr>
        <w:pStyle w:val="Default"/>
        <w:jc w:val="both"/>
      </w:pPr>
      <w:r w:rsidRPr="00906ECA">
        <w:rPr>
          <w:b/>
          <w:bCs/>
        </w:rPr>
        <w:t xml:space="preserve">Zdravý spôsob života 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spine —chrbtica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rib —</w:t>
      </w:r>
      <w:r w:rsidRPr="004002BB">
        <w:rPr>
          <w:rFonts w:ascii="Arial" w:hAnsi="Arial" w:cs="Arial"/>
          <w:sz w:val="20"/>
          <w:szCs w:val="20"/>
        </w:rPr>
        <w:t xml:space="preserve"> rebra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collar bone — kľučná kosť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vein — žily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entrails — vnútornosti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chest —hrudník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temple — spánok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liver — pečeň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kidney — obličky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artery — tepna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appendix  — slepé črevo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eyelid — viečko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eyelashes —riasa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gum — ďasno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nostrils — nozdra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his bust — jeho busta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her chest —jej hruď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fingerprints —odtlačky prstov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biceps —biceps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ring finger —prstenník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slim —štíhly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tiny —drobný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overweight —nadváha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hairstyle- Afro —afro účes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crewcut —vlasy na ježka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</w:rPr>
      </w:pPr>
      <w:r w:rsidRPr="004002BB">
        <w:rPr>
          <w:rFonts w:ascii="Arial" w:hAnsi="Arial" w:cs="Arial"/>
          <w:sz w:val="20"/>
          <w:szCs w:val="20"/>
          <w:lang w:val="en-US"/>
        </w:rPr>
        <w:t>receding hair —</w:t>
      </w:r>
      <w:r w:rsidRPr="004002BB">
        <w:rPr>
          <w:rFonts w:ascii="Arial" w:hAnsi="Arial" w:cs="Arial"/>
          <w:sz w:val="20"/>
          <w:szCs w:val="20"/>
          <w:shd w:val="clear" w:color="auto" w:fill="FFFFFF"/>
        </w:rPr>
        <w:t xml:space="preserve"> ustupujúce vlasy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bald —plešatý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skinhead —holohlavý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sideboards —bočnice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plait —vrkoč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bun —brioška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back–combed — ?????????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side parting  —?????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features- wrincles  —???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height and build —výška a stavať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plump —rozhodnúť sa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slim —štíhly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obese —obézny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corpulent —korpulentný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good looking/ beautiful —dobre vyzerajúci/krásny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unattractive —neaktratvný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in his mid/ late forties —v jeho polovici/koncom štyridsiatych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 xml:space="preserve">adjectives connected with attitude to work / temperament / relationships / danger / the mind — </w:t>
      </w:r>
      <w:r w:rsidRPr="004002BB">
        <w:rPr>
          <w:rFonts w:ascii="Arial" w:hAnsi="Arial" w:cs="Arial"/>
          <w:sz w:val="20"/>
          <w:szCs w:val="20"/>
          <w:shd w:val="clear" w:color="auto" w:fill="FFFFFF"/>
        </w:rPr>
        <w:t>prídavné mená spojené s postojom k práci / temperament / vzťahy / nebezpečenstvo / myseľ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ill- mannered —zle vychovaný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even- tempered — dokonca-temperovaný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impolite —nezdvorilý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rude —hrubý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 xml:space="preserve">trustworthy — </w:t>
      </w:r>
      <w:r w:rsidRPr="004002BB">
        <w:rPr>
          <w:rFonts w:ascii="Arial" w:hAnsi="Arial" w:cs="Arial"/>
          <w:sz w:val="20"/>
          <w:szCs w:val="20"/>
          <w:shd w:val="clear" w:color="auto" w:fill="FFFFFF"/>
        </w:rPr>
        <w:t>dôveryhodný</w:t>
      </w:r>
      <w:r w:rsidRPr="004002BB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self-confident —</w:t>
      </w:r>
      <w:r w:rsidRPr="004002BB">
        <w:rPr>
          <w:rFonts w:ascii="Arial" w:hAnsi="Arial" w:cs="Arial"/>
          <w:sz w:val="20"/>
          <w:szCs w:val="20"/>
          <w:shd w:val="clear" w:color="auto" w:fill="FFFFFF"/>
        </w:rPr>
        <w:t xml:space="preserve"> sebavedomý</w:t>
      </w:r>
      <w:r w:rsidRPr="004002BB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frank —kostra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generous —veľkorysy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get upset —</w:t>
      </w:r>
      <w:r w:rsidRPr="004002BB">
        <w:rPr>
          <w:rFonts w:ascii="Arial" w:hAnsi="Arial" w:cs="Arial"/>
          <w:sz w:val="20"/>
          <w:szCs w:val="20"/>
          <w:shd w:val="clear" w:color="auto" w:fill="FFFFFF"/>
        </w:rPr>
        <w:t xml:space="preserve"> rozčuľoviť</w:t>
      </w:r>
      <w:r w:rsidRPr="004002BB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sa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get sb. Down —pustiť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get on with —dostať sa na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give up — vzdať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put down —odložiť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put up with — zniesť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twist one’s ankle —vykrútiť členok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sneeze —kýchať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pneumonia —pneumonia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whooping cough —čierny kašeľ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scarlet fever —šarlach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measles —osýpky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mumps —mumps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polio —obrna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vermicelli —???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chickenpox —ovčie knahne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epidemic take / your/ temperature —vzia</w:t>
      </w:r>
      <w:r w:rsidRPr="004002BB">
        <w:rPr>
          <w:rFonts w:ascii="Arial" w:hAnsi="Arial" w:cs="Arial"/>
          <w:sz w:val="20"/>
          <w:szCs w:val="20"/>
        </w:rPr>
        <w:t xml:space="preserve">ť </w:t>
      </w:r>
      <w:r w:rsidRPr="004002BB">
        <w:rPr>
          <w:rFonts w:ascii="Arial" w:hAnsi="Arial" w:cs="Arial"/>
          <w:sz w:val="20"/>
          <w:szCs w:val="20"/>
          <w:lang w:val="en-US"/>
        </w:rPr>
        <w:t>epidemiu/tvoju/teplotu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blood pressure —krvný tlak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pulse —puls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X-ray —röntgenová snímka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blood tests —krvný test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symptoms —sympton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epidemics —epidémia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protect —chrániť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immune hypochondriac —imunytný systém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prescription —predpis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thermometer —teplomer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ointment —masť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narrow escape —úzky únik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choke —sýtič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be concerned about —býť znepokojený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clean teeth —čistiť zuby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have a shower —mať kúpeľ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conditioning —klimatizácia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do breathing exercise —robiť dychové cvičenia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toothbrush —zubná kefka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toothpaste —zubná pasta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comb —hrebeň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soap —mydlo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shampoo — šampón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make-up —kozmetické prostriedky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shaving cream —holiací krem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lipstick —rúž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bath — kúpeľ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hangover —nevoľnosť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do exercise —výkon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feel fit —cítiť sa fit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gym —posilovňa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balance diet —vyvážená diéta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vitamin —vitamín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plenty of rest —dostatok odpočinku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healthy/ junk food —zdravé/nezdravé jedlo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fat  —tuky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fatty food —mastné jedlo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prevent —zabrániť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antibiotics —antibiotiká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preventine medicine —preventívna medicína</w:t>
      </w:r>
    </w:p>
    <w:p w:rsidR="00E06D33" w:rsidRPr="004002BB" w:rsidRDefault="00E06D33" w:rsidP="004002BB">
      <w:pPr>
        <w:rPr>
          <w:rFonts w:ascii="Arial" w:hAnsi="Arial" w:cs="Arial"/>
          <w:sz w:val="20"/>
          <w:szCs w:val="20"/>
          <w:lang w:val="en-US"/>
        </w:rPr>
      </w:pPr>
      <w:r w:rsidRPr="004002BB">
        <w:rPr>
          <w:rFonts w:ascii="Arial" w:hAnsi="Arial" w:cs="Arial"/>
          <w:sz w:val="20"/>
          <w:szCs w:val="20"/>
          <w:lang w:val="en-US"/>
        </w:rPr>
        <w:t>protect  —chrániť</w:t>
      </w:r>
    </w:p>
    <w:sectPr w:rsidR="00E06D33" w:rsidRPr="004002BB" w:rsidSect="0043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6ECA"/>
    <w:rsid w:val="002064E8"/>
    <w:rsid w:val="002A7ECE"/>
    <w:rsid w:val="00322748"/>
    <w:rsid w:val="004002BB"/>
    <w:rsid w:val="0043699D"/>
    <w:rsid w:val="004B20F7"/>
    <w:rsid w:val="005A1B51"/>
    <w:rsid w:val="00677B0C"/>
    <w:rsid w:val="006F1D64"/>
    <w:rsid w:val="00727DE2"/>
    <w:rsid w:val="00786226"/>
    <w:rsid w:val="007D0B21"/>
    <w:rsid w:val="00906ECA"/>
    <w:rsid w:val="00A21526"/>
    <w:rsid w:val="00A41E71"/>
    <w:rsid w:val="00AD550D"/>
    <w:rsid w:val="00AE6038"/>
    <w:rsid w:val="00B5764D"/>
    <w:rsid w:val="00B80AD9"/>
    <w:rsid w:val="00BE2029"/>
    <w:rsid w:val="00C2198C"/>
    <w:rsid w:val="00C33366"/>
    <w:rsid w:val="00CD1514"/>
    <w:rsid w:val="00D317D4"/>
    <w:rsid w:val="00D3400E"/>
    <w:rsid w:val="00DC092D"/>
    <w:rsid w:val="00DD1A23"/>
    <w:rsid w:val="00DF0EC2"/>
    <w:rsid w:val="00E06D33"/>
    <w:rsid w:val="00E86469"/>
    <w:rsid w:val="00E92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9D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906ECA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uiPriority w:val="99"/>
    <w:rsid w:val="007D0B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397</Words>
  <Characters>2265</Characters>
  <Application>Microsoft Office Outlook</Application>
  <DocSecurity>0</DocSecurity>
  <Lines>0</Lines>
  <Paragraphs>0</Paragraphs>
  <ScaleCrop>false</ScaleCrop>
  <Company>JC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Hygiena a starostlivosť o telo </dc:title>
  <dc:subject/>
  <dc:creator>učitel</dc:creator>
  <cp:keywords/>
  <dc:description/>
  <cp:lastModifiedBy>JC</cp:lastModifiedBy>
  <cp:revision>2</cp:revision>
  <dcterms:created xsi:type="dcterms:W3CDTF">2012-11-16T14:07:00Z</dcterms:created>
  <dcterms:modified xsi:type="dcterms:W3CDTF">2012-11-16T14:07:00Z</dcterms:modified>
</cp:coreProperties>
</file>