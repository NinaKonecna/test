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14" w:rsidRDefault="00950040">
      <w:r>
        <w:rPr>
          <w:noProof/>
        </w:rPr>
        <w:pict>
          <v:rect id="_x0000_s1026" style="position:absolute;margin-left:-3.45pt;margin-top:394.1pt;width:339.35pt;height:150.3pt;z-index:251658240">
            <v:textbox>
              <w:txbxContent>
                <w:p w:rsidR="00955513" w:rsidRDefault="001101B7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Bengálsky záliv</w:t>
                  </w:r>
                  <w:r w:rsidR="00212206">
                    <w:tab/>
                  </w:r>
                  <w:r w:rsidR="00212206">
                    <w:tab/>
                  </w:r>
                  <w:r w:rsidR="00212206">
                    <w:tab/>
                    <w:t xml:space="preserve">10 </w:t>
                  </w:r>
                  <w:r w:rsidR="002B0049">
                    <w:t>–</w:t>
                  </w:r>
                  <w:r w:rsidR="00212206">
                    <w:t xml:space="preserve"> </w:t>
                  </w:r>
                  <w:r w:rsidR="00830114">
                    <w:t>Beringovo more</w:t>
                  </w:r>
                </w:p>
                <w:p w:rsidR="00212206" w:rsidRDefault="001101B7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Sumatra</w:t>
                  </w:r>
                  <w:r>
                    <w:tab/>
                  </w:r>
                  <w:r>
                    <w:tab/>
                  </w:r>
                  <w:r w:rsidR="00212206">
                    <w:tab/>
                    <w:t xml:space="preserve">11- </w:t>
                  </w:r>
                  <w:proofErr w:type="spellStart"/>
                  <w:r w:rsidR="00773960">
                    <w:t>Karské</w:t>
                  </w:r>
                  <w:proofErr w:type="spellEnd"/>
                  <w:r w:rsidR="00773960">
                    <w:t xml:space="preserve"> more</w:t>
                  </w:r>
                </w:p>
                <w:p w:rsidR="00212206" w:rsidRDefault="00212206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 xml:space="preserve">Pol. </w:t>
                  </w:r>
                  <w:r w:rsidR="001101B7">
                    <w:t>Predná</w:t>
                  </w:r>
                  <w:r>
                    <w:t xml:space="preserve"> India</w:t>
                  </w:r>
                  <w:r>
                    <w:tab/>
                  </w:r>
                  <w:r>
                    <w:tab/>
                    <w:t xml:space="preserve">12 </w:t>
                  </w:r>
                  <w:r w:rsidR="00E569F0">
                    <w:t>–</w:t>
                  </w:r>
                  <w:r>
                    <w:t xml:space="preserve"> </w:t>
                  </w:r>
                  <w:r w:rsidR="00E569F0">
                    <w:t>Kaspické more</w:t>
                  </w:r>
                </w:p>
                <w:p w:rsidR="00212206" w:rsidRDefault="001101B7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Japonské ostrovy</w:t>
                  </w:r>
                  <w:r w:rsidR="00212206">
                    <w:tab/>
                  </w:r>
                  <w:r w:rsidR="00212206">
                    <w:tab/>
                    <w:t xml:space="preserve">13- </w:t>
                  </w:r>
                  <w:r w:rsidR="00011753">
                    <w:t xml:space="preserve">More </w:t>
                  </w:r>
                  <w:proofErr w:type="spellStart"/>
                  <w:r w:rsidR="00011753">
                    <w:t>Laptevovcov</w:t>
                  </w:r>
                  <w:proofErr w:type="spellEnd"/>
                </w:p>
                <w:p w:rsidR="00212206" w:rsidRDefault="001101B7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Východočínske</w:t>
                  </w:r>
                  <w:proofErr w:type="spellEnd"/>
                  <w:r>
                    <w:t xml:space="preserve"> more</w:t>
                  </w:r>
                  <w:r>
                    <w:tab/>
                  </w:r>
                  <w:r>
                    <w:tab/>
                  </w:r>
                  <w:r w:rsidR="00212206">
                    <w:t xml:space="preserve">14 </w:t>
                  </w:r>
                  <w:r w:rsidR="00011753">
                    <w:t>–</w:t>
                  </w:r>
                  <w:r w:rsidR="00212206">
                    <w:t xml:space="preserve"> </w:t>
                  </w:r>
                  <w:r w:rsidR="00011753">
                    <w:t>Arabské more</w:t>
                  </w:r>
                </w:p>
                <w:p w:rsidR="00212206" w:rsidRDefault="000D707F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Čierne more</w:t>
                  </w:r>
                  <w:r>
                    <w:tab/>
                  </w:r>
                  <w:r w:rsidR="00212206">
                    <w:tab/>
                  </w:r>
                  <w:r w:rsidR="00212206">
                    <w:tab/>
                    <w:t>15-</w:t>
                  </w:r>
                  <w:r w:rsidR="00011753">
                    <w:t>Cejlón</w:t>
                  </w:r>
                </w:p>
                <w:p w:rsidR="00212206" w:rsidRDefault="000D707F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Arabské more</w:t>
                  </w:r>
                  <w:r>
                    <w:tab/>
                  </w:r>
                  <w:r w:rsidR="00212206">
                    <w:tab/>
                  </w:r>
                  <w:r w:rsidR="00212206">
                    <w:tab/>
                    <w:t>BONUS:</w:t>
                  </w:r>
                </w:p>
                <w:p w:rsidR="00212206" w:rsidRDefault="00596B28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Kamčatka</w:t>
                  </w:r>
                  <w:proofErr w:type="spellEnd"/>
                  <w:r>
                    <w:tab/>
                  </w:r>
                  <w:r w:rsidR="00212206">
                    <w:tab/>
                  </w:r>
                  <w:r w:rsidR="00212206">
                    <w:tab/>
                    <w:t>16-</w:t>
                  </w:r>
                  <w:r w:rsidR="002B0049">
                    <w:t xml:space="preserve"> </w:t>
                  </w:r>
                  <w:r w:rsidR="00827CEC">
                    <w:t>Malajský polostrov</w:t>
                  </w:r>
                </w:p>
                <w:p w:rsidR="00212206" w:rsidRDefault="00596B28" w:rsidP="00955513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Filipíny</w:t>
                  </w:r>
                  <w:r>
                    <w:tab/>
                  </w:r>
                  <w:r w:rsidR="00212206">
                    <w:tab/>
                  </w:r>
                  <w:r w:rsidR="00212206">
                    <w:tab/>
                  </w:r>
                  <w:r w:rsidR="00212206">
                    <w:tab/>
                    <w:t>17 -</w:t>
                  </w:r>
                  <w:r w:rsidR="00011753">
                    <w:t xml:space="preserve"> </w:t>
                  </w:r>
                  <w:proofErr w:type="spellStart"/>
                  <w:r w:rsidR="00011753">
                    <w:t>Sulawesi</w:t>
                  </w:r>
                  <w:proofErr w:type="spellEnd"/>
                </w:p>
              </w:txbxContent>
            </v:textbox>
          </v:rect>
        </w:pict>
      </w:r>
      <w:r w:rsidR="001078DE">
        <w:rPr>
          <w:noProof/>
        </w:rPr>
        <w:drawing>
          <wp:inline distT="0" distB="0" distL="0" distR="0">
            <wp:extent cx="9606299" cy="5961413"/>
            <wp:effectExtent l="19050" t="0" r="0" b="0"/>
            <wp:docPr id="1" name="Obrázok 1" descr="Slepé mapy :: Skolahrou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é mapy :: Skolahrou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62" t="10172" r="7338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842" cy="59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114" w:rsidSect="001078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D2894"/>
    <w:multiLevelType w:val="hybridMultilevel"/>
    <w:tmpl w:val="C944DA42"/>
    <w:lvl w:ilvl="0" w:tplc="15C48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78DE"/>
    <w:rsid w:val="00011753"/>
    <w:rsid w:val="000D707F"/>
    <w:rsid w:val="001078DE"/>
    <w:rsid w:val="001101B7"/>
    <w:rsid w:val="00212206"/>
    <w:rsid w:val="002B0049"/>
    <w:rsid w:val="00596B28"/>
    <w:rsid w:val="00773960"/>
    <w:rsid w:val="00827CEC"/>
    <w:rsid w:val="00830114"/>
    <w:rsid w:val="00950040"/>
    <w:rsid w:val="00955513"/>
    <w:rsid w:val="00A6195D"/>
    <w:rsid w:val="00CC1114"/>
    <w:rsid w:val="00E5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111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78D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5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14</cp:revision>
  <dcterms:created xsi:type="dcterms:W3CDTF">2021-01-31T10:03:00Z</dcterms:created>
  <dcterms:modified xsi:type="dcterms:W3CDTF">2023-02-05T10:23:00Z</dcterms:modified>
</cp:coreProperties>
</file>