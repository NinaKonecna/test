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A9C" w:rsidRDefault="00615A9C" w:rsidP="00321607"/>
    <w:p w:rsidR="00615A9C" w:rsidRDefault="00615A9C" w:rsidP="00321607">
      <w:pPr>
        <w:pStyle w:val="ListParagraph"/>
        <w:numPr>
          <w:ilvl w:val="0"/>
          <w:numId w:val="1"/>
        </w:numPr>
      </w:pPr>
      <w:r>
        <w:t>Ktoré dve stránky  sú v psychike dôležité  :</w:t>
      </w:r>
    </w:p>
    <w:p w:rsidR="00615A9C" w:rsidRDefault="00615A9C" w:rsidP="00321607">
      <w:pPr>
        <w:pStyle w:val="ListParagraph"/>
        <w:numPr>
          <w:ilvl w:val="0"/>
          <w:numId w:val="1"/>
        </w:numPr>
      </w:pPr>
      <w:r>
        <w:t>Aký je  vzťah medzi nimi:</w:t>
      </w:r>
    </w:p>
    <w:p w:rsidR="00615A9C" w:rsidRDefault="00615A9C" w:rsidP="00321607">
      <w:pPr>
        <w:pStyle w:val="ListParagraph"/>
        <w:numPr>
          <w:ilvl w:val="0"/>
          <w:numId w:val="1"/>
        </w:numPr>
      </w:pPr>
      <w:r>
        <w:t>Ako sa  prejavuje  správanie:</w:t>
      </w:r>
    </w:p>
    <w:p w:rsidR="00615A9C" w:rsidRDefault="00615A9C" w:rsidP="00893850">
      <w:pPr>
        <w:pStyle w:val="ListParagraph"/>
        <w:numPr>
          <w:ilvl w:val="0"/>
          <w:numId w:val="1"/>
        </w:numPr>
      </w:pPr>
      <w:r>
        <w:t xml:space="preserve">Aké poznáš  psychické procesy  : </w:t>
      </w:r>
    </w:p>
    <w:p w:rsidR="00615A9C" w:rsidRDefault="00615A9C" w:rsidP="00321607">
      <w:r>
        <w:t xml:space="preserve">        5   Vymenuj  príklad  využitia  psychológie  v praxi</w:t>
      </w:r>
    </w:p>
    <w:p w:rsidR="00615A9C" w:rsidRDefault="00615A9C" w:rsidP="00321607"/>
    <w:p w:rsidR="00615A9C" w:rsidRDefault="00615A9C" w:rsidP="00321607">
      <w:pPr>
        <w:pStyle w:val="ListParagraph"/>
        <w:numPr>
          <w:ilvl w:val="0"/>
          <w:numId w:val="1"/>
        </w:numPr>
      </w:pPr>
      <w:r>
        <w:t>Ktoré dva  faktory  sú dôležité pri vývine psychiky   .</w:t>
      </w:r>
    </w:p>
    <w:p w:rsidR="00615A9C" w:rsidRDefault="00615A9C" w:rsidP="00321607">
      <w:pPr>
        <w:pStyle w:val="ListParagraph"/>
        <w:numPr>
          <w:ilvl w:val="0"/>
          <w:numId w:val="1"/>
        </w:numPr>
      </w:pPr>
      <w:r>
        <w:t>Čo je  pamäť a aké druhy  pamäte  poznáš  :</w:t>
      </w:r>
    </w:p>
    <w:p w:rsidR="00615A9C" w:rsidRDefault="00615A9C" w:rsidP="00321607">
      <w:pPr>
        <w:pStyle w:val="ListParagraph"/>
      </w:pPr>
    </w:p>
    <w:p w:rsidR="00615A9C" w:rsidRDefault="00615A9C" w:rsidP="00321607">
      <w:pPr>
        <w:pStyle w:val="ListParagraph"/>
        <w:numPr>
          <w:ilvl w:val="0"/>
          <w:numId w:val="1"/>
        </w:numPr>
      </w:pPr>
      <w:r>
        <w:t xml:space="preserve">Typy  osobnosti   podľa  Hippokrata  :   </w:t>
      </w:r>
    </w:p>
    <w:p w:rsidR="00615A9C" w:rsidRDefault="00615A9C" w:rsidP="00893850">
      <w:pPr>
        <w:pStyle w:val="ListParagraph"/>
        <w:ind w:left="0"/>
      </w:pPr>
      <w:r>
        <w:t xml:space="preserve">              Podľa  C.G. Junga   :   </w:t>
      </w:r>
    </w:p>
    <w:p w:rsidR="00615A9C" w:rsidRDefault="00615A9C" w:rsidP="00321607">
      <w:pPr>
        <w:pStyle w:val="ListParagraph"/>
        <w:numPr>
          <w:ilvl w:val="0"/>
          <w:numId w:val="1"/>
        </w:numPr>
      </w:pPr>
      <w:r>
        <w:t xml:space="preserve">  Cholerik :</w:t>
      </w:r>
    </w:p>
    <w:p w:rsidR="00615A9C" w:rsidRDefault="00615A9C" w:rsidP="00321607">
      <w:pPr>
        <w:pStyle w:val="ListParagraph"/>
        <w:numPr>
          <w:ilvl w:val="0"/>
          <w:numId w:val="1"/>
        </w:numPr>
      </w:pPr>
      <w:r>
        <w:t xml:space="preserve">Čo je  schopnosť  a ako ju delíme   :  </w:t>
      </w:r>
    </w:p>
    <w:p w:rsidR="00615A9C" w:rsidRDefault="00615A9C" w:rsidP="00893850"/>
    <w:p w:rsidR="00615A9C" w:rsidRDefault="00615A9C" w:rsidP="00893850">
      <w:pPr>
        <w:pStyle w:val="ListParagraph"/>
        <w:numPr>
          <w:ilvl w:val="0"/>
          <w:numId w:val="1"/>
        </w:numPr>
      </w:pPr>
      <w:r>
        <w:t>Ktoré dve stránky  sú v psychike dôležité  :</w:t>
      </w:r>
    </w:p>
    <w:p w:rsidR="00615A9C" w:rsidRDefault="00615A9C" w:rsidP="00893850">
      <w:pPr>
        <w:pStyle w:val="ListParagraph"/>
        <w:numPr>
          <w:ilvl w:val="0"/>
          <w:numId w:val="1"/>
        </w:numPr>
      </w:pPr>
      <w:r>
        <w:t>Aký je  vzťah medzi nimi:</w:t>
      </w:r>
    </w:p>
    <w:p w:rsidR="00615A9C" w:rsidRDefault="00615A9C" w:rsidP="00893850">
      <w:pPr>
        <w:pStyle w:val="ListParagraph"/>
        <w:numPr>
          <w:ilvl w:val="0"/>
          <w:numId w:val="1"/>
        </w:numPr>
      </w:pPr>
      <w:r>
        <w:t>Ako sa  prejavuje  správanie:</w:t>
      </w:r>
    </w:p>
    <w:p w:rsidR="00615A9C" w:rsidRDefault="00615A9C" w:rsidP="00893850">
      <w:pPr>
        <w:pStyle w:val="ListParagraph"/>
        <w:numPr>
          <w:ilvl w:val="0"/>
          <w:numId w:val="1"/>
        </w:numPr>
      </w:pPr>
      <w:r>
        <w:t xml:space="preserve">Aké poznáš  psychické procesy  : </w:t>
      </w:r>
    </w:p>
    <w:p w:rsidR="00615A9C" w:rsidRDefault="00615A9C" w:rsidP="00893850">
      <w:r>
        <w:t xml:space="preserve">        5   Vymenuj  príklad  využitia  psychológie  v praxi</w:t>
      </w:r>
    </w:p>
    <w:p w:rsidR="00615A9C" w:rsidRDefault="00615A9C" w:rsidP="00893850">
      <w:pPr>
        <w:pStyle w:val="ListParagraph"/>
        <w:numPr>
          <w:ilvl w:val="0"/>
          <w:numId w:val="1"/>
        </w:numPr>
      </w:pPr>
      <w:r>
        <w:t>Ktoré dva  faktory  sú dôležité pri vývine psychiky   .</w:t>
      </w:r>
    </w:p>
    <w:p w:rsidR="00615A9C" w:rsidRDefault="00615A9C" w:rsidP="00893850">
      <w:pPr>
        <w:pStyle w:val="ListParagraph"/>
        <w:numPr>
          <w:ilvl w:val="0"/>
          <w:numId w:val="1"/>
        </w:numPr>
      </w:pPr>
      <w:r>
        <w:t>Čo je  pamäť a aké druhy  pamäte  poznáš  :</w:t>
      </w:r>
    </w:p>
    <w:p w:rsidR="00615A9C" w:rsidRDefault="00615A9C" w:rsidP="00893850">
      <w:pPr>
        <w:pStyle w:val="ListParagraph"/>
      </w:pPr>
    </w:p>
    <w:p w:rsidR="00615A9C" w:rsidRDefault="00615A9C" w:rsidP="00893850">
      <w:pPr>
        <w:pStyle w:val="ListParagraph"/>
        <w:numPr>
          <w:ilvl w:val="0"/>
          <w:numId w:val="1"/>
        </w:numPr>
      </w:pPr>
      <w:r>
        <w:t xml:space="preserve">Typy  osobnosti   podľa  Hippokrata  :   </w:t>
      </w:r>
    </w:p>
    <w:p w:rsidR="00615A9C" w:rsidRDefault="00615A9C" w:rsidP="00893850">
      <w:pPr>
        <w:pStyle w:val="ListParagraph"/>
        <w:ind w:left="0"/>
      </w:pPr>
      <w:r>
        <w:t xml:space="preserve">              Podľa  C.G. Junga   :   </w:t>
      </w:r>
    </w:p>
    <w:p w:rsidR="00615A9C" w:rsidRDefault="00615A9C" w:rsidP="00893850">
      <w:pPr>
        <w:pStyle w:val="ListParagraph"/>
        <w:numPr>
          <w:ilvl w:val="0"/>
          <w:numId w:val="1"/>
        </w:numPr>
      </w:pPr>
      <w:r>
        <w:t xml:space="preserve">  Cholerik :</w:t>
      </w:r>
    </w:p>
    <w:p w:rsidR="00615A9C" w:rsidRDefault="00615A9C" w:rsidP="00893850">
      <w:pPr>
        <w:pStyle w:val="ListParagraph"/>
        <w:numPr>
          <w:ilvl w:val="0"/>
          <w:numId w:val="1"/>
        </w:numPr>
      </w:pPr>
      <w:r>
        <w:t xml:space="preserve">Čo je  schopnosť  a ako ju delíme   :  </w:t>
      </w:r>
    </w:p>
    <w:p w:rsidR="00615A9C" w:rsidRDefault="00615A9C" w:rsidP="00321607"/>
    <w:sectPr w:rsidR="00615A9C" w:rsidSect="00904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F3B6E"/>
    <w:multiLevelType w:val="hybridMultilevel"/>
    <w:tmpl w:val="280E0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1607"/>
    <w:rsid w:val="001C7F65"/>
    <w:rsid w:val="00321607"/>
    <w:rsid w:val="00615A9C"/>
    <w:rsid w:val="00893850"/>
    <w:rsid w:val="00904DA5"/>
    <w:rsid w:val="00E0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A5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2160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2</Pages>
  <Words>129</Words>
  <Characters>737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cp:lastPrinted>2012-10-01T13:26:00Z</cp:lastPrinted>
  <dcterms:created xsi:type="dcterms:W3CDTF">2012-10-01T13:04:00Z</dcterms:created>
  <dcterms:modified xsi:type="dcterms:W3CDTF">2012-10-01T13:26:00Z</dcterms:modified>
</cp:coreProperties>
</file>