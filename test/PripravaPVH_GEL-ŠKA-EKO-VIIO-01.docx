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1E5A75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F1424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05.12.2014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31AA7" w:rsidP="00F14245">
            <w:pPr>
              <w:rPr>
                <w:b/>
                <w:bCs/>
              </w:rPr>
            </w:pPr>
            <w:r>
              <w:rPr>
                <w:b/>
                <w:bCs/>
              </w:rPr>
              <w:t>7.ročník osemročných gymnázií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F1424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EKO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837E7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Fyziológia rastlín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F14245" w:rsidP="007054F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Osmotické</w:t>
            </w:r>
            <w:proofErr w:type="spellEnd"/>
            <w:r>
              <w:rPr>
                <w:b/>
                <w:bCs/>
              </w:rPr>
              <w:t xml:space="preserve"> javy v bunke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4150F5" w:rsidRDefault="00913406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vysvetliť pojmy</w:t>
            </w:r>
            <w:r w:rsidR="004150F5">
              <w:rPr>
                <w:b/>
                <w:bCs/>
              </w:rPr>
              <w:t xml:space="preserve"> </w:t>
            </w:r>
            <w:proofErr w:type="spellStart"/>
            <w:r w:rsidR="004150F5">
              <w:rPr>
                <w:b/>
                <w:bCs/>
              </w:rPr>
              <w:t>izotonické</w:t>
            </w:r>
            <w:proofErr w:type="spellEnd"/>
            <w:r w:rsidR="004150F5">
              <w:rPr>
                <w:b/>
                <w:bCs/>
              </w:rPr>
              <w:t xml:space="preserve">, hypertonické a hypotonické prostredie, </w:t>
            </w:r>
            <w:proofErr w:type="spellStart"/>
            <w:r w:rsidR="004150F5">
              <w:rPr>
                <w:b/>
                <w:bCs/>
              </w:rPr>
              <w:t>plazmolýza</w:t>
            </w:r>
            <w:proofErr w:type="spellEnd"/>
            <w:r w:rsidR="004150F5">
              <w:rPr>
                <w:b/>
                <w:bCs/>
              </w:rPr>
              <w:t xml:space="preserve">, </w:t>
            </w:r>
            <w:proofErr w:type="spellStart"/>
            <w:r w:rsidR="004150F5">
              <w:rPr>
                <w:b/>
                <w:bCs/>
              </w:rPr>
              <w:t>plazmoptýza</w:t>
            </w:r>
            <w:proofErr w:type="spellEnd"/>
            <w:r w:rsidR="004150F5">
              <w:rPr>
                <w:b/>
                <w:bCs/>
              </w:rPr>
              <w:t xml:space="preserve">, </w:t>
            </w:r>
            <w:proofErr w:type="spellStart"/>
            <w:r w:rsidR="004150F5">
              <w:rPr>
                <w:b/>
                <w:bCs/>
              </w:rPr>
              <w:t>plazmoríza</w:t>
            </w:r>
            <w:proofErr w:type="spellEnd"/>
            <w:r w:rsidR="004150F5">
              <w:rPr>
                <w:b/>
                <w:bCs/>
              </w:rPr>
              <w:t>, </w:t>
            </w:r>
            <w:proofErr w:type="spellStart"/>
            <w:r w:rsidR="004150F5">
              <w:rPr>
                <w:b/>
                <w:bCs/>
              </w:rPr>
              <w:t>hemolýza</w:t>
            </w:r>
            <w:proofErr w:type="spellEnd"/>
            <w:r w:rsidR="004150F5">
              <w:rPr>
                <w:b/>
                <w:bCs/>
              </w:rPr>
              <w:t>,</w:t>
            </w:r>
          </w:p>
          <w:p w:rsidR="00EA29D5" w:rsidRDefault="00913406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poznať základný princíp rozdielneho priebehu </w:t>
            </w:r>
            <w:proofErr w:type="spellStart"/>
            <w:r>
              <w:rPr>
                <w:b/>
                <w:bCs/>
              </w:rPr>
              <w:t>osmotických</w:t>
            </w:r>
            <w:proofErr w:type="spellEnd"/>
            <w:r>
              <w:rPr>
                <w:b/>
                <w:bCs/>
              </w:rPr>
              <w:t xml:space="preserve"> javov v rastlinnej a živočíšnej bunke</w:t>
            </w:r>
          </w:p>
          <w:p w:rsidR="00BC7654" w:rsidRPr="004150F5" w:rsidRDefault="004150F5" w:rsidP="004150F5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poznať princíp, význam a využitie </w:t>
            </w:r>
            <w:proofErr w:type="spellStart"/>
            <w:r>
              <w:rPr>
                <w:b/>
                <w:bCs/>
              </w:rPr>
              <w:t>osmotických</w:t>
            </w:r>
            <w:proofErr w:type="spellEnd"/>
            <w:r>
              <w:rPr>
                <w:b/>
                <w:bCs/>
              </w:rPr>
              <w:t xml:space="preserve"> javov v bunke v praktickom živote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9D391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VH </w:t>
            </w:r>
            <w:r w:rsidR="00FB3B38">
              <w:rPr>
                <w:b/>
                <w:bCs/>
              </w:rPr>
              <w:t>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D279B0" w:rsidP="009D391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>práca s</w:t>
            </w:r>
            <w:r w:rsidR="009D391E">
              <w:rPr>
                <w:b/>
                <w:bCs/>
              </w:rPr>
              <w:t> laboratórnym protokolom, práca s</w:t>
            </w:r>
            <w:r w:rsidR="00BA2DB5">
              <w:rPr>
                <w:b/>
                <w:bCs/>
              </w:rPr>
              <w:t> interaktívnou tabuľou</w:t>
            </w:r>
            <w:r w:rsidR="009D391E">
              <w:rPr>
                <w:b/>
                <w:bCs/>
              </w:rPr>
              <w:t>,</w:t>
            </w:r>
            <w:r w:rsidR="00C25C37">
              <w:rPr>
                <w:b/>
                <w:bCs/>
              </w:rPr>
              <w:t xml:space="preserve"> práca s </w:t>
            </w:r>
            <w:proofErr w:type="spellStart"/>
            <w:r w:rsidR="00C25C37">
              <w:rPr>
                <w:b/>
                <w:bCs/>
              </w:rPr>
              <w:t>e-testom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 xml:space="preserve">iológia, ekológia, </w:t>
            </w:r>
            <w:r w:rsidR="00F14245">
              <w:rPr>
                <w:b/>
                <w:bCs/>
              </w:rPr>
              <w:t xml:space="preserve">chémia, fyzika, </w:t>
            </w:r>
            <w:r w:rsidR="00D279B0">
              <w:rPr>
                <w:b/>
                <w:bCs/>
              </w:rPr>
              <w:t>informatika</w:t>
            </w:r>
            <w:r w:rsidR="00F14245">
              <w:rPr>
                <w:b/>
                <w:bCs/>
              </w:rPr>
              <w:t>, matematika</w:t>
            </w:r>
            <w:r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F14245" w:rsidP="00F1424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Laboratórny protokol z praktického cvičenia </w:t>
            </w:r>
            <w:r w:rsidR="004150F5">
              <w:rPr>
                <w:b/>
                <w:szCs w:val="18"/>
              </w:rPr>
              <w:t xml:space="preserve">- </w:t>
            </w:r>
            <w:proofErr w:type="spellStart"/>
            <w:r w:rsidR="004150F5">
              <w:rPr>
                <w:b/>
                <w:szCs w:val="18"/>
              </w:rPr>
              <w:t>Osmotické</w:t>
            </w:r>
            <w:proofErr w:type="spellEnd"/>
            <w:r w:rsidR="004150F5">
              <w:rPr>
                <w:b/>
                <w:szCs w:val="18"/>
              </w:rPr>
              <w:t xml:space="preserve"> javy </w:t>
            </w:r>
            <w:r w:rsidR="0048290A">
              <w:rPr>
                <w:b/>
                <w:szCs w:val="18"/>
              </w:rPr>
              <w:t xml:space="preserve">v bunke </w:t>
            </w:r>
            <w:r>
              <w:rPr>
                <w:b/>
                <w:szCs w:val="18"/>
              </w:rPr>
              <w:t>súbor GEL-ŠKA-EKO-</w:t>
            </w:r>
            <w:r w:rsidR="002B2FF7">
              <w:rPr>
                <w:b/>
                <w:szCs w:val="18"/>
              </w:rPr>
              <w:t>V</w:t>
            </w:r>
            <w:r>
              <w:rPr>
                <w:b/>
                <w:szCs w:val="18"/>
              </w:rPr>
              <w:t>IIO</w:t>
            </w:r>
            <w:r w:rsidR="002B2FF7">
              <w:rPr>
                <w:b/>
                <w:szCs w:val="18"/>
              </w:rPr>
              <w:t>-</w:t>
            </w:r>
            <w:r>
              <w:rPr>
                <w:b/>
                <w:szCs w:val="18"/>
              </w:rPr>
              <w:t>01</w:t>
            </w:r>
          </w:p>
          <w:p w:rsidR="00F14245" w:rsidRDefault="00F14245" w:rsidP="00F14245">
            <w:pPr>
              <w:rPr>
                <w:b/>
                <w:bCs/>
              </w:rPr>
            </w:pPr>
            <w:proofErr w:type="spellStart"/>
            <w:r>
              <w:rPr>
                <w:b/>
                <w:szCs w:val="18"/>
              </w:rPr>
              <w:t>E-test</w:t>
            </w:r>
            <w:proofErr w:type="spellEnd"/>
            <w:r>
              <w:rPr>
                <w:b/>
                <w:szCs w:val="18"/>
              </w:rPr>
              <w:t xml:space="preserve"> </w:t>
            </w:r>
            <w:r w:rsidR="004150F5">
              <w:rPr>
                <w:b/>
                <w:szCs w:val="18"/>
              </w:rPr>
              <w:t xml:space="preserve">- </w:t>
            </w:r>
            <w:proofErr w:type="spellStart"/>
            <w:r>
              <w:rPr>
                <w:b/>
                <w:szCs w:val="18"/>
              </w:rPr>
              <w:t>Osmotické</w:t>
            </w:r>
            <w:proofErr w:type="spellEnd"/>
            <w:r>
              <w:rPr>
                <w:b/>
                <w:szCs w:val="18"/>
              </w:rPr>
              <w:t xml:space="preserve"> javy v bunke súbor GEL-ŠKA-EKO-VIIO-02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EA29D5" w:rsidRPr="000123E7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1 min. </w:t>
            </w:r>
          </w:p>
          <w:p w:rsidR="008843AA" w:rsidRPr="000123E7" w:rsidRDefault="008843AA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0123E7" w:rsidRDefault="007C1DA1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4</w:t>
            </w:r>
            <w:r w:rsidR="00EA29D5" w:rsidRPr="000123E7">
              <w:rPr>
                <w:sz w:val="20"/>
                <w:szCs w:val="22"/>
              </w:rPr>
              <w:t xml:space="preserve"> min. </w:t>
            </w:r>
          </w:p>
          <w:p w:rsidR="008843AA" w:rsidRPr="000123E7" w:rsidRDefault="008843AA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843AA" w:rsidRPr="000123E7" w:rsidRDefault="008843AA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0123E7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 </w:t>
            </w: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5 min. </w:t>
            </w: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1 min. </w:t>
            </w:r>
          </w:p>
          <w:p w:rsidR="007C1DA1" w:rsidRPr="000123E7" w:rsidRDefault="007C1DA1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A29D5" w:rsidRPr="000123E7" w:rsidRDefault="00232E2E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14</w:t>
            </w:r>
            <w:r w:rsidR="00EA29D5" w:rsidRPr="000123E7">
              <w:rPr>
                <w:sz w:val="20"/>
                <w:szCs w:val="22"/>
              </w:rPr>
              <w:t xml:space="preserve"> min. </w:t>
            </w: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123E7" w:rsidRPr="000123E7" w:rsidRDefault="000123E7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1</w:t>
            </w:r>
            <w:r w:rsidR="00232E2E" w:rsidRPr="000123E7">
              <w:rPr>
                <w:sz w:val="20"/>
                <w:szCs w:val="22"/>
              </w:rPr>
              <w:t>4</w:t>
            </w:r>
            <w:r w:rsidRPr="000123E7">
              <w:rPr>
                <w:sz w:val="20"/>
                <w:szCs w:val="22"/>
              </w:rPr>
              <w:t xml:space="preserve"> min.</w:t>
            </w: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232E2E" w:rsidP="007C1DA1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4 </w:t>
            </w:r>
            <w:r w:rsidR="007C1DA1" w:rsidRPr="000123E7">
              <w:rPr>
                <w:sz w:val="20"/>
                <w:szCs w:val="22"/>
              </w:rPr>
              <w:t>min.</w:t>
            </w: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C1DA1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D40621" w:rsidRDefault="007C1DA1" w:rsidP="007C1DA1">
            <w:pPr>
              <w:pStyle w:val="Default"/>
              <w:jc w:val="both"/>
              <w:rPr>
                <w:b/>
                <w:bCs/>
              </w:rPr>
            </w:pPr>
            <w:r w:rsidRPr="000123E7">
              <w:rPr>
                <w:sz w:val="20"/>
                <w:szCs w:val="22"/>
              </w:rPr>
              <w:t>2 min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A29D5" w:rsidRPr="000123E7" w:rsidRDefault="00EA29D5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Administratívne záležitosti VH </w:t>
            </w:r>
          </w:p>
          <w:p w:rsidR="00EA29D5" w:rsidRPr="000123E7" w:rsidRDefault="005856D2" w:rsidP="00EA29D5">
            <w:pPr>
              <w:pStyle w:val="Default"/>
              <w:jc w:val="both"/>
              <w:rPr>
                <w:b/>
                <w:sz w:val="20"/>
                <w:szCs w:val="22"/>
              </w:rPr>
            </w:pPr>
            <w:r w:rsidRPr="000123E7">
              <w:rPr>
                <w:b/>
                <w:sz w:val="20"/>
                <w:szCs w:val="22"/>
              </w:rPr>
              <w:t>Motivačná fáza</w:t>
            </w:r>
          </w:p>
          <w:p w:rsidR="00EA29D5" w:rsidRPr="000123E7" w:rsidRDefault="00A2136B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-s</w:t>
            </w:r>
            <w:r w:rsidR="00EA29D5" w:rsidRPr="000123E7">
              <w:rPr>
                <w:sz w:val="20"/>
                <w:szCs w:val="22"/>
              </w:rPr>
              <w:t xml:space="preserve">prístupnenie </w:t>
            </w:r>
            <w:r w:rsidR="008843AA" w:rsidRPr="000123E7">
              <w:rPr>
                <w:sz w:val="20"/>
                <w:szCs w:val="22"/>
              </w:rPr>
              <w:t xml:space="preserve">témy  a cieľa VH – </w:t>
            </w:r>
            <w:proofErr w:type="spellStart"/>
            <w:r w:rsidR="008843AA" w:rsidRPr="000123E7">
              <w:rPr>
                <w:sz w:val="20"/>
                <w:szCs w:val="22"/>
              </w:rPr>
              <w:t>osmotické</w:t>
            </w:r>
            <w:proofErr w:type="spellEnd"/>
            <w:r w:rsidR="008843AA" w:rsidRPr="000123E7">
              <w:rPr>
                <w:sz w:val="20"/>
                <w:szCs w:val="22"/>
              </w:rPr>
              <w:t xml:space="preserve"> javy - obrázok v laboratórnom protokole - n</w:t>
            </w:r>
            <w:r w:rsidR="00EA29D5" w:rsidRPr="000123E7">
              <w:rPr>
                <w:sz w:val="20"/>
                <w:szCs w:val="22"/>
              </w:rPr>
              <w:t xml:space="preserve">avodí diskusiu </w:t>
            </w:r>
          </w:p>
          <w:p w:rsidR="000123E7" w:rsidRPr="000123E7" w:rsidRDefault="000123E7" w:rsidP="000123E7">
            <w:pPr>
              <w:pStyle w:val="Default"/>
              <w:jc w:val="both"/>
              <w:rPr>
                <w:b/>
                <w:sz w:val="20"/>
                <w:szCs w:val="22"/>
              </w:rPr>
            </w:pPr>
            <w:r w:rsidRPr="000123E7">
              <w:rPr>
                <w:b/>
                <w:sz w:val="20"/>
                <w:szCs w:val="22"/>
              </w:rPr>
              <w:t>Expozičná fáza</w:t>
            </w:r>
          </w:p>
          <w:p w:rsidR="00CD6EA3" w:rsidRPr="000123E7" w:rsidRDefault="00A2136B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-s</w:t>
            </w:r>
            <w:r w:rsidR="00EA29D5" w:rsidRPr="000123E7">
              <w:rPr>
                <w:sz w:val="20"/>
                <w:szCs w:val="22"/>
              </w:rPr>
              <w:t>prostredkuje informácie o práci žiakov</w:t>
            </w:r>
            <w:r w:rsidRPr="000123E7">
              <w:rPr>
                <w:sz w:val="20"/>
                <w:szCs w:val="22"/>
              </w:rPr>
              <w:t xml:space="preserve"> s laboratórnym protokolom, </w:t>
            </w: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 </w:t>
            </w:r>
            <w:r w:rsidR="00A2136B" w:rsidRPr="000123E7">
              <w:rPr>
                <w:sz w:val="20"/>
                <w:szCs w:val="22"/>
              </w:rPr>
              <w:t>vyzve k spoločnému  vypĺňaniu protokolu</w:t>
            </w:r>
            <w:r w:rsidR="00EA29D5" w:rsidRPr="000123E7">
              <w:rPr>
                <w:sz w:val="20"/>
                <w:szCs w:val="22"/>
              </w:rPr>
              <w:t xml:space="preserve"> </w:t>
            </w:r>
            <w:r w:rsidRPr="000123E7">
              <w:rPr>
                <w:sz w:val="20"/>
                <w:szCs w:val="22"/>
              </w:rPr>
              <w:t xml:space="preserve"> v teoretickej časti</w:t>
            </w: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 -vysvetlí odborné pojmy</w:t>
            </w: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-navodí diskusiu o praktickom význame </w:t>
            </w:r>
            <w:proofErr w:type="spellStart"/>
            <w:r w:rsidRPr="000123E7">
              <w:rPr>
                <w:sz w:val="20"/>
                <w:szCs w:val="22"/>
              </w:rPr>
              <w:t>osmot</w:t>
            </w:r>
            <w:proofErr w:type="spellEnd"/>
            <w:r w:rsidRPr="000123E7">
              <w:rPr>
                <w:sz w:val="20"/>
                <w:szCs w:val="22"/>
              </w:rPr>
              <w:t>. javov</w:t>
            </w:r>
          </w:p>
          <w:p w:rsidR="00CD6EA3" w:rsidRPr="000123E7" w:rsidRDefault="006C424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</w:t>
            </w:r>
            <w:r w:rsidR="00CD6EA3" w:rsidRPr="000123E7">
              <w:rPr>
                <w:sz w:val="20"/>
                <w:szCs w:val="22"/>
              </w:rPr>
              <w:t>vyzve žiakov na skupinovú prácu a prípravu materiálu a pomôcok na úlohu 1</w:t>
            </w:r>
          </w:p>
          <w:p w:rsidR="00CD6EA3" w:rsidRPr="000123E7" w:rsidRDefault="00CD6EA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kontroluje dodržiavanie BOZP</w:t>
            </w:r>
          </w:p>
          <w:p w:rsidR="00CD6EA3" w:rsidRPr="000123E7" w:rsidRDefault="00CD6EA3" w:rsidP="00CD6EA3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CD6EA3" w:rsidRPr="000123E7" w:rsidRDefault="00CD6EA3" w:rsidP="00CD6EA3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-vyzve žiakov na skupinovú prácu a prípravu materiálu a pomôcok na úlohu 2</w:t>
            </w:r>
          </w:p>
          <w:p w:rsidR="00CD6EA3" w:rsidRPr="000123E7" w:rsidRDefault="00CD6EA3" w:rsidP="00CD6EA3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kontroluje dodržiavanie BOZP</w:t>
            </w:r>
          </w:p>
          <w:p w:rsidR="00A30C36" w:rsidRPr="000123E7" w:rsidRDefault="00346866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-v</w:t>
            </w:r>
            <w:r w:rsidR="00EA29D5" w:rsidRPr="000123E7">
              <w:rPr>
                <w:sz w:val="20"/>
                <w:szCs w:val="22"/>
              </w:rPr>
              <w:t xml:space="preserve">yzve žiakov na podanie informácií o vypracovaní úlohy </w:t>
            </w:r>
            <w:r w:rsidRPr="000123E7">
              <w:rPr>
                <w:sz w:val="20"/>
                <w:szCs w:val="22"/>
              </w:rPr>
              <w:t>a svojich výsledkov</w:t>
            </w:r>
          </w:p>
          <w:p w:rsidR="005856D2" w:rsidRPr="000123E7" w:rsidRDefault="005856D2" w:rsidP="00EA29D5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856D2" w:rsidRPr="000123E7" w:rsidRDefault="006C4243" w:rsidP="00EA29D5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 zadá DÚ – opakovanie formou </w:t>
            </w:r>
            <w:proofErr w:type="spellStart"/>
            <w:r w:rsidRPr="000123E7">
              <w:rPr>
                <w:sz w:val="20"/>
                <w:szCs w:val="22"/>
              </w:rPr>
              <w:t>e-testu</w:t>
            </w:r>
            <w:proofErr w:type="spellEnd"/>
            <w:r w:rsidRPr="000123E7">
              <w:rPr>
                <w:sz w:val="20"/>
                <w:szCs w:val="22"/>
              </w:rPr>
              <w:t xml:space="preserve"> </w:t>
            </w:r>
            <w:proofErr w:type="spellStart"/>
            <w:r w:rsidRPr="000123E7">
              <w:rPr>
                <w:sz w:val="20"/>
                <w:szCs w:val="18"/>
              </w:rPr>
              <w:t>Osmotické</w:t>
            </w:r>
            <w:proofErr w:type="spellEnd"/>
            <w:r w:rsidRPr="000123E7">
              <w:rPr>
                <w:sz w:val="20"/>
                <w:szCs w:val="18"/>
              </w:rPr>
              <w:t xml:space="preserve"> javy v bunke súbor GEL-ŠKA-EKO-VIIO-02</w:t>
            </w:r>
          </w:p>
          <w:p w:rsidR="00D40621" w:rsidRPr="000123E7" w:rsidRDefault="00A30C36" w:rsidP="000123E7">
            <w:pPr>
              <w:pStyle w:val="Default"/>
              <w:jc w:val="both"/>
              <w:rPr>
                <w:b/>
                <w:bCs/>
                <w:sz w:val="20"/>
              </w:rPr>
            </w:pPr>
            <w:r w:rsidRPr="000123E7">
              <w:rPr>
                <w:sz w:val="20"/>
                <w:szCs w:val="22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8843AA" w:rsidRPr="000123E7" w:rsidRDefault="008843AA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A2136B" w:rsidRPr="000123E7" w:rsidRDefault="00A2136B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843AA" w:rsidRPr="000123E7" w:rsidRDefault="00A2136B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-o</w:t>
            </w:r>
            <w:r w:rsidR="008843AA" w:rsidRPr="000123E7">
              <w:rPr>
                <w:sz w:val="20"/>
                <w:szCs w:val="22"/>
              </w:rPr>
              <w:t>dpovedajú na otázky učiteľa</w:t>
            </w:r>
            <w:r w:rsidRPr="000123E7">
              <w:rPr>
                <w:sz w:val="20"/>
                <w:szCs w:val="22"/>
              </w:rPr>
              <w:t xml:space="preserve">, </w:t>
            </w:r>
            <w:r w:rsidR="008843AA" w:rsidRPr="000123E7">
              <w:rPr>
                <w:sz w:val="20"/>
                <w:szCs w:val="22"/>
              </w:rPr>
              <w:t xml:space="preserve">diskutujú </w:t>
            </w:r>
          </w:p>
          <w:p w:rsidR="00A2136B" w:rsidRPr="000123E7" w:rsidRDefault="00A2136B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A2136B" w:rsidRPr="000123E7" w:rsidRDefault="00A2136B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0123E7" w:rsidRPr="000123E7" w:rsidRDefault="000123E7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bookmarkStart w:id="0" w:name="_GoBack"/>
            <w:r w:rsidRPr="000123E7">
              <w:rPr>
                <w:sz w:val="20"/>
                <w:szCs w:val="22"/>
              </w:rPr>
              <w:t>- aktívne počúvajú pokyny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843AA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spoločne uvažujú o chýbajúcich častiach v </w:t>
            </w:r>
            <w:proofErr w:type="spellStart"/>
            <w:r w:rsidRPr="000123E7">
              <w:rPr>
                <w:sz w:val="20"/>
                <w:szCs w:val="22"/>
              </w:rPr>
              <w:t>lab</w:t>
            </w:r>
            <w:proofErr w:type="spellEnd"/>
            <w:r w:rsidRPr="000123E7">
              <w:rPr>
                <w:sz w:val="20"/>
                <w:szCs w:val="22"/>
              </w:rPr>
              <w:t xml:space="preserve">. protokole a dopisujú do neho 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aktívne počúvajú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prispievajú pripomienkami, odpovedajú na otázky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pripravia si materiál a pomôcky na úlohu 1 podľa protokolu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skupinovo realizujú praktickú úlohu 1 – vpisujú výsledky do protokolu</w:t>
            </w:r>
          </w:p>
          <w:p w:rsidR="00CD6EA3" w:rsidRPr="000123E7" w:rsidRDefault="00CD6EA3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- skupinovo realizujú praktickú úlohu 2</w:t>
            </w:r>
          </w:p>
          <w:p w:rsidR="00CD6EA3" w:rsidRPr="000123E7" w:rsidRDefault="00CD6EA3" w:rsidP="00CD6EA3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>vpisujú výsledky do protokolu</w:t>
            </w:r>
          </w:p>
          <w:p w:rsidR="00CD6EA3" w:rsidRPr="000123E7" w:rsidRDefault="00CD6EA3" w:rsidP="00CD6EA3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CD6EA3" w:rsidRPr="000123E7" w:rsidRDefault="00346866" w:rsidP="00346866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-informujú o svojich výsledkoch ostatných spolužiakov </w:t>
            </w:r>
            <w:r w:rsidR="006C4243" w:rsidRPr="000123E7">
              <w:rPr>
                <w:sz w:val="20"/>
                <w:szCs w:val="22"/>
              </w:rPr>
              <w:t>, konfrontujú svoje výsledky</w:t>
            </w:r>
          </w:p>
          <w:p w:rsidR="008843AA" w:rsidRPr="000123E7" w:rsidRDefault="008843AA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 </w:t>
            </w:r>
          </w:p>
          <w:p w:rsidR="006C4243" w:rsidRPr="000123E7" w:rsidRDefault="007C1DA1" w:rsidP="007C1DA1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 vybraní žiaci si nahrajú </w:t>
            </w:r>
            <w:proofErr w:type="spellStart"/>
            <w:r w:rsidRPr="000123E7">
              <w:rPr>
                <w:sz w:val="20"/>
                <w:szCs w:val="22"/>
              </w:rPr>
              <w:t>e-test</w:t>
            </w:r>
            <w:proofErr w:type="spellEnd"/>
            <w:r w:rsidRPr="000123E7">
              <w:rPr>
                <w:sz w:val="20"/>
                <w:szCs w:val="22"/>
              </w:rPr>
              <w:t xml:space="preserve"> na USB</w:t>
            </w:r>
          </w:p>
          <w:p w:rsidR="006C4243" w:rsidRPr="000123E7" w:rsidRDefault="007C1DA1" w:rsidP="008843AA">
            <w:pPr>
              <w:pStyle w:val="Default"/>
              <w:jc w:val="both"/>
              <w:rPr>
                <w:sz w:val="20"/>
                <w:szCs w:val="22"/>
              </w:rPr>
            </w:pPr>
            <w:r w:rsidRPr="000123E7">
              <w:rPr>
                <w:sz w:val="20"/>
                <w:szCs w:val="22"/>
              </w:rPr>
              <w:t xml:space="preserve">-elektronickou formou odošlú vyplnený </w:t>
            </w:r>
            <w:proofErr w:type="spellStart"/>
            <w:r w:rsidRPr="000123E7">
              <w:rPr>
                <w:sz w:val="20"/>
                <w:szCs w:val="22"/>
              </w:rPr>
              <w:t>e-test</w:t>
            </w:r>
            <w:proofErr w:type="spellEnd"/>
            <w:r w:rsidRPr="000123E7">
              <w:rPr>
                <w:sz w:val="20"/>
                <w:szCs w:val="22"/>
              </w:rPr>
              <w:t xml:space="preserve"> učiteľovi</w:t>
            </w:r>
          </w:p>
          <w:p w:rsidR="008843AA" w:rsidRPr="000123E7" w:rsidRDefault="008843AA" w:rsidP="00232E2E">
            <w:pPr>
              <w:pStyle w:val="Default"/>
              <w:jc w:val="both"/>
              <w:rPr>
                <w:b/>
                <w:bCs/>
                <w:sz w:val="20"/>
              </w:rPr>
            </w:pPr>
            <w:r w:rsidRPr="000123E7">
              <w:rPr>
                <w:sz w:val="20"/>
                <w:szCs w:val="22"/>
              </w:rPr>
              <w:t>Ukončenie VH</w:t>
            </w:r>
            <w:bookmarkEnd w:id="0"/>
          </w:p>
        </w:tc>
      </w:tr>
      <w:tr w:rsidR="00232E2E" w:rsidRPr="00A124A8" w:rsidTr="00055AA2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232E2E" w:rsidRDefault="00232E2E" w:rsidP="00055AA2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Sprístupnenie témy  a cieľa VH – obrázok v laboratórnom protokole - metóda otázok a odpovedí stavba bunky. 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Diskusia.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Frontálna práca žiakov s laboratórnym protokolom: vypĺňanie protokolu v časti teoretická príprava.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Vysvetlenie a osvojenie odborných pojmov.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Diskusia o praktickom význame </w:t>
            </w:r>
            <w:proofErr w:type="spellStart"/>
            <w:r>
              <w:rPr>
                <w:sz w:val="22"/>
                <w:szCs w:val="22"/>
              </w:rPr>
              <w:t>osmotických</w:t>
            </w:r>
            <w:proofErr w:type="spellEnd"/>
            <w:r>
              <w:rPr>
                <w:sz w:val="22"/>
                <w:szCs w:val="22"/>
              </w:rPr>
              <w:t xml:space="preserve"> javov.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Príprava materiálu a pomôcok na vypracovanie praktickej úlohy 1 (vo </w:t>
            </w:r>
            <w:proofErr w:type="spellStart"/>
            <w:r>
              <w:rPr>
                <w:sz w:val="22"/>
                <w:szCs w:val="22"/>
              </w:rPr>
              <w:t>dvojiciach-trojiciach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Príprava materiálu a pomôcok na vypracovanie praktickej úlohy 2 (vo </w:t>
            </w:r>
            <w:proofErr w:type="spellStart"/>
            <w:r>
              <w:rPr>
                <w:sz w:val="22"/>
                <w:szCs w:val="22"/>
              </w:rPr>
              <w:t>dvojiciach-trojiciach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Sumarizácia</w:t>
            </w:r>
            <w:proofErr w:type="spellEnd"/>
            <w:r>
              <w:rPr>
                <w:sz w:val="22"/>
                <w:szCs w:val="22"/>
              </w:rPr>
              <w:t xml:space="preserve"> výsledkov vypracovaných úloh.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Diskusia a vzájomné porovnanie výsledkov.</w:t>
            </w:r>
          </w:p>
          <w:p w:rsidR="00232E2E" w:rsidRDefault="00232E2E" w:rsidP="00055AA2">
            <w:pPr>
              <w:pStyle w:val="Default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22"/>
              </w:rPr>
              <w:t xml:space="preserve">3. Zadanie DÚ – opakovanie formou </w:t>
            </w:r>
            <w:proofErr w:type="spellStart"/>
            <w:r>
              <w:rPr>
                <w:sz w:val="22"/>
                <w:szCs w:val="22"/>
              </w:rPr>
              <w:t>e-testu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843AA">
              <w:rPr>
                <w:sz w:val="22"/>
                <w:szCs w:val="18"/>
              </w:rPr>
              <w:t>Osmotické</w:t>
            </w:r>
            <w:proofErr w:type="spellEnd"/>
            <w:r w:rsidRPr="008843AA">
              <w:rPr>
                <w:sz w:val="22"/>
                <w:szCs w:val="18"/>
              </w:rPr>
              <w:t xml:space="preserve"> javy v bunke súbor GEL-ŠKA-EKO-VIIO-02</w:t>
            </w:r>
          </w:p>
          <w:p w:rsidR="000123E7" w:rsidRDefault="000123E7" w:rsidP="000123E7"/>
          <w:p w:rsidR="000123E7" w:rsidRDefault="000123E7" w:rsidP="000123E7">
            <w:r>
              <w:t xml:space="preserve">V Gelnici dňa </w:t>
            </w:r>
            <w:r>
              <w:tab/>
              <w:t>0</w:t>
            </w:r>
            <w:r w:rsidR="007937B3">
              <w:t>4</w:t>
            </w:r>
            <w:r>
              <w:t>.12.2014</w:t>
            </w:r>
          </w:p>
          <w:p w:rsidR="000123E7" w:rsidRDefault="000123E7" w:rsidP="000123E7">
            <w:pPr>
              <w:spacing w:after="0"/>
            </w:pPr>
            <w:r>
              <w:t xml:space="preserve">Vypracoval:  </w:t>
            </w:r>
            <w:r>
              <w:tab/>
              <w:t xml:space="preserve">RNDr. Lenka </w:t>
            </w:r>
            <w:proofErr w:type="spellStart"/>
            <w:r>
              <w:t>Škarbeková</w:t>
            </w:r>
            <w:proofErr w:type="spellEnd"/>
            <w:r>
              <w:t xml:space="preserve">             </w:t>
            </w:r>
            <w:r>
              <w:tab/>
            </w:r>
            <w:r>
              <w:tab/>
              <w:t>......................................</w:t>
            </w:r>
          </w:p>
          <w:p w:rsidR="000123E7" w:rsidRPr="00A124A8" w:rsidRDefault="000123E7" w:rsidP="000123E7">
            <w:pPr>
              <w:pStyle w:val="Default"/>
              <w:jc w:val="both"/>
            </w:pPr>
            <w:r>
              <w:t>(meno a priezvisko)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</w:t>
            </w:r>
            <w:r>
              <w:tab/>
              <w:t>(podpis)</w:t>
            </w:r>
          </w:p>
        </w:tc>
      </w:tr>
      <w:tr w:rsidR="00D40621" w:rsidTr="000123E7">
        <w:trPr>
          <w:cantSplit/>
          <w:trHeight w:val="56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Pr="00A124A8" w:rsidRDefault="00D40621" w:rsidP="00232E2E">
            <w:pPr>
              <w:pStyle w:val="Default"/>
              <w:jc w:val="both"/>
            </w:pPr>
          </w:p>
        </w:tc>
      </w:tr>
    </w:tbl>
    <w:p w:rsidR="00D40621" w:rsidRDefault="00D40621" w:rsidP="00D40621"/>
    <w:p w:rsidR="00E3681B" w:rsidRPr="00DD5BCB" w:rsidRDefault="00E3681B" w:rsidP="00E3681B">
      <w:pPr>
        <w:spacing w:after="0"/>
        <w:ind w:left="708" w:firstLine="708"/>
      </w:pPr>
    </w:p>
    <w:sectPr w:rsidR="00E3681B" w:rsidRPr="00DD5BC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91563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91563F" w:rsidRPr="00954CBD">
      <w:rPr>
        <w:rFonts w:asciiTheme="minorHAnsi" w:hAnsiTheme="minorHAnsi" w:cstheme="minorHAnsi"/>
        <w:sz w:val="16"/>
      </w:rPr>
      <w:fldChar w:fldCharType="separate"/>
    </w:r>
    <w:r w:rsidR="00704BB3">
      <w:rPr>
        <w:rFonts w:asciiTheme="minorHAnsi" w:hAnsiTheme="minorHAnsi" w:cstheme="minorHAnsi"/>
        <w:noProof/>
        <w:sz w:val="16"/>
      </w:rPr>
      <w:t>2</w:t>
    </w:r>
    <w:r w:rsidR="0091563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704BB3">
      <w:fldChar w:fldCharType="begin"/>
    </w:r>
    <w:r w:rsidR="00704BB3">
      <w:instrText xml:space="preserve"> NUMPAGES   \* MERGEFORMAT </w:instrText>
    </w:r>
    <w:r w:rsidR="00704BB3">
      <w:fldChar w:fldCharType="separate"/>
    </w:r>
    <w:r w:rsidR="00704BB3" w:rsidRPr="00704BB3">
      <w:rPr>
        <w:rFonts w:asciiTheme="minorHAnsi" w:hAnsiTheme="minorHAnsi" w:cstheme="minorHAnsi"/>
        <w:noProof/>
        <w:sz w:val="16"/>
      </w:rPr>
      <w:t>3</w:t>
    </w:r>
    <w:r w:rsidR="00704BB3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AC"/>
    <w:multiLevelType w:val="hybridMultilevel"/>
    <w:tmpl w:val="17C2F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819A1"/>
    <w:multiLevelType w:val="hybridMultilevel"/>
    <w:tmpl w:val="1DEE8820"/>
    <w:lvl w:ilvl="0" w:tplc="B6EE5C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4D5A9F"/>
    <w:multiLevelType w:val="hybridMultilevel"/>
    <w:tmpl w:val="925AECEE"/>
    <w:lvl w:ilvl="0" w:tplc="03CAB4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CB4DD0"/>
    <w:multiLevelType w:val="hybridMultilevel"/>
    <w:tmpl w:val="1C507052"/>
    <w:lvl w:ilvl="0" w:tplc="093ED2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315A4"/>
    <w:multiLevelType w:val="hybridMultilevel"/>
    <w:tmpl w:val="B308DE8A"/>
    <w:lvl w:ilvl="0" w:tplc="39C0D7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F5AA7"/>
    <w:multiLevelType w:val="hybridMultilevel"/>
    <w:tmpl w:val="3B767A34"/>
    <w:lvl w:ilvl="0" w:tplc="FC6A1B7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933D58"/>
    <w:multiLevelType w:val="hybridMultilevel"/>
    <w:tmpl w:val="7A5EC32A"/>
    <w:lvl w:ilvl="0" w:tplc="9EFA6A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2"/>
  </w:num>
  <w:num w:numId="4">
    <w:abstractNumId w:val="13"/>
  </w:num>
  <w:num w:numId="5">
    <w:abstractNumId w:val="14"/>
  </w:num>
  <w:num w:numId="6">
    <w:abstractNumId w:val="22"/>
  </w:num>
  <w:num w:numId="7">
    <w:abstractNumId w:val="12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0"/>
  </w:num>
  <w:num w:numId="12">
    <w:abstractNumId w:val="18"/>
  </w:num>
  <w:num w:numId="13">
    <w:abstractNumId w:val="8"/>
  </w:num>
  <w:num w:numId="14">
    <w:abstractNumId w:val="25"/>
  </w:num>
  <w:num w:numId="15">
    <w:abstractNumId w:val="10"/>
  </w:num>
  <w:num w:numId="16">
    <w:abstractNumId w:val="21"/>
  </w:num>
  <w:num w:numId="17">
    <w:abstractNumId w:val="6"/>
  </w:num>
  <w:num w:numId="18">
    <w:abstractNumId w:val="3"/>
  </w:num>
  <w:num w:numId="19">
    <w:abstractNumId w:val="26"/>
  </w:num>
  <w:num w:numId="20">
    <w:abstractNumId w:val="1"/>
  </w:num>
  <w:num w:numId="21">
    <w:abstractNumId w:val="26"/>
  </w:num>
  <w:num w:numId="22">
    <w:abstractNumId w:val="0"/>
  </w:num>
  <w:num w:numId="23">
    <w:abstractNumId w:val="9"/>
  </w:num>
  <w:num w:numId="24">
    <w:abstractNumId w:val="17"/>
  </w:num>
  <w:num w:numId="25">
    <w:abstractNumId w:val="11"/>
  </w:num>
  <w:num w:numId="26">
    <w:abstractNumId w:val="23"/>
  </w:num>
  <w:num w:numId="27">
    <w:abstractNumId w:val="1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23E7"/>
    <w:rsid w:val="0001649E"/>
    <w:rsid w:val="00020FE3"/>
    <w:rsid w:val="000277BF"/>
    <w:rsid w:val="000569B8"/>
    <w:rsid w:val="000664AF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1E5A75"/>
    <w:rsid w:val="00206764"/>
    <w:rsid w:val="00210B3D"/>
    <w:rsid w:val="00232E2E"/>
    <w:rsid w:val="00253EE6"/>
    <w:rsid w:val="00260900"/>
    <w:rsid w:val="002674A6"/>
    <w:rsid w:val="002855EB"/>
    <w:rsid w:val="002B2FF7"/>
    <w:rsid w:val="002C3CBB"/>
    <w:rsid w:val="002C4D33"/>
    <w:rsid w:val="002C6163"/>
    <w:rsid w:val="002D52F5"/>
    <w:rsid w:val="003055FB"/>
    <w:rsid w:val="00346866"/>
    <w:rsid w:val="00357BA6"/>
    <w:rsid w:val="0037024E"/>
    <w:rsid w:val="003A15E3"/>
    <w:rsid w:val="003A7407"/>
    <w:rsid w:val="003B3AB9"/>
    <w:rsid w:val="003B7003"/>
    <w:rsid w:val="003F6DFF"/>
    <w:rsid w:val="004150F5"/>
    <w:rsid w:val="00455FEA"/>
    <w:rsid w:val="00467686"/>
    <w:rsid w:val="0048290A"/>
    <w:rsid w:val="004A23A4"/>
    <w:rsid w:val="004B4A16"/>
    <w:rsid w:val="004B4EE5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437F"/>
    <w:rsid w:val="005856D2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C4243"/>
    <w:rsid w:val="006D33E7"/>
    <w:rsid w:val="006E67CE"/>
    <w:rsid w:val="00704BB3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937B3"/>
    <w:rsid w:val="007B5E04"/>
    <w:rsid w:val="007C1DA1"/>
    <w:rsid w:val="007D26B7"/>
    <w:rsid w:val="007F11EA"/>
    <w:rsid w:val="00810FAF"/>
    <w:rsid w:val="00815C26"/>
    <w:rsid w:val="00831EE8"/>
    <w:rsid w:val="00837E71"/>
    <w:rsid w:val="008512D6"/>
    <w:rsid w:val="008843AA"/>
    <w:rsid w:val="008978EF"/>
    <w:rsid w:val="008A34D2"/>
    <w:rsid w:val="008E63F1"/>
    <w:rsid w:val="009108DD"/>
    <w:rsid w:val="00913406"/>
    <w:rsid w:val="0091563F"/>
    <w:rsid w:val="00921167"/>
    <w:rsid w:val="009260F6"/>
    <w:rsid w:val="00932CEC"/>
    <w:rsid w:val="00936324"/>
    <w:rsid w:val="00946694"/>
    <w:rsid w:val="00954CBD"/>
    <w:rsid w:val="0096182B"/>
    <w:rsid w:val="0098400F"/>
    <w:rsid w:val="00994986"/>
    <w:rsid w:val="009A2F37"/>
    <w:rsid w:val="009A4995"/>
    <w:rsid w:val="009C0E59"/>
    <w:rsid w:val="009D391E"/>
    <w:rsid w:val="009D695A"/>
    <w:rsid w:val="00A124A8"/>
    <w:rsid w:val="00A14E21"/>
    <w:rsid w:val="00A15D91"/>
    <w:rsid w:val="00A2136B"/>
    <w:rsid w:val="00A27B99"/>
    <w:rsid w:val="00A30C36"/>
    <w:rsid w:val="00A42FBD"/>
    <w:rsid w:val="00A442F2"/>
    <w:rsid w:val="00A55F7C"/>
    <w:rsid w:val="00A6790E"/>
    <w:rsid w:val="00A824DB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31AA7"/>
    <w:rsid w:val="00B36EF5"/>
    <w:rsid w:val="00B567B1"/>
    <w:rsid w:val="00B629E9"/>
    <w:rsid w:val="00B72DDD"/>
    <w:rsid w:val="00B80F2C"/>
    <w:rsid w:val="00B94D4A"/>
    <w:rsid w:val="00BA2DB5"/>
    <w:rsid w:val="00BC12C8"/>
    <w:rsid w:val="00BC7654"/>
    <w:rsid w:val="00BF056E"/>
    <w:rsid w:val="00BF5F8A"/>
    <w:rsid w:val="00BF62D7"/>
    <w:rsid w:val="00C02116"/>
    <w:rsid w:val="00C25C37"/>
    <w:rsid w:val="00C43F66"/>
    <w:rsid w:val="00C70293"/>
    <w:rsid w:val="00CC3B14"/>
    <w:rsid w:val="00CD280E"/>
    <w:rsid w:val="00CD6EA3"/>
    <w:rsid w:val="00D1713C"/>
    <w:rsid w:val="00D17C4A"/>
    <w:rsid w:val="00D279B0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29D5"/>
    <w:rsid w:val="00EA44D5"/>
    <w:rsid w:val="00EC108D"/>
    <w:rsid w:val="00EC23C8"/>
    <w:rsid w:val="00EC4E69"/>
    <w:rsid w:val="00EC6FAB"/>
    <w:rsid w:val="00EF0911"/>
    <w:rsid w:val="00F14245"/>
    <w:rsid w:val="00F277A6"/>
    <w:rsid w:val="00F47630"/>
    <w:rsid w:val="00F50D65"/>
    <w:rsid w:val="00F608A6"/>
    <w:rsid w:val="00F70263"/>
    <w:rsid w:val="00F84C64"/>
    <w:rsid w:val="00FB2668"/>
    <w:rsid w:val="00FB3B3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6D81-DCB7-47CA-A3BA-54AA61C7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113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33</cp:revision>
  <cp:lastPrinted>2014-06-02T09:09:00Z</cp:lastPrinted>
  <dcterms:created xsi:type="dcterms:W3CDTF">2014-12-17T18:14:00Z</dcterms:created>
  <dcterms:modified xsi:type="dcterms:W3CDTF">2015-01-08T08:42:00Z</dcterms:modified>
</cp:coreProperties>
</file>