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44659F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44659F">
              <w:rPr>
                <w:rStyle w:val="Siln"/>
                <w:smallCaps w:val="0"/>
                <w:sz w:val="36"/>
              </w:rPr>
              <w:t>IA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44659F">
              <w:rPr>
                <w:rStyle w:val="Siln"/>
                <w:smallCaps w:val="0"/>
                <w:sz w:val="36"/>
              </w:rPr>
              <w:t>11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94885" w:rsidRDefault="00F01157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94885" w:rsidRDefault="00F01157" w:rsidP="00194885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94885" w:rsidRDefault="0044659F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94885" w:rsidRDefault="001223C2" w:rsidP="00194885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94885" w:rsidRDefault="001223C2" w:rsidP="00194885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94885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94885" w:rsidRDefault="001223C2" w:rsidP="00194885">
            <w:pPr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94885" w:rsidRDefault="0044659F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Elektrina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194885" w:rsidRDefault="0044659F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Elektrický prúd ako fyzikálna veličina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94885" w:rsidRDefault="001223C2" w:rsidP="00194885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194885" w:rsidRDefault="001223C2" w:rsidP="00194885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194885" w:rsidRDefault="0044659F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194885" w:rsidRDefault="0044659F" w:rsidP="00194885">
            <w:pPr>
              <w:ind w:left="176"/>
              <w:rPr>
                <w:rStyle w:val="Siln"/>
                <w:rFonts w:asciiTheme="minorHAnsi" w:hAnsiTheme="minorHAnsi" w:cstheme="minorHAnsi"/>
                <w:sz w:val="20"/>
              </w:rPr>
            </w:pPr>
            <w:r w:rsidRPr="00194885">
              <w:rPr>
                <w:rStyle w:val="Siln"/>
                <w:rFonts w:asciiTheme="minorHAnsi" w:hAnsiTheme="minorHAnsi" w:cstheme="minorHAnsi"/>
                <w:sz w:val="20"/>
              </w:rPr>
              <w:t>65</w:t>
            </w:r>
            <w:r w:rsidR="0053232E" w:rsidRPr="00194885">
              <w:rPr>
                <w:rStyle w:val="Siln"/>
                <w:rFonts w:asciiTheme="minorHAnsi" w:hAnsiTheme="minorHAnsi" w:cstheme="minorHAnsi"/>
                <w:sz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94885" w:rsidRDefault="002364C6" w:rsidP="00194885">
            <w:pPr>
              <w:ind w:left="176"/>
              <w:rPr>
                <w:rStyle w:val="Siln"/>
                <w:rFonts w:asciiTheme="minorHAnsi" w:hAnsiTheme="minorHAnsi" w:cstheme="minorHAnsi"/>
              </w:rPr>
            </w:pPr>
            <w:r>
              <w:rPr>
                <w:rStyle w:val="Siln"/>
                <w:rFonts w:asciiTheme="minorHAnsi" w:hAnsiTheme="minorHAnsi" w:cstheme="minorHAnsi"/>
              </w:rPr>
              <w:t>Matematika, 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94885" w:rsidRDefault="001223C2" w:rsidP="00194885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194885" w:rsidRDefault="001223C2" w:rsidP="00194885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194885" w:rsidRDefault="001223C2" w:rsidP="00194885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94885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2364C6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</w:t>
            </w:r>
            <w:r w:rsidR="00BB24DF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1223C2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61441A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pracujú na PC.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2F5B1E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</w:t>
            </w:r>
            <w:r w:rsidR="0044659F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sa</w:t>
            </w: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vedia odborne vyjadrovať</w:t>
            </w:r>
            <w:r w:rsidR="002364C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používa odborné pojmy.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2F5B1E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v</w:t>
            </w:r>
            <w:r w:rsidR="00194885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 </w:t>
            </w: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skupinkách</w:t>
            </w:r>
            <w:r w:rsidR="00194885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194885" w:rsidRDefault="00EE456F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</w:t>
            </w:r>
            <w:r w:rsidR="0061441A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61441A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videoukážky</w:t>
            </w:r>
            <w:proofErr w:type="spellEnd"/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názorne vidia daný fyzikálny jav, situáciu</w:t>
            </w:r>
            <w:r w:rsidR="00194885"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194885" w:rsidRDefault="00194885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194885" w:rsidRDefault="00194885" w:rsidP="00194885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194885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02BB7" w:rsidRDefault="00AE3FC9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194885" w:rsidRPr="00D02BB7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 xml:space="preserve"> základné pojmy, definície a vzťahy pre elektrický prúd.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D02BB7" w:rsidRDefault="00AE3FC9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 xml:space="preserve">vypočítať el. prúd.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D02BB7" w:rsidRDefault="00EE456F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zakresli</w:t>
            </w:r>
            <w:r w:rsidR="00AE3FC9" w:rsidRPr="00D02BB7">
              <w:rPr>
                <w:rFonts w:asciiTheme="minorHAnsi" w:hAnsiTheme="minorHAnsi" w:cstheme="minorHAnsi"/>
                <w:sz w:val="20"/>
                <w:szCs w:val="20"/>
              </w:rPr>
              <w:t xml:space="preserve">ť a zostaviť  jednoduchý el. obvod 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02BB7" w:rsidRDefault="00AE3FC9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definovať elektrický prúd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EE456F" w:rsidRPr="00D02BB7" w:rsidRDefault="00EE456F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E3FC9" w:rsidRPr="00D02BB7">
              <w:rPr>
                <w:rFonts w:asciiTheme="minorHAnsi" w:hAnsiTheme="minorHAnsi" w:cstheme="minorHAnsi"/>
                <w:sz w:val="20"/>
                <w:szCs w:val="20"/>
              </w:rPr>
              <w:t>vzorec na výpočet elektrického prúdu, vie ho používať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975733" w:rsidRPr="00D02BB7" w:rsidRDefault="00AE3FC9" w:rsidP="00D02BB7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 xml:space="preserve"> prístroj na meranie el. prúdu a vie ho používať.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02BB7" w:rsidRDefault="002364C6" w:rsidP="00D02BB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02BB7" w:rsidRDefault="00B511BA" w:rsidP="00D02BB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02BB7">
              <w:rPr>
                <w:rFonts w:asciiTheme="minorHAnsi" w:hAnsiTheme="minorHAnsi" w:cstheme="minorHAnsi"/>
                <w:sz w:val="20"/>
                <w:szCs w:val="20"/>
              </w:rPr>
              <w:t>Dialóg, experiment, diskusia</w:t>
            </w:r>
            <w:r w:rsidR="00D02BB7" w:rsidRPr="00D02BB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02BB7" w:rsidRDefault="005B678B" w:rsidP="00D02BB7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Frontálny.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064C9" w:rsidRDefault="00C960AB" w:rsidP="002064C9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Učebnica fyziky pre </w:t>
            </w:r>
            <w:r w:rsidR="005C2309" w:rsidRPr="002064C9">
              <w:rPr>
                <w:rFonts w:asciiTheme="minorHAnsi" w:hAnsiTheme="minorHAnsi" w:cstheme="minorHAnsi"/>
                <w:sz w:val="20"/>
                <w:szCs w:val="20"/>
              </w:rPr>
              <w:t>1.r</w:t>
            </w: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očník, </w:t>
            </w:r>
            <w:r w:rsidR="005C2309"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Václav </w:t>
            </w:r>
            <w:proofErr w:type="spellStart"/>
            <w:r w:rsidR="005C2309" w:rsidRPr="002064C9">
              <w:rPr>
                <w:rFonts w:asciiTheme="minorHAnsi" w:hAnsiTheme="minorHAnsi" w:cstheme="minorHAnsi"/>
                <w:sz w:val="20"/>
                <w:szCs w:val="20"/>
              </w:rPr>
              <w:t>Koubek</w:t>
            </w:r>
            <w:proofErr w:type="spellEnd"/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al.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064C9" w:rsidRDefault="00C960AB" w:rsidP="002364C6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5C2309" w:rsidRPr="002064C9">
              <w:rPr>
                <w:rFonts w:asciiTheme="minorHAnsi" w:hAnsiTheme="minorHAnsi" w:cstheme="minorHAnsi"/>
                <w:sz w:val="20"/>
                <w:szCs w:val="20"/>
              </w:rPr>
              <w:t>, internet</w:t>
            </w:r>
            <w:r w:rsidR="002364C6">
              <w:rPr>
                <w:rFonts w:asciiTheme="minorHAnsi" w:hAnsiTheme="minorHAnsi" w:cstheme="minorHAnsi"/>
                <w:sz w:val="20"/>
                <w:szCs w:val="20"/>
              </w:rPr>
              <w:t>, dataprojektor.</w:t>
            </w:r>
            <w:r w:rsidR="005C2309"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064C9" w:rsidRDefault="005C2309" w:rsidP="002064C9">
            <w:pPr>
              <w:spacing w:before="60" w:after="60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Batéria</w:t>
            </w:r>
            <w:r w:rsidR="00C960AB" w:rsidRPr="002064C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žiarovka, vodiče, ampérmeter, </w:t>
            </w:r>
            <w:r w:rsidR="00C960AB" w:rsidRPr="002064C9">
              <w:rPr>
                <w:rFonts w:asciiTheme="minorHAnsi" w:hAnsiTheme="minorHAnsi" w:cstheme="minorHAnsi"/>
                <w:sz w:val="20"/>
                <w:szCs w:val="20"/>
              </w:rPr>
              <w:t>pracovný materiál</w:t>
            </w:r>
            <w:r w:rsidR="00763C24"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– test v programe </w:t>
            </w:r>
            <w:proofErr w:type="spellStart"/>
            <w:r w:rsidR="00763C24" w:rsidRPr="002064C9">
              <w:rPr>
                <w:rFonts w:asciiTheme="minorHAnsi" w:hAnsiTheme="minorHAnsi" w:cstheme="minorHAnsi"/>
                <w:sz w:val="20"/>
                <w:szCs w:val="20"/>
              </w:rPr>
              <w:t>HotPot</w:t>
            </w:r>
            <w:r w:rsidR="002364C6">
              <w:rPr>
                <w:rFonts w:asciiTheme="minorHAnsi" w:hAnsiTheme="minorHAnsi" w:cstheme="minorHAnsi"/>
                <w:sz w:val="20"/>
                <w:szCs w:val="20"/>
              </w:rPr>
              <w:t>atoes</w:t>
            </w:r>
            <w:proofErr w:type="spellEnd"/>
            <w:r w:rsidR="00C960AB"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C960AB" w:rsidRPr="002064C9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</w:t>
            </w:r>
            <w:r w:rsidRPr="002064C9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IA</w:t>
            </w:r>
            <w:r w:rsidR="00C960AB" w:rsidRPr="002064C9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-</w:t>
            </w:r>
            <w:r w:rsidRPr="002064C9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10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2064C9" w:rsidRDefault="001223C2" w:rsidP="002064C9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064C9" w:rsidRDefault="00975733" w:rsidP="002064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Učebňa s dataprojektorom a</w:t>
            </w:r>
            <w:r w:rsidR="002064C9" w:rsidRPr="002064C9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2064C9" w:rsidRPr="002064C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064C9" w:rsidRDefault="001223C2" w:rsidP="002064C9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064C9" w:rsidRDefault="001223C2" w:rsidP="002064C9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064C9" w:rsidRDefault="001223C2" w:rsidP="002064C9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2064C9" w:rsidRDefault="001223C2" w:rsidP="002064C9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2064C9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064C9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960AB">
              <w:rPr>
                <w:b/>
                <w:sz w:val="20"/>
              </w:rPr>
              <w:t>1</w:t>
            </w:r>
            <w:r w:rsidR="00C71988">
              <w:rPr>
                <w:b/>
                <w:sz w:val="20"/>
              </w:rPr>
              <w:t>5</w:t>
            </w:r>
            <w:r w:rsidR="00C960AB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2364C6" w:rsidRDefault="008A73F0" w:rsidP="002364C6">
      <w:pPr>
        <w:pStyle w:val="Odsekzoznamu"/>
        <w:numPr>
          <w:ilvl w:val="0"/>
          <w:numId w:val="12"/>
        </w:numPr>
        <w:spacing w:after="120"/>
        <w:ind w:left="714" w:hanging="357"/>
        <w:jc w:val="left"/>
        <w:rPr>
          <w:rFonts w:asciiTheme="minorHAnsi" w:hAnsiTheme="minorHAnsi" w:cstheme="minorHAnsi"/>
          <w:sz w:val="14"/>
        </w:rPr>
      </w:pPr>
      <w:r w:rsidRPr="00454878">
        <w:rPr>
          <w:rFonts w:asciiTheme="minorHAnsi" w:hAnsiTheme="minorHAnsi" w:cstheme="minorHAnsi"/>
        </w:rPr>
        <w:t xml:space="preserve">Učiteľ </w:t>
      </w:r>
      <w:r w:rsidR="00C71988" w:rsidRPr="00454878">
        <w:rPr>
          <w:rFonts w:asciiTheme="minorHAnsi" w:hAnsiTheme="minorHAnsi" w:cstheme="minorHAnsi"/>
        </w:rPr>
        <w:t xml:space="preserve">pustí žiakom video materiál </w:t>
      </w:r>
      <w:r w:rsidR="002364C6">
        <w:rPr>
          <w:rFonts w:asciiTheme="minorHAnsi" w:hAnsiTheme="minorHAnsi" w:cstheme="minorHAnsi"/>
        </w:rPr>
        <w:t xml:space="preserve"> (</w:t>
      </w:r>
      <w:hyperlink r:id="rId8" w:history="1">
        <w:r w:rsidR="002364C6" w:rsidRPr="002364C6">
          <w:rPr>
            <w:rStyle w:val="Hypertextovprepojenie"/>
            <w:rFonts w:asciiTheme="minorHAnsi" w:hAnsiTheme="minorHAnsi" w:cstheme="minorHAnsi"/>
            <w:sz w:val="14"/>
          </w:rPr>
          <w:t>http://planetavedomosti.iedu.sk/page.php/resources/view_all?id=ampermeter_droty_elektricky_obvod_prud_kvapaliny_plyny_pohlad_zblizka_v_kvapalinach_plynoch_velkost_prudu_vypinac_t&amp;1</w:t>
        </w:r>
      </w:hyperlink>
      <w:r w:rsidR="002364C6" w:rsidRPr="002364C6">
        <w:rPr>
          <w:sz w:val="14"/>
        </w:rPr>
        <w:t>)</w:t>
      </w:r>
      <w:r w:rsidR="002364C6">
        <w:rPr>
          <w:sz w:val="14"/>
        </w:rPr>
        <w:t xml:space="preserve"> </w:t>
      </w:r>
      <w:r w:rsidR="00C71988" w:rsidRPr="002364C6">
        <w:rPr>
          <w:rFonts w:asciiTheme="minorHAnsi" w:hAnsiTheme="minorHAnsi" w:cstheme="minorHAnsi"/>
        </w:rPr>
        <w:t xml:space="preserve">o elektrickom prúde.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Pr="002364C6" w:rsidRDefault="002364C6" w:rsidP="002364C6">
      <w:pPr>
        <w:pStyle w:val="Odsekzoznamu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2364C6">
        <w:rPr>
          <w:rFonts w:asciiTheme="minorHAnsi" w:hAnsiTheme="minorHAnsi" w:cstheme="minorHAnsi"/>
        </w:rPr>
        <w:t>Pozorne sledujte a riešte</w:t>
      </w:r>
      <w:r w:rsidR="00C71988" w:rsidRPr="002364C6">
        <w:rPr>
          <w:rFonts w:asciiTheme="minorHAnsi" w:hAnsiTheme="minorHAnsi" w:cstheme="minorHAnsi"/>
        </w:rPr>
        <w:t xml:space="preserve"> úlohy zadané v danom materiály.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454878" w:rsidRDefault="007A59AA" w:rsidP="00454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454878">
        <w:rPr>
          <w:rFonts w:asciiTheme="minorHAnsi" w:hAnsiTheme="minorHAnsi" w:cstheme="minorHAnsi"/>
        </w:rPr>
        <w:t xml:space="preserve">1) Spoločné </w:t>
      </w:r>
      <w:r w:rsidR="00C71988" w:rsidRPr="00454878">
        <w:rPr>
          <w:rFonts w:asciiTheme="minorHAnsi" w:hAnsiTheme="minorHAnsi" w:cstheme="minorHAnsi"/>
        </w:rPr>
        <w:t xml:space="preserve">zodpovedanie a zhodnotenie úloh prostredníctvom </w:t>
      </w:r>
      <w:r w:rsidRPr="00454878">
        <w:rPr>
          <w:rFonts w:asciiTheme="minorHAnsi" w:hAnsiTheme="minorHAnsi" w:cstheme="minorHAnsi"/>
        </w:rPr>
        <w:t xml:space="preserve">diskusie.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63C2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63C24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454878" w:rsidRDefault="007A59AA" w:rsidP="00454878">
      <w:pPr>
        <w:rPr>
          <w:rFonts w:asciiTheme="minorHAnsi" w:hAnsiTheme="minorHAnsi" w:cstheme="minorHAnsi"/>
        </w:rPr>
      </w:pPr>
      <w:r w:rsidRPr="00454878">
        <w:rPr>
          <w:rFonts w:asciiTheme="minorHAnsi" w:hAnsiTheme="minorHAnsi" w:cstheme="minorHAnsi"/>
        </w:rPr>
        <w:t xml:space="preserve">Učiteľ </w:t>
      </w:r>
      <w:r w:rsidR="00C71988" w:rsidRPr="00454878">
        <w:rPr>
          <w:rFonts w:asciiTheme="minorHAnsi" w:hAnsiTheme="minorHAnsi" w:cstheme="minorHAnsi"/>
        </w:rPr>
        <w:t xml:space="preserve">zhrnie poznatky, ktoré boli </w:t>
      </w:r>
      <w:proofErr w:type="spellStart"/>
      <w:r w:rsidR="00C71988" w:rsidRPr="00454878">
        <w:rPr>
          <w:rFonts w:asciiTheme="minorHAnsi" w:hAnsiTheme="minorHAnsi" w:cstheme="minorHAnsi"/>
        </w:rPr>
        <w:t>odprezentované</w:t>
      </w:r>
      <w:proofErr w:type="spellEnd"/>
      <w:r w:rsidR="00C71988" w:rsidRPr="00454878">
        <w:rPr>
          <w:rFonts w:asciiTheme="minorHAnsi" w:hAnsiTheme="minorHAnsi" w:cstheme="minorHAnsi"/>
        </w:rPr>
        <w:t xml:space="preserve"> vo video materiály.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454878" w:rsidRDefault="00C43DE2" w:rsidP="00454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454878">
        <w:rPr>
          <w:rFonts w:asciiTheme="minorHAnsi" w:hAnsiTheme="minorHAnsi" w:cstheme="minorHAnsi"/>
        </w:rPr>
        <w:t xml:space="preserve">1) </w:t>
      </w:r>
      <w:r w:rsidR="002364C6">
        <w:rPr>
          <w:rFonts w:asciiTheme="minorHAnsi" w:hAnsiTheme="minorHAnsi" w:cstheme="minorHAnsi"/>
        </w:rPr>
        <w:t>Pozorne počúvajte výklad.</w:t>
      </w:r>
      <w:r w:rsidR="008A73F0" w:rsidRPr="00454878">
        <w:rPr>
          <w:rFonts w:asciiTheme="minorHAnsi" w:hAnsiTheme="minorHAnsi" w:cstheme="minorHAnsi"/>
        </w:rPr>
        <w:t xml:space="preserve">. </w:t>
      </w:r>
    </w:p>
    <w:p w:rsidR="00E163D8" w:rsidRPr="00454878" w:rsidRDefault="00C43DE2" w:rsidP="00454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454878">
        <w:rPr>
          <w:rFonts w:asciiTheme="minorHAnsi" w:hAnsiTheme="minorHAnsi" w:cstheme="minorHAnsi"/>
        </w:rPr>
        <w:t xml:space="preserve">2) </w:t>
      </w:r>
      <w:r w:rsidR="002364C6">
        <w:rPr>
          <w:rFonts w:asciiTheme="minorHAnsi" w:hAnsiTheme="minorHAnsi" w:cstheme="minorHAnsi"/>
        </w:rPr>
        <w:t>Spracujte si poznámky</w:t>
      </w:r>
      <w:r w:rsidRPr="00454878">
        <w:rPr>
          <w:rFonts w:asciiTheme="minorHAnsi" w:hAnsiTheme="minorHAnsi" w:cstheme="minorHAnsi"/>
        </w:rPr>
        <w:t xml:space="preserve">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454878" w:rsidRDefault="00E163D8" w:rsidP="00454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454878">
        <w:rPr>
          <w:rFonts w:asciiTheme="minorHAnsi" w:hAnsiTheme="minorHAnsi" w:cstheme="minorHAnsi"/>
        </w:rPr>
        <w:t xml:space="preserve">1) </w:t>
      </w:r>
      <w:r w:rsidR="005B678B">
        <w:rPr>
          <w:rFonts w:asciiTheme="minorHAnsi" w:hAnsiTheme="minorHAnsi" w:cstheme="minorHAnsi"/>
        </w:rPr>
        <w:t>Žiak prečíta poznámky, ktoré si zaznamenal.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63C2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63C2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623A18" w:rsidRDefault="00C43DE2" w:rsidP="00623A18">
      <w:pPr>
        <w:rPr>
          <w:rFonts w:asciiTheme="minorHAnsi" w:hAnsiTheme="minorHAnsi" w:cstheme="minorHAnsi"/>
        </w:rPr>
      </w:pPr>
      <w:r w:rsidRPr="00623A18">
        <w:rPr>
          <w:rFonts w:asciiTheme="minorHAnsi" w:hAnsiTheme="minorHAnsi" w:cstheme="minorHAnsi"/>
        </w:rPr>
        <w:t xml:space="preserve">Žiaci </w:t>
      </w:r>
      <w:r w:rsidR="00763C24" w:rsidRPr="00623A18">
        <w:rPr>
          <w:rFonts w:asciiTheme="minorHAnsi" w:hAnsiTheme="minorHAnsi" w:cstheme="minorHAnsi"/>
        </w:rPr>
        <w:t>zostroja jednoduchý elektrický obvod z vodiča, batérie</w:t>
      </w:r>
      <w:r w:rsidR="00623A18" w:rsidRPr="00623A18">
        <w:rPr>
          <w:rFonts w:asciiTheme="minorHAnsi" w:hAnsiTheme="minorHAnsi" w:cstheme="minorHAnsi"/>
        </w:rPr>
        <w:t>,</w:t>
      </w:r>
      <w:r w:rsidR="00763C24" w:rsidRPr="00623A18">
        <w:rPr>
          <w:rFonts w:asciiTheme="minorHAnsi" w:hAnsiTheme="minorHAnsi" w:cstheme="minorHAnsi"/>
        </w:rPr>
        <w:t xml:space="preserve"> žiarovky a spínača</w:t>
      </w:r>
      <w:r w:rsidR="00C71988" w:rsidRPr="00623A18">
        <w:rPr>
          <w:rFonts w:asciiTheme="minorHAnsi" w:hAnsiTheme="minorHAnsi" w:cstheme="minorHAnsi"/>
        </w:rPr>
        <w:t xml:space="preserve">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623A18" w:rsidRDefault="00C43DE2" w:rsidP="0062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623A18">
        <w:rPr>
          <w:rFonts w:asciiTheme="minorHAnsi" w:hAnsiTheme="minorHAnsi" w:cstheme="minorHAnsi"/>
        </w:rPr>
        <w:t xml:space="preserve">1) </w:t>
      </w:r>
      <w:r w:rsidR="005B678B">
        <w:rPr>
          <w:rFonts w:asciiTheme="minorHAnsi" w:hAnsiTheme="minorHAnsi" w:cstheme="minorHAnsi"/>
        </w:rPr>
        <w:t>Z daných pomôcok s</w:t>
      </w:r>
      <w:r w:rsidR="00763C24" w:rsidRPr="00623A18">
        <w:rPr>
          <w:rFonts w:asciiTheme="minorHAnsi" w:hAnsiTheme="minorHAnsi" w:cstheme="minorHAnsi"/>
        </w:rPr>
        <w:t xml:space="preserve">právne zostrojte el. obvod za daných pomôcok.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623A18" w:rsidRDefault="00623A18" w:rsidP="0062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623A18">
        <w:rPr>
          <w:rFonts w:asciiTheme="minorHAnsi" w:hAnsiTheme="minorHAnsi" w:cstheme="minorHAnsi"/>
        </w:rPr>
        <w:lastRenderedPageBreak/>
        <w:t xml:space="preserve">1) </w:t>
      </w:r>
      <w:r w:rsidR="00763C24" w:rsidRPr="00623A18">
        <w:rPr>
          <w:rFonts w:asciiTheme="minorHAnsi" w:hAnsiTheme="minorHAnsi" w:cstheme="minorHAnsi"/>
        </w:rPr>
        <w:t xml:space="preserve">Ak žiarovka bude svietiť, obvod je zostrojený správne.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63C24">
              <w:rPr>
                <w:b/>
                <w:sz w:val="20"/>
              </w:rPr>
              <w:t xml:space="preserve">10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623A18" w:rsidRPr="00623A18" w:rsidRDefault="00763C24" w:rsidP="00623A18">
      <w:pPr>
        <w:rPr>
          <w:rStyle w:val="Siln"/>
          <w:rFonts w:asciiTheme="minorHAnsi" w:hAnsiTheme="minorHAnsi" w:cstheme="minorHAnsi"/>
        </w:rPr>
      </w:pPr>
      <w:r w:rsidRPr="00623A18">
        <w:rPr>
          <w:rFonts w:asciiTheme="minorHAnsi" w:hAnsiTheme="minorHAnsi" w:cstheme="minorHAnsi"/>
        </w:rPr>
        <w:t xml:space="preserve">Žiaci si sadnú za počítač, v ktorom si spustia test v programe </w:t>
      </w:r>
      <w:proofErr w:type="spellStart"/>
      <w:r w:rsidRPr="00623A18">
        <w:rPr>
          <w:rFonts w:asciiTheme="minorHAnsi" w:hAnsiTheme="minorHAnsi" w:cstheme="minorHAnsi"/>
        </w:rPr>
        <w:t>HotPot</w:t>
      </w:r>
      <w:r w:rsidR="00623A18" w:rsidRPr="00623A18">
        <w:rPr>
          <w:rFonts w:asciiTheme="minorHAnsi" w:hAnsiTheme="minorHAnsi" w:cstheme="minorHAnsi"/>
        </w:rPr>
        <w:t>atoes</w:t>
      </w:r>
      <w:proofErr w:type="spellEnd"/>
      <w:r w:rsidRPr="00623A18">
        <w:rPr>
          <w:rFonts w:asciiTheme="minorHAnsi" w:hAnsiTheme="minorHAnsi" w:cstheme="minorHAnsi"/>
        </w:rPr>
        <w:t xml:space="preserve"> </w:t>
      </w:r>
      <w:r w:rsidR="005B678B" w:rsidRPr="002B3953">
        <w:rPr>
          <w:rStyle w:val="Siln"/>
          <w:rFonts w:asciiTheme="minorHAnsi" w:hAnsiTheme="minorHAnsi" w:cstheme="minorHAnsi"/>
          <w:b w:val="0"/>
          <w:smallCaps/>
        </w:rPr>
        <w:t>GEL-VIT-FYZ-IA-10</w:t>
      </w:r>
      <w:r w:rsidR="005B678B">
        <w:rPr>
          <w:rStyle w:val="Siln"/>
          <w:rFonts w:asciiTheme="minorHAnsi" w:hAnsiTheme="minorHAnsi" w:cstheme="minorHAnsi"/>
          <w:b w:val="0"/>
          <w:smallCaps/>
        </w:rPr>
        <w:t xml:space="preserve"> </w:t>
      </w:r>
      <w:r w:rsidRPr="00623A18">
        <w:rPr>
          <w:rFonts w:asciiTheme="minorHAnsi" w:hAnsiTheme="minorHAnsi" w:cstheme="minorHAnsi"/>
        </w:rPr>
        <w:t>na tému el. prúd</w:t>
      </w:r>
      <w:r w:rsidR="00623A18" w:rsidRPr="00623A18">
        <w:rPr>
          <w:rFonts w:asciiTheme="minorHAnsi" w:hAnsiTheme="minorHAnsi" w:cstheme="minorHAnsi"/>
        </w:rPr>
        <w:t>.</w:t>
      </w:r>
      <w:r w:rsidRPr="00623A18">
        <w:rPr>
          <w:rStyle w:val="Siln"/>
          <w:rFonts w:asciiTheme="minorHAnsi" w:hAnsiTheme="minorHAnsi" w:cstheme="minorHAnsi"/>
        </w:rPr>
        <w:t xml:space="preserve"> </w:t>
      </w:r>
    </w:p>
    <w:p w:rsidR="00E163D8" w:rsidRPr="005166CE" w:rsidRDefault="00E163D8" w:rsidP="00763C24">
      <w:pPr>
        <w:rPr>
          <w:rStyle w:val="Siln"/>
        </w:rPr>
      </w:pPr>
    </w:p>
    <w:p w:rsidR="00763C24" w:rsidRDefault="00763C2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623A18" w:rsidRDefault="002436FE" w:rsidP="0062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623A18">
        <w:rPr>
          <w:rFonts w:asciiTheme="minorHAnsi" w:hAnsiTheme="minorHAnsi" w:cstheme="minorHAnsi"/>
        </w:rPr>
        <w:t xml:space="preserve">1) </w:t>
      </w:r>
      <w:r w:rsidR="00763C24" w:rsidRPr="00623A18">
        <w:rPr>
          <w:rFonts w:asciiTheme="minorHAnsi" w:hAnsiTheme="minorHAnsi" w:cstheme="minorHAnsi"/>
        </w:rPr>
        <w:t xml:space="preserve">Správne vyriešte test. </w:t>
      </w:r>
    </w:p>
    <w:p w:rsidR="00E163D8" w:rsidRPr="00DD5BCB" w:rsidRDefault="00E163D8" w:rsidP="00E163D8">
      <w:pPr>
        <w:rPr>
          <w:b/>
        </w:rPr>
      </w:pPr>
    </w:p>
    <w:p w:rsidR="00623A18" w:rsidRDefault="00E163D8" w:rsidP="0062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763C24" w:rsidRPr="00623A18" w:rsidRDefault="00623A18" w:rsidP="0062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rFonts w:asciiTheme="minorHAnsi" w:hAnsiTheme="minorHAnsi" w:cstheme="minorHAnsi"/>
        </w:rPr>
      </w:pPr>
      <w:r w:rsidRPr="00623A18">
        <w:rPr>
          <w:rStyle w:val="Siln"/>
          <w:rFonts w:asciiTheme="minorHAnsi" w:hAnsiTheme="minorHAnsi" w:cstheme="minorHAnsi"/>
          <w:b w:val="0"/>
        </w:rPr>
        <w:t xml:space="preserve">1) </w:t>
      </w:r>
      <w:r w:rsidR="00763C24" w:rsidRPr="00623A18">
        <w:rPr>
          <w:rStyle w:val="Siln"/>
          <w:rFonts w:asciiTheme="minorHAnsi" w:hAnsiTheme="minorHAnsi" w:cstheme="minorHAnsi"/>
          <w:b w:val="0"/>
        </w:rPr>
        <w:t xml:space="preserve">Učiteľ ohodnotí test podľa </w:t>
      </w:r>
      <w:r w:rsidRPr="00623A18">
        <w:rPr>
          <w:rStyle w:val="Siln"/>
          <w:rFonts w:asciiTheme="minorHAnsi" w:hAnsiTheme="minorHAnsi" w:cstheme="minorHAnsi"/>
          <w:b w:val="0"/>
        </w:rPr>
        <w:t xml:space="preserve">automatického </w:t>
      </w:r>
      <w:r w:rsidR="00763C24" w:rsidRPr="00623A18">
        <w:rPr>
          <w:rStyle w:val="Siln"/>
          <w:rFonts w:asciiTheme="minorHAnsi" w:hAnsiTheme="minorHAnsi" w:cstheme="minorHAnsi"/>
          <w:b w:val="0"/>
        </w:rPr>
        <w:t xml:space="preserve">výsledku a vopred stanovej stupnice. 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2436FE" w:rsidRDefault="002436FE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623A18" w:rsidRDefault="00623A18" w:rsidP="002436FE"/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2B3953" w:rsidRDefault="00763C24" w:rsidP="002B3953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2B3953">
        <w:rPr>
          <w:rFonts w:asciiTheme="minorHAnsi" w:hAnsiTheme="minorHAnsi" w:cstheme="minorHAnsi"/>
        </w:rPr>
        <w:t xml:space="preserve">Test v programe </w:t>
      </w:r>
      <w:proofErr w:type="spellStart"/>
      <w:r w:rsidRPr="002B3953">
        <w:rPr>
          <w:rFonts w:asciiTheme="minorHAnsi" w:hAnsiTheme="minorHAnsi" w:cstheme="minorHAnsi"/>
        </w:rPr>
        <w:t>Hot</w:t>
      </w:r>
      <w:r w:rsidR="002B3953" w:rsidRPr="002B3953">
        <w:rPr>
          <w:rFonts w:asciiTheme="minorHAnsi" w:hAnsiTheme="minorHAnsi" w:cstheme="minorHAnsi"/>
        </w:rPr>
        <w:t>P</w:t>
      </w:r>
      <w:r w:rsidRPr="002B3953">
        <w:rPr>
          <w:rFonts w:asciiTheme="minorHAnsi" w:hAnsiTheme="minorHAnsi" w:cstheme="minorHAnsi"/>
        </w:rPr>
        <w:t>ot</w:t>
      </w:r>
      <w:r w:rsidR="002B3953" w:rsidRPr="002B3953">
        <w:rPr>
          <w:rFonts w:asciiTheme="minorHAnsi" w:hAnsiTheme="minorHAnsi" w:cstheme="minorHAnsi"/>
        </w:rPr>
        <w:t>atoes</w:t>
      </w:r>
      <w:proofErr w:type="spellEnd"/>
      <w:r w:rsidRPr="002B3953">
        <w:rPr>
          <w:rFonts w:asciiTheme="minorHAnsi" w:hAnsiTheme="minorHAnsi" w:cstheme="minorHAnsi"/>
        </w:rPr>
        <w:t xml:space="preserve"> </w:t>
      </w:r>
      <w:r w:rsidR="002B3953" w:rsidRPr="002B3953">
        <w:rPr>
          <w:rFonts w:asciiTheme="minorHAnsi" w:hAnsiTheme="minorHAnsi" w:cstheme="minorHAnsi"/>
        </w:rPr>
        <w:t>(</w:t>
      </w:r>
      <w:r w:rsidR="00FA0DCB" w:rsidRPr="002B3953">
        <w:rPr>
          <w:rStyle w:val="Siln"/>
          <w:rFonts w:asciiTheme="minorHAnsi" w:hAnsiTheme="minorHAnsi" w:cstheme="minorHAnsi"/>
          <w:b w:val="0"/>
          <w:smallCaps/>
        </w:rPr>
        <w:t>GEL-VIT-FYZ-IA-10</w:t>
      </w:r>
      <w:r w:rsidR="002B3953" w:rsidRPr="002B3953">
        <w:rPr>
          <w:rStyle w:val="Siln"/>
          <w:rFonts w:asciiTheme="minorHAnsi" w:hAnsiTheme="minorHAnsi" w:cstheme="minorHAnsi"/>
          <w:b w:val="0"/>
        </w:rPr>
        <w:t>)</w:t>
      </w:r>
    </w:p>
    <w:p w:rsidR="002436FE" w:rsidRDefault="00FA0DCB" w:rsidP="002B3953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2B3953">
        <w:rPr>
          <w:rFonts w:asciiTheme="minorHAnsi" w:hAnsiTheme="minorHAnsi" w:cstheme="minorHAnsi"/>
        </w:rPr>
        <w:t xml:space="preserve">Batéria, vodiče, žiarovka, spínač. </w:t>
      </w:r>
    </w:p>
    <w:p w:rsidR="002B3953" w:rsidRPr="002B3953" w:rsidRDefault="002B3953" w:rsidP="002B3953">
      <w:pPr>
        <w:pStyle w:val="Odsekzoznamu"/>
        <w:rPr>
          <w:rFonts w:asciiTheme="minorHAnsi" w:hAnsiTheme="minorHAnsi"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FA0DCB" w:rsidRDefault="00FA0DCB" w:rsidP="002B3953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proofErr w:type="spellStart"/>
      <w:r w:rsidRPr="002B3953">
        <w:rPr>
          <w:rFonts w:asciiTheme="minorHAnsi" w:hAnsiTheme="minorHAnsi" w:cstheme="minorHAnsi"/>
        </w:rPr>
        <w:t>Koubek</w:t>
      </w:r>
      <w:proofErr w:type="spellEnd"/>
      <w:r w:rsidR="002436FE" w:rsidRPr="002B3953">
        <w:rPr>
          <w:rFonts w:asciiTheme="minorHAnsi" w:hAnsiTheme="minorHAnsi" w:cstheme="minorHAnsi"/>
        </w:rPr>
        <w:t xml:space="preserve">, </w:t>
      </w:r>
      <w:r w:rsidRPr="002B3953">
        <w:rPr>
          <w:rFonts w:asciiTheme="minorHAnsi" w:hAnsiTheme="minorHAnsi" w:cstheme="minorHAnsi"/>
        </w:rPr>
        <w:t>Václav</w:t>
      </w:r>
      <w:r w:rsidR="002436FE" w:rsidRPr="002B3953">
        <w:rPr>
          <w:rFonts w:asciiTheme="minorHAnsi" w:hAnsiTheme="minorHAnsi" w:cstheme="minorHAnsi"/>
        </w:rPr>
        <w:t xml:space="preserve"> </w:t>
      </w:r>
      <w:proofErr w:type="spellStart"/>
      <w:r w:rsidR="002436FE" w:rsidRPr="002B3953">
        <w:rPr>
          <w:rFonts w:asciiTheme="minorHAnsi" w:hAnsiTheme="minorHAnsi" w:cstheme="minorHAnsi"/>
        </w:rPr>
        <w:t>et</w:t>
      </w:r>
      <w:proofErr w:type="spellEnd"/>
      <w:r w:rsidR="002436FE" w:rsidRPr="002B3953">
        <w:rPr>
          <w:rFonts w:asciiTheme="minorHAnsi" w:hAnsiTheme="minorHAnsi" w:cstheme="minorHAnsi"/>
        </w:rPr>
        <w:t xml:space="preserve"> al. Fyzika pre </w:t>
      </w:r>
      <w:r w:rsidRPr="002B3953">
        <w:rPr>
          <w:rFonts w:asciiTheme="minorHAnsi" w:hAnsiTheme="minorHAnsi" w:cstheme="minorHAnsi"/>
        </w:rPr>
        <w:t>1</w:t>
      </w:r>
      <w:r w:rsidR="002436FE" w:rsidRPr="002B3953">
        <w:rPr>
          <w:rFonts w:asciiTheme="minorHAnsi" w:hAnsiTheme="minorHAnsi" w:cstheme="minorHAnsi"/>
        </w:rPr>
        <w:t xml:space="preserve">. ročník gymnázií. </w:t>
      </w:r>
      <w:r w:rsidRPr="002B3953">
        <w:rPr>
          <w:rFonts w:asciiTheme="minorHAnsi" w:hAnsiTheme="minorHAnsi" w:cstheme="minorHAnsi"/>
        </w:rPr>
        <w:t>Prievidza</w:t>
      </w:r>
      <w:r w:rsidR="002436FE" w:rsidRPr="002B3953">
        <w:rPr>
          <w:rFonts w:asciiTheme="minorHAnsi" w:hAnsiTheme="minorHAnsi" w:cstheme="minorHAnsi"/>
        </w:rPr>
        <w:t xml:space="preserve">: </w:t>
      </w:r>
      <w:r w:rsidRPr="002B3953">
        <w:rPr>
          <w:rFonts w:asciiTheme="minorHAnsi" w:hAnsiTheme="minorHAnsi" w:cstheme="minorHAnsi"/>
        </w:rPr>
        <w:t>Združenie EDUCO</w:t>
      </w:r>
      <w:r w:rsidR="002436FE" w:rsidRPr="002B3953">
        <w:rPr>
          <w:rFonts w:asciiTheme="minorHAnsi" w:hAnsiTheme="minorHAnsi" w:cstheme="minorHAnsi"/>
        </w:rPr>
        <w:t xml:space="preserve">, </w:t>
      </w:r>
      <w:r w:rsidRPr="002B3953">
        <w:rPr>
          <w:rFonts w:asciiTheme="minorHAnsi" w:hAnsiTheme="minorHAnsi" w:cstheme="minorHAnsi"/>
        </w:rPr>
        <w:t>2009</w:t>
      </w:r>
      <w:r w:rsidR="0095576A" w:rsidRPr="002B3953">
        <w:rPr>
          <w:rFonts w:asciiTheme="minorHAnsi" w:hAnsiTheme="minorHAnsi" w:cstheme="minorHAnsi"/>
        </w:rPr>
        <w:t xml:space="preserve">. </w:t>
      </w:r>
      <w:r w:rsidRPr="002B3953">
        <w:rPr>
          <w:rFonts w:asciiTheme="minorHAnsi" w:hAnsiTheme="minorHAnsi" w:cstheme="minorHAnsi"/>
        </w:rPr>
        <w:t>152</w:t>
      </w:r>
      <w:r w:rsidR="0095576A" w:rsidRPr="002B3953">
        <w:rPr>
          <w:rFonts w:asciiTheme="minorHAnsi" w:hAnsiTheme="minorHAnsi" w:cstheme="minorHAnsi"/>
        </w:rPr>
        <w:t xml:space="preserve">s. ISBN </w:t>
      </w:r>
      <w:r w:rsidRPr="002B3953">
        <w:rPr>
          <w:rFonts w:asciiTheme="minorHAnsi" w:hAnsiTheme="minorHAnsi" w:cstheme="minorHAnsi"/>
        </w:rPr>
        <w:t>978</w:t>
      </w:r>
      <w:r w:rsidR="0095576A" w:rsidRPr="002B3953">
        <w:rPr>
          <w:rFonts w:asciiTheme="minorHAnsi" w:hAnsiTheme="minorHAnsi" w:cstheme="minorHAnsi"/>
        </w:rPr>
        <w:t>-</w:t>
      </w:r>
      <w:r w:rsidRPr="002B3953">
        <w:rPr>
          <w:rFonts w:asciiTheme="minorHAnsi" w:hAnsiTheme="minorHAnsi" w:cstheme="minorHAnsi"/>
        </w:rPr>
        <w:t>80</w:t>
      </w:r>
      <w:r w:rsidR="0095576A" w:rsidRPr="002B3953">
        <w:rPr>
          <w:rFonts w:asciiTheme="minorHAnsi" w:hAnsiTheme="minorHAnsi" w:cstheme="minorHAnsi"/>
        </w:rPr>
        <w:t>-</w:t>
      </w:r>
      <w:r w:rsidRPr="002B3953">
        <w:rPr>
          <w:rFonts w:asciiTheme="minorHAnsi" w:hAnsiTheme="minorHAnsi" w:cstheme="minorHAnsi"/>
        </w:rPr>
        <w:t>89431</w:t>
      </w:r>
      <w:r w:rsidR="0095576A" w:rsidRPr="002B3953">
        <w:rPr>
          <w:rFonts w:asciiTheme="minorHAnsi" w:hAnsiTheme="minorHAnsi" w:cstheme="minorHAnsi"/>
        </w:rPr>
        <w:t>-</w:t>
      </w:r>
      <w:r w:rsidRPr="002B3953">
        <w:rPr>
          <w:rFonts w:asciiTheme="minorHAnsi" w:hAnsiTheme="minorHAnsi" w:cstheme="minorHAnsi"/>
        </w:rPr>
        <w:t>00-7.</w:t>
      </w:r>
    </w:p>
    <w:p w:rsidR="002B3953" w:rsidRDefault="002B3953" w:rsidP="002B3953">
      <w:pPr>
        <w:pStyle w:val="Nadpis2"/>
        <w:rPr>
          <w:sz w:val="28"/>
        </w:rPr>
      </w:pPr>
      <w:r>
        <w:rPr>
          <w:sz w:val="28"/>
        </w:rPr>
        <w:t>Internetové zdroje</w:t>
      </w:r>
    </w:p>
    <w:p w:rsidR="002364C6" w:rsidRPr="002364C6" w:rsidRDefault="002364C6" w:rsidP="002B3953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hyperlink r:id="rId9" w:history="1">
        <w:r w:rsidRPr="00184399">
          <w:rPr>
            <w:rStyle w:val="Hypertextovprepojenie"/>
          </w:rPr>
          <w:t>www.planetavedomosti.iedu.sk</w:t>
        </w:r>
      </w:hyperlink>
      <w:r>
        <w:t xml:space="preserve"> (4. 10.2014)</w:t>
      </w:r>
    </w:p>
    <w:p w:rsidR="00FA0DCB" w:rsidRPr="00DD5BCB" w:rsidRDefault="00FA0DCB" w:rsidP="00FA0DCB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FA0DCB" w:rsidRPr="00DD5BCB" w:rsidSect="00DD5E5D">
      <w:headerReference w:type="default" r:id="rId10"/>
      <w:footerReference w:type="default" r:id="rId11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9D" w:rsidRDefault="00CC019D" w:rsidP="00954CBD">
      <w:r>
        <w:separator/>
      </w:r>
    </w:p>
  </w:endnote>
  <w:endnote w:type="continuationSeparator" w:id="0">
    <w:p w:rsidR="00CC019D" w:rsidRDefault="00CC019D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B2163A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B2163A" w:rsidRPr="00954CBD">
      <w:rPr>
        <w:rFonts w:asciiTheme="minorHAnsi" w:hAnsiTheme="minorHAnsi" w:cstheme="minorHAnsi"/>
        <w:sz w:val="16"/>
      </w:rPr>
      <w:fldChar w:fldCharType="separate"/>
    </w:r>
    <w:r w:rsidR="005B678B">
      <w:rPr>
        <w:rFonts w:asciiTheme="minorHAnsi" w:hAnsiTheme="minorHAnsi" w:cstheme="minorHAnsi"/>
        <w:noProof/>
        <w:sz w:val="16"/>
      </w:rPr>
      <w:t>1</w:t>
    </w:r>
    <w:r w:rsidR="00B2163A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5B678B" w:rsidRPr="005B678B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9D" w:rsidRDefault="00CC019D" w:rsidP="00954CBD">
      <w:r>
        <w:separator/>
      </w:r>
    </w:p>
  </w:footnote>
  <w:footnote w:type="continuationSeparator" w:id="0">
    <w:p w:rsidR="00CC019D" w:rsidRDefault="00CC019D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8356B3"/>
    <w:multiLevelType w:val="hybridMultilevel"/>
    <w:tmpl w:val="A6E052D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A28D9"/>
    <w:multiLevelType w:val="hybridMultilevel"/>
    <w:tmpl w:val="BE94ECD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47DC2"/>
    <w:multiLevelType w:val="hybridMultilevel"/>
    <w:tmpl w:val="B61E17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12"/>
  </w:num>
  <w:num w:numId="5">
    <w:abstractNumId w:val="13"/>
  </w:num>
  <w:num w:numId="6">
    <w:abstractNumId w:val="20"/>
  </w:num>
  <w:num w:numId="7">
    <w:abstractNumId w:val="11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8"/>
  </w:num>
  <w:num w:numId="12">
    <w:abstractNumId w:val="16"/>
  </w:num>
  <w:num w:numId="13">
    <w:abstractNumId w:val="9"/>
  </w:num>
  <w:num w:numId="14">
    <w:abstractNumId w:val="23"/>
  </w:num>
  <w:num w:numId="15">
    <w:abstractNumId w:val="10"/>
  </w:num>
  <w:num w:numId="16">
    <w:abstractNumId w:val="19"/>
  </w:num>
  <w:num w:numId="17">
    <w:abstractNumId w:val="7"/>
  </w:num>
  <w:num w:numId="18">
    <w:abstractNumId w:val="2"/>
  </w:num>
  <w:num w:numId="19">
    <w:abstractNumId w:val="24"/>
  </w:num>
  <w:num w:numId="20">
    <w:abstractNumId w:val="0"/>
  </w:num>
  <w:num w:numId="21">
    <w:abstractNumId w:val="24"/>
  </w:num>
  <w:num w:numId="22">
    <w:abstractNumId w:val="17"/>
  </w:num>
  <w:num w:numId="23">
    <w:abstractNumId w:val="15"/>
  </w:num>
  <w:num w:numId="24">
    <w:abstractNumId w:val="6"/>
  </w:num>
  <w:num w:numId="25">
    <w:abstractNumId w:val="21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85E00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94885"/>
    <w:rsid w:val="001B524B"/>
    <w:rsid w:val="001C007C"/>
    <w:rsid w:val="001C4C76"/>
    <w:rsid w:val="002064C9"/>
    <w:rsid w:val="00206764"/>
    <w:rsid w:val="002364C6"/>
    <w:rsid w:val="002436FE"/>
    <w:rsid w:val="00253EE6"/>
    <w:rsid w:val="00260900"/>
    <w:rsid w:val="002674A6"/>
    <w:rsid w:val="002B3953"/>
    <w:rsid w:val="002C3CBB"/>
    <w:rsid w:val="002C4D33"/>
    <w:rsid w:val="002C6163"/>
    <w:rsid w:val="002F5B1E"/>
    <w:rsid w:val="002F7EAE"/>
    <w:rsid w:val="003055FB"/>
    <w:rsid w:val="00357BA6"/>
    <w:rsid w:val="0037024E"/>
    <w:rsid w:val="003A15E3"/>
    <w:rsid w:val="003A7407"/>
    <w:rsid w:val="003B3AB9"/>
    <w:rsid w:val="003B7003"/>
    <w:rsid w:val="003F6DFF"/>
    <w:rsid w:val="0044659F"/>
    <w:rsid w:val="00454878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232E"/>
    <w:rsid w:val="00537A8D"/>
    <w:rsid w:val="0054242F"/>
    <w:rsid w:val="00546AEE"/>
    <w:rsid w:val="00546DA4"/>
    <w:rsid w:val="0057750A"/>
    <w:rsid w:val="0059411D"/>
    <w:rsid w:val="005969D9"/>
    <w:rsid w:val="005B5FA8"/>
    <w:rsid w:val="005B678B"/>
    <w:rsid w:val="005C2309"/>
    <w:rsid w:val="005D5571"/>
    <w:rsid w:val="0060128E"/>
    <w:rsid w:val="0061441A"/>
    <w:rsid w:val="00623A18"/>
    <w:rsid w:val="0063019F"/>
    <w:rsid w:val="00654F84"/>
    <w:rsid w:val="00666BAC"/>
    <w:rsid w:val="006737B9"/>
    <w:rsid w:val="006D33E7"/>
    <w:rsid w:val="006F16A6"/>
    <w:rsid w:val="00711AC1"/>
    <w:rsid w:val="00711EC8"/>
    <w:rsid w:val="00715A49"/>
    <w:rsid w:val="0071639B"/>
    <w:rsid w:val="00717841"/>
    <w:rsid w:val="007439BD"/>
    <w:rsid w:val="007442D5"/>
    <w:rsid w:val="00761F26"/>
    <w:rsid w:val="00763C24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512D6"/>
    <w:rsid w:val="008978EF"/>
    <w:rsid w:val="008A34D2"/>
    <w:rsid w:val="008A73F0"/>
    <w:rsid w:val="008D2918"/>
    <w:rsid w:val="008E63F1"/>
    <w:rsid w:val="009108DD"/>
    <w:rsid w:val="009260F6"/>
    <w:rsid w:val="00932CEC"/>
    <w:rsid w:val="00936324"/>
    <w:rsid w:val="00946694"/>
    <w:rsid w:val="00954CBD"/>
    <w:rsid w:val="0095576A"/>
    <w:rsid w:val="0096182B"/>
    <w:rsid w:val="00975733"/>
    <w:rsid w:val="009A2F37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3FC9"/>
    <w:rsid w:val="00AE4173"/>
    <w:rsid w:val="00B01561"/>
    <w:rsid w:val="00B02B77"/>
    <w:rsid w:val="00B20307"/>
    <w:rsid w:val="00B2163A"/>
    <w:rsid w:val="00B36EF5"/>
    <w:rsid w:val="00B511BA"/>
    <w:rsid w:val="00B567B1"/>
    <w:rsid w:val="00B72DDD"/>
    <w:rsid w:val="00B80F2C"/>
    <w:rsid w:val="00B8431B"/>
    <w:rsid w:val="00B94D4A"/>
    <w:rsid w:val="00BB24DF"/>
    <w:rsid w:val="00BF056E"/>
    <w:rsid w:val="00BF5F8A"/>
    <w:rsid w:val="00C02116"/>
    <w:rsid w:val="00C43DE2"/>
    <w:rsid w:val="00C43F66"/>
    <w:rsid w:val="00C70293"/>
    <w:rsid w:val="00C71988"/>
    <w:rsid w:val="00C960AB"/>
    <w:rsid w:val="00CB3BED"/>
    <w:rsid w:val="00CC019D"/>
    <w:rsid w:val="00CC3B14"/>
    <w:rsid w:val="00CD280E"/>
    <w:rsid w:val="00D02BB7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34871"/>
    <w:rsid w:val="00F47630"/>
    <w:rsid w:val="00F50D65"/>
    <w:rsid w:val="00F608A6"/>
    <w:rsid w:val="00F70263"/>
    <w:rsid w:val="00F84C64"/>
    <w:rsid w:val="00FA0DC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53232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3232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3232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3232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323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avedomosti.iedu.sk/page.php/resources/view_all?id=ampermeter_droty_elektricky_obvod_prud_kvapaliny_plyny_pohlad_zblizka_v_kvapalinach_plynoch_velkost_prudu_vypinac_t&amp;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anetavedomosti.iedu.sk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10E8-4694-46FA-A7A0-03389BDB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14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2014-11-21T17:53:00Z</dcterms:created>
  <dcterms:modified xsi:type="dcterms:W3CDTF">2014-11-21T17:53:00Z</dcterms:modified>
</cp:coreProperties>
</file>