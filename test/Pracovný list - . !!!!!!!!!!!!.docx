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/>
  <w:body>
    <w:p w:rsidR="00E43A5B" w:rsidRDefault="00E43A5B" w:rsidP="00504FFC">
      <w:pPr>
        <w:jc w:val="center"/>
        <w:rPr>
          <w:rFonts w:ascii="Times New Roman" w:hAnsi="Times New Roman"/>
          <w:b/>
          <w:i/>
          <w:sz w:val="40"/>
          <w:szCs w:val="40"/>
          <w:u w:val="dotted"/>
        </w:rPr>
      </w:pPr>
      <w:r w:rsidRPr="00504FFC">
        <w:rPr>
          <w:rFonts w:ascii="Times New Roman" w:hAnsi="Times New Roman"/>
          <w:b/>
          <w:i/>
          <w:sz w:val="40"/>
          <w:szCs w:val="40"/>
          <w:u w:val="dotted"/>
        </w:rPr>
        <w:t>OPAKOVANIE</w:t>
      </w:r>
    </w:p>
    <w:p w:rsidR="00E43A5B" w:rsidRPr="003778E5" w:rsidRDefault="00E43A5B" w:rsidP="00504FFC">
      <w:pPr>
        <w:pStyle w:val="ListParagraph"/>
        <w:numPr>
          <w:ilvl w:val="0"/>
          <w:numId w:val="1"/>
        </w:numPr>
        <w:spacing w:after="0"/>
        <w:ind w:left="142" w:right="-11"/>
        <w:jc w:val="both"/>
        <w:rPr>
          <w:rFonts w:ascii="Times New Roman" w:hAnsi="Times New Roman"/>
          <w:b/>
          <w:lang w:val="sk-SK"/>
        </w:rPr>
      </w:pPr>
      <w:r w:rsidRPr="003778E5">
        <w:rPr>
          <w:rFonts w:ascii="Times New Roman" w:hAnsi="Times New Roman"/>
          <w:b/>
          <w:lang w:val="sk-SK"/>
        </w:rPr>
        <w:t>Zo slabík v nasledujúcom rébuse zostav názvy príslušných geografických objektov nachádzajúcich sa na Slovensku.</w:t>
      </w:r>
    </w:p>
    <w:tbl>
      <w:tblPr>
        <w:tblW w:w="0" w:type="auto"/>
        <w:tblInd w:w="2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75"/>
        <w:gridCol w:w="709"/>
        <w:gridCol w:w="709"/>
        <w:gridCol w:w="708"/>
      </w:tblGrid>
      <w:tr w:rsidR="00E43A5B" w:rsidRPr="009C779B" w:rsidTr="001F1DAB">
        <w:tc>
          <w:tcPr>
            <w:tcW w:w="675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vé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ky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ské</w:t>
            </w:r>
          </w:p>
        </w:tc>
        <w:tc>
          <w:tcPr>
            <w:tcW w:w="708" w:type="dxa"/>
          </w:tcPr>
          <w:p w:rsidR="00E43A5B" w:rsidRPr="009C779B" w:rsidRDefault="00E43A5B" w:rsidP="001F1DAB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 xml:space="preserve">ple </w:t>
            </w:r>
          </w:p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E43A5B" w:rsidRPr="009C779B" w:rsidTr="001F1DAB">
        <w:tc>
          <w:tcPr>
            <w:tcW w:w="675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lý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Štrb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naj</w:t>
            </w:r>
          </w:p>
        </w:tc>
        <w:tc>
          <w:tcPr>
            <w:tcW w:w="708" w:type="dxa"/>
          </w:tcPr>
          <w:p w:rsidR="00E43A5B" w:rsidRPr="009C779B" w:rsidRDefault="00E43A5B" w:rsidP="001F1DAB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chy</w:t>
            </w:r>
          </w:p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E43A5B" w:rsidRPr="009C779B" w:rsidTr="001F1DAB">
        <w:tc>
          <w:tcPr>
            <w:tcW w:w="675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Slan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vr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Zám</w:t>
            </w:r>
          </w:p>
        </w:tc>
        <w:tc>
          <w:tcPr>
            <w:tcW w:w="708" w:type="dxa"/>
          </w:tcPr>
          <w:p w:rsidR="00E43A5B" w:rsidRPr="009C779B" w:rsidRDefault="00E43A5B" w:rsidP="001F1DAB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Ma</w:t>
            </w:r>
          </w:p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E43A5B" w:rsidRPr="009C779B" w:rsidTr="001F1DAB">
        <w:tc>
          <w:tcPr>
            <w:tcW w:w="675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so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No</w:t>
            </w:r>
          </w:p>
        </w:tc>
        <w:tc>
          <w:tcPr>
            <w:tcW w:w="709" w:type="dxa"/>
          </w:tcPr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Du</w:t>
            </w:r>
          </w:p>
        </w:tc>
        <w:tc>
          <w:tcPr>
            <w:tcW w:w="708" w:type="dxa"/>
          </w:tcPr>
          <w:p w:rsidR="00E43A5B" w:rsidRPr="009C779B" w:rsidRDefault="00E43A5B" w:rsidP="001F1DAB">
            <w:pPr>
              <w:spacing w:after="0"/>
              <w:ind w:left="142"/>
              <w:jc w:val="both"/>
              <w:rPr>
                <w:rFonts w:ascii="Times New Roman" w:hAnsi="Times New Roman"/>
              </w:rPr>
            </w:pPr>
            <w:r w:rsidRPr="009C779B">
              <w:rPr>
                <w:rFonts w:ascii="Times New Roman" w:hAnsi="Times New Roman"/>
              </w:rPr>
              <w:t>ské</w:t>
            </w:r>
          </w:p>
          <w:p w:rsidR="00E43A5B" w:rsidRPr="009C779B" w:rsidRDefault="00E43A5B" w:rsidP="001F1DA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43A5B" w:rsidRPr="003778E5" w:rsidRDefault="00E43A5B" w:rsidP="00504FFC">
      <w:pPr>
        <w:spacing w:after="0"/>
        <w:ind w:left="142" w:right="-11"/>
        <w:jc w:val="both"/>
        <w:rPr>
          <w:rFonts w:ascii="Times New Roman" w:hAnsi="Times New Roman"/>
        </w:rPr>
      </w:pPr>
      <w:r w:rsidRPr="003778E5">
        <w:rPr>
          <w:rFonts w:ascii="Times New Roman" w:hAnsi="Times New Roman"/>
        </w:rPr>
        <w:t>a) pohorie: ..................................................................</w:t>
      </w:r>
    </w:p>
    <w:p w:rsidR="00E43A5B" w:rsidRPr="003778E5" w:rsidRDefault="00E43A5B" w:rsidP="00504FFC">
      <w:pPr>
        <w:spacing w:after="0"/>
        <w:ind w:left="142" w:right="-11"/>
        <w:jc w:val="both"/>
        <w:rPr>
          <w:rFonts w:ascii="Times New Roman" w:hAnsi="Times New Roman"/>
        </w:rPr>
      </w:pPr>
      <w:r w:rsidRPr="003778E5">
        <w:rPr>
          <w:rFonts w:ascii="Times New Roman" w:hAnsi="Times New Roman"/>
        </w:rPr>
        <w:t>b) jazero: ....................................................................</w:t>
      </w:r>
    </w:p>
    <w:p w:rsidR="00E43A5B" w:rsidRPr="003778E5" w:rsidRDefault="00E43A5B" w:rsidP="00504FFC">
      <w:pPr>
        <w:spacing w:after="0"/>
        <w:ind w:left="142" w:right="-11"/>
        <w:jc w:val="both"/>
        <w:rPr>
          <w:rFonts w:ascii="Times New Roman" w:hAnsi="Times New Roman"/>
        </w:rPr>
      </w:pPr>
      <w:r w:rsidRPr="003778E5">
        <w:rPr>
          <w:rFonts w:ascii="Times New Roman" w:hAnsi="Times New Roman"/>
        </w:rPr>
        <w:t>c) rieka: ......................................................................</w:t>
      </w:r>
    </w:p>
    <w:p w:rsidR="00E43A5B" w:rsidRDefault="00E43A5B" w:rsidP="00504FFC">
      <w:pPr>
        <w:rPr>
          <w:rFonts w:ascii="Times New Roman" w:hAnsi="Times New Roman"/>
        </w:rPr>
      </w:pPr>
      <w:r w:rsidRPr="003778E5">
        <w:rPr>
          <w:rFonts w:ascii="Times New Roman" w:hAnsi="Times New Roman"/>
        </w:rPr>
        <w:t>d) mesto: ....................................................................</w:t>
      </w:r>
    </w:p>
    <w:p w:rsidR="00E43A5B" w:rsidRPr="003778E5" w:rsidRDefault="00E43A5B" w:rsidP="00504FFC">
      <w:pPr>
        <w:pStyle w:val="ListParagraph"/>
        <w:numPr>
          <w:ilvl w:val="0"/>
          <w:numId w:val="1"/>
        </w:numPr>
        <w:spacing w:after="0"/>
        <w:ind w:left="142" w:right="-11"/>
        <w:jc w:val="both"/>
        <w:rPr>
          <w:rFonts w:ascii="Times New Roman" w:hAnsi="Times New Roman"/>
          <w:b/>
          <w:lang w:val="sk-SK"/>
        </w:rPr>
      </w:pPr>
      <w:r>
        <w:rPr>
          <w:rFonts w:ascii="Times New Roman" w:hAnsi="Times New Roman"/>
          <w:b/>
          <w:lang w:val="sk-SK"/>
        </w:rPr>
        <w:t>Nakresli si obrázok do zošita a p</w:t>
      </w:r>
      <w:r w:rsidRPr="003778E5">
        <w:rPr>
          <w:rFonts w:ascii="Times New Roman" w:hAnsi="Times New Roman"/>
          <w:b/>
          <w:lang w:val="sk-SK"/>
        </w:rPr>
        <w:t xml:space="preserve">omenuj 5 vegetačných stupňov (od A po E), ktoré rozlišujeme podľa nadmorskej výšky: </w:t>
      </w:r>
    </w:p>
    <w:p w:rsidR="00E43A5B" w:rsidRDefault="00E43A5B" w:rsidP="00504FFC">
      <w:pPr>
        <w:spacing w:after="0"/>
        <w:ind w:left="142" w:right="-11"/>
        <w:jc w:val="both"/>
        <w:rPr>
          <w:rFonts w:ascii="Times New Roman" w:hAnsi="Times New Roman"/>
        </w:rPr>
      </w:pPr>
      <w:r w:rsidRPr="009C779B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5" o:spid="_x0000_i1025" type="#_x0000_t75" style="width:352.5pt;height:227.25pt;visibility:visible">
            <v:imagedata r:id="rId5" o:title=""/>
          </v:shape>
        </w:pict>
      </w:r>
    </w:p>
    <w:p w:rsidR="00E43A5B" w:rsidRDefault="00E43A5B" w:rsidP="00504FFC">
      <w:pPr>
        <w:spacing w:after="0"/>
        <w:ind w:left="142" w:right="-11"/>
        <w:jc w:val="both"/>
        <w:rPr>
          <w:rFonts w:ascii="Times New Roman" w:hAnsi="Times New Roman"/>
        </w:rPr>
      </w:pPr>
    </w:p>
    <w:p w:rsidR="00E43A5B" w:rsidRDefault="00E43A5B" w:rsidP="00504FFC">
      <w:pPr>
        <w:spacing w:after="0"/>
        <w:ind w:left="142" w:right="-11"/>
        <w:jc w:val="both"/>
        <w:rPr>
          <w:rFonts w:ascii="Times New Roman" w:hAnsi="Times New Roman"/>
        </w:rPr>
      </w:pPr>
    </w:p>
    <w:p w:rsidR="00E43A5B" w:rsidRPr="003778E5" w:rsidRDefault="00E43A5B" w:rsidP="00504FFC">
      <w:pPr>
        <w:pStyle w:val="ListParagraph"/>
        <w:numPr>
          <w:ilvl w:val="0"/>
          <w:numId w:val="1"/>
        </w:numPr>
        <w:spacing w:after="0"/>
        <w:ind w:left="142" w:right="-11"/>
        <w:jc w:val="both"/>
        <w:rPr>
          <w:rFonts w:ascii="Times New Roman" w:hAnsi="Times New Roman"/>
          <w:b/>
          <w:lang w:val="sk-SK"/>
        </w:rPr>
      </w:pPr>
      <w:r w:rsidRPr="003778E5">
        <w:rPr>
          <w:rFonts w:ascii="Times New Roman" w:hAnsi="Times New Roman"/>
          <w:b/>
          <w:lang w:val="sk-SK"/>
        </w:rPr>
        <w:t>Usporiadaj rieky od najdlhšej po najkratšiu (len na území SR)</w:t>
      </w:r>
      <w:r>
        <w:rPr>
          <w:rFonts w:ascii="Times New Roman" w:hAnsi="Times New Roman"/>
          <w:b/>
          <w:lang w:val="sk-SK"/>
        </w:rPr>
        <w:t xml:space="preserve"> – pracuj s atlasom</w:t>
      </w:r>
      <w:r w:rsidRPr="003778E5">
        <w:rPr>
          <w:rFonts w:ascii="Times New Roman" w:hAnsi="Times New Roman"/>
          <w:b/>
          <w:lang w:val="sk-SK"/>
        </w:rPr>
        <w:t xml:space="preserve">: </w:t>
      </w:r>
      <w:r w:rsidRPr="003778E5">
        <w:rPr>
          <w:rFonts w:ascii="Times New Roman" w:hAnsi="Times New Roman"/>
          <w:lang w:val="sk-SK"/>
        </w:rPr>
        <w:t>Ipeľ, Hron, Laborec, Váh, Tisa</w:t>
      </w:r>
    </w:p>
    <w:p w:rsidR="00E43A5B" w:rsidRDefault="00E43A5B" w:rsidP="00504FFC"/>
    <w:sectPr w:rsidR="00E43A5B" w:rsidSect="00FD5186">
      <w:pgSz w:w="11906" w:h="16838"/>
      <w:pgMar w:top="1417" w:right="1417" w:bottom="1417" w:left="1417" w:header="708" w:footer="708" w:gutter="0"/>
      <w:pgBorders w:offsetFrom="page">
        <w:top w:val="crossStitch" w:sz="8" w:space="24" w:color="000000"/>
        <w:left w:val="crossStitch" w:sz="8" w:space="24" w:color="000000"/>
        <w:bottom w:val="crossStitch" w:sz="8" w:space="24" w:color="000000"/>
        <w:right w:val="crossStitch" w:sz="8" w:space="24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A69BC"/>
    <w:multiLevelType w:val="hybridMultilevel"/>
    <w:tmpl w:val="2E2C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4FFC"/>
    <w:rsid w:val="000F04A1"/>
    <w:rsid w:val="001F1DAB"/>
    <w:rsid w:val="003778E5"/>
    <w:rsid w:val="00504FFC"/>
    <w:rsid w:val="00577FF6"/>
    <w:rsid w:val="009C779B"/>
    <w:rsid w:val="00C652A7"/>
    <w:rsid w:val="00E43A5B"/>
    <w:rsid w:val="00FD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A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04FFC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0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111</Words>
  <Characters>634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cp:lastPrinted>2001-12-31T23:13:00Z</cp:lastPrinted>
  <dcterms:created xsi:type="dcterms:W3CDTF">2020-12-02T08:32:00Z</dcterms:created>
  <dcterms:modified xsi:type="dcterms:W3CDTF">2001-12-31T23:14:00Z</dcterms:modified>
</cp:coreProperties>
</file>