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EC7DAE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EC7DAE">
              <w:rPr>
                <w:rStyle w:val="Siln"/>
                <w:smallCaps w:val="0"/>
                <w:sz w:val="36"/>
              </w:rPr>
              <w:t>ŠKA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EC7DAE">
              <w:rPr>
                <w:rStyle w:val="Siln"/>
                <w:smallCaps w:val="0"/>
                <w:sz w:val="36"/>
              </w:rPr>
              <w:t>CHE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EC7DAE">
              <w:rPr>
                <w:rStyle w:val="Siln"/>
                <w:smallCaps w:val="0"/>
                <w:sz w:val="36"/>
              </w:rPr>
              <w:t>IO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EC7DAE">
              <w:rPr>
                <w:rStyle w:val="Siln"/>
                <w:smallCaps w:val="0"/>
                <w:sz w:val="36"/>
              </w:rPr>
              <w:t>01b</w:t>
            </w:r>
            <w:bookmarkStart w:id="0" w:name="_GoBack"/>
            <w:bookmarkEnd w:id="0"/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1F2B72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1F2B72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SKA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1F2B72" w:rsidP="001F2B7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1F2B7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CHE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1.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Aké vlastnosti majú látky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Chemické pomôcky a piktogramy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1F2B72" w:rsidP="001F2B7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01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1F2B72" w:rsidP="001F2B72">
            <w:pPr>
              <w:jc w:val="left"/>
              <w:rPr>
                <w:rStyle w:val="Siln"/>
              </w:rPr>
            </w:pPr>
            <w:r>
              <w:rPr>
                <w:rStyle w:val="Siln"/>
                <w:sz w:val="20"/>
              </w:rPr>
              <w:t xml:space="preserve">biológia, ekológia, 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="001F2B72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–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verbálne</w:t>
            </w:r>
            <w:r w:rsidR="001F2B72" w:rsidRPr="004313A9">
              <w:rPr>
                <w:rFonts w:eastAsia="Calibri" w:cstheme="minorHAnsi"/>
                <w:bCs/>
                <w:sz w:val="20"/>
                <w:szCs w:val="20"/>
              </w:rPr>
              <w:t xml:space="preserve"> vyjadrovanie pri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odpovedaní na otázky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–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Žiaci sa oboznámia s významom a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využívan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>ím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 xml:space="preserve"> cudzích slov z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> 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angličtiny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 – R- (risk) a S- (</w:t>
            </w:r>
            <w:proofErr w:type="spellStart"/>
            <w:r w:rsidR="004313A9">
              <w:rPr>
                <w:rFonts w:eastAsia="Calibri" w:cstheme="minorHAnsi"/>
                <w:bCs/>
                <w:sz w:val="20"/>
                <w:szCs w:val="20"/>
              </w:rPr>
              <w:t>safety</w:t>
            </w:r>
            <w:proofErr w:type="spellEnd"/>
            <w:r w:rsidR="004313A9">
              <w:rPr>
                <w:rFonts w:eastAsia="Calibri" w:cstheme="minorHAnsi"/>
                <w:bCs/>
                <w:sz w:val="20"/>
                <w:szCs w:val="20"/>
              </w:rPr>
              <w:t>) vety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4313A9" w:rsidP="00CD6AD8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Žiaci sa naučia zásady práce s digitálnymi </w:t>
            </w:r>
            <w:r w:rsidR="00CD6AD8">
              <w:rPr>
                <w:rFonts w:eastAsia="Calibri" w:cstheme="minorHAnsi"/>
                <w:bCs/>
                <w:sz w:val="20"/>
                <w:szCs w:val="20"/>
              </w:rPr>
              <w:t>váhami.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– práca v chemickom laboratóriu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 –</w:t>
            </w:r>
            <w:r w:rsidR="00CD6AD8">
              <w:rPr>
                <w:rFonts w:eastAsia="Calibri" w:cstheme="minorHAnsi"/>
                <w:bCs/>
                <w:sz w:val="20"/>
                <w:szCs w:val="20"/>
              </w:rPr>
              <w:t xml:space="preserve"> základy.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="004313A9">
              <w:rPr>
                <w:rFonts w:cstheme="minorHAnsi"/>
                <w:sz w:val="20"/>
                <w:szCs w:val="20"/>
              </w:rPr>
              <w:t xml:space="preserve">– žiaci sa učia navzájom prostredníctvom hľadania spoločného riešenia </w:t>
            </w:r>
            <w:r w:rsidR="00CD6AD8">
              <w:rPr>
                <w:rFonts w:cstheme="minorHAnsi"/>
                <w:sz w:val="20"/>
                <w:szCs w:val="20"/>
              </w:rPr>
              <w:t>problémových úloh.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Default="001223C2" w:rsidP="00DF3982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4313A9" w:rsidRDefault="004313A9" w:rsidP="00CD6AD8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4313A9">
              <w:rPr>
                <w:rFonts w:eastAsia="Calibri" w:cstheme="minorHAnsi"/>
                <w:bCs/>
                <w:sz w:val="20"/>
                <w:szCs w:val="20"/>
              </w:rPr>
              <w:t>Žiaci navrhujú vlastné riešenie zadaných problémových úloh</w:t>
            </w:r>
            <w:r>
              <w:rPr>
                <w:rFonts w:eastAsia="Calibri" w:cstheme="minorHAnsi"/>
                <w:bCs/>
                <w:sz w:val="20"/>
                <w:szCs w:val="20"/>
              </w:rPr>
              <w:t>, na základe vlastných doterajších poznatkov.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F2B7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</w:p>
          <w:p w:rsidR="001223C2" w:rsidRPr="001F2B72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má vedieť pomenovať základné pomôcky v chemickom laboratóriu</w:t>
            </w:r>
            <w:r w:rsidR="00CD6AD8">
              <w:rPr>
                <w:rFonts w:cstheme="minorHAnsi"/>
                <w:sz w:val="20"/>
                <w:szCs w:val="20"/>
              </w:rPr>
              <w:t>. Majú</w:t>
            </w:r>
            <w:r>
              <w:rPr>
                <w:rFonts w:cstheme="minorHAnsi"/>
                <w:sz w:val="20"/>
                <w:szCs w:val="20"/>
              </w:rPr>
              <w:t> poznať význam základných piktogramov</w:t>
            </w:r>
            <w:r w:rsidR="00CD6AD8">
              <w:rPr>
                <w:rFonts w:cstheme="minorHAnsi"/>
                <w:sz w:val="20"/>
                <w:szCs w:val="20"/>
              </w:rPr>
              <w:t xml:space="preserve"> využívaných v bežnom živote.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</w:p>
          <w:p w:rsidR="001223C2" w:rsidRPr="00DD5BCB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si má uvedomiť riziká a nebezpečenstvo vyplývajúce z nedodržiavania pokynov vyučujúceho a nerešpektovania zásad práce v chemickom laboratóriu pri manipulácii s chemickými pomôckami a chemic</w:t>
            </w:r>
            <w:r>
              <w:rPr>
                <w:rFonts w:cstheme="minorHAnsi"/>
                <w:sz w:val="20"/>
                <w:szCs w:val="20"/>
              </w:rPr>
              <w:t>k</w:t>
            </w:r>
            <w:r w:rsidRPr="001F2B72">
              <w:rPr>
                <w:rFonts w:cstheme="minorHAnsi"/>
                <w:sz w:val="20"/>
                <w:szCs w:val="20"/>
              </w:rPr>
              <w:t>ými látkami.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</w:p>
          <w:p w:rsidR="001223C2" w:rsidRPr="00DD5BCB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má vedieť vybrať vhodnú chemickú pomôcku potrebnú k realizácii zadaného chemického experimentu (</w:t>
            </w:r>
            <w:proofErr w:type="spellStart"/>
            <w:r w:rsidRPr="001F2B72">
              <w:rPr>
                <w:rFonts w:cstheme="minorHAnsi"/>
                <w:sz w:val="20"/>
                <w:szCs w:val="20"/>
              </w:rPr>
              <w:t>filtácia</w:t>
            </w:r>
            <w:proofErr w:type="spellEnd"/>
            <w:r w:rsidRPr="001F2B72">
              <w:rPr>
                <w:rFonts w:cstheme="minorHAnsi"/>
                <w:sz w:val="20"/>
                <w:szCs w:val="20"/>
              </w:rPr>
              <w:t>, destilácia).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F2B72" w:rsidP="00154717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Žiak má vedieť pomenovať základné chemické pomôcky a</w:t>
            </w:r>
            <w:r w:rsidR="00154717">
              <w:rPr>
                <w:rFonts w:cstheme="minorHAnsi"/>
                <w:sz w:val="20"/>
                <w:szCs w:val="20"/>
              </w:rPr>
              <w:t xml:space="preserve"> ich použitie pri realizácii konkrétneho chemického experimentu. Žiak má </w:t>
            </w:r>
            <w:r>
              <w:rPr>
                <w:rFonts w:cstheme="minorHAnsi"/>
                <w:sz w:val="20"/>
                <w:szCs w:val="20"/>
              </w:rPr>
              <w:t xml:space="preserve">poznať </w:t>
            </w:r>
            <w:r w:rsidR="00CD6AD8">
              <w:rPr>
                <w:rFonts w:cstheme="minorHAnsi"/>
                <w:sz w:val="20"/>
                <w:szCs w:val="20"/>
              </w:rPr>
              <w:t xml:space="preserve">označenia a </w:t>
            </w:r>
            <w:r>
              <w:rPr>
                <w:rFonts w:cstheme="minorHAnsi"/>
                <w:sz w:val="20"/>
                <w:szCs w:val="20"/>
              </w:rPr>
              <w:t xml:space="preserve">význam najčastejšie využívaných </w:t>
            </w:r>
            <w:r w:rsidR="00CD6AD8">
              <w:rPr>
                <w:rFonts w:cstheme="minorHAnsi"/>
                <w:sz w:val="20"/>
                <w:szCs w:val="20"/>
              </w:rPr>
              <w:t xml:space="preserve">chemických </w:t>
            </w:r>
            <w:r>
              <w:rPr>
                <w:rFonts w:cstheme="minorHAnsi"/>
                <w:sz w:val="20"/>
                <w:szCs w:val="20"/>
              </w:rPr>
              <w:t>piktogramov</w:t>
            </w:r>
            <w:r w:rsidR="00154717">
              <w:rPr>
                <w:rFonts w:cstheme="minorHAnsi"/>
                <w:sz w:val="20"/>
                <w:szCs w:val="20"/>
              </w:rPr>
              <w:t xml:space="preserve"> a</w:t>
            </w:r>
            <w:r w:rsidR="00CD6AD8">
              <w:rPr>
                <w:rFonts w:cstheme="minorHAnsi"/>
                <w:sz w:val="20"/>
                <w:szCs w:val="20"/>
              </w:rPr>
              <w:t xml:space="preserve"> zásady bezpečnej práce s chemickými </w:t>
            </w:r>
            <w:r w:rsidR="00154717">
              <w:rPr>
                <w:rFonts w:cstheme="minorHAnsi"/>
                <w:sz w:val="20"/>
                <w:szCs w:val="20"/>
              </w:rPr>
              <w:t xml:space="preserve">látkami a </w:t>
            </w:r>
            <w:r w:rsidR="00CD6AD8">
              <w:rPr>
                <w:rFonts w:cstheme="minorHAnsi"/>
                <w:sz w:val="20"/>
                <w:szCs w:val="20"/>
              </w:rPr>
              <w:t xml:space="preserve">pomôckami a dôsledky </w:t>
            </w:r>
            <w:r w:rsidR="00154717">
              <w:rPr>
                <w:rFonts w:cstheme="minorHAnsi"/>
                <w:sz w:val="20"/>
                <w:szCs w:val="20"/>
              </w:rPr>
              <w:t>ich nedodržiavania.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F2B72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frontálna, skupinová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4313A9" w:rsidP="00154717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1F2B72">
              <w:rPr>
                <w:rFonts w:cstheme="minorHAnsi"/>
                <w:sz w:val="20"/>
                <w:szCs w:val="20"/>
              </w:rPr>
              <w:t>roblémové vyučovanie</w:t>
            </w:r>
            <w:r>
              <w:rPr>
                <w:rFonts w:cstheme="minorHAnsi"/>
                <w:sz w:val="20"/>
                <w:szCs w:val="20"/>
              </w:rPr>
              <w:t xml:space="preserve">, diskusia, metóda otázok a odpovedí, </w:t>
            </w:r>
            <w:r w:rsidR="00154717">
              <w:rPr>
                <w:rFonts w:cstheme="minorHAnsi"/>
                <w:sz w:val="20"/>
                <w:szCs w:val="20"/>
              </w:rPr>
              <w:t xml:space="preserve">práca s učebnicou, praktická príprava zadanej aparatúry.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54717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54717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Učebnica Chémie pre I. ročník osemročných gymnázií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6F153D" w:rsidP="00154717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154717">
              <w:rPr>
                <w:rFonts w:cstheme="minorHAnsi"/>
                <w:sz w:val="20"/>
                <w:szCs w:val="20"/>
              </w:rPr>
              <w:t>očítač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54717" w:rsidRDefault="00154717" w:rsidP="00154717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 w:rsidRPr="00154717">
              <w:rPr>
                <w:rFonts w:cstheme="minorHAnsi"/>
                <w:sz w:val="20"/>
                <w:szCs w:val="20"/>
              </w:rPr>
              <w:t>Chemické pomôcky-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54717">
              <w:rPr>
                <w:rFonts w:cstheme="minorHAnsi"/>
                <w:sz w:val="20"/>
                <w:szCs w:val="20"/>
              </w:rPr>
              <w:t xml:space="preserve">skúmavka, kadička, frakčná banka, odmerný valec, varná banka, oddeľovací lievik, filtračný lievik, </w:t>
            </w:r>
            <w:r>
              <w:rPr>
                <w:rFonts w:cstheme="minorHAnsi"/>
                <w:sz w:val="20"/>
                <w:szCs w:val="20"/>
              </w:rPr>
              <w:t xml:space="preserve">pipeta, sklenená tyčinka, chladič, hodinové sklíčko, kužeľová banka, </w:t>
            </w:r>
            <w:r w:rsidR="00D1360A">
              <w:rPr>
                <w:rFonts w:cstheme="minorHAnsi"/>
                <w:sz w:val="20"/>
                <w:szCs w:val="20"/>
              </w:rPr>
              <w:t>odmerná banka</w:t>
            </w:r>
            <w:r w:rsidR="000C3CC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0C3CC7">
              <w:rPr>
                <w:rFonts w:cstheme="minorHAnsi"/>
                <w:sz w:val="20"/>
                <w:szCs w:val="20"/>
              </w:rPr>
              <w:t>premývacia</w:t>
            </w:r>
            <w:proofErr w:type="spellEnd"/>
            <w:r w:rsidR="000C3CC7">
              <w:rPr>
                <w:rFonts w:cstheme="minorHAnsi"/>
                <w:sz w:val="20"/>
                <w:szCs w:val="20"/>
              </w:rPr>
              <w:t xml:space="preserve"> banka</w:t>
            </w:r>
          </w:p>
          <w:p w:rsidR="001223C2" w:rsidRPr="00154717" w:rsidRDefault="00154717" w:rsidP="000C3CC7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Filtračný kruh, krížová svorka, trojnožka, držiak na skúmavky, chemické kliešte, spaľovacia lyžička, teplo</w:t>
            </w:r>
            <w:r w:rsidR="000C3CC7">
              <w:rPr>
                <w:rFonts w:cstheme="minorHAnsi"/>
                <w:sz w:val="20"/>
                <w:szCs w:val="20"/>
              </w:rPr>
              <w:t xml:space="preserve">mer, chemická lyžička, </w:t>
            </w:r>
            <w:proofErr w:type="spellStart"/>
            <w:r w:rsidR="000C3CC7">
              <w:rPr>
                <w:rFonts w:cstheme="minorHAnsi"/>
                <w:sz w:val="20"/>
                <w:szCs w:val="20"/>
              </w:rPr>
              <w:t>strička</w:t>
            </w:r>
            <w:proofErr w:type="spellEnd"/>
            <w:r w:rsidR="000C3CC7">
              <w:rPr>
                <w:rFonts w:cstheme="minorHAnsi"/>
                <w:sz w:val="20"/>
                <w:szCs w:val="20"/>
              </w:rPr>
              <w:t>, laboratórny stojan, gumové hadičky a zátky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Default="006F153D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Vlastné materiály – </w:t>
            </w:r>
            <w:proofErr w:type="spellStart"/>
            <w:r>
              <w:rPr>
                <w:rFonts w:eastAsia="Calibri" w:cstheme="minorHAnsi"/>
                <w:bCs/>
                <w:sz w:val="20"/>
                <w:szCs w:val="20"/>
              </w:rPr>
              <w:t>power</w:t>
            </w:r>
            <w:proofErr w:type="spellEnd"/>
            <w:r>
              <w:rPr>
                <w:rFonts w:eastAsia="Calibri" w:cstheme="minorHAnsi"/>
                <w:bCs/>
                <w:sz w:val="20"/>
                <w:szCs w:val="20"/>
              </w:rPr>
              <w:t xml:space="preserve"> –point prezentácia s problémovými úlohami</w:t>
            </w:r>
          </w:p>
          <w:p w:rsidR="006F153D" w:rsidRPr="00DD5BCB" w:rsidRDefault="006F153D" w:rsidP="006F153D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Vytlačené obrázky filtračnej a destilačnej aparatúry (po 2 ks)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..chemické laboratórium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chemické plášte, vhodná obuv, </w:t>
            </w:r>
            <w:r w:rsidR="008F6060">
              <w:rPr>
                <w:rFonts w:cstheme="minorHAnsi"/>
                <w:sz w:val="20"/>
                <w:szCs w:val="20"/>
              </w:rPr>
              <w:t>zopnuté vlasy v prípade dievčat</w:t>
            </w:r>
          </w:p>
          <w:p w:rsidR="008F6060" w:rsidRPr="00DD5BCB" w:rsidRDefault="008F6060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 odchodom z chemického laboratória si žiaci umyjú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4313A9">
            <w:pPr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</w:t>
            </w:r>
            <w:r w:rsidR="004313A9">
              <w:rPr>
                <w:rFonts w:cstheme="minorHAnsi"/>
                <w:sz w:val="20"/>
                <w:szCs w:val="20"/>
              </w:rPr>
              <w:t xml:space="preserve">-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môžu sa zúčastniť výučby, bez manipulácie s chemickými pomôckami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  <w:r w:rsidR="004313A9"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Pr="00463301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b/>
          <w:sz w:val="20"/>
          <w:szCs w:val="20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</w:t>
      </w:r>
      <w:r>
        <w:rPr>
          <w:rFonts w:ascii="Arial Narrow" w:hAnsi="Arial Narrow"/>
          <w:sz w:val="18"/>
        </w:rPr>
        <w:t xml:space="preserve"> </w:t>
      </w:r>
      <w:r w:rsidRPr="00463301">
        <w:rPr>
          <w:rFonts w:ascii="Arial Narrow" w:hAnsi="Arial Narrow"/>
          <w:b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/>
          <w:b/>
          <w:sz w:val="20"/>
          <w:szCs w:val="20"/>
        </w:rPr>
        <w:t>Arial</w:t>
      </w:r>
      <w:proofErr w:type="spellEnd"/>
      <w:r w:rsidRPr="00463301">
        <w:rPr>
          <w:rFonts w:ascii="Arial Narrow" w:hAnsi="Arial Narrow"/>
          <w:b/>
          <w:sz w:val="20"/>
          <w:szCs w:val="20"/>
        </w:rPr>
        <w:t xml:space="preserve"> 11 bodov).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853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FB47E7" w:rsidRDefault="0086077E" w:rsidP="0057750A">
      <w:r>
        <w:t xml:space="preserve">Návšteva laboratória je pre študentov veľkou motiváciou. Evokuje to v nich niečo, čo signalizuje očakávanie z realizácie pokusov. Pre študentov </w:t>
      </w:r>
      <w:proofErr w:type="spellStart"/>
      <w:r>
        <w:t>primy</w:t>
      </w:r>
      <w:proofErr w:type="spellEnd"/>
      <w:r>
        <w:t xml:space="preserve"> je to prvý kontakt s chémiou a obliecť si biely plášť pre nich evokuje vzor vedcov, lekárov....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86077E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86077E">
        <w:t>Pred vstupom do laboratória si oblečú a zapnú biely plášť</w:t>
      </w:r>
    </w:p>
    <w:p w:rsidR="00260900" w:rsidRPr="00DD5BCB" w:rsidRDefault="0057750A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86077E">
        <w:t>Zoberú si so sebou zošit, učebnicu a písacie potreby.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853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FB47E7" w:rsidRDefault="0086077E" w:rsidP="005166CE">
      <w:r>
        <w:t>Žiakov necháme usadiť sa a porozhliadať sa čo vidia.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proofErr w:type="spellStart"/>
      <w:r w:rsidR="0086077E">
        <w:t>brainstorming</w:t>
      </w:r>
      <w:proofErr w:type="spellEnd"/>
      <w:r w:rsidR="0086077E">
        <w:t xml:space="preserve"> čo zaregistrovali, aké majú pocity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86077E">
        <w:t xml:space="preserve">Otvoria si učebnice na strane.... a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FB47E7" w:rsidRPr="00DD5BCB" w:rsidRDefault="00FB47E7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853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FB47E7" w:rsidRDefault="00FB47E7" w:rsidP="005166CE">
      <w:r>
        <w:t>Text ...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lastRenderedPageBreak/>
        <w:t xml:space="preserve">1) </w:t>
      </w:r>
      <w:r w:rsidR="0086077E">
        <w:t>frontálne odpovedajú a </w:t>
      </w:r>
      <w:proofErr w:type="spellStart"/>
      <w:r w:rsidR="0086077E">
        <w:t>pomenúvavajú</w:t>
      </w:r>
      <w:proofErr w:type="spellEnd"/>
      <w:r w:rsidR="0086077E">
        <w:t xml:space="preserve"> reálne pomôcky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0853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9C0E59" w:rsidRDefault="009C0E59" w:rsidP="009C0E59">
      <w:r>
        <w:t xml:space="preserve">  Text ...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5040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E163D8" w:rsidRPr="00DD5BCB" w:rsidRDefault="00504046" w:rsidP="00504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2)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5040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Frontálne skúšanie pomenovania chemických pomôcok v chemickom laboratóriu – verbálne hodnotenie práce žiakov, pochvala, známka pre najaktívnejších žiakov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504046">
        <w:t xml:space="preserve">domáca úloha – interaktívna </w:t>
      </w:r>
      <w:proofErr w:type="spellStart"/>
      <w:r w:rsidR="00504046">
        <w:t>power-point</w:t>
      </w:r>
      <w:proofErr w:type="spellEnd"/>
      <w:r w:rsidR="00504046">
        <w:t xml:space="preserve"> prezentácia - známkovaná</w:t>
      </w: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3B3AB9" w:rsidRPr="003B3AB9" w:rsidRDefault="003B3AB9" w:rsidP="003B3AB9"/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Pracovný list/pracovný zošit (dokument)</w:t>
      </w:r>
    </w:p>
    <w:p w:rsidR="00E03E93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E03E93">
        <w:rPr>
          <w:rFonts w:cstheme="minorHAnsi"/>
        </w:rPr>
        <w:t>Prezentácia v Microsoft PowerPoint</w:t>
      </w:r>
      <w:r w:rsidR="00E03E93">
        <w:rPr>
          <w:rFonts w:cstheme="minorHAnsi"/>
        </w:rPr>
        <w:t xml:space="preserve"> s problémovými úlohami </w:t>
      </w:r>
    </w:p>
    <w:p w:rsidR="001223C2" w:rsidRPr="00E03E93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E03E93">
        <w:rPr>
          <w:rFonts w:cstheme="minorHAnsi"/>
        </w:rPr>
        <w:lastRenderedPageBreak/>
        <w:t>Protokol praktického cvičenia (dokument)</w:t>
      </w: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1223C2" w:rsidP="0057750A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</w:t>
      </w:r>
    </w:p>
    <w:p w:rsidR="001223C2" w:rsidRPr="00DD5BCB" w:rsidRDefault="001223C2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 atď. </w:t>
      </w:r>
    </w:p>
    <w:p w:rsidR="001223C2" w:rsidRPr="005166CE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</w:p>
    <w:p w:rsidR="001223C2" w:rsidRPr="00DD5BCB" w:rsidRDefault="001223C2" w:rsidP="00CE6E77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</w:t>
      </w:r>
      <w:r w:rsidR="00CE6E77" w:rsidRPr="00CE6E77">
        <w:t xml:space="preserve"> </w:t>
      </w:r>
      <w:r w:rsidR="00CE6E77" w:rsidRPr="00CE6E77">
        <w:rPr>
          <w:rFonts w:cstheme="minorHAnsi"/>
          <w:sz w:val="20"/>
        </w:rPr>
        <w:t>http://www.eggo.cz/cz/recyklace-a-regenerace/sluzby-recyklace-a-regenerace/</w:t>
      </w:r>
    </w:p>
    <w:p w:rsidR="008A34D2" w:rsidRPr="00DD5BCB" w:rsidRDefault="001223C2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atď. </w:t>
      </w:r>
    </w:p>
    <w:p w:rsidR="00A15D91" w:rsidRPr="005166CE" w:rsidRDefault="00A15D91" w:rsidP="00DD7D91">
      <w:pPr>
        <w:pStyle w:val="Nadpis2"/>
        <w:rPr>
          <w:sz w:val="28"/>
        </w:rPr>
      </w:pPr>
      <w:r w:rsidRPr="005166CE">
        <w:rPr>
          <w:sz w:val="28"/>
        </w:rPr>
        <w:t>Obrazová príloha</w:t>
      </w:r>
    </w:p>
    <w:p w:rsidR="00A15D91" w:rsidRPr="00DD5BCB" w:rsidRDefault="00504046" w:rsidP="00504046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 w:rsidRPr="00504046">
        <w:rPr>
          <w:rFonts w:cstheme="minorHAnsi"/>
          <w:sz w:val="20"/>
        </w:rPr>
        <w:t>http://www.gjar-po.sk/~greif3c/skola/ch/pom.jpg</w:t>
      </w:r>
    </w:p>
    <w:p w:rsidR="009C0E59" w:rsidRDefault="009C0E59" w:rsidP="009C0E59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p w:rsidR="009C0E59" w:rsidRDefault="009C0E59" w:rsidP="009C0E59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proofErr w:type="spellStart"/>
      <w:r>
        <w:rPr>
          <w:rFonts w:ascii="Arial Narrow" w:hAnsi="Arial Narrow" w:cstheme="minorHAnsi"/>
          <w:sz w:val="18"/>
        </w:rPr>
        <w:t>Pozn</w:t>
      </w:r>
      <w:proofErr w:type="spellEnd"/>
      <w:r>
        <w:rPr>
          <w:rFonts w:ascii="Arial Narrow" w:hAnsi="Arial Narrow" w:cstheme="minorHAnsi"/>
          <w:sz w:val="18"/>
        </w:rPr>
        <w:t xml:space="preserve">: Po spracovaní celého Metodického listu ho uložte pod názvom: </w:t>
      </w:r>
      <w:r w:rsidR="007439BD">
        <w:rPr>
          <w:rStyle w:val="Siln"/>
          <w:rFonts w:ascii="Arial Narrow" w:hAnsi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/>
          <w:sz w:val="20"/>
          <w:szCs w:val="20"/>
        </w:rPr>
        <w:t>-YZ-ABC-X-XX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 w:cstheme="minorHAnsi"/>
          <w:sz w:val="18"/>
        </w:rPr>
        <w:t xml:space="preserve">a odošlite na konzultáciu metodikovi: </w:t>
      </w:r>
      <w:r w:rsidR="00157235">
        <w:rPr>
          <w:rFonts w:ascii="Arial Narrow" w:hAnsi="Arial Narrow" w:cstheme="minorHAnsi"/>
          <w:b/>
          <w:sz w:val="20"/>
          <w:szCs w:val="20"/>
        </w:rPr>
        <w:t>virasztoova@elct.sk</w:t>
      </w:r>
    </w:p>
    <w:p w:rsidR="009C0E59" w:rsidRPr="009C0E59" w:rsidRDefault="009C0E59" w:rsidP="00D97E53">
      <w:pPr>
        <w:shd w:val="clear" w:color="auto" w:fill="EEECE1" w:themeFill="background2"/>
        <w:spacing w:line="240" w:lineRule="auto"/>
        <w:jc w:val="left"/>
        <w:rPr>
          <w:rFonts w:cstheme="minorHAnsi"/>
          <w:b/>
          <w:sz w:val="20"/>
        </w:rPr>
      </w:pPr>
      <w:r>
        <w:rPr>
          <w:rFonts w:ascii="Arial Narrow" w:hAnsi="Arial Narrow" w:cstheme="minorHAnsi"/>
          <w:sz w:val="18"/>
        </w:rPr>
        <w:t xml:space="preserve">Následne jednotlivé verzie pri konzultáciách označujte: </w:t>
      </w:r>
      <w:proofErr w:type="spellStart"/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/>
          <w:sz w:val="18"/>
          <w:szCs w:val="18"/>
        </w:rPr>
        <w:t xml:space="preserve">, </w:t>
      </w:r>
      <w:proofErr w:type="spellStart"/>
      <w:r w:rsidR="00EF0911">
        <w:rPr>
          <w:rStyle w:val="Siln"/>
          <w:rFonts w:ascii="Arial Narrow" w:hAnsi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/>
          <w:b w:val="0"/>
          <w:sz w:val="20"/>
          <w:szCs w:val="20"/>
        </w:rPr>
        <w:t>finálnu: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-YZ-ABC-X-XX-final1</w:t>
      </w:r>
      <w:r w:rsidR="00157235">
        <w:rPr>
          <w:rFonts w:ascii="Arial Narrow" w:hAnsi="Arial Narrow" w:cstheme="minorHAnsi"/>
          <w:sz w:val="18"/>
          <w:szCs w:val="18"/>
        </w:rPr>
        <w:t>(označuje metodik).</w:t>
      </w:r>
    </w:p>
    <w:sectPr w:rsidR="009C0E59" w:rsidRPr="009C0E59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EC7DAE">
      <w:rPr>
        <w:rFonts w:asciiTheme="minorHAnsi" w:hAnsiTheme="minorHAnsi" w:cstheme="minorHAnsi"/>
        <w:noProof/>
        <w:sz w:val="16"/>
      </w:rPr>
      <w:t>1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EC7DAE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4B0B793F" wp14:editId="12375323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7D12BF" wp14:editId="2C450999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8DEEBF" wp14:editId="330D101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"/>
  </w:num>
  <w:num w:numId="19">
    <w:abstractNumId w:val="19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77BF"/>
    <w:rsid w:val="000569B8"/>
    <w:rsid w:val="00067EEC"/>
    <w:rsid w:val="000853E2"/>
    <w:rsid w:val="00092AEF"/>
    <w:rsid w:val="000B25F5"/>
    <w:rsid w:val="000B43C1"/>
    <w:rsid w:val="000C3CC7"/>
    <w:rsid w:val="000F2360"/>
    <w:rsid w:val="000F330A"/>
    <w:rsid w:val="00104EAA"/>
    <w:rsid w:val="001223C2"/>
    <w:rsid w:val="0012353C"/>
    <w:rsid w:val="0014198C"/>
    <w:rsid w:val="00154717"/>
    <w:rsid w:val="00157235"/>
    <w:rsid w:val="00162D8E"/>
    <w:rsid w:val="001B524B"/>
    <w:rsid w:val="001C007C"/>
    <w:rsid w:val="001C4C76"/>
    <w:rsid w:val="001F2B72"/>
    <w:rsid w:val="00206764"/>
    <w:rsid w:val="00253EE6"/>
    <w:rsid w:val="00260900"/>
    <w:rsid w:val="002674A6"/>
    <w:rsid w:val="002C3CBB"/>
    <w:rsid w:val="002C4D33"/>
    <w:rsid w:val="002C6163"/>
    <w:rsid w:val="003055FB"/>
    <w:rsid w:val="00357BA6"/>
    <w:rsid w:val="0037024E"/>
    <w:rsid w:val="003A15E3"/>
    <w:rsid w:val="003A7407"/>
    <w:rsid w:val="003B3AB9"/>
    <w:rsid w:val="003B7003"/>
    <w:rsid w:val="003F6DFF"/>
    <w:rsid w:val="004313A9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6DA4"/>
    <w:rsid w:val="0057750A"/>
    <w:rsid w:val="0059411D"/>
    <w:rsid w:val="005969D9"/>
    <w:rsid w:val="005B5FA8"/>
    <w:rsid w:val="005D5571"/>
    <w:rsid w:val="0060128E"/>
    <w:rsid w:val="0063019F"/>
    <w:rsid w:val="00654F84"/>
    <w:rsid w:val="00666BAC"/>
    <w:rsid w:val="006737B9"/>
    <w:rsid w:val="006D33E7"/>
    <w:rsid w:val="006F153D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A4AA4"/>
    <w:rsid w:val="007B5E04"/>
    <w:rsid w:val="007D26B7"/>
    <w:rsid w:val="007F11EA"/>
    <w:rsid w:val="00810FAF"/>
    <w:rsid w:val="00815C26"/>
    <w:rsid w:val="008512D6"/>
    <w:rsid w:val="0086077E"/>
    <w:rsid w:val="008978EF"/>
    <w:rsid w:val="008A34D2"/>
    <w:rsid w:val="008E63F1"/>
    <w:rsid w:val="008F6060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5DC7"/>
    <w:rsid w:val="00AC6A30"/>
    <w:rsid w:val="00AE1209"/>
    <w:rsid w:val="00AE4173"/>
    <w:rsid w:val="00B01561"/>
    <w:rsid w:val="00B02B77"/>
    <w:rsid w:val="00B20307"/>
    <w:rsid w:val="00B36EF5"/>
    <w:rsid w:val="00B567B1"/>
    <w:rsid w:val="00B72DDD"/>
    <w:rsid w:val="00B80F2C"/>
    <w:rsid w:val="00B94D4A"/>
    <w:rsid w:val="00BF056E"/>
    <w:rsid w:val="00BF5F8A"/>
    <w:rsid w:val="00C02116"/>
    <w:rsid w:val="00C43F66"/>
    <w:rsid w:val="00C70293"/>
    <w:rsid w:val="00CC3B14"/>
    <w:rsid w:val="00CD280E"/>
    <w:rsid w:val="00CD6AD8"/>
    <w:rsid w:val="00CE6E77"/>
    <w:rsid w:val="00D1360A"/>
    <w:rsid w:val="00D1713C"/>
    <w:rsid w:val="00D17C4A"/>
    <w:rsid w:val="00D5082C"/>
    <w:rsid w:val="00D60383"/>
    <w:rsid w:val="00D7275D"/>
    <w:rsid w:val="00D83214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E03E93"/>
    <w:rsid w:val="00E047D9"/>
    <w:rsid w:val="00E163D8"/>
    <w:rsid w:val="00E40906"/>
    <w:rsid w:val="00E47FC4"/>
    <w:rsid w:val="00E600F7"/>
    <w:rsid w:val="00E855B4"/>
    <w:rsid w:val="00EA44D5"/>
    <w:rsid w:val="00EC108D"/>
    <w:rsid w:val="00EC4E69"/>
    <w:rsid w:val="00EC6FAB"/>
    <w:rsid w:val="00EC7DAE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FC468-65F8-4B24-A6D3-04DE6301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6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7</cp:revision>
  <cp:lastPrinted>2014-06-02T09:09:00Z</cp:lastPrinted>
  <dcterms:created xsi:type="dcterms:W3CDTF">2014-09-18T19:19:00Z</dcterms:created>
  <dcterms:modified xsi:type="dcterms:W3CDTF">2014-10-04T13:38:00Z</dcterms:modified>
</cp:coreProperties>
</file>