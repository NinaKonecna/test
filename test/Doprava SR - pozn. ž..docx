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7C" w:rsidRPr="00590EB0" w:rsidRDefault="00007C7C" w:rsidP="00590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590EB0">
        <w:rPr>
          <w:rFonts w:ascii="Times New Roman" w:hAnsi="Times New Roman"/>
          <w:b/>
        </w:rPr>
        <w:t>DOPRAVA</w:t>
      </w:r>
    </w:p>
    <w:p w:rsidR="00007C7C" w:rsidRPr="00984D37" w:rsidRDefault="00007C7C" w:rsidP="00590EB0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>-</w:t>
      </w:r>
      <w:r>
        <w:rPr>
          <w:rFonts w:ascii="Times New Roman" w:hAnsi="Times New Roman"/>
        </w:rPr>
        <w:t>_______________</w:t>
      </w:r>
      <w:r w:rsidRPr="00984D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sektor hospodárstva</w:t>
      </w:r>
      <w:r w:rsidRPr="00984D3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_________________</w:t>
      </w:r>
      <w:r w:rsidRPr="00984D37">
        <w:rPr>
          <w:rFonts w:ascii="Times New Roman" w:hAnsi="Times New Roman"/>
        </w:rPr>
        <w:t xml:space="preserve"> odvetvie</w:t>
      </w:r>
    </w:p>
    <w:p w:rsidR="00007C7C" w:rsidRPr="00984D37" w:rsidRDefault="00007C7C" w:rsidP="00590EB0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-úlohy: 1. Preprava </w:t>
      </w:r>
      <w:r>
        <w:rPr>
          <w:rFonts w:ascii="Times New Roman" w:hAnsi="Times New Roman"/>
        </w:rPr>
        <w:t>_________</w:t>
      </w:r>
      <w:r w:rsidRPr="00984D37">
        <w:rPr>
          <w:rFonts w:ascii="Times New Roman" w:hAnsi="Times New Roman"/>
        </w:rPr>
        <w:t xml:space="preserve">   2. Preprava </w:t>
      </w:r>
      <w:r>
        <w:rPr>
          <w:rFonts w:ascii="Times New Roman" w:hAnsi="Times New Roman"/>
        </w:rPr>
        <w:t>____________</w:t>
      </w:r>
      <w:r w:rsidRPr="00984D37">
        <w:rPr>
          <w:rFonts w:ascii="Times New Roman" w:hAnsi="Times New Roman"/>
        </w:rPr>
        <w:t xml:space="preserve">    3. Prenos </w:t>
      </w:r>
      <w:r>
        <w:rPr>
          <w:rFonts w:ascii="Times New Roman" w:hAnsi="Times New Roman"/>
        </w:rPr>
        <w:t>______________</w:t>
      </w:r>
    </w:p>
    <w:p w:rsidR="00007C7C" w:rsidRDefault="00007C7C" w:rsidP="00590EB0">
      <w:pPr>
        <w:rPr>
          <w:rFonts w:ascii="Times New Roman" w:hAnsi="Times New Roman"/>
        </w:rPr>
      </w:pPr>
      <w:r w:rsidRPr="00984D37">
        <w:rPr>
          <w:rFonts w:ascii="Times New Roman" w:hAnsi="Times New Roman"/>
        </w:rPr>
        <w:t xml:space="preserve">Aby doprava fungovala musí mať určitú </w:t>
      </w:r>
      <w:r w:rsidRPr="00C22056">
        <w:rPr>
          <w:rFonts w:ascii="Times New Roman" w:hAnsi="Times New Roman"/>
          <w:b/>
          <w:i/>
        </w:rPr>
        <w:t>technickú základňu</w:t>
      </w:r>
      <w:r w:rsidRPr="00984D37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__________________________________________</w:t>
      </w:r>
    </w:p>
    <w:p w:rsidR="00007C7C" w:rsidRDefault="00007C7C" w:rsidP="00590EB0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</w:t>
      </w:r>
      <w:r w:rsidRPr="00984D37">
        <w:rPr>
          <w:rFonts w:ascii="Times New Roman" w:hAnsi="Times New Roman"/>
        </w:rPr>
        <w:t>)</w:t>
      </w:r>
    </w:p>
    <w:p w:rsidR="00007C7C" w:rsidRPr="00CD48FF" w:rsidRDefault="00007C7C" w:rsidP="00CD48FF">
      <w:pPr>
        <w:numPr>
          <w:ilvl w:val="0"/>
          <w:numId w:val="2"/>
        </w:numPr>
        <w:rPr>
          <w:rFonts w:ascii="Times New Roman" w:hAnsi="Times New Roman"/>
        </w:rPr>
      </w:pPr>
      <w:r w:rsidRPr="00CD48FF">
        <w:rPr>
          <w:rFonts w:ascii="Times New Roman" w:hAnsi="Times New Roman"/>
        </w:rPr>
        <w:t>rozmiestnenie dopravných systémov - prírodné pomery - vplývajú aj na financovanie ďalšej výstavby dopravnej infraštruktúry.</w:t>
      </w:r>
    </w:p>
    <w:p w:rsidR="00007C7C" w:rsidRPr="00CD48FF" w:rsidRDefault="00007C7C" w:rsidP="00CD48FF">
      <w:pPr>
        <w:numPr>
          <w:ilvl w:val="0"/>
          <w:numId w:val="2"/>
        </w:numPr>
        <w:rPr>
          <w:rFonts w:ascii="Times New Roman" w:hAnsi="Times New Roman"/>
        </w:rPr>
      </w:pPr>
      <w:r w:rsidRPr="00CD48FF">
        <w:rPr>
          <w:rFonts w:ascii="Times New Roman" w:hAnsi="Times New Roman"/>
        </w:rPr>
        <w:t>Pohoria predstavujú -  výrazné bariéry pre dopravné komunikácie</w:t>
      </w:r>
    </w:p>
    <w:p w:rsidR="00007C7C" w:rsidRPr="00CD48FF" w:rsidRDefault="00007C7C" w:rsidP="00CD48FF">
      <w:pPr>
        <w:numPr>
          <w:ilvl w:val="0"/>
          <w:numId w:val="2"/>
        </w:numPr>
        <w:rPr>
          <w:rFonts w:ascii="Times New Roman" w:hAnsi="Times New Roman"/>
        </w:rPr>
      </w:pPr>
      <w:r w:rsidRPr="00CD48FF">
        <w:rPr>
          <w:rFonts w:ascii="Times New Roman" w:hAnsi="Times New Roman"/>
        </w:rPr>
        <w:t xml:space="preserve"> najfrekventovanejšie dopravné koridory - dolinami riek </w:t>
      </w:r>
      <w:r>
        <w:rPr>
          <w:rFonts w:ascii="Times New Roman" w:hAnsi="Times New Roman"/>
        </w:rPr>
        <w:t>_________________________________________</w:t>
      </w:r>
    </w:p>
    <w:p w:rsidR="00007C7C" w:rsidRPr="00CD48FF" w:rsidRDefault="00007C7C" w:rsidP="00CD48FF">
      <w:pPr>
        <w:numPr>
          <w:ilvl w:val="0"/>
          <w:numId w:val="2"/>
        </w:numPr>
        <w:rPr>
          <w:rFonts w:ascii="Times New Roman" w:hAnsi="Times New Roman"/>
        </w:rPr>
      </w:pPr>
      <w:r w:rsidRPr="00CD48FF">
        <w:rPr>
          <w:rFonts w:ascii="Times New Roman" w:hAnsi="Times New Roman"/>
        </w:rPr>
        <w:t xml:space="preserve">  politicko-hospodárske pomery. Po 2. svetovej vojne orientácia na ZSSR - významné dopravné ťahy západ-východ. </w:t>
      </w: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Default="00007C7C" w:rsidP="00590EB0">
      <w:pPr>
        <w:rPr>
          <w:rFonts w:ascii="Times New Roman" w:hAnsi="Times New Roman"/>
        </w:rPr>
      </w:pPr>
    </w:p>
    <w:p w:rsidR="00007C7C" w:rsidRPr="00984D37" w:rsidRDefault="00007C7C" w:rsidP="00590EB0">
      <w:pPr>
        <w:rPr>
          <w:rFonts w:ascii="Times New Roman" w:hAnsi="Times New Roman"/>
        </w:rPr>
      </w:pPr>
    </w:p>
    <w:p w:rsidR="00007C7C" w:rsidRPr="00984D37" w:rsidRDefault="00007C7C" w:rsidP="00590EB0">
      <w:pPr>
        <w:ind w:left="360"/>
        <w:rPr>
          <w:rFonts w:ascii="Times New Roman" w:hAnsi="Times New Roman"/>
        </w:rPr>
      </w:pPr>
      <w:r w:rsidRPr="00AF76C3">
        <w:rPr>
          <w:rFonts w:ascii="Times New Roman" w:hAnsi="Times New Roman"/>
          <w:i/>
        </w:rPr>
        <w:t>SMERY VÝVOJA DOPRAVY:</w:t>
      </w:r>
      <w:r w:rsidRPr="00984D37">
        <w:rPr>
          <w:rFonts w:ascii="Times New Roman" w:hAnsi="Times New Roman"/>
        </w:rPr>
        <w:t xml:space="preserve"> 1. </w:t>
      </w:r>
      <w:r>
        <w:rPr>
          <w:rFonts w:ascii="Times New Roman" w:hAnsi="Times New Roman"/>
        </w:rPr>
        <w:t>_________________</w:t>
      </w:r>
      <w:r w:rsidRPr="00984D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</w:t>
      </w:r>
    </w:p>
    <w:p w:rsidR="00007C7C" w:rsidRPr="00984D37" w:rsidRDefault="00007C7C" w:rsidP="00590EB0">
      <w:pPr>
        <w:ind w:left="360"/>
        <w:rPr>
          <w:rFonts w:ascii="Times New Roman" w:hAnsi="Times New Roman"/>
        </w:rPr>
      </w:pP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  <w:t>2.</w:t>
      </w:r>
      <w:r>
        <w:rPr>
          <w:rFonts w:ascii="Times New Roman" w:hAnsi="Times New Roman"/>
        </w:rPr>
        <w:t>____________________________</w:t>
      </w:r>
    </w:p>
    <w:p w:rsidR="00007C7C" w:rsidRPr="00984D37" w:rsidRDefault="00007C7C" w:rsidP="00590EB0">
      <w:pPr>
        <w:ind w:left="360"/>
        <w:rPr>
          <w:rFonts w:ascii="Times New Roman" w:hAnsi="Times New Roman"/>
        </w:rPr>
      </w:pP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</w:r>
      <w:r w:rsidRPr="00984D37">
        <w:rPr>
          <w:rFonts w:ascii="Times New Roman" w:hAnsi="Times New Roman"/>
        </w:rPr>
        <w:tab/>
        <w:t>3.</w:t>
      </w:r>
      <w:r>
        <w:rPr>
          <w:rFonts w:ascii="Times New Roman" w:hAnsi="Times New Roman"/>
        </w:rPr>
        <w:t>_____________________________</w:t>
      </w:r>
    </w:p>
    <w:p w:rsidR="00007C7C" w:rsidRDefault="00007C7C" w:rsidP="00590EB0"/>
    <w:p w:rsidR="00007C7C" w:rsidRDefault="00007C7C"/>
    <w:sectPr w:rsidR="00007C7C" w:rsidSect="00C22056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775F4"/>
    <w:multiLevelType w:val="hybridMultilevel"/>
    <w:tmpl w:val="CC823780"/>
    <w:lvl w:ilvl="0" w:tplc="82B82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4E9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1C9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2A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7CC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0EA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D2E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0E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0B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EB0"/>
    <w:rsid w:val="00007C7C"/>
    <w:rsid w:val="00031872"/>
    <w:rsid w:val="00213F2E"/>
    <w:rsid w:val="002B4242"/>
    <w:rsid w:val="00391184"/>
    <w:rsid w:val="00553029"/>
    <w:rsid w:val="00590EB0"/>
    <w:rsid w:val="00984D37"/>
    <w:rsid w:val="00AF76C3"/>
    <w:rsid w:val="00C22056"/>
    <w:rsid w:val="00C57DC6"/>
    <w:rsid w:val="00CC402E"/>
    <w:rsid w:val="00CD48FF"/>
    <w:rsid w:val="00F8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B0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0EB0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86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126</Words>
  <Characters>719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4</cp:revision>
  <dcterms:created xsi:type="dcterms:W3CDTF">2023-03-26T08:18:00Z</dcterms:created>
  <dcterms:modified xsi:type="dcterms:W3CDTF">2001-12-31T23:13:00Z</dcterms:modified>
</cp:coreProperties>
</file>