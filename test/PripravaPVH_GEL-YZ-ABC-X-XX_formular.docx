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č. 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374CAB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Mgr. R. Burčák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374CAB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Mgr. R. Burčák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IV.O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Dejepis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2. Svetová vojna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Veľmoci proti Hitlerovi – Etapy a priebeh 2. sv. vojny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BC7654" w:rsidRDefault="00374CAB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Vedieť ako prebiehala 2. sv. vojna, pochopiť prečo k nej došlo a vedieť ako zabrániť akejkoľvek vojne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Projektová, Participačná a  situačná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Medzipredmetové vzťahy: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Dejepis, Geografia a Občianska náuka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Interaktívna tabuľa, PC  a  projektor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267"/>
        <w:gridCol w:w="4030"/>
      </w:tblGrid>
      <w:tr w:rsidR="00D40621" w:rsidTr="00AA0DBC">
        <w:trPr>
          <w:cantSplit/>
        </w:trPr>
        <w:tc>
          <w:tcPr>
            <w:tcW w:w="1913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3267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AA0DBC">
        <w:trPr>
          <w:cantSplit/>
          <w:trHeight w:val="5193"/>
        </w:trPr>
        <w:tc>
          <w:tcPr>
            <w:tcW w:w="1913" w:type="dxa"/>
            <w:tcBorders>
              <w:bottom w:val="single" w:sz="4" w:space="0" w:color="auto"/>
            </w:tcBorders>
          </w:tcPr>
          <w:p w:rsidR="00D40621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10 50 : 10:52</w:t>
            </w: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10:52 10:55  </w:t>
            </w:r>
          </w:p>
          <w:p w:rsidR="00AA0DBC" w:rsidRDefault="00AA0DBC" w:rsidP="007054FE">
            <w:pPr>
              <w:rPr>
                <w:b/>
                <w:bCs/>
              </w:rPr>
            </w:pPr>
          </w:p>
          <w:p w:rsidR="00496B7F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10:55 – 11:25      </w:t>
            </w:r>
          </w:p>
          <w:p w:rsidR="00496B7F" w:rsidRDefault="00496B7F" w:rsidP="007054FE">
            <w:pPr>
              <w:rPr>
                <w:b/>
                <w:bCs/>
              </w:rPr>
            </w:pPr>
          </w:p>
          <w:p w:rsidR="00496B7F" w:rsidRDefault="00496B7F" w:rsidP="007054FE">
            <w:pPr>
              <w:rPr>
                <w:b/>
                <w:bCs/>
              </w:rPr>
            </w:pPr>
          </w:p>
          <w:p w:rsidR="00496B7F" w:rsidRDefault="00496B7F" w:rsidP="007054FE">
            <w:pPr>
              <w:rPr>
                <w:b/>
                <w:bCs/>
              </w:rPr>
            </w:pPr>
          </w:p>
          <w:p w:rsidR="00AA0DBC" w:rsidRDefault="00496B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11:25- 11:28</w:t>
            </w:r>
            <w:r w:rsidR="00AA0DBC">
              <w:rPr>
                <w:b/>
                <w:bCs/>
              </w:rPr>
              <w:t xml:space="preserve">   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D40621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Kontrola prítomnosti</w:t>
            </w: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Test z opakovania</w:t>
            </w:r>
          </w:p>
          <w:p w:rsidR="00AA0DBC" w:rsidRDefault="00AA0DBC" w:rsidP="007054FE">
            <w:pPr>
              <w:rPr>
                <w:b/>
                <w:bCs/>
              </w:rPr>
            </w:pP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Výklad  učiva – prezentácia  </w:t>
            </w:r>
            <w:r>
              <w:rPr>
                <w:b/>
                <w:bCs/>
              </w:rPr>
              <w:br/>
              <w:t>( GEL-BUR-DEJ-IVA-17)</w:t>
            </w: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Práca  na  situačnej mape </w:t>
            </w:r>
            <w:r>
              <w:rPr>
                <w:b/>
                <w:bCs/>
              </w:rPr>
              <w:br/>
              <w:t>(Gel-BUR-DEJ-IVA-</w:t>
            </w:r>
            <w:r w:rsidR="00496B7F">
              <w:rPr>
                <w:b/>
                <w:bCs/>
              </w:rPr>
              <w:t>19)</w:t>
            </w:r>
          </w:p>
          <w:p w:rsidR="00496B7F" w:rsidRDefault="00496B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 Usmerní žiakov na  vypracovanie krížovky, ktorá preverí vedomosti získané na  hodine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Vypracovanie testu:  Nástup fašizmu v Taliansku</w:t>
            </w: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  </w:t>
            </w:r>
            <w:r w:rsidR="00496B7F">
              <w:rPr>
                <w:b/>
                <w:bCs/>
              </w:rPr>
              <w:t xml:space="preserve">Žiaci si  zapíšu učivo do  zošitov podľa prezentácie a názorne  na  situačnej mape budú zaznamenávať situáciu v teréne, tak ako sa  odohrala. </w:t>
            </w:r>
          </w:p>
          <w:p w:rsidR="00496B7F" w:rsidRDefault="00496B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    Žiaci vypracujú krížovku v programe  Hot Potatoes</w:t>
            </w:r>
            <w:r>
              <w:rPr>
                <w:b/>
                <w:bCs/>
              </w:rPr>
              <w:br/>
              <w:t>( GEL-BUR-DEJ-IVA-20)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496B7F" w:rsidRDefault="00496B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PowerPoint, Hot Potatoes -  krížovka, Hot Potatoes -  test s 2 správnymi odpoveďami </w:t>
            </w:r>
            <w:bookmarkStart w:id="0" w:name="_GoBack"/>
            <w:bookmarkEnd w:id="0"/>
          </w:p>
        </w:tc>
      </w:tr>
    </w:tbl>
    <w:p w:rsidR="00D40621" w:rsidRDefault="00D40621" w:rsidP="00D40621"/>
    <w:p w:rsidR="00E3681B" w:rsidRDefault="00E3681B" w:rsidP="00D40621">
      <w:r>
        <w:t xml:space="preserve">V Gelnici dňa </w:t>
      </w:r>
      <w:r>
        <w:tab/>
        <w:t>......................................</w:t>
      </w:r>
    </w:p>
    <w:p w:rsidR="00E3681B" w:rsidRDefault="00E3681B" w:rsidP="001223C2">
      <w:pPr>
        <w:spacing w:after="0"/>
      </w:pPr>
      <w:r>
        <w:lastRenderedPageBreak/>
        <w:t xml:space="preserve">Vypracoval:  </w:t>
      </w:r>
      <w:r>
        <w:tab/>
        <w:t>......................................</w:t>
      </w:r>
      <w:r>
        <w:tab/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496B7F">
      <w:rPr>
        <w:rFonts w:asciiTheme="minorHAnsi" w:hAnsiTheme="minorHAnsi" w:cstheme="minorHAnsi"/>
        <w:noProof/>
        <w:sz w:val="16"/>
      </w:rPr>
      <w:t>3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496B7F">
      <w:rPr>
        <w:rFonts w:asciiTheme="minorHAnsi" w:hAnsiTheme="minorHAnsi" w:cstheme="minorHAnsi"/>
        <w:noProof/>
        <w:sz w:val="16"/>
      </w:rPr>
      <w:t>3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1E3843D" wp14:editId="1054B9F5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1D6E9C6A" wp14:editId="37733FA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B5E163A" wp14:editId="438795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B524B"/>
    <w:rsid w:val="001C007C"/>
    <w:rsid w:val="001C4C76"/>
    <w:rsid w:val="00206764"/>
    <w:rsid w:val="00253EE6"/>
    <w:rsid w:val="00260900"/>
    <w:rsid w:val="002674A6"/>
    <w:rsid w:val="002855EB"/>
    <w:rsid w:val="002C3CBB"/>
    <w:rsid w:val="002C4D33"/>
    <w:rsid w:val="002C6163"/>
    <w:rsid w:val="003055FB"/>
    <w:rsid w:val="00357BA6"/>
    <w:rsid w:val="0037024E"/>
    <w:rsid w:val="00374CAB"/>
    <w:rsid w:val="003A15E3"/>
    <w:rsid w:val="003A7407"/>
    <w:rsid w:val="003B3AB9"/>
    <w:rsid w:val="003B7003"/>
    <w:rsid w:val="003F6DFF"/>
    <w:rsid w:val="00455FEA"/>
    <w:rsid w:val="00467686"/>
    <w:rsid w:val="00496B7F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41228"/>
    <w:rsid w:val="0054242F"/>
    <w:rsid w:val="00546DA4"/>
    <w:rsid w:val="0057750A"/>
    <w:rsid w:val="0059411D"/>
    <w:rsid w:val="005969D9"/>
    <w:rsid w:val="005B5FA8"/>
    <w:rsid w:val="005D5571"/>
    <w:rsid w:val="0060128E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B5E04"/>
    <w:rsid w:val="007D26B7"/>
    <w:rsid w:val="007F11EA"/>
    <w:rsid w:val="00810FAF"/>
    <w:rsid w:val="00815C26"/>
    <w:rsid w:val="008512D6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0DBC"/>
    <w:rsid w:val="00AA2CAF"/>
    <w:rsid w:val="00AB4222"/>
    <w:rsid w:val="00AC6A30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C7654"/>
    <w:rsid w:val="00BF056E"/>
    <w:rsid w:val="00BF5F8A"/>
    <w:rsid w:val="00C02116"/>
    <w:rsid w:val="00C43F66"/>
    <w:rsid w:val="00C70293"/>
    <w:rsid w:val="00CC3B14"/>
    <w:rsid w:val="00CD280E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F90FE-543A-4B87-BECB-789D3E64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0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Raduz</cp:lastModifiedBy>
  <cp:revision>2</cp:revision>
  <cp:lastPrinted>2014-06-02T09:09:00Z</cp:lastPrinted>
  <dcterms:created xsi:type="dcterms:W3CDTF">2015-01-20T20:10:00Z</dcterms:created>
  <dcterms:modified xsi:type="dcterms:W3CDTF">2015-01-20T20:10:00Z</dcterms:modified>
</cp:coreProperties>
</file>