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B0" w:rsidRPr="00511D13" w:rsidRDefault="00380EB0" w:rsidP="002609E1">
      <w:pPr>
        <w:ind w:left="10080" w:hanging="10080"/>
        <w:rPr>
          <w:b/>
          <w:sz w:val="30"/>
          <w:szCs w:val="30"/>
        </w:rPr>
      </w:pPr>
      <w:r>
        <w:rPr>
          <w:b/>
          <w:sz w:val="30"/>
          <w:szCs w:val="30"/>
        </w:rPr>
        <w:t>TE</w:t>
      </w:r>
      <w:r w:rsidRPr="00511D13">
        <w:rPr>
          <w:b/>
          <w:sz w:val="30"/>
          <w:szCs w:val="30"/>
        </w:rPr>
        <w:t>MATICKÝ</w:t>
      </w:r>
      <w:r>
        <w:rPr>
          <w:b/>
          <w:sz w:val="30"/>
          <w:szCs w:val="30"/>
        </w:rPr>
        <w:t xml:space="preserve"> VÝCHOVNO – VZDELÁVACÍ </w:t>
      </w:r>
      <w:r w:rsidRPr="00511D13">
        <w:rPr>
          <w:b/>
          <w:sz w:val="30"/>
          <w:szCs w:val="30"/>
        </w:rPr>
        <w:t xml:space="preserve"> PLÁN  </w:t>
      </w:r>
      <w:r w:rsidRPr="00511D13">
        <w:rPr>
          <w:b/>
          <w:sz w:val="30"/>
          <w:szCs w:val="30"/>
        </w:rPr>
        <w:tab/>
        <w:t>GYMNÁZIUM GELNICA</w:t>
      </w:r>
    </w:p>
    <w:p w:rsidR="00380EB0" w:rsidRPr="002609E1" w:rsidRDefault="00380EB0" w:rsidP="002609E1">
      <w:pPr>
        <w:ind w:left="10080" w:hanging="10080"/>
        <w:rPr>
          <w:b/>
          <w:sz w:val="32"/>
          <w:szCs w:val="32"/>
        </w:rPr>
      </w:pPr>
    </w:p>
    <w:p w:rsidR="00380EB0" w:rsidRPr="00511D13" w:rsidRDefault="00380EB0" w:rsidP="00580C16">
      <w:pPr>
        <w:outlineLvl w:val="0"/>
        <w:rPr>
          <w:sz w:val="26"/>
          <w:szCs w:val="26"/>
        </w:rPr>
      </w:pPr>
      <w:r w:rsidRPr="00511D13">
        <w:rPr>
          <w:b/>
          <w:sz w:val="26"/>
          <w:szCs w:val="26"/>
        </w:rPr>
        <w:t>PREDMET:</w:t>
      </w:r>
      <w:r w:rsidRPr="00511D13">
        <w:rPr>
          <w:sz w:val="26"/>
          <w:szCs w:val="26"/>
        </w:rPr>
        <w:t xml:space="preserve"> Fyzika</w:t>
      </w:r>
    </w:p>
    <w:p w:rsidR="00380EB0" w:rsidRPr="00511D13" w:rsidRDefault="00380EB0" w:rsidP="002609E1">
      <w:pPr>
        <w:rPr>
          <w:sz w:val="26"/>
          <w:szCs w:val="26"/>
        </w:rPr>
      </w:pPr>
      <w:r w:rsidRPr="00511D13">
        <w:rPr>
          <w:b/>
          <w:sz w:val="26"/>
          <w:szCs w:val="26"/>
        </w:rPr>
        <w:t>TRIEDA:</w:t>
      </w:r>
      <w:r w:rsidRPr="00511D1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3.A </w:t>
      </w:r>
      <w:r w:rsidRPr="00511D13">
        <w:rPr>
          <w:sz w:val="26"/>
          <w:szCs w:val="26"/>
        </w:rPr>
        <w:t xml:space="preserve"> (</w:t>
      </w:r>
      <w:r>
        <w:rPr>
          <w:sz w:val="26"/>
          <w:szCs w:val="26"/>
        </w:rPr>
        <w:t>2</w:t>
      </w:r>
      <w:r w:rsidRPr="00511D13">
        <w:rPr>
          <w:sz w:val="26"/>
          <w:szCs w:val="26"/>
        </w:rPr>
        <w:t xml:space="preserve">h týždenne, </w:t>
      </w:r>
      <w:r>
        <w:rPr>
          <w:sz w:val="26"/>
          <w:szCs w:val="26"/>
        </w:rPr>
        <w:t>66</w:t>
      </w:r>
      <w:r w:rsidRPr="00511D13">
        <w:rPr>
          <w:sz w:val="26"/>
          <w:szCs w:val="26"/>
        </w:rPr>
        <w:t>h ročne)</w:t>
      </w:r>
    </w:p>
    <w:p w:rsidR="00380EB0" w:rsidRPr="00511D13" w:rsidRDefault="00380EB0" w:rsidP="002609E1">
      <w:pPr>
        <w:rPr>
          <w:sz w:val="26"/>
          <w:szCs w:val="26"/>
        </w:rPr>
      </w:pPr>
      <w:r w:rsidRPr="00511D13">
        <w:rPr>
          <w:b/>
          <w:sz w:val="26"/>
          <w:szCs w:val="26"/>
        </w:rPr>
        <w:t>VYUČUJÚCI:</w:t>
      </w:r>
      <w:r w:rsidRPr="00511D13">
        <w:rPr>
          <w:sz w:val="26"/>
          <w:szCs w:val="26"/>
        </w:rPr>
        <w:t xml:space="preserve"> Mgr. Helena Mirková</w:t>
      </w:r>
    </w:p>
    <w:p w:rsidR="00380EB0" w:rsidRPr="00511D13" w:rsidRDefault="00380EB0" w:rsidP="002609E1">
      <w:pPr>
        <w:rPr>
          <w:sz w:val="26"/>
          <w:szCs w:val="26"/>
        </w:rPr>
      </w:pPr>
      <w:r w:rsidRPr="00511D13">
        <w:rPr>
          <w:b/>
          <w:sz w:val="26"/>
          <w:szCs w:val="26"/>
        </w:rPr>
        <w:t>ŠKOLSKÝ ROK:</w:t>
      </w:r>
      <w:r>
        <w:rPr>
          <w:sz w:val="26"/>
          <w:szCs w:val="26"/>
        </w:rPr>
        <w:t xml:space="preserve"> 2013</w:t>
      </w:r>
      <w:r w:rsidRPr="00511D13">
        <w:rPr>
          <w:sz w:val="26"/>
          <w:szCs w:val="26"/>
        </w:rPr>
        <w:t>/201</w:t>
      </w:r>
      <w:r>
        <w:rPr>
          <w:sz w:val="26"/>
          <w:szCs w:val="26"/>
        </w:rPr>
        <w:t>4</w:t>
      </w:r>
    </w:p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851"/>
        <w:gridCol w:w="2835"/>
        <w:gridCol w:w="4536"/>
        <w:gridCol w:w="4536"/>
        <w:gridCol w:w="1905"/>
      </w:tblGrid>
      <w:tr w:rsidR="00380EB0" w:rsidRPr="00A615A3" w:rsidTr="00BD78AB">
        <w:trPr>
          <w:trHeight w:val="710"/>
        </w:trPr>
        <w:tc>
          <w:tcPr>
            <w:tcW w:w="637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Por.</w:t>
            </w: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Číslo</w:t>
            </w:r>
          </w:p>
        </w:tc>
        <w:tc>
          <w:tcPr>
            <w:tcW w:w="2835" w:type="dxa"/>
          </w:tcPr>
          <w:p w:rsidR="00380EB0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380EB0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380EB0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Prostriedky hodnotenia</w:t>
            </w:r>
          </w:p>
        </w:tc>
      </w:tr>
      <w:tr w:rsidR="00380EB0" w:rsidRPr="00A615A3" w:rsidTr="00BD78AB">
        <w:trPr>
          <w:trHeight w:val="2542"/>
        </w:trPr>
        <w:tc>
          <w:tcPr>
            <w:tcW w:w="637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IX.</w:t>
            </w: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380EB0" w:rsidRPr="00BD78AB" w:rsidRDefault="00380EB0" w:rsidP="00511D13">
            <w:pPr>
              <w:jc w:val="both"/>
            </w:pPr>
          </w:p>
          <w:p w:rsidR="00380EB0" w:rsidRPr="00BD78AB" w:rsidRDefault="00380EB0" w:rsidP="00511D13">
            <w:pPr>
              <w:jc w:val="both"/>
            </w:pPr>
            <w:r w:rsidRPr="00BD78AB">
              <w:t>1.</w:t>
            </w:r>
          </w:p>
          <w:p w:rsidR="00380EB0" w:rsidRPr="00BD78AB" w:rsidRDefault="00380EB0" w:rsidP="00511D13">
            <w:pPr>
              <w:jc w:val="both"/>
            </w:pPr>
            <w:r w:rsidRPr="00BD78AB">
              <w:t>2.</w:t>
            </w:r>
          </w:p>
          <w:p w:rsidR="00380EB0" w:rsidRPr="00BD78AB" w:rsidRDefault="00380EB0" w:rsidP="00511D13">
            <w:pPr>
              <w:jc w:val="both"/>
            </w:pPr>
            <w:r w:rsidRPr="00BD78AB">
              <w:t>3.</w:t>
            </w:r>
          </w:p>
          <w:p w:rsidR="00380EB0" w:rsidRPr="00BD78AB" w:rsidRDefault="00380EB0" w:rsidP="00511D13">
            <w:pPr>
              <w:jc w:val="both"/>
            </w:pPr>
            <w:r w:rsidRPr="00BD78AB">
              <w:t>4.</w:t>
            </w:r>
          </w:p>
          <w:p w:rsidR="00380EB0" w:rsidRPr="00BD78AB" w:rsidRDefault="00380EB0" w:rsidP="00511D13">
            <w:pPr>
              <w:jc w:val="both"/>
            </w:pPr>
            <w:r w:rsidRPr="00BD78AB">
              <w:t>5.</w:t>
            </w:r>
          </w:p>
          <w:p w:rsidR="00380EB0" w:rsidRPr="00BD78AB" w:rsidRDefault="00380EB0" w:rsidP="00511D13">
            <w:pPr>
              <w:jc w:val="both"/>
            </w:pPr>
            <w:r w:rsidRPr="00BD78AB">
              <w:t>6.</w:t>
            </w:r>
          </w:p>
          <w:p w:rsidR="00380EB0" w:rsidRPr="00BD78AB" w:rsidRDefault="00380EB0" w:rsidP="00511D13">
            <w:pPr>
              <w:jc w:val="both"/>
            </w:pPr>
            <w:r w:rsidRPr="00BD78AB">
              <w:t>7.</w:t>
            </w:r>
          </w:p>
          <w:p w:rsidR="00380EB0" w:rsidRPr="00BD78AB" w:rsidRDefault="00380EB0" w:rsidP="00511D13">
            <w:pPr>
              <w:jc w:val="both"/>
            </w:pPr>
            <w:r w:rsidRPr="00BD78AB">
              <w:t>8.</w:t>
            </w:r>
          </w:p>
          <w:p w:rsidR="00380EB0" w:rsidRPr="00BD78AB" w:rsidRDefault="00380EB0" w:rsidP="00511D13">
            <w:pPr>
              <w:jc w:val="both"/>
            </w:pPr>
            <w:r w:rsidRPr="00BD78AB">
              <w:t xml:space="preserve">9. </w:t>
            </w:r>
          </w:p>
          <w:p w:rsidR="00380EB0" w:rsidRPr="00BD78AB" w:rsidRDefault="00380EB0" w:rsidP="00511D13">
            <w:pPr>
              <w:jc w:val="both"/>
            </w:pPr>
          </w:p>
        </w:tc>
        <w:tc>
          <w:tcPr>
            <w:tcW w:w="2835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7326E5">
            <w:pPr>
              <w:rPr>
                <w:sz w:val="22"/>
                <w:szCs w:val="22"/>
              </w:rPr>
            </w:pPr>
          </w:p>
          <w:p w:rsidR="00380EB0" w:rsidRPr="007326E5" w:rsidRDefault="00380EB0" w:rsidP="007326E5">
            <w:pPr>
              <w:rPr>
                <w:sz w:val="22"/>
                <w:szCs w:val="22"/>
              </w:rPr>
            </w:pPr>
          </w:p>
          <w:p w:rsidR="00380EB0" w:rsidRDefault="00380EB0" w:rsidP="007326E5">
            <w:pPr>
              <w:rPr>
                <w:sz w:val="22"/>
                <w:szCs w:val="22"/>
              </w:rPr>
            </w:pPr>
          </w:p>
          <w:p w:rsidR="00380EB0" w:rsidRDefault="00380EB0" w:rsidP="00A501EE">
            <w:r>
              <w:t>Častice mikrosveta</w:t>
            </w:r>
          </w:p>
          <w:p w:rsidR="00380EB0" w:rsidRPr="00CD5C6E" w:rsidRDefault="00380EB0" w:rsidP="00384EEC">
            <w:pPr>
              <w:pStyle w:val="Heading1"/>
            </w:pPr>
          </w:p>
        </w:tc>
        <w:tc>
          <w:tcPr>
            <w:tcW w:w="4536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Pr="00E51782" w:rsidRDefault="00380EB0" w:rsidP="00511D13">
            <w:pPr>
              <w:rPr>
                <w:b/>
                <w:sz w:val="22"/>
                <w:szCs w:val="22"/>
              </w:rPr>
            </w:pPr>
            <w:r w:rsidRPr="00E51782">
              <w:rPr>
                <w:b/>
                <w:sz w:val="22"/>
                <w:szCs w:val="22"/>
              </w:rPr>
              <w:t>Úvodná hodina</w:t>
            </w:r>
          </w:p>
          <w:p w:rsidR="00380EB0" w:rsidRDefault="00380EB0" w:rsidP="00A501EE">
            <w:r>
              <w:t>Atóm</w:t>
            </w:r>
          </w:p>
          <w:p w:rsidR="00380EB0" w:rsidRDefault="00380EB0" w:rsidP="00A501EE">
            <w:r>
              <w:t>Modely atómu</w:t>
            </w:r>
          </w:p>
          <w:p w:rsidR="00380EB0" w:rsidRDefault="00380EB0" w:rsidP="00A501EE">
            <w:r>
              <w:t>Štiepne reakcie atómu – využitie v praxi</w:t>
            </w:r>
          </w:p>
          <w:p w:rsidR="00380EB0" w:rsidRDefault="00380EB0" w:rsidP="00A501EE">
            <w:r>
              <w:t>Syntéza jadier – využitie v praxi</w:t>
            </w:r>
          </w:p>
          <w:p w:rsidR="00380EB0" w:rsidRDefault="00380EB0" w:rsidP="00A501EE">
            <w:r>
              <w:t>Realizácia v reálnom svete</w:t>
            </w:r>
          </w:p>
          <w:p w:rsidR="00380EB0" w:rsidRDefault="00380EB0" w:rsidP="00A501EE">
            <w:r>
              <w:t>Typy častíc</w:t>
            </w:r>
          </w:p>
          <w:p w:rsidR="00380EB0" w:rsidRDefault="00380EB0" w:rsidP="00A501EE">
            <w:r>
              <w:t>Hadróny</w:t>
            </w:r>
          </w:p>
          <w:p w:rsidR="00380EB0" w:rsidRDefault="00380EB0" w:rsidP="00A501EE">
            <w:r>
              <w:t>Leptóny</w:t>
            </w:r>
          </w:p>
          <w:p w:rsidR="00380EB0" w:rsidRPr="000C6EB6" w:rsidRDefault="00380EB0" w:rsidP="00A501EE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380EB0" w:rsidRPr="00FA44FE" w:rsidRDefault="00380EB0" w:rsidP="00511D13"/>
          <w:p w:rsidR="00380EB0" w:rsidRDefault="00380EB0" w:rsidP="007B6D88">
            <w:pPr>
              <w:ind w:left="318"/>
            </w:pPr>
          </w:p>
          <w:p w:rsidR="00380EB0" w:rsidRDefault="00380EB0" w:rsidP="000508E2">
            <w:pPr>
              <w:numPr>
                <w:ilvl w:val="0"/>
                <w:numId w:val="5"/>
              </w:numPr>
              <w:ind w:left="318" w:hanging="284"/>
            </w:pPr>
            <w:r>
              <w:t>mikroobjekty a makroobjekty a možnosť ich skúmania</w:t>
            </w:r>
          </w:p>
          <w:p w:rsidR="00380EB0" w:rsidRDefault="00380EB0" w:rsidP="000508E2">
            <w:pPr>
              <w:numPr>
                <w:ilvl w:val="0"/>
                <w:numId w:val="5"/>
              </w:numPr>
              <w:ind w:left="318" w:hanging="284"/>
            </w:pPr>
            <w:r>
              <w:t>rozdiel medzi priamym a nepriamym pozorovaním objektu a meraním</w:t>
            </w:r>
          </w:p>
          <w:p w:rsidR="00380EB0" w:rsidRDefault="00380EB0" w:rsidP="000508E2">
            <w:pPr>
              <w:numPr>
                <w:ilvl w:val="0"/>
                <w:numId w:val="5"/>
              </w:numPr>
              <w:ind w:left="318" w:hanging="284"/>
            </w:pPr>
            <w:r w:rsidRPr="0066105E">
              <w:t>zloženie látok zo základných častíc</w:t>
            </w:r>
          </w:p>
          <w:p w:rsidR="00380EB0" w:rsidRPr="0066105E" w:rsidRDefault="00380EB0" w:rsidP="000508E2">
            <w:pPr>
              <w:numPr>
                <w:ilvl w:val="0"/>
                <w:numId w:val="5"/>
              </w:numPr>
              <w:ind w:left="318" w:hanging="284"/>
            </w:pPr>
            <w:r w:rsidRPr="0066105E">
              <w:t>historické postavenie experimentov Thomsona, Millikana a Rutherforda</w:t>
            </w:r>
          </w:p>
          <w:p w:rsidR="00380EB0" w:rsidRDefault="00380EB0" w:rsidP="000508E2">
            <w:pPr>
              <w:numPr>
                <w:ilvl w:val="0"/>
                <w:numId w:val="5"/>
              </w:numPr>
              <w:ind w:left="318" w:hanging="284"/>
            </w:pPr>
            <w:r>
              <w:t>perspektíva energetických zdrojov</w:t>
            </w:r>
          </w:p>
          <w:p w:rsidR="00380EB0" w:rsidRDefault="00380EB0" w:rsidP="000508E2">
            <w:pPr>
              <w:numPr>
                <w:ilvl w:val="0"/>
                <w:numId w:val="5"/>
              </w:numPr>
              <w:ind w:left="318" w:hanging="284"/>
            </w:pPr>
            <w:r>
              <w:t>využitie energie získanej prostredníctvom štiepnych reakcií</w:t>
            </w:r>
          </w:p>
          <w:p w:rsidR="00380EB0" w:rsidRDefault="00380EB0" w:rsidP="000508E2">
            <w:pPr>
              <w:numPr>
                <w:ilvl w:val="0"/>
                <w:numId w:val="5"/>
              </w:numPr>
              <w:ind w:left="318" w:hanging="284"/>
            </w:pPr>
            <w:r>
              <w:t>úloha fyzikálneho výskumu</w:t>
            </w:r>
          </w:p>
          <w:p w:rsidR="00380EB0" w:rsidRDefault="00380EB0" w:rsidP="000508E2">
            <w:pPr>
              <w:numPr>
                <w:ilvl w:val="0"/>
                <w:numId w:val="5"/>
              </w:numPr>
              <w:ind w:left="318" w:hanging="284"/>
            </w:pPr>
            <w:r>
              <w:t>vysvetlenie spoločných a rozdielnych vlastnosti jednotlivých typov častíc</w:t>
            </w:r>
          </w:p>
          <w:p w:rsidR="00380EB0" w:rsidRDefault="00380EB0" w:rsidP="000508E2">
            <w:pPr>
              <w:ind w:left="318"/>
            </w:pPr>
            <w:r>
              <w:t>využitie vedeckého výskumu, jeho prínosy a nebezpečenstvá pre prax</w:t>
            </w:r>
          </w:p>
          <w:p w:rsidR="00380EB0" w:rsidRDefault="00380EB0" w:rsidP="000508E2">
            <w:pPr>
              <w:ind w:left="318"/>
            </w:pPr>
          </w:p>
          <w:p w:rsidR="00380EB0" w:rsidRDefault="00380EB0" w:rsidP="000508E2">
            <w:pPr>
              <w:ind w:left="318"/>
            </w:pPr>
          </w:p>
          <w:p w:rsidR="00380EB0" w:rsidRDefault="00380EB0" w:rsidP="000508E2">
            <w:pPr>
              <w:ind w:left="318"/>
            </w:pPr>
          </w:p>
          <w:p w:rsidR="00380EB0" w:rsidRDefault="00380EB0" w:rsidP="000508E2">
            <w:pPr>
              <w:ind w:left="318"/>
            </w:pP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využitie infračerveného žiarenia v medicíne a v stavebníctve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príklady využitia infračerveného žiarenia niektorými živočíchmi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súvislosť medzi infračerveným žiarením emitovaným telesom a teplotou telesa</w:t>
            </w:r>
          </w:p>
          <w:p w:rsidR="00380EB0" w:rsidRDefault="00380EB0" w:rsidP="000508E2">
            <w:pPr>
              <w:ind w:left="318"/>
            </w:pPr>
          </w:p>
          <w:p w:rsidR="00380EB0" w:rsidRDefault="00380EB0" w:rsidP="000508E2"/>
          <w:p w:rsidR="00380EB0" w:rsidRDefault="00380EB0" w:rsidP="000508E2">
            <w:pPr>
              <w:pStyle w:val="ListParagraph"/>
            </w:pPr>
          </w:p>
          <w:p w:rsidR="00380EB0" w:rsidRDefault="00380EB0" w:rsidP="000508E2">
            <w:pPr>
              <w:ind w:left="318"/>
            </w:pPr>
          </w:p>
          <w:p w:rsidR="00380EB0" w:rsidRDefault="00380EB0" w:rsidP="000508E2">
            <w:pPr>
              <w:ind w:left="318"/>
            </w:pPr>
          </w:p>
          <w:p w:rsidR="00380EB0" w:rsidRDefault="00380EB0" w:rsidP="000508E2">
            <w:pPr>
              <w:ind w:left="318"/>
            </w:pPr>
          </w:p>
          <w:p w:rsidR="00380EB0" w:rsidRDefault="00380EB0" w:rsidP="000508E2">
            <w:pPr>
              <w:ind w:left="318"/>
            </w:pPr>
          </w:p>
          <w:p w:rsidR="00380EB0" w:rsidRDefault="00380EB0" w:rsidP="000508E2">
            <w:pPr>
              <w:ind w:left="318"/>
            </w:pPr>
          </w:p>
          <w:p w:rsidR="00380EB0" w:rsidRDefault="00380EB0" w:rsidP="000508E2">
            <w:pPr>
              <w:ind w:left="318"/>
            </w:pP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príklady využitia ultrafialového žiarenia v medicíne a v priemysle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vysvetlenie funkcie ozónovej vrstvy</w:t>
            </w:r>
          </w:p>
          <w:p w:rsidR="00380EB0" w:rsidRPr="00FA44FE" w:rsidRDefault="00380EB0" w:rsidP="005473D1">
            <w:pPr>
              <w:ind w:left="355"/>
            </w:pPr>
            <w:r>
              <w:t>vysvetlenie, prečo sa treba chrániť pred väčšími dávkami žiarenia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podstata vzniku spojitého a čiarového spektra röntgenového žiarenia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príklady využitia röntgenového žiarenia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rádioaktivita prostredia a zdroje pridanej rádioaktivity v minulosti a v súčasnosti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poznávanie základných princípov geometrickej optiky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spoznávanie zákonov odrazu a lomu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index lomu iba informatívne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disperzia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práca so šošovkami graficky a prakticky, bez výpočtov a bez kategorizácie vlastností obrazu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rozklad svetla hranolom a mriežkou</w:t>
            </w:r>
          </w:p>
          <w:p w:rsidR="00380EB0" w:rsidRDefault="00380EB0" w:rsidP="00FA44FE">
            <w:pPr>
              <w:numPr>
                <w:ilvl w:val="0"/>
                <w:numId w:val="4"/>
              </w:numPr>
              <w:ind w:left="318" w:hanging="284"/>
            </w:pPr>
            <w:r>
              <w:t>čítanie informácií z čiarového a spojitého svetelného spektra, informácia o pôvode spektrálnych čiar</w:t>
            </w:r>
          </w:p>
          <w:p w:rsidR="00380EB0" w:rsidRDefault="00380EB0" w:rsidP="00FA44FE">
            <w:pPr>
              <w:numPr>
                <w:ilvl w:val="0"/>
                <w:numId w:val="3"/>
              </w:numPr>
              <w:ind w:left="355" w:hanging="283"/>
            </w:pPr>
            <w:r w:rsidRPr="00FA44FE">
              <w:t>opis oka z fyzikálneho</w:t>
            </w:r>
            <w:r>
              <w:t xml:space="preserve"> hľadiska</w:t>
            </w:r>
          </w:p>
          <w:p w:rsidR="00380EB0" w:rsidRPr="005473D1" w:rsidRDefault="00380EB0" w:rsidP="005473D1"/>
          <w:p w:rsidR="00380EB0" w:rsidRDefault="00380EB0" w:rsidP="005473D1"/>
          <w:p w:rsidR="00380EB0" w:rsidRDefault="00380EB0" w:rsidP="005473D1"/>
          <w:p w:rsidR="00380EB0" w:rsidRDefault="00380EB0" w:rsidP="005473D1">
            <w:pPr>
              <w:numPr>
                <w:ilvl w:val="0"/>
                <w:numId w:val="5"/>
              </w:numPr>
              <w:ind w:left="318" w:hanging="318"/>
            </w:pPr>
            <w:r>
              <w:t>poznávanie jednotlivých foriem energie</w:t>
            </w:r>
          </w:p>
          <w:p w:rsidR="00380EB0" w:rsidRDefault="00380EB0" w:rsidP="005473D1">
            <w:pPr>
              <w:numPr>
                <w:ilvl w:val="0"/>
                <w:numId w:val="5"/>
              </w:numPr>
              <w:ind w:left="318" w:hanging="318"/>
            </w:pPr>
            <w:r>
              <w:t>diskusie o ich vzájomných premenách na kvalitatívnej úrovni</w:t>
            </w:r>
          </w:p>
          <w:p w:rsidR="00380EB0" w:rsidRDefault="00380EB0" w:rsidP="000508E2">
            <w:pPr>
              <w:ind w:left="318"/>
            </w:pPr>
          </w:p>
          <w:p w:rsidR="00380EB0" w:rsidRDefault="00380EB0" w:rsidP="000508E2">
            <w:pPr>
              <w:ind w:left="318"/>
            </w:pPr>
          </w:p>
          <w:p w:rsidR="00380EB0" w:rsidRDefault="00380EB0" w:rsidP="000508E2">
            <w:pPr>
              <w:ind w:left="318"/>
            </w:pPr>
          </w:p>
          <w:p w:rsidR="00380EB0" w:rsidRDefault="00380EB0" w:rsidP="005473D1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kinetickej energie translačného </w:t>
            </w:r>
          </w:p>
          <w:p w:rsidR="00380EB0" w:rsidRDefault="00380EB0" w:rsidP="005473D1">
            <w:pPr>
              <w:ind w:left="355"/>
            </w:pPr>
            <w:r>
              <w:t>pohybu</w:t>
            </w:r>
          </w:p>
          <w:p w:rsidR="00380EB0" w:rsidRDefault="00380EB0" w:rsidP="005473D1">
            <w:pPr>
              <w:numPr>
                <w:ilvl w:val="0"/>
                <w:numId w:val="5"/>
              </w:numPr>
              <w:ind w:left="318" w:hanging="318"/>
            </w:pPr>
            <w:r>
              <w:t>výpočet potenciálnej energie v tiažovom poli Zeme (v homogénnom poli)</w:t>
            </w:r>
          </w:p>
          <w:p w:rsidR="00380EB0" w:rsidRDefault="00380EB0" w:rsidP="005473D1">
            <w:pPr>
              <w:numPr>
                <w:ilvl w:val="0"/>
                <w:numId w:val="5"/>
              </w:numPr>
              <w:ind w:left="318" w:hanging="318"/>
            </w:pPr>
            <w:r>
              <w:t>výpočet energie získanej spaľovaním paliva, elektrickej energie, energie fotónu (v procese vyučovania)</w:t>
            </w:r>
          </w:p>
          <w:p w:rsidR="00380EB0" w:rsidRDefault="00380EB0" w:rsidP="005473D1">
            <w:pPr>
              <w:numPr>
                <w:ilvl w:val="0"/>
                <w:numId w:val="5"/>
              </w:numPr>
              <w:ind w:left="318" w:hanging="318"/>
            </w:pPr>
            <w:r>
              <w:t>porovnanie činnosti elektrického ohrievača a tepelného čerpadla z pohľadu zákona zachovania energie</w:t>
            </w:r>
          </w:p>
          <w:p w:rsidR="00380EB0" w:rsidRDefault="00380EB0" w:rsidP="005473D1">
            <w:pPr>
              <w:numPr>
                <w:ilvl w:val="0"/>
                <w:numId w:val="5"/>
              </w:numPr>
              <w:ind w:left="318" w:hanging="318"/>
            </w:pPr>
            <w:r>
              <w:t>výpočet energie potrebnej na uvedenie vody do varu elektrickým varičom a jej ceny</w:t>
            </w:r>
          </w:p>
          <w:p w:rsidR="00380EB0" w:rsidRDefault="00380EB0" w:rsidP="005473D1">
            <w:pPr>
              <w:numPr>
                <w:ilvl w:val="0"/>
                <w:numId w:val="5"/>
              </w:numPr>
              <w:ind w:left="318" w:hanging="318"/>
            </w:pPr>
            <w:r>
              <w:t>jadrový reaktor a jeho význam pre energetiku</w:t>
            </w:r>
          </w:p>
          <w:p w:rsidR="00380EB0" w:rsidRPr="005473D1" w:rsidRDefault="00380EB0" w:rsidP="005473D1"/>
        </w:tc>
        <w:tc>
          <w:tcPr>
            <w:tcW w:w="1905" w:type="dxa"/>
            <w:vMerge w:val="restart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380EB0" w:rsidRDefault="00380EB0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380EB0" w:rsidRDefault="00380EB0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Slovne hodnotiť schopnosť sebaregulácie u študentov.</w:t>
            </w: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380EB0" w:rsidRDefault="00380EB0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380EB0" w:rsidRDefault="00380EB0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Pozitívne hodnotenie práce s tabuľkami MFCHT.</w:t>
            </w:r>
          </w:p>
          <w:p w:rsidR="00380EB0" w:rsidRDefault="00380EB0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380EB0" w:rsidRDefault="00380EB0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</w:tr>
      <w:tr w:rsidR="00380EB0" w:rsidRPr="00A615A3" w:rsidTr="00BD78AB">
        <w:trPr>
          <w:trHeight w:val="703"/>
        </w:trPr>
        <w:tc>
          <w:tcPr>
            <w:tcW w:w="637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380EB0" w:rsidRPr="00BD78AB" w:rsidRDefault="00380EB0" w:rsidP="00511D13">
            <w:pPr>
              <w:jc w:val="both"/>
            </w:pPr>
          </w:p>
          <w:p w:rsidR="00380EB0" w:rsidRPr="00BD78AB" w:rsidRDefault="00380EB0" w:rsidP="00E51782">
            <w:pPr>
              <w:jc w:val="both"/>
            </w:pPr>
            <w:r w:rsidRPr="00BD78AB">
              <w:t>10.</w:t>
            </w:r>
          </w:p>
          <w:p w:rsidR="00380EB0" w:rsidRPr="00BD78AB" w:rsidRDefault="00380EB0" w:rsidP="00E51782">
            <w:pPr>
              <w:jc w:val="both"/>
            </w:pPr>
            <w:r w:rsidRPr="00BD78AB">
              <w:t>11.</w:t>
            </w:r>
          </w:p>
          <w:p w:rsidR="00380EB0" w:rsidRPr="00BD78AB" w:rsidRDefault="00380EB0" w:rsidP="00E51782">
            <w:pPr>
              <w:jc w:val="both"/>
            </w:pPr>
            <w:r w:rsidRPr="00BD78AB">
              <w:t>12.</w:t>
            </w:r>
          </w:p>
          <w:p w:rsidR="00380EB0" w:rsidRPr="00BD78AB" w:rsidRDefault="00380EB0" w:rsidP="00E51782">
            <w:pPr>
              <w:jc w:val="both"/>
            </w:pPr>
            <w:r w:rsidRPr="00BD78AB">
              <w:t>13.</w:t>
            </w:r>
          </w:p>
          <w:p w:rsidR="00380EB0" w:rsidRPr="00BD78AB" w:rsidRDefault="00380EB0" w:rsidP="00E51782">
            <w:pPr>
              <w:jc w:val="both"/>
            </w:pPr>
            <w:r w:rsidRPr="00BD78AB">
              <w:t>14.</w:t>
            </w:r>
          </w:p>
          <w:p w:rsidR="00380EB0" w:rsidRPr="00BD78AB" w:rsidRDefault="00380EB0" w:rsidP="00E51782">
            <w:pPr>
              <w:jc w:val="both"/>
            </w:pPr>
            <w:r w:rsidRPr="00BD78AB">
              <w:t>15.</w:t>
            </w:r>
          </w:p>
          <w:p w:rsidR="00380EB0" w:rsidRPr="00BD78AB" w:rsidRDefault="00380EB0" w:rsidP="00384EEC">
            <w:pPr>
              <w:jc w:val="both"/>
            </w:pPr>
            <w:r w:rsidRPr="00BD78AB">
              <w:t>16.,17.</w:t>
            </w:r>
          </w:p>
        </w:tc>
        <w:tc>
          <w:tcPr>
            <w:tcW w:w="2835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A501EE">
            <w:r>
              <w:t>Častice mikrosveta</w:t>
            </w:r>
          </w:p>
          <w:p w:rsidR="00380EB0" w:rsidRDefault="00380EB0" w:rsidP="00384EEC"/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A501EE">
            <w:pPr>
              <w:rPr>
                <w:sz w:val="22"/>
                <w:szCs w:val="22"/>
              </w:rPr>
            </w:pPr>
            <w:r>
              <w:t>Bozóny</w:t>
            </w:r>
          </w:p>
          <w:p w:rsidR="00380EB0" w:rsidRDefault="00380EB0" w:rsidP="00A501EE">
            <w:r>
              <w:t>Mezóny</w:t>
            </w:r>
          </w:p>
          <w:p w:rsidR="00380EB0" w:rsidRDefault="00380EB0" w:rsidP="00A501EE">
            <w:r>
              <w:t>Baryóny</w:t>
            </w:r>
          </w:p>
          <w:p w:rsidR="00380EB0" w:rsidRDefault="00380EB0" w:rsidP="00A501EE">
            <w:r>
              <w:t>Kvarky</w:t>
            </w:r>
          </w:p>
          <w:p w:rsidR="00380EB0" w:rsidRDefault="00380EB0" w:rsidP="00A501EE">
            <w:r>
              <w:t>Silné a slabé interakcie</w:t>
            </w:r>
          </w:p>
          <w:p w:rsidR="00380EB0" w:rsidRDefault="00380EB0" w:rsidP="00A501EE">
            <w:r>
              <w:t>Opakovanie tematického celku</w:t>
            </w:r>
          </w:p>
          <w:p w:rsidR="00380EB0" w:rsidRDefault="00380EB0" w:rsidP="00A501EE">
            <w:r>
              <w:t>Poznatky z výskumu v CERN-e</w:t>
            </w:r>
          </w:p>
          <w:p w:rsidR="00380EB0" w:rsidRPr="00A501EE" w:rsidRDefault="00380EB0" w:rsidP="00A501EE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</w:tr>
      <w:tr w:rsidR="00380EB0" w:rsidRPr="00A615A3" w:rsidTr="00BD78AB">
        <w:trPr>
          <w:trHeight w:val="703"/>
        </w:trPr>
        <w:tc>
          <w:tcPr>
            <w:tcW w:w="637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380EB0" w:rsidRPr="00BD78AB" w:rsidRDefault="00380EB0" w:rsidP="00511D13">
            <w:pPr>
              <w:jc w:val="both"/>
            </w:pPr>
          </w:p>
          <w:p w:rsidR="00380EB0" w:rsidRPr="00BD78AB" w:rsidRDefault="00380EB0" w:rsidP="00511D13">
            <w:pPr>
              <w:jc w:val="both"/>
            </w:pPr>
            <w:r w:rsidRPr="00BD78AB">
              <w:t>18.,19.</w:t>
            </w:r>
          </w:p>
          <w:p w:rsidR="00380EB0" w:rsidRDefault="00380EB0" w:rsidP="00511D13">
            <w:pPr>
              <w:jc w:val="both"/>
            </w:pPr>
          </w:p>
          <w:p w:rsidR="00380EB0" w:rsidRPr="00BD78AB" w:rsidRDefault="00380EB0" w:rsidP="00511D13">
            <w:pPr>
              <w:jc w:val="both"/>
            </w:pPr>
            <w:r w:rsidRPr="00BD78AB">
              <w:t>20.,21.</w:t>
            </w:r>
          </w:p>
          <w:p w:rsidR="00380EB0" w:rsidRPr="00BD78AB" w:rsidRDefault="00380EB0" w:rsidP="00511D13">
            <w:pPr>
              <w:jc w:val="both"/>
            </w:pPr>
            <w:r w:rsidRPr="00BD78AB">
              <w:t>22.</w:t>
            </w:r>
          </w:p>
          <w:p w:rsidR="00380EB0" w:rsidRPr="00BD78AB" w:rsidRDefault="00380EB0" w:rsidP="00511D13">
            <w:pPr>
              <w:jc w:val="both"/>
            </w:pPr>
            <w:r w:rsidRPr="00BD78AB">
              <w:t>23.</w:t>
            </w:r>
          </w:p>
          <w:p w:rsidR="00380EB0" w:rsidRPr="00BD78AB" w:rsidRDefault="00380EB0" w:rsidP="00511D13">
            <w:pPr>
              <w:jc w:val="both"/>
            </w:pPr>
            <w:r w:rsidRPr="00BD78AB">
              <w:t>24.</w:t>
            </w:r>
            <w:r>
              <w:t>,25.</w:t>
            </w:r>
          </w:p>
          <w:p w:rsidR="00380EB0" w:rsidRPr="00BD78AB" w:rsidRDefault="00380EB0" w:rsidP="00E51782">
            <w:pPr>
              <w:jc w:val="both"/>
            </w:pPr>
            <w:r>
              <w:t>26.,27.</w:t>
            </w:r>
          </w:p>
          <w:p w:rsidR="00380EB0" w:rsidRPr="00BD78AB" w:rsidRDefault="00380EB0" w:rsidP="00E51782">
            <w:pPr>
              <w:jc w:val="both"/>
            </w:pPr>
          </w:p>
        </w:tc>
        <w:tc>
          <w:tcPr>
            <w:tcW w:w="2835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6322ED">
            <w:pPr>
              <w:rPr>
                <w:sz w:val="22"/>
                <w:szCs w:val="22"/>
              </w:rPr>
            </w:pPr>
          </w:p>
          <w:p w:rsidR="00380EB0" w:rsidRDefault="00380EB0" w:rsidP="006322ED">
            <w:pPr>
              <w:rPr>
                <w:sz w:val="22"/>
                <w:szCs w:val="22"/>
              </w:rPr>
            </w:pPr>
          </w:p>
          <w:p w:rsidR="00380EB0" w:rsidRDefault="00380EB0" w:rsidP="006322ED"/>
          <w:p w:rsidR="00380EB0" w:rsidRDefault="00380EB0" w:rsidP="006322ED">
            <w:r>
              <w:t>Elektromagnetické žiarenie</w:t>
            </w:r>
          </w:p>
          <w:p w:rsidR="00380EB0" w:rsidRPr="006322ED" w:rsidRDefault="00380EB0" w:rsidP="006322ED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A501EE">
            <w:pPr>
              <w:rPr>
                <w:sz w:val="22"/>
                <w:szCs w:val="22"/>
              </w:rPr>
            </w:pPr>
            <w:r>
              <w:t>Záver tematického celku</w:t>
            </w:r>
          </w:p>
          <w:p w:rsidR="00380EB0" w:rsidRDefault="00380EB0" w:rsidP="00A501EE">
            <w:pPr>
              <w:rPr>
                <w:sz w:val="22"/>
                <w:szCs w:val="22"/>
              </w:rPr>
            </w:pPr>
          </w:p>
          <w:p w:rsidR="00380EB0" w:rsidRDefault="00380EB0" w:rsidP="00A501EE">
            <w:r>
              <w:t>EMŽ podstata, vznik</w:t>
            </w:r>
          </w:p>
          <w:p w:rsidR="00380EB0" w:rsidRDefault="00380EB0" w:rsidP="00A501EE">
            <w:r>
              <w:t>Fotóny a ich dualizmus</w:t>
            </w:r>
          </w:p>
          <w:p w:rsidR="00380EB0" w:rsidRDefault="00380EB0" w:rsidP="00A501EE">
            <w:r>
              <w:t>Hybnosť a vlnová dĺžka fotónov</w:t>
            </w:r>
          </w:p>
          <w:p w:rsidR="00380EB0" w:rsidRDefault="00380EB0" w:rsidP="00A501EE">
            <w:r>
              <w:t>EMŽ – spektrum</w:t>
            </w:r>
          </w:p>
          <w:p w:rsidR="00380EB0" w:rsidRPr="00A501EE" w:rsidRDefault="00380EB0" w:rsidP="00A501EE">
            <w:pPr>
              <w:rPr>
                <w:sz w:val="22"/>
                <w:szCs w:val="22"/>
              </w:rPr>
            </w:pPr>
            <w:r>
              <w:t>Infračervené žiarenie</w:t>
            </w:r>
          </w:p>
        </w:tc>
        <w:tc>
          <w:tcPr>
            <w:tcW w:w="4536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</w:tr>
      <w:tr w:rsidR="00380EB0" w:rsidRPr="00A615A3" w:rsidTr="00BD78AB">
        <w:trPr>
          <w:trHeight w:val="703"/>
        </w:trPr>
        <w:tc>
          <w:tcPr>
            <w:tcW w:w="637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XII.</w:t>
            </w: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380EB0" w:rsidRPr="00BD78AB" w:rsidRDefault="00380EB0" w:rsidP="00511D13">
            <w:pPr>
              <w:jc w:val="both"/>
            </w:pPr>
          </w:p>
          <w:p w:rsidR="00380EB0" w:rsidRPr="00BD78AB" w:rsidRDefault="00380EB0" w:rsidP="00511D13">
            <w:pPr>
              <w:jc w:val="both"/>
            </w:pPr>
            <w:r w:rsidRPr="00BD78AB">
              <w:t>28.</w:t>
            </w:r>
          </w:p>
          <w:p w:rsidR="00380EB0" w:rsidRPr="00BD78AB" w:rsidRDefault="00380EB0" w:rsidP="00511D13">
            <w:pPr>
              <w:jc w:val="both"/>
            </w:pPr>
            <w:r w:rsidRPr="00BD78AB">
              <w:t>29.,30.</w:t>
            </w:r>
          </w:p>
          <w:p w:rsidR="00380EB0" w:rsidRPr="00BD78AB" w:rsidRDefault="00380EB0" w:rsidP="00511D13">
            <w:pPr>
              <w:jc w:val="both"/>
            </w:pPr>
            <w:r w:rsidRPr="00BD78AB">
              <w:t xml:space="preserve">31. </w:t>
            </w:r>
          </w:p>
          <w:p w:rsidR="00380EB0" w:rsidRPr="00BD78AB" w:rsidRDefault="00380EB0" w:rsidP="00511D13">
            <w:pPr>
              <w:jc w:val="both"/>
            </w:pPr>
          </w:p>
        </w:tc>
        <w:tc>
          <w:tcPr>
            <w:tcW w:w="2835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6322ED">
            <w:pPr>
              <w:rPr>
                <w:sz w:val="22"/>
                <w:szCs w:val="22"/>
              </w:rPr>
            </w:pPr>
          </w:p>
          <w:p w:rsidR="00380EB0" w:rsidRDefault="00380EB0" w:rsidP="006322ED">
            <w:r>
              <w:t>Elektromagnetické žiarenie</w:t>
            </w:r>
          </w:p>
          <w:p w:rsidR="00380EB0" w:rsidRPr="006322ED" w:rsidRDefault="00380EB0" w:rsidP="006322ED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A501EE">
            <w:r>
              <w:t>Ultrafialové žiarenie</w:t>
            </w:r>
          </w:p>
          <w:p w:rsidR="00380EB0" w:rsidRDefault="00380EB0" w:rsidP="00A501EE">
            <w:r>
              <w:t>Radarové vlny</w:t>
            </w:r>
          </w:p>
          <w:p w:rsidR="00380EB0" w:rsidRDefault="00380EB0" w:rsidP="00A501EE">
            <w:r>
              <w:t>Rádiové a satelitné vlny</w:t>
            </w:r>
          </w:p>
          <w:p w:rsidR="00380EB0" w:rsidRPr="006322ED" w:rsidRDefault="00380EB0" w:rsidP="00BD78AB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</w:tr>
      <w:tr w:rsidR="00380EB0" w:rsidRPr="00A615A3" w:rsidTr="00BD78AB">
        <w:trPr>
          <w:trHeight w:val="703"/>
        </w:trPr>
        <w:tc>
          <w:tcPr>
            <w:tcW w:w="637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380EB0" w:rsidRPr="00BD78AB" w:rsidRDefault="00380EB0" w:rsidP="00511D13">
            <w:pPr>
              <w:jc w:val="both"/>
            </w:pPr>
          </w:p>
          <w:p w:rsidR="00380EB0" w:rsidRPr="00BD78AB" w:rsidRDefault="00380EB0" w:rsidP="00E51782">
            <w:pPr>
              <w:jc w:val="both"/>
            </w:pPr>
            <w:r w:rsidRPr="00BD78AB">
              <w:t>32.</w:t>
            </w:r>
          </w:p>
          <w:p w:rsidR="00380EB0" w:rsidRPr="00BD78AB" w:rsidRDefault="00380EB0" w:rsidP="00E51782">
            <w:pPr>
              <w:jc w:val="both"/>
            </w:pPr>
            <w:r w:rsidRPr="00BD78AB">
              <w:t>33.</w:t>
            </w:r>
          </w:p>
          <w:p w:rsidR="00380EB0" w:rsidRPr="00BD78AB" w:rsidRDefault="00380EB0" w:rsidP="00E51782">
            <w:pPr>
              <w:jc w:val="both"/>
            </w:pPr>
            <w:r w:rsidRPr="00BD78AB">
              <w:t>34.</w:t>
            </w:r>
          </w:p>
          <w:p w:rsidR="00380EB0" w:rsidRPr="00BD78AB" w:rsidRDefault="00380EB0" w:rsidP="00E51782">
            <w:pPr>
              <w:jc w:val="both"/>
            </w:pPr>
            <w:r w:rsidRPr="00BD78AB">
              <w:t>35.</w:t>
            </w:r>
          </w:p>
          <w:p w:rsidR="00380EB0" w:rsidRPr="00BD78AB" w:rsidRDefault="00380EB0" w:rsidP="00E51782">
            <w:pPr>
              <w:jc w:val="both"/>
            </w:pPr>
            <w:r w:rsidRPr="00BD78AB">
              <w:t>36.</w:t>
            </w:r>
          </w:p>
          <w:p w:rsidR="00380EB0" w:rsidRPr="00BD78AB" w:rsidRDefault="00380EB0" w:rsidP="00E51782">
            <w:pPr>
              <w:jc w:val="both"/>
            </w:pPr>
            <w:r>
              <w:t>37</w:t>
            </w:r>
            <w:r w:rsidRPr="00BD78AB">
              <w:t>.</w:t>
            </w:r>
          </w:p>
          <w:p w:rsidR="00380EB0" w:rsidRDefault="00380EB0" w:rsidP="000508E2">
            <w:pPr>
              <w:jc w:val="both"/>
            </w:pPr>
          </w:p>
          <w:p w:rsidR="00380EB0" w:rsidRPr="00BD78AB" w:rsidRDefault="00380EB0" w:rsidP="000508E2">
            <w:pPr>
              <w:jc w:val="both"/>
            </w:pPr>
            <w:r w:rsidRPr="00BD78AB">
              <w:t>3</w:t>
            </w:r>
            <w:r>
              <w:t>8</w:t>
            </w:r>
            <w:r w:rsidRPr="00BD78AB">
              <w:t>.</w:t>
            </w:r>
          </w:p>
        </w:tc>
        <w:tc>
          <w:tcPr>
            <w:tcW w:w="2835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6322ED">
            <w:r>
              <w:t>Elektromagnetické žiarenie</w:t>
            </w: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476C8C">
            <w:pPr>
              <w:rPr>
                <w:sz w:val="22"/>
                <w:szCs w:val="22"/>
              </w:rPr>
            </w:pPr>
          </w:p>
          <w:p w:rsidR="00380EB0" w:rsidRDefault="00380EB0" w:rsidP="006322ED"/>
          <w:p w:rsidR="00380EB0" w:rsidRPr="006322ED" w:rsidRDefault="00380EB0" w:rsidP="00A501EE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A501EE">
            <w:r>
              <w:t>Rádioaktivita</w:t>
            </w:r>
          </w:p>
          <w:p w:rsidR="00380EB0" w:rsidRDefault="00380EB0" w:rsidP="00A501EE">
            <w:r>
              <w:t>Röntgenové žiarenie</w:t>
            </w:r>
          </w:p>
          <w:p w:rsidR="00380EB0" w:rsidRDefault="00380EB0" w:rsidP="00A501EE">
            <w:r>
              <w:t>Použitie v technickej praxi</w:t>
            </w:r>
          </w:p>
          <w:p w:rsidR="00380EB0" w:rsidRDefault="00380EB0" w:rsidP="00A501EE">
            <w:r>
              <w:t>Svetlo ako elektromagnetické žiarenie</w:t>
            </w:r>
          </w:p>
          <w:p w:rsidR="00380EB0" w:rsidRDefault="00380EB0" w:rsidP="00A501EE">
            <w:r>
              <w:t>Využitie EMŽ v praxi – technika, medicína</w:t>
            </w:r>
          </w:p>
          <w:p w:rsidR="00380EB0" w:rsidRDefault="00380EB0" w:rsidP="00A501EE">
            <w:r>
              <w:t>Laser – využitie v medicíne a technickej praxi</w:t>
            </w:r>
          </w:p>
          <w:p w:rsidR="00380EB0" w:rsidRDefault="00380EB0" w:rsidP="00A501EE">
            <w:r>
              <w:t>Základy geometrickej optiky</w:t>
            </w:r>
          </w:p>
          <w:p w:rsidR="00380EB0" w:rsidRPr="000C6EB6" w:rsidRDefault="00380EB0" w:rsidP="00A501EE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</w:tr>
      <w:tr w:rsidR="00380EB0" w:rsidRPr="00A615A3" w:rsidTr="00BD78AB">
        <w:trPr>
          <w:trHeight w:val="703"/>
        </w:trPr>
        <w:tc>
          <w:tcPr>
            <w:tcW w:w="637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II.</w:t>
            </w: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380EB0" w:rsidRPr="00BD78AB" w:rsidRDefault="00380EB0" w:rsidP="00511D13">
            <w:pPr>
              <w:jc w:val="both"/>
            </w:pPr>
          </w:p>
          <w:p w:rsidR="00380EB0" w:rsidRPr="00BD78AB" w:rsidRDefault="00380EB0" w:rsidP="00E51782">
            <w:pPr>
              <w:jc w:val="both"/>
            </w:pPr>
            <w:r w:rsidRPr="00BD78AB">
              <w:t>39.</w:t>
            </w:r>
          </w:p>
          <w:p w:rsidR="00380EB0" w:rsidRPr="00BD78AB" w:rsidRDefault="00380EB0" w:rsidP="00E51782">
            <w:pPr>
              <w:jc w:val="both"/>
            </w:pPr>
            <w:r w:rsidRPr="00BD78AB">
              <w:t>40.</w:t>
            </w:r>
          </w:p>
          <w:p w:rsidR="00380EB0" w:rsidRPr="00BD78AB" w:rsidRDefault="00380EB0" w:rsidP="00E51782">
            <w:pPr>
              <w:jc w:val="both"/>
            </w:pPr>
            <w:r w:rsidRPr="00BD78AB">
              <w:t>41.</w:t>
            </w:r>
          </w:p>
          <w:p w:rsidR="00380EB0" w:rsidRPr="00BD78AB" w:rsidRDefault="00380EB0" w:rsidP="00E51782">
            <w:pPr>
              <w:jc w:val="both"/>
            </w:pPr>
            <w:r w:rsidRPr="00BD78AB">
              <w:t>42.</w:t>
            </w:r>
          </w:p>
          <w:p w:rsidR="00380EB0" w:rsidRPr="00BD78AB" w:rsidRDefault="00380EB0" w:rsidP="00E51782">
            <w:pPr>
              <w:jc w:val="both"/>
            </w:pPr>
            <w:r w:rsidRPr="00BD78AB">
              <w:t>43.</w:t>
            </w:r>
          </w:p>
          <w:p w:rsidR="00380EB0" w:rsidRPr="00BD78AB" w:rsidRDefault="00380EB0" w:rsidP="00E51782">
            <w:pPr>
              <w:jc w:val="both"/>
            </w:pPr>
            <w:r w:rsidRPr="00BD78AB">
              <w:t xml:space="preserve">44. </w:t>
            </w:r>
          </w:p>
          <w:p w:rsidR="00380EB0" w:rsidRPr="00BD78AB" w:rsidRDefault="00380EB0" w:rsidP="00E51782">
            <w:pPr>
              <w:jc w:val="both"/>
            </w:pPr>
          </w:p>
        </w:tc>
        <w:tc>
          <w:tcPr>
            <w:tcW w:w="2835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380EB0" w:rsidRDefault="00380EB0" w:rsidP="00BD78AB">
            <w:pPr>
              <w:rPr>
                <w:sz w:val="22"/>
                <w:szCs w:val="22"/>
              </w:rPr>
            </w:pPr>
          </w:p>
          <w:p w:rsidR="00380EB0" w:rsidRDefault="00380EB0" w:rsidP="00A501EE">
            <w:r>
              <w:t>Elektromagnetické žiarenie</w:t>
            </w:r>
          </w:p>
          <w:p w:rsidR="00380EB0" w:rsidRDefault="00380EB0" w:rsidP="00BD78AB"/>
          <w:p w:rsidR="00380EB0" w:rsidRPr="00BD78AB" w:rsidRDefault="00380EB0" w:rsidP="00A501EE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:rsidR="00380EB0" w:rsidRDefault="00380EB0" w:rsidP="006322ED">
            <w:pPr>
              <w:rPr>
                <w:sz w:val="22"/>
                <w:szCs w:val="22"/>
              </w:rPr>
            </w:pPr>
          </w:p>
          <w:p w:rsidR="00380EB0" w:rsidRDefault="00380EB0" w:rsidP="000508E2">
            <w:r>
              <w:t>Zobrazovanie odrazom</w:t>
            </w:r>
          </w:p>
          <w:p w:rsidR="00380EB0" w:rsidRDefault="00380EB0" w:rsidP="000508E2">
            <w:r>
              <w:t>Zobrazovanie lomom</w:t>
            </w:r>
          </w:p>
          <w:p w:rsidR="00380EB0" w:rsidRDefault="00380EB0" w:rsidP="000508E2">
            <w:r>
              <w:t>Zákon odrazu</w:t>
            </w:r>
          </w:p>
          <w:p w:rsidR="00380EB0" w:rsidRDefault="00380EB0" w:rsidP="000508E2">
            <w:r>
              <w:t>Zákon lomu</w:t>
            </w:r>
          </w:p>
          <w:p w:rsidR="00380EB0" w:rsidRDefault="00380EB0" w:rsidP="000508E2">
            <w:r>
              <w:t>Zrkadlá</w:t>
            </w:r>
          </w:p>
          <w:p w:rsidR="00380EB0" w:rsidRDefault="00380EB0" w:rsidP="000508E2">
            <w:r>
              <w:t>Šošovky</w:t>
            </w:r>
          </w:p>
          <w:p w:rsidR="00380EB0" w:rsidRPr="000C6EB6" w:rsidRDefault="00380EB0" w:rsidP="006322ED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</w:tr>
      <w:tr w:rsidR="00380EB0" w:rsidRPr="00A615A3" w:rsidTr="00BD78AB">
        <w:trPr>
          <w:trHeight w:val="703"/>
        </w:trPr>
        <w:tc>
          <w:tcPr>
            <w:tcW w:w="637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380EB0" w:rsidRPr="00BD78AB" w:rsidRDefault="00380EB0" w:rsidP="00511D13">
            <w:pPr>
              <w:jc w:val="both"/>
            </w:pPr>
          </w:p>
          <w:p w:rsidR="00380EB0" w:rsidRPr="00BD78AB" w:rsidRDefault="00380EB0" w:rsidP="00E51782">
            <w:pPr>
              <w:jc w:val="both"/>
            </w:pPr>
            <w:r w:rsidRPr="00BD78AB">
              <w:t>45.</w:t>
            </w:r>
          </w:p>
          <w:p w:rsidR="00380EB0" w:rsidRPr="00BD78AB" w:rsidRDefault="00380EB0" w:rsidP="00E51782">
            <w:pPr>
              <w:jc w:val="both"/>
            </w:pPr>
            <w:r w:rsidRPr="00BD78AB">
              <w:t>46.</w:t>
            </w:r>
          </w:p>
          <w:p w:rsidR="00380EB0" w:rsidRDefault="00380EB0" w:rsidP="00E51782">
            <w:pPr>
              <w:jc w:val="both"/>
            </w:pPr>
          </w:p>
          <w:p w:rsidR="00380EB0" w:rsidRPr="00BD78AB" w:rsidRDefault="00380EB0" w:rsidP="00E51782">
            <w:pPr>
              <w:jc w:val="both"/>
            </w:pPr>
            <w:r w:rsidRPr="00BD78AB">
              <w:t>47.</w:t>
            </w:r>
          </w:p>
          <w:p w:rsidR="00380EB0" w:rsidRPr="00BD78AB" w:rsidRDefault="00380EB0" w:rsidP="00E51782">
            <w:pPr>
              <w:jc w:val="both"/>
            </w:pPr>
            <w:r w:rsidRPr="00BD78AB">
              <w:t>48.</w:t>
            </w:r>
          </w:p>
          <w:p w:rsidR="00380EB0" w:rsidRPr="00BD78AB" w:rsidRDefault="00380EB0" w:rsidP="00E51782">
            <w:pPr>
              <w:jc w:val="both"/>
            </w:pPr>
            <w:r w:rsidRPr="00BD78AB">
              <w:t>49.</w:t>
            </w:r>
          </w:p>
          <w:p w:rsidR="00380EB0" w:rsidRPr="00BD78AB" w:rsidRDefault="00380EB0" w:rsidP="00E51782">
            <w:pPr>
              <w:jc w:val="both"/>
            </w:pPr>
            <w:r w:rsidRPr="00BD78AB">
              <w:t>50.</w:t>
            </w:r>
          </w:p>
          <w:p w:rsidR="00380EB0" w:rsidRPr="00BD78AB" w:rsidRDefault="00380EB0" w:rsidP="00E51782">
            <w:pPr>
              <w:jc w:val="both"/>
            </w:pPr>
            <w:r w:rsidRPr="00BD78AB">
              <w:t xml:space="preserve">51. </w:t>
            </w:r>
          </w:p>
          <w:p w:rsidR="00380EB0" w:rsidRPr="00BD78AB" w:rsidRDefault="00380EB0" w:rsidP="00E51782">
            <w:pPr>
              <w:jc w:val="both"/>
            </w:pPr>
          </w:p>
        </w:tc>
        <w:tc>
          <w:tcPr>
            <w:tcW w:w="2835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BD78AB"/>
          <w:p w:rsidR="00380EB0" w:rsidRDefault="00380EB0" w:rsidP="00A501EE">
            <w:r>
              <w:t>Elektromagnetické žiarenie</w:t>
            </w:r>
          </w:p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0508E2">
            <w:r>
              <w:t>Index lomu</w:t>
            </w:r>
          </w:p>
          <w:p w:rsidR="00380EB0" w:rsidRDefault="00380EB0" w:rsidP="000508E2">
            <w:r>
              <w:t>Geometrické spracovanie poznatkov z fyziky z daného tematického celku</w:t>
            </w:r>
          </w:p>
          <w:p w:rsidR="00380EB0" w:rsidRDefault="00380EB0" w:rsidP="000508E2">
            <w:r>
              <w:t>Oko</w:t>
            </w:r>
          </w:p>
          <w:p w:rsidR="00380EB0" w:rsidRDefault="00380EB0" w:rsidP="000508E2">
            <w:r>
              <w:t>Chyby oka</w:t>
            </w:r>
          </w:p>
          <w:p w:rsidR="00380EB0" w:rsidRDefault="00380EB0" w:rsidP="000508E2">
            <w:r>
              <w:t>Odstránenie chýb oka</w:t>
            </w:r>
          </w:p>
          <w:p w:rsidR="00380EB0" w:rsidRDefault="00380EB0" w:rsidP="000508E2">
            <w:r>
              <w:t>Optické vlastnosti ľudského oka</w:t>
            </w:r>
          </w:p>
          <w:p w:rsidR="00380EB0" w:rsidRDefault="00380EB0" w:rsidP="000508E2">
            <w:r>
              <w:t>Záver tematického celku</w:t>
            </w:r>
          </w:p>
          <w:p w:rsidR="00380EB0" w:rsidRPr="000C6EB6" w:rsidRDefault="00380EB0" w:rsidP="000508E2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</w:tr>
      <w:tr w:rsidR="00380EB0" w:rsidRPr="00A615A3" w:rsidTr="00BD78AB">
        <w:trPr>
          <w:trHeight w:val="703"/>
        </w:trPr>
        <w:tc>
          <w:tcPr>
            <w:tcW w:w="637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380EB0" w:rsidRPr="00BD78AB" w:rsidRDefault="00380EB0" w:rsidP="00511D13">
            <w:pPr>
              <w:jc w:val="both"/>
            </w:pPr>
          </w:p>
          <w:p w:rsidR="00380EB0" w:rsidRPr="00BD78AB" w:rsidRDefault="00380EB0" w:rsidP="00511D13">
            <w:pPr>
              <w:jc w:val="both"/>
            </w:pPr>
            <w:r w:rsidRPr="00BD78AB">
              <w:t>52.</w:t>
            </w:r>
          </w:p>
          <w:p w:rsidR="00380EB0" w:rsidRPr="00BD78AB" w:rsidRDefault="00380EB0" w:rsidP="00511D13">
            <w:pPr>
              <w:jc w:val="both"/>
            </w:pPr>
            <w:r w:rsidRPr="00BD78AB">
              <w:t>53.</w:t>
            </w:r>
          </w:p>
          <w:p w:rsidR="00380EB0" w:rsidRPr="00BD78AB" w:rsidRDefault="00380EB0" w:rsidP="00511D13">
            <w:pPr>
              <w:jc w:val="both"/>
            </w:pPr>
            <w:r w:rsidRPr="00BD78AB">
              <w:t>54.</w:t>
            </w:r>
          </w:p>
          <w:p w:rsidR="00380EB0" w:rsidRPr="00BD78AB" w:rsidRDefault="00380EB0" w:rsidP="00E51782">
            <w:pPr>
              <w:jc w:val="both"/>
            </w:pPr>
            <w:r w:rsidRPr="00BD78AB">
              <w:t xml:space="preserve">55. </w:t>
            </w:r>
          </w:p>
          <w:p w:rsidR="00380EB0" w:rsidRPr="00BD78AB" w:rsidRDefault="00380EB0" w:rsidP="00E51782">
            <w:pPr>
              <w:jc w:val="both"/>
            </w:pPr>
          </w:p>
        </w:tc>
        <w:tc>
          <w:tcPr>
            <w:tcW w:w="2835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BD78AB">
            <w:r>
              <w:t>Energia okolo nás</w:t>
            </w:r>
          </w:p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6322ED">
            <w:r>
              <w:t>Mechanická energia a jej premeny</w:t>
            </w:r>
          </w:p>
          <w:p w:rsidR="00380EB0" w:rsidRDefault="00380EB0" w:rsidP="006322ED">
            <w:r>
              <w:t>Formy energie</w:t>
            </w:r>
          </w:p>
          <w:p w:rsidR="00380EB0" w:rsidRDefault="00380EB0" w:rsidP="006322ED">
            <w:r>
              <w:t>Zákon zachovania energie</w:t>
            </w:r>
          </w:p>
          <w:p w:rsidR="00380EB0" w:rsidRDefault="00380EB0" w:rsidP="006322ED">
            <w:r>
              <w:t>Mechanická energia</w:t>
            </w:r>
          </w:p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</w:tr>
      <w:tr w:rsidR="00380EB0" w:rsidRPr="00A615A3" w:rsidTr="00BD78AB">
        <w:trPr>
          <w:trHeight w:val="703"/>
        </w:trPr>
        <w:tc>
          <w:tcPr>
            <w:tcW w:w="637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380EB0" w:rsidRPr="00BD78AB" w:rsidRDefault="00380EB0" w:rsidP="00511D13">
            <w:pPr>
              <w:jc w:val="both"/>
            </w:pPr>
          </w:p>
          <w:p w:rsidR="00380EB0" w:rsidRPr="00BD78AB" w:rsidRDefault="00380EB0" w:rsidP="00511D13">
            <w:pPr>
              <w:jc w:val="both"/>
            </w:pPr>
            <w:r w:rsidRPr="00BD78AB">
              <w:t>56.</w:t>
            </w:r>
          </w:p>
          <w:p w:rsidR="00380EB0" w:rsidRPr="00BD78AB" w:rsidRDefault="00380EB0" w:rsidP="00511D13">
            <w:pPr>
              <w:jc w:val="both"/>
            </w:pPr>
            <w:r w:rsidRPr="00BD78AB">
              <w:t>57.</w:t>
            </w:r>
          </w:p>
          <w:p w:rsidR="00380EB0" w:rsidRPr="00BD78AB" w:rsidRDefault="00380EB0" w:rsidP="00511D13">
            <w:pPr>
              <w:jc w:val="both"/>
            </w:pPr>
            <w:r w:rsidRPr="00BD78AB">
              <w:t>58.</w:t>
            </w:r>
          </w:p>
          <w:p w:rsidR="00380EB0" w:rsidRPr="00BD78AB" w:rsidRDefault="00380EB0" w:rsidP="00511D13">
            <w:pPr>
              <w:jc w:val="both"/>
            </w:pPr>
            <w:r w:rsidRPr="00BD78AB">
              <w:t>59.</w:t>
            </w:r>
          </w:p>
          <w:p w:rsidR="00380EB0" w:rsidRPr="00BD78AB" w:rsidRDefault="00380EB0" w:rsidP="00511D13">
            <w:pPr>
              <w:jc w:val="both"/>
            </w:pPr>
            <w:r w:rsidRPr="00BD78AB">
              <w:t>60.</w:t>
            </w:r>
          </w:p>
          <w:p w:rsidR="00380EB0" w:rsidRPr="00BD78AB" w:rsidRDefault="00380EB0" w:rsidP="00511D13">
            <w:pPr>
              <w:jc w:val="both"/>
            </w:pPr>
            <w:r w:rsidRPr="00BD78AB">
              <w:t>61.</w:t>
            </w:r>
          </w:p>
          <w:p w:rsidR="00380EB0" w:rsidRPr="00BD78AB" w:rsidRDefault="00380EB0" w:rsidP="00511D13">
            <w:pPr>
              <w:jc w:val="both"/>
            </w:pPr>
            <w:r w:rsidRPr="00BD78AB">
              <w:t>62.</w:t>
            </w:r>
          </w:p>
          <w:p w:rsidR="00380EB0" w:rsidRPr="00BD78AB" w:rsidRDefault="00380EB0" w:rsidP="00BD78AB">
            <w:pPr>
              <w:jc w:val="both"/>
            </w:pPr>
            <w:r w:rsidRPr="00BD78AB">
              <w:t>63.</w:t>
            </w:r>
          </w:p>
        </w:tc>
        <w:tc>
          <w:tcPr>
            <w:tcW w:w="2835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BD78AB"/>
          <w:p w:rsidR="00380EB0" w:rsidRDefault="00380EB0" w:rsidP="00BD78AB"/>
          <w:p w:rsidR="00380EB0" w:rsidRDefault="00380EB0" w:rsidP="00BD78AB"/>
          <w:p w:rsidR="00380EB0" w:rsidRDefault="00380EB0" w:rsidP="00BD78AB">
            <w:r>
              <w:t>Energia okolo nás</w:t>
            </w:r>
          </w:p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6322ED">
            <w:r>
              <w:t>Vnútorná energia</w:t>
            </w:r>
          </w:p>
          <w:p w:rsidR="00380EB0" w:rsidRDefault="00380EB0" w:rsidP="006322ED">
            <w:r>
              <w:t>Energia jednosmerného elektrického prúdu</w:t>
            </w:r>
          </w:p>
          <w:p w:rsidR="00380EB0" w:rsidRDefault="00380EB0" w:rsidP="006322ED">
            <w:r>
              <w:t>Energia striedavého prúdu</w:t>
            </w:r>
          </w:p>
          <w:p w:rsidR="00380EB0" w:rsidRDefault="00380EB0" w:rsidP="006322ED">
            <w:r>
              <w:t>Tepelná energia</w:t>
            </w:r>
          </w:p>
          <w:p w:rsidR="00380EB0" w:rsidRDefault="00380EB0" w:rsidP="006322ED">
            <w:r>
              <w:t>Energia mikrosveta</w:t>
            </w:r>
          </w:p>
          <w:p w:rsidR="00380EB0" w:rsidRDefault="00380EB0" w:rsidP="006322ED">
            <w:r>
              <w:t>Energia spotrebovaná v domácnosti</w:t>
            </w:r>
          </w:p>
          <w:p w:rsidR="00380EB0" w:rsidRDefault="00380EB0" w:rsidP="006322ED">
            <w:r>
              <w:t>Energetické straty, plusy a mínusy v realite</w:t>
            </w:r>
          </w:p>
          <w:p w:rsidR="00380EB0" w:rsidRDefault="00380EB0" w:rsidP="006322ED">
            <w:r>
              <w:t>Výnimočné postavenie jadrovej energie</w:t>
            </w:r>
          </w:p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</w:tr>
      <w:tr w:rsidR="00380EB0" w:rsidRPr="00A615A3" w:rsidTr="00BD78AB">
        <w:trPr>
          <w:trHeight w:val="703"/>
        </w:trPr>
        <w:tc>
          <w:tcPr>
            <w:tcW w:w="637" w:type="dxa"/>
          </w:tcPr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380EB0" w:rsidRPr="000C6EB6" w:rsidRDefault="00380EB0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380EB0" w:rsidRPr="00BD78AB" w:rsidRDefault="00380EB0" w:rsidP="00E51782">
            <w:pPr>
              <w:jc w:val="both"/>
            </w:pPr>
          </w:p>
          <w:p w:rsidR="00380EB0" w:rsidRPr="00BD78AB" w:rsidRDefault="00380EB0" w:rsidP="00E51782">
            <w:pPr>
              <w:jc w:val="both"/>
            </w:pPr>
            <w:r w:rsidRPr="00BD78AB">
              <w:t>64.</w:t>
            </w:r>
          </w:p>
          <w:p w:rsidR="00380EB0" w:rsidRPr="00BD78AB" w:rsidRDefault="00380EB0" w:rsidP="00E51782">
            <w:pPr>
              <w:jc w:val="both"/>
            </w:pPr>
            <w:r w:rsidRPr="00BD78AB">
              <w:t>65.</w:t>
            </w:r>
          </w:p>
          <w:p w:rsidR="00380EB0" w:rsidRPr="00BD78AB" w:rsidRDefault="00380EB0" w:rsidP="00E51782">
            <w:pPr>
              <w:jc w:val="both"/>
            </w:pPr>
          </w:p>
          <w:p w:rsidR="00380EB0" w:rsidRPr="00BD78AB" w:rsidRDefault="00380EB0" w:rsidP="00E51782">
            <w:pPr>
              <w:jc w:val="both"/>
            </w:pPr>
            <w:r w:rsidRPr="00BD78AB">
              <w:t>66.</w:t>
            </w:r>
          </w:p>
          <w:p w:rsidR="00380EB0" w:rsidRPr="00BD78AB" w:rsidRDefault="00380EB0" w:rsidP="00E51782">
            <w:pPr>
              <w:jc w:val="both"/>
            </w:pPr>
          </w:p>
          <w:p w:rsidR="00380EB0" w:rsidRPr="00BD78AB" w:rsidRDefault="00380EB0" w:rsidP="00E51782">
            <w:pPr>
              <w:jc w:val="both"/>
            </w:pPr>
            <w:r w:rsidRPr="00BD78AB">
              <w:t>67.</w:t>
            </w:r>
          </w:p>
          <w:p w:rsidR="00380EB0" w:rsidRPr="00BD78AB" w:rsidRDefault="00380EB0" w:rsidP="00E51782">
            <w:pPr>
              <w:jc w:val="both"/>
            </w:pPr>
          </w:p>
          <w:p w:rsidR="00380EB0" w:rsidRPr="00BD78AB" w:rsidRDefault="00380EB0" w:rsidP="00E51782">
            <w:pPr>
              <w:jc w:val="both"/>
            </w:pPr>
            <w:r w:rsidRPr="00BD78AB">
              <w:t xml:space="preserve">68. </w:t>
            </w:r>
          </w:p>
          <w:p w:rsidR="00380EB0" w:rsidRPr="00BD78AB" w:rsidRDefault="00380EB0" w:rsidP="00E51782">
            <w:pPr>
              <w:jc w:val="both"/>
            </w:pPr>
          </w:p>
        </w:tc>
        <w:tc>
          <w:tcPr>
            <w:tcW w:w="2835" w:type="dxa"/>
          </w:tcPr>
          <w:p w:rsidR="00380EB0" w:rsidRDefault="00380EB0" w:rsidP="00511D13">
            <w:pPr>
              <w:rPr>
                <w:b/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BD78AB">
            <w:r>
              <w:t>Energia okolo nás</w:t>
            </w:r>
          </w:p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Pr="00A44F8A" w:rsidRDefault="00380EB0" w:rsidP="00476C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536" w:type="dxa"/>
          </w:tcPr>
          <w:p w:rsidR="00380EB0" w:rsidRDefault="00380EB0" w:rsidP="00511D13">
            <w:pPr>
              <w:rPr>
                <w:sz w:val="22"/>
                <w:szCs w:val="22"/>
              </w:rPr>
            </w:pPr>
          </w:p>
          <w:p w:rsidR="00380EB0" w:rsidRDefault="00380EB0" w:rsidP="006322ED">
            <w:r>
              <w:t>Jadrové elektrárne</w:t>
            </w:r>
          </w:p>
          <w:p w:rsidR="00380EB0" w:rsidRDefault="00380EB0" w:rsidP="00511D13">
            <w:r>
              <w:t>Sumarizácia poznatkov z fyziky zo strednej školy</w:t>
            </w:r>
          </w:p>
          <w:p w:rsidR="00380EB0" w:rsidRDefault="00380EB0" w:rsidP="00511D13">
            <w:r>
              <w:t xml:space="preserve">Sumarizácia poznatkov z fyziky zo strednej školy </w:t>
            </w:r>
          </w:p>
          <w:p w:rsidR="00380EB0" w:rsidRDefault="00380EB0" w:rsidP="00511D13">
            <w:pPr>
              <w:rPr>
                <w:b/>
                <w:sz w:val="22"/>
                <w:szCs w:val="22"/>
              </w:rPr>
            </w:pPr>
            <w:r>
              <w:t>Sumarizácia poznatkov z fyziky zo strednej školy</w:t>
            </w:r>
          </w:p>
          <w:p w:rsidR="00380EB0" w:rsidRDefault="00380EB0" w:rsidP="00511D13">
            <w:pPr>
              <w:rPr>
                <w:b/>
                <w:sz w:val="22"/>
                <w:szCs w:val="22"/>
              </w:rPr>
            </w:pPr>
            <w:r w:rsidRPr="009F1AD9">
              <w:rPr>
                <w:b/>
                <w:sz w:val="22"/>
                <w:szCs w:val="22"/>
              </w:rPr>
              <w:t>Záver vyučovacieho programu.</w:t>
            </w:r>
          </w:p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380EB0" w:rsidRPr="000C6EB6" w:rsidRDefault="00380EB0" w:rsidP="00511D13">
            <w:pPr>
              <w:rPr>
                <w:sz w:val="22"/>
                <w:szCs w:val="22"/>
              </w:rPr>
            </w:pPr>
          </w:p>
        </w:tc>
      </w:tr>
    </w:tbl>
    <w:p w:rsidR="00380EB0" w:rsidRDefault="00380EB0" w:rsidP="002609E1">
      <w:pPr>
        <w:rPr>
          <w:sz w:val="28"/>
          <w:szCs w:val="28"/>
        </w:rPr>
      </w:pPr>
    </w:p>
    <w:p w:rsidR="00380EB0" w:rsidRPr="000C6EB6" w:rsidRDefault="00380EB0" w:rsidP="00580C16">
      <w:pPr>
        <w:outlineLvl w:val="0"/>
        <w:rPr>
          <w:b/>
          <w:sz w:val="28"/>
          <w:szCs w:val="28"/>
        </w:rPr>
      </w:pPr>
      <w:r w:rsidRPr="000C6EB6">
        <w:rPr>
          <w:b/>
          <w:sz w:val="28"/>
          <w:szCs w:val="28"/>
        </w:rPr>
        <w:t>Predmetová komisia tento tematický plán prerokovala dňa .................... a navrhuje ho na schválenie.</w:t>
      </w:r>
    </w:p>
    <w:p w:rsidR="00380EB0" w:rsidRDefault="00380EB0" w:rsidP="000C6EB6">
      <w:pPr>
        <w:ind w:left="9900" w:hanging="9900"/>
        <w:rPr>
          <w:b/>
          <w:sz w:val="28"/>
          <w:szCs w:val="28"/>
        </w:rPr>
      </w:pPr>
    </w:p>
    <w:p w:rsidR="00380EB0" w:rsidRPr="000C6EB6" w:rsidRDefault="00380EB0" w:rsidP="00580C16">
      <w:pPr>
        <w:ind w:left="9900" w:hanging="9900"/>
        <w:outlineLvl w:val="0"/>
        <w:rPr>
          <w:b/>
          <w:sz w:val="28"/>
          <w:szCs w:val="28"/>
        </w:rPr>
      </w:pPr>
      <w:r w:rsidRPr="000C6EB6">
        <w:rPr>
          <w:b/>
          <w:sz w:val="28"/>
          <w:szCs w:val="28"/>
        </w:rPr>
        <w:t xml:space="preserve">Predseda PK: </w:t>
      </w:r>
      <w:r w:rsidRPr="000C6EB6">
        <w:rPr>
          <w:b/>
          <w:sz w:val="28"/>
          <w:szCs w:val="28"/>
        </w:rPr>
        <w:tab/>
        <w:t>Riaditeľ školy:</w:t>
      </w:r>
    </w:p>
    <w:sectPr w:rsidR="00380EB0" w:rsidRPr="000C6EB6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EB0" w:rsidRDefault="00380EB0">
      <w:r>
        <w:separator/>
      </w:r>
    </w:p>
  </w:endnote>
  <w:endnote w:type="continuationSeparator" w:id="0">
    <w:p w:rsidR="00380EB0" w:rsidRDefault="00380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EB0" w:rsidRDefault="00380EB0">
      <w:r>
        <w:separator/>
      </w:r>
    </w:p>
  </w:footnote>
  <w:footnote w:type="continuationSeparator" w:id="0">
    <w:p w:rsidR="00380EB0" w:rsidRDefault="00380E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09E1"/>
    <w:rsid w:val="00014840"/>
    <w:rsid w:val="00043ACF"/>
    <w:rsid w:val="000508E2"/>
    <w:rsid w:val="000C6EB6"/>
    <w:rsid w:val="00135D69"/>
    <w:rsid w:val="00177401"/>
    <w:rsid w:val="001831CE"/>
    <w:rsid w:val="002609E1"/>
    <w:rsid w:val="002A5CDA"/>
    <w:rsid w:val="002D5125"/>
    <w:rsid w:val="0032072A"/>
    <w:rsid w:val="003365A4"/>
    <w:rsid w:val="00380EB0"/>
    <w:rsid w:val="00384EEC"/>
    <w:rsid w:val="00444926"/>
    <w:rsid w:val="00476C8C"/>
    <w:rsid w:val="00511D13"/>
    <w:rsid w:val="005473D1"/>
    <w:rsid w:val="00580C16"/>
    <w:rsid w:val="0059398E"/>
    <w:rsid w:val="006322ED"/>
    <w:rsid w:val="0066105E"/>
    <w:rsid w:val="00690570"/>
    <w:rsid w:val="007326E5"/>
    <w:rsid w:val="0078414A"/>
    <w:rsid w:val="007B6D88"/>
    <w:rsid w:val="00837A0A"/>
    <w:rsid w:val="009150F0"/>
    <w:rsid w:val="009E6F83"/>
    <w:rsid w:val="009F1AD9"/>
    <w:rsid w:val="00A44F8A"/>
    <w:rsid w:val="00A501EE"/>
    <w:rsid w:val="00A615A3"/>
    <w:rsid w:val="00A83E2A"/>
    <w:rsid w:val="00AD6084"/>
    <w:rsid w:val="00BD2B3F"/>
    <w:rsid w:val="00BD78AB"/>
    <w:rsid w:val="00C0533B"/>
    <w:rsid w:val="00CB641E"/>
    <w:rsid w:val="00CD5023"/>
    <w:rsid w:val="00CD5C6E"/>
    <w:rsid w:val="00CE54D4"/>
    <w:rsid w:val="00D53100"/>
    <w:rsid w:val="00DA4BC4"/>
    <w:rsid w:val="00DA64D2"/>
    <w:rsid w:val="00DF759B"/>
    <w:rsid w:val="00E51782"/>
    <w:rsid w:val="00EC6CDB"/>
    <w:rsid w:val="00EE0A2C"/>
    <w:rsid w:val="00EE40F1"/>
    <w:rsid w:val="00F008DE"/>
    <w:rsid w:val="00F14D8B"/>
    <w:rsid w:val="00F57DF7"/>
    <w:rsid w:val="00FA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7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4E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4EEC"/>
    <w:rPr>
      <w:rFonts w:ascii="Cambria" w:hAnsi="Cambria" w:cs="Times New Roman"/>
      <w:b/>
      <w:bCs/>
      <w:kern w:val="32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1521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52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52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80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21"/>
    <w:rPr>
      <w:sz w:val="0"/>
      <w:szCs w:val="0"/>
    </w:rPr>
  </w:style>
  <w:style w:type="paragraph" w:styleId="ListParagraph">
    <w:name w:val="List Paragraph"/>
    <w:basedOn w:val="Normal"/>
    <w:uiPriority w:val="99"/>
    <w:qFormat/>
    <w:rsid w:val="00FA44F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761</Words>
  <Characters>4343</Characters>
  <Application>Microsoft Office Outlook</Application>
  <DocSecurity>0</DocSecurity>
  <Lines>0</Lines>
  <Paragraphs>0</Paragraphs>
  <ScaleCrop>false</ScaleCrop>
  <Company>Amelia 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  </dc:title>
  <dc:subject/>
  <dc:creator>Amelia</dc:creator>
  <cp:keywords/>
  <dc:description/>
  <cp:lastModifiedBy>Your User Name</cp:lastModifiedBy>
  <cp:revision>2</cp:revision>
  <cp:lastPrinted>2010-09-08T18:14:00Z</cp:lastPrinted>
  <dcterms:created xsi:type="dcterms:W3CDTF">2013-08-27T10:15:00Z</dcterms:created>
  <dcterms:modified xsi:type="dcterms:W3CDTF">2013-08-27T10:15:00Z</dcterms:modified>
</cp:coreProperties>
</file>