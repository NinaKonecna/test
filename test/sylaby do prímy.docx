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6D" w:rsidRPr="0063752C" w:rsidRDefault="00A6726D" w:rsidP="00EB4250">
      <w:pPr>
        <w:rPr>
          <w:rFonts w:ascii="TimesNewRoman" w:hAnsi="TimesNewRoman" w:cs="TimesNewRoman"/>
          <w:b/>
          <w:bCs/>
          <w:sz w:val="24"/>
          <w:szCs w:val="24"/>
          <w:u w:val="single"/>
        </w:rPr>
      </w:pPr>
      <w:r w:rsidRPr="0063752C">
        <w:rPr>
          <w:rFonts w:ascii="TimesNewRoman" w:hAnsi="TimesNewRoman" w:cs="TimesNewRoman"/>
          <w:b/>
          <w:bCs/>
          <w:sz w:val="24"/>
          <w:szCs w:val="24"/>
          <w:u w:val="single"/>
        </w:rPr>
        <w:t>Sylaby zo slovenského jazyka a literatúry</w:t>
      </w:r>
    </w:p>
    <w:p w:rsidR="00A6726D" w:rsidRDefault="00A6726D" w:rsidP="00EB4250">
      <w:pPr>
        <w:rPr>
          <w:rFonts w:ascii="TimesNewRoman" w:hAnsi="TimesNewRoman" w:cs="TimesNewRoman"/>
          <w:b/>
          <w:bCs/>
          <w:sz w:val="24"/>
          <w:szCs w:val="24"/>
        </w:rPr>
      </w:pPr>
      <w:r>
        <w:rPr>
          <w:rFonts w:ascii="TimesNewRoman" w:hAnsi="TimesNewRoman" w:cs="TimesNewRoman"/>
          <w:b/>
          <w:bCs/>
          <w:sz w:val="24"/>
          <w:szCs w:val="24"/>
        </w:rPr>
        <w:t>Slovenský jazyk:</w:t>
      </w:r>
    </w:p>
    <w:p w:rsidR="00A6726D" w:rsidRDefault="00A6726D" w:rsidP="00E057DC">
      <w:pPr>
        <w:jc w:val="both"/>
        <w:rPr>
          <w:rFonts w:ascii="TimesNewRoman" w:hAnsi="TimesNewRoman" w:cs="TimesNewRoman"/>
          <w:sz w:val="24"/>
          <w:szCs w:val="24"/>
        </w:rPr>
      </w:pPr>
      <w:r w:rsidRPr="00E72A96">
        <w:rPr>
          <w:rFonts w:ascii="TimesNewRoman" w:hAnsi="TimesNewRoman" w:cs="TimesNewRoman"/>
          <w:sz w:val="24"/>
          <w:szCs w:val="24"/>
        </w:rPr>
        <w:t xml:space="preserve">Zvuková rovina </w:t>
      </w:r>
      <w:r>
        <w:rPr>
          <w:rFonts w:ascii="TimesNewRoman" w:hAnsi="TimesNewRoman" w:cs="TimesNewRoman"/>
          <w:sz w:val="24"/>
          <w:szCs w:val="24"/>
        </w:rPr>
        <w:t>jazyka: delenie hlások, spodobovanie, vybrané slová, príbuzné slová, rytmický zákon;</w:t>
      </w:r>
    </w:p>
    <w:p w:rsidR="00A6726D" w:rsidRDefault="00A6726D" w:rsidP="00E057DC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Lexikálna rovina: synonymá, antonymá, rôzne druhy slovníkov, odvodené slová, ustálené slovné spojenia, frazeologizmy;</w:t>
      </w:r>
    </w:p>
    <w:p w:rsidR="00A6726D" w:rsidRDefault="00A6726D" w:rsidP="00E057DC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Morfologická rovina: skloňovanie, podstatné mená, prídavné mená, zámená,   časovanie, slovesá;</w:t>
      </w:r>
    </w:p>
    <w:p w:rsidR="00A6726D" w:rsidRPr="00E72A96" w:rsidRDefault="00A6726D" w:rsidP="00E057DC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Syntaktická rovina: veta, vety podľa obsahu;</w:t>
      </w:r>
    </w:p>
    <w:p w:rsidR="00A6726D" w:rsidRPr="00B85051" w:rsidRDefault="00A6726D" w:rsidP="00EB4250">
      <w:pPr>
        <w:rPr>
          <w:rFonts w:ascii="TimesNewRoman" w:hAnsi="TimesNewRoman" w:cs="TimesNewRoman"/>
          <w:b/>
          <w:bCs/>
          <w:sz w:val="24"/>
          <w:szCs w:val="24"/>
        </w:rPr>
      </w:pPr>
      <w:r w:rsidRPr="00B85051">
        <w:rPr>
          <w:rFonts w:ascii="TimesNewRoman" w:hAnsi="TimesNewRoman" w:cs="TimesNewRoman"/>
          <w:b/>
          <w:bCs/>
          <w:sz w:val="24"/>
          <w:szCs w:val="24"/>
        </w:rPr>
        <w:t>Literatúra:</w:t>
      </w:r>
    </w:p>
    <w:p w:rsidR="00A6726D" w:rsidRPr="00E72A96" w:rsidRDefault="00A6726D" w:rsidP="00B85051">
      <w:pPr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Vonkajšia kompozícia literárneho diela – verš, strofa, nadpis</w:t>
      </w:r>
      <w:r>
        <w:rPr>
          <w:rFonts w:ascii="Arial" w:hAnsi="Arial" w:cs="Arial"/>
          <w:sz w:val="24"/>
          <w:szCs w:val="24"/>
        </w:rPr>
        <w:t>;</w:t>
      </w:r>
    </w:p>
    <w:p w:rsidR="00A6726D" w:rsidRDefault="00A6726D" w:rsidP="00B85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Rým,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prirovnanie,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zdrobnenina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B850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6726D" w:rsidRPr="00E72A96" w:rsidRDefault="00A6726D" w:rsidP="00EB4250">
      <w:pPr>
        <w:rPr>
          <w:rFonts w:ascii="Arial" w:hAnsi="Arial" w:cs="Arial"/>
        </w:rPr>
      </w:pPr>
      <w:r w:rsidRPr="00E72A96">
        <w:rPr>
          <w:rFonts w:ascii="Arial" w:hAnsi="Arial" w:cs="Arial"/>
          <w:sz w:val="24"/>
          <w:szCs w:val="24"/>
        </w:rPr>
        <w:t>Ľudová pieseň, druhy ľudovej piesne</w:t>
      </w:r>
      <w:r>
        <w:rPr>
          <w:rFonts w:ascii="Arial" w:hAnsi="Arial" w:cs="Arial"/>
          <w:sz w:val="24"/>
          <w:szCs w:val="24"/>
        </w:rPr>
        <w:t>;</w:t>
      </w:r>
    </w:p>
    <w:p w:rsidR="00A6726D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 xml:space="preserve">Próza – </w:t>
      </w:r>
      <w:r>
        <w:rPr>
          <w:rFonts w:ascii="Arial" w:hAnsi="Arial" w:cs="Arial"/>
          <w:sz w:val="24"/>
          <w:szCs w:val="24"/>
        </w:rPr>
        <w:t>de</w:t>
      </w:r>
      <w:r w:rsidRPr="00E72A96">
        <w:rPr>
          <w:rFonts w:ascii="Arial" w:hAnsi="Arial" w:cs="Arial"/>
          <w:sz w:val="24"/>
          <w:szCs w:val="24"/>
        </w:rPr>
        <w:t xml:space="preserve">j, </w:t>
      </w:r>
      <w:r>
        <w:rPr>
          <w:rFonts w:ascii="Arial" w:hAnsi="Arial" w:cs="Arial"/>
          <w:sz w:val="24"/>
          <w:szCs w:val="24"/>
        </w:rPr>
        <w:t>l</w:t>
      </w:r>
      <w:r w:rsidRPr="00E72A96">
        <w:rPr>
          <w:rFonts w:ascii="Arial" w:hAnsi="Arial" w:cs="Arial"/>
          <w:sz w:val="24"/>
          <w:szCs w:val="24"/>
        </w:rPr>
        <w:t>iterárna postava –</w:t>
      </w:r>
      <w:r>
        <w:rPr>
          <w:rFonts w:ascii="Arial" w:hAnsi="Arial" w:cs="Arial"/>
          <w:sz w:val="24"/>
          <w:szCs w:val="24"/>
        </w:rPr>
        <w:t xml:space="preserve"> h</w:t>
      </w:r>
      <w:r w:rsidRPr="00E72A96">
        <w:rPr>
          <w:rFonts w:ascii="Arial" w:hAnsi="Arial" w:cs="Arial"/>
          <w:sz w:val="24"/>
          <w:szCs w:val="24"/>
        </w:rPr>
        <w:t>lavná a vedľajšia postava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26D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Kompozícia literárneho diela – vonkajšia kompozícia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úloha nadpisu, odseku, kapitoly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26D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Štylizácia textu: dialóg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26D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Literatúra pre deti – (detský hrdina, dej, prostredie)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26D" w:rsidRDefault="00A6726D" w:rsidP="00EB4250">
      <w:pPr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Autori literatúry pre deti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rPr>
          <w:rFonts w:ascii="Arial" w:hAnsi="Arial" w:cs="Arial"/>
        </w:rPr>
      </w:pPr>
      <w:r w:rsidRPr="00E72A96">
        <w:rPr>
          <w:rFonts w:ascii="Arial" w:hAnsi="Arial" w:cs="Arial"/>
          <w:sz w:val="24"/>
          <w:szCs w:val="24"/>
        </w:rPr>
        <w:t>Hlavná myšlienka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rPr>
          <w:rFonts w:ascii="Arial" w:hAnsi="Arial" w:cs="Arial"/>
        </w:rPr>
      </w:pPr>
      <w:r w:rsidRPr="00E72A96">
        <w:rPr>
          <w:rFonts w:ascii="Arial" w:hAnsi="Arial" w:cs="Arial"/>
          <w:sz w:val="24"/>
          <w:szCs w:val="24"/>
        </w:rPr>
        <w:t>Krátke formy ľudovej slovesnosti</w:t>
      </w:r>
      <w:r>
        <w:rPr>
          <w:rFonts w:ascii="Arial" w:hAnsi="Arial" w:cs="Arial"/>
          <w:sz w:val="24"/>
          <w:szCs w:val="24"/>
        </w:rPr>
        <w:t>;</w:t>
      </w: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Hádanka (skryté pomenovanie – inotaj, vonkajšie znaky,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vnútorná podobnosť, vyčítanka, príslovie (poučenie),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porekadlo (výstižné vyjadrenie skúsenosti), pranostika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6726D" w:rsidRPr="00E72A96" w:rsidRDefault="00A6726D" w:rsidP="00D80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Rozprávka</w:t>
      </w:r>
      <w:r>
        <w:rPr>
          <w:rFonts w:ascii="Arial" w:hAnsi="Arial" w:cs="Arial"/>
          <w:sz w:val="24"/>
          <w:szCs w:val="24"/>
        </w:rPr>
        <w:t>, ľ</w:t>
      </w:r>
      <w:r w:rsidRPr="00E72A96">
        <w:rPr>
          <w:rFonts w:ascii="Arial" w:hAnsi="Arial" w:cs="Arial"/>
          <w:sz w:val="24"/>
          <w:szCs w:val="24"/>
        </w:rPr>
        <w:t>udová rozprávka</w:t>
      </w:r>
      <w:r>
        <w:rPr>
          <w:rFonts w:ascii="Arial" w:hAnsi="Arial" w:cs="Arial"/>
          <w:sz w:val="24"/>
          <w:szCs w:val="24"/>
        </w:rPr>
        <w:t>, h</w:t>
      </w:r>
      <w:r w:rsidRPr="00E72A96">
        <w:rPr>
          <w:rFonts w:ascii="Arial" w:hAnsi="Arial" w:cs="Arial"/>
          <w:sz w:val="24"/>
          <w:szCs w:val="24"/>
        </w:rPr>
        <w:t>lavné znaky rozprávky</w:t>
      </w:r>
      <w:r>
        <w:rPr>
          <w:rFonts w:ascii="Arial" w:hAnsi="Arial" w:cs="Arial"/>
          <w:sz w:val="24"/>
          <w:szCs w:val="24"/>
        </w:rPr>
        <w:t>,</w:t>
      </w:r>
      <w:r w:rsidRPr="00E72A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Pr="00E72A96">
        <w:rPr>
          <w:rFonts w:ascii="Arial" w:hAnsi="Arial" w:cs="Arial"/>
          <w:sz w:val="24"/>
          <w:szCs w:val="24"/>
        </w:rPr>
        <w:t>lavná postava, vedľajšie</w:t>
      </w:r>
    </w:p>
    <w:p w:rsidR="00A6726D" w:rsidRPr="00E72A96" w:rsidRDefault="00A6726D" w:rsidP="00D80C81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postavy;</w:t>
      </w:r>
    </w:p>
    <w:p w:rsidR="00A6726D" w:rsidRDefault="00A6726D" w:rsidP="00D80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Rozprávka ako vyjadrenie túžby človeka po dobre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 </w:t>
      </w:r>
      <w:r w:rsidRPr="00E72A96">
        <w:rPr>
          <w:rFonts w:ascii="Arial" w:hAnsi="Arial" w:cs="Arial"/>
          <w:sz w:val="24"/>
          <w:szCs w:val="24"/>
        </w:rPr>
        <w:t>spravodlivosti</w:t>
      </w:r>
      <w:r>
        <w:rPr>
          <w:rFonts w:ascii="Arial" w:hAnsi="Arial" w:cs="Arial"/>
          <w:sz w:val="24"/>
          <w:szCs w:val="24"/>
        </w:rPr>
        <w:t>, h</w:t>
      </w:r>
      <w:r w:rsidRPr="00E72A96">
        <w:rPr>
          <w:rFonts w:ascii="Arial" w:hAnsi="Arial" w:cs="Arial"/>
          <w:sz w:val="24"/>
          <w:szCs w:val="24"/>
        </w:rPr>
        <w:t>lavná myšlienka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D80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726D" w:rsidRPr="00E72A96" w:rsidRDefault="00A6726D" w:rsidP="00D80C81">
      <w:pPr>
        <w:jc w:val="both"/>
        <w:rPr>
          <w:rFonts w:ascii="Arial" w:hAnsi="Arial" w:cs="Arial"/>
        </w:rPr>
      </w:pPr>
      <w:r w:rsidRPr="00E72A96">
        <w:rPr>
          <w:rFonts w:ascii="Arial" w:hAnsi="Arial" w:cs="Arial"/>
          <w:sz w:val="24"/>
          <w:szCs w:val="24"/>
        </w:rPr>
        <w:t>Divadelná hra</w:t>
      </w:r>
      <w:r>
        <w:rPr>
          <w:rFonts w:ascii="Arial" w:hAnsi="Arial" w:cs="Arial"/>
          <w:sz w:val="24"/>
          <w:szCs w:val="24"/>
        </w:rPr>
        <w:t>;</w:t>
      </w:r>
    </w:p>
    <w:p w:rsidR="00A6726D" w:rsidRDefault="00A6726D" w:rsidP="00D80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Bábková hra, bábkoherec, animácia, maňuškové</w:t>
      </w:r>
      <w:r>
        <w:rPr>
          <w:rFonts w:ascii="Arial" w:hAnsi="Arial" w:cs="Arial"/>
          <w:sz w:val="24"/>
          <w:szCs w:val="24"/>
        </w:rPr>
        <w:t xml:space="preserve"> </w:t>
      </w:r>
      <w:r w:rsidRPr="00E72A96">
        <w:rPr>
          <w:rFonts w:ascii="Arial" w:hAnsi="Arial" w:cs="Arial"/>
          <w:sz w:val="24"/>
          <w:szCs w:val="24"/>
        </w:rPr>
        <w:t>divadlo, marionetové divadlo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D80C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6726D" w:rsidRPr="00E72A96" w:rsidRDefault="00A6726D" w:rsidP="00D80C81">
      <w:pPr>
        <w:jc w:val="both"/>
        <w:rPr>
          <w:rFonts w:ascii="Arial" w:hAnsi="Arial" w:cs="Arial"/>
        </w:rPr>
      </w:pPr>
      <w:r w:rsidRPr="00E72A96">
        <w:rPr>
          <w:rFonts w:ascii="Arial" w:hAnsi="Arial" w:cs="Arial"/>
          <w:sz w:val="24"/>
          <w:szCs w:val="24"/>
        </w:rPr>
        <w:t>Povesť</w:t>
      </w:r>
      <w:r>
        <w:rPr>
          <w:rFonts w:ascii="Arial" w:hAnsi="Arial" w:cs="Arial"/>
          <w:sz w:val="24"/>
          <w:szCs w:val="24"/>
        </w:rPr>
        <w:t>;</w:t>
      </w:r>
    </w:p>
    <w:p w:rsidR="00A6726D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72A96">
        <w:rPr>
          <w:rFonts w:ascii="Arial" w:hAnsi="Arial" w:cs="Arial"/>
          <w:sz w:val="24"/>
          <w:szCs w:val="24"/>
        </w:rPr>
        <w:t>Legenda</w:t>
      </w:r>
      <w:r>
        <w:rPr>
          <w:rFonts w:ascii="Arial" w:hAnsi="Arial" w:cs="Arial"/>
          <w:sz w:val="24"/>
          <w:szCs w:val="24"/>
        </w:rPr>
        <w:t>;</w:t>
      </w:r>
    </w:p>
    <w:p w:rsidR="00A6726D" w:rsidRPr="00E72A96" w:rsidRDefault="00A6726D" w:rsidP="00EB42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6726D" w:rsidRDefault="00A6726D" w:rsidP="00EB4250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Komiks;</w:t>
      </w:r>
    </w:p>
    <w:p w:rsidR="00A6726D" w:rsidRPr="00BF5F8A" w:rsidRDefault="00A6726D" w:rsidP="00EB4250">
      <w:pPr>
        <w:rPr>
          <w:rFonts w:ascii="TimesNewRoman" w:hAnsi="TimesNewRoman" w:cs="TimesNewRoman"/>
          <w:b/>
          <w:bCs/>
          <w:sz w:val="24"/>
          <w:szCs w:val="24"/>
        </w:rPr>
      </w:pPr>
      <w:r w:rsidRPr="00BF5F8A">
        <w:rPr>
          <w:rFonts w:ascii="TimesNewRoman" w:hAnsi="TimesNewRoman" w:cs="TimesNewRoman"/>
          <w:b/>
          <w:bCs/>
          <w:sz w:val="24"/>
          <w:szCs w:val="24"/>
        </w:rPr>
        <w:t>Sloh</w:t>
      </w:r>
      <w:r>
        <w:rPr>
          <w:rFonts w:ascii="TimesNewRoman" w:hAnsi="TimesNewRoman" w:cs="TimesNewRoman"/>
          <w:b/>
          <w:bCs/>
          <w:sz w:val="24"/>
          <w:szCs w:val="24"/>
        </w:rPr>
        <w:t>:</w:t>
      </w: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Pozdrav, oslovenie, predstavenie sa, privítanie, rozlúčenie, prosba/želanie, poďakovanie,</w:t>
      </w: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ospravedlnenie, ospravedlnenie s vysvetlením, vyjadriť súhlas/nesúhlas, blahoželanie – ústne/písomne, adresa, pohľadnica, súkromný list – ústne/písomne, tvorba otázok, žiadosť o informáciu, rozhovor, začiatok a koniec telefonického rozhovoru, osnova, nadpis, odsek; </w:t>
      </w:r>
    </w:p>
    <w:p w:rsidR="00A6726D" w:rsidRDefault="00A6726D" w:rsidP="00AC5D1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7"/>
          <w:szCs w:val="27"/>
        </w:rPr>
      </w:pP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Rozprávanie – ústne, jednoduché rozprávanie – ústne/písomne, úvod, jadro, záver, časová postupnosť v rozprávaní;</w:t>
      </w: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3"/>
          <w:szCs w:val="23"/>
        </w:rPr>
      </w:pP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Opis – ústne/písomne, opis predmetu – ústne, opis ilustrácie/obrázka – ústne, písomne, opis osoby;</w:t>
      </w: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3"/>
          <w:szCs w:val="23"/>
        </w:rPr>
      </w:pPr>
    </w:p>
    <w:p w:rsidR="00A6726D" w:rsidRDefault="00A6726D" w:rsidP="00890375">
      <w:pPr>
        <w:autoSpaceDE w:val="0"/>
        <w:autoSpaceDN w:val="0"/>
        <w:adjustRightInd w:val="0"/>
        <w:spacing w:after="0" w:line="240" w:lineRule="auto"/>
        <w:jc w:val="both"/>
        <w:rPr>
          <w:rFonts w:ascii="Wingdings" w:hAnsi="Wingdings" w:cs="Wingdings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Umelecký a vecný text, názor diskusia, krátke správy, SMS, e-mail, oznámenie, správa, pozvánka, plagát, vizitka, kľúčové slová, koncept, reprodukcia ústna, inzerát, reklama,</w:t>
      </w:r>
    </w:p>
    <w:p w:rsidR="00A6726D" w:rsidRPr="00EB4250" w:rsidRDefault="00A6726D" w:rsidP="0089037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NewRoman" w:hAnsi="TimesNewRoman" w:cs="TimesNewRoman"/>
          <w:sz w:val="23"/>
          <w:szCs w:val="23"/>
        </w:rPr>
        <w:t>cielený rozhovor (interview), hlavná myšlienka, téma;</w:t>
      </w:r>
    </w:p>
    <w:sectPr w:rsidR="00A6726D" w:rsidRPr="00EB4250" w:rsidSect="00830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26D" w:rsidRDefault="00A6726D" w:rsidP="00EB4250">
      <w:pPr>
        <w:spacing w:after="0" w:line="240" w:lineRule="auto"/>
      </w:pPr>
      <w:r>
        <w:separator/>
      </w:r>
    </w:p>
  </w:endnote>
  <w:endnote w:type="continuationSeparator" w:id="1">
    <w:p w:rsidR="00A6726D" w:rsidRDefault="00A6726D" w:rsidP="00EB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26D" w:rsidRDefault="00A6726D" w:rsidP="00EB4250">
      <w:pPr>
        <w:spacing w:after="0" w:line="240" w:lineRule="auto"/>
      </w:pPr>
      <w:r>
        <w:separator/>
      </w:r>
    </w:p>
  </w:footnote>
  <w:footnote w:type="continuationSeparator" w:id="1">
    <w:p w:rsidR="00A6726D" w:rsidRDefault="00A6726D" w:rsidP="00EB4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4250"/>
    <w:rsid w:val="000B0DBE"/>
    <w:rsid w:val="001A54E4"/>
    <w:rsid w:val="002C20B9"/>
    <w:rsid w:val="00471000"/>
    <w:rsid w:val="0063752C"/>
    <w:rsid w:val="00763118"/>
    <w:rsid w:val="00830D98"/>
    <w:rsid w:val="008367F3"/>
    <w:rsid w:val="00880AAD"/>
    <w:rsid w:val="00890375"/>
    <w:rsid w:val="009F71B3"/>
    <w:rsid w:val="00A6726D"/>
    <w:rsid w:val="00AC5D1C"/>
    <w:rsid w:val="00B85051"/>
    <w:rsid w:val="00BF5F8A"/>
    <w:rsid w:val="00D754C5"/>
    <w:rsid w:val="00D80C81"/>
    <w:rsid w:val="00E057DC"/>
    <w:rsid w:val="00E50185"/>
    <w:rsid w:val="00E72A96"/>
    <w:rsid w:val="00E860E7"/>
    <w:rsid w:val="00EB4250"/>
    <w:rsid w:val="00F03063"/>
    <w:rsid w:val="00F1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D98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B4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B4250"/>
  </w:style>
  <w:style w:type="paragraph" w:styleId="Footer">
    <w:name w:val="footer"/>
    <w:basedOn w:val="Normal"/>
    <w:link w:val="FooterChar"/>
    <w:uiPriority w:val="99"/>
    <w:semiHidden/>
    <w:rsid w:val="00EB4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B42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60</TotalTime>
  <Pages>2</Pages>
  <Words>318</Words>
  <Characters>1818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luddu</cp:lastModifiedBy>
  <cp:revision>12</cp:revision>
  <dcterms:created xsi:type="dcterms:W3CDTF">2011-02-20T21:21:00Z</dcterms:created>
  <dcterms:modified xsi:type="dcterms:W3CDTF">2011-02-21T07:26:00Z</dcterms:modified>
</cp:coreProperties>
</file>