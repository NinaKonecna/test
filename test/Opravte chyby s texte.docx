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834BE" w:rsidRDefault="007C5A0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34BE">
        <w:rPr>
          <w:rFonts w:ascii="Times New Roman" w:hAnsi="Times New Roman" w:cs="Times New Roman"/>
          <w:b/>
          <w:sz w:val="32"/>
          <w:szCs w:val="32"/>
          <w:u w:val="single"/>
        </w:rPr>
        <w:t>V uvedených poznámkach sa nachádzajú chybné informácie, nájdite ich a opravte!</w:t>
      </w:r>
    </w:p>
    <w:p w:rsidR="007C5A03" w:rsidRDefault="004E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Dýchanie (=exkrécia) je proces, pri ktorom dochádza k výmene dýchacích plynov (O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2,</w:t>
      </w: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E2A4B" w:rsidRDefault="004E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Poznáme 2 formy dýchania: vonkajšie (výmena dýchacích plynov medzi bunkami a krvou), vnútorné (výmena dýchacích plynov medzi pľúcami a </w:t>
      </w:r>
      <w:proofErr w:type="spellStart"/>
      <w:r>
        <w:rPr>
          <w:rFonts w:ascii="Times New Roman" w:hAnsi="Times New Roman" w:cs="Times New Roman"/>
          <w:sz w:val="24"/>
          <w:szCs w:val="24"/>
        </w:rPr>
        <w:t>vonk</w:t>
      </w:r>
      <w:proofErr w:type="spellEnd"/>
      <w:r>
        <w:rPr>
          <w:rFonts w:ascii="Times New Roman" w:hAnsi="Times New Roman" w:cs="Times New Roman"/>
          <w:sz w:val="24"/>
          <w:szCs w:val="24"/>
        </w:rPr>
        <w:t>. prostredím).</w:t>
      </w:r>
    </w:p>
    <w:p w:rsidR="004E2A4B" w:rsidRDefault="004E2A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Pŕhlivce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ploskavce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obrúčkavce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dýchajú pľúcnymi vačkami.</w:t>
      </w:r>
    </w:p>
    <w:p w:rsidR="004E2A4B" w:rsidRDefault="004E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Mäkkýše (napr. rak riečny) dýchajú iba pľúcami.</w:t>
      </w:r>
    </w:p>
    <w:p w:rsidR="004E2A4B" w:rsidRDefault="004E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Hmyz dýcha pomocou vzdušníc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pavúkovce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pľúcnymi vačkami.</w:t>
      </w:r>
    </w:p>
    <w:p w:rsidR="004E2A4B" w:rsidRDefault="004E2A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Ryby žiabrami. Každé žiabre sú zložené zo žiabrového kalicha a žiabrového okienka. Na povrchu sa nachádza blanka, ktorá chráni žiabre.</w:t>
      </w:r>
    </w:p>
    <w:p w:rsidR="004E2A4B" w:rsidRDefault="0088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Dýchacím orgánom vtákov sú vzdušné vaky.</w:t>
      </w:r>
    </w:p>
    <w:p w:rsidR="008834BE" w:rsidRDefault="0088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Pľúca cicavcov sa skladajú z lalokov (pravé z 2 lalokov a ľavé z 3 lalokov).</w:t>
      </w:r>
    </w:p>
    <w:p w:rsidR="008834BE" w:rsidRDefault="008834BE">
      <w:pPr>
        <w:rPr>
          <w:rFonts w:ascii="Times New Roman" w:hAnsi="Times New Roman" w:cs="Times New Roman"/>
          <w:sz w:val="24"/>
          <w:szCs w:val="24"/>
        </w:rPr>
      </w:pPr>
    </w:p>
    <w:p w:rsidR="008834BE" w:rsidRPr="004E2A4B" w:rsidRDefault="00883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5A03" w:rsidRPr="007C5A03" w:rsidRDefault="007C5A03">
      <w:pPr>
        <w:rPr>
          <w:rFonts w:ascii="Times New Roman" w:hAnsi="Times New Roman" w:cs="Times New Roman"/>
          <w:sz w:val="24"/>
          <w:szCs w:val="24"/>
        </w:rPr>
      </w:pPr>
    </w:p>
    <w:sectPr w:rsidR="007C5A03" w:rsidRPr="007C5A03" w:rsidSect="007C5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5A03"/>
    <w:rsid w:val="004E2A4B"/>
    <w:rsid w:val="007C5A03"/>
    <w:rsid w:val="00883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>Hewlett-Packard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2017-11-27T15:35:00Z</dcterms:created>
  <dcterms:modified xsi:type="dcterms:W3CDTF">2017-11-27T15:43:00Z</dcterms:modified>
</cp:coreProperties>
</file>