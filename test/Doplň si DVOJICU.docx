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DF4" w:rsidRPr="00DF46BE" w:rsidRDefault="00AD7DF4">
      <w:pPr>
        <w:rPr>
          <w:rFonts w:ascii="Times New Roman" w:hAnsi="Times New Roman"/>
          <w:sz w:val="28"/>
          <w:szCs w:val="28"/>
        </w:rPr>
      </w:pPr>
      <w:r w:rsidRPr="00363899">
        <w:rPr>
          <w:rFonts w:ascii="Times New Roman" w:hAnsi="Times New Roman"/>
          <w:b/>
          <w:sz w:val="28"/>
          <w:szCs w:val="28"/>
          <w:u w:val="single"/>
        </w:rPr>
        <w:t>DOPLŇ SI DVOJICU</w:t>
      </w:r>
      <w:r w:rsidRPr="00DF46BE">
        <w:rPr>
          <w:rFonts w:ascii="Times New Roman" w:hAnsi="Times New Roman"/>
          <w:sz w:val="28"/>
          <w:szCs w:val="28"/>
        </w:rPr>
        <w:t xml:space="preserve"> (iba jedno slovo, môže byť aj dvojslovné pomenovanie ...)</w:t>
      </w:r>
    </w:p>
    <w:p w:rsidR="00AD7DF4" w:rsidRDefault="00AD7DF4">
      <w:pPr>
        <w:rPr>
          <w:rFonts w:ascii="Times New Roman" w:hAnsi="Times New Roman"/>
        </w:rPr>
      </w:pPr>
      <w:r>
        <w:rPr>
          <w:rFonts w:ascii="Times New Roman" w:hAnsi="Times New Roman"/>
        </w:rPr>
        <w:t>1.Polysacharid - __________________ 2-Herbivora - ________________3.- Ostnatokožce - __________________</w:t>
      </w:r>
    </w:p>
    <w:p w:rsidR="00AD7DF4" w:rsidRDefault="00AD7DF4">
      <w:pPr>
        <w:rPr>
          <w:rFonts w:ascii="Times New Roman" w:hAnsi="Times New Roman"/>
        </w:rPr>
      </w:pPr>
      <w:r>
        <w:rPr>
          <w:rFonts w:ascii="Times New Roman" w:hAnsi="Times New Roman"/>
        </w:rPr>
        <w:t>4.-Hemocyty - ___________________ 5.- Komora - ________________ 6.-Priedušky - ____________________</w:t>
      </w:r>
    </w:p>
    <w:p w:rsidR="00AD7DF4" w:rsidRDefault="00AD7DF4">
      <w:pPr>
        <w:rPr>
          <w:rFonts w:ascii="Times New Roman" w:hAnsi="Times New Roman"/>
        </w:rPr>
      </w:pPr>
      <w:r>
        <w:rPr>
          <w:rFonts w:ascii="Times New Roman" w:hAnsi="Times New Roman"/>
        </w:rPr>
        <w:t>7.-Hmyz - ___________________ 8.-Alveola - ____________________, 9.- Vráskavec- _____________________</w:t>
      </w:r>
    </w:p>
    <w:p w:rsidR="00AD7DF4" w:rsidRDefault="00AD7DF4">
      <w:pPr>
        <w:rPr>
          <w:rFonts w:ascii="Times New Roman" w:hAnsi="Times New Roman"/>
        </w:rPr>
      </w:pPr>
      <w:r>
        <w:rPr>
          <w:rFonts w:ascii="Times New Roman" w:hAnsi="Times New Roman"/>
        </w:rPr>
        <w:t>10.-Pseodopódiá- ___________________, 11.- Útrobná svalovina - ______________________________</w:t>
      </w:r>
    </w:p>
    <w:p w:rsidR="00AD7DF4" w:rsidRDefault="00AD7DF4">
      <w:pPr>
        <w:rPr>
          <w:rFonts w:ascii="Times New Roman" w:hAnsi="Times New Roman"/>
        </w:rPr>
      </w:pPr>
      <w:r>
        <w:rPr>
          <w:rFonts w:ascii="Times New Roman" w:hAnsi="Times New Roman"/>
        </w:rPr>
        <w:t>12.-Srdce - _____________________, 13.-Bielkoviny - ______________________, 14.Lipáza- ____________,</w:t>
      </w:r>
    </w:p>
    <w:p w:rsidR="00AD7DF4" w:rsidRDefault="00AD7DF4">
      <w:pPr>
        <w:rPr>
          <w:rFonts w:ascii="Times New Roman" w:hAnsi="Times New Roman"/>
        </w:rPr>
      </w:pPr>
      <w:r>
        <w:rPr>
          <w:rFonts w:ascii="Times New Roman" w:hAnsi="Times New Roman"/>
        </w:rPr>
        <w:t>15.-pľúcne vačky - _______________________, 16.-Pavúky- __________________________</w:t>
      </w:r>
    </w:p>
    <w:p w:rsidR="00AD7DF4" w:rsidRDefault="00AD7DF4">
      <w:pPr>
        <w:rPr>
          <w:rFonts w:ascii="Times New Roman" w:hAnsi="Times New Roman"/>
        </w:rPr>
      </w:pPr>
      <w:r>
        <w:rPr>
          <w:rFonts w:ascii="Times New Roman" w:hAnsi="Times New Roman"/>
        </w:rPr>
        <w:t>+ doplň ďalšie 3 dvojice:</w:t>
      </w:r>
    </w:p>
    <w:p w:rsidR="00AD7DF4" w:rsidRDefault="00AD7DF4">
      <w:pPr>
        <w:rPr>
          <w:rFonts w:ascii="Times New Roman" w:hAnsi="Times New Roman"/>
        </w:rPr>
      </w:pPr>
      <w:r>
        <w:rPr>
          <w:rFonts w:ascii="Times New Roman" w:hAnsi="Times New Roman"/>
        </w:rPr>
        <w:t>17.________________________________________________, 18_________________________________________</w:t>
      </w:r>
    </w:p>
    <w:p w:rsidR="00AD7DF4" w:rsidRDefault="00AD7DF4">
      <w:pPr>
        <w:pBdr>
          <w:bottom w:val="single" w:sz="12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19_________________________________________________</w:t>
      </w:r>
    </w:p>
    <w:p w:rsidR="00AD7DF4" w:rsidRDefault="00AD7DF4" w:rsidP="005E7DB2">
      <w:pPr>
        <w:rPr>
          <w:rFonts w:ascii="Times New Roman" w:hAnsi="Times New Roman"/>
          <w:sz w:val="28"/>
          <w:szCs w:val="28"/>
          <w:u w:val="single"/>
        </w:rPr>
      </w:pPr>
    </w:p>
    <w:p w:rsidR="00AD7DF4" w:rsidRPr="00DF46BE" w:rsidRDefault="00AD7DF4" w:rsidP="005E7DB2">
      <w:pPr>
        <w:rPr>
          <w:rFonts w:ascii="Times New Roman" w:hAnsi="Times New Roman"/>
          <w:sz w:val="28"/>
          <w:szCs w:val="28"/>
        </w:rPr>
      </w:pPr>
      <w:r w:rsidRPr="00363899">
        <w:rPr>
          <w:rFonts w:ascii="Times New Roman" w:hAnsi="Times New Roman"/>
          <w:b/>
          <w:sz w:val="28"/>
          <w:szCs w:val="28"/>
          <w:u w:val="single"/>
        </w:rPr>
        <w:t>DOPLŇ SI DVOJICU</w:t>
      </w:r>
      <w:r w:rsidRPr="00DF46BE">
        <w:rPr>
          <w:rFonts w:ascii="Times New Roman" w:hAnsi="Times New Roman"/>
          <w:sz w:val="28"/>
          <w:szCs w:val="28"/>
        </w:rPr>
        <w:t xml:space="preserve"> (iba jedno slovo, môže byť aj dvojslovné pomenovanie ...)</w:t>
      </w:r>
    </w:p>
    <w:p w:rsidR="00AD7DF4" w:rsidRDefault="00AD7DF4" w:rsidP="005E7DB2">
      <w:pPr>
        <w:rPr>
          <w:rFonts w:ascii="Times New Roman" w:hAnsi="Times New Roman"/>
        </w:rPr>
      </w:pPr>
      <w:r>
        <w:rPr>
          <w:rFonts w:ascii="Times New Roman" w:hAnsi="Times New Roman"/>
        </w:rPr>
        <w:t>1.Polysacharid - __________________ 2-Herbivora - ________________3.- Ostnatokožce - __________________</w:t>
      </w:r>
    </w:p>
    <w:p w:rsidR="00AD7DF4" w:rsidRDefault="00AD7DF4" w:rsidP="005E7DB2">
      <w:pPr>
        <w:rPr>
          <w:rFonts w:ascii="Times New Roman" w:hAnsi="Times New Roman"/>
        </w:rPr>
      </w:pPr>
      <w:r>
        <w:rPr>
          <w:rFonts w:ascii="Times New Roman" w:hAnsi="Times New Roman"/>
        </w:rPr>
        <w:t>4.-Hemocyty - ___________________ 5.- Komora - ________________ 6.-Priedušky - ____________________</w:t>
      </w:r>
    </w:p>
    <w:p w:rsidR="00AD7DF4" w:rsidRDefault="00AD7DF4" w:rsidP="005E7DB2">
      <w:pPr>
        <w:rPr>
          <w:rFonts w:ascii="Times New Roman" w:hAnsi="Times New Roman"/>
        </w:rPr>
      </w:pPr>
      <w:r>
        <w:rPr>
          <w:rFonts w:ascii="Times New Roman" w:hAnsi="Times New Roman"/>
        </w:rPr>
        <w:t>7.-Hmyz - ___________________ 8.-Alveola - ____________________, 9.- Vráskavec- _____________________</w:t>
      </w:r>
    </w:p>
    <w:p w:rsidR="00AD7DF4" w:rsidRDefault="00AD7DF4" w:rsidP="005E7DB2">
      <w:pPr>
        <w:rPr>
          <w:rFonts w:ascii="Times New Roman" w:hAnsi="Times New Roman"/>
        </w:rPr>
      </w:pPr>
      <w:r>
        <w:rPr>
          <w:rFonts w:ascii="Times New Roman" w:hAnsi="Times New Roman"/>
        </w:rPr>
        <w:t>10.-Pseodopódiá- ___________________, 11.- Útrobná svalovina - ______________________________</w:t>
      </w:r>
    </w:p>
    <w:p w:rsidR="00AD7DF4" w:rsidRDefault="00AD7DF4" w:rsidP="005E7DB2">
      <w:pPr>
        <w:rPr>
          <w:rFonts w:ascii="Times New Roman" w:hAnsi="Times New Roman"/>
        </w:rPr>
      </w:pPr>
      <w:r>
        <w:rPr>
          <w:rFonts w:ascii="Times New Roman" w:hAnsi="Times New Roman"/>
        </w:rPr>
        <w:t>12.-Srdce - _____________________, 13.-Bielkoviny - ______________________, 14.Lipáza- ____________,</w:t>
      </w:r>
    </w:p>
    <w:p w:rsidR="00AD7DF4" w:rsidRDefault="00AD7DF4" w:rsidP="005E7DB2">
      <w:pPr>
        <w:rPr>
          <w:rFonts w:ascii="Times New Roman" w:hAnsi="Times New Roman"/>
        </w:rPr>
      </w:pPr>
      <w:r>
        <w:rPr>
          <w:rFonts w:ascii="Times New Roman" w:hAnsi="Times New Roman"/>
        </w:rPr>
        <w:t>15.-pľúcne vačky - _______________________, 16.-Pavúky- __________________________</w:t>
      </w:r>
    </w:p>
    <w:p w:rsidR="00AD7DF4" w:rsidRDefault="00AD7DF4" w:rsidP="005E7DB2">
      <w:pPr>
        <w:rPr>
          <w:rFonts w:ascii="Times New Roman" w:hAnsi="Times New Roman"/>
        </w:rPr>
      </w:pPr>
      <w:r>
        <w:rPr>
          <w:rFonts w:ascii="Times New Roman" w:hAnsi="Times New Roman"/>
        </w:rPr>
        <w:t>+ doplň ďalšie 3 dvojice:</w:t>
      </w:r>
    </w:p>
    <w:p w:rsidR="00AD7DF4" w:rsidRDefault="00AD7DF4" w:rsidP="005E7DB2">
      <w:pPr>
        <w:rPr>
          <w:rFonts w:ascii="Times New Roman" w:hAnsi="Times New Roman"/>
        </w:rPr>
      </w:pPr>
      <w:r>
        <w:rPr>
          <w:rFonts w:ascii="Times New Roman" w:hAnsi="Times New Roman"/>
        </w:rPr>
        <w:t>17.________________________________________________, 18_________________________________________</w:t>
      </w:r>
    </w:p>
    <w:p w:rsidR="00AD7DF4" w:rsidRPr="0033206A" w:rsidRDefault="00AD7DF4" w:rsidP="005E7DB2">
      <w:pPr>
        <w:pBdr>
          <w:bottom w:val="single" w:sz="12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19_________________________________________________</w:t>
      </w:r>
    </w:p>
    <w:p w:rsidR="00AD7DF4" w:rsidRDefault="00AD7DF4" w:rsidP="005E7DB2">
      <w:pPr>
        <w:rPr>
          <w:rFonts w:ascii="Times New Roman" w:hAnsi="Times New Roman"/>
          <w:sz w:val="28"/>
          <w:szCs w:val="28"/>
          <w:u w:val="single"/>
        </w:rPr>
      </w:pPr>
    </w:p>
    <w:p w:rsidR="00AD7DF4" w:rsidRPr="00DF46BE" w:rsidRDefault="00AD7DF4" w:rsidP="005E7DB2">
      <w:pPr>
        <w:rPr>
          <w:rFonts w:ascii="Times New Roman" w:hAnsi="Times New Roman"/>
          <w:sz w:val="28"/>
          <w:szCs w:val="28"/>
        </w:rPr>
      </w:pPr>
      <w:r w:rsidRPr="00363899">
        <w:rPr>
          <w:rFonts w:ascii="Times New Roman" w:hAnsi="Times New Roman"/>
          <w:b/>
          <w:sz w:val="28"/>
          <w:szCs w:val="28"/>
          <w:u w:val="single"/>
        </w:rPr>
        <w:t>DOPLŇ SI DVOJICU</w:t>
      </w:r>
      <w:r w:rsidRPr="00DF46BE">
        <w:rPr>
          <w:rFonts w:ascii="Times New Roman" w:hAnsi="Times New Roman"/>
          <w:sz w:val="28"/>
          <w:szCs w:val="28"/>
        </w:rPr>
        <w:t xml:space="preserve"> (iba jedno slovo, môže byť aj dvojslovné pomenovanie ...)</w:t>
      </w:r>
    </w:p>
    <w:p w:rsidR="00AD7DF4" w:rsidRDefault="00AD7DF4" w:rsidP="005E7DB2">
      <w:pPr>
        <w:rPr>
          <w:rFonts w:ascii="Times New Roman" w:hAnsi="Times New Roman"/>
        </w:rPr>
      </w:pPr>
      <w:r>
        <w:rPr>
          <w:rFonts w:ascii="Times New Roman" w:hAnsi="Times New Roman"/>
        </w:rPr>
        <w:t>1.Polysacharid - __________________ 2-Herbivora - ________________3.- Ostnatokožce - __________________</w:t>
      </w:r>
    </w:p>
    <w:p w:rsidR="00AD7DF4" w:rsidRDefault="00AD7DF4" w:rsidP="005E7DB2">
      <w:pPr>
        <w:rPr>
          <w:rFonts w:ascii="Times New Roman" w:hAnsi="Times New Roman"/>
        </w:rPr>
      </w:pPr>
      <w:r>
        <w:rPr>
          <w:rFonts w:ascii="Times New Roman" w:hAnsi="Times New Roman"/>
        </w:rPr>
        <w:t>4.-Hemocyty - ___________________ 5.- Komora - ________________ 6.-Priedušky - ____________________</w:t>
      </w:r>
    </w:p>
    <w:p w:rsidR="00AD7DF4" w:rsidRDefault="00AD7DF4" w:rsidP="005E7DB2">
      <w:pPr>
        <w:rPr>
          <w:rFonts w:ascii="Times New Roman" w:hAnsi="Times New Roman"/>
        </w:rPr>
      </w:pPr>
      <w:r>
        <w:rPr>
          <w:rFonts w:ascii="Times New Roman" w:hAnsi="Times New Roman"/>
        </w:rPr>
        <w:t>7.-Hmyz - ___________________ 8.-Alveola - ____________________, 9.- Vráskavec- _____________________</w:t>
      </w:r>
    </w:p>
    <w:p w:rsidR="00AD7DF4" w:rsidRDefault="00AD7DF4" w:rsidP="005E7DB2">
      <w:pPr>
        <w:rPr>
          <w:rFonts w:ascii="Times New Roman" w:hAnsi="Times New Roman"/>
        </w:rPr>
      </w:pPr>
      <w:r>
        <w:rPr>
          <w:rFonts w:ascii="Times New Roman" w:hAnsi="Times New Roman"/>
        </w:rPr>
        <w:t>10.-Pseodopódiá- ___________________, 11.- Útrobná svalovina - ______________________________</w:t>
      </w:r>
    </w:p>
    <w:p w:rsidR="00AD7DF4" w:rsidRDefault="00AD7DF4" w:rsidP="005E7DB2">
      <w:pPr>
        <w:rPr>
          <w:rFonts w:ascii="Times New Roman" w:hAnsi="Times New Roman"/>
        </w:rPr>
      </w:pPr>
      <w:r>
        <w:rPr>
          <w:rFonts w:ascii="Times New Roman" w:hAnsi="Times New Roman"/>
        </w:rPr>
        <w:t>12.-Srdce - _____________________, 13.-Bielkoviny - ______________________, 14.Lipáza- ____________,</w:t>
      </w:r>
    </w:p>
    <w:p w:rsidR="00AD7DF4" w:rsidRDefault="00AD7DF4" w:rsidP="005E7DB2">
      <w:pPr>
        <w:rPr>
          <w:rFonts w:ascii="Times New Roman" w:hAnsi="Times New Roman"/>
        </w:rPr>
      </w:pPr>
      <w:r>
        <w:rPr>
          <w:rFonts w:ascii="Times New Roman" w:hAnsi="Times New Roman"/>
        </w:rPr>
        <w:t>15.-pľúcne vačky - _______________________, 16.-Pavúky- __________________________</w:t>
      </w:r>
    </w:p>
    <w:p w:rsidR="00AD7DF4" w:rsidRDefault="00AD7DF4" w:rsidP="005E7DB2">
      <w:pPr>
        <w:rPr>
          <w:rFonts w:ascii="Times New Roman" w:hAnsi="Times New Roman"/>
        </w:rPr>
      </w:pPr>
      <w:r>
        <w:rPr>
          <w:rFonts w:ascii="Times New Roman" w:hAnsi="Times New Roman"/>
        </w:rPr>
        <w:t>+ doplň ďalšie 3 dvojice:</w:t>
      </w:r>
    </w:p>
    <w:p w:rsidR="00AD7DF4" w:rsidRDefault="00AD7DF4" w:rsidP="005E7DB2">
      <w:pPr>
        <w:rPr>
          <w:rFonts w:ascii="Times New Roman" w:hAnsi="Times New Roman"/>
        </w:rPr>
      </w:pPr>
      <w:r>
        <w:rPr>
          <w:rFonts w:ascii="Times New Roman" w:hAnsi="Times New Roman"/>
        </w:rPr>
        <w:t>17.________________________________________________, 18_________________________________________</w:t>
      </w:r>
    </w:p>
    <w:p w:rsidR="00AD7DF4" w:rsidRPr="0033206A" w:rsidRDefault="00AD7DF4" w:rsidP="005E7DB2">
      <w:pPr>
        <w:rPr>
          <w:rFonts w:ascii="Times New Roman" w:hAnsi="Times New Roman"/>
        </w:rPr>
      </w:pPr>
      <w:r>
        <w:rPr>
          <w:rFonts w:ascii="Times New Roman" w:hAnsi="Times New Roman"/>
        </w:rPr>
        <w:t>19_________________________________________________</w:t>
      </w:r>
    </w:p>
    <w:p w:rsidR="00AD7DF4" w:rsidRPr="0033206A" w:rsidRDefault="00AD7DF4">
      <w:pPr>
        <w:rPr>
          <w:rFonts w:ascii="Times New Roman" w:hAnsi="Times New Roman"/>
        </w:rPr>
      </w:pPr>
      <w:bookmarkStart w:id="0" w:name="_GoBack"/>
      <w:bookmarkEnd w:id="0"/>
    </w:p>
    <w:sectPr w:rsidR="00AD7DF4" w:rsidRPr="0033206A" w:rsidSect="003320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6992"/>
    <w:rsid w:val="00014D41"/>
    <w:rsid w:val="00255649"/>
    <w:rsid w:val="0033206A"/>
    <w:rsid w:val="00363899"/>
    <w:rsid w:val="00556992"/>
    <w:rsid w:val="005E7DB2"/>
    <w:rsid w:val="00AD7DF4"/>
    <w:rsid w:val="00CD212D"/>
    <w:rsid w:val="00DF4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649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</TotalTime>
  <Pages>1</Pages>
  <Words>373</Words>
  <Characters>2132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Jano S.</cp:lastModifiedBy>
  <cp:revision>6</cp:revision>
  <cp:lastPrinted>2001-12-31T23:22:00Z</cp:lastPrinted>
  <dcterms:created xsi:type="dcterms:W3CDTF">2024-02-04T07:46:00Z</dcterms:created>
  <dcterms:modified xsi:type="dcterms:W3CDTF">2001-12-31T23:22:00Z</dcterms:modified>
</cp:coreProperties>
</file>