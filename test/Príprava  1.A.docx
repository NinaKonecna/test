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č. 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374CAB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Mgr. R. Burčák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374CAB" w:rsidRDefault="00374CAB" w:rsidP="00FB7FBF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A56B3A">
              <w:rPr>
                <w:b/>
                <w:bCs/>
              </w:rPr>
              <w:t>6. 3. 2015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374CAB" w:rsidP="00FB7FBF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FB7FBF">
              <w:rPr>
                <w:b/>
                <w:bCs/>
              </w:rPr>
              <w:t>I.A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Dejepis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374CAB" w:rsidP="00A56B3A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3A735C">
              <w:rPr>
                <w:b/>
                <w:bCs/>
              </w:rPr>
              <w:t>Novoveké myslenie a kultúra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374CAB" w:rsidP="003A735C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3A735C">
              <w:rPr>
                <w:b/>
                <w:bCs/>
              </w:rPr>
              <w:t>Humanizmus a  renesancia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BC7654" w:rsidRDefault="003A735C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Poznať a vedieť  rozlíšiť jednotlivé obdobia  novoveku, vedieť ich  charakterizovať  zdôvodniť ich prínos pre  súčasnosť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FB7FBF">
              <w:rPr>
                <w:b/>
                <w:bCs/>
              </w:rPr>
              <w:t>frontálna, individuálna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374CAB" w:rsidP="003A735C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Projektová, </w:t>
            </w:r>
            <w:r w:rsidR="003A735C">
              <w:rPr>
                <w:b/>
                <w:bCs/>
              </w:rPr>
              <w:t>motivačná a fixačná metóda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Medzipredmetové vzťahy:</w:t>
            </w:r>
          </w:p>
        </w:tc>
        <w:tc>
          <w:tcPr>
            <w:tcW w:w="6260" w:type="dxa"/>
          </w:tcPr>
          <w:p w:rsidR="00D40621" w:rsidRDefault="003A735C" w:rsidP="003A735C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Geografia , fyzika, umenie a kultúra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Interaktívna tabuľa, PC  a  projektor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13"/>
        <w:gridCol w:w="3267"/>
        <w:gridCol w:w="4030"/>
      </w:tblGrid>
      <w:tr w:rsidR="00D40621" w:rsidTr="00AA0DBC">
        <w:trPr>
          <w:cantSplit/>
        </w:trPr>
        <w:tc>
          <w:tcPr>
            <w:tcW w:w="1913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3267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AA0DBC">
        <w:trPr>
          <w:cantSplit/>
          <w:trHeight w:val="5193"/>
        </w:trPr>
        <w:tc>
          <w:tcPr>
            <w:tcW w:w="1913" w:type="dxa"/>
            <w:tcBorders>
              <w:bottom w:val="single" w:sz="4" w:space="0" w:color="auto"/>
            </w:tcBorders>
          </w:tcPr>
          <w:p w:rsidR="00D40621" w:rsidRDefault="003049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11:45   11:50</w:t>
            </w:r>
          </w:p>
          <w:p w:rsidR="00AA0DBC" w:rsidRDefault="003049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11:52  11:0</w:t>
            </w:r>
            <w:r w:rsidR="00AA0DBC">
              <w:rPr>
                <w:b/>
                <w:bCs/>
              </w:rPr>
              <w:t xml:space="preserve">5  </w:t>
            </w:r>
          </w:p>
          <w:p w:rsidR="00B57551" w:rsidRDefault="00B57551" w:rsidP="007054FE">
            <w:pPr>
              <w:rPr>
                <w:b/>
                <w:bCs/>
              </w:rPr>
            </w:pPr>
          </w:p>
          <w:p w:rsidR="00B57551" w:rsidRDefault="00B57551" w:rsidP="007054FE">
            <w:pPr>
              <w:rPr>
                <w:b/>
                <w:bCs/>
              </w:rPr>
            </w:pPr>
          </w:p>
          <w:p w:rsidR="0030490A" w:rsidRDefault="0030490A" w:rsidP="007054FE">
            <w:pPr>
              <w:rPr>
                <w:b/>
                <w:bCs/>
              </w:rPr>
            </w:pPr>
          </w:p>
          <w:p w:rsidR="00FB7FBF" w:rsidRDefault="003049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12:05  - 12:25</w:t>
            </w:r>
          </w:p>
          <w:p w:rsidR="00AA0DBC" w:rsidRDefault="00AA0DBC" w:rsidP="007054FE">
            <w:pPr>
              <w:rPr>
                <w:b/>
                <w:bCs/>
              </w:rPr>
            </w:pPr>
          </w:p>
          <w:p w:rsidR="00B57551" w:rsidRDefault="00B57551" w:rsidP="007054FE">
            <w:pPr>
              <w:rPr>
                <w:b/>
                <w:bCs/>
              </w:rPr>
            </w:pPr>
          </w:p>
          <w:p w:rsidR="00496B7F" w:rsidRDefault="00B5755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11:20</w:t>
            </w:r>
            <w:r w:rsidR="00782ED8">
              <w:rPr>
                <w:b/>
                <w:bCs/>
              </w:rPr>
              <w:t xml:space="preserve"> – 11:30</w:t>
            </w:r>
            <w:r w:rsidR="00AA0DBC">
              <w:rPr>
                <w:b/>
                <w:bCs/>
              </w:rPr>
              <w:t xml:space="preserve">     </w:t>
            </w:r>
          </w:p>
          <w:p w:rsidR="00496B7F" w:rsidRDefault="00496B7F" w:rsidP="007054FE">
            <w:pPr>
              <w:rPr>
                <w:b/>
                <w:bCs/>
              </w:rPr>
            </w:pPr>
          </w:p>
          <w:p w:rsidR="00496B7F" w:rsidRDefault="00496B7F" w:rsidP="007054FE">
            <w:pPr>
              <w:rPr>
                <w:b/>
                <w:bCs/>
              </w:rPr>
            </w:pPr>
          </w:p>
          <w:p w:rsidR="00496B7F" w:rsidRDefault="00496B7F" w:rsidP="007054FE">
            <w:pPr>
              <w:rPr>
                <w:b/>
                <w:bCs/>
              </w:rPr>
            </w:pPr>
          </w:p>
          <w:p w:rsidR="00AA0DBC" w:rsidRDefault="00782ED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11:30- 11:35</w:t>
            </w:r>
            <w:r w:rsidR="00AA0DBC">
              <w:rPr>
                <w:b/>
                <w:bCs/>
              </w:rPr>
              <w:t xml:space="preserve">  </w:t>
            </w:r>
          </w:p>
        </w:tc>
        <w:tc>
          <w:tcPr>
            <w:tcW w:w="3267" w:type="dxa"/>
            <w:tcBorders>
              <w:bottom w:val="single" w:sz="4" w:space="0" w:color="auto"/>
            </w:tcBorders>
          </w:tcPr>
          <w:p w:rsidR="00D40621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Kontrola prítomnosti</w:t>
            </w:r>
          </w:p>
          <w:p w:rsidR="0008091C" w:rsidRDefault="0008091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Opakovanie  </w:t>
            </w:r>
            <w:r w:rsidR="00B57551">
              <w:rPr>
                <w:b/>
                <w:bCs/>
              </w:rPr>
              <w:t xml:space="preserve">predchádzajúceho učiva </w:t>
            </w:r>
          </w:p>
          <w:p w:rsidR="0030490A" w:rsidRDefault="003049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Precvičenie si doterajších znalostí z humanizmu a renesancie</w:t>
            </w:r>
          </w:p>
          <w:p w:rsidR="00AA0DBC" w:rsidRDefault="00B5755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Výklad  učiva – prezentácia  </w:t>
            </w:r>
            <w:r>
              <w:rPr>
                <w:b/>
                <w:bCs/>
              </w:rPr>
              <w:br/>
              <w:t>Na  lepšiu predstavivosť si žiaci prezerajú obrázky, ktoré sprevádzajú  výklad učiva.</w:t>
            </w:r>
          </w:p>
          <w:p w:rsidR="00B57551" w:rsidRDefault="00782ED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Zadanie úlohy  na  precvičenie a zopakovanie si prebratého učiva  GEL-</w:t>
            </w:r>
            <w:r w:rsidR="0030490A">
              <w:rPr>
                <w:b/>
                <w:bCs/>
              </w:rPr>
              <w:t>BUR-DEJ1A-</w:t>
            </w:r>
          </w:p>
          <w:p w:rsidR="00496B7F" w:rsidRDefault="00782ED8" w:rsidP="00BB73D8">
            <w:pPr>
              <w:rPr>
                <w:b/>
                <w:bCs/>
              </w:rPr>
            </w:pPr>
            <w:r>
              <w:rPr>
                <w:b/>
                <w:bCs/>
              </w:rPr>
              <w:t>Usmerní žiakov na  vypracovanie</w:t>
            </w:r>
            <w:r w:rsidR="00BB73D8">
              <w:rPr>
                <w:b/>
                <w:bCs/>
              </w:rPr>
              <w:t xml:space="preserve"> testu, ktorý</w:t>
            </w:r>
            <w:r>
              <w:rPr>
                <w:b/>
                <w:bCs/>
              </w:rPr>
              <w:t xml:space="preserve"> preverí vedomosti získané na  hodine</w:t>
            </w:r>
            <w:r w:rsidR="00496B7F">
              <w:rPr>
                <w:b/>
                <w:bCs/>
              </w:rPr>
              <w:br/>
            </w:r>
            <w:r>
              <w:rPr>
                <w:b/>
                <w:bCs/>
              </w:rPr>
              <w:t>Opakovanie a zadanie domácej úlohy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</w:p>
          <w:p w:rsidR="00B57551" w:rsidRDefault="00B5755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30490A">
              <w:rPr>
                <w:b/>
                <w:bCs/>
              </w:rPr>
              <w:t>Všetci žiaci  si  zapisujú odpovede  do  zošitov</w:t>
            </w:r>
          </w:p>
          <w:p w:rsidR="00FB7FBF" w:rsidRDefault="00FB7FBF" w:rsidP="007054FE">
            <w:pPr>
              <w:rPr>
                <w:b/>
                <w:bCs/>
              </w:rPr>
            </w:pPr>
          </w:p>
          <w:p w:rsidR="00B57551" w:rsidRDefault="00B57551" w:rsidP="007054FE">
            <w:pPr>
              <w:rPr>
                <w:b/>
                <w:bCs/>
              </w:rPr>
            </w:pPr>
          </w:p>
          <w:p w:rsidR="00B57551" w:rsidRDefault="00B5755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Žiaci si  robia  krátke poznámky a sledujú interaktívnu hodinu, kde sa im zobrazujú ob</w:t>
            </w:r>
            <w:r w:rsidR="0030490A">
              <w:rPr>
                <w:b/>
                <w:bCs/>
              </w:rPr>
              <w:t xml:space="preserve">rázky  z programu </w:t>
            </w:r>
            <w:r w:rsidR="0030490A">
              <w:rPr>
                <w:b/>
                <w:bCs/>
              </w:rPr>
              <w:br/>
              <w:t>GEL-BUR-DEJ-1A-32</w:t>
            </w:r>
          </w:p>
          <w:p w:rsidR="00B57551" w:rsidRDefault="00B57551" w:rsidP="007054FE">
            <w:pPr>
              <w:rPr>
                <w:b/>
                <w:bCs/>
              </w:rPr>
            </w:pPr>
          </w:p>
          <w:p w:rsidR="00496B7F" w:rsidRDefault="00AD2F4D" w:rsidP="00BB73D8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  Ž</w:t>
            </w:r>
            <w:r w:rsidR="00496B7F">
              <w:rPr>
                <w:b/>
                <w:bCs/>
              </w:rPr>
              <w:t xml:space="preserve">iaci vypracujú </w:t>
            </w:r>
            <w:r w:rsidR="00BB73D8">
              <w:rPr>
                <w:b/>
                <w:bCs/>
              </w:rPr>
              <w:t>test v programe  Hot</w:t>
            </w:r>
            <w:r w:rsidR="00496B7F">
              <w:rPr>
                <w:b/>
                <w:bCs/>
              </w:rPr>
              <w:t>Potatoes</w:t>
            </w:r>
            <w:r w:rsidR="00496B7F">
              <w:rPr>
                <w:b/>
                <w:bCs/>
              </w:rPr>
              <w:br/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496B7F" w:rsidRDefault="00496B7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PowerPoint, Hot Potatoes -  krížovka, Hot Potatoes -  test s 2 správnymi odpoveďami </w:t>
            </w:r>
            <w:bookmarkStart w:id="0" w:name="_GoBack"/>
            <w:bookmarkEnd w:id="0"/>
          </w:p>
        </w:tc>
      </w:tr>
    </w:tbl>
    <w:p w:rsidR="00D40621" w:rsidRDefault="00D40621" w:rsidP="00D40621"/>
    <w:p w:rsidR="00E3681B" w:rsidRDefault="00E3681B" w:rsidP="00D40621">
      <w:r>
        <w:t xml:space="preserve">V Gelnici dňa </w:t>
      </w:r>
      <w:r>
        <w:tab/>
        <w:t>......................................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......................................</w:t>
      </w:r>
      <w:r>
        <w:tab/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581150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581150" w:rsidRPr="00954CBD">
      <w:rPr>
        <w:rFonts w:asciiTheme="minorHAnsi" w:hAnsiTheme="minorHAnsi" w:cstheme="minorHAnsi"/>
        <w:sz w:val="16"/>
      </w:rPr>
      <w:fldChar w:fldCharType="separate"/>
    </w:r>
    <w:r w:rsidR="00AD2F4D">
      <w:rPr>
        <w:rFonts w:asciiTheme="minorHAnsi" w:hAnsiTheme="minorHAnsi" w:cstheme="minorHAnsi"/>
        <w:noProof/>
        <w:sz w:val="16"/>
      </w:rPr>
      <w:t>1</w:t>
    </w:r>
    <w:r w:rsidR="00581150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AD2F4D" w:rsidRPr="00AD2F4D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091C"/>
    <w:rsid w:val="000853E2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2409"/>
    <w:rsid w:val="00157235"/>
    <w:rsid w:val="00162D8E"/>
    <w:rsid w:val="0018550B"/>
    <w:rsid w:val="001B524B"/>
    <w:rsid w:val="001C007C"/>
    <w:rsid w:val="001C4C76"/>
    <w:rsid w:val="00206764"/>
    <w:rsid w:val="00253EE6"/>
    <w:rsid w:val="00260900"/>
    <w:rsid w:val="002674A6"/>
    <w:rsid w:val="002855EB"/>
    <w:rsid w:val="002C3CBB"/>
    <w:rsid w:val="002C4D33"/>
    <w:rsid w:val="002C6163"/>
    <w:rsid w:val="0030490A"/>
    <w:rsid w:val="003055FB"/>
    <w:rsid w:val="00357BA6"/>
    <w:rsid w:val="0037024E"/>
    <w:rsid w:val="00374CAB"/>
    <w:rsid w:val="003A15E3"/>
    <w:rsid w:val="003A735C"/>
    <w:rsid w:val="003A7407"/>
    <w:rsid w:val="003B3AB9"/>
    <w:rsid w:val="003B7003"/>
    <w:rsid w:val="003D683D"/>
    <w:rsid w:val="003F6DFF"/>
    <w:rsid w:val="00455FEA"/>
    <w:rsid w:val="00467686"/>
    <w:rsid w:val="00496B7F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41228"/>
    <w:rsid w:val="0054242F"/>
    <w:rsid w:val="00546DA4"/>
    <w:rsid w:val="0057750A"/>
    <w:rsid w:val="00581150"/>
    <w:rsid w:val="0059411D"/>
    <w:rsid w:val="005969D9"/>
    <w:rsid w:val="005B5FA8"/>
    <w:rsid w:val="005D5571"/>
    <w:rsid w:val="0060128E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2ED8"/>
    <w:rsid w:val="007B5E04"/>
    <w:rsid w:val="007D26B7"/>
    <w:rsid w:val="007F11EA"/>
    <w:rsid w:val="00810FAF"/>
    <w:rsid w:val="00815C26"/>
    <w:rsid w:val="008512D6"/>
    <w:rsid w:val="008978EF"/>
    <w:rsid w:val="008A34D2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C0E59"/>
    <w:rsid w:val="009D695A"/>
    <w:rsid w:val="00A14E21"/>
    <w:rsid w:val="00A15D91"/>
    <w:rsid w:val="00A27B99"/>
    <w:rsid w:val="00A42FBD"/>
    <w:rsid w:val="00A442F2"/>
    <w:rsid w:val="00A55F7C"/>
    <w:rsid w:val="00A56B3A"/>
    <w:rsid w:val="00A6790E"/>
    <w:rsid w:val="00A9052F"/>
    <w:rsid w:val="00AA0DBC"/>
    <w:rsid w:val="00AA2CAF"/>
    <w:rsid w:val="00AB4222"/>
    <w:rsid w:val="00AC6A30"/>
    <w:rsid w:val="00AD2F4D"/>
    <w:rsid w:val="00AE1209"/>
    <w:rsid w:val="00AE4173"/>
    <w:rsid w:val="00B01561"/>
    <w:rsid w:val="00B02B77"/>
    <w:rsid w:val="00B20307"/>
    <w:rsid w:val="00B36EF5"/>
    <w:rsid w:val="00B567B1"/>
    <w:rsid w:val="00B57551"/>
    <w:rsid w:val="00B72DDD"/>
    <w:rsid w:val="00B80F2C"/>
    <w:rsid w:val="00B94D4A"/>
    <w:rsid w:val="00BB73D8"/>
    <w:rsid w:val="00BC7654"/>
    <w:rsid w:val="00BF056E"/>
    <w:rsid w:val="00BF5F8A"/>
    <w:rsid w:val="00C02116"/>
    <w:rsid w:val="00C43F66"/>
    <w:rsid w:val="00C70293"/>
    <w:rsid w:val="00CC3B14"/>
    <w:rsid w:val="00CD280E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855B4"/>
    <w:rsid w:val="00EA44D5"/>
    <w:rsid w:val="00EC108D"/>
    <w:rsid w:val="00EC4E69"/>
    <w:rsid w:val="00EC6FAB"/>
    <w:rsid w:val="00EE0E15"/>
    <w:rsid w:val="00EF0911"/>
    <w:rsid w:val="00F47630"/>
    <w:rsid w:val="00F50D65"/>
    <w:rsid w:val="00F608A6"/>
    <w:rsid w:val="00F70263"/>
    <w:rsid w:val="00F84C64"/>
    <w:rsid w:val="00FB2668"/>
    <w:rsid w:val="00FB47E7"/>
    <w:rsid w:val="00FB7FBF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F5EC6-D3F6-4E92-93F2-9AA64C9A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ZŠ s MŠ Bušince</dc:creator>
  <dc:description>"Premena ZŠ Bušince z tradičnej školy na modernú" (ITMS: 26110130439)</dc:description>
  <cp:lastModifiedBy>radbu</cp:lastModifiedBy>
  <cp:revision>3</cp:revision>
  <cp:lastPrinted>2014-06-02T09:09:00Z</cp:lastPrinted>
  <dcterms:created xsi:type="dcterms:W3CDTF">2015-03-06T14:06:00Z</dcterms:created>
  <dcterms:modified xsi:type="dcterms:W3CDTF">2015-03-11T13:39:00Z</dcterms:modified>
</cp:coreProperties>
</file>