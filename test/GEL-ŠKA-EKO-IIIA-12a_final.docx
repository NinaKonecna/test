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583C4A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E55AAB">
              <w:rPr>
                <w:rStyle w:val="Siln"/>
                <w:smallCaps w:val="0"/>
                <w:sz w:val="36"/>
              </w:rPr>
              <w:t>-ŠKA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EKO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IIIA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1</w:t>
            </w:r>
            <w:r w:rsidR="00583C4A">
              <w:rPr>
                <w:rStyle w:val="Siln"/>
                <w:smallCaps w:val="0"/>
                <w:sz w:val="36"/>
              </w:rPr>
              <w:t>1</w:t>
            </w:r>
            <w:r w:rsidR="00E55AAB">
              <w:rPr>
                <w:rStyle w:val="Siln"/>
                <w:smallCaps w:val="0"/>
                <w:sz w:val="36"/>
              </w:rPr>
              <w:t>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12319F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E55AAB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E55AAB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E55AA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E55AA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Fyziológia rastlín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E55AAB" w:rsidRDefault="00E55AAB" w:rsidP="00E55AAB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  </w:t>
            </w:r>
            <w:r w:rsidRPr="00E55AAB">
              <w:rPr>
                <w:rStyle w:val="Siln"/>
                <w:sz w:val="20"/>
              </w:rPr>
              <w:t>Izolácia DNA z buniek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E55AAB" w:rsidRDefault="00E55AAB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55AA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E55AA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E55AA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E55AA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55AA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E55AAB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E55AAB" w:rsidP="00583C4A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</w:t>
            </w:r>
            <w:r w:rsidR="00583C4A">
              <w:rPr>
                <w:rStyle w:val="Siln"/>
                <w:sz w:val="20"/>
              </w:rPr>
              <w:t>1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E55AAB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  <w:r w:rsidR="00E55AAB">
              <w:rPr>
                <w:rStyle w:val="Siln"/>
                <w:sz w:val="20"/>
              </w:rPr>
              <w:t>chémia, informatika,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8B0EA3" w:rsidRPr="008B0EA3" w:rsidRDefault="001223C2" w:rsidP="008463F6">
            <w:pPr>
              <w:spacing w:before="60" w:after="60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>organizácii práce žiakov a skupinovej realizácii praktickej úlohy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>, formulácia záverov pozorovaní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8B0EA3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>pracovať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s digitálnymi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 xml:space="preserve">váhami, kamerou, </w:t>
            </w:r>
            <w:r w:rsidR="00FC3411">
              <w:rPr>
                <w:rFonts w:eastAsia="Calibri" w:cstheme="minorHAnsi"/>
                <w:bCs/>
                <w:sz w:val="20"/>
                <w:szCs w:val="20"/>
              </w:rPr>
              <w:t>fotoaparátom. Naučia sa prenášať získané médiá do počítača a spracovať ich do požadovanej podoby a výstupu.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2F4441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 xml:space="preserve">– 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 xml:space="preserve">Žiaci sa naučia aplikovať základy vedeckých postupov a matematiky </w:t>
            </w:r>
            <w:r w:rsidR="002F4441" w:rsidRPr="008B0EA3">
              <w:rPr>
                <w:rFonts w:eastAsia="Calibri" w:cstheme="minorHAnsi"/>
                <w:bCs/>
                <w:sz w:val="20"/>
                <w:szCs w:val="20"/>
              </w:rPr>
              <w:t xml:space="preserve">v bežnom živote – 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 xml:space="preserve">príprava roztokov, aparatúry, </w:t>
            </w:r>
            <w:r w:rsidR="002F4441" w:rsidRPr="008B0EA3">
              <w:rPr>
                <w:rFonts w:eastAsia="Calibri" w:cstheme="minorHAnsi"/>
                <w:bCs/>
                <w:sz w:val="20"/>
                <w:szCs w:val="20"/>
              </w:rPr>
              <w:t>izolácia DNA z bežne dostupných s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>urovín (cibuľa a kivi), formulácia záverov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2F4441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4313A9">
              <w:rPr>
                <w:rFonts w:cstheme="minorHAnsi"/>
                <w:sz w:val="20"/>
                <w:szCs w:val="20"/>
              </w:rPr>
              <w:t>– žiaci sa učia navzájom prostredníctvom hľadania s</w:t>
            </w:r>
            <w:r w:rsidR="002F4441">
              <w:rPr>
                <w:rFonts w:cstheme="minorHAnsi"/>
                <w:sz w:val="20"/>
                <w:szCs w:val="20"/>
              </w:rPr>
              <w:t xml:space="preserve">kupinového </w:t>
            </w:r>
            <w:r w:rsidR="004313A9">
              <w:rPr>
                <w:rFonts w:cstheme="minorHAnsi"/>
                <w:sz w:val="20"/>
                <w:szCs w:val="20"/>
              </w:rPr>
              <w:t xml:space="preserve">riešenia </w:t>
            </w:r>
            <w:r w:rsidR="002F4441">
              <w:rPr>
                <w:rFonts w:cstheme="minorHAnsi"/>
                <w:sz w:val="20"/>
                <w:szCs w:val="20"/>
              </w:rPr>
              <w:t>zadaný</w:t>
            </w:r>
            <w:r w:rsidR="00CD6AD8">
              <w:rPr>
                <w:rFonts w:cstheme="minorHAnsi"/>
                <w:sz w:val="20"/>
                <w:szCs w:val="20"/>
              </w:rPr>
              <w:t xml:space="preserve">ch </w:t>
            </w:r>
            <w:r w:rsidR="002F4441">
              <w:rPr>
                <w:rFonts w:cstheme="minorHAnsi"/>
                <w:sz w:val="20"/>
                <w:szCs w:val="20"/>
              </w:rPr>
              <w:t xml:space="preserve">praktických </w:t>
            </w:r>
            <w:r w:rsidR="00CD6AD8">
              <w:rPr>
                <w:rFonts w:cstheme="minorHAnsi"/>
                <w:sz w:val="20"/>
                <w:szCs w:val="20"/>
              </w:rPr>
              <w:t>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2F4441" w:rsidP="002F4441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navrhujú vlastné vysvetlenie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 xml:space="preserve"> zadaných pr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aktických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úloh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, na základe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vlastných zručností a schopností 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360A89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360A89">
              <w:rPr>
                <w:rFonts w:cstheme="minorHAnsi"/>
                <w:sz w:val="20"/>
                <w:szCs w:val="20"/>
              </w:rPr>
              <w:t>realizovať</w:t>
            </w:r>
            <w:r w:rsidRPr="001F2B72">
              <w:rPr>
                <w:rFonts w:cstheme="minorHAnsi"/>
                <w:sz w:val="20"/>
                <w:szCs w:val="20"/>
              </w:rPr>
              <w:t xml:space="preserve"> </w:t>
            </w:r>
            <w:r w:rsidR="00360A89">
              <w:rPr>
                <w:rFonts w:cstheme="minorHAnsi"/>
                <w:sz w:val="20"/>
                <w:szCs w:val="20"/>
              </w:rPr>
              <w:t>pokus podľa zadaného postupu. Má poznať význam DNA a jeho lokalizáciu v bunke. Má vedieť pripraviť roztoky podľa príslušných potrieb.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7D0F7B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si má uvedomiť </w:t>
            </w:r>
            <w:r w:rsidR="00360A89">
              <w:rPr>
                <w:rFonts w:cstheme="minorHAnsi"/>
                <w:sz w:val="20"/>
                <w:szCs w:val="20"/>
              </w:rPr>
              <w:t xml:space="preserve">význam dodržiavania zásad bezpečnosti pri práci s chemickými látkami, chemickým sklom a biologickým materiálom a </w:t>
            </w:r>
            <w:r w:rsidRPr="001F2B72">
              <w:rPr>
                <w:rFonts w:cstheme="minorHAnsi"/>
                <w:sz w:val="20"/>
                <w:szCs w:val="20"/>
              </w:rPr>
              <w:t>riziká a nebezpečenstvo vyplývajúce z</w:t>
            </w:r>
            <w:r w:rsidR="00360A89">
              <w:rPr>
                <w:rFonts w:cstheme="minorHAnsi"/>
                <w:sz w:val="20"/>
                <w:szCs w:val="20"/>
              </w:rPr>
              <w:t xml:space="preserve"> ich </w:t>
            </w:r>
            <w:r w:rsidRPr="001F2B72">
              <w:rPr>
                <w:rFonts w:cstheme="minorHAnsi"/>
                <w:sz w:val="20"/>
                <w:szCs w:val="20"/>
              </w:rPr>
              <w:t>nedodržiavania</w:t>
            </w:r>
            <w:r w:rsidR="00360A89">
              <w:rPr>
                <w:rFonts w:cstheme="minorHAnsi"/>
                <w:sz w:val="20"/>
                <w:szCs w:val="20"/>
              </w:rPr>
              <w:t xml:space="preserve"> a </w:t>
            </w:r>
            <w:r w:rsidRPr="001F2B72">
              <w:rPr>
                <w:rFonts w:cstheme="minorHAnsi"/>
                <w:sz w:val="20"/>
                <w:szCs w:val="20"/>
              </w:rPr>
              <w:t>nerešpektovania</w:t>
            </w:r>
            <w:r w:rsidR="00360A89">
              <w:rPr>
                <w:rFonts w:cstheme="minorHAnsi"/>
                <w:sz w:val="20"/>
                <w:szCs w:val="20"/>
              </w:rPr>
              <w:t>. Žiak sa má naučiť pracovať tímovo s rešpektovaním názorov iných členov skupiny</w:t>
            </w:r>
            <w:r w:rsidR="007D0F7B">
              <w:rPr>
                <w:rFonts w:cstheme="minorHAnsi"/>
                <w:sz w:val="20"/>
                <w:szCs w:val="20"/>
              </w:rPr>
              <w:t xml:space="preserve">, spravodlivým rozdelením čiastkových úloh a ich zodpovedným plnením. 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DD5BCB" w:rsidRDefault="00360A89" w:rsidP="005370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vedieť vybrať vhodné </w:t>
            </w:r>
            <w:r w:rsidR="001F2B72" w:rsidRPr="001F2B72">
              <w:rPr>
                <w:rFonts w:cstheme="minorHAnsi"/>
                <w:sz w:val="20"/>
                <w:szCs w:val="20"/>
              </w:rPr>
              <w:t>chemick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="001F2B72" w:rsidRPr="001F2B72">
              <w:rPr>
                <w:rFonts w:cstheme="minorHAnsi"/>
                <w:sz w:val="20"/>
                <w:szCs w:val="20"/>
              </w:rPr>
              <w:t xml:space="preserve"> pomôck</w:t>
            </w:r>
            <w:r>
              <w:rPr>
                <w:rFonts w:cstheme="minorHAnsi"/>
                <w:sz w:val="20"/>
                <w:szCs w:val="20"/>
              </w:rPr>
              <w:t xml:space="preserve">y, potreby a </w:t>
            </w:r>
            <w:r w:rsidR="001F2B72" w:rsidRPr="001F2B72">
              <w:rPr>
                <w:rFonts w:cstheme="minorHAnsi"/>
                <w:sz w:val="20"/>
                <w:szCs w:val="20"/>
              </w:rPr>
              <w:t>potrebn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="001F2B72" w:rsidRPr="001F2B72">
              <w:rPr>
                <w:rFonts w:cstheme="minorHAnsi"/>
                <w:sz w:val="20"/>
                <w:szCs w:val="20"/>
              </w:rPr>
              <w:t xml:space="preserve"> k realizácii zadaného </w:t>
            </w:r>
            <w:r>
              <w:rPr>
                <w:rFonts w:cstheme="minorHAnsi"/>
                <w:sz w:val="20"/>
                <w:szCs w:val="20"/>
              </w:rPr>
              <w:t>praktického cvičenia. Má vedieť správne a jasne sformulovať závery svojich pozorovaní</w:t>
            </w:r>
            <w:r w:rsidR="005370F6">
              <w:rPr>
                <w:rFonts w:cstheme="minorHAnsi"/>
                <w:sz w:val="20"/>
                <w:szCs w:val="20"/>
              </w:rPr>
              <w:t xml:space="preserve"> a zdokumentovať výsledok praktického cvičenia.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370F6" w:rsidRPr="00DD5BCB" w:rsidRDefault="001F2B72" w:rsidP="005370F6">
            <w:pPr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7D0F7B">
              <w:rPr>
                <w:rFonts w:cstheme="minorHAnsi"/>
                <w:sz w:val="20"/>
                <w:szCs w:val="20"/>
              </w:rPr>
              <w:t xml:space="preserve">realizovať praktické cvičenie </w:t>
            </w:r>
            <w:r w:rsidR="005370F6">
              <w:rPr>
                <w:rFonts w:cstheme="minorHAnsi"/>
                <w:sz w:val="20"/>
                <w:szCs w:val="20"/>
              </w:rPr>
              <w:t xml:space="preserve">podľa postupu. Má vedieť vytvoriť videozáznam s popisom o priebehu realizácie praktického cvičenia a zdokumentovať a sformulovať závery svojich zistení. </w:t>
            </w:r>
            <w:r w:rsidR="007D0F7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frontálna, skupinová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5272C" w:rsidP="0015272C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Metóda otázok a odpovedí, inštruktáž, p</w:t>
            </w:r>
            <w:r w:rsidR="001F2B72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aktické laboratórne cvičenie</w:t>
            </w:r>
            <w:r w:rsidR="004313A9">
              <w:rPr>
                <w:rFonts w:cstheme="minorHAnsi"/>
                <w:sz w:val="20"/>
                <w:szCs w:val="20"/>
              </w:rPr>
              <w:t xml:space="preserve">, </w:t>
            </w:r>
            <w:r w:rsidR="005370F6">
              <w:rPr>
                <w:rFonts w:cstheme="minorHAnsi"/>
                <w:sz w:val="20"/>
                <w:szCs w:val="20"/>
              </w:rPr>
              <w:t xml:space="preserve">kooperatívne vyučovanie, </w:t>
            </w:r>
            <w:r w:rsidR="004313A9">
              <w:rPr>
                <w:rFonts w:cstheme="minorHAnsi"/>
                <w:sz w:val="20"/>
                <w:szCs w:val="20"/>
              </w:rPr>
              <w:t xml:space="preserve">diskusia, </w:t>
            </w:r>
            <w:r w:rsidR="005370F6">
              <w:rPr>
                <w:rFonts w:cstheme="minorHAnsi"/>
                <w:sz w:val="20"/>
                <w:szCs w:val="20"/>
              </w:rPr>
              <w:t xml:space="preserve">rozhovor, práca s laboratórnym </w:t>
            </w:r>
            <w:r w:rsidR="007D67A7">
              <w:rPr>
                <w:rFonts w:cstheme="minorHAnsi"/>
                <w:sz w:val="20"/>
                <w:szCs w:val="20"/>
              </w:rPr>
              <w:t>protokolom, tvorba videa a fotografií, prezentovanie výsledkov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7D67A7" w:rsidRDefault="007D67A7" w:rsidP="005F7468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7D67A7">
              <w:rPr>
                <w:rFonts w:cstheme="minorHAnsi"/>
                <w:sz w:val="20"/>
                <w:szCs w:val="20"/>
              </w:rPr>
              <w:t xml:space="preserve">Učebnica Biológia pre gymnáziá </w:t>
            </w:r>
            <w:r w:rsidR="005F7468">
              <w:rPr>
                <w:rFonts w:cstheme="minorHAnsi"/>
                <w:sz w:val="20"/>
                <w:szCs w:val="20"/>
              </w:rPr>
              <w:t>8</w:t>
            </w:r>
            <w:r w:rsidRPr="007D67A7">
              <w:rPr>
                <w:rFonts w:cstheme="minorHAnsi"/>
                <w:sz w:val="20"/>
                <w:szCs w:val="20"/>
              </w:rPr>
              <w:t xml:space="preserve"> Praktické cvičenia a seminár I</w:t>
            </w:r>
            <w:r w:rsidR="005F7468">
              <w:rPr>
                <w:rFonts w:cstheme="minorHAnsi"/>
                <w:sz w:val="20"/>
                <w:szCs w:val="20"/>
              </w:rPr>
              <w:t>I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7D67A7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Kamera, resp. </w:t>
            </w:r>
            <w:proofErr w:type="spellStart"/>
            <w:r>
              <w:rPr>
                <w:rFonts w:cstheme="minorHAnsi"/>
                <w:sz w:val="20"/>
                <w:szCs w:val="20"/>
              </w:rPr>
              <w:t>videonahrávanie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 mobilnom telefóne, digitálny fotoaparát, počítač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F7468" w:rsidRPr="00CB764B" w:rsidRDefault="005F7468" w:rsidP="005F7468">
            <w:pPr>
              <w:spacing w:line="276" w:lineRule="auto"/>
            </w:pPr>
            <w:r w:rsidRPr="00CB764B">
              <w:t>plod zrelej kivi, cibuľa kuchynská (</w:t>
            </w:r>
            <w:proofErr w:type="spellStart"/>
            <w:r w:rsidRPr="00CB764B">
              <w:rPr>
                <w:i/>
              </w:rPr>
              <w:t>Allium</w:t>
            </w:r>
            <w:proofErr w:type="spellEnd"/>
            <w:r w:rsidRPr="00CB764B">
              <w:rPr>
                <w:i/>
              </w:rPr>
              <w:t xml:space="preserve"> cepa</w:t>
            </w:r>
            <w:r w:rsidRPr="00CB764B">
              <w:t>)</w:t>
            </w:r>
            <w:r>
              <w:t xml:space="preserve">, trecia miska s roztieradlom, filtračný lievik, filtračný papier, nožnice, stojan, sklenená tyčinka, digitálne váhy, stopky alebo hodinky </w:t>
            </w:r>
          </w:p>
          <w:p w:rsidR="005F7468" w:rsidRDefault="005F7468" w:rsidP="005F7468">
            <w:pPr>
              <w:spacing w:line="276" w:lineRule="auto"/>
              <w:rPr>
                <w:rFonts w:cstheme="minorHAnsi"/>
              </w:rPr>
            </w:pPr>
            <w:r w:rsidRPr="00CB764B">
              <w:rPr>
                <w:b/>
              </w:rPr>
              <w:t>Chemikálie:</w:t>
            </w:r>
            <w:r>
              <w:t xml:space="preserve"> kuchynská soľ (3 g), destilovaná voda (100 ml), etanol, ľad, voda (60</w:t>
            </w:r>
            <w:r>
              <w:rPr>
                <w:rFonts w:cstheme="minorHAnsi"/>
              </w:rPr>
              <w:t>°C), tekutý prostriedok na umývanie riadu</w:t>
            </w:r>
          </w:p>
          <w:p w:rsidR="001223C2" w:rsidRPr="00154717" w:rsidRDefault="001223C2" w:rsidP="000C3CC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6F153D" w:rsidRPr="00DD5BCB" w:rsidRDefault="005F7468" w:rsidP="006F153D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5F7468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Biologické prípadne chemické</w:t>
            </w:r>
            <w:r w:rsidR="004313A9">
              <w:rPr>
                <w:rFonts w:cstheme="minorHAnsi"/>
                <w:sz w:val="20"/>
                <w:szCs w:val="20"/>
              </w:rPr>
              <w:t xml:space="preserve">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chemické plášte, vhodná obuv, </w:t>
            </w:r>
            <w:r w:rsidR="008F6060">
              <w:rPr>
                <w:rFonts w:cstheme="minorHAnsi"/>
                <w:sz w:val="20"/>
                <w:szCs w:val="20"/>
              </w:rPr>
              <w:t>zopnuté vlasy v prípade dievčat</w:t>
            </w:r>
          </w:p>
          <w:p w:rsidR="008F6060" w:rsidRPr="00DD5BCB" w:rsidRDefault="008F6060" w:rsidP="005F7468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 odchodom z 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5F7468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môžu sa zúčastniť výučby, bez </w:t>
            </w:r>
            <w:r w:rsidR="005F7468">
              <w:rPr>
                <w:rFonts w:cstheme="minorHAnsi"/>
                <w:sz w:val="20"/>
                <w:szCs w:val="20"/>
              </w:rPr>
              <w:t>realizácie praktického cvičenia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  <w:r w:rsidR="004313A9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</w:t>
            </w:r>
            <w:r w:rsidR="00345D1A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AE0CC4" w:rsidP="0057750A">
      <w:r>
        <w:t xml:space="preserve">Metódou otázok a odpovedí sa učiteľ žiakov pýta na význam DNA, jej lokalizáciu, zloženie. Otázkami zameranými na </w:t>
      </w:r>
      <w:proofErr w:type="spellStart"/>
      <w:r>
        <w:t>medzipredmetovú</w:t>
      </w:r>
      <w:proofErr w:type="spellEnd"/>
      <w:r>
        <w:t xml:space="preserve"> výučbu biológie a chémie si žiaci ,,oprášia“ vedomosti získané v predchádzajúcom štúdiu. Učiteľ oboznámi žiakov s cieľmi a priebehom vyučovacej hodiny. </w:t>
      </w:r>
      <w:r w:rsidR="003E781F">
        <w:t>Rozdá každému žiakovi vytlačený laboratórny protokol s popisom postupu práce. Učiteľ r</w:t>
      </w:r>
      <w:r>
        <w:t>ozdelí žiakov podľa vlastného uváženia do dvoch porovnateľných skupín a oboznámi ich s</w:t>
      </w:r>
      <w:r w:rsidR="003E781F">
        <w:t xml:space="preserve"> konkrétnymi </w:t>
      </w:r>
      <w:r>
        <w:t>inštrukciami ďalšej práce</w:t>
      </w:r>
      <w:r w:rsidR="003E781F">
        <w:t xml:space="preserve"> pre každú skupinu</w:t>
      </w:r>
      <w:r>
        <w:t>.</w:t>
      </w:r>
      <w:r w:rsidR="003E781F">
        <w:t xml:space="preserve"> Určí zodpovedných dvoch ,,kameramanov“, ktorí budú zodpovední za </w:t>
      </w:r>
      <w:proofErr w:type="spellStart"/>
      <w:r w:rsidR="003E781F">
        <w:t>videodokumentáciu</w:t>
      </w:r>
      <w:proofErr w:type="spellEnd"/>
      <w:r w:rsidR="003E781F">
        <w:t xml:space="preserve"> realizovaného praktického cvičenia.</w:t>
      </w:r>
      <w:r>
        <w:t xml:space="preserve"> Upozorní žiakov na dodržiavanie pokynov a zásad bezpečnosti pri práci, </w:t>
      </w:r>
      <w:r w:rsidR="00E15FCB">
        <w:t xml:space="preserve">kritériá hodnotenia a klasifikácie aktivity a </w:t>
      </w:r>
      <w:r>
        <w:t xml:space="preserve">dôležitosť tímovej spolupráce.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86077E">
        <w:t>Pred vstupom do laboratória si oblečú a zapnú biely plášť</w:t>
      </w:r>
      <w:r w:rsidR="003B0E41">
        <w:t>.</w:t>
      </w:r>
    </w:p>
    <w:p w:rsidR="00260900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>Zoberú si so sebou písacie potreby</w:t>
      </w:r>
      <w:r w:rsidR="003E781F">
        <w:t>, kameru, prípadne mobilný telefón s</w:t>
      </w:r>
      <w:r w:rsidR="00345D1A">
        <w:t> </w:t>
      </w:r>
      <w:r w:rsidR="003E781F">
        <w:t>video</w:t>
      </w:r>
      <w:r w:rsidR="00345D1A">
        <w:t xml:space="preserve"> </w:t>
      </w:r>
      <w:r w:rsidR="003E781F">
        <w:t>záznam</w:t>
      </w:r>
      <w:r w:rsidR="00345D1A">
        <w:t>o</w:t>
      </w:r>
      <w:r w:rsidR="003E781F">
        <w:t>vou funkciou, digitálny fotoaparát</w:t>
      </w:r>
      <w:r w:rsidR="0086077E">
        <w:t>.</w:t>
      </w:r>
    </w:p>
    <w:p w:rsidR="003E781F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Odpovedajú na otázky učiteľa a formulujú existujúce poznatky o DNA.</w:t>
      </w:r>
    </w:p>
    <w:p w:rsidR="003E781F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Podľa pokynov vyučujúceho sa rozdelia do 2 skupín.</w:t>
      </w:r>
    </w:p>
    <w:p w:rsidR="003E781F" w:rsidRPr="00DD5BCB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</w:t>
      </w:r>
      <w:r w:rsidR="0015272C">
        <w:t xml:space="preserve"> </w:t>
      </w:r>
      <w:r>
        <w:t>Pozorne počúvajú pokyny vyučujúceho, prečítajú si text v laboratórnom protokole</w:t>
      </w:r>
      <w:r w:rsidR="0015272C">
        <w:t>.</w:t>
      </w:r>
      <w:r>
        <w:t xml:space="preserve"> </w:t>
      </w:r>
      <w:r w:rsidR="0015272C">
        <w:t>V rámci skupiny diskutujú, podelia si úlohy a</w:t>
      </w:r>
      <w:r w:rsidR="0015272C" w:rsidRPr="0015272C">
        <w:t xml:space="preserve"> </w:t>
      </w:r>
      <w:r w:rsidR="0015272C">
        <w:t xml:space="preserve">v prípade nejasností sa pýtajú učiteľa. 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45D1A">
              <w:rPr>
                <w:b/>
                <w:sz w:val="20"/>
              </w:rPr>
              <w:t>45</w:t>
            </w:r>
            <w:r w:rsidR="008E1D3E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Default="00C5216D" w:rsidP="005166CE">
      <w:r>
        <w:t xml:space="preserve">Žiaci pracujú samostatne v dvoch skupinách podľa pokynov a postupu uvedenom v protokole z laboratórneho cvičenia.  Na záver odfotografujú výslednú izolovanú DNA.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C5216D">
        <w:t>Každá skupina pracuje podľa pokynov a postupu uvedenom v protokole.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C5216D">
        <w:t>Určení dvaja žiaci nahrávajú videozáznam od začiatku až po izolovanie DNA.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C5216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prácu žiakov, v prípade potreby ich usmerňuje.</w:t>
      </w:r>
    </w:p>
    <w:p w:rsidR="00E163D8" w:rsidRPr="00DD5BCB" w:rsidRDefault="00C5216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Ústnou formou hodnotí zručnosti a využíva priebežnú motivačnú pochvalu žiakov.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FF1AE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2</w:t>
            </w:r>
            <w:r w:rsidR="00FF1AEB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5216D" w:rsidP="005166CE">
      <w:r>
        <w:t>Žiaci stručne informujú o priebehu praktického cvičenia pr</w:t>
      </w:r>
      <w:r w:rsidR="00A201DE">
        <w:t>ostredníctvom vybraného hovorcu – každý za svoju skupinu.</w:t>
      </w:r>
      <w: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F1AEB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 w:rsidR="00FF1AEB">
        <w:t xml:space="preserve"> Žiaci každej skupiny si vyberú zástupcu – hovorcu, ktorý informuje ostatných o priebehu, neočakávaných situáciách a výsledku praktického cvičenia. </w:t>
      </w:r>
      <w:r w:rsidRPr="00DD5BCB">
        <w:t xml:space="preserve">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DD5BCB" w:rsidRDefault="00FF1AE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Protokol bude hodnotený známkou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A201D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A201DE" w:rsidRDefault="00E15FCB" w:rsidP="00A201DE">
      <w:r>
        <w:t>Na záver žiaci p</w:t>
      </w:r>
      <w:r w:rsidR="00A201DE">
        <w:t>orovnajú získané výsledky</w:t>
      </w:r>
      <w:r>
        <w:t xml:space="preserve">, diskutujú </w:t>
      </w:r>
      <w:r w:rsidR="00A201DE">
        <w:t>a zhodnotia, z či je pre izoláciu vhodnejšia cibuľa kuchynská alebo plody kivi. Sformulujú záver.</w:t>
      </w:r>
    </w:p>
    <w:p w:rsidR="00E163D8" w:rsidRPr="005166CE" w:rsidRDefault="00E163D8" w:rsidP="00A201DE">
      <w:pPr>
        <w:rPr>
          <w:rStyle w:val="Siln"/>
        </w:rPr>
      </w:pPr>
      <w:r w:rsidRPr="005166CE">
        <w:rPr>
          <w:rStyle w:val="Siln"/>
        </w:rPr>
        <w:t>Úlohy pre žiakov:</w:t>
      </w:r>
    </w:p>
    <w:p w:rsidR="00A201DE" w:rsidRDefault="00504046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201DE">
        <w:t xml:space="preserve">Žiaci vzájomne </w:t>
      </w:r>
      <w:r w:rsidR="00E15FCB">
        <w:t xml:space="preserve">diskutujú a </w:t>
      </w:r>
      <w:r w:rsidR="00A201DE">
        <w:t>porovnajú získaný produkt – izolovanú DNA</w:t>
      </w:r>
      <w:r w:rsidR="00E15FCB">
        <w:t xml:space="preserve">. Spoločne  </w:t>
      </w:r>
      <w:r w:rsidR="00A201DE">
        <w:t>zhodnotia, ktorá zo surovín je vhodnejšia</w:t>
      </w:r>
      <w:r w:rsidR="00E15FCB">
        <w:t xml:space="preserve"> pre získanie lepšieho výsledku</w:t>
      </w:r>
      <w:r w:rsidR="00A201DE">
        <w:t>.</w:t>
      </w:r>
    </w:p>
    <w:p w:rsidR="00A201DE" w:rsidRDefault="00A201DE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Pr="00FF1AEB">
        <w:t xml:space="preserve"> </w:t>
      </w:r>
      <w:r>
        <w:t>Skupinovo formulujú záver z praktického cvičenia a zapíšu ho do protokolu.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E15FCB">
        <w:t>Každá skupina odovzdá jeden spoločný vyplnený protokol z praktického cvičenia a uvedenými menami členov skupiny a d</w:t>
      </w:r>
      <w:r w:rsidR="00A201DE">
        <w:t>opln</w:t>
      </w:r>
      <w:r w:rsidR="00DC120C">
        <w:t>en</w:t>
      </w:r>
      <w:r w:rsidR="00E15FCB">
        <w:t>ými</w:t>
      </w:r>
      <w:r w:rsidR="00A201DE">
        <w:t xml:space="preserve"> fotografi</w:t>
      </w:r>
      <w:r w:rsidR="00E15FCB">
        <w:t>ami</w:t>
      </w:r>
      <w:r w:rsidR="00A201DE">
        <w:t xml:space="preserve"> výslednej izolovanej DNA z oboch vstupných surovín</w:t>
      </w:r>
      <w:r w:rsidR="00E15FCB">
        <w:t xml:space="preserve"> a formulovaným záverom. Protokol bude hodnotený známkou, ktorú dostane aj každý žiak príslušnej skupiny ako výsledok tímovej spolupráce. </w:t>
      </w:r>
    </w:p>
    <w:p w:rsidR="00A201DE" w:rsidRPr="00DD5BCB" w:rsidRDefault="00A201D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E15FCB">
        <w:t>Ako domácu úlohu ž</w:t>
      </w:r>
      <w:r>
        <w:t xml:space="preserve">iaci </w:t>
      </w:r>
      <w:r w:rsidR="00345D1A">
        <w:t xml:space="preserve">príslušnej skupiny </w:t>
      </w:r>
      <w:r>
        <w:t xml:space="preserve">pripravia </w:t>
      </w:r>
      <w:r w:rsidR="00345D1A">
        <w:t xml:space="preserve">krátke </w:t>
      </w:r>
      <w:r w:rsidR="00804E9B">
        <w:t xml:space="preserve">zaujímavé </w:t>
      </w:r>
      <w:r>
        <w:t xml:space="preserve">video o priebehu </w:t>
      </w:r>
      <w:r w:rsidR="00804E9B">
        <w:t xml:space="preserve">praktického cvičenia </w:t>
      </w:r>
      <w:r>
        <w:t>s</w:t>
      </w:r>
      <w:r w:rsidR="00E15FCB">
        <w:t> </w:t>
      </w:r>
      <w:r>
        <w:t>textom</w:t>
      </w:r>
      <w:r w:rsidR="00E15FCB">
        <w:t>, ktoré bude</w:t>
      </w:r>
      <w:r>
        <w:t xml:space="preserve"> dokument</w:t>
      </w:r>
      <w:r w:rsidR="00E15FCB">
        <w:t>ovať</w:t>
      </w:r>
      <w:r>
        <w:t xml:space="preserve"> prácu žiakov</w:t>
      </w:r>
      <w:r w:rsidR="00804E9B">
        <w:t>.</w:t>
      </w:r>
      <w:r w:rsidR="00345D1A">
        <w:t xml:space="preserve"> Video bude </w:t>
      </w:r>
      <w:bookmarkStart w:id="0" w:name="_GoBack"/>
      <w:bookmarkEnd w:id="0"/>
      <w:r w:rsidR="00345D1A">
        <w:t xml:space="preserve"> prezentované na začiatku nasledujúcej hodiny a jeho tvorcovia budú odmenení známkou.</w:t>
      </w:r>
      <w:r w:rsidR="00804E9B">
        <w:t xml:space="preserve"> </w:t>
      </w:r>
      <w:r>
        <w:t xml:space="preserve">  </w:t>
      </w:r>
    </w:p>
    <w:p w:rsid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t xml:space="preserve">Protokol </w:t>
      </w:r>
      <w:r w:rsidR="00626381">
        <w:rPr>
          <w:rFonts w:cstheme="minorHAnsi"/>
        </w:rPr>
        <w:t xml:space="preserve">z </w:t>
      </w:r>
      <w:r w:rsidRPr="00E03E93">
        <w:rPr>
          <w:rFonts w:cstheme="minorHAnsi"/>
        </w:rPr>
        <w:t>praktického cvičenia</w:t>
      </w:r>
      <w:r w:rsidR="00C5216D">
        <w:rPr>
          <w:rFonts w:cstheme="minorHAnsi"/>
        </w:rPr>
        <w:t xml:space="preserve"> – dokument </w:t>
      </w:r>
      <w:r w:rsidR="00626381">
        <w:rPr>
          <w:rFonts w:cstheme="minorHAnsi"/>
        </w:rPr>
        <w:t xml:space="preserve"> </w:t>
      </w:r>
      <w:r w:rsidR="00626381">
        <w:rPr>
          <w:b/>
          <w:sz w:val="20"/>
          <w:szCs w:val="20"/>
        </w:rPr>
        <w:t>GEL-ŠKA-BIO-</w:t>
      </w:r>
      <w:r w:rsidR="00626381" w:rsidRPr="00A70591">
        <w:rPr>
          <w:b/>
          <w:sz w:val="20"/>
          <w:szCs w:val="20"/>
        </w:rPr>
        <w:t>V</w:t>
      </w:r>
      <w:r w:rsidR="00D5535E">
        <w:rPr>
          <w:b/>
          <w:sz w:val="20"/>
          <w:szCs w:val="20"/>
        </w:rPr>
        <w:t>II</w:t>
      </w:r>
      <w:r w:rsidR="00626381">
        <w:rPr>
          <w:b/>
          <w:sz w:val="20"/>
          <w:szCs w:val="20"/>
        </w:rPr>
        <w:t>O</w:t>
      </w:r>
      <w:r w:rsidR="00626381" w:rsidRPr="00A70591">
        <w:rPr>
          <w:b/>
          <w:sz w:val="20"/>
          <w:szCs w:val="20"/>
        </w:rPr>
        <w:t>-1</w:t>
      </w:r>
      <w:r w:rsidR="00583C4A">
        <w:rPr>
          <w:b/>
          <w:sz w:val="20"/>
          <w:szCs w:val="20"/>
        </w:rPr>
        <w:t>2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197D72" w:rsidP="003B0E41">
      <w:pPr>
        <w:pStyle w:val="Odsekzoznamu"/>
        <w:numPr>
          <w:ilvl w:val="0"/>
          <w:numId w:val="12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UŠÁKOVÁ, K. a kol.</w:t>
      </w:r>
      <w:r w:rsidR="00A148AA">
        <w:rPr>
          <w:rFonts w:cstheme="minorHAnsi"/>
          <w:sz w:val="20"/>
        </w:rPr>
        <w:t>, 2009.</w:t>
      </w:r>
      <w:r>
        <w:rPr>
          <w:rFonts w:cstheme="minorHAnsi"/>
          <w:sz w:val="20"/>
        </w:rPr>
        <w:t xml:space="preserve"> </w:t>
      </w:r>
      <w:r w:rsidRPr="003B0E41">
        <w:rPr>
          <w:rFonts w:cstheme="minorHAnsi"/>
          <w:i/>
          <w:sz w:val="20"/>
        </w:rPr>
        <w:t>Biológia pre gymnáziá 8 Praktické cvičenia a seminár II</w:t>
      </w:r>
      <w:r>
        <w:rPr>
          <w:rFonts w:cstheme="minorHAnsi"/>
          <w:sz w:val="20"/>
        </w:rPr>
        <w:t xml:space="preserve">. </w:t>
      </w:r>
      <w:r w:rsidR="005249BC">
        <w:rPr>
          <w:rFonts w:cstheme="minorHAnsi"/>
          <w:sz w:val="20"/>
        </w:rPr>
        <w:t xml:space="preserve"> Bratislava: S</w:t>
      </w:r>
      <w:r>
        <w:rPr>
          <w:rFonts w:cstheme="minorHAnsi"/>
          <w:sz w:val="20"/>
        </w:rPr>
        <w:t>love</w:t>
      </w:r>
      <w:r w:rsidR="005249BC">
        <w:rPr>
          <w:rFonts w:cstheme="minorHAnsi"/>
          <w:sz w:val="20"/>
        </w:rPr>
        <w:t>nské pedagogické nakladateľstvo</w:t>
      </w:r>
      <w:r w:rsidR="00A148A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- Mladé letá</w:t>
      </w:r>
      <w:r w:rsidR="005249B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</w:t>
      </w:r>
      <w:r w:rsidR="00A148AA">
        <w:rPr>
          <w:rFonts w:cstheme="minorHAnsi"/>
          <w:sz w:val="20"/>
        </w:rPr>
        <w:t>1. vyd</w:t>
      </w:r>
      <w:r w:rsidR="005249BC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 xml:space="preserve">127s. </w:t>
      </w:r>
      <w:r w:rsidR="008728A5">
        <w:rPr>
          <w:rFonts w:cstheme="minorHAnsi"/>
          <w:sz w:val="20"/>
        </w:rPr>
        <w:t>ISBN 978-80-10-01370-8</w:t>
      </w:r>
      <w:r w:rsidR="001223C2" w:rsidRPr="00DD5BCB">
        <w:rPr>
          <w:rFonts w:cstheme="minorHAnsi"/>
          <w:sz w:val="20"/>
        </w:rPr>
        <w:t xml:space="preserve"> </w:t>
      </w: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9C0E59" w:rsidRPr="009C0E59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sectPr w:rsidR="009C0E59" w:rsidRPr="009C0E59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PSMT">
    <w:altName w:val="Arial Unicode MS"/>
    <w:charset w:val="8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AF1961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AF1961" w:rsidRPr="00954CBD">
      <w:rPr>
        <w:rFonts w:asciiTheme="minorHAnsi" w:hAnsiTheme="minorHAnsi" w:cstheme="minorHAnsi"/>
        <w:sz w:val="16"/>
      </w:rPr>
      <w:fldChar w:fldCharType="separate"/>
    </w:r>
    <w:r w:rsidR="009176B7">
      <w:rPr>
        <w:rFonts w:asciiTheme="minorHAnsi" w:hAnsiTheme="minorHAnsi" w:cstheme="minorHAnsi"/>
        <w:noProof/>
        <w:sz w:val="16"/>
      </w:rPr>
      <w:t>6</w:t>
    </w:r>
    <w:r w:rsidR="00AF1961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9176B7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7EEC"/>
    <w:rsid w:val="000853E2"/>
    <w:rsid w:val="00092AEF"/>
    <w:rsid w:val="000B22FE"/>
    <w:rsid w:val="000B25F5"/>
    <w:rsid w:val="000B43C1"/>
    <w:rsid w:val="000C3CC7"/>
    <w:rsid w:val="000F2360"/>
    <w:rsid w:val="000F330A"/>
    <w:rsid w:val="00104EAA"/>
    <w:rsid w:val="001223C2"/>
    <w:rsid w:val="0012319F"/>
    <w:rsid w:val="0012353C"/>
    <w:rsid w:val="0014198C"/>
    <w:rsid w:val="0015272C"/>
    <w:rsid w:val="00154717"/>
    <w:rsid w:val="00157235"/>
    <w:rsid w:val="00162D8E"/>
    <w:rsid w:val="00197D72"/>
    <w:rsid w:val="001B524B"/>
    <w:rsid w:val="001C007C"/>
    <w:rsid w:val="001C4C76"/>
    <w:rsid w:val="001F2B72"/>
    <w:rsid w:val="00206764"/>
    <w:rsid w:val="00253EE6"/>
    <w:rsid w:val="00260900"/>
    <w:rsid w:val="002674A6"/>
    <w:rsid w:val="002C3CBB"/>
    <w:rsid w:val="002C4D33"/>
    <w:rsid w:val="002C6163"/>
    <w:rsid w:val="002F4441"/>
    <w:rsid w:val="003055FB"/>
    <w:rsid w:val="00345D1A"/>
    <w:rsid w:val="00357BA6"/>
    <w:rsid w:val="00360A89"/>
    <w:rsid w:val="003640E1"/>
    <w:rsid w:val="0037024E"/>
    <w:rsid w:val="003A15E3"/>
    <w:rsid w:val="003A7407"/>
    <w:rsid w:val="003B0E41"/>
    <w:rsid w:val="003B3AB9"/>
    <w:rsid w:val="003B7003"/>
    <w:rsid w:val="003E781F"/>
    <w:rsid w:val="003F6DFF"/>
    <w:rsid w:val="004313A9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49BC"/>
    <w:rsid w:val="0052787A"/>
    <w:rsid w:val="005370F6"/>
    <w:rsid w:val="0054242F"/>
    <w:rsid w:val="00546DA4"/>
    <w:rsid w:val="0057750A"/>
    <w:rsid w:val="00583C4A"/>
    <w:rsid w:val="0059411D"/>
    <w:rsid w:val="005969D9"/>
    <w:rsid w:val="005B5FA8"/>
    <w:rsid w:val="005D5571"/>
    <w:rsid w:val="005F7468"/>
    <w:rsid w:val="0060128E"/>
    <w:rsid w:val="00626381"/>
    <w:rsid w:val="0063019F"/>
    <w:rsid w:val="00654F84"/>
    <w:rsid w:val="00666BAC"/>
    <w:rsid w:val="006737B9"/>
    <w:rsid w:val="006D33E7"/>
    <w:rsid w:val="006F153D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0F7B"/>
    <w:rsid w:val="007D26B7"/>
    <w:rsid w:val="007D67A7"/>
    <w:rsid w:val="007F11EA"/>
    <w:rsid w:val="007F6463"/>
    <w:rsid w:val="00804E9B"/>
    <w:rsid w:val="00810FAF"/>
    <w:rsid w:val="00815C26"/>
    <w:rsid w:val="008463F6"/>
    <w:rsid w:val="008512D6"/>
    <w:rsid w:val="0086077E"/>
    <w:rsid w:val="008728A5"/>
    <w:rsid w:val="008978EF"/>
    <w:rsid w:val="008A34D2"/>
    <w:rsid w:val="008B0EA3"/>
    <w:rsid w:val="008E1D3E"/>
    <w:rsid w:val="008E63F1"/>
    <w:rsid w:val="008F6060"/>
    <w:rsid w:val="009108DD"/>
    <w:rsid w:val="009176B7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8AA"/>
    <w:rsid w:val="00A14E21"/>
    <w:rsid w:val="00A15D91"/>
    <w:rsid w:val="00A201DE"/>
    <w:rsid w:val="00A27B99"/>
    <w:rsid w:val="00A42FBD"/>
    <w:rsid w:val="00A442F2"/>
    <w:rsid w:val="00A55F7C"/>
    <w:rsid w:val="00A6399E"/>
    <w:rsid w:val="00A6790E"/>
    <w:rsid w:val="00A9052F"/>
    <w:rsid w:val="00AA2CAF"/>
    <w:rsid w:val="00AC5DC7"/>
    <w:rsid w:val="00AC6A30"/>
    <w:rsid w:val="00AE0CC4"/>
    <w:rsid w:val="00AE1209"/>
    <w:rsid w:val="00AE4173"/>
    <w:rsid w:val="00AF1961"/>
    <w:rsid w:val="00B01561"/>
    <w:rsid w:val="00B02B77"/>
    <w:rsid w:val="00B20307"/>
    <w:rsid w:val="00B31E5D"/>
    <w:rsid w:val="00B35BAC"/>
    <w:rsid w:val="00B36EF5"/>
    <w:rsid w:val="00B567B1"/>
    <w:rsid w:val="00B70182"/>
    <w:rsid w:val="00B72DDD"/>
    <w:rsid w:val="00B80F2C"/>
    <w:rsid w:val="00B94D4A"/>
    <w:rsid w:val="00BF056E"/>
    <w:rsid w:val="00BF5F8A"/>
    <w:rsid w:val="00C02116"/>
    <w:rsid w:val="00C43F66"/>
    <w:rsid w:val="00C5216D"/>
    <w:rsid w:val="00C70293"/>
    <w:rsid w:val="00CC3B14"/>
    <w:rsid w:val="00CD280E"/>
    <w:rsid w:val="00CD6AD8"/>
    <w:rsid w:val="00CE6E77"/>
    <w:rsid w:val="00D1360A"/>
    <w:rsid w:val="00D1713C"/>
    <w:rsid w:val="00D17C4A"/>
    <w:rsid w:val="00D5082C"/>
    <w:rsid w:val="00D5535E"/>
    <w:rsid w:val="00D60383"/>
    <w:rsid w:val="00D7275D"/>
    <w:rsid w:val="00D83214"/>
    <w:rsid w:val="00D92FD7"/>
    <w:rsid w:val="00D97E53"/>
    <w:rsid w:val="00DB6FA6"/>
    <w:rsid w:val="00DC120C"/>
    <w:rsid w:val="00DC76F7"/>
    <w:rsid w:val="00DD2D54"/>
    <w:rsid w:val="00DD4E06"/>
    <w:rsid w:val="00DD5BCB"/>
    <w:rsid w:val="00DD5E5D"/>
    <w:rsid w:val="00DD7D91"/>
    <w:rsid w:val="00E03E93"/>
    <w:rsid w:val="00E047D9"/>
    <w:rsid w:val="00E15FCB"/>
    <w:rsid w:val="00E163D8"/>
    <w:rsid w:val="00E40906"/>
    <w:rsid w:val="00E47FC4"/>
    <w:rsid w:val="00E55AAB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411"/>
    <w:rsid w:val="00FC38B5"/>
    <w:rsid w:val="00FD226F"/>
    <w:rsid w:val="00FF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E0736-A139-47B0-99AE-8D467810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6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4</cp:revision>
  <cp:lastPrinted>2014-06-02T09:09:00Z</cp:lastPrinted>
  <dcterms:created xsi:type="dcterms:W3CDTF">2014-10-05T14:55:00Z</dcterms:created>
  <dcterms:modified xsi:type="dcterms:W3CDTF">2015-01-11T18:57:00Z</dcterms:modified>
</cp:coreProperties>
</file>