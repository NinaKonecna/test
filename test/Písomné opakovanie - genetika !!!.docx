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1F1F" w:rsidRPr="00481C65" w:rsidRDefault="002C1F1F">
      <w:pPr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 xml:space="preserve">PÍSOMNÉ OPAKOVANIE – Genetika 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424"/>
        <w:gridCol w:w="2427"/>
        <w:gridCol w:w="2425"/>
        <w:gridCol w:w="2427"/>
      </w:tblGrid>
      <w:tr w:rsidR="002C1F1F" w:rsidRPr="00AE0D98" w:rsidTr="00D33222">
        <w:trPr>
          <w:trHeight w:hRule="exact" w:val="397"/>
        </w:trPr>
        <w:tc>
          <w:tcPr>
            <w:tcW w:w="970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2C1F1F" w:rsidRPr="00AE0D98" w:rsidRDefault="002C1F1F" w:rsidP="00D33222">
            <w:pPr>
              <w:rPr>
                <w:rFonts w:ascii="Times New Roman" w:hAnsi="Times New Roman"/>
              </w:rPr>
            </w:pPr>
            <w:r w:rsidRPr="0091778B">
              <w:rPr>
                <w:rFonts w:ascii="Times New Roman" w:hAnsi="Times New Roman"/>
                <w:b/>
                <w:i/>
              </w:rPr>
              <w:t>1.Súbor všetkých chromozómov 1 somatickej bunky  sa nazýva</w:t>
            </w:r>
            <w:r w:rsidRPr="00AE0D98">
              <w:rPr>
                <w:rFonts w:ascii="Times New Roman" w:hAnsi="Times New Roman"/>
              </w:rPr>
              <w:t>:</w:t>
            </w:r>
          </w:p>
        </w:tc>
      </w:tr>
      <w:tr w:rsidR="002C1F1F" w:rsidRPr="00AE0D98" w:rsidTr="00D33222">
        <w:trPr>
          <w:trHeight w:hRule="exact" w:val="397"/>
        </w:trPr>
        <w:tc>
          <w:tcPr>
            <w:tcW w:w="2424" w:type="dxa"/>
            <w:tcBorders>
              <w:top w:val="nil"/>
              <w:left w:val="nil"/>
              <w:bottom w:val="nil"/>
              <w:right w:val="nil"/>
            </w:tcBorders>
          </w:tcPr>
          <w:p w:rsidR="002C1F1F" w:rsidRPr="00AE0D98" w:rsidRDefault="002C1F1F" w:rsidP="00D33222">
            <w:pPr>
              <w:rPr>
                <w:rFonts w:ascii="Times New Roman" w:hAnsi="Times New Roman"/>
              </w:rPr>
            </w:pPr>
            <w:r w:rsidRPr="00AE0D98">
              <w:rPr>
                <w:rFonts w:ascii="Times New Roman" w:hAnsi="Times New Roman"/>
              </w:rPr>
              <w:t xml:space="preserve">A/    karyotyp       </w:t>
            </w:r>
          </w:p>
        </w:tc>
        <w:tc>
          <w:tcPr>
            <w:tcW w:w="2427" w:type="dxa"/>
            <w:tcBorders>
              <w:top w:val="nil"/>
              <w:left w:val="nil"/>
              <w:bottom w:val="nil"/>
              <w:right w:val="nil"/>
            </w:tcBorders>
          </w:tcPr>
          <w:p w:rsidR="002C1F1F" w:rsidRPr="00AE0D98" w:rsidRDefault="002C1F1F" w:rsidP="00D33222">
            <w:pPr>
              <w:rPr>
                <w:rFonts w:ascii="Times New Roman" w:hAnsi="Times New Roman"/>
              </w:rPr>
            </w:pPr>
            <w:r w:rsidRPr="00AE0D98">
              <w:rPr>
                <w:rFonts w:ascii="Times New Roman" w:hAnsi="Times New Roman"/>
              </w:rPr>
              <w:t>B/    karyokinéza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nil"/>
            </w:tcBorders>
          </w:tcPr>
          <w:p w:rsidR="002C1F1F" w:rsidRPr="00AE0D98" w:rsidRDefault="002C1F1F" w:rsidP="00D33222">
            <w:pPr>
              <w:rPr>
                <w:rFonts w:ascii="Times New Roman" w:hAnsi="Times New Roman"/>
              </w:rPr>
            </w:pPr>
            <w:r w:rsidRPr="00AE0D98">
              <w:rPr>
                <w:rFonts w:ascii="Times New Roman" w:hAnsi="Times New Roman"/>
              </w:rPr>
              <w:t>C/   idiogram</w:t>
            </w:r>
          </w:p>
        </w:tc>
        <w:tc>
          <w:tcPr>
            <w:tcW w:w="2427" w:type="dxa"/>
            <w:tcBorders>
              <w:top w:val="nil"/>
              <w:left w:val="nil"/>
              <w:bottom w:val="nil"/>
              <w:right w:val="nil"/>
            </w:tcBorders>
          </w:tcPr>
          <w:p w:rsidR="002C1F1F" w:rsidRPr="00AE0D98" w:rsidRDefault="002C1F1F" w:rsidP="00D33222">
            <w:pPr>
              <w:rPr>
                <w:rFonts w:ascii="Times New Roman" w:hAnsi="Times New Roman"/>
              </w:rPr>
            </w:pPr>
            <w:r w:rsidRPr="00AE0D98">
              <w:rPr>
                <w:rFonts w:ascii="Times New Roman" w:hAnsi="Times New Roman"/>
              </w:rPr>
              <w:t>D/    karyofond</w:t>
            </w:r>
          </w:p>
        </w:tc>
      </w:tr>
      <w:tr w:rsidR="002C1F1F" w:rsidRPr="00AE0D98" w:rsidTr="00D33222">
        <w:trPr>
          <w:trHeight w:hRule="exact" w:val="397"/>
        </w:trPr>
        <w:tc>
          <w:tcPr>
            <w:tcW w:w="970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2C1F1F" w:rsidRPr="0091778B" w:rsidRDefault="002C1F1F" w:rsidP="00D33222">
            <w:pPr>
              <w:rPr>
                <w:rFonts w:ascii="Times New Roman" w:hAnsi="Times New Roman"/>
                <w:b/>
                <w:i/>
              </w:rPr>
            </w:pPr>
            <w:r w:rsidRPr="0091778B">
              <w:rPr>
                <w:rFonts w:ascii="Times New Roman" w:hAnsi="Times New Roman"/>
                <w:b/>
                <w:i/>
              </w:rPr>
              <w:t>2.Vypíšte Morganové pravidlá.</w:t>
            </w:r>
          </w:p>
        </w:tc>
      </w:tr>
      <w:tr w:rsidR="002C1F1F" w:rsidRPr="00AE0D98" w:rsidTr="00D33222">
        <w:trPr>
          <w:trHeight w:hRule="exact" w:val="397"/>
        </w:trPr>
        <w:tc>
          <w:tcPr>
            <w:tcW w:w="2424" w:type="dxa"/>
            <w:tcBorders>
              <w:top w:val="nil"/>
              <w:left w:val="nil"/>
              <w:bottom w:val="nil"/>
              <w:right w:val="nil"/>
            </w:tcBorders>
          </w:tcPr>
          <w:p w:rsidR="002C1F1F" w:rsidRPr="00AE0D98" w:rsidRDefault="002C1F1F" w:rsidP="00D33222">
            <w:pPr>
              <w:rPr>
                <w:rFonts w:ascii="Times New Roman" w:hAnsi="Times New Roman"/>
              </w:rPr>
            </w:pPr>
          </w:p>
        </w:tc>
        <w:tc>
          <w:tcPr>
            <w:tcW w:w="2427" w:type="dxa"/>
            <w:tcBorders>
              <w:top w:val="nil"/>
              <w:left w:val="nil"/>
              <w:bottom w:val="nil"/>
              <w:right w:val="nil"/>
            </w:tcBorders>
          </w:tcPr>
          <w:p w:rsidR="002C1F1F" w:rsidRPr="00AE0D98" w:rsidRDefault="002C1F1F" w:rsidP="00D33222">
            <w:pPr>
              <w:rPr>
                <w:rFonts w:ascii="Times New Roman" w:hAnsi="Times New Roman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nil"/>
            </w:tcBorders>
          </w:tcPr>
          <w:p w:rsidR="002C1F1F" w:rsidRPr="00AE0D98" w:rsidRDefault="002C1F1F" w:rsidP="00D33222">
            <w:pPr>
              <w:rPr>
                <w:rFonts w:ascii="Times New Roman" w:hAnsi="Times New Roman"/>
              </w:rPr>
            </w:pPr>
          </w:p>
        </w:tc>
        <w:tc>
          <w:tcPr>
            <w:tcW w:w="2427" w:type="dxa"/>
            <w:tcBorders>
              <w:top w:val="nil"/>
              <w:left w:val="nil"/>
              <w:bottom w:val="nil"/>
              <w:right w:val="nil"/>
            </w:tcBorders>
          </w:tcPr>
          <w:p w:rsidR="002C1F1F" w:rsidRPr="00AE0D98" w:rsidRDefault="002C1F1F" w:rsidP="00E031D0">
            <w:pPr>
              <w:rPr>
                <w:rFonts w:ascii="Times New Roman" w:hAnsi="Times New Roman"/>
              </w:rPr>
            </w:pPr>
          </w:p>
        </w:tc>
      </w:tr>
    </w:tbl>
    <w:p w:rsidR="002C1F1F" w:rsidRPr="00807585" w:rsidRDefault="002C1F1F">
      <w:pPr>
        <w:rPr>
          <w:rFonts w:ascii="Times New Roman" w:hAnsi="Times New Roman"/>
        </w:rPr>
      </w:pPr>
      <w:r w:rsidRPr="0091778B">
        <w:rPr>
          <w:rFonts w:ascii="Times New Roman" w:hAnsi="Times New Roman"/>
          <w:b/>
          <w:i/>
        </w:rPr>
        <w:t>3. Definujte pojmy:</w:t>
      </w:r>
      <w:r w:rsidRPr="00807585">
        <w:rPr>
          <w:rFonts w:ascii="Times New Roman" w:hAnsi="Times New Roman"/>
        </w:rPr>
        <w:t xml:space="preserve"> a.) Alela </w:t>
      </w:r>
      <w:r>
        <w:rPr>
          <w:rFonts w:ascii="Times New Roman" w:hAnsi="Times New Roman"/>
        </w:rPr>
        <w:t xml:space="preserve"> </w:t>
      </w:r>
      <w:r w:rsidRPr="00807585">
        <w:rPr>
          <w:rFonts w:ascii="Times New Roman" w:hAnsi="Times New Roman"/>
        </w:rPr>
        <w:t>b.) Lokus</w:t>
      </w:r>
      <w:r>
        <w:rPr>
          <w:rFonts w:ascii="Times New Roman" w:hAnsi="Times New Roman"/>
        </w:rPr>
        <w:t xml:space="preserve"> </w:t>
      </w:r>
      <w:r w:rsidRPr="00807585">
        <w:rPr>
          <w:rFonts w:ascii="Times New Roman" w:hAnsi="Times New Roman"/>
        </w:rPr>
        <w:t xml:space="preserve"> c.) Chromatín </w:t>
      </w:r>
      <w:r>
        <w:rPr>
          <w:rFonts w:ascii="Times New Roman" w:hAnsi="Times New Roman"/>
        </w:rPr>
        <w:t xml:space="preserve"> d.) nesesterské chromatidy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9703"/>
      </w:tblGrid>
      <w:tr w:rsidR="002C1F1F" w:rsidRPr="00AE0D98" w:rsidTr="00D33222">
        <w:trPr>
          <w:trHeight w:hRule="exact" w:val="397"/>
        </w:trPr>
        <w:tc>
          <w:tcPr>
            <w:tcW w:w="9703" w:type="dxa"/>
            <w:tcBorders>
              <w:top w:val="nil"/>
              <w:left w:val="nil"/>
              <w:bottom w:val="nil"/>
              <w:right w:val="nil"/>
            </w:tcBorders>
          </w:tcPr>
          <w:p w:rsidR="002C1F1F" w:rsidRPr="00AE0D98" w:rsidRDefault="002C1F1F" w:rsidP="00D33222">
            <w:pPr>
              <w:rPr>
                <w:rFonts w:ascii="Times New Roman" w:hAnsi="Times New Roman"/>
              </w:rPr>
            </w:pPr>
            <w:r w:rsidRPr="0091778B">
              <w:rPr>
                <w:rFonts w:ascii="Times New Roman" w:hAnsi="Times New Roman"/>
                <w:b/>
                <w:i/>
              </w:rPr>
              <w:t>4.Definuj pojmy:</w:t>
            </w:r>
            <w:r w:rsidRPr="00AE0D98">
              <w:rPr>
                <w:rFonts w:ascii="Times New Roman" w:hAnsi="Times New Roman"/>
              </w:rPr>
              <w:t xml:space="preserve"> Genotyp, fenotyp, diploid, kodominancia</w:t>
            </w:r>
          </w:p>
          <w:p w:rsidR="002C1F1F" w:rsidRPr="00AE0D98" w:rsidRDefault="002C1F1F" w:rsidP="00D33222">
            <w:pPr>
              <w:rPr>
                <w:rFonts w:ascii="Times New Roman" w:hAnsi="Times New Roman"/>
              </w:rPr>
            </w:pPr>
          </w:p>
        </w:tc>
      </w:tr>
    </w:tbl>
    <w:p w:rsidR="002C1F1F" w:rsidRDefault="002C1F1F">
      <w:pPr>
        <w:rPr>
          <w:rFonts w:ascii="Times New Roman" w:hAnsi="Times New Roman"/>
        </w:rPr>
      </w:pPr>
      <w:r w:rsidRPr="0091778B">
        <w:rPr>
          <w:rFonts w:ascii="Times New Roman" w:hAnsi="Times New Roman"/>
          <w:b/>
          <w:i/>
        </w:rPr>
        <w:t>5. Čo sú mutácie?</w:t>
      </w:r>
      <w:r>
        <w:rPr>
          <w:rFonts w:ascii="Times New Roman" w:hAnsi="Times New Roman"/>
        </w:rPr>
        <w:t xml:space="preserve"> + čo ich vyvoláva? a ako ich delíme (+ príklady) </w:t>
      </w:r>
    </w:p>
    <w:p w:rsidR="002C1F1F" w:rsidRDefault="002C1F1F">
      <w:pPr>
        <w:rPr>
          <w:rFonts w:ascii="Times New Roman" w:hAnsi="Times New Roman"/>
        </w:rPr>
      </w:pPr>
      <w:r w:rsidRPr="0091778B">
        <w:rPr>
          <w:rFonts w:ascii="Times New Roman" w:hAnsi="Times New Roman"/>
          <w:b/>
          <w:i/>
        </w:rPr>
        <w:t>6.Pohlavné typy</w:t>
      </w:r>
      <w:r>
        <w:rPr>
          <w:rFonts w:ascii="Times New Roman" w:hAnsi="Times New Roman"/>
        </w:rPr>
        <w:t xml:space="preserve"> – vysvetlenie + popis</w:t>
      </w:r>
    </w:p>
    <w:p w:rsidR="002C1F1F" w:rsidRDefault="002C1F1F">
      <w:pPr>
        <w:rPr>
          <w:rFonts w:ascii="Times New Roman" w:hAnsi="Times New Roman"/>
        </w:rPr>
      </w:pPr>
      <w:r w:rsidRPr="0091778B">
        <w:rPr>
          <w:rFonts w:ascii="Times New Roman" w:hAnsi="Times New Roman"/>
          <w:b/>
          <w:i/>
        </w:rPr>
        <w:t>7. Máme gonozómovú X recesívnu dedičnosť</w:t>
      </w:r>
      <w:r>
        <w:rPr>
          <w:rFonts w:ascii="Times New Roman" w:hAnsi="Times New Roman"/>
        </w:rPr>
        <w:t xml:space="preserve"> – vysvetlite, čo to znamená + napíšte všetky možné genotypy zdravých ľudí.</w:t>
      </w:r>
    </w:p>
    <w:p w:rsidR="002C1F1F" w:rsidRDefault="002C1F1F">
      <w:pPr>
        <w:rPr>
          <w:rFonts w:ascii="Times New Roman" w:hAnsi="Times New Roman"/>
        </w:rPr>
      </w:pPr>
      <w:r w:rsidRPr="0091778B">
        <w:rPr>
          <w:rFonts w:ascii="Times New Roman" w:hAnsi="Times New Roman"/>
          <w:b/>
          <w:i/>
        </w:rPr>
        <w:t>8. Vysvetlite 2. Mendelov zákon</w:t>
      </w:r>
      <w:r>
        <w:rPr>
          <w:rFonts w:ascii="Times New Roman" w:hAnsi="Times New Roman"/>
        </w:rPr>
        <w:t xml:space="preserve"> (názov, kríženie, výsledok – genotypový + fenotypový štiepny pomer)</w:t>
      </w:r>
    </w:p>
    <w:p w:rsidR="002C1F1F" w:rsidRDefault="002C1F1F">
      <w:pPr>
        <w:rPr>
          <w:rFonts w:ascii="Times New Roman" w:hAnsi="Times New Roman"/>
        </w:rPr>
      </w:pPr>
      <w:r w:rsidRPr="0091778B">
        <w:rPr>
          <w:rFonts w:ascii="Times New Roman" w:hAnsi="Times New Roman"/>
          <w:b/>
          <w:i/>
        </w:rPr>
        <w:t>9. Hemofília</w:t>
      </w:r>
      <w:r>
        <w:rPr>
          <w:rFonts w:ascii="Times New Roman" w:hAnsi="Times New Roman"/>
        </w:rPr>
        <w:t xml:space="preserve"> je X viazané recesívne ochorenie. Muž hemofilik sa oženil so zdravou ženou prenášačkou. Určte pravdepodobnosť narodenia chorých synov. </w:t>
      </w:r>
    </w:p>
    <w:p w:rsidR="002C1F1F" w:rsidRPr="009D6C08" w:rsidRDefault="002C1F1F" w:rsidP="009D6C08">
      <w:pPr>
        <w:rPr>
          <w:rFonts w:ascii="Times New Roman" w:hAnsi="Times New Roman"/>
        </w:rPr>
      </w:pPr>
      <w:r w:rsidRPr="0091778B">
        <w:rPr>
          <w:rFonts w:ascii="Times New Roman" w:hAnsi="Times New Roman"/>
          <w:b/>
          <w:i/>
        </w:rPr>
        <w:t>10.Žena s krvnou skupinou</w:t>
      </w:r>
      <w:r w:rsidRPr="009D6C08">
        <w:rPr>
          <w:rFonts w:ascii="Times New Roman" w:hAnsi="Times New Roman"/>
        </w:rPr>
        <w:t xml:space="preserve"> 0 sa vydala za muža s krvnou skupinou AB. </w:t>
      </w:r>
    </w:p>
    <w:p w:rsidR="002C1F1F" w:rsidRPr="009D6C08" w:rsidRDefault="002C1F1F" w:rsidP="009D6C08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 w:rsidRPr="009D6C08">
        <w:rPr>
          <w:rFonts w:ascii="Times New Roman" w:hAnsi="Times New Roman"/>
        </w:rPr>
        <w:t>Zistite fenotypový a genotypový štiepny pomer</w:t>
      </w:r>
    </w:p>
    <w:p w:rsidR="002C1F1F" w:rsidRPr="009D6C08" w:rsidRDefault="002C1F1F" w:rsidP="009D6C08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 w:rsidRPr="009D6C08">
        <w:rPr>
          <w:rFonts w:ascii="Times New Roman" w:hAnsi="Times New Roman"/>
        </w:rPr>
        <w:t>Aká je pravdepodobnosť narodenia dieťaťa s krvnou skupinou AB?</w:t>
      </w:r>
    </w:p>
    <w:p w:rsidR="002C1F1F" w:rsidRDefault="002C1F1F">
      <w:pPr>
        <w:rPr>
          <w:rFonts w:ascii="Times New Roman" w:hAnsi="Times New Roman"/>
        </w:rPr>
      </w:pPr>
    </w:p>
    <w:sectPr w:rsidR="002C1F1F" w:rsidSect="005C727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043A74"/>
    <w:multiLevelType w:val="hybridMultilevel"/>
    <w:tmpl w:val="3AF40C60"/>
    <w:lvl w:ilvl="0" w:tplc="212015C2">
      <w:start w:val="1"/>
      <w:numFmt w:val="lowerLetter"/>
      <w:lvlText w:val="%1.)"/>
      <w:lvlJc w:val="left"/>
      <w:pPr>
        <w:ind w:left="1080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">
    <w:nsid w:val="53912A3A"/>
    <w:multiLevelType w:val="hybridMultilevel"/>
    <w:tmpl w:val="8B5A707C"/>
    <w:lvl w:ilvl="0" w:tplc="041B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C727A"/>
    <w:rsid w:val="00176BC9"/>
    <w:rsid w:val="00292E73"/>
    <w:rsid w:val="002C1F1F"/>
    <w:rsid w:val="003970C3"/>
    <w:rsid w:val="00446ED0"/>
    <w:rsid w:val="00481C65"/>
    <w:rsid w:val="00546D02"/>
    <w:rsid w:val="005C727A"/>
    <w:rsid w:val="0061616B"/>
    <w:rsid w:val="00641171"/>
    <w:rsid w:val="0070190C"/>
    <w:rsid w:val="0074374D"/>
    <w:rsid w:val="00807585"/>
    <w:rsid w:val="008427EE"/>
    <w:rsid w:val="00857DAB"/>
    <w:rsid w:val="00875678"/>
    <w:rsid w:val="008A2527"/>
    <w:rsid w:val="008B4268"/>
    <w:rsid w:val="0091778B"/>
    <w:rsid w:val="009854D8"/>
    <w:rsid w:val="009B0685"/>
    <w:rsid w:val="009D6C08"/>
    <w:rsid w:val="00A036F8"/>
    <w:rsid w:val="00A51209"/>
    <w:rsid w:val="00AC15AD"/>
    <w:rsid w:val="00AC17D7"/>
    <w:rsid w:val="00AE0D98"/>
    <w:rsid w:val="00BF47C6"/>
    <w:rsid w:val="00D14B2D"/>
    <w:rsid w:val="00D33222"/>
    <w:rsid w:val="00E031D0"/>
    <w:rsid w:val="00E33A74"/>
    <w:rsid w:val="00E34EB7"/>
    <w:rsid w:val="00F42A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2E73"/>
    <w:pPr>
      <w:spacing w:after="200" w:line="276" w:lineRule="auto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9D6C08"/>
    <w:pPr>
      <w:ind w:left="720"/>
      <w:contextualSpacing/>
    </w:pPr>
    <w:rPr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33</TotalTime>
  <Pages>1</Pages>
  <Words>148</Words>
  <Characters>846</Characters>
  <Application>Microsoft Office Outlook</Application>
  <DocSecurity>0</DocSecurity>
  <Lines>0</Lines>
  <Paragraphs>0</Paragraphs>
  <ScaleCrop>false</ScaleCrop>
  <Company>Hewlett-Packard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Jano S.</cp:lastModifiedBy>
  <cp:revision>27</cp:revision>
  <cp:lastPrinted>2001-12-31T23:15:00Z</cp:lastPrinted>
  <dcterms:created xsi:type="dcterms:W3CDTF">2017-05-15T12:41:00Z</dcterms:created>
  <dcterms:modified xsi:type="dcterms:W3CDTF">2001-12-31T23:17:00Z</dcterms:modified>
</cp:coreProperties>
</file>