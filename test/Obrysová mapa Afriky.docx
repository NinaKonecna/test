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EC" w:rsidRDefault="008675EC">
      <w:pPr>
        <w:rPr>
          <w:noProof/>
          <w:lang w:eastAsia="sk-SK"/>
        </w:rPr>
      </w:pPr>
      <w:r w:rsidRPr="00B759B6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Zobraziť zdrojový obrázok" style="width:396pt;height:367.5pt;visibility:visible">
            <v:imagedata r:id="rId4" o:title=""/>
          </v:shape>
        </w:pict>
      </w:r>
    </w:p>
    <w:p w:rsidR="008675EC" w:rsidRDefault="008675EC">
      <w:r w:rsidRPr="00B759B6">
        <w:rPr>
          <w:noProof/>
          <w:lang w:eastAsia="sk-SK"/>
        </w:rPr>
        <w:pict>
          <v:shape id="_x0000_i1026" type="#_x0000_t75" alt="Zobraziť zdrojový obrázok" style="width:5in;height:334.5pt;visibility:visible">
            <v:imagedata r:id="rId4" o:title=""/>
          </v:shape>
        </w:pict>
      </w:r>
    </w:p>
    <w:sectPr w:rsidR="008675EC" w:rsidSect="00B47540">
      <w:pgSz w:w="11906" w:h="16838"/>
      <w:pgMar w:top="28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5405"/>
    <w:rsid w:val="001F74A9"/>
    <w:rsid w:val="005A5405"/>
    <w:rsid w:val="006131D4"/>
    <w:rsid w:val="00654520"/>
    <w:rsid w:val="006E6EA4"/>
    <w:rsid w:val="008675EC"/>
    <w:rsid w:val="009A250D"/>
    <w:rsid w:val="00B47540"/>
    <w:rsid w:val="00B75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4A9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0</Words>
  <Characters>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3</cp:revision>
  <cp:lastPrinted>2001-12-31T23:36:00Z</cp:lastPrinted>
  <dcterms:created xsi:type="dcterms:W3CDTF">2021-10-03T07:14:00Z</dcterms:created>
  <dcterms:modified xsi:type="dcterms:W3CDTF">2001-12-31T23:37:00Z</dcterms:modified>
</cp:coreProperties>
</file>