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D07" w:rsidRDefault="00036D07" w:rsidP="003D4B0A">
      <w:pPr>
        <w:pStyle w:val="Header"/>
        <w:pBdr>
          <w:bottom w:val="thickThinSmallGap" w:sz="24" w:space="1" w:color="622423"/>
        </w:pBdr>
        <w:jc w:val="center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Gymnázium,  SNP 1, 056 01 Gelnica</w:t>
      </w:r>
    </w:p>
    <w:p w:rsidR="00036D07" w:rsidRDefault="00036D07" w:rsidP="003D4B0A">
      <w:pPr>
        <w:spacing w:after="0" w:line="240" w:lineRule="auto"/>
        <w:jc w:val="center"/>
        <w:rPr>
          <w:b/>
          <w:bCs/>
          <w:sz w:val="36"/>
          <w:szCs w:val="36"/>
        </w:rPr>
      </w:pPr>
    </w:p>
    <w:p w:rsidR="00036D07" w:rsidRDefault="00036D07" w:rsidP="003D4B0A">
      <w:pPr>
        <w:spacing w:after="0" w:line="240" w:lineRule="auto"/>
        <w:jc w:val="center"/>
        <w:rPr>
          <w:b/>
          <w:bCs/>
          <w:sz w:val="36"/>
          <w:szCs w:val="36"/>
        </w:rPr>
      </w:pPr>
    </w:p>
    <w:p w:rsidR="00036D07" w:rsidRPr="009106DC" w:rsidRDefault="00036D07" w:rsidP="003D4B0A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9106DC">
        <w:rPr>
          <w:b/>
          <w:bCs/>
          <w:sz w:val="36"/>
          <w:szCs w:val="36"/>
        </w:rPr>
        <w:t>TEMATICKÝ VÝCHOVNO-VZDELÁVACÍ PLÁN</w:t>
      </w:r>
    </w:p>
    <w:p w:rsidR="00036D07" w:rsidRDefault="00036D07" w:rsidP="003D4B0A">
      <w:pPr>
        <w:spacing w:after="0" w:line="240" w:lineRule="auto"/>
        <w:rPr>
          <w:sz w:val="28"/>
          <w:szCs w:val="28"/>
        </w:rPr>
      </w:pPr>
    </w:p>
    <w:p w:rsidR="00036D07" w:rsidRDefault="00036D07" w:rsidP="003D4B0A">
      <w:pPr>
        <w:spacing w:after="0" w:line="240" w:lineRule="auto"/>
        <w:rPr>
          <w:b/>
          <w:bCs/>
          <w:sz w:val="32"/>
          <w:szCs w:val="32"/>
        </w:rPr>
      </w:pPr>
    </w:p>
    <w:p w:rsidR="00036D07" w:rsidRPr="00AA285B" w:rsidRDefault="00036D07" w:rsidP="003D4B0A">
      <w:pPr>
        <w:spacing w:after="0" w:line="24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>Predmet: Telesná výchova - 3 h týždenne (99 h ročne)</w:t>
      </w:r>
    </w:p>
    <w:p w:rsidR="00036D07" w:rsidRDefault="00036D07" w:rsidP="003D4B0A">
      <w:pPr>
        <w:spacing w:after="0" w:line="240" w:lineRule="auto"/>
        <w:rPr>
          <w:b/>
          <w:bCs/>
          <w:sz w:val="24"/>
          <w:szCs w:val="24"/>
        </w:rPr>
      </w:pPr>
    </w:p>
    <w:p w:rsidR="00036D07" w:rsidRPr="009106DC" w:rsidRDefault="00036D07" w:rsidP="003D4B0A">
      <w:pPr>
        <w:spacing w:after="0" w:line="240" w:lineRule="auto"/>
        <w:rPr>
          <w:b/>
          <w:bCs/>
          <w:sz w:val="24"/>
          <w:szCs w:val="24"/>
        </w:rPr>
      </w:pPr>
      <w:r w:rsidRPr="003D4B0A">
        <w:rPr>
          <w:sz w:val="24"/>
          <w:szCs w:val="24"/>
        </w:rPr>
        <w:t>Školský rok</w:t>
      </w:r>
      <w:r>
        <w:rPr>
          <w:b/>
          <w:bCs/>
          <w:sz w:val="24"/>
          <w:szCs w:val="24"/>
        </w:rPr>
        <w:t>: 2015/2016</w:t>
      </w:r>
    </w:p>
    <w:p w:rsidR="00036D07" w:rsidRPr="009106DC" w:rsidRDefault="00036D07" w:rsidP="003D4B0A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Trieda: </w:t>
      </w:r>
      <w:r w:rsidRPr="00533088">
        <w:rPr>
          <w:b/>
          <w:bCs/>
          <w:sz w:val="24"/>
          <w:szCs w:val="24"/>
        </w:rPr>
        <w:t>Sekunda</w:t>
      </w:r>
      <w:r>
        <w:rPr>
          <w:b/>
          <w:bCs/>
          <w:sz w:val="24"/>
          <w:szCs w:val="24"/>
        </w:rPr>
        <w:t xml:space="preserve"> (</w:t>
      </w:r>
      <w:r w:rsidRPr="000E260B">
        <w:rPr>
          <w:b/>
          <w:bCs/>
          <w:sz w:val="24"/>
          <w:szCs w:val="24"/>
        </w:rPr>
        <w:t>dievčatá</w:t>
      </w:r>
      <w:r>
        <w:rPr>
          <w:b/>
          <w:bCs/>
          <w:sz w:val="24"/>
          <w:szCs w:val="24"/>
        </w:rPr>
        <w:t>)</w:t>
      </w:r>
    </w:p>
    <w:p w:rsidR="00036D07" w:rsidRPr="009106DC" w:rsidRDefault="00036D07" w:rsidP="003D4B0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Vyučujúci</w:t>
      </w:r>
      <w:r w:rsidRPr="009106DC">
        <w:rPr>
          <w:sz w:val="24"/>
          <w:szCs w:val="24"/>
        </w:rPr>
        <w:t xml:space="preserve">: </w:t>
      </w:r>
      <w:r>
        <w:rPr>
          <w:sz w:val="24"/>
          <w:szCs w:val="24"/>
        </w:rPr>
        <w:t>Mgr. Katarína Vozárová</w:t>
      </w:r>
    </w:p>
    <w:p w:rsidR="00036D07" w:rsidRPr="009106DC" w:rsidRDefault="00036D07" w:rsidP="003D4B0A">
      <w:pPr>
        <w:spacing w:after="0" w:line="240" w:lineRule="auto"/>
        <w:rPr>
          <w:sz w:val="24"/>
          <w:szCs w:val="24"/>
        </w:rPr>
      </w:pPr>
    </w:p>
    <w:p w:rsidR="00036D07" w:rsidRPr="009106DC" w:rsidRDefault="00036D07" w:rsidP="003D4B0A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Aktualizácia plánu </w:t>
      </w:r>
      <w:r>
        <w:rPr>
          <w:sz w:val="24"/>
          <w:szCs w:val="24"/>
        </w:rPr>
        <w:t>podľa potreby.</w:t>
      </w:r>
    </w:p>
    <w:p w:rsidR="00036D07" w:rsidRPr="009106DC" w:rsidRDefault="00036D07" w:rsidP="003D4B0A">
      <w:pPr>
        <w:spacing w:after="0" w:line="240" w:lineRule="auto"/>
        <w:rPr>
          <w:sz w:val="24"/>
          <w:szCs w:val="24"/>
        </w:rPr>
      </w:pPr>
    </w:p>
    <w:p w:rsidR="00036D07" w:rsidRPr="009106DC" w:rsidRDefault="00036D07" w:rsidP="003D4B0A">
      <w:pPr>
        <w:spacing w:after="0" w:line="240" w:lineRule="auto"/>
        <w:rPr>
          <w:sz w:val="24"/>
          <w:szCs w:val="24"/>
        </w:rPr>
      </w:pPr>
      <w:r w:rsidRPr="009106DC">
        <w:rPr>
          <w:b/>
          <w:bCs/>
          <w:sz w:val="24"/>
          <w:szCs w:val="24"/>
        </w:rPr>
        <w:t>Plán realizovaný podľa Školského vzdelávacieho programu Gymnázia Gelnica  „Kľúč k vzdelaniu, brána k výchove, cesta k úspechu“</w:t>
      </w:r>
      <w:r>
        <w:rPr>
          <w:b/>
          <w:bCs/>
        </w:rPr>
        <w:t xml:space="preserve"> pre osemročné štúdium</w:t>
      </w:r>
      <w:r w:rsidRPr="009106DC">
        <w:rPr>
          <w:b/>
          <w:bCs/>
          <w:sz w:val="24"/>
          <w:szCs w:val="24"/>
        </w:rPr>
        <w:t>.</w:t>
      </w:r>
    </w:p>
    <w:p w:rsidR="00036D07" w:rsidRPr="009106DC" w:rsidRDefault="00036D07" w:rsidP="003D4B0A">
      <w:pPr>
        <w:spacing w:after="0" w:line="240" w:lineRule="auto"/>
        <w:rPr>
          <w:sz w:val="24"/>
          <w:szCs w:val="24"/>
        </w:rPr>
      </w:pPr>
    </w:p>
    <w:p w:rsidR="00036D07" w:rsidRDefault="00036D07" w:rsidP="003D4B0A">
      <w:pPr>
        <w:spacing w:after="0" w:line="240" w:lineRule="auto"/>
      </w:pPr>
    </w:p>
    <w:p w:rsidR="00036D07" w:rsidRPr="009106DC" w:rsidRDefault="00036D07" w:rsidP="003D4B0A">
      <w:pPr>
        <w:spacing w:after="0" w:line="240" w:lineRule="auto"/>
        <w:rPr>
          <w:sz w:val="24"/>
          <w:szCs w:val="24"/>
        </w:rPr>
      </w:pPr>
    </w:p>
    <w:p w:rsidR="00036D07" w:rsidRPr="009106DC" w:rsidRDefault="00036D07" w:rsidP="003D4B0A">
      <w:pPr>
        <w:spacing w:after="0" w:line="240" w:lineRule="auto"/>
        <w:rPr>
          <w:sz w:val="24"/>
          <w:szCs w:val="24"/>
        </w:rPr>
      </w:pPr>
    </w:p>
    <w:p w:rsidR="00036D07" w:rsidRDefault="00036D07" w:rsidP="00A36E5A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Plán prerokovaný na PK sekcii TV dňa  ....................   </w:t>
      </w:r>
      <w:r>
        <w:t xml:space="preserve">     </w:t>
      </w:r>
      <w:r>
        <w:tab/>
      </w:r>
      <w:r>
        <w:rPr>
          <w:sz w:val="24"/>
          <w:szCs w:val="24"/>
        </w:rPr>
        <w:t>.............................................</w:t>
      </w:r>
    </w:p>
    <w:p w:rsidR="00036D07" w:rsidRDefault="00036D07" w:rsidP="00A36E5A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 xml:space="preserve">                                      </w:t>
      </w:r>
      <w:r>
        <w:tab/>
        <w:t xml:space="preserve">     Mgr. Kamila Blahovská</w:t>
      </w:r>
    </w:p>
    <w:p w:rsidR="00036D07" w:rsidRDefault="00036D07" w:rsidP="00A36E5A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</w:t>
      </w:r>
      <w:r>
        <w:rPr>
          <w:sz w:val="24"/>
          <w:szCs w:val="24"/>
        </w:rPr>
        <w:tab/>
        <w:t xml:space="preserve">      vedúca PK SJL a VP</w:t>
      </w:r>
    </w:p>
    <w:p w:rsidR="00036D07" w:rsidRPr="009106DC" w:rsidRDefault="00036D07" w:rsidP="003D4B0A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036D07" w:rsidRPr="009106DC" w:rsidRDefault="00036D07" w:rsidP="003D4B0A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036D07" w:rsidRPr="009106DC" w:rsidRDefault="00036D07" w:rsidP="003D4B0A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schválený dňa  ....................          </w:t>
      </w:r>
      <w:r>
        <w:tab/>
      </w:r>
      <w:r w:rsidRPr="009106DC">
        <w:rPr>
          <w:sz w:val="24"/>
          <w:szCs w:val="24"/>
        </w:rPr>
        <w:t>..........................................</w:t>
      </w:r>
      <w:r w:rsidRPr="009106DC">
        <w:rPr>
          <w:sz w:val="24"/>
          <w:szCs w:val="24"/>
        </w:rPr>
        <w:tab/>
      </w:r>
    </w:p>
    <w:p w:rsidR="00036D07" w:rsidRPr="009106DC" w:rsidRDefault="00036D07" w:rsidP="003D4B0A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 w:rsidRPr="009106DC">
        <w:rPr>
          <w:sz w:val="24"/>
          <w:szCs w:val="24"/>
        </w:rPr>
        <w:t>RNDr. D. Andraško</w:t>
      </w:r>
    </w:p>
    <w:p w:rsidR="00036D07" w:rsidRPr="009106DC" w:rsidRDefault="00036D07" w:rsidP="003D4B0A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  <w:t xml:space="preserve">    </w:t>
      </w:r>
      <w:r w:rsidRPr="009106DC">
        <w:rPr>
          <w:sz w:val="24"/>
          <w:szCs w:val="24"/>
        </w:rPr>
        <w:t>riaditeľ školy</w:t>
      </w:r>
    </w:p>
    <w:p w:rsidR="00036D07" w:rsidRDefault="00036D07" w:rsidP="003D4B0A">
      <w:pPr>
        <w:tabs>
          <w:tab w:val="left" w:pos="5529"/>
        </w:tabs>
        <w:spacing w:after="0" w:line="240" w:lineRule="auto"/>
      </w:pPr>
    </w:p>
    <w:p w:rsidR="00036D07" w:rsidRDefault="00036D07" w:rsidP="003D4B0A">
      <w:pPr>
        <w:tabs>
          <w:tab w:val="left" w:pos="5529"/>
        </w:tabs>
        <w:spacing w:after="0" w:line="240" w:lineRule="auto"/>
      </w:pPr>
    </w:p>
    <w:tbl>
      <w:tblPr>
        <w:tblpPr w:leftFromText="141" w:rightFromText="141" w:tblpY="660"/>
        <w:tblW w:w="14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65"/>
        <w:gridCol w:w="1005"/>
        <w:gridCol w:w="3553"/>
        <w:gridCol w:w="6943"/>
        <w:gridCol w:w="1417"/>
      </w:tblGrid>
      <w:tr w:rsidR="00036D07" w:rsidRPr="00A54ED2">
        <w:tc>
          <w:tcPr>
            <w:tcW w:w="1365" w:type="dxa"/>
            <w:vAlign w:val="center"/>
          </w:tcPr>
          <w:p w:rsidR="00036D07" w:rsidRPr="00A54ED2" w:rsidRDefault="00036D07" w:rsidP="00903E1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Mesiac</w:t>
            </w:r>
          </w:p>
        </w:tc>
        <w:tc>
          <w:tcPr>
            <w:tcW w:w="1005" w:type="dxa"/>
            <w:vAlign w:val="center"/>
          </w:tcPr>
          <w:p w:rsidR="00036D07" w:rsidRPr="00A54ED2" w:rsidRDefault="00036D07" w:rsidP="00903E1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Hodina</w:t>
            </w:r>
          </w:p>
        </w:tc>
        <w:tc>
          <w:tcPr>
            <w:tcW w:w="3553" w:type="dxa"/>
          </w:tcPr>
          <w:p w:rsidR="00036D07" w:rsidRPr="00A54ED2" w:rsidRDefault="00036D07" w:rsidP="00903E1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Názov tematického  celku</w:t>
            </w:r>
          </w:p>
          <w:p w:rsidR="00036D07" w:rsidRPr="00A54ED2" w:rsidRDefault="00036D07" w:rsidP="00903E1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Počet hodín</w:t>
            </w:r>
          </w:p>
        </w:tc>
        <w:tc>
          <w:tcPr>
            <w:tcW w:w="6943" w:type="dxa"/>
            <w:vAlign w:val="center"/>
          </w:tcPr>
          <w:p w:rsidR="00036D07" w:rsidRPr="00A54ED2" w:rsidRDefault="00036D07" w:rsidP="00903E1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Názov témy</w:t>
            </w:r>
          </w:p>
        </w:tc>
        <w:tc>
          <w:tcPr>
            <w:tcW w:w="1417" w:type="dxa"/>
            <w:vAlign w:val="center"/>
          </w:tcPr>
          <w:p w:rsidR="00036D07" w:rsidRPr="00A54ED2" w:rsidRDefault="00036D07" w:rsidP="00903E1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Poznámky</w:t>
            </w:r>
          </w:p>
        </w:tc>
      </w:tr>
      <w:tr w:rsidR="00036D07" w:rsidRPr="00A54ED2">
        <w:tc>
          <w:tcPr>
            <w:tcW w:w="1365" w:type="dxa"/>
            <w:vAlign w:val="center"/>
          </w:tcPr>
          <w:p w:rsidR="00036D07" w:rsidRPr="00A54ED2" w:rsidRDefault="00036D07" w:rsidP="00903E1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September</w:t>
            </w:r>
          </w:p>
        </w:tc>
        <w:tc>
          <w:tcPr>
            <w:tcW w:w="11501" w:type="dxa"/>
            <w:gridSpan w:val="3"/>
          </w:tcPr>
          <w:p w:rsidR="00036D07" w:rsidRPr="00A54ED2" w:rsidRDefault="00036D07" w:rsidP="00903E1C">
            <w:pPr>
              <w:spacing w:after="0" w:line="240" w:lineRule="auto"/>
            </w:pPr>
          </w:p>
        </w:tc>
        <w:tc>
          <w:tcPr>
            <w:tcW w:w="1417" w:type="dxa"/>
          </w:tcPr>
          <w:p w:rsidR="00036D07" w:rsidRPr="00A54ED2" w:rsidRDefault="00036D07" w:rsidP="00903E1C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 w:val="restart"/>
          </w:tcPr>
          <w:p w:rsidR="00036D07" w:rsidRPr="00A54ED2" w:rsidRDefault="00036D07" w:rsidP="00903E1C">
            <w:pPr>
              <w:spacing w:after="0" w:line="240" w:lineRule="auto"/>
            </w:pPr>
          </w:p>
        </w:tc>
        <w:tc>
          <w:tcPr>
            <w:tcW w:w="1005" w:type="dxa"/>
          </w:tcPr>
          <w:p w:rsidR="00036D07" w:rsidRPr="00A54ED2" w:rsidRDefault="00036D07" w:rsidP="00903E1C">
            <w:pPr>
              <w:spacing w:after="0" w:line="240" w:lineRule="auto"/>
            </w:pPr>
            <w:r w:rsidRPr="00A54ED2">
              <w:t>1.</w:t>
            </w:r>
          </w:p>
        </w:tc>
        <w:tc>
          <w:tcPr>
            <w:tcW w:w="3553" w:type="dxa"/>
            <w:vMerge w:val="restart"/>
          </w:tcPr>
          <w:p w:rsidR="00036D07" w:rsidRPr="002A16C2" w:rsidRDefault="00036D07" w:rsidP="00903E1C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t xml:space="preserve">Úvodné hodiny   </w:t>
            </w:r>
            <w:r w:rsidRPr="002A16C2">
              <w:rPr>
                <w:b/>
                <w:bCs/>
                <w:u w:val="single"/>
              </w:rPr>
              <w:t>2</w:t>
            </w:r>
          </w:p>
        </w:tc>
        <w:tc>
          <w:tcPr>
            <w:tcW w:w="6943" w:type="dxa"/>
          </w:tcPr>
          <w:p w:rsidR="00036D07" w:rsidRPr="00A54ED2" w:rsidRDefault="00036D07" w:rsidP="00903E1C">
            <w:pPr>
              <w:spacing w:after="0" w:line="240" w:lineRule="auto"/>
            </w:pPr>
            <w:r w:rsidRPr="00A54ED2">
              <w:t>Úvodná hodina</w:t>
            </w:r>
          </w:p>
        </w:tc>
        <w:tc>
          <w:tcPr>
            <w:tcW w:w="1417" w:type="dxa"/>
          </w:tcPr>
          <w:p w:rsidR="00036D07" w:rsidRPr="00A54ED2" w:rsidRDefault="00036D07" w:rsidP="00903E1C">
            <w:pPr>
              <w:spacing w:after="0" w:line="240" w:lineRule="auto"/>
            </w:pPr>
          </w:p>
        </w:tc>
      </w:tr>
      <w:tr w:rsidR="00036D07" w:rsidRPr="00A54ED2">
        <w:trPr>
          <w:trHeight w:val="339"/>
        </w:trPr>
        <w:tc>
          <w:tcPr>
            <w:tcW w:w="1365" w:type="dxa"/>
            <w:vMerge/>
          </w:tcPr>
          <w:p w:rsidR="00036D07" w:rsidRPr="00A54ED2" w:rsidRDefault="00036D07" w:rsidP="00903E1C">
            <w:pPr>
              <w:spacing w:after="0" w:line="240" w:lineRule="auto"/>
            </w:pPr>
          </w:p>
        </w:tc>
        <w:tc>
          <w:tcPr>
            <w:tcW w:w="1005" w:type="dxa"/>
          </w:tcPr>
          <w:p w:rsidR="00036D07" w:rsidRPr="00A54ED2" w:rsidRDefault="00036D07" w:rsidP="00903E1C">
            <w:pPr>
              <w:spacing w:after="0" w:line="240" w:lineRule="auto"/>
            </w:pPr>
            <w:r w:rsidRPr="00A54ED2">
              <w:t>2.</w:t>
            </w:r>
          </w:p>
        </w:tc>
        <w:tc>
          <w:tcPr>
            <w:tcW w:w="3553" w:type="dxa"/>
            <w:vMerge/>
          </w:tcPr>
          <w:p w:rsidR="00036D07" w:rsidRPr="00A54ED2" w:rsidRDefault="00036D07" w:rsidP="00903E1C">
            <w:pPr>
              <w:spacing w:after="0" w:line="240" w:lineRule="auto"/>
            </w:pPr>
          </w:p>
        </w:tc>
        <w:tc>
          <w:tcPr>
            <w:tcW w:w="6943" w:type="dxa"/>
          </w:tcPr>
          <w:p w:rsidR="00036D07" w:rsidRPr="00A54ED2" w:rsidRDefault="00036D07" w:rsidP="00903E1C">
            <w:pPr>
              <w:spacing w:after="0" w:line="240" w:lineRule="auto"/>
            </w:pPr>
            <w:r>
              <w:t xml:space="preserve">Poučenie o bezpečnosti       </w:t>
            </w:r>
          </w:p>
        </w:tc>
        <w:tc>
          <w:tcPr>
            <w:tcW w:w="1417" w:type="dxa"/>
          </w:tcPr>
          <w:p w:rsidR="00036D07" w:rsidRPr="00A54ED2" w:rsidRDefault="00036D07" w:rsidP="00903E1C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/>
          </w:tcPr>
          <w:p w:rsidR="00036D07" w:rsidRPr="00A54ED2" w:rsidRDefault="00036D07" w:rsidP="00903E1C">
            <w:pPr>
              <w:spacing w:after="0" w:line="240" w:lineRule="auto"/>
            </w:pPr>
          </w:p>
        </w:tc>
        <w:tc>
          <w:tcPr>
            <w:tcW w:w="1005" w:type="dxa"/>
          </w:tcPr>
          <w:p w:rsidR="00036D07" w:rsidRPr="00A54ED2" w:rsidRDefault="00036D07" w:rsidP="00903E1C">
            <w:pPr>
              <w:spacing w:after="0" w:line="240" w:lineRule="auto"/>
            </w:pPr>
            <w:r w:rsidRPr="00A54ED2">
              <w:t>3.</w:t>
            </w:r>
          </w:p>
        </w:tc>
        <w:tc>
          <w:tcPr>
            <w:tcW w:w="3553" w:type="dxa"/>
            <w:vMerge w:val="restart"/>
          </w:tcPr>
          <w:p w:rsidR="00036D07" w:rsidRPr="00A54ED2" w:rsidRDefault="00036D07" w:rsidP="00903E1C">
            <w:pPr>
              <w:spacing w:after="0" w:line="240" w:lineRule="auto"/>
            </w:pPr>
            <w:r>
              <w:t xml:space="preserve">Diagnostika    (Testy VPV)   </w:t>
            </w:r>
            <w:r>
              <w:rPr>
                <w:b/>
                <w:bCs/>
                <w:u w:val="single"/>
              </w:rPr>
              <w:t>3</w:t>
            </w:r>
          </w:p>
        </w:tc>
        <w:tc>
          <w:tcPr>
            <w:tcW w:w="6943" w:type="dxa"/>
          </w:tcPr>
          <w:p w:rsidR="00036D07" w:rsidRDefault="00036D07" w:rsidP="00903E1C">
            <w:pPr>
              <w:spacing w:after="0" w:line="240" w:lineRule="auto"/>
            </w:pPr>
            <w:r w:rsidRPr="00EE1473">
              <w:rPr>
                <w:sz w:val="24"/>
                <w:szCs w:val="24"/>
              </w:rPr>
              <w:t>Telesný rozvoj ( somatometria ),  vytrvalostný člnk. Beh</w:t>
            </w:r>
            <w:r>
              <w:rPr>
                <w:sz w:val="24"/>
                <w:szCs w:val="24"/>
              </w:rPr>
              <w:t>, sed-ľah</w:t>
            </w:r>
          </w:p>
        </w:tc>
        <w:tc>
          <w:tcPr>
            <w:tcW w:w="1417" w:type="dxa"/>
          </w:tcPr>
          <w:p w:rsidR="00036D07" w:rsidRPr="00A54ED2" w:rsidRDefault="00036D07" w:rsidP="00903E1C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/>
          </w:tcPr>
          <w:p w:rsidR="00036D07" w:rsidRPr="00A54ED2" w:rsidRDefault="00036D07" w:rsidP="004A3B99">
            <w:pPr>
              <w:spacing w:after="0" w:line="240" w:lineRule="auto"/>
            </w:pPr>
          </w:p>
        </w:tc>
        <w:tc>
          <w:tcPr>
            <w:tcW w:w="1005" w:type="dxa"/>
          </w:tcPr>
          <w:p w:rsidR="00036D07" w:rsidRPr="00A54ED2" w:rsidRDefault="00036D07" w:rsidP="004A3B99">
            <w:pPr>
              <w:spacing w:after="0" w:line="240" w:lineRule="auto"/>
            </w:pPr>
            <w:r w:rsidRPr="00A54ED2">
              <w:t>4.</w:t>
            </w:r>
          </w:p>
        </w:tc>
        <w:tc>
          <w:tcPr>
            <w:tcW w:w="3553" w:type="dxa"/>
            <w:vMerge/>
          </w:tcPr>
          <w:p w:rsidR="00036D07" w:rsidRDefault="00036D07" w:rsidP="004A3B99">
            <w:pPr>
              <w:spacing w:after="0" w:line="240" w:lineRule="auto"/>
            </w:pPr>
          </w:p>
        </w:tc>
        <w:tc>
          <w:tcPr>
            <w:tcW w:w="6943" w:type="dxa"/>
          </w:tcPr>
          <w:p w:rsidR="00036D07" w:rsidRPr="00EE1473" w:rsidRDefault="00036D07" w:rsidP="00A61B2E">
            <w:pPr>
              <w:spacing w:after="0" w:line="240" w:lineRule="auto"/>
              <w:rPr>
                <w:sz w:val="24"/>
                <w:szCs w:val="24"/>
              </w:rPr>
            </w:pPr>
            <w:r w:rsidRPr="00EE1473">
              <w:rPr>
                <w:sz w:val="24"/>
                <w:szCs w:val="24"/>
              </w:rPr>
              <w:t xml:space="preserve">Všeobecná  pohybová výkonnosť- </w:t>
            </w:r>
            <w:r>
              <w:rPr>
                <w:sz w:val="24"/>
                <w:szCs w:val="24"/>
              </w:rPr>
              <w:t>skok z miesta, vý</w:t>
            </w:r>
            <w:r w:rsidRPr="00EE1473">
              <w:rPr>
                <w:sz w:val="24"/>
                <w:szCs w:val="24"/>
              </w:rPr>
              <w:t>drž v zhybe</w:t>
            </w:r>
          </w:p>
        </w:tc>
        <w:tc>
          <w:tcPr>
            <w:tcW w:w="1417" w:type="dxa"/>
          </w:tcPr>
          <w:p w:rsidR="00036D07" w:rsidRPr="00A54ED2" w:rsidRDefault="00036D07" w:rsidP="004A3B99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/>
          </w:tcPr>
          <w:p w:rsidR="00036D07" w:rsidRPr="00A54ED2" w:rsidRDefault="00036D07" w:rsidP="004A3B99">
            <w:pPr>
              <w:spacing w:after="0" w:line="240" w:lineRule="auto"/>
            </w:pPr>
          </w:p>
        </w:tc>
        <w:tc>
          <w:tcPr>
            <w:tcW w:w="1005" w:type="dxa"/>
          </w:tcPr>
          <w:p w:rsidR="00036D07" w:rsidRPr="00A54ED2" w:rsidRDefault="00036D07" w:rsidP="004A3B99">
            <w:pPr>
              <w:spacing w:after="0" w:line="240" w:lineRule="auto"/>
            </w:pPr>
            <w:r w:rsidRPr="00A54ED2">
              <w:t>5.</w:t>
            </w:r>
          </w:p>
        </w:tc>
        <w:tc>
          <w:tcPr>
            <w:tcW w:w="3553" w:type="dxa"/>
            <w:vMerge/>
          </w:tcPr>
          <w:p w:rsidR="00036D07" w:rsidRDefault="00036D07" w:rsidP="004A3B99">
            <w:pPr>
              <w:spacing w:after="0" w:line="240" w:lineRule="auto"/>
            </w:pPr>
          </w:p>
        </w:tc>
        <w:tc>
          <w:tcPr>
            <w:tcW w:w="6943" w:type="dxa"/>
          </w:tcPr>
          <w:p w:rsidR="00036D07" w:rsidRPr="00EE1473" w:rsidRDefault="00036D07" w:rsidP="00A61B2E">
            <w:pPr>
              <w:spacing w:after="0" w:line="240" w:lineRule="auto"/>
              <w:rPr>
                <w:sz w:val="24"/>
                <w:szCs w:val="24"/>
              </w:rPr>
            </w:pPr>
            <w:r w:rsidRPr="00EE1473">
              <w:rPr>
                <w:sz w:val="24"/>
                <w:szCs w:val="24"/>
              </w:rPr>
              <w:t xml:space="preserve">Všeobecná  pohybová výkonnosť- </w:t>
            </w:r>
            <w:r>
              <w:rPr>
                <w:sz w:val="24"/>
                <w:szCs w:val="24"/>
              </w:rPr>
              <w:t>800 m</w:t>
            </w:r>
          </w:p>
        </w:tc>
        <w:tc>
          <w:tcPr>
            <w:tcW w:w="1417" w:type="dxa"/>
          </w:tcPr>
          <w:p w:rsidR="00036D07" w:rsidRPr="00A54ED2" w:rsidRDefault="00036D07" w:rsidP="004A3B99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/>
          </w:tcPr>
          <w:p w:rsidR="00036D07" w:rsidRPr="00A54ED2" w:rsidRDefault="00036D07" w:rsidP="004A3B99">
            <w:pPr>
              <w:spacing w:after="0" w:line="240" w:lineRule="auto"/>
            </w:pPr>
          </w:p>
        </w:tc>
        <w:tc>
          <w:tcPr>
            <w:tcW w:w="1005" w:type="dxa"/>
          </w:tcPr>
          <w:p w:rsidR="00036D07" w:rsidRPr="00A54ED2" w:rsidRDefault="00036D07" w:rsidP="004A3B99">
            <w:pPr>
              <w:spacing w:after="0" w:line="240" w:lineRule="auto"/>
            </w:pPr>
            <w:r>
              <w:t xml:space="preserve">6. </w:t>
            </w:r>
          </w:p>
        </w:tc>
        <w:tc>
          <w:tcPr>
            <w:tcW w:w="3553" w:type="dxa"/>
            <w:vMerge w:val="restart"/>
          </w:tcPr>
          <w:p w:rsidR="00036D07" w:rsidRPr="002A16C2" w:rsidRDefault="00036D07" w:rsidP="004A3B99">
            <w:pPr>
              <w:rPr>
                <w:b/>
                <w:bCs/>
                <w:u w:val="single"/>
              </w:rPr>
            </w:pPr>
            <w:r>
              <w:t xml:space="preserve">Atletika    </w:t>
            </w:r>
            <w:r>
              <w:rPr>
                <w:b/>
                <w:bCs/>
                <w:u w:val="single"/>
              </w:rPr>
              <w:t>11</w:t>
            </w:r>
          </w:p>
        </w:tc>
        <w:tc>
          <w:tcPr>
            <w:tcW w:w="6943" w:type="dxa"/>
          </w:tcPr>
          <w:p w:rsidR="00036D07" w:rsidRPr="00A54ED2" w:rsidRDefault="00036D07" w:rsidP="004A3B99">
            <w:pPr>
              <w:spacing w:after="0" w:line="240" w:lineRule="auto"/>
            </w:pPr>
            <w:r>
              <w:t>Atletické rozcvičenie</w:t>
            </w:r>
          </w:p>
        </w:tc>
        <w:tc>
          <w:tcPr>
            <w:tcW w:w="1417" w:type="dxa"/>
          </w:tcPr>
          <w:p w:rsidR="00036D07" w:rsidRPr="00A54ED2" w:rsidRDefault="00036D07" w:rsidP="004A3B99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/>
          </w:tcPr>
          <w:p w:rsidR="00036D07" w:rsidRPr="00A54ED2" w:rsidRDefault="00036D07" w:rsidP="004A3B99">
            <w:pPr>
              <w:spacing w:after="0" w:line="240" w:lineRule="auto"/>
            </w:pPr>
          </w:p>
        </w:tc>
        <w:tc>
          <w:tcPr>
            <w:tcW w:w="1005" w:type="dxa"/>
          </w:tcPr>
          <w:p w:rsidR="00036D07" w:rsidRPr="00A54ED2" w:rsidRDefault="00036D07" w:rsidP="004A3B99">
            <w:pPr>
              <w:spacing w:after="0" w:line="240" w:lineRule="auto"/>
            </w:pPr>
            <w:r>
              <w:t>7.</w:t>
            </w:r>
          </w:p>
        </w:tc>
        <w:tc>
          <w:tcPr>
            <w:tcW w:w="3553" w:type="dxa"/>
            <w:vMerge/>
          </w:tcPr>
          <w:p w:rsidR="00036D07" w:rsidRPr="00A54ED2" w:rsidRDefault="00036D07" w:rsidP="004A3B99">
            <w:pPr>
              <w:spacing w:after="0" w:line="240" w:lineRule="auto"/>
            </w:pPr>
          </w:p>
        </w:tc>
        <w:tc>
          <w:tcPr>
            <w:tcW w:w="6943" w:type="dxa"/>
          </w:tcPr>
          <w:p w:rsidR="00036D07" w:rsidRPr="00A54ED2" w:rsidRDefault="00036D07" w:rsidP="004A3B99">
            <w:pPr>
              <w:spacing w:after="0" w:line="240" w:lineRule="auto"/>
            </w:pPr>
            <w:r>
              <w:t xml:space="preserve">Atletická bežecká abeceda- popis, ukážky. </w:t>
            </w:r>
          </w:p>
        </w:tc>
        <w:tc>
          <w:tcPr>
            <w:tcW w:w="1417" w:type="dxa"/>
          </w:tcPr>
          <w:p w:rsidR="00036D07" w:rsidRPr="00A54ED2" w:rsidRDefault="00036D07" w:rsidP="004A3B99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/>
          </w:tcPr>
          <w:p w:rsidR="00036D07" w:rsidRPr="00A54ED2" w:rsidRDefault="00036D07" w:rsidP="004A3B99">
            <w:pPr>
              <w:spacing w:after="0" w:line="240" w:lineRule="auto"/>
            </w:pPr>
          </w:p>
        </w:tc>
        <w:tc>
          <w:tcPr>
            <w:tcW w:w="1005" w:type="dxa"/>
          </w:tcPr>
          <w:p w:rsidR="00036D07" w:rsidRDefault="00036D07" w:rsidP="004A3B99">
            <w:pPr>
              <w:spacing w:after="0" w:line="240" w:lineRule="auto"/>
            </w:pPr>
            <w:r>
              <w:t>8.</w:t>
            </w:r>
          </w:p>
        </w:tc>
        <w:tc>
          <w:tcPr>
            <w:tcW w:w="3553" w:type="dxa"/>
            <w:vMerge/>
          </w:tcPr>
          <w:p w:rsidR="00036D07" w:rsidRPr="00A54ED2" w:rsidRDefault="00036D07" w:rsidP="004A3B99">
            <w:pPr>
              <w:spacing w:after="0" w:line="240" w:lineRule="auto"/>
            </w:pPr>
          </w:p>
        </w:tc>
        <w:tc>
          <w:tcPr>
            <w:tcW w:w="6943" w:type="dxa"/>
          </w:tcPr>
          <w:p w:rsidR="00036D07" w:rsidRPr="00EE1473" w:rsidRDefault="00036D07" w:rsidP="004A3B99">
            <w:pPr>
              <w:spacing w:after="0" w:line="240" w:lineRule="auto"/>
            </w:pPr>
            <w:r>
              <w:t>Vysoký, polovysoký, padavý štart (štarty z rôznych polôh).</w:t>
            </w:r>
          </w:p>
        </w:tc>
        <w:tc>
          <w:tcPr>
            <w:tcW w:w="1417" w:type="dxa"/>
          </w:tcPr>
          <w:p w:rsidR="00036D07" w:rsidRPr="00A54ED2" w:rsidRDefault="00036D07" w:rsidP="004A3B99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/>
          </w:tcPr>
          <w:p w:rsidR="00036D07" w:rsidRPr="00A54ED2" w:rsidRDefault="00036D07" w:rsidP="004A3B99">
            <w:pPr>
              <w:spacing w:after="0" w:line="240" w:lineRule="auto"/>
            </w:pPr>
          </w:p>
        </w:tc>
        <w:tc>
          <w:tcPr>
            <w:tcW w:w="1005" w:type="dxa"/>
          </w:tcPr>
          <w:p w:rsidR="00036D07" w:rsidRDefault="00036D07" w:rsidP="004A3B99">
            <w:pPr>
              <w:spacing w:after="0" w:line="240" w:lineRule="auto"/>
              <w:rPr>
                <w:sz w:val="24"/>
                <w:szCs w:val="24"/>
              </w:rPr>
            </w:pPr>
            <w:r>
              <w:t>9-10</w:t>
            </w:r>
            <w:r w:rsidRPr="00A54ED2">
              <w:t>.</w:t>
            </w:r>
          </w:p>
        </w:tc>
        <w:tc>
          <w:tcPr>
            <w:tcW w:w="3553" w:type="dxa"/>
            <w:vMerge/>
          </w:tcPr>
          <w:p w:rsidR="00036D07" w:rsidRPr="00A54ED2" w:rsidRDefault="00036D07" w:rsidP="004A3B99">
            <w:pPr>
              <w:spacing w:after="0" w:line="240" w:lineRule="auto"/>
            </w:pPr>
          </w:p>
        </w:tc>
        <w:tc>
          <w:tcPr>
            <w:tcW w:w="6943" w:type="dxa"/>
          </w:tcPr>
          <w:p w:rsidR="00036D07" w:rsidRPr="00EE1473" w:rsidRDefault="00036D07" w:rsidP="004A3B99">
            <w:pPr>
              <w:spacing w:after="0" w:line="240" w:lineRule="auto"/>
              <w:rPr>
                <w:sz w:val="24"/>
                <w:szCs w:val="24"/>
              </w:rPr>
            </w:pPr>
            <w:r w:rsidRPr="00EE1473">
              <w:t>Rozvoj vytrvalosti - prerušovaný beh so zmenou intenzity</w:t>
            </w:r>
          </w:p>
        </w:tc>
        <w:tc>
          <w:tcPr>
            <w:tcW w:w="1417" w:type="dxa"/>
          </w:tcPr>
          <w:p w:rsidR="00036D07" w:rsidRPr="00A54ED2" w:rsidRDefault="00036D07" w:rsidP="004A3B99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/>
          </w:tcPr>
          <w:p w:rsidR="00036D07" w:rsidRPr="00A54ED2" w:rsidRDefault="00036D07" w:rsidP="004A3B99">
            <w:pPr>
              <w:spacing w:after="0" w:line="240" w:lineRule="auto"/>
            </w:pPr>
          </w:p>
        </w:tc>
        <w:tc>
          <w:tcPr>
            <w:tcW w:w="1005" w:type="dxa"/>
          </w:tcPr>
          <w:p w:rsidR="00036D07" w:rsidRDefault="00036D07" w:rsidP="004A3B99">
            <w:pPr>
              <w:spacing w:after="0" w:line="240" w:lineRule="auto"/>
              <w:rPr>
                <w:sz w:val="24"/>
                <w:szCs w:val="24"/>
              </w:rPr>
            </w:pPr>
            <w:r>
              <w:t>11-12</w:t>
            </w:r>
            <w:r w:rsidRPr="00A54ED2">
              <w:t>.</w:t>
            </w:r>
          </w:p>
        </w:tc>
        <w:tc>
          <w:tcPr>
            <w:tcW w:w="3553" w:type="dxa"/>
            <w:vMerge/>
          </w:tcPr>
          <w:p w:rsidR="00036D07" w:rsidRPr="00A54ED2" w:rsidRDefault="00036D07" w:rsidP="004A3B99">
            <w:pPr>
              <w:spacing w:after="0" w:line="240" w:lineRule="auto"/>
            </w:pPr>
          </w:p>
        </w:tc>
        <w:tc>
          <w:tcPr>
            <w:tcW w:w="6943" w:type="dxa"/>
          </w:tcPr>
          <w:p w:rsidR="00036D07" w:rsidRPr="00EE1473" w:rsidRDefault="00036D07" w:rsidP="004A3B9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Štafetový beh</w:t>
            </w:r>
          </w:p>
        </w:tc>
        <w:tc>
          <w:tcPr>
            <w:tcW w:w="1417" w:type="dxa"/>
          </w:tcPr>
          <w:p w:rsidR="00036D07" w:rsidRPr="00A54ED2" w:rsidRDefault="00036D07" w:rsidP="004A3B99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</w:tcPr>
          <w:p w:rsidR="00036D07" w:rsidRPr="00A54ED2" w:rsidRDefault="00036D07" w:rsidP="004A3B99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Október</w:t>
            </w:r>
          </w:p>
        </w:tc>
        <w:tc>
          <w:tcPr>
            <w:tcW w:w="12918" w:type="dxa"/>
            <w:gridSpan w:val="4"/>
          </w:tcPr>
          <w:p w:rsidR="00036D07" w:rsidRPr="00A54ED2" w:rsidRDefault="00036D07" w:rsidP="004A3B99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 w:val="restart"/>
          </w:tcPr>
          <w:p w:rsidR="00036D07" w:rsidRPr="00A54ED2" w:rsidRDefault="00036D07" w:rsidP="004A3B99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036D07" w:rsidRDefault="00036D07" w:rsidP="004A3B99">
            <w:pPr>
              <w:spacing w:after="0" w:line="240" w:lineRule="auto"/>
              <w:rPr>
                <w:sz w:val="24"/>
                <w:szCs w:val="24"/>
              </w:rPr>
            </w:pPr>
            <w:r>
              <w:t>13</w:t>
            </w:r>
            <w:r w:rsidRPr="00A54ED2">
              <w:t>.</w:t>
            </w:r>
            <w:r>
              <w:t>-14.</w:t>
            </w:r>
          </w:p>
        </w:tc>
        <w:tc>
          <w:tcPr>
            <w:tcW w:w="3553" w:type="dxa"/>
            <w:vMerge w:val="restart"/>
          </w:tcPr>
          <w:p w:rsidR="00036D07" w:rsidRPr="00A54ED2" w:rsidRDefault="00036D07" w:rsidP="004A3B99">
            <w:pPr>
              <w:spacing w:after="0" w:line="240" w:lineRule="auto"/>
            </w:pPr>
          </w:p>
        </w:tc>
        <w:tc>
          <w:tcPr>
            <w:tcW w:w="6943" w:type="dxa"/>
          </w:tcPr>
          <w:p w:rsidR="00036D07" w:rsidRPr="00EE1473" w:rsidRDefault="00036D07" w:rsidP="004A3B9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Rozvoj rýchlosti hrou</w:t>
            </w:r>
          </w:p>
        </w:tc>
        <w:tc>
          <w:tcPr>
            <w:tcW w:w="1417" w:type="dxa"/>
          </w:tcPr>
          <w:p w:rsidR="00036D07" w:rsidRPr="00A54ED2" w:rsidRDefault="00036D07" w:rsidP="004A3B99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/>
          </w:tcPr>
          <w:p w:rsidR="00036D07" w:rsidRPr="00A54ED2" w:rsidRDefault="00036D07" w:rsidP="004A3B99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036D07" w:rsidRPr="00A54ED2" w:rsidRDefault="00036D07" w:rsidP="004A3B99">
            <w:pPr>
              <w:spacing w:after="0" w:line="240" w:lineRule="auto"/>
            </w:pPr>
            <w:r>
              <w:t>15</w:t>
            </w:r>
            <w:r w:rsidRPr="00A54ED2">
              <w:t>.</w:t>
            </w:r>
            <w:r>
              <w:t>- 16.</w:t>
            </w:r>
            <w:r>
              <w:rPr>
                <w:sz w:val="24"/>
                <w:szCs w:val="24"/>
              </w:rPr>
              <w:t xml:space="preserve">                                                                                  </w:t>
            </w:r>
          </w:p>
        </w:tc>
        <w:tc>
          <w:tcPr>
            <w:tcW w:w="3553" w:type="dxa"/>
            <w:vMerge/>
          </w:tcPr>
          <w:p w:rsidR="00036D07" w:rsidRPr="00A54ED2" w:rsidRDefault="00036D07" w:rsidP="004A3B99">
            <w:pPr>
              <w:spacing w:after="0" w:line="240" w:lineRule="auto"/>
            </w:pPr>
          </w:p>
        </w:tc>
        <w:tc>
          <w:tcPr>
            <w:tcW w:w="6943" w:type="dxa"/>
          </w:tcPr>
          <w:p w:rsidR="00036D07" w:rsidRPr="00A54ED2" w:rsidRDefault="00036D07" w:rsidP="004A3B99">
            <w:pPr>
              <w:spacing w:after="0" w:line="240" w:lineRule="auto"/>
            </w:pPr>
            <w:r>
              <w:t>Rozvoj vytrvalosti hrami</w:t>
            </w:r>
          </w:p>
        </w:tc>
        <w:tc>
          <w:tcPr>
            <w:tcW w:w="1417" w:type="dxa"/>
          </w:tcPr>
          <w:p w:rsidR="00036D07" w:rsidRPr="00A54ED2" w:rsidRDefault="00036D07" w:rsidP="004A3B99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/>
          </w:tcPr>
          <w:p w:rsidR="00036D07" w:rsidRPr="00A54ED2" w:rsidRDefault="00036D07" w:rsidP="00C9671C">
            <w:pPr>
              <w:spacing w:after="0" w:line="240" w:lineRule="auto"/>
            </w:pPr>
          </w:p>
        </w:tc>
        <w:tc>
          <w:tcPr>
            <w:tcW w:w="1005" w:type="dxa"/>
          </w:tcPr>
          <w:p w:rsidR="00036D07" w:rsidRPr="00A54ED2" w:rsidRDefault="00036D07" w:rsidP="00C9671C">
            <w:pPr>
              <w:spacing w:after="0" w:line="240" w:lineRule="auto"/>
            </w:pPr>
            <w:r>
              <w:t>17.-18.</w:t>
            </w:r>
          </w:p>
        </w:tc>
        <w:tc>
          <w:tcPr>
            <w:tcW w:w="3553" w:type="dxa"/>
            <w:vMerge w:val="restart"/>
          </w:tcPr>
          <w:p w:rsidR="00036D07" w:rsidRPr="004A3B99" w:rsidRDefault="00036D07" w:rsidP="00C9671C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t xml:space="preserve">Rytmická gymnastika  </w:t>
            </w:r>
            <w:r>
              <w:rPr>
                <w:b/>
                <w:bCs/>
                <w:u w:val="single"/>
              </w:rPr>
              <w:t>7</w:t>
            </w:r>
          </w:p>
        </w:tc>
        <w:tc>
          <w:tcPr>
            <w:tcW w:w="6943" w:type="dxa"/>
          </w:tcPr>
          <w:p w:rsidR="00036D07" w:rsidRDefault="00036D07" w:rsidP="00C9671C">
            <w:pPr>
              <w:spacing w:after="0" w:line="240" w:lineRule="auto"/>
            </w:pPr>
            <w:r>
              <w:t>Ľudové tance – tanečné kroky (valčík, polka, ...)</w:t>
            </w:r>
          </w:p>
        </w:tc>
        <w:tc>
          <w:tcPr>
            <w:tcW w:w="1417" w:type="dxa"/>
          </w:tcPr>
          <w:p w:rsidR="00036D07" w:rsidRPr="00A54ED2" w:rsidRDefault="00036D07" w:rsidP="00C9671C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/>
          </w:tcPr>
          <w:p w:rsidR="00036D07" w:rsidRPr="00A54ED2" w:rsidRDefault="00036D07" w:rsidP="00C9671C">
            <w:pPr>
              <w:spacing w:after="0" w:line="240" w:lineRule="auto"/>
            </w:pPr>
          </w:p>
        </w:tc>
        <w:tc>
          <w:tcPr>
            <w:tcW w:w="1005" w:type="dxa"/>
          </w:tcPr>
          <w:p w:rsidR="00036D07" w:rsidRDefault="00036D07" w:rsidP="00C9671C">
            <w:pPr>
              <w:spacing w:after="0" w:line="240" w:lineRule="auto"/>
            </w:pPr>
            <w:r>
              <w:t>19.-23.</w:t>
            </w:r>
          </w:p>
        </w:tc>
        <w:tc>
          <w:tcPr>
            <w:tcW w:w="3553" w:type="dxa"/>
            <w:vMerge/>
          </w:tcPr>
          <w:p w:rsidR="00036D07" w:rsidRPr="00A20A83" w:rsidRDefault="00036D07" w:rsidP="00C9671C">
            <w:pPr>
              <w:spacing w:after="0" w:line="240" w:lineRule="auto"/>
            </w:pPr>
          </w:p>
        </w:tc>
        <w:tc>
          <w:tcPr>
            <w:tcW w:w="6943" w:type="dxa"/>
          </w:tcPr>
          <w:p w:rsidR="00036D07" w:rsidRDefault="00036D07" w:rsidP="00C9671C">
            <w:pPr>
              <w:spacing w:after="0" w:line="240" w:lineRule="auto"/>
            </w:pPr>
            <w:r>
              <w:t>Latino-americké – tanečné kroky ( chacha, samba, jive, ...)</w:t>
            </w:r>
          </w:p>
        </w:tc>
        <w:tc>
          <w:tcPr>
            <w:tcW w:w="1417" w:type="dxa"/>
          </w:tcPr>
          <w:p w:rsidR="00036D07" w:rsidRPr="00A54ED2" w:rsidRDefault="00036D07" w:rsidP="00C9671C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</w:tcPr>
          <w:p w:rsidR="00036D07" w:rsidRPr="00A54ED2" w:rsidRDefault="00036D07" w:rsidP="00C9671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036D07" w:rsidRPr="00A54ED2" w:rsidRDefault="00036D07" w:rsidP="00C9671C">
            <w:pPr>
              <w:spacing w:after="0" w:line="240" w:lineRule="auto"/>
            </w:pPr>
            <w:r>
              <w:t>24.</w:t>
            </w:r>
          </w:p>
        </w:tc>
        <w:tc>
          <w:tcPr>
            <w:tcW w:w="3553" w:type="dxa"/>
          </w:tcPr>
          <w:p w:rsidR="00036D07" w:rsidRPr="00A20A83" w:rsidRDefault="00036D07" w:rsidP="00C9671C">
            <w:pPr>
              <w:spacing w:after="0" w:line="240" w:lineRule="auto"/>
            </w:pPr>
            <w:r w:rsidRPr="00A20A83">
              <w:t xml:space="preserve">Prehadzovaná  </w:t>
            </w:r>
            <w:r>
              <w:rPr>
                <w:b/>
                <w:bCs/>
                <w:u w:val="single"/>
              </w:rPr>
              <w:t xml:space="preserve"> 8</w:t>
            </w:r>
          </w:p>
        </w:tc>
        <w:tc>
          <w:tcPr>
            <w:tcW w:w="6943" w:type="dxa"/>
          </w:tcPr>
          <w:p w:rsidR="00036D07" w:rsidRPr="00C91F3E" w:rsidRDefault="00036D07" w:rsidP="00C9671C">
            <w:pPr>
              <w:pStyle w:val="Heading5"/>
              <w:rPr>
                <w:lang w:val="sk-SK"/>
              </w:rPr>
            </w:pPr>
            <w:r w:rsidRPr="00EE1473">
              <w:rPr>
                <w:lang w:val="sk-SK"/>
              </w:rPr>
              <w:t>Úvodná hodina - pravidlá</w:t>
            </w:r>
          </w:p>
        </w:tc>
        <w:tc>
          <w:tcPr>
            <w:tcW w:w="1417" w:type="dxa"/>
          </w:tcPr>
          <w:p w:rsidR="00036D07" w:rsidRPr="00A54ED2" w:rsidRDefault="00036D07" w:rsidP="00C9671C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</w:tcPr>
          <w:p w:rsidR="00036D07" w:rsidRPr="00A54ED2" w:rsidRDefault="00036D07" w:rsidP="00C9671C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November</w:t>
            </w:r>
          </w:p>
        </w:tc>
        <w:tc>
          <w:tcPr>
            <w:tcW w:w="1005" w:type="dxa"/>
          </w:tcPr>
          <w:p w:rsidR="00036D07" w:rsidRDefault="00036D07" w:rsidP="00C9671C">
            <w:pPr>
              <w:spacing w:after="0" w:line="240" w:lineRule="auto"/>
            </w:pPr>
          </w:p>
        </w:tc>
        <w:tc>
          <w:tcPr>
            <w:tcW w:w="3553" w:type="dxa"/>
          </w:tcPr>
          <w:p w:rsidR="00036D07" w:rsidRPr="00A20A83" w:rsidRDefault="00036D07" w:rsidP="00C9671C">
            <w:pPr>
              <w:spacing w:after="0" w:line="240" w:lineRule="auto"/>
            </w:pPr>
          </w:p>
        </w:tc>
        <w:tc>
          <w:tcPr>
            <w:tcW w:w="6943" w:type="dxa"/>
          </w:tcPr>
          <w:p w:rsidR="00036D07" w:rsidRPr="00EE1473" w:rsidRDefault="00036D07" w:rsidP="00C9671C">
            <w:pPr>
              <w:pStyle w:val="Heading5"/>
              <w:rPr>
                <w:lang w:val="sk-SK"/>
              </w:rPr>
            </w:pPr>
          </w:p>
        </w:tc>
        <w:tc>
          <w:tcPr>
            <w:tcW w:w="1417" w:type="dxa"/>
          </w:tcPr>
          <w:p w:rsidR="00036D07" w:rsidRPr="00A54ED2" w:rsidRDefault="00036D07" w:rsidP="00C9671C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 w:val="restart"/>
          </w:tcPr>
          <w:p w:rsidR="00036D07" w:rsidRPr="00A54ED2" w:rsidRDefault="00036D07" w:rsidP="00C9671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036D07" w:rsidRDefault="00036D07" w:rsidP="00C9671C">
            <w:pPr>
              <w:spacing w:after="0" w:line="240" w:lineRule="auto"/>
            </w:pPr>
            <w:r>
              <w:t>25.-26.</w:t>
            </w:r>
          </w:p>
        </w:tc>
        <w:tc>
          <w:tcPr>
            <w:tcW w:w="3553" w:type="dxa"/>
            <w:vMerge w:val="restart"/>
          </w:tcPr>
          <w:p w:rsidR="00036D07" w:rsidRPr="00A20A83" w:rsidRDefault="00036D07" w:rsidP="00C9671C">
            <w:pPr>
              <w:spacing w:after="0" w:line="240" w:lineRule="auto"/>
            </w:pPr>
          </w:p>
        </w:tc>
        <w:tc>
          <w:tcPr>
            <w:tcW w:w="6943" w:type="dxa"/>
          </w:tcPr>
          <w:p w:rsidR="00036D07" w:rsidRPr="00EE1473" w:rsidRDefault="00036D07" w:rsidP="00C9671C">
            <w:pPr>
              <w:pStyle w:val="Heading5"/>
              <w:rPr>
                <w:lang w:val="sk-SK"/>
              </w:rPr>
            </w:pPr>
            <w:r>
              <w:rPr>
                <w:lang w:val="sk-SK"/>
              </w:rPr>
              <w:t>Rozvoj sily HK medicimbalmi</w:t>
            </w:r>
          </w:p>
        </w:tc>
        <w:tc>
          <w:tcPr>
            <w:tcW w:w="1417" w:type="dxa"/>
          </w:tcPr>
          <w:p w:rsidR="00036D07" w:rsidRPr="00A54ED2" w:rsidRDefault="00036D07" w:rsidP="00C9671C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/>
          </w:tcPr>
          <w:p w:rsidR="00036D07" w:rsidRPr="00A54ED2" w:rsidRDefault="00036D07" w:rsidP="00C9671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036D07" w:rsidRDefault="00036D07" w:rsidP="00C9671C">
            <w:pPr>
              <w:spacing w:after="0" w:line="240" w:lineRule="auto"/>
            </w:pPr>
            <w:r>
              <w:t xml:space="preserve">27.- 31. </w:t>
            </w:r>
          </w:p>
        </w:tc>
        <w:tc>
          <w:tcPr>
            <w:tcW w:w="3553" w:type="dxa"/>
            <w:vMerge/>
          </w:tcPr>
          <w:p w:rsidR="00036D07" w:rsidRPr="00A20A83" w:rsidRDefault="00036D07" w:rsidP="00C9671C">
            <w:pPr>
              <w:spacing w:after="0" w:line="240" w:lineRule="auto"/>
            </w:pPr>
          </w:p>
        </w:tc>
        <w:tc>
          <w:tcPr>
            <w:tcW w:w="6943" w:type="dxa"/>
          </w:tcPr>
          <w:p w:rsidR="00036D07" w:rsidRPr="00EE1473" w:rsidRDefault="00036D07" w:rsidP="00C9671C">
            <w:pPr>
              <w:pStyle w:val="Heading5"/>
              <w:rPr>
                <w:lang w:val="sk-SK"/>
              </w:rPr>
            </w:pPr>
            <w:r w:rsidRPr="00EE1473">
              <w:rPr>
                <w:lang w:val="sk-SK"/>
              </w:rPr>
              <w:t xml:space="preserve">Hra </w:t>
            </w:r>
          </w:p>
        </w:tc>
        <w:tc>
          <w:tcPr>
            <w:tcW w:w="1417" w:type="dxa"/>
          </w:tcPr>
          <w:p w:rsidR="00036D07" w:rsidRPr="00A54ED2" w:rsidRDefault="00036D07" w:rsidP="00C9671C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/>
          </w:tcPr>
          <w:p w:rsidR="00036D07" w:rsidRPr="00A54ED2" w:rsidRDefault="00036D07" w:rsidP="007E240B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036D07" w:rsidRDefault="00036D07" w:rsidP="007E240B">
            <w:pPr>
              <w:spacing w:after="0" w:line="240" w:lineRule="auto"/>
            </w:pPr>
            <w:r>
              <w:t>32.</w:t>
            </w:r>
          </w:p>
        </w:tc>
        <w:tc>
          <w:tcPr>
            <w:tcW w:w="3553" w:type="dxa"/>
            <w:vMerge w:val="restart"/>
          </w:tcPr>
          <w:p w:rsidR="00036D07" w:rsidRPr="00A20A83" w:rsidRDefault="00036D07" w:rsidP="007E240B">
            <w:pPr>
              <w:spacing w:after="0" w:line="240" w:lineRule="auto"/>
            </w:pPr>
            <w:r>
              <w:t xml:space="preserve">Gymnastika  </w:t>
            </w:r>
            <w:r>
              <w:rPr>
                <w:b/>
                <w:bCs/>
                <w:u w:val="single"/>
              </w:rPr>
              <w:t>16</w:t>
            </w:r>
          </w:p>
        </w:tc>
        <w:tc>
          <w:tcPr>
            <w:tcW w:w="6943" w:type="dxa"/>
          </w:tcPr>
          <w:p w:rsidR="00036D07" w:rsidRDefault="00036D07" w:rsidP="007E240B">
            <w:pPr>
              <w:spacing w:after="0" w:line="240" w:lineRule="auto"/>
            </w:pPr>
            <w:r>
              <w:t>Úvodná hodina - dýchacie cvičenia, cvičenia na správne držanie tela, východiskové polohy, spevňovacie cvičenia</w:t>
            </w:r>
          </w:p>
        </w:tc>
        <w:tc>
          <w:tcPr>
            <w:tcW w:w="1417" w:type="dxa"/>
          </w:tcPr>
          <w:p w:rsidR="00036D07" w:rsidRPr="00A54ED2" w:rsidRDefault="00036D07" w:rsidP="007E240B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/>
          </w:tcPr>
          <w:p w:rsidR="00036D07" w:rsidRPr="00A54ED2" w:rsidRDefault="00036D07" w:rsidP="007E240B">
            <w:pPr>
              <w:spacing w:after="0" w:line="240" w:lineRule="auto"/>
            </w:pPr>
          </w:p>
        </w:tc>
        <w:tc>
          <w:tcPr>
            <w:tcW w:w="1005" w:type="dxa"/>
          </w:tcPr>
          <w:p w:rsidR="00036D07" w:rsidRDefault="00036D07" w:rsidP="007E240B">
            <w:pPr>
              <w:spacing w:after="0" w:line="240" w:lineRule="auto"/>
            </w:pPr>
            <w:r>
              <w:t>33.</w:t>
            </w:r>
          </w:p>
        </w:tc>
        <w:tc>
          <w:tcPr>
            <w:tcW w:w="3553" w:type="dxa"/>
            <w:vMerge/>
          </w:tcPr>
          <w:p w:rsidR="00036D07" w:rsidRPr="00A20A83" w:rsidRDefault="00036D07" w:rsidP="007E240B">
            <w:pPr>
              <w:spacing w:after="0" w:line="240" w:lineRule="auto"/>
            </w:pPr>
          </w:p>
        </w:tc>
        <w:tc>
          <w:tcPr>
            <w:tcW w:w="6943" w:type="dxa"/>
          </w:tcPr>
          <w:p w:rsidR="00036D07" w:rsidRPr="00A54ED2" w:rsidRDefault="00036D07" w:rsidP="007E240B">
            <w:pPr>
              <w:spacing w:after="0" w:line="240" w:lineRule="auto"/>
            </w:pPr>
            <w:r>
              <w:t>Kotúľ vpred, výskok</w:t>
            </w:r>
          </w:p>
        </w:tc>
        <w:tc>
          <w:tcPr>
            <w:tcW w:w="1417" w:type="dxa"/>
          </w:tcPr>
          <w:p w:rsidR="00036D07" w:rsidRPr="00A54ED2" w:rsidRDefault="00036D07" w:rsidP="007E240B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/>
          </w:tcPr>
          <w:p w:rsidR="00036D07" w:rsidRPr="00A54ED2" w:rsidRDefault="00036D07" w:rsidP="007E240B">
            <w:pPr>
              <w:spacing w:after="0" w:line="240" w:lineRule="auto"/>
            </w:pPr>
          </w:p>
        </w:tc>
        <w:tc>
          <w:tcPr>
            <w:tcW w:w="1005" w:type="dxa"/>
          </w:tcPr>
          <w:p w:rsidR="00036D07" w:rsidRDefault="00036D07" w:rsidP="007E240B">
            <w:pPr>
              <w:spacing w:after="0" w:line="240" w:lineRule="auto"/>
            </w:pPr>
            <w:r>
              <w:t>34.</w:t>
            </w:r>
          </w:p>
        </w:tc>
        <w:tc>
          <w:tcPr>
            <w:tcW w:w="3553" w:type="dxa"/>
            <w:vMerge/>
          </w:tcPr>
          <w:p w:rsidR="00036D07" w:rsidRPr="00A20A83" w:rsidRDefault="00036D07" w:rsidP="007E240B">
            <w:pPr>
              <w:spacing w:after="0" w:line="240" w:lineRule="auto"/>
            </w:pPr>
          </w:p>
        </w:tc>
        <w:tc>
          <w:tcPr>
            <w:tcW w:w="6943" w:type="dxa"/>
          </w:tcPr>
          <w:p w:rsidR="00036D07" w:rsidRDefault="00036D07" w:rsidP="007E240B">
            <w:pPr>
              <w:spacing w:after="0" w:line="240" w:lineRule="auto"/>
            </w:pPr>
            <w:r>
              <w:t>Kotúľ vzad, kolíska</w:t>
            </w:r>
          </w:p>
        </w:tc>
        <w:tc>
          <w:tcPr>
            <w:tcW w:w="1417" w:type="dxa"/>
          </w:tcPr>
          <w:p w:rsidR="00036D07" w:rsidRPr="00A54ED2" w:rsidRDefault="00036D07" w:rsidP="007E240B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/>
          </w:tcPr>
          <w:p w:rsidR="00036D07" w:rsidRPr="00A54ED2" w:rsidRDefault="00036D07" w:rsidP="007E240B">
            <w:pPr>
              <w:spacing w:after="0" w:line="240" w:lineRule="auto"/>
            </w:pPr>
          </w:p>
        </w:tc>
        <w:tc>
          <w:tcPr>
            <w:tcW w:w="1005" w:type="dxa"/>
          </w:tcPr>
          <w:p w:rsidR="00036D07" w:rsidRDefault="00036D07" w:rsidP="007E240B">
            <w:pPr>
              <w:spacing w:after="0" w:line="240" w:lineRule="auto"/>
            </w:pPr>
            <w:r>
              <w:t>35.-36.</w:t>
            </w:r>
          </w:p>
        </w:tc>
        <w:tc>
          <w:tcPr>
            <w:tcW w:w="3553" w:type="dxa"/>
            <w:vMerge/>
          </w:tcPr>
          <w:p w:rsidR="00036D07" w:rsidRPr="00A20A83" w:rsidRDefault="00036D07" w:rsidP="007E240B">
            <w:pPr>
              <w:spacing w:after="0" w:line="240" w:lineRule="auto"/>
            </w:pPr>
          </w:p>
        </w:tc>
        <w:tc>
          <w:tcPr>
            <w:tcW w:w="6943" w:type="dxa"/>
          </w:tcPr>
          <w:p w:rsidR="00036D07" w:rsidRPr="00EE1473" w:rsidRDefault="00036D07" w:rsidP="007E240B">
            <w:pPr>
              <w:pStyle w:val="Heading5"/>
              <w:rPr>
                <w:lang w:val="sk-SK"/>
              </w:rPr>
            </w:pPr>
            <w:r w:rsidRPr="007E240B">
              <w:rPr>
                <w:lang w:val="sk-SK"/>
              </w:rPr>
              <w:t>Kotúle vo väzbách</w:t>
            </w:r>
          </w:p>
        </w:tc>
        <w:tc>
          <w:tcPr>
            <w:tcW w:w="1417" w:type="dxa"/>
          </w:tcPr>
          <w:p w:rsidR="00036D07" w:rsidRPr="00A54ED2" w:rsidRDefault="00036D07" w:rsidP="007E240B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</w:tcPr>
          <w:p w:rsidR="00036D07" w:rsidRPr="00A54ED2" w:rsidRDefault="00036D07" w:rsidP="007E240B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December</w:t>
            </w:r>
          </w:p>
        </w:tc>
        <w:tc>
          <w:tcPr>
            <w:tcW w:w="12918" w:type="dxa"/>
            <w:gridSpan w:val="4"/>
          </w:tcPr>
          <w:p w:rsidR="00036D07" w:rsidRPr="00A54ED2" w:rsidRDefault="00036D07" w:rsidP="007E240B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 w:val="restart"/>
          </w:tcPr>
          <w:p w:rsidR="00036D07" w:rsidRPr="00A54ED2" w:rsidRDefault="00036D07" w:rsidP="00DD5363">
            <w:pPr>
              <w:spacing w:after="0" w:line="240" w:lineRule="auto"/>
            </w:pPr>
          </w:p>
        </w:tc>
        <w:tc>
          <w:tcPr>
            <w:tcW w:w="1005" w:type="dxa"/>
          </w:tcPr>
          <w:p w:rsidR="00036D07" w:rsidRDefault="00036D07" w:rsidP="00DD5363">
            <w:pPr>
              <w:spacing w:after="0" w:line="240" w:lineRule="auto"/>
            </w:pPr>
            <w:r>
              <w:t>37.</w:t>
            </w:r>
          </w:p>
        </w:tc>
        <w:tc>
          <w:tcPr>
            <w:tcW w:w="3553" w:type="dxa"/>
            <w:vMerge w:val="restart"/>
          </w:tcPr>
          <w:p w:rsidR="00036D07" w:rsidRPr="00A54ED2" w:rsidRDefault="00036D07" w:rsidP="00DD5363"/>
        </w:tc>
        <w:tc>
          <w:tcPr>
            <w:tcW w:w="6943" w:type="dxa"/>
          </w:tcPr>
          <w:p w:rsidR="00036D07" w:rsidRPr="00DE02E4" w:rsidRDefault="00036D07" w:rsidP="00DD5363">
            <w:pPr>
              <w:spacing w:after="0" w:line="240" w:lineRule="auto"/>
            </w:pPr>
            <w:r w:rsidRPr="00DE02E4">
              <w:t>Preval vzad do ľahu vznesmo</w:t>
            </w:r>
          </w:p>
        </w:tc>
        <w:tc>
          <w:tcPr>
            <w:tcW w:w="1417" w:type="dxa"/>
          </w:tcPr>
          <w:p w:rsidR="00036D07" w:rsidRPr="00A54ED2" w:rsidRDefault="00036D07" w:rsidP="00DD5363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/>
          </w:tcPr>
          <w:p w:rsidR="00036D07" w:rsidRPr="00A54ED2" w:rsidRDefault="00036D07" w:rsidP="00DD5363">
            <w:pPr>
              <w:spacing w:after="0" w:line="240" w:lineRule="auto"/>
            </w:pPr>
          </w:p>
        </w:tc>
        <w:tc>
          <w:tcPr>
            <w:tcW w:w="1005" w:type="dxa"/>
          </w:tcPr>
          <w:p w:rsidR="00036D07" w:rsidRDefault="00036D07" w:rsidP="00DD5363">
            <w:pPr>
              <w:spacing w:after="0" w:line="240" w:lineRule="auto"/>
            </w:pPr>
            <w:r>
              <w:t>38.-39.</w:t>
            </w:r>
          </w:p>
        </w:tc>
        <w:tc>
          <w:tcPr>
            <w:tcW w:w="3553" w:type="dxa"/>
            <w:vMerge/>
          </w:tcPr>
          <w:p w:rsidR="00036D07" w:rsidRPr="00A54ED2" w:rsidRDefault="00036D07" w:rsidP="00DD5363">
            <w:pPr>
              <w:spacing w:after="0" w:line="240" w:lineRule="auto"/>
            </w:pPr>
          </w:p>
        </w:tc>
        <w:tc>
          <w:tcPr>
            <w:tcW w:w="6943" w:type="dxa"/>
          </w:tcPr>
          <w:p w:rsidR="00036D07" w:rsidRPr="00C44D2A" w:rsidRDefault="00036D07" w:rsidP="00DD5363">
            <w:pPr>
              <w:spacing w:after="0" w:line="240" w:lineRule="auto"/>
            </w:pPr>
            <w:r>
              <w:t>Stoj  na lopatkách</w:t>
            </w:r>
          </w:p>
        </w:tc>
        <w:tc>
          <w:tcPr>
            <w:tcW w:w="1417" w:type="dxa"/>
          </w:tcPr>
          <w:p w:rsidR="00036D07" w:rsidRPr="00A54ED2" w:rsidRDefault="00036D07" w:rsidP="00DD5363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/>
          </w:tcPr>
          <w:p w:rsidR="00036D07" w:rsidRPr="00A54ED2" w:rsidRDefault="00036D07" w:rsidP="00DD5363">
            <w:pPr>
              <w:spacing w:after="0" w:line="240" w:lineRule="auto"/>
            </w:pPr>
          </w:p>
        </w:tc>
        <w:tc>
          <w:tcPr>
            <w:tcW w:w="1005" w:type="dxa"/>
          </w:tcPr>
          <w:p w:rsidR="00036D07" w:rsidRDefault="00036D07" w:rsidP="00DD5363">
            <w:pPr>
              <w:spacing w:after="0" w:line="240" w:lineRule="auto"/>
            </w:pPr>
            <w:r>
              <w:t>40.-42.</w:t>
            </w:r>
          </w:p>
        </w:tc>
        <w:tc>
          <w:tcPr>
            <w:tcW w:w="3553" w:type="dxa"/>
            <w:vMerge/>
          </w:tcPr>
          <w:p w:rsidR="00036D07" w:rsidRPr="00A54ED2" w:rsidRDefault="00036D07" w:rsidP="00DD5363">
            <w:pPr>
              <w:spacing w:after="0" w:line="240" w:lineRule="auto"/>
            </w:pPr>
          </w:p>
        </w:tc>
        <w:tc>
          <w:tcPr>
            <w:tcW w:w="6943" w:type="dxa"/>
          </w:tcPr>
          <w:p w:rsidR="00036D07" w:rsidRDefault="00036D07" w:rsidP="00DD5363">
            <w:pPr>
              <w:spacing w:after="0" w:line="240" w:lineRule="auto"/>
            </w:pPr>
            <w:r>
              <w:t>Stoj na hlave</w:t>
            </w:r>
          </w:p>
        </w:tc>
        <w:tc>
          <w:tcPr>
            <w:tcW w:w="1417" w:type="dxa"/>
          </w:tcPr>
          <w:p w:rsidR="00036D07" w:rsidRPr="00A54ED2" w:rsidRDefault="00036D07" w:rsidP="00DD5363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</w:tcPr>
          <w:p w:rsidR="00036D07" w:rsidRPr="00A54ED2" w:rsidRDefault="00036D07" w:rsidP="00DD5363">
            <w:pPr>
              <w:spacing w:after="0" w:line="240" w:lineRule="auto"/>
            </w:pPr>
            <w:r w:rsidRPr="00A54ED2">
              <w:rPr>
                <w:b/>
                <w:bCs/>
              </w:rPr>
              <w:t>Január</w:t>
            </w:r>
          </w:p>
        </w:tc>
        <w:tc>
          <w:tcPr>
            <w:tcW w:w="1005" w:type="dxa"/>
          </w:tcPr>
          <w:p w:rsidR="00036D07" w:rsidRDefault="00036D07" w:rsidP="00DD5363">
            <w:pPr>
              <w:spacing w:after="0" w:line="240" w:lineRule="auto"/>
            </w:pPr>
          </w:p>
        </w:tc>
        <w:tc>
          <w:tcPr>
            <w:tcW w:w="3553" w:type="dxa"/>
          </w:tcPr>
          <w:p w:rsidR="00036D07" w:rsidRPr="00A54ED2" w:rsidRDefault="00036D07" w:rsidP="00DD5363">
            <w:pPr>
              <w:spacing w:after="0" w:line="240" w:lineRule="auto"/>
            </w:pPr>
          </w:p>
        </w:tc>
        <w:tc>
          <w:tcPr>
            <w:tcW w:w="6943" w:type="dxa"/>
          </w:tcPr>
          <w:p w:rsidR="00036D07" w:rsidRPr="00DA1363" w:rsidRDefault="00036D07" w:rsidP="00DD5363">
            <w:pPr>
              <w:spacing w:after="0" w:line="240" w:lineRule="auto"/>
            </w:pPr>
          </w:p>
        </w:tc>
        <w:tc>
          <w:tcPr>
            <w:tcW w:w="1417" w:type="dxa"/>
          </w:tcPr>
          <w:p w:rsidR="00036D07" w:rsidRPr="00A54ED2" w:rsidRDefault="00036D07" w:rsidP="00DD5363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 w:val="restart"/>
          </w:tcPr>
          <w:p w:rsidR="00036D07" w:rsidRPr="00A54ED2" w:rsidRDefault="00036D07" w:rsidP="00AE260E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036D07" w:rsidRDefault="00036D07" w:rsidP="00AE260E">
            <w:pPr>
              <w:spacing w:after="0" w:line="240" w:lineRule="auto"/>
            </w:pPr>
            <w:r>
              <w:t>43.</w:t>
            </w:r>
          </w:p>
        </w:tc>
        <w:tc>
          <w:tcPr>
            <w:tcW w:w="3553" w:type="dxa"/>
            <w:vMerge w:val="restart"/>
          </w:tcPr>
          <w:p w:rsidR="00036D07" w:rsidRPr="00A54ED2" w:rsidRDefault="00036D07" w:rsidP="00AE260E">
            <w:pPr>
              <w:spacing w:after="0" w:line="240" w:lineRule="auto"/>
            </w:pPr>
          </w:p>
        </w:tc>
        <w:tc>
          <w:tcPr>
            <w:tcW w:w="6943" w:type="dxa"/>
          </w:tcPr>
          <w:p w:rsidR="00036D07" w:rsidRPr="00DA1363" w:rsidRDefault="00036D07" w:rsidP="00AE260E">
            <w:pPr>
              <w:pStyle w:val="Heading5"/>
              <w:rPr>
                <w:lang w:val="sk-SK"/>
              </w:rPr>
            </w:pPr>
            <w:r w:rsidRPr="00EE1473">
              <w:t>Preskoky - prípravné imitačné cvičenia</w:t>
            </w:r>
          </w:p>
        </w:tc>
        <w:tc>
          <w:tcPr>
            <w:tcW w:w="1417" w:type="dxa"/>
          </w:tcPr>
          <w:p w:rsidR="00036D07" w:rsidRPr="00A54ED2" w:rsidRDefault="00036D07" w:rsidP="00AE260E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/>
          </w:tcPr>
          <w:p w:rsidR="00036D07" w:rsidRPr="00A54ED2" w:rsidRDefault="00036D07" w:rsidP="00AE260E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036D07" w:rsidRDefault="00036D07" w:rsidP="00AE260E">
            <w:pPr>
              <w:spacing w:after="0" w:line="240" w:lineRule="auto"/>
            </w:pPr>
            <w:r>
              <w:t>44.</w:t>
            </w:r>
          </w:p>
        </w:tc>
        <w:tc>
          <w:tcPr>
            <w:tcW w:w="3553" w:type="dxa"/>
            <w:vMerge/>
          </w:tcPr>
          <w:p w:rsidR="00036D07" w:rsidRPr="00A54ED2" w:rsidRDefault="00036D07" w:rsidP="00AE260E">
            <w:pPr>
              <w:spacing w:after="0" w:line="240" w:lineRule="auto"/>
            </w:pPr>
          </w:p>
        </w:tc>
        <w:tc>
          <w:tcPr>
            <w:tcW w:w="6943" w:type="dxa"/>
          </w:tcPr>
          <w:p w:rsidR="00036D07" w:rsidRPr="00DA1363" w:rsidRDefault="00036D07" w:rsidP="00AE260E">
            <w:pPr>
              <w:pStyle w:val="Heading5"/>
              <w:rPr>
                <w:lang w:val="sk-SK"/>
              </w:rPr>
            </w:pPr>
            <w:r w:rsidRPr="00EE1473">
              <w:t>Preskoky -  náskok  a odraz z mostíka</w:t>
            </w:r>
          </w:p>
        </w:tc>
        <w:tc>
          <w:tcPr>
            <w:tcW w:w="1417" w:type="dxa"/>
          </w:tcPr>
          <w:p w:rsidR="00036D07" w:rsidRPr="00A54ED2" w:rsidRDefault="00036D07" w:rsidP="00AE260E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/>
          </w:tcPr>
          <w:p w:rsidR="00036D07" w:rsidRPr="00A54ED2" w:rsidRDefault="00036D07" w:rsidP="00AE260E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036D07" w:rsidRDefault="00036D07" w:rsidP="00AE260E">
            <w:pPr>
              <w:spacing w:after="0" w:line="240" w:lineRule="auto"/>
            </w:pPr>
            <w:r>
              <w:t>45.</w:t>
            </w:r>
          </w:p>
        </w:tc>
        <w:tc>
          <w:tcPr>
            <w:tcW w:w="3553" w:type="dxa"/>
            <w:vMerge/>
          </w:tcPr>
          <w:p w:rsidR="00036D07" w:rsidRPr="00A54ED2" w:rsidRDefault="00036D07" w:rsidP="00AE260E">
            <w:pPr>
              <w:spacing w:after="0" w:line="240" w:lineRule="auto"/>
            </w:pPr>
          </w:p>
        </w:tc>
        <w:tc>
          <w:tcPr>
            <w:tcW w:w="6943" w:type="dxa"/>
          </w:tcPr>
          <w:p w:rsidR="00036D07" w:rsidRPr="00DA1363" w:rsidRDefault="00036D07" w:rsidP="00AE260E">
            <w:pPr>
              <w:spacing w:after="0" w:line="240" w:lineRule="auto"/>
            </w:pPr>
            <w:r w:rsidRPr="00DA1363">
              <w:t>Preskoky - roznožka cez kozu na šírku</w:t>
            </w:r>
          </w:p>
        </w:tc>
        <w:tc>
          <w:tcPr>
            <w:tcW w:w="1417" w:type="dxa"/>
          </w:tcPr>
          <w:p w:rsidR="00036D07" w:rsidRPr="00A54ED2" w:rsidRDefault="00036D07" w:rsidP="00AE260E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/>
          </w:tcPr>
          <w:p w:rsidR="00036D07" w:rsidRPr="00A54ED2" w:rsidRDefault="00036D07" w:rsidP="00AE260E">
            <w:pPr>
              <w:spacing w:after="0" w:line="240" w:lineRule="auto"/>
            </w:pPr>
          </w:p>
        </w:tc>
        <w:tc>
          <w:tcPr>
            <w:tcW w:w="1005" w:type="dxa"/>
          </w:tcPr>
          <w:p w:rsidR="00036D07" w:rsidRDefault="00036D07" w:rsidP="00AE260E">
            <w:pPr>
              <w:spacing w:after="0" w:line="240" w:lineRule="auto"/>
            </w:pPr>
            <w:r>
              <w:t>46-47.</w:t>
            </w:r>
          </w:p>
        </w:tc>
        <w:tc>
          <w:tcPr>
            <w:tcW w:w="3553" w:type="dxa"/>
            <w:vMerge/>
          </w:tcPr>
          <w:p w:rsidR="00036D07" w:rsidRPr="00A54ED2" w:rsidRDefault="00036D07" w:rsidP="00AE260E">
            <w:pPr>
              <w:spacing w:after="0" w:line="240" w:lineRule="auto"/>
            </w:pPr>
          </w:p>
        </w:tc>
        <w:tc>
          <w:tcPr>
            <w:tcW w:w="6943" w:type="dxa"/>
          </w:tcPr>
          <w:p w:rsidR="00036D07" w:rsidRPr="00DA1363" w:rsidRDefault="00036D07" w:rsidP="00AE260E">
            <w:pPr>
              <w:spacing w:after="0" w:line="240" w:lineRule="auto"/>
            </w:pPr>
            <w:r w:rsidRPr="00DA1363">
              <w:t>Hrazda - vis, vis strmhlav, vznesmo, jazdmo, stojmo, zhyb stojmo</w:t>
            </w:r>
          </w:p>
        </w:tc>
        <w:tc>
          <w:tcPr>
            <w:tcW w:w="1417" w:type="dxa"/>
          </w:tcPr>
          <w:p w:rsidR="00036D07" w:rsidRPr="00A54ED2" w:rsidRDefault="00036D07" w:rsidP="00AE260E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/>
          </w:tcPr>
          <w:p w:rsidR="00036D07" w:rsidRPr="00A54ED2" w:rsidRDefault="00036D07" w:rsidP="00AE260E">
            <w:pPr>
              <w:spacing w:after="0" w:line="240" w:lineRule="auto"/>
            </w:pPr>
          </w:p>
        </w:tc>
        <w:tc>
          <w:tcPr>
            <w:tcW w:w="1005" w:type="dxa"/>
          </w:tcPr>
          <w:p w:rsidR="00036D07" w:rsidRDefault="00036D07" w:rsidP="00AE260E">
            <w:pPr>
              <w:spacing w:after="0" w:line="240" w:lineRule="auto"/>
            </w:pPr>
            <w:r>
              <w:t>48.-49.</w:t>
            </w:r>
          </w:p>
        </w:tc>
        <w:tc>
          <w:tcPr>
            <w:tcW w:w="3553" w:type="dxa"/>
          </w:tcPr>
          <w:p w:rsidR="00036D07" w:rsidRPr="00A54ED2" w:rsidRDefault="00036D07" w:rsidP="00AE260E">
            <w:r>
              <w:t xml:space="preserve">Korčuľovanie   </w:t>
            </w:r>
            <w:r>
              <w:rPr>
                <w:b/>
                <w:bCs/>
                <w:u w:val="single"/>
              </w:rPr>
              <w:t>8</w:t>
            </w:r>
          </w:p>
        </w:tc>
        <w:tc>
          <w:tcPr>
            <w:tcW w:w="6943" w:type="dxa"/>
          </w:tcPr>
          <w:p w:rsidR="00036D07" w:rsidRPr="00A54ED2" w:rsidRDefault="00036D07" w:rsidP="00AE260E">
            <w:pPr>
              <w:spacing w:after="0" w:line="240" w:lineRule="auto"/>
            </w:pPr>
            <w:r>
              <w:t>Jazda vpred, jazda vzad</w:t>
            </w:r>
          </w:p>
        </w:tc>
        <w:tc>
          <w:tcPr>
            <w:tcW w:w="1417" w:type="dxa"/>
          </w:tcPr>
          <w:p w:rsidR="00036D07" w:rsidRPr="00A54ED2" w:rsidRDefault="00036D07" w:rsidP="00AE260E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</w:tcPr>
          <w:p w:rsidR="00036D07" w:rsidRPr="00A54ED2" w:rsidRDefault="00036D07" w:rsidP="00AE260E">
            <w:pPr>
              <w:spacing w:after="0" w:line="240" w:lineRule="auto"/>
            </w:pPr>
          </w:p>
        </w:tc>
        <w:tc>
          <w:tcPr>
            <w:tcW w:w="1005" w:type="dxa"/>
          </w:tcPr>
          <w:p w:rsidR="00036D07" w:rsidRDefault="00036D07" w:rsidP="00AE260E">
            <w:pPr>
              <w:spacing w:after="0" w:line="240" w:lineRule="auto"/>
            </w:pPr>
            <w:r>
              <w:t>50.-51.</w:t>
            </w:r>
          </w:p>
        </w:tc>
        <w:tc>
          <w:tcPr>
            <w:tcW w:w="3553" w:type="dxa"/>
          </w:tcPr>
          <w:p w:rsidR="00036D07" w:rsidRPr="00A54ED2" w:rsidRDefault="00036D07" w:rsidP="00AE260E">
            <w:pPr>
              <w:spacing w:after="0" w:line="240" w:lineRule="auto"/>
            </w:pPr>
          </w:p>
        </w:tc>
        <w:tc>
          <w:tcPr>
            <w:tcW w:w="6943" w:type="dxa"/>
          </w:tcPr>
          <w:p w:rsidR="00036D07" w:rsidRDefault="00036D07" w:rsidP="00AE260E">
            <w:pPr>
              <w:spacing w:after="0" w:line="240" w:lineRule="auto"/>
            </w:pPr>
            <w:r>
              <w:t>Pribrzdenie,  zastavenie – vpred, vzad</w:t>
            </w:r>
          </w:p>
        </w:tc>
        <w:tc>
          <w:tcPr>
            <w:tcW w:w="1417" w:type="dxa"/>
          </w:tcPr>
          <w:p w:rsidR="00036D07" w:rsidRPr="00A54ED2" w:rsidRDefault="00036D07" w:rsidP="00AE260E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</w:tcPr>
          <w:p w:rsidR="00036D07" w:rsidRPr="00A54ED2" w:rsidRDefault="00036D07" w:rsidP="00AE260E">
            <w:pPr>
              <w:spacing w:after="0" w:line="240" w:lineRule="auto"/>
            </w:pPr>
            <w:r w:rsidRPr="00A54ED2">
              <w:rPr>
                <w:b/>
                <w:bCs/>
              </w:rPr>
              <w:t>Február</w:t>
            </w:r>
          </w:p>
        </w:tc>
        <w:tc>
          <w:tcPr>
            <w:tcW w:w="1005" w:type="dxa"/>
          </w:tcPr>
          <w:p w:rsidR="00036D07" w:rsidRDefault="00036D07" w:rsidP="00AE260E">
            <w:pPr>
              <w:spacing w:after="0" w:line="240" w:lineRule="auto"/>
            </w:pPr>
          </w:p>
        </w:tc>
        <w:tc>
          <w:tcPr>
            <w:tcW w:w="3553" w:type="dxa"/>
          </w:tcPr>
          <w:p w:rsidR="00036D07" w:rsidRPr="00A54ED2" w:rsidRDefault="00036D07" w:rsidP="00AE260E">
            <w:pPr>
              <w:spacing w:after="0" w:line="240" w:lineRule="auto"/>
            </w:pPr>
          </w:p>
        </w:tc>
        <w:tc>
          <w:tcPr>
            <w:tcW w:w="6943" w:type="dxa"/>
          </w:tcPr>
          <w:p w:rsidR="00036D07" w:rsidRDefault="00036D07" w:rsidP="00AE260E">
            <w:pPr>
              <w:spacing w:after="0" w:line="240" w:lineRule="auto"/>
            </w:pPr>
          </w:p>
        </w:tc>
        <w:tc>
          <w:tcPr>
            <w:tcW w:w="1417" w:type="dxa"/>
          </w:tcPr>
          <w:p w:rsidR="00036D07" w:rsidRPr="00A54ED2" w:rsidRDefault="00036D07" w:rsidP="00AE260E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 w:val="restart"/>
          </w:tcPr>
          <w:p w:rsidR="00036D07" w:rsidRPr="00A54ED2" w:rsidRDefault="00036D07" w:rsidP="00AE260E">
            <w:pPr>
              <w:spacing w:after="0" w:line="240" w:lineRule="auto"/>
            </w:pPr>
          </w:p>
        </w:tc>
        <w:tc>
          <w:tcPr>
            <w:tcW w:w="1005" w:type="dxa"/>
          </w:tcPr>
          <w:p w:rsidR="00036D07" w:rsidRDefault="00036D07" w:rsidP="00AE260E">
            <w:pPr>
              <w:spacing w:after="0" w:line="240" w:lineRule="auto"/>
            </w:pPr>
            <w:r>
              <w:t>52.</w:t>
            </w:r>
          </w:p>
        </w:tc>
        <w:tc>
          <w:tcPr>
            <w:tcW w:w="3553" w:type="dxa"/>
            <w:vMerge w:val="restart"/>
          </w:tcPr>
          <w:p w:rsidR="00036D07" w:rsidRPr="00A54ED2" w:rsidRDefault="00036D07" w:rsidP="00AE260E">
            <w:pPr>
              <w:spacing w:after="0" w:line="240" w:lineRule="auto"/>
            </w:pPr>
          </w:p>
        </w:tc>
        <w:tc>
          <w:tcPr>
            <w:tcW w:w="6943" w:type="dxa"/>
          </w:tcPr>
          <w:p w:rsidR="00036D07" w:rsidRDefault="00036D07" w:rsidP="00AE260E">
            <w:pPr>
              <w:spacing w:after="0" w:line="240" w:lineRule="auto"/>
            </w:pPr>
            <w:r>
              <w:t>Obraty z jazdy vpred do jazdy vzad a späť</w:t>
            </w:r>
          </w:p>
        </w:tc>
        <w:tc>
          <w:tcPr>
            <w:tcW w:w="1417" w:type="dxa"/>
          </w:tcPr>
          <w:p w:rsidR="00036D07" w:rsidRPr="00A54ED2" w:rsidRDefault="00036D07" w:rsidP="00AE260E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/>
          </w:tcPr>
          <w:p w:rsidR="00036D07" w:rsidRPr="00A54ED2" w:rsidRDefault="00036D07" w:rsidP="00AE260E">
            <w:pPr>
              <w:spacing w:after="0" w:line="240" w:lineRule="auto"/>
            </w:pPr>
          </w:p>
        </w:tc>
        <w:tc>
          <w:tcPr>
            <w:tcW w:w="1005" w:type="dxa"/>
          </w:tcPr>
          <w:p w:rsidR="00036D07" w:rsidRDefault="00036D07" w:rsidP="00AE260E">
            <w:pPr>
              <w:spacing w:after="0" w:line="240" w:lineRule="auto"/>
            </w:pPr>
            <w:r>
              <w:t>53.</w:t>
            </w:r>
          </w:p>
        </w:tc>
        <w:tc>
          <w:tcPr>
            <w:tcW w:w="3553" w:type="dxa"/>
            <w:vMerge/>
          </w:tcPr>
          <w:p w:rsidR="00036D07" w:rsidRPr="00A54ED2" w:rsidRDefault="00036D07" w:rsidP="00AE260E">
            <w:pPr>
              <w:spacing w:after="0" w:line="240" w:lineRule="auto"/>
            </w:pPr>
          </w:p>
        </w:tc>
        <w:tc>
          <w:tcPr>
            <w:tcW w:w="6943" w:type="dxa"/>
          </w:tcPr>
          <w:p w:rsidR="00036D07" w:rsidRDefault="00036D07" w:rsidP="00AE260E">
            <w:pPr>
              <w:spacing w:after="0" w:line="240" w:lineRule="auto"/>
            </w:pPr>
            <w:r>
              <w:t>Rovnovážne cvičenia – váha predklonmo, jazda na jednej nohe</w:t>
            </w:r>
          </w:p>
        </w:tc>
        <w:tc>
          <w:tcPr>
            <w:tcW w:w="1417" w:type="dxa"/>
          </w:tcPr>
          <w:p w:rsidR="00036D07" w:rsidRPr="00A54ED2" w:rsidRDefault="00036D07" w:rsidP="00AE260E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/>
          </w:tcPr>
          <w:p w:rsidR="00036D07" w:rsidRPr="00A54ED2" w:rsidRDefault="00036D07" w:rsidP="00AE260E">
            <w:pPr>
              <w:spacing w:after="0" w:line="240" w:lineRule="auto"/>
            </w:pPr>
          </w:p>
        </w:tc>
        <w:tc>
          <w:tcPr>
            <w:tcW w:w="1005" w:type="dxa"/>
          </w:tcPr>
          <w:p w:rsidR="00036D07" w:rsidRDefault="00036D07" w:rsidP="00AE260E">
            <w:pPr>
              <w:spacing w:after="0" w:line="240" w:lineRule="auto"/>
            </w:pPr>
            <w:r>
              <w:t>54.-55.</w:t>
            </w:r>
          </w:p>
        </w:tc>
        <w:tc>
          <w:tcPr>
            <w:tcW w:w="3553" w:type="dxa"/>
            <w:vMerge/>
          </w:tcPr>
          <w:p w:rsidR="00036D07" w:rsidRPr="00A54ED2" w:rsidRDefault="00036D07" w:rsidP="00AE260E">
            <w:pPr>
              <w:spacing w:after="0" w:line="240" w:lineRule="auto"/>
            </w:pPr>
          </w:p>
        </w:tc>
        <w:tc>
          <w:tcPr>
            <w:tcW w:w="6943" w:type="dxa"/>
          </w:tcPr>
          <w:p w:rsidR="00036D07" w:rsidRDefault="00036D07" w:rsidP="00AE260E">
            <w:pPr>
              <w:spacing w:after="0" w:line="240" w:lineRule="auto"/>
            </w:pPr>
            <w:r>
              <w:t>Súťaže</w:t>
            </w:r>
          </w:p>
        </w:tc>
        <w:tc>
          <w:tcPr>
            <w:tcW w:w="1417" w:type="dxa"/>
          </w:tcPr>
          <w:p w:rsidR="00036D07" w:rsidRPr="00A54ED2" w:rsidRDefault="00036D07" w:rsidP="00AE260E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/>
          </w:tcPr>
          <w:p w:rsidR="00036D07" w:rsidRPr="00A54ED2" w:rsidRDefault="00036D07" w:rsidP="00003A81">
            <w:pPr>
              <w:spacing w:after="0" w:line="240" w:lineRule="auto"/>
            </w:pPr>
          </w:p>
        </w:tc>
        <w:tc>
          <w:tcPr>
            <w:tcW w:w="1005" w:type="dxa"/>
          </w:tcPr>
          <w:p w:rsidR="00036D07" w:rsidRDefault="00036D07" w:rsidP="00003A81">
            <w:pPr>
              <w:spacing w:after="0" w:line="240" w:lineRule="auto"/>
            </w:pPr>
            <w:r>
              <w:t>56.</w:t>
            </w:r>
          </w:p>
        </w:tc>
        <w:tc>
          <w:tcPr>
            <w:tcW w:w="3553" w:type="dxa"/>
            <w:vMerge w:val="restart"/>
          </w:tcPr>
          <w:p w:rsidR="00036D07" w:rsidRPr="00A54ED2" w:rsidRDefault="00036D07" w:rsidP="00003A81">
            <w:pPr>
              <w:spacing w:after="0" w:line="240" w:lineRule="auto"/>
            </w:pPr>
            <w:r>
              <w:t xml:space="preserve">Vybíjaná   </w:t>
            </w:r>
            <w:r>
              <w:rPr>
                <w:b/>
                <w:bCs/>
                <w:u w:val="single"/>
              </w:rPr>
              <w:t>9</w:t>
            </w:r>
          </w:p>
        </w:tc>
        <w:tc>
          <w:tcPr>
            <w:tcW w:w="6943" w:type="dxa"/>
          </w:tcPr>
          <w:p w:rsidR="00036D07" w:rsidRPr="00EE1473" w:rsidRDefault="00036D07" w:rsidP="00003A81">
            <w:pPr>
              <w:pStyle w:val="Heading5"/>
              <w:rPr>
                <w:lang w:val="sk-SK"/>
              </w:rPr>
            </w:pPr>
            <w:r w:rsidRPr="00EE1473">
              <w:rPr>
                <w:lang w:val="sk-SK"/>
              </w:rPr>
              <w:t>Úvodná hodina - pravidlá</w:t>
            </w:r>
          </w:p>
        </w:tc>
        <w:tc>
          <w:tcPr>
            <w:tcW w:w="1417" w:type="dxa"/>
          </w:tcPr>
          <w:p w:rsidR="00036D07" w:rsidRPr="00A54ED2" w:rsidRDefault="00036D07" w:rsidP="00003A81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/>
          </w:tcPr>
          <w:p w:rsidR="00036D07" w:rsidRPr="00A54ED2" w:rsidRDefault="00036D07" w:rsidP="00003A81">
            <w:pPr>
              <w:spacing w:after="0" w:line="240" w:lineRule="auto"/>
            </w:pPr>
          </w:p>
        </w:tc>
        <w:tc>
          <w:tcPr>
            <w:tcW w:w="1005" w:type="dxa"/>
          </w:tcPr>
          <w:p w:rsidR="00036D07" w:rsidRDefault="00036D07" w:rsidP="00003A81">
            <w:pPr>
              <w:spacing w:after="0" w:line="240" w:lineRule="auto"/>
            </w:pPr>
            <w:r>
              <w:t>57.-60.</w:t>
            </w:r>
          </w:p>
        </w:tc>
        <w:tc>
          <w:tcPr>
            <w:tcW w:w="3553" w:type="dxa"/>
            <w:vMerge/>
          </w:tcPr>
          <w:p w:rsidR="00036D07" w:rsidRPr="00A54ED2" w:rsidRDefault="00036D07" w:rsidP="00003A81">
            <w:pPr>
              <w:spacing w:after="0" w:line="240" w:lineRule="auto"/>
            </w:pPr>
          </w:p>
        </w:tc>
        <w:tc>
          <w:tcPr>
            <w:tcW w:w="6943" w:type="dxa"/>
          </w:tcPr>
          <w:p w:rsidR="00036D07" w:rsidRPr="00A54ED2" w:rsidRDefault="00036D07" w:rsidP="00003A81">
            <w:pPr>
              <w:spacing w:after="0" w:line="240" w:lineRule="auto"/>
            </w:pPr>
            <w:r w:rsidRPr="007E240B">
              <w:t>Hra</w:t>
            </w:r>
          </w:p>
        </w:tc>
        <w:tc>
          <w:tcPr>
            <w:tcW w:w="1417" w:type="dxa"/>
          </w:tcPr>
          <w:p w:rsidR="00036D07" w:rsidRPr="00A54ED2" w:rsidRDefault="00036D07" w:rsidP="00003A81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</w:tcPr>
          <w:p w:rsidR="00036D07" w:rsidRPr="00A54ED2" w:rsidRDefault="00036D07" w:rsidP="00003A81">
            <w:pPr>
              <w:spacing w:after="0" w:line="240" w:lineRule="auto"/>
            </w:pPr>
            <w:r w:rsidRPr="00A54ED2">
              <w:rPr>
                <w:b/>
                <w:bCs/>
              </w:rPr>
              <w:t>Marec</w:t>
            </w:r>
          </w:p>
        </w:tc>
        <w:tc>
          <w:tcPr>
            <w:tcW w:w="1005" w:type="dxa"/>
          </w:tcPr>
          <w:p w:rsidR="00036D07" w:rsidRDefault="00036D07" w:rsidP="00003A81">
            <w:pPr>
              <w:spacing w:after="0" w:line="240" w:lineRule="auto"/>
            </w:pPr>
          </w:p>
        </w:tc>
        <w:tc>
          <w:tcPr>
            <w:tcW w:w="3553" w:type="dxa"/>
          </w:tcPr>
          <w:p w:rsidR="00036D07" w:rsidRPr="00A54ED2" w:rsidRDefault="00036D07" w:rsidP="00003A81">
            <w:pPr>
              <w:spacing w:after="0" w:line="240" w:lineRule="auto"/>
            </w:pPr>
          </w:p>
        </w:tc>
        <w:tc>
          <w:tcPr>
            <w:tcW w:w="6943" w:type="dxa"/>
          </w:tcPr>
          <w:p w:rsidR="00036D07" w:rsidRPr="007E240B" w:rsidRDefault="00036D07" w:rsidP="00003A81">
            <w:pPr>
              <w:spacing w:after="0" w:line="240" w:lineRule="auto"/>
            </w:pPr>
          </w:p>
        </w:tc>
        <w:tc>
          <w:tcPr>
            <w:tcW w:w="1417" w:type="dxa"/>
          </w:tcPr>
          <w:p w:rsidR="00036D07" w:rsidRPr="00A54ED2" w:rsidRDefault="00036D07" w:rsidP="00003A81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 w:val="restart"/>
          </w:tcPr>
          <w:p w:rsidR="00036D07" w:rsidRPr="00A54ED2" w:rsidRDefault="00036D07" w:rsidP="00003A81">
            <w:pPr>
              <w:spacing w:after="0" w:line="240" w:lineRule="auto"/>
            </w:pPr>
          </w:p>
        </w:tc>
        <w:tc>
          <w:tcPr>
            <w:tcW w:w="1005" w:type="dxa"/>
          </w:tcPr>
          <w:p w:rsidR="00036D07" w:rsidRDefault="00036D07" w:rsidP="00003A81">
            <w:pPr>
              <w:spacing w:after="0" w:line="240" w:lineRule="auto"/>
            </w:pPr>
            <w:r>
              <w:t>60.-64.</w:t>
            </w:r>
          </w:p>
        </w:tc>
        <w:tc>
          <w:tcPr>
            <w:tcW w:w="3553" w:type="dxa"/>
          </w:tcPr>
          <w:p w:rsidR="00036D07" w:rsidRPr="00A54ED2" w:rsidRDefault="00036D07" w:rsidP="00003A81">
            <w:pPr>
              <w:spacing w:after="0" w:line="240" w:lineRule="auto"/>
            </w:pPr>
          </w:p>
        </w:tc>
        <w:tc>
          <w:tcPr>
            <w:tcW w:w="6943" w:type="dxa"/>
          </w:tcPr>
          <w:p w:rsidR="00036D07" w:rsidRPr="007E240B" w:rsidRDefault="00036D07" w:rsidP="00003A81">
            <w:pPr>
              <w:spacing w:after="0" w:line="240" w:lineRule="auto"/>
            </w:pPr>
            <w:r w:rsidRPr="007E240B">
              <w:t>Hra</w:t>
            </w:r>
          </w:p>
        </w:tc>
        <w:tc>
          <w:tcPr>
            <w:tcW w:w="1417" w:type="dxa"/>
          </w:tcPr>
          <w:p w:rsidR="00036D07" w:rsidRPr="00A54ED2" w:rsidRDefault="00036D07" w:rsidP="00003A81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/>
          </w:tcPr>
          <w:p w:rsidR="00036D07" w:rsidRPr="00A54ED2" w:rsidRDefault="00036D07" w:rsidP="00003A81">
            <w:pPr>
              <w:spacing w:after="0" w:line="240" w:lineRule="auto"/>
            </w:pPr>
          </w:p>
        </w:tc>
        <w:tc>
          <w:tcPr>
            <w:tcW w:w="1005" w:type="dxa"/>
          </w:tcPr>
          <w:p w:rsidR="00036D07" w:rsidRPr="00A54ED2" w:rsidRDefault="00036D07" w:rsidP="00003A81">
            <w:pPr>
              <w:spacing w:after="0" w:line="240" w:lineRule="auto"/>
            </w:pPr>
            <w:r>
              <w:t>65.</w:t>
            </w:r>
          </w:p>
        </w:tc>
        <w:tc>
          <w:tcPr>
            <w:tcW w:w="3553" w:type="dxa"/>
            <w:vMerge w:val="restart"/>
          </w:tcPr>
          <w:p w:rsidR="00036D07" w:rsidRPr="00A54ED2" w:rsidRDefault="00036D07" w:rsidP="00003A81">
            <w:pPr>
              <w:spacing w:after="0" w:line="240" w:lineRule="auto"/>
            </w:pPr>
            <w:r>
              <w:t xml:space="preserve">Basketbal   </w:t>
            </w:r>
            <w:r>
              <w:rPr>
                <w:b/>
                <w:bCs/>
                <w:u w:val="single"/>
              </w:rPr>
              <w:t>12</w:t>
            </w:r>
          </w:p>
        </w:tc>
        <w:tc>
          <w:tcPr>
            <w:tcW w:w="6943" w:type="dxa"/>
          </w:tcPr>
          <w:p w:rsidR="00036D07" w:rsidRPr="00A54ED2" w:rsidRDefault="00036D07" w:rsidP="00003A81">
            <w:pPr>
              <w:spacing w:after="0" w:line="240" w:lineRule="auto"/>
            </w:pPr>
            <w:r>
              <w:t>Úvodná hodina – basketbalová rozcvička,</w:t>
            </w:r>
          </w:p>
        </w:tc>
        <w:tc>
          <w:tcPr>
            <w:tcW w:w="1417" w:type="dxa"/>
          </w:tcPr>
          <w:p w:rsidR="00036D07" w:rsidRPr="00A54ED2" w:rsidRDefault="00036D07" w:rsidP="00003A81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/>
          </w:tcPr>
          <w:p w:rsidR="00036D07" w:rsidRPr="00A54ED2" w:rsidRDefault="00036D07" w:rsidP="00003A81">
            <w:pPr>
              <w:spacing w:after="0" w:line="240" w:lineRule="auto"/>
            </w:pPr>
          </w:p>
        </w:tc>
        <w:tc>
          <w:tcPr>
            <w:tcW w:w="1005" w:type="dxa"/>
          </w:tcPr>
          <w:p w:rsidR="00036D07" w:rsidRPr="00A54ED2" w:rsidRDefault="00036D07" w:rsidP="00003A81">
            <w:pPr>
              <w:spacing w:after="0" w:line="240" w:lineRule="auto"/>
            </w:pPr>
            <w:r>
              <w:t>66.</w:t>
            </w:r>
          </w:p>
        </w:tc>
        <w:tc>
          <w:tcPr>
            <w:tcW w:w="3553" w:type="dxa"/>
            <w:vMerge/>
          </w:tcPr>
          <w:p w:rsidR="00036D07" w:rsidRPr="00A20A83" w:rsidRDefault="00036D07" w:rsidP="00003A81">
            <w:pPr>
              <w:spacing w:after="0" w:line="240" w:lineRule="auto"/>
            </w:pPr>
          </w:p>
        </w:tc>
        <w:tc>
          <w:tcPr>
            <w:tcW w:w="6943" w:type="dxa"/>
          </w:tcPr>
          <w:p w:rsidR="00036D07" w:rsidRPr="00A54ED2" w:rsidRDefault="00036D07" w:rsidP="00003A81">
            <w:pPr>
              <w:spacing w:after="0" w:line="240" w:lineRule="auto"/>
            </w:pPr>
            <w:r>
              <w:t>Hra na 5 prihrávok</w:t>
            </w:r>
          </w:p>
        </w:tc>
        <w:tc>
          <w:tcPr>
            <w:tcW w:w="1417" w:type="dxa"/>
          </w:tcPr>
          <w:p w:rsidR="00036D07" w:rsidRPr="00A54ED2" w:rsidRDefault="00036D07" w:rsidP="00003A81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/>
          </w:tcPr>
          <w:p w:rsidR="00036D07" w:rsidRPr="00A54ED2" w:rsidRDefault="00036D07" w:rsidP="00003A81">
            <w:pPr>
              <w:spacing w:after="0" w:line="240" w:lineRule="auto"/>
            </w:pPr>
          </w:p>
        </w:tc>
        <w:tc>
          <w:tcPr>
            <w:tcW w:w="1005" w:type="dxa"/>
          </w:tcPr>
          <w:p w:rsidR="00036D07" w:rsidRDefault="00036D07" w:rsidP="00003A81">
            <w:pPr>
              <w:spacing w:after="0" w:line="240" w:lineRule="auto"/>
            </w:pPr>
            <w:r>
              <w:t>67.</w:t>
            </w:r>
          </w:p>
        </w:tc>
        <w:tc>
          <w:tcPr>
            <w:tcW w:w="3553" w:type="dxa"/>
            <w:vMerge/>
          </w:tcPr>
          <w:p w:rsidR="00036D07" w:rsidRPr="00A54ED2" w:rsidRDefault="00036D07" w:rsidP="00003A81">
            <w:pPr>
              <w:spacing w:after="0" w:line="240" w:lineRule="auto"/>
            </w:pPr>
          </w:p>
        </w:tc>
        <w:tc>
          <w:tcPr>
            <w:tcW w:w="6943" w:type="dxa"/>
          </w:tcPr>
          <w:p w:rsidR="00036D07" w:rsidRPr="002572D4" w:rsidRDefault="00036D07" w:rsidP="00003A81">
            <w:pPr>
              <w:pStyle w:val="Heading5"/>
              <w:rPr>
                <w:lang w:val="sk-SK"/>
              </w:rPr>
            </w:pPr>
            <w:r w:rsidRPr="002572D4">
              <w:rPr>
                <w:lang w:val="sk-SK"/>
              </w:rPr>
              <w:t>Chytanie, prihrávanie lopty na mieste je</w:t>
            </w:r>
            <w:r w:rsidRPr="00EE1473">
              <w:t xml:space="preserve">dnou-dvoma  rukami </w:t>
            </w:r>
          </w:p>
        </w:tc>
        <w:tc>
          <w:tcPr>
            <w:tcW w:w="1417" w:type="dxa"/>
          </w:tcPr>
          <w:p w:rsidR="00036D07" w:rsidRPr="00A54ED2" w:rsidRDefault="00036D07" w:rsidP="00003A81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/>
          </w:tcPr>
          <w:p w:rsidR="00036D07" w:rsidRPr="00A54ED2" w:rsidRDefault="00036D07" w:rsidP="00003A8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036D07" w:rsidRDefault="00036D07" w:rsidP="00003A81">
            <w:pPr>
              <w:spacing w:after="0" w:line="240" w:lineRule="auto"/>
            </w:pPr>
            <w:r>
              <w:t>68. -69.</w:t>
            </w:r>
          </w:p>
        </w:tc>
        <w:tc>
          <w:tcPr>
            <w:tcW w:w="3553" w:type="dxa"/>
            <w:vMerge/>
          </w:tcPr>
          <w:p w:rsidR="00036D07" w:rsidRPr="008D1548" w:rsidRDefault="00036D07" w:rsidP="00003A81">
            <w:pPr>
              <w:spacing w:after="0" w:line="240" w:lineRule="auto"/>
              <w:rPr>
                <w:b/>
                <w:bCs/>
                <w:u w:val="single"/>
              </w:rPr>
            </w:pPr>
          </w:p>
        </w:tc>
        <w:tc>
          <w:tcPr>
            <w:tcW w:w="6943" w:type="dxa"/>
          </w:tcPr>
          <w:p w:rsidR="00036D07" w:rsidRPr="00A54ED2" w:rsidRDefault="00036D07" w:rsidP="00003A81">
            <w:pPr>
              <w:spacing w:after="0" w:line="240" w:lineRule="auto"/>
            </w:pPr>
            <w:r w:rsidRPr="00EE1473">
              <w:rPr>
                <w:sz w:val="24"/>
                <w:szCs w:val="24"/>
              </w:rPr>
              <w:t>Vedenie lopty – dribling</w:t>
            </w:r>
          </w:p>
        </w:tc>
        <w:tc>
          <w:tcPr>
            <w:tcW w:w="1417" w:type="dxa"/>
          </w:tcPr>
          <w:p w:rsidR="00036D07" w:rsidRPr="00A54ED2" w:rsidRDefault="00036D07" w:rsidP="00003A81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</w:tcPr>
          <w:p w:rsidR="00036D07" w:rsidRPr="00A54ED2" w:rsidRDefault="00036D07" w:rsidP="00003A81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Apríl</w:t>
            </w:r>
          </w:p>
        </w:tc>
        <w:tc>
          <w:tcPr>
            <w:tcW w:w="1005" w:type="dxa"/>
          </w:tcPr>
          <w:p w:rsidR="00036D07" w:rsidRPr="00A54ED2" w:rsidRDefault="00036D07" w:rsidP="00003A81">
            <w:pPr>
              <w:spacing w:after="0" w:line="240" w:lineRule="auto"/>
            </w:pPr>
          </w:p>
        </w:tc>
        <w:tc>
          <w:tcPr>
            <w:tcW w:w="3553" w:type="dxa"/>
          </w:tcPr>
          <w:p w:rsidR="00036D07" w:rsidRPr="00A54ED2" w:rsidRDefault="00036D07" w:rsidP="00003A81">
            <w:pPr>
              <w:spacing w:after="0" w:line="240" w:lineRule="auto"/>
            </w:pPr>
          </w:p>
        </w:tc>
        <w:tc>
          <w:tcPr>
            <w:tcW w:w="6943" w:type="dxa"/>
          </w:tcPr>
          <w:p w:rsidR="00036D07" w:rsidRPr="00A54ED2" w:rsidRDefault="00036D07" w:rsidP="00003A81">
            <w:pPr>
              <w:spacing w:after="0" w:line="240" w:lineRule="auto"/>
            </w:pPr>
          </w:p>
        </w:tc>
        <w:tc>
          <w:tcPr>
            <w:tcW w:w="1417" w:type="dxa"/>
          </w:tcPr>
          <w:p w:rsidR="00036D07" w:rsidRPr="00A54ED2" w:rsidRDefault="00036D07" w:rsidP="00003A81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 w:val="restart"/>
          </w:tcPr>
          <w:p w:rsidR="00036D07" w:rsidRPr="00A54ED2" w:rsidRDefault="00036D07" w:rsidP="00003A8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036D07" w:rsidRDefault="00036D07" w:rsidP="00003A81">
            <w:pPr>
              <w:spacing w:after="0" w:line="240" w:lineRule="auto"/>
            </w:pPr>
            <w:r>
              <w:t>70.-71.</w:t>
            </w:r>
          </w:p>
        </w:tc>
        <w:tc>
          <w:tcPr>
            <w:tcW w:w="3553" w:type="dxa"/>
            <w:vMerge w:val="restart"/>
          </w:tcPr>
          <w:p w:rsidR="00036D07" w:rsidRPr="00A54ED2" w:rsidRDefault="00036D07" w:rsidP="00003A81">
            <w:pPr>
              <w:spacing w:after="0" w:line="240" w:lineRule="auto"/>
            </w:pPr>
          </w:p>
        </w:tc>
        <w:tc>
          <w:tcPr>
            <w:tcW w:w="6943" w:type="dxa"/>
          </w:tcPr>
          <w:p w:rsidR="00036D07" w:rsidRPr="00A54ED2" w:rsidRDefault="00036D07" w:rsidP="00003A81">
            <w:pPr>
              <w:spacing w:after="0" w:line="240" w:lineRule="auto"/>
            </w:pPr>
            <w:r w:rsidRPr="00EE1473">
              <w:t xml:space="preserve">Streľba </w:t>
            </w:r>
            <w:r>
              <w:t>z</w:t>
            </w:r>
            <w:r w:rsidRPr="00EE1473">
              <w:t> krátkej vzdialenosti</w:t>
            </w:r>
          </w:p>
        </w:tc>
        <w:tc>
          <w:tcPr>
            <w:tcW w:w="1417" w:type="dxa"/>
          </w:tcPr>
          <w:p w:rsidR="00036D07" w:rsidRPr="00A54ED2" w:rsidRDefault="00036D07" w:rsidP="00003A81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/>
          </w:tcPr>
          <w:p w:rsidR="00036D07" w:rsidRPr="00A54ED2" w:rsidRDefault="00036D07" w:rsidP="00003A81">
            <w:pPr>
              <w:spacing w:after="0" w:line="240" w:lineRule="auto"/>
            </w:pPr>
          </w:p>
        </w:tc>
        <w:tc>
          <w:tcPr>
            <w:tcW w:w="1005" w:type="dxa"/>
          </w:tcPr>
          <w:p w:rsidR="00036D07" w:rsidRDefault="00036D07" w:rsidP="00003A81">
            <w:pPr>
              <w:spacing w:after="0" w:line="240" w:lineRule="auto"/>
            </w:pPr>
            <w:r>
              <w:t>72.-73.</w:t>
            </w:r>
          </w:p>
        </w:tc>
        <w:tc>
          <w:tcPr>
            <w:tcW w:w="3553" w:type="dxa"/>
            <w:vMerge/>
          </w:tcPr>
          <w:p w:rsidR="00036D07" w:rsidRPr="00A54ED2" w:rsidRDefault="00036D07" w:rsidP="00003A81">
            <w:pPr>
              <w:spacing w:after="0" w:line="240" w:lineRule="auto"/>
            </w:pPr>
          </w:p>
        </w:tc>
        <w:tc>
          <w:tcPr>
            <w:tcW w:w="6943" w:type="dxa"/>
          </w:tcPr>
          <w:p w:rsidR="00036D07" w:rsidRPr="00A54ED2" w:rsidRDefault="00036D07" w:rsidP="00003A81">
            <w:pPr>
              <w:spacing w:after="0" w:line="240" w:lineRule="auto"/>
            </w:pPr>
            <w:r>
              <w:t>Kontrolná hodina driblingu a streľby</w:t>
            </w:r>
          </w:p>
        </w:tc>
        <w:tc>
          <w:tcPr>
            <w:tcW w:w="1417" w:type="dxa"/>
          </w:tcPr>
          <w:p w:rsidR="00036D07" w:rsidRPr="00A54ED2" w:rsidRDefault="00036D07" w:rsidP="00003A81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/>
          </w:tcPr>
          <w:p w:rsidR="00036D07" w:rsidRPr="00A54ED2" w:rsidRDefault="00036D07" w:rsidP="00003A81">
            <w:pPr>
              <w:spacing w:after="0" w:line="240" w:lineRule="auto"/>
            </w:pPr>
          </w:p>
        </w:tc>
        <w:tc>
          <w:tcPr>
            <w:tcW w:w="1005" w:type="dxa"/>
          </w:tcPr>
          <w:p w:rsidR="00036D07" w:rsidRDefault="00036D07" w:rsidP="00003A81">
            <w:pPr>
              <w:spacing w:after="0" w:line="240" w:lineRule="auto"/>
            </w:pPr>
            <w:r>
              <w:t>74.-76.</w:t>
            </w:r>
          </w:p>
        </w:tc>
        <w:tc>
          <w:tcPr>
            <w:tcW w:w="3553" w:type="dxa"/>
            <w:vMerge/>
          </w:tcPr>
          <w:p w:rsidR="00036D07" w:rsidRPr="00A54ED2" w:rsidRDefault="00036D07" w:rsidP="00003A81">
            <w:pPr>
              <w:spacing w:after="0" w:line="240" w:lineRule="auto"/>
            </w:pPr>
          </w:p>
        </w:tc>
        <w:tc>
          <w:tcPr>
            <w:tcW w:w="6943" w:type="dxa"/>
          </w:tcPr>
          <w:p w:rsidR="00036D07" w:rsidRDefault="00036D07" w:rsidP="00003A81">
            <w:pPr>
              <w:spacing w:after="0" w:line="240" w:lineRule="auto"/>
            </w:pPr>
            <w:r>
              <w:t>Zápas</w:t>
            </w:r>
          </w:p>
        </w:tc>
        <w:tc>
          <w:tcPr>
            <w:tcW w:w="1417" w:type="dxa"/>
          </w:tcPr>
          <w:p w:rsidR="00036D07" w:rsidRPr="00A54ED2" w:rsidRDefault="00036D07" w:rsidP="00003A81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/>
          </w:tcPr>
          <w:p w:rsidR="00036D07" w:rsidRPr="00A54ED2" w:rsidRDefault="00036D07" w:rsidP="00003A81">
            <w:pPr>
              <w:spacing w:after="0" w:line="240" w:lineRule="auto"/>
            </w:pPr>
          </w:p>
        </w:tc>
        <w:tc>
          <w:tcPr>
            <w:tcW w:w="1005" w:type="dxa"/>
          </w:tcPr>
          <w:p w:rsidR="00036D07" w:rsidRDefault="00036D07" w:rsidP="00003A81">
            <w:pPr>
              <w:spacing w:after="0" w:line="240" w:lineRule="auto"/>
            </w:pPr>
            <w:r>
              <w:t>77.-78.</w:t>
            </w:r>
          </w:p>
        </w:tc>
        <w:tc>
          <w:tcPr>
            <w:tcW w:w="3553" w:type="dxa"/>
            <w:vMerge w:val="restart"/>
          </w:tcPr>
          <w:p w:rsidR="00036D07" w:rsidRPr="00A54ED2" w:rsidRDefault="00036D07" w:rsidP="00003A81">
            <w:pPr>
              <w:spacing w:after="0" w:line="240" w:lineRule="auto"/>
            </w:pPr>
            <w:r>
              <w:t xml:space="preserve">Volejbal   </w:t>
            </w:r>
            <w:r w:rsidRPr="00003A81">
              <w:rPr>
                <w:b/>
                <w:bCs/>
                <w:u w:val="single"/>
              </w:rPr>
              <w:t>7</w:t>
            </w:r>
          </w:p>
        </w:tc>
        <w:tc>
          <w:tcPr>
            <w:tcW w:w="6943" w:type="dxa"/>
          </w:tcPr>
          <w:p w:rsidR="00036D07" w:rsidRDefault="00036D07" w:rsidP="00003A81">
            <w:pPr>
              <w:spacing w:after="0" w:line="240" w:lineRule="auto"/>
            </w:pPr>
            <w:r>
              <w:t>Prípravná hodina – kondičná s medicimbalmi</w:t>
            </w:r>
          </w:p>
        </w:tc>
        <w:tc>
          <w:tcPr>
            <w:tcW w:w="1417" w:type="dxa"/>
          </w:tcPr>
          <w:p w:rsidR="00036D07" w:rsidRPr="00A54ED2" w:rsidRDefault="00036D07" w:rsidP="00003A81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/>
          </w:tcPr>
          <w:p w:rsidR="00036D07" w:rsidRPr="00A54ED2" w:rsidRDefault="00036D07" w:rsidP="00003A81">
            <w:pPr>
              <w:spacing w:after="0" w:line="240" w:lineRule="auto"/>
            </w:pPr>
          </w:p>
        </w:tc>
        <w:tc>
          <w:tcPr>
            <w:tcW w:w="1005" w:type="dxa"/>
          </w:tcPr>
          <w:p w:rsidR="00036D07" w:rsidRDefault="00036D07" w:rsidP="00003A81">
            <w:pPr>
              <w:spacing w:after="0" w:line="240" w:lineRule="auto"/>
            </w:pPr>
            <w:r>
              <w:t>79.</w:t>
            </w:r>
          </w:p>
        </w:tc>
        <w:tc>
          <w:tcPr>
            <w:tcW w:w="3553" w:type="dxa"/>
            <w:vMerge/>
          </w:tcPr>
          <w:p w:rsidR="00036D07" w:rsidRPr="00A54ED2" w:rsidRDefault="00036D07" w:rsidP="00003A81">
            <w:pPr>
              <w:spacing w:after="0" w:line="240" w:lineRule="auto"/>
            </w:pPr>
          </w:p>
        </w:tc>
        <w:tc>
          <w:tcPr>
            <w:tcW w:w="6943" w:type="dxa"/>
          </w:tcPr>
          <w:p w:rsidR="00036D07" w:rsidRDefault="00036D07" w:rsidP="00003A81">
            <w:pPr>
              <w:spacing w:after="0" w:line="240" w:lineRule="auto"/>
            </w:pPr>
            <w:r>
              <w:t>Nácvik volejbalového košíka</w:t>
            </w:r>
          </w:p>
        </w:tc>
        <w:tc>
          <w:tcPr>
            <w:tcW w:w="1417" w:type="dxa"/>
          </w:tcPr>
          <w:p w:rsidR="00036D07" w:rsidRPr="00A54ED2" w:rsidRDefault="00036D07" w:rsidP="00003A81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/>
          </w:tcPr>
          <w:p w:rsidR="00036D07" w:rsidRPr="00A54ED2" w:rsidRDefault="00036D07" w:rsidP="00003A81">
            <w:pPr>
              <w:spacing w:after="0" w:line="240" w:lineRule="auto"/>
            </w:pPr>
          </w:p>
        </w:tc>
        <w:tc>
          <w:tcPr>
            <w:tcW w:w="1005" w:type="dxa"/>
          </w:tcPr>
          <w:p w:rsidR="00036D07" w:rsidRDefault="00036D07" w:rsidP="00003A81">
            <w:pPr>
              <w:spacing w:after="0" w:line="240" w:lineRule="auto"/>
            </w:pPr>
            <w:r>
              <w:t>80.-81.</w:t>
            </w:r>
          </w:p>
        </w:tc>
        <w:tc>
          <w:tcPr>
            <w:tcW w:w="3553" w:type="dxa"/>
            <w:vMerge/>
          </w:tcPr>
          <w:p w:rsidR="00036D07" w:rsidRPr="00A54ED2" w:rsidRDefault="00036D07" w:rsidP="00003A81">
            <w:pPr>
              <w:spacing w:after="0" w:line="240" w:lineRule="auto"/>
            </w:pPr>
          </w:p>
        </w:tc>
        <w:tc>
          <w:tcPr>
            <w:tcW w:w="6943" w:type="dxa"/>
          </w:tcPr>
          <w:p w:rsidR="00036D07" w:rsidRDefault="00036D07" w:rsidP="00003A81">
            <w:pPr>
              <w:spacing w:after="0" w:line="240" w:lineRule="auto"/>
            </w:pPr>
            <w:r>
              <w:t>Odbíjanie obojručne zhora N</w:t>
            </w:r>
          </w:p>
        </w:tc>
        <w:tc>
          <w:tcPr>
            <w:tcW w:w="1417" w:type="dxa"/>
          </w:tcPr>
          <w:p w:rsidR="00036D07" w:rsidRPr="00A54ED2" w:rsidRDefault="00036D07" w:rsidP="00003A81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</w:tcPr>
          <w:p w:rsidR="00036D07" w:rsidRPr="00A54ED2" w:rsidRDefault="00036D07" w:rsidP="00003A81">
            <w:pPr>
              <w:spacing w:after="0" w:line="240" w:lineRule="auto"/>
            </w:pPr>
            <w:r w:rsidRPr="00A54ED2">
              <w:rPr>
                <w:b/>
                <w:bCs/>
              </w:rPr>
              <w:t>Máj</w:t>
            </w:r>
          </w:p>
        </w:tc>
        <w:tc>
          <w:tcPr>
            <w:tcW w:w="1005" w:type="dxa"/>
          </w:tcPr>
          <w:p w:rsidR="00036D07" w:rsidRDefault="00036D07" w:rsidP="00003A81">
            <w:pPr>
              <w:spacing w:after="0" w:line="240" w:lineRule="auto"/>
            </w:pPr>
          </w:p>
        </w:tc>
        <w:tc>
          <w:tcPr>
            <w:tcW w:w="3553" w:type="dxa"/>
          </w:tcPr>
          <w:p w:rsidR="00036D07" w:rsidRPr="00A54ED2" w:rsidRDefault="00036D07" w:rsidP="00003A81">
            <w:pPr>
              <w:spacing w:after="0" w:line="240" w:lineRule="auto"/>
            </w:pPr>
          </w:p>
        </w:tc>
        <w:tc>
          <w:tcPr>
            <w:tcW w:w="6943" w:type="dxa"/>
          </w:tcPr>
          <w:p w:rsidR="00036D07" w:rsidRDefault="00036D07" w:rsidP="00003A81">
            <w:pPr>
              <w:spacing w:after="0" w:line="240" w:lineRule="auto"/>
            </w:pPr>
          </w:p>
        </w:tc>
        <w:tc>
          <w:tcPr>
            <w:tcW w:w="1417" w:type="dxa"/>
          </w:tcPr>
          <w:p w:rsidR="00036D07" w:rsidRPr="00A54ED2" w:rsidRDefault="00036D07" w:rsidP="00003A81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 w:val="restart"/>
          </w:tcPr>
          <w:p w:rsidR="00036D07" w:rsidRPr="00A54ED2" w:rsidRDefault="00036D07" w:rsidP="00003A8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036D07" w:rsidRDefault="00036D07" w:rsidP="00003A81">
            <w:pPr>
              <w:spacing w:after="0" w:line="240" w:lineRule="auto"/>
            </w:pPr>
            <w:r>
              <w:t>82.-83.</w:t>
            </w:r>
          </w:p>
        </w:tc>
        <w:tc>
          <w:tcPr>
            <w:tcW w:w="3553" w:type="dxa"/>
          </w:tcPr>
          <w:p w:rsidR="00036D07" w:rsidRPr="00A54ED2" w:rsidRDefault="00036D07" w:rsidP="00003A81">
            <w:pPr>
              <w:spacing w:after="0" w:line="240" w:lineRule="auto"/>
            </w:pPr>
          </w:p>
        </w:tc>
        <w:tc>
          <w:tcPr>
            <w:tcW w:w="6943" w:type="dxa"/>
          </w:tcPr>
          <w:p w:rsidR="00036D07" w:rsidRDefault="00036D07" w:rsidP="00003A81">
            <w:pPr>
              <w:spacing w:after="0" w:line="240" w:lineRule="auto"/>
            </w:pPr>
            <w:r>
              <w:t>Rôzne druhy hier na Z odbíjania obojručne zhora</w:t>
            </w:r>
          </w:p>
        </w:tc>
        <w:tc>
          <w:tcPr>
            <w:tcW w:w="1417" w:type="dxa"/>
          </w:tcPr>
          <w:p w:rsidR="00036D07" w:rsidRPr="00A54ED2" w:rsidRDefault="00036D07" w:rsidP="00003A81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/>
          </w:tcPr>
          <w:p w:rsidR="00036D07" w:rsidRPr="00A54ED2" w:rsidRDefault="00036D07" w:rsidP="00003A81">
            <w:pPr>
              <w:spacing w:after="0" w:line="240" w:lineRule="auto"/>
            </w:pPr>
          </w:p>
        </w:tc>
        <w:tc>
          <w:tcPr>
            <w:tcW w:w="1005" w:type="dxa"/>
          </w:tcPr>
          <w:p w:rsidR="00036D07" w:rsidRDefault="00036D07" w:rsidP="00003A81">
            <w:pPr>
              <w:spacing w:after="0" w:line="240" w:lineRule="auto"/>
            </w:pPr>
            <w:r>
              <w:t>84.</w:t>
            </w:r>
          </w:p>
        </w:tc>
        <w:tc>
          <w:tcPr>
            <w:tcW w:w="3553" w:type="dxa"/>
            <w:vMerge w:val="restart"/>
          </w:tcPr>
          <w:p w:rsidR="00036D07" w:rsidRPr="00A54ED2" w:rsidRDefault="00036D07" w:rsidP="00003A81">
            <w:pPr>
              <w:spacing w:after="0" w:line="240" w:lineRule="auto"/>
            </w:pPr>
            <w:r w:rsidRPr="002835BC">
              <w:t>Teoretické poznatky</w:t>
            </w:r>
            <w:r>
              <w:t xml:space="preserve">  </w:t>
            </w:r>
            <w:r>
              <w:rPr>
                <w:b/>
                <w:bCs/>
                <w:u w:val="single"/>
              </w:rPr>
              <w:t>2</w:t>
            </w:r>
          </w:p>
        </w:tc>
        <w:tc>
          <w:tcPr>
            <w:tcW w:w="6943" w:type="dxa"/>
          </w:tcPr>
          <w:p w:rsidR="00036D07" w:rsidRDefault="00036D07" w:rsidP="00003A81">
            <w:pPr>
              <w:spacing w:after="0" w:line="240" w:lineRule="auto"/>
            </w:pPr>
            <w:r>
              <w:t>Význam športu v živote každého človeka</w:t>
            </w:r>
          </w:p>
        </w:tc>
        <w:tc>
          <w:tcPr>
            <w:tcW w:w="1417" w:type="dxa"/>
          </w:tcPr>
          <w:p w:rsidR="00036D07" w:rsidRPr="00A54ED2" w:rsidRDefault="00036D07" w:rsidP="00003A81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/>
          </w:tcPr>
          <w:p w:rsidR="00036D07" w:rsidRPr="00A54ED2" w:rsidRDefault="00036D07" w:rsidP="00003A81">
            <w:pPr>
              <w:spacing w:after="0" w:line="240" w:lineRule="auto"/>
            </w:pPr>
          </w:p>
        </w:tc>
        <w:tc>
          <w:tcPr>
            <w:tcW w:w="1005" w:type="dxa"/>
          </w:tcPr>
          <w:p w:rsidR="00036D07" w:rsidRDefault="00036D07" w:rsidP="00003A81">
            <w:pPr>
              <w:spacing w:after="0" w:line="240" w:lineRule="auto"/>
            </w:pPr>
            <w:r>
              <w:t>85.</w:t>
            </w:r>
          </w:p>
        </w:tc>
        <w:tc>
          <w:tcPr>
            <w:tcW w:w="3553" w:type="dxa"/>
            <w:vMerge/>
          </w:tcPr>
          <w:p w:rsidR="00036D07" w:rsidRPr="00A54ED2" w:rsidRDefault="00036D07" w:rsidP="00003A81">
            <w:pPr>
              <w:spacing w:after="0" w:line="240" w:lineRule="auto"/>
            </w:pPr>
          </w:p>
        </w:tc>
        <w:tc>
          <w:tcPr>
            <w:tcW w:w="6943" w:type="dxa"/>
          </w:tcPr>
          <w:p w:rsidR="00036D07" w:rsidRDefault="00036D07" w:rsidP="00003A81">
            <w:pPr>
              <w:spacing w:after="0" w:line="240" w:lineRule="auto"/>
            </w:pPr>
            <w:r>
              <w:t>Zostaviť a realizovať príklady cvičení pre prevenciu ochorení</w:t>
            </w:r>
          </w:p>
        </w:tc>
        <w:tc>
          <w:tcPr>
            <w:tcW w:w="1417" w:type="dxa"/>
          </w:tcPr>
          <w:p w:rsidR="00036D07" w:rsidRPr="00A54ED2" w:rsidRDefault="00036D07" w:rsidP="00003A81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/>
          </w:tcPr>
          <w:p w:rsidR="00036D07" w:rsidRPr="00A54ED2" w:rsidRDefault="00036D07" w:rsidP="00003A81">
            <w:pPr>
              <w:spacing w:after="0" w:line="240" w:lineRule="auto"/>
            </w:pPr>
          </w:p>
        </w:tc>
        <w:tc>
          <w:tcPr>
            <w:tcW w:w="1005" w:type="dxa"/>
          </w:tcPr>
          <w:p w:rsidR="00036D07" w:rsidRDefault="00036D07" w:rsidP="00003A81">
            <w:pPr>
              <w:spacing w:after="0" w:line="240" w:lineRule="auto"/>
            </w:pPr>
            <w:r>
              <w:t>86.</w:t>
            </w:r>
          </w:p>
        </w:tc>
        <w:tc>
          <w:tcPr>
            <w:tcW w:w="3553" w:type="dxa"/>
            <w:vMerge w:val="restart"/>
          </w:tcPr>
          <w:p w:rsidR="00036D07" w:rsidRPr="00A54ED2" w:rsidRDefault="00036D07" w:rsidP="00003A81">
            <w:pPr>
              <w:spacing w:after="0" w:line="240" w:lineRule="auto"/>
            </w:pPr>
            <w:r>
              <w:t xml:space="preserve">Stolný tenis  </w:t>
            </w:r>
            <w:r>
              <w:rPr>
                <w:b/>
                <w:bCs/>
                <w:u w:val="single"/>
              </w:rPr>
              <w:t>7</w:t>
            </w:r>
          </w:p>
        </w:tc>
        <w:tc>
          <w:tcPr>
            <w:tcW w:w="6943" w:type="dxa"/>
          </w:tcPr>
          <w:p w:rsidR="00036D07" w:rsidRDefault="00036D07" w:rsidP="00003A81">
            <w:pPr>
              <w:spacing w:after="0" w:line="240" w:lineRule="auto"/>
            </w:pPr>
            <w:r>
              <w:t>Držanie rakety, strehové postavenie</w:t>
            </w:r>
          </w:p>
        </w:tc>
        <w:tc>
          <w:tcPr>
            <w:tcW w:w="1417" w:type="dxa"/>
          </w:tcPr>
          <w:p w:rsidR="00036D07" w:rsidRPr="00A54ED2" w:rsidRDefault="00036D07" w:rsidP="00003A81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/>
          </w:tcPr>
          <w:p w:rsidR="00036D07" w:rsidRPr="00A54ED2" w:rsidRDefault="00036D07" w:rsidP="00003A81">
            <w:pPr>
              <w:spacing w:after="0" w:line="240" w:lineRule="auto"/>
            </w:pPr>
          </w:p>
        </w:tc>
        <w:tc>
          <w:tcPr>
            <w:tcW w:w="1005" w:type="dxa"/>
          </w:tcPr>
          <w:p w:rsidR="00036D07" w:rsidRPr="00A54ED2" w:rsidRDefault="00036D07" w:rsidP="00003A81">
            <w:pPr>
              <w:spacing w:after="0" w:line="240" w:lineRule="auto"/>
            </w:pPr>
            <w:r>
              <w:t>87.-88.</w:t>
            </w:r>
          </w:p>
        </w:tc>
        <w:tc>
          <w:tcPr>
            <w:tcW w:w="3553" w:type="dxa"/>
            <w:vMerge/>
          </w:tcPr>
          <w:p w:rsidR="00036D07" w:rsidRPr="00A54ED2" w:rsidRDefault="00036D07" w:rsidP="00003A81">
            <w:pPr>
              <w:spacing w:after="0" w:line="240" w:lineRule="auto"/>
            </w:pPr>
          </w:p>
        </w:tc>
        <w:tc>
          <w:tcPr>
            <w:tcW w:w="6943" w:type="dxa"/>
          </w:tcPr>
          <w:p w:rsidR="00036D07" w:rsidRPr="00A54ED2" w:rsidRDefault="00036D07" w:rsidP="00003A81">
            <w:pPr>
              <w:spacing w:after="0" w:line="240" w:lineRule="auto"/>
            </w:pPr>
            <w:r>
              <w:t>Vorhand</w:t>
            </w:r>
          </w:p>
        </w:tc>
        <w:tc>
          <w:tcPr>
            <w:tcW w:w="1417" w:type="dxa"/>
          </w:tcPr>
          <w:p w:rsidR="00036D07" w:rsidRPr="00A54ED2" w:rsidRDefault="00036D07" w:rsidP="00003A81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/>
          </w:tcPr>
          <w:p w:rsidR="00036D07" w:rsidRPr="00A54ED2" w:rsidRDefault="00036D07" w:rsidP="00003A81">
            <w:pPr>
              <w:spacing w:after="0" w:line="240" w:lineRule="auto"/>
            </w:pPr>
          </w:p>
        </w:tc>
        <w:tc>
          <w:tcPr>
            <w:tcW w:w="1005" w:type="dxa"/>
          </w:tcPr>
          <w:p w:rsidR="00036D07" w:rsidRDefault="00036D07" w:rsidP="00003A81">
            <w:pPr>
              <w:spacing w:after="0" w:line="240" w:lineRule="auto"/>
            </w:pPr>
            <w:r>
              <w:t>89.-90.</w:t>
            </w:r>
          </w:p>
        </w:tc>
        <w:tc>
          <w:tcPr>
            <w:tcW w:w="3553" w:type="dxa"/>
            <w:vMerge/>
          </w:tcPr>
          <w:p w:rsidR="00036D07" w:rsidRPr="00A54ED2" w:rsidRDefault="00036D07" w:rsidP="00003A81">
            <w:pPr>
              <w:spacing w:after="0" w:line="240" w:lineRule="auto"/>
            </w:pPr>
          </w:p>
        </w:tc>
        <w:tc>
          <w:tcPr>
            <w:tcW w:w="6943" w:type="dxa"/>
          </w:tcPr>
          <w:p w:rsidR="00036D07" w:rsidRDefault="00036D07" w:rsidP="00003A81">
            <w:pPr>
              <w:spacing w:after="0" w:line="240" w:lineRule="auto"/>
            </w:pPr>
            <w:r>
              <w:t>Backhand</w:t>
            </w:r>
          </w:p>
        </w:tc>
        <w:tc>
          <w:tcPr>
            <w:tcW w:w="1417" w:type="dxa"/>
          </w:tcPr>
          <w:p w:rsidR="00036D07" w:rsidRPr="00A54ED2" w:rsidRDefault="00036D07" w:rsidP="00003A81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/>
          </w:tcPr>
          <w:p w:rsidR="00036D07" w:rsidRPr="00A54ED2" w:rsidRDefault="00036D07" w:rsidP="00003A81">
            <w:pPr>
              <w:spacing w:after="0" w:line="240" w:lineRule="auto"/>
            </w:pPr>
          </w:p>
        </w:tc>
        <w:tc>
          <w:tcPr>
            <w:tcW w:w="1005" w:type="dxa"/>
          </w:tcPr>
          <w:p w:rsidR="00036D07" w:rsidRDefault="00036D07" w:rsidP="00003A81">
            <w:pPr>
              <w:spacing w:after="0" w:line="240" w:lineRule="auto"/>
            </w:pPr>
            <w:r>
              <w:t>91.</w:t>
            </w:r>
          </w:p>
        </w:tc>
        <w:tc>
          <w:tcPr>
            <w:tcW w:w="3553" w:type="dxa"/>
            <w:vMerge/>
          </w:tcPr>
          <w:p w:rsidR="00036D07" w:rsidRPr="00A54ED2" w:rsidRDefault="00036D07" w:rsidP="00003A81">
            <w:pPr>
              <w:spacing w:after="0" w:line="240" w:lineRule="auto"/>
            </w:pPr>
          </w:p>
        </w:tc>
        <w:tc>
          <w:tcPr>
            <w:tcW w:w="6943" w:type="dxa"/>
          </w:tcPr>
          <w:p w:rsidR="00036D07" w:rsidRDefault="00036D07" w:rsidP="00003A81">
            <w:pPr>
              <w:spacing w:after="0" w:line="240" w:lineRule="auto"/>
            </w:pPr>
            <w:r>
              <w:t>Podanie, príjem podania</w:t>
            </w:r>
          </w:p>
        </w:tc>
        <w:tc>
          <w:tcPr>
            <w:tcW w:w="1417" w:type="dxa"/>
          </w:tcPr>
          <w:p w:rsidR="00036D07" w:rsidRPr="00A54ED2" w:rsidRDefault="00036D07" w:rsidP="00003A81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/>
          </w:tcPr>
          <w:p w:rsidR="00036D07" w:rsidRPr="00A54ED2" w:rsidRDefault="00036D07" w:rsidP="00003A81">
            <w:pPr>
              <w:spacing w:after="0" w:line="240" w:lineRule="auto"/>
            </w:pPr>
          </w:p>
        </w:tc>
        <w:tc>
          <w:tcPr>
            <w:tcW w:w="1005" w:type="dxa"/>
          </w:tcPr>
          <w:p w:rsidR="00036D07" w:rsidRDefault="00036D07" w:rsidP="00003A81">
            <w:pPr>
              <w:spacing w:after="0" w:line="240" w:lineRule="auto"/>
            </w:pPr>
            <w:r>
              <w:t>92.</w:t>
            </w:r>
          </w:p>
        </w:tc>
        <w:tc>
          <w:tcPr>
            <w:tcW w:w="3553" w:type="dxa"/>
            <w:vMerge/>
          </w:tcPr>
          <w:p w:rsidR="00036D07" w:rsidRPr="00A54ED2" w:rsidRDefault="00036D07" w:rsidP="00003A81">
            <w:pPr>
              <w:spacing w:after="0" w:line="240" w:lineRule="auto"/>
            </w:pPr>
          </w:p>
        </w:tc>
        <w:tc>
          <w:tcPr>
            <w:tcW w:w="6943" w:type="dxa"/>
          </w:tcPr>
          <w:p w:rsidR="00036D07" w:rsidRDefault="00036D07" w:rsidP="00003A81">
            <w:pPr>
              <w:spacing w:after="0" w:line="240" w:lineRule="auto"/>
            </w:pPr>
            <w:r>
              <w:t>Hra, pravidlá hry</w:t>
            </w:r>
          </w:p>
        </w:tc>
        <w:tc>
          <w:tcPr>
            <w:tcW w:w="1417" w:type="dxa"/>
          </w:tcPr>
          <w:p w:rsidR="00036D07" w:rsidRPr="00A54ED2" w:rsidRDefault="00036D07" w:rsidP="00003A81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</w:tcPr>
          <w:p w:rsidR="00036D07" w:rsidRPr="00A54ED2" w:rsidRDefault="00036D07" w:rsidP="00003A81">
            <w:pPr>
              <w:spacing w:after="0" w:line="240" w:lineRule="auto"/>
            </w:pPr>
            <w:r w:rsidRPr="00A54ED2">
              <w:rPr>
                <w:b/>
                <w:bCs/>
              </w:rPr>
              <w:t>Jún</w:t>
            </w:r>
          </w:p>
        </w:tc>
        <w:tc>
          <w:tcPr>
            <w:tcW w:w="1005" w:type="dxa"/>
          </w:tcPr>
          <w:p w:rsidR="00036D07" w:rsidRDefault="00036D07" w:rsidP="00003A81">
            <w:pPr>
              <w:spacing w:after="0" w:line="240" w:lineRule="auto"/>
            </w:pPr>
          </w:p>
        </w:tc>
        <w:tc>
          <w:tcPr>
            <w:tcW w:w="3553" w:type="dxa"/>
          </w:tcPr>
          <w:p w:rsidR="00036D07" w:rsidRPr="00624FD6" w:rsidRDefault="00036D07" w:rsidP="00003A81">
            <w:pPr>
              <w:spacing w:after="0" w:line="240" w:lineRule="auto"/>
            </w:pPr>
          </w:p>
        </w:tc>
        <w:tc>
          <w:tcPr>
            <w:tcW w:w="6943" w:type="dxa"/>
          </w:tcPr>
          <w:p w:rsidR="00036D07" w:rsidRDefault="00036D07" w:rsidP="00003A81">
            <w:pPr>
              <w:spacing w:after="0" w:line="240" w:lineRule="auto"/>
            </w:pPr>
          </w:p>
        </w:tc>
        <w:tc>
          <w:tcPr>
            <w:tcW w:w="1417" w:type="dxa"/>
          </w:tcPr>
          <w:p w:rsidR="00036D07" w:rsidRPr="00A54ED2" w:rsidRDefault="00036D07" w:rsidP="00003A81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 w:val="restart"/>
          </w:tcPr>
          <w:p w:rsidR="00036D07" w:rsidRPr="00A54ED2" w:rsidRDefault="00036D07" w:rsidP="00003A81">
            <w:pPr>
              <w:spacing w:after="0" w:line="240" w:lineRule="auto"/>
            </w:pPr>
          </w:p>
        </w:tc>
        <w:tc>
          <w:tcPr>
            <w:tcW w:w="1005" w:type="dxa"/>
          </w:tcPr>
          <w:p w:rsidR="00036D07" w:rsidRDefault="00036D07" w:rsidP="00003A81">
            <w:pPr>
              <w:spacing w:after="0" w:line="240" w:lineRule="auto"/>
            </w:pPr>
            <w:r>
              <w:t>93.</w:t>
            </w:r>
          </w:p>
        </w:tc>
        <w:tc>
          <w:tcPr>
            <w:tcW w:w="3553" w:type="dxa"/>
            <w:vMerge w:val="restart"/>
          </w:tcPr>
          <w:p w:rsidR="00036D07" w:rsidRPr="00624FD6" w:rsidRDefault="00036D07" w:rsidP="00003A81">
            <w:pPr>
              <w:spacing w:after="0" w:line="240" w:lineRule="auto"/>
            </w:pPr>
            <w:r>
              <w:t xml:space="preserve">Atletika   </w:t>
            </w:r>
            <w:r>
              <w:rPr>
                <w:b/>
                <w:bCs/>
                <w:u w:val="single"/>
              </w:rPr>
              <w:t>7</w:t>
            </w:r>
          </w:p>
        </w:tc>
        <w:tc>
          <w:tcPr>
            <w:tcW w:w="6943" w:type="dxa"/>
          </w:tcPr>
          <w:p w:rsidR="00036D07" w:rsidRDefault="00036D07" w:rsidP="00003A81">
            <w:pPr>
              <w:spacing w:after="0" w:line="240" w:lineRule="auto"/>
            </w:pPr>
            <w:r w:rsidRPr="00EE1473">
              <w:t>Rozvoj rýchlosti - stupňované úseky do 60m</w:t>
            </w:r>
          </w:p>
        </w:tc>
        <w:tc>
          <w:tcPr>
            <w:tcW w:w="1417" w:type="dxa"/>
          </w:tcPr>
          <w:p w:rsidR="00036D07" w:rsidRPr="00A54ED2" w:rsidRDefault="00036D07" w:rsidP="00003A81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/>
          </w:tcPr>
          <w:p w:rsidR="00036D07" w:rsidRPr="00A54ED2" w:rsidRDefault="00036D07" w:rsidP="00003A81">
            <w:pPr>
              <w:spacing w:after="0" w:line="240" w:lineRule="auto"/>
            </w:pPr>
          </w:p>
        </w:tc>
        <w:tc>
          <w:tcPr>
            <w:tcW w:w="1005" w:type="dxa"/>
          </w:tcPr>
          <w:p w:rsidR="00036D07" w:rsidRDefault="00036D07" w:rsidP="00003A81">
            <w:pPr>
              <w:spacing w:after="0" w:line="240" w:lineRule="auto"/>
            </w:pPr>
            <w:r>
              <w:t>94.</w:t>
            </w:r>
          </w:p>
        </w:tc>
        <w:tc>
          <w:tcPr>
            <w:tcW w:w="3553" w:type="dxa"/>
            <w:vMerge/>
          </w:tcPr>
          <w:p w:rsidR="00036D07" w:rsidRPr="00624FD6" w:rsidRDefault="00036D07" w:rsidP="00003A81">
            <w:pPr>
              <w:spacing w:after="0" w:line="240" w:lineRule="auto"/>
            </w:pPr>
          </w:p>
        </w:tc>
        <w:tc>
          <w:tcPr>
            <w:tcW w:w="6943" w:type="dxa"/>
          </w:tcPr>
          <w:p w:rsidR="00036D07" w:rsidRDefault="00036D07" w:rsidP="00003A81">
            <w:pPr>
              <w:spacing w:after="0" w:line="240" w:lineRule="auto"/>
            </w:pPr>
            <w:r>
              <w:t>Nízky štart</w:t>
            </w:r>
          </w:p>
        </w:tc>
        <w:tc>
          <w:tcPr>
            <w:tcW w:w="1417" w:type="dxa"/>
          </w:tcPr>
          <w:p w:rsidR="00036D07" w:rsidRPr="00A54ED2" w:rsidRDefault="00036D07" w:rsidP="00003A81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/>
          </w:tcPr>
          <w:p w:rsidR="00036D07" w:rsidRPr="00A54ED2" w:rsidRDefault="00036D07" w:rsidP="00003A81">
            <w:pPr>
              <w:spacing w:after="0" w:line="240" w:lineRule="auto"/>
            </w:pPr>
          </w:p>
        </w:tc>
        <w:tc>
          <w:tcPr>
            <w:tcW w:w="1005" w:type="dxa"/>
          </w:tcPr>
          <w:p w:rsidR="00036D07" w:rsidRDefault="00036D07" w:rsidP="00003A81">
            <w:pPr>
              <w:spacing w:after="0" w:line="240" w:lineRule="auto"/>
            </w:pPr>
            <w:r>
              <w:t>95.</w:t>
            </w:r>
          </w:p>
        </w:tc>
        <w:tc>
          <w:tcPr>
            <w:tcW w:w="3553" w:type="dxa"/>
            <w:vMerge/>
          </w:tcPr>
          <w:p w:rsidR="00036D07" w:rsidRPr="00624FD6" w:rsidRDefault="00036D07" w:rsidP="00003A81">
            <w:pPr>
              <w:spacing w:after="0" w:line="240" w:lineRule="auto"/>
            </w:pPr>
          </w:p>
        </w:tc>
        <w:tc>
          <w:tcPr>
            <w:tcW w:w="6943" w:type="dxa"/>
          </w:tcPr>
          <w:p w:rsidR="00036D07" w:rsidRDefault="00036D07" w:rsidP="00003A81">
            <w:pPr>
              <w:spacing w:after="0" w:line="240" w:lineRule="auto"/>
            </w:pPr>
            <w:r w:rsidRPr="00EE1473">
              <w:rPr>
                <w:sz w:val="24"/>
                <w:szCs w:val="24"/>
              </w:rPr>
              <w:t>Beh na 60m</w:t>
            </w:r>
          </w:p>
        </w:tc>
        <w:tc>
          <w:tcPr>
            <w:tcW w:w="1417" w:type="dxa"/>
          </w:tcPr>
          <w:p w:rsidR="00036D07" w:rsidRPr="00A54ED2" w:rsidRDefault="00036D07" w:rsidP="00003A81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/>
          </w:tcPr>
          <w:p w:rsidR="00036D07" w:rsidRPr="00A54ED2" w:rsidRDefault="00036D07" w:rsidP="00003A81">
            <w:pPr>
              <w:spacing w:after="0" w:line="240" w:lineRule="auto"/>
            </w:pPr>
          </w:p>
        </w:tc>
        <w:tc>
          <w:tcPr>
            <w:tcW w:w="1005" w:type="dxa"/>
          </w:tcPr>
          <w:p w:rsidR="00036D07" w:rsidRDefault="00036D07" w:rsidP="00003A81">
            <w:pPr>
              <w:spacing w:after="0" w:line="240" w:lineRule="auto"/>
            </w:pPr>
            <w:r>
              <w:t>96.-97.</w:t>
            </w:r>
          </w:p>
        </w:tc>
        <w:tc>
          <w:tcPr>
            <w:tcW w:w="3553" w:type="dxa"/>
            <w:vMerge/>
          </w:tcPr>
          <w:p w:rsidR="00036D07" w:rsidRPr="00624FD6" w:rsidRDefault="00036D07" w:rsidP="00003A81">
            <w:pPr>
              <w:spacing w:after="0" w:line="240" w:lineRule="auto"/>
            </w:pPr>
          </w:p>
        </w:tc>
        <w:tc>
          <w:tcPr>
            <w:tcW w:w="6943" w:type="dxa"/>
          </w:tcPr>
          <w:p w:rsidR="00036D07" w:rsidRPr="00EE1473" w:rsidRDefault="00036D07" w:rsidP="00003A81">
            <w:pPr>
              <w:spacing w:after="0" w:line="240" w:lineRule="auto"/>
              <w:rPr>
                <w:sz w:val="24"/>
                <w:szCs w:val="24"/>
              </w:rPr>
            </w:pPr>
            <w:r w:rsidRPr="00EE1473">
              <w:t>Hod kriketovou loptičkou</w:t>
            </w:r>
          </w:p>
        </w:tc>
        <w:tc>
          <w:tcPr>
            <w:tcW w:w="1417" w:type="dxa"/>
          </w:tcPr>
          <w:p w:rsidR="00036D07" w:rsidRPr="00A54ED2" w:rsidRDefault="00036D07" w:rsidP="00003A81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/>
          </w:tcPr>
          <w:p w:rsidR="00036D07" w:rsidRPr="00A54ED2" w:rsidRDefault="00036D07" w:rsidP="00003A81">
            <w:pPr>
              <w:spacing w:after="0" w:line="240" w:lineRule="auto"/>
            </w:pPr>
          </w:p>
        </w:tc>
        <w:tc>
          <w:tcPr>
            <w:tcW w:w="1005" w:type="dxa"/>
          </w:tcPr>
          <w:p w:rsidR="00036D07" w:rsidRDefault="00036D07" w:rsidP="00003A81">
            <w:pPr>
              <w:spacing w:after="0" w:line="240" w:lineRule="auto"/>
            </w:pPr>
            <w:r>
              <w:t>98.-99.</w:t>
            </w:r>
          </w:p>
        </w:tc>
        <w:tc>
          <w:tcPr>
            <w:tcW w:w="3553" w:type="dxa"/>
            <w:vMerge/>
          </w:tcPr>
          <w:p w:rsidR="00036D07" w:rsidRPr="00624FD6" w:rsidRDefault="00036D07" w:rsidP="00003A81">
            <w:pPr>
              <w:spacing w:after="0" w:line="240" w:lineRule="auto"/>
            </w:pPr>
          </w:p>
        </w:tc>
        <w:tc>
          <w:tcPr>
            <w:tcW w:w="6943" w:type="dxa"/>
          </w:tcPr>
          <w:p w:rsidR="00036D07" w:rsidRPr="00EE1473" w:rsidRDefault="00036D07" w:rsidP="00003A81">
            <w:pPr>
              <w:spacing w:after="0" w:line="240" w:lineRule="auto"/>
              <w:rPr>
                <w:sz w:val="24"/>
                <w:szCs w:val="24"/>
              </w:rPr>
            </w:pPr>
            <w:r w:rsidRPr="00EE1473">
              <w:t>Hod</w:t>
            </w:r>
            <w:r>
              <w:t xml:space="preserve"> granátom (porovnanie s hodom kriketovou loptičkou)</w:t>
            </w:r>
          </w:p>
        </w:tc>
        <w:tc>
          <w:tcPr>
            <w:tcW w:w="1417" w:type="dxa"/>
          </w:tcPr>
          <w:p w:rsidR="00036D07" w:rsidRPr="00A54ED2" w:rsidRDefault="00036D07" w:rsidP="00003A81">
            <w:pPr>
              <w:spacing w:after="0" w:line="240" w:lineRule="auto"/>
            </w:pPr>
          </w:p>
        </w:tc>
      </w:tr>
    </w:tbl>
    <w:p w:rsidR="00036D07" w:rsidRDefault="00036D07"/>
    <w:sectPr w:rsidR="00036D07" w:rsidSect="00A36E5A">
      <w:pgSz w:w="15840" w:h="12240" w:orient="landscape"/>
      <w:pgMar w:top="454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6D07" w:rsidRDefault="00036D07">
      <w:pPr>
        <w:spacing w:after="0" w:line="240" w:lineRule="auto"/>
      </w:pPr>
      <w:r>
        <w:separator/>
      </w:r>
    </w:p>
  </w:endnote>
  <w:endnote w:type="continuationSeparator" w:id="0">
    <w:p w:rsidR="00036D07" w:rsidRDefault="00036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6D07" w:rsidRDefault="00036D07">
      <w:pPr>
        <w:spacing w:after="0" w:line="240" w:lineRule="auto"/>
      </w:pPr>
      <w:r>
        <w:separator/>
      </w:r>
    </w:p>
  </w:footnote>
  <w:footnote w:type="continuationSeparator" w:id="0">
    <w:p w:rsidR="00036D07" w:rsidRDefault="00036D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1BE7"/>
    <w:rsid w:val="00003A81"/>
    <w:rsid w:val="00036D07"/>
    <w:rsid w:val="00087A7A"/>
    <w:rsid w:val="000A0926"/>
    <w:rsid w:val="000A5794"/>
    <w:rsid w:val="000D4A43"/>
    <w:rsid w:val="000E260B"/>
    <w:rsid w:val="00161C02"/>
    <w:rsid w:val="001706B1"/>
    <w:rsid w:val="00174CF7"/>
    <w:rsid w:val="001D2268"/>
    <w:rsid w:val="00211031"/>
    <w:rsid w:val="002572D4"/>
    <w:rsid w:val="00274700"/>
    <w:rsid w:val="002835BC"/>
    <w:rsid w:val="002A16C2"/>
    <w:rsid w:val="002B06C5"/>
    <w:rsid w:val="002F16C5"/>
    <w:rsid w:val="00300709"/>
    <w:rsid w:val="0032598F"/>
    <w:rsid w:val="00360595"/>
    <w:rsid w:val="003D4B0A"/>
    <w:rsid w:val="00461123"/>
    <w:rsid w:val="00481978"/>
    <w:rsid w:val="00483ADA"/>
    <w:rsid w:val="004A3B99"/>
    <w:rsid w:val="0051366F"/>
    <w:rsid w:val="00533088"/>
    <w:rsid w:val="00553ABA"/>
    <w:rsid w:val="00560DE9"/>
    <w:rsid w:val="00580363"/>
    <w:rsid w:val="0058424A"/>
    <w:rsid w:val="00624FD6"/>
    <w:rsid w:val="00632DC4"/>
    <w:rsid w:val="00657BE9"/>
    <w:rsid w:val="00665A5F"/>
    <w:rsid w:val="006C2D6E"/>
    <w:rsid w:val="006E562F"/>
    <w:rsid w:val="006F6AA9"/>
    <w:rsid w:val="007A52F8"/>
    <w:rsid w:val="007E240B"/>
    <w:rsid w:val="0080721E"/>
    <w:rsid w:val="008272FE"/>
    <w:rsid w:val="0084286B"/>
    <w:rsid w:val="008440B3"/>
    <w:rsid w:val="00877FEF"/>
    <w:rsid w:val="00883F6A"/>
    <w:rsid w:val="008B6F9F"/>
    <w:rsid w:val="008D1548"/>
    <w:rsid w:val="00903E1C"/>
    <w:rsid w:val="009106DC"/>
    <w:rsid w:val="00910B1D"/>
    <w:rsid w:val="00922CFC"/>
    <w:rsid w:val="00923060"/>
    <w:rsid w:val="00963E9D"/>
    <w:rsid w:val="00994820"/>
    <w:rsid w:val="00A1606E"/>
    <w:rsid w:val="00A20A83"/>
    <w:rsid w:val="00A24E78"/>
    <w:rsid w:val="00A36E5A"/>
    <w:rsid w:val="00A54ED2"/>
    <w:rsid w:val="00A60EE9"/>
    <w:rsid w:val="00A61B2E"/>
    <w:rsid w:val="00AA0740"/>
    <w:rsid w:val="00AA285B"/>
    <w:rsid w:val="00AB62FD"/>
    <w:rsid w:val="00AE260E"/>
    <w:rsid w:val="00B57822"/>
    <w:rsid w:val="00B90673"/>
    <w:rsid w:val="00BB09C7"/>
    <w:rsid w:val="00C05360"/>
    <w:rsid w:val="00C07623"/>
    <w:rsid w:val="00C3207C"/>
    <w:rsid w:val="00C36374"/>
    <w:rsid w:val="00C44D2A"/>
    <w:rsid w:val="00C852B6"/>
    <w:rsid w:val="00C91F3E"/>
    <w:rsid w:val="00C9671C"/>
    <w:rsid w:val="00C977D4"/>
    <w:rsid w:val="00CB25FC"/>
    <w:rsid w:val="00CB2B65"/>
    <w:rsid w:val="00CF1BE7"/>
    <w:rsid w:val="00D1159C"/>
    <w:rsid w:val="00D21163"/>
    <w:rsid w:val="00D22F03"/>
    <w:rsid w:val="00D27860"/>
    <w:rsid w:val="00D807F3"/>
    <w:rsid w:val="00D8325A"/>
    <w:rsid w:val="00D9144A"/>
    <w:rsid w:val="00DA1363"/>
    <w:rsid w:val="00DD4317"/>
    <w:rsid w:val="00DD5363"/>
    <w:rsid w:val="00DE02E4"/>
    <w:rsid w:val="00DF4F0A"/>
    <w:rsid w:val="00E14241"/>
    <w:rsid w:val="00E25494"/>
    <w:rsid w:val="00E66501"/>
    <w:rsid w:val="00EE1473"/>
    <w:rsid w:val="00F82ADC"/>
    <w:rsid w:val="00FD6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B0A"/>
    <w:pPr>
      <w:spacing w:after="200" w:line="276" w:lineRule="auto"/>
    </w:pPr>
    <w:rPr>
      <w:rFonts w:ascii="Calibri" w:hAnsi="Calibri" w:cs="Calibri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624F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36E5A"/>
    <w:pPr>
      <w:keepNext/>
      <w:spacing w:after="0" w:line="240" w:lineRule="auto"/>
      <w:outlineLvl w:val="4"/>
    </w:pPr>
    <w:rPr>
      <w:sz w:val="24"/>
      <w:szCs w:val="24"/>
      <w:lang w:val="en-AU" w:eastAsia="cs-CZ"/>
    </w:rPr>
  </w:style>
  <w:style w:type="paragraph" w:styleId="Heading6">
    <w:name w:val="heading 6"/>
    <w:basedOn w:val="Normal"/>
    <w:next w:val="Normal"/>
    <w:link w:val="Heading6Char"/>
    <w:uiPriority w:val="99"/>
    <w:qFormat/>
    <w:locked/>
    <w:rsid w:val="00DE02E4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74700"/>
    <w:rPr>
      <w:rFonts w:ascii="Cambria" w:hAnsi="Cambria" w:cs="Cambria"/>
      <w:b/>
      <w:bCs/>
      <w:kern w:val="32"/>
      <w:sz w:val="32"/>
      <w:szCs w:val="3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A36E5A"/>
    <w:rPr>
      <w:sz w:val="24"/>
      <w:szCs w:val="24"/>
      <w:lang w:val="en-AU" w:eastAsia="cs-CZ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481978"/>
    <w:rPr>
      <w:rFonts w:ascii="Calibri" w:hAnsi="Calibri" w:cs="Calibri"/>
      <w:b/>
      <w:bCs/>
      <w:lang w:eastAsia="en-US"/>
    </w:rPr>
  </w:style>
  <w:style w:type="paragraph" w:styleId="Header">
    <w:name w:val="header"/>
    <w:basedOn w:val="Normal"/>
    <w:link w:val="HeaderChar"/>
    <w:uiPriority w:val="99"/>
    <w:rsid w:val="003D4B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3D4B0A"/>
    <w:rPr>
      <w:rFonts w:ascii="Calibri" w:hAnsi="Calibri" w:cs="Calibri"/>
      <w:sz w:val="22"/>
      <w:szCs w:val="22"/>
      <w:lang w:val="sk-SK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9406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166</TotalTime>
  <Pages>3</Pages>
  <Words>572</Words>
  <Characters>3264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Gymnázium,  SNP 1, 056 01 Gelnica</dc:title>
  <dc:subject/>
  <dc:creator>katka</dc:creator>
  <cp:keywords/>
  <dc:description/>
  <cp:lastModifiedBy>risiak</cp:lastModifiedBy>
  <cp:revision>5</cp:revision>
  <dcterms:created xsi:type="dcterms:W3CDTF">2015-09-04T12:37:00Z</dcterms:created>
  <dcterms:modified xsi:type="dcterms:W3CDTF">2015-09-04T22:26:00Z</dcterms:modified>
</cp:coreProperties>
</file>