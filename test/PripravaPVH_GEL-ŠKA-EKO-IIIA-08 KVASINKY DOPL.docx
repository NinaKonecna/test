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22" w:rsidRDefault="00AB4222" w:rsidP="002C4836">
      <w:pPr>
        <w:pStyle w:val="Nzov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2C4836">
        <w:t>0</w:t>
      </w:r>
      <w:r w:rsidR="00C01A3A"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Pr="00481C62" w:rsidRDefault="0058437F" w:rsidP="00D40621">
            <w:pPr>
              <w:spacing w:before="120" w:after="120"/>
              <w:rPr>
                <w:b/>
                <w:bCs/>
              </w:rPr>
            </w:pPr>
            <w:r w:rsidRPr="00481C62">
              <w:rPr>
                <w:b/>
                <w:bCs/>
              </w:rPr>
              <w:t xml:space="preserve">RNDr. Lenka </w:t>
            </w:r>
            <w:proofErr w:type="spellStart"/>
            <w:r w:rsidRPr="00481C62"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Pr="00481C62" w:rsidRDefault="00C01A3A" w:rsidP="000C62E0">
            <w:pPr>
              <w:rPr>
                <w:b/>
                <w:bCs/>
              </w:rPr>
            </w:pPr>
            <w:r w:rsidRPr="00481C62">
              <w:rPr>
                <w:b/>
                <w:bCs/>
              </w:rPr>
              <w:t>06.02.2015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Pr="00481C62" w:rsidRDefault="00C01A3A" w:rsidP="00C01A3A">
            <w:pPr>
              <w:rPr>
                <w:b/>
                <w:bCs/>
              </w:rPr>
            </w:pPr>
            <w:r w:rsidRPr="00481C62">
              <w:rPr>
                <w:b/>
                <w:bCs/>
              </w:rPr>
              <w:t>III</w:t>
            </w:r>
            <w:r w:rsidR="00B219AB" w:rsidRPr="00481C62">
              <w:rPr>
                <w:b/>
                <w:bCs/>
              </w:rPr>
              <w:t>.</w:t>
            </w:r>
            <w:r w:rsidRPr="00481C62">
              <w:rPr>
                <w:b/>
                <w:bCs/>
              </w:rPr>
              <w:t>A/VII.O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Pr="00481C62" w:rsidRDefault="00C01A3A" w:rsidP="007054FE">
            <w:pPr>
              <w:rPr>
                <w:b/>
                <w:bCs/>
              </w:rPr>
            </w:pPr>
            <w:r w:rsidRPr="00481C62">
              <w:rPr>
                <w:b/>
                <w:bCs/>
              </w:rPr>
              <w:t>Praktikum z biológie a ekológie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Pr="00481C62" w:rsidRDefault="00C01A3A" w:rsidP="007054FE">
            <w:pPr>
              <w:rPr>
                <w:b/>
                <w:bCs/>
              </w:rPr>
            </w:pPr>
            <w:r w:rsidRPr="00481C62">
              <w:rPr>
                <w:b/>
                <w:bCs/>
              </w:rPr>
              <w:t>Huby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Pr="00481C62" w:rsidRDefault="00C01A3A" w:rsidP="00910449">
            <w:pPr>
              <w:rPr>
                <w:b/>
                <w:bCs/>
              </w:rPr>
            </w:pPr>
            <w:r w:rsidRPr="00481C62">
              <w:rPr>
                <w:b/>
                <w:bCs/>
              </w:rPr>
              <w:t>Pozorovanie kvasiniek a ich význam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Pr="00481C62" w:rsidRDefault="00BC7654" w:rsidP="00BC7654">
            <w:pPr>
              <w:spacing w:before="120" w:after="120"/>
              <w:rPr>
                <w:b/>
                <w:bCs/>
              </w:rPr>
            </w:pPr>
            <w:r w:rsidRPr="00481C62"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481C62" w:rsidRPr="00481C62" w:rsidRDefault="00481C62" w:rsidP="00481C62">
            <w:pPr>
              <w:pStyle w:val="Odsekzoznamu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481C62">
              <w:rPr>
                <w:sz w:val="20"/>
                <w:szCs w:val="20"/>
              </w:rPr>
              <w:t>vedieť charakterizovať kvasinky, ich využitie, význam, spôsob rozmnožovania, zatriedenie v systéme organizmov</w:t>
            </w:r>
          </w:p>
          <w:p w:rsidR="00481C62" w:rsidRPr="00481C62" w:rsidRDefault="00481C62" w:rsidP="00481C62">
            <w:pPr>
              <w:pStyle w:val="Odsekzoznamu"/>
              <w:numPr>
                <w:ilvl w:val="0"/>
                <w:numId w:val="28"/>
              </w:numPr>
              <w:spacing w:before="120" w:after="120"/>
              <w:rPr>
                <w:bCs/>
                <w:sz w:val="20"/>
                <w:szCs w:val="20"/>
              </w:rPr>
            </w:pPr>
            <w:r w:rsidRPr="00481C62">
              <w:rPr>
                <w:bCs/>
                <w:sz w:val="20"/>
                <w:szCs w:val="20"/>
              </w:rPr>
              <w:t>porozumieť princípu fermentácie a poznať jej produkt</w:t>
            </w:r>
          </w:p>
          <w:p w:rsidR="00481C62" w:rsidRPr="00481C62" w:rsidRDefault="00481C62" w:rsidP="00481C62">
            <w:pPr>
              <w:pStyle w:val="Odsekzoznamu"/>
              <w:numPr>
                <w:ilvl w:val="0"/>
                <w:numId w:val="28"/>
              </w:numPr>
              <w:spacing w:before="120" w:after="120"/>
              <w:rPr>
                <w:b/>
                <w:bCs/>
              </w:rPr>
            </w:pPr>
            <w:r w:rsidRPr="00481C62">
              <w:rPr>
                <w:bCs/>
                <w:sz w:val="20"/>
                <w:szCs w:val="20"/>
              </w:rPr>
              <w:t>má vedieť realizovať laboratórne cvičenie podľa pripraveného postupu a</w:t>
            </w:r>
            <w:r>
              <w:rPr>
                <w:bCs/>
                <w:sz w:val="20"/>
                <w:szCs w:val="20"/>
              </w:rPr>
              <w:t> </w:t>
            </w:r>
            <w:r w:rsidRPr="00481C62">
              <w:rPr>
                <w:bCs/>
                <w:sz w:val="20"/>
                <w:szCs w:val="20"/>
              </w:rPr>
              <w:t>inštrukcií</w:t>
            </w:r>
          </w:p>
          <w:p w:rsidR="00BC7654" w:rsidRPr="00481C62" w:rsidRDefault="00481C62" w:rsidP="00481C62">
            <w:pPr>
              <w:pStyle w:val="Odsekzoznamu"/>
              <w:numPr>
                <w:ilvl w:val="0"/>
                <w:numId w:val="28"/>
              </w:numPr>
              <w:spacing w:before="120" w:after="120"/>
              <w:rPr>
                <w:b/>
                <w:bCs/>
              </w:rPr>
            </w:pPr>
            <w:r w:rsidRPr="00481C62">
              <w:rPr>
                <w:bCs/>
                <w:sz w:val="20"/>
                <w:szCs w:val="20"/>
              </w:rPr>
              <w:t xml:space="preserve">vedieť pracovať s digitálnym mikroskopom, zariadením </w:t>
            </w:r>
            <w:proofErr w:type="spellStart"/>
            <w:r w:rsidRPr="00481C62">
              <w:rPr>
                <w:bCs/>
                <w:sz w:val="20"/>
                <w:szCs w:val="20"/>
              </w:rPr>
              <w:t>Vernier</w:t>
            </w:r>
            <w:proofErr w:type="spellEnd"/>
            <w:r w:rsidRPr="00481C6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481C62">
              <w:rPr>
                <w:bCs/>
                <w:sz w:val="20"/>
                <w:szCs w:val="20"/>
              </w:rPr>
              <w:t>LabQuest</w:t>
            </w:r>
            <w:proofErr w:type="spellEnd"/>
            <w:r w:rsidRPr="00481C62">
              <w:rPr>
                <w:bCs/>
                <w:sz w:val="20"/>
                <w:szCs w:val="20"/>
              </w:rPr>
              <w:t>, preniesť získané dáta do notebooku a formulovať záver laboratórneho cvičenia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Pr="00481C62" w:rsidRDefault="00E7776F" w:rsidP="00E7776F">
            <w:pPr>
              <w:rPr>
                <w:b/>
                <w:bCs/>
                <w:highlight w:val="yellow"/>
              </w:rPr>
            </w:pPr>
            <w:r w:rsidRPr="00481C62">
              <w:rPr>
                <w:b/>
                <w:bCs/>
              </w:rPr>
              <w:t>VH z</w:t>
            </w:r>
            <w:r w:rsidR="0058437F" w:rsidRPr="00481C62">
              <w:rPr>
                <w:b/>
                <w:bCs/>
              </w:rPr>
              <w:t>ákladného typu</w:t>
            </w:r>
            <w:r w:rsidR="00481C62" w:rsidRPr="00481C62">
              <w:rPr>
                <w:b/>
                <w:bCs/>
              </w:rPr>
              <w:t xml:space="preserve"> – laboratórne cvičenie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Pr="00481C62" w:rsidRDefault="00481C62" w:rsidP="00E7776F">
            <w:pPr>
              <w:rPr>
                <w:b/>
                <w:bCs/>
              </w:rPr>
            </w:pPr>
            <w:r w:rsidRPr="00481C62">
              <w:t>skupinová práca, diskusia, metóda otázok a odpovedí, inštruktáž, práca s laboratórnym protokolom práca s digitálnym mikroskopom, práca s </w:t>
            </w:r>
            <w:proofErr w:type="spellStart"/>
            <w:r w:rsidRPr="00481C62">
              <w:t>Vernier</w:t>
            </w:r>
            <w:proofErr w:type="spellEnd"/>
            <w:r w:rsidRPr="00481C62">
              <w:t xml:space="preserve"> </w:t>
            </w:r>
            <w:proofErr w:type="spellStart"/>
            <w:r w:rsidRPr="00481C62">
              <w:t>LabQuest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Pr="00481C62" w:rsidRDefault="001F6887" w:rsidP="00481C62">
            <w:pPr>
              <w:rPr>
                <w:bCs/>
              </w:rPr>
            </w:pPr>
            <w:r w:rsidRPr="00481C62">
              <w:rPr>
                <w:bCs/>
              </w:rPr>
              <w:t>b</w:t>
            </w:r>
            <w:r w:rsidR="00977586" w:rsidRPr="00481C62">
              <w:rPr>
                <w:bCs/>
              </w:rPr>
              <w:t>iológia, ekológia, informatika,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481C62" w:rsidRPr="00481C62" w:rsidRDefault="00AB74B9" w:rsidP="00481C62">
            <w:r w:rsidRPr="00481C62">
              <w:t xml:space="preserve">Metodický list </w:t>
            </w:r>
            <w:r w:rsidR="00481C62" w:rsidRPr="00481C62">
              <w:t>Pozorovanie kvasiniek a ich význam</w:t>
            </w:r>
            <w:bookmarkStart w:id="0" w:name="_GoBack"/>
            <w:bookmarkEnd w:id="0"/>
            <w:r w:rsidRPr="00481C62">
              <w:t xml:space="preserve"> – súbor GEL-ŠKA-E</w:t>
            </w:r>
            <w:r w:rsidR="00481C62" w:rsidRPr="00481C62">
              <w:t>KO</w:t>
            </w:r>
            <w:r w:rsidRPr="00481C62">
              <w:t>-</w:t>
            </w:r>
            <w:r w:rsidR="00481C62" w:rsidRPr="00481C62">
              <w:t>IIIA</w:t>
            </w:r>
            <w:r w:rsidRPr="00481C62">
              <w:t>-</w:t>
            </w:r>
            <w:r w:rsidR="00481C62" w:rsidRPr="00481C62">
              <w:t xml:space="preserve">30 </w:t>
            </w:r>
          </w:p>
          <w:p w:rsidR="00481C62" w:rsidRPr="00481C62" w:rsidRDefault="00481C62" w:rsidP="00481C62">
            <w:r w:rsidRPr="00481C62">
              <w:t>Laboratórny protokol GEL-ŠKA-EKO-IIIA-11</w:t>
            </w:r>
          </w:p>
          <w:p w:rsidR="00AB74B9" w:rsidRPr="00481C62" w:rsidRDefault="00AB74B9" w:rsidP="00AB74B9">
            <w:pPr>
              <w:rPr>
                <w:b/>
                <w:highlight w:val="yellow"/>
              </w:rPr>
            </w:pPr>
          </w:p>
        </w:tc>
      </w:tr>
    </w:tbl>
    <w:p w:rsidR="00BC7654" w:rsidRDefault="00BC7654"/>
    <w:p w:rsidR="00A96169" w:rsidRDefault="00A96169"/>
    <w:p w:rsidR="00A96169" w:rsidRDefault="00A961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A056FF" w:rsidRDefault="00A056FF" w:rsidP="007054FE">
            <w:pPr>
              <w:rPr>
                <w:b/>
                <w:bCs/>
              </w:rPr>
            </w:pPr>
          </w:p>
          <w:p w:rsidR="00A056FF" w:rsidRDefault="00A056F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5 min</w:t>
            </w:r>
          </w:p>
          <w:p w:rsidR="00A056FF" w:rsidRDefault="00A056FF" w:rsidP="007054FE">
            <w:pPr>
              <w:rPr>
                <w:b/>
                <w:bCs/>
              </w:rPr>
            </w:pPr>
          </w:p>
          <w:p w:rsidR="00A056FF" w:rsidRDefault="00A056FF" w:rsidP="007054FE">
            <w:pPr>
              <w:rPr>
                <w:b/>
                <w:bCs/>
              </w:rPr>
            </w:pPr>
          </w:p>
          <w:p w:rsidR="00A056FF" w:rsidRDefault="00A056FF" w:rsidP="007054FE">
            <w:pPr>
              <w:rPr>
                <w:b/>
                <w:bCs/>
              </w:rPr>
            </w:pPr>
          </w:p>
          <w:p w:rsidR="00A056FF" w:rsidRDefault="00A056FF" w:rsidP="007054FE">
            <w:pPr>
              <w:rPr>
                <w:b/>
                <w:bCs/>
              </w:rPr>
            </w:pPr>
          </w:p>
          <w:p w:rsidR="00A056FF" w:rsidRDefault="00A056FF" w:rsidP="007054FE">
            <w:pPr>
              <w:rPr>
                <w:b/>
                <w:bCs/>
              </w:rPr>
            </w:pPr>
          </w:p>
          <w:p w:rsidR="00A056FF" w:rsidRDefault="00A056FF" w:rsidP="007054FE">
            <w:pPr>
              <w:rPr>
                <w:b/>
                <w:bCs/>
              </w:rPr>
            </w:pPr>
          </w:p>
          <w:p w:rsidR="00A056FF" w:rsidRDefault="00A056FF" w:rsidP="007054FE">
            <w:pPr>
              <w:rPr>
                <w:b/>
                <w:bCs/>
              </w:rPr>
            </w:pPr>
          </w:p>
          <w:p w:rsidR="00A056FF" w:rsidRDefault="00A056F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25 min</w:t>
            </w:r>
          </w:p>
          <w:p w:rsidR="00A056FF" w:rsidRDefault="00A056FF" w:rsidP="007054FE">
            <w:pPr>
              <w:rPr>
                <w:b/>
                <w:bCs/>
              </w:rPr>
            </w:pPr>
          </w:p>
          <w:p w:rsidR="00A056FF" w:rsidRDefault="00A056FF" w:rsidP="007054FE">
            <w:pPr>
              <w:rPr>
                <w:b/>
                <w:bCs/>
              </w:rPr>
            </w:pPr>
          </w:p>
          <w:p w:rsidR="00A056FF" w:rsidRDefault="00A056FF" w:rsidP="007054FE">
            <w:pPr>
              <w:rPr>
                <w:b/>
                <w:bCs/>
              </w:rPr>
            </w:pPr>
          </w:p>
          <w:p w:rsidR="00A056FF" w:rsidRDefault="00A056FF" w:rsidP="007054FE">
            <w:pPr>
              <w:rPr>
                <w:b/>
                <w:bCs/>
              </w:rPr>
            </w:pPr>
          </w:p>
          <w:p w:rsidR="00A056FF" w:rsidRDefault="00A056FF" w:rsidP="007054FE">
            <w:pPr>
              <w:rPr>
                <w:b/>
                <w:bCs/>
              </w:rPr>
            </w:pPr>
          </w:p>
          <w:p w:rsidR="00A056FF" w:rsidRDefault="00A056FF" w:rsidP="007054FE">
            <w:pPr>
              <w:rPr>
                <w:b/>
                <w:bCs/>
              </w:rPr>
            </w:pPr>
          </w:p>
          <w:p w:rsidR="00A056FF" w:rsidRDefault="00A056FF" w:rsidP="007054FE">
            <w:pPr>
              <w:rPr>
                <w:b/>
                <w:bCs/>
              </w:rPr>
            </w:pPr>
          </w:p>
          <w:p w:rsidR="00A056FF" w:rsidRDefault="00A056F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15 min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0259B4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 administratívne záležitosti VH</w:t>
            </w:r>
          </w:p>
          <w:p w:rsidR="00481C62" w:rsidRPr="00481C62" w:rsidRDefault="000259B4" w:rsidP="0022118B">
            <w:p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481C62"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  <w:t>-</w:t>
            </w:r>
            <w:r w:rsidR="00481C62" w:rsidRPr="00481C62">
              <w:rPr>
                <w:rFonts w:ascii="Times New Roman" w:hAnsi="Times New Roman" w:cs="Times New Roman"/>
                <w:sz w:val="20"/>
              </w:rPr>
              <w:t>učiteľ prezentuje žiakom tému VH – Pozorovanie kvasiniek</w:t>
            </w:r>
            <w:r w:rsidR="00506697">
              <w:rPr>
                <w:rFonts w:ascii="Times New Roman" w:hAnsi="Times New Roman" w:cs="Times New Roman"/>
                <w:sz w:val="20"/>
              </w:rPr>
              <w:t xml:space="preserve"> a ich význam</w:t>
            </w:r>
          </w:p>
          <w:p w:rsidR="00481C62" w:rsidRPr="00A11030" w:rsidRDefault="00481C62" w:rsidP="0022118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1030">
              <w:rPr>
                <w:rFonts w:ascii="Times New Roman" w:hAnsi="Times New Roman" w:cs="Times New Roman"/>
              </w:rPr>
              <w:t xml:space="preserve">-rozdá laboratórne protokoly súbor  GEL-ŠKA-EKO-IIIA-11 </w:t>
            </w:r>
          </w:p>
          <w:p w:rsidR="00506697" w:rsidRPr="00A11030" w:rsidRDefault="00481C62" w:rsidP="0022118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1030">
              <w:rPr>
                <w:rFonts w:ascii="Times New Roman" w:hAnsi="Times New Roman" w:cs="Times New Roman"/>
              </w:rPr>
              <w:t xml:space="preserve">-vysvetlí cieľ VH </w:t>
            </w:r>
            <w:r w:rsidR="00506697" w:rsidRPr="00A11030">
              <w:rPr>
                <w:rFonts w:ascii="Times New Roman" w:hAnsi="Times New Roman" w:cs="Times New Roman"/>
              </w:rPr>
              <w:t>- n</w:t>
            </w:r>
            <w:r w:rsidRPr="00A11030">
              <w:rPr>
                <w:rFonts w:ascii="Times New Roman" w:hAnsi="Times New Roman" w:cs="Times New Roman"/>
              </w:rPr>
              <w:t>adviaže na predchádzajúcu VH o hubách prostredníctvom motivačného textu z obsahu princípu laboratórneho protokolu</w:t>
            </w:r>
          </w:p>
          <w:p w:rsidR="00506697" w:rsidRPr="00A056FF" w:rsidRDefault="00506697" w:rsidP="0022118B">
            <w:pPr>
              <w:spacing w:line="240" w:lineRule="auto"/>
              <w:rPr>
                <w:sz w:val="24"/>
              </w:rPr>
            </w:pPr>
            <w:r w:rsidRPr="00A056FF">
              <w:rPr>
                <w:rFonts w:ascii="Times New Roman" w:hAnsi="Times New Roman" w:cs="Times New Roman"/>
              </w:rPr>
              <w:t>-p</w:t>
            </w:r>
            <w:r w:rsidR="00481C62" w:rsidRPr="00A056FF">
              <w:rPr>
                <w:rFonts w:ascii="Times New Roman" w:hAnsi="Times New Roman" w:cs="Times New Roman"/>
              </w:rPr>
              <w:t xml:space="preserve">ýta sa na </w:t>
            </w:r>
            <w:r w:rsidRPr="00A056FF">
              <w:rPr>
                <w:rFonts w:ascii="Times New Roman" w:hAnsi="Times New Roman" w:cs="Times New Roman"/>
              </w:rPr>
              <w:t xml:space="preserve">význam, </w:t>
            </w:r>
            <w:r w:rsidR="00481C62" w:rsidRPr="00A056FF">
              <w:rPr>
                <w:rFonts w:ascii="Times New Roman" w:hAnsi="Times New Roman" w:cs="Times New Roman"/>
              </w:rPr>
              <w:t>začlenenie kvasiniek v systéme</w:t>
            </w:r>
            <w:r w:rsidRPr="00A056FF">
              <w:rPr>
                <w:sz w:val="24"/>
              </w:rPr>
              <w:t xml:space="preserve"> </w:t>
            </w:r>
          </w:p>
          <w:p w:rsidR="0022118B" w:rsidRPr="00A11030" w:rsidRDefault="00506697" w:rsidP="0022118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t xml:space="preserve">- </w:t>
            </w:r>
            <w:r w:rsidRPr="00A11030">
              <w:rPr>
                <w:rFonts w:ascii="Times New Roman" w:hAnsi="Times New Roman" w:cs="Times New Roman"/>
              </w:rPr>
              <w:t>inštruuje žiakov o ďalšej práci</w:t>
            </w:r>
          </w:p>
          <w:p w:rsidR="0022118B" w:rsidRPr="00A11030" w:rsidRDefault="0022118B" w:rsidP="0022118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1030">
              <w:rPr>
                <w:rFonts w:ascii="Times New Roman" w:hAnsi="Times New Roman" w:cs="Times New Roman"/>
              </w:rPr>
              <w:t>-rozdelí žiakov do skupín</w:t>
            </w:r>
            <w:r w:rsidR="00506697" w:rsidRPr="00A11030">
              <w:rPr>
                <w:rFonts w:ascii="Times New Roman" w:hAnsi="Times New Roman" w:cs="Times New Roman"/>
              </w:rPr>
              <w:t xml:space="preserve"> </w:t>
            </w:r>
          </w:p>
          <w:p w:rsidR="0022118B" w:rsidRPr="00A11030" w:rsidRDefault="00506697" w:rsidP="0022118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1030">
              <w:rPr>
                <w:rFonts w:ascii="Times New Roman" w:hAnsi="Times New Roman" w:cs="Times New Roman"/>
              </w:rPr>
              <w:t>- vyzve k prečítaniu obsahu laboratórneho protokolu</w:t>
            </w:r>
          </w:p>
          <w:p w:rsidR="00026AB6" w:rsidRPr="00A11030" w:rsidRDefault="0022118B" w:rsidP="0022118B">
            <w:pPr>
              <w:spacing w:line="240" w:lineRule="auto"/>
              <w:rPr>
                <w:rFonts w:ascii="Times New Roman" w:hAnsi="Times New Roman" w:cs="Times New Roman"/>
                <w:sz w:val="16"/>
                <w:szCs w:val="18"/>
              </w:rPr>
            </w:pPr>
            <w:r w:rsidRPr="00A11030">
              <w:rPr>
                <w:rFonts w:ascii="Times New Roman" w:hAnsi="Times New Roman" w:cs="Times New Roman"/>
              </w:rPr>
              <w:t>-u</w:t>
            </w:r>
            <w:r w:rsidR="00506697" w:rsidRPr="00A11030">
              <w:rPr>
                <w:rFonts w:ascii="Times New Roman" w:hAnsi="Times New Roman" w:cs="Times New Roman"/>
              </w:rPr>
              <w:t>pozorní žiakov na dodržiavanie zásad bezpečnosti a ochrane zdravia pri práci</w:t>
            </w:r>
          </w:p>
          <w:p w:rsidR="0022118B" w:rsidRPr="00A11030" w:rsidRDefault="0022118B" w:rsidP="0022118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1030">
              <w:rPr>
                <w:rFonts w:ascii="Times New Roman" w:hAnsi="Times New Roman" w:cs="Times New Roman"/>
              </w:rPr>
              <w:t>-vyzve žiakov k príprave materiálu a pomôcok potrebných pre prácu, k príprave suspenzie kvasníc</w:t>
            </w:r>
          </w:p>
          <w:p w:rsidR="0022118B" w:rsidRPr="00A11030" w:rsidRDefault="0022118B" w:rsidP="0022118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1030">
              <w:rPr>
                <w:rFonts w:ascii="Times New Roman" w:hAnsi="Times New Roman" w:cs="Times New Roman"/>
              </w:rPr>
              <w:t xml:space="preserve">-kontroluje prácu žiakov, usmerňuje ich a priebežne hodnotí ich zručnosti </w:t>
            </w:r>
          </w:p>
          <w:p w:rsidR="00597C98" w:rsidRPr="00A11030" w:rsidRDefault="00597C98" w:rsidP="0022118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11030">
              <w:rPr>
                <w:rFonts w:ascii="Times New Roman" w:hAnsi="Times New Roman" w:cs="Times New Roman"/>
              </w:rPr>
              <w:t xml:space="preserve">-vyzve k diskusii o výsledkoch pozorovaní žiakov a na ich porovnanie.  </w:t>
            </w:r>
          </w:p>
          <w:p w:rsidR="00597C98" w:rsidRPr="00A11030" w:rsidRDefault="00597C98" w:rsidP="0022118B">
            <w:pPr>
              <w:spacing w:line="240" w:lineRule="auto"/>
              <w:rPr>
                <w:rFonts w:ascii="Times New Roman" w:hAnsi="Times New Roman" w:cs="Times New Roman"/>
                <w:szCs w:val="18"/>
              </w:rPr>
            </w:pPr>
            <w:r w:rsidRPr="00A11030">
              <w:rPr>
                <w:rFonts w:ascii="Times New Roman" w:hAnsi="Times New Roman" w:cs="Times New Roman"/>
              </w:rPr>
              <w:t>-vyzve k súbežnej r</w:t>
            </w:r>
            <w:r w:rsidRPr="00A11030">
              <w:rPr>
                <w:rFonts w:ascii="Times New Roman" w:hAnsi="Times New Roman" w:cs="Times New Roman"/>
                <w:szCs w:val="18"/>
              </w:rPr>
              <w:t xml:space="preserve">ealizácii úlohy 3  </w:t>
            </w:r>
          </w:p>
          <w:p w:rsidR="00481C62" w:rsidRPr="00A11030" w:rsidRDefault="00597C98" w:rsidP="0022118B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1030">
              <w:rPr>
                <w:rFonts w:ascii="Times New Roman" w:hAnsi="Times New Roman" w:cs="Times New Roman"/>
                <w:szCs w:val="18"/>
              </w:rPr>
              <w:t xml:space="preserve">- inštruuje žiakov o práci so zariadením </w:t>
            </w:r>
            <w:proofErr w:type="spellStart"/>
            <w:r w:rsidRPr="00A11030">
              <w:rPr>
                <w:rFonts w:ascii="Times New Roman" w:hAnsi="Times New Roman" w:cs="Times New Roman"/>
                <w:szCs w:val="18"/>
              </w:rPr>
              <w:t>Vernier</w:t>
            </w:r>
            <w:proofErr w:type="spellEnd"/>
            <w:r w:rsidRPr="00A11030">
              <w:rPr>
                <w:rFonts w:ascii="Times New Roman" w:hAnsi="Times New Roman" w:cs="Times New Roman"/>
                <w:szCs w:val="18"/>
              </w:rPr>
              <w:t xml:space="preserve"> </w:t>
            </w:r>
            <w:proofErr w:type="spellStart"/>
            <w:r w:rsidRPr="00A11030">
              <w:rPr>
                <w:rFonts w:ascii="Times New Roman" w:hAnsi="Times New Roman" w:cs="Times New Roman"/>
                <w:szCs w:val="18"/>
              </w:rPr>
              <w:t>LabQuest</w:t>
            </w:r>
            <w:proofErr w:type="spellEnd"/>
          </w:p>
          <w:p w:rsidR="00B04F3E" w:rsidRDefault="00B04F3E" w:rsidP="00516F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354CB">
              <w:rPr>
                <w:rFonts w:ascii="Times New Roman" w:hAnsi="Times New Roman" w:cs="Times New Roman"/>
                <w:szCs w:val="20"/>
              </w:rPr>
              <w:t>usmerňuje prácu žiakov, pomáha pri prenose dát do notebooku</w:t>
            </w:r>
          </w:p>
          <w:p w:rsidR="00B04F3E" w:rsidRPr="00B354CB" w:rsidRDefault="00B04F3E" w:rsidP="00516F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354CB">
              <w:rPr>
                <w:rFonts w:ascii="Times New Roman" w:hAnsi="Times New Roman" w:cs="Times New Roman"/>
                <w:szCs w:val="20"/>
              </w:rPr>
              <w:t>vyzve k skupinovej formulácii záverov a ich prezentácii</w:t>
            </w:r>
          </w:p>
          <w:p w:rsidR="00A11030" w:rsidRPr="00B354CB" w:rsidRDefault="00B04F3E" w:rsidP="00516F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54CB">
              <w:rPr>
                <w:rFonts w:ascii="Times New Roman" w:hAnsi="Times New Roman" w:cs="Times New Roman"/>
                <w:sz w:val="20"/>
                <w:szCs w:val="20"/>
              </w:rPr>
              <w:t>- zhodnotí priebeh, aktivitu a zručnosti žiakov</w:t>
            </w:r>
          </w:p>
          <w:p w:rsidR="00D40621" w:rsidRPr="000259B4" w:rsidRDefault="00516F34" w:rsidP="00516F3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0259B4" w:rsidRDefault="00E7776F" w:rsidP="00E7776F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E7776F" w:rsidRDefault="00506697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pred vstupom do učebne si oblečú a zapnú  biely plášť</w:t>
            </w:r>
          </w:p>
          <w:p w:rsidR="00506697" w:rsidRPr="000259B4" w:rsidRDefault="00506697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6697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- </w:t>
            </w:r>
            <w:r w:rsidR="00506697">
              <w:rPr>
                <w:color w:val="auto"/>
                <w:sz w:val="20"/>
                <w:szCs w:val="20"/>
              </w:rPr>
              <w:t>s</w:t>
            </w:r>
            <w:r w:rsidR="00506697" w:rsidRPr="000259B4">
              <w:rPr>
                <w:color w:val="auto"/>
                <w:sz w:val="20"/>
                <w:szCs w:val="20"/>
              </w:rPr>
              <w:t>ledujú</w:t>
            </w:r>
            <w:r w:rsidR="00506697">
              <w:rPr>
                <w:color w:val="auto"/>
                <w:sz w:val="20"/>
                <w:szCs w:val="20"/>
              </w:rPr>
              <w:t xml:space="preserve"> a počúvajú pokyny</w:t>
            </w:r>
            <w:r w:rsidR="00506697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506697" w:rsidRPr="00506697" w:rsidRDefault="00506697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18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-pracujú s textom v laboratórnom protokole dopĺňajú </w:t>
            </w:r>
            <w:r w:rsidRPr="00506697">
              <w:rPr>
                <w:sz w:val="22"/>
              </w:rPr>
              <w:t>text o kvasinkách v protokole</w:t>
            </w:r>
          </w:p>
          <w:p w:rsidR="00506697" w:rsidRPr="00506697" w:rsidRDefault="00506697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18"/>
                <w:szCs w:val="20"/>
              </w:rPr>
            </w:pPr>
          </w:p>
          <w:p w:rsidR="00506697" w:rsidRDefault="00506697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22118B" w:rsidRDefault="00506697" w:rsidP="00E7776F">
            <w:pPr>
              <w:pStyle w:val="Default"/>
              <w:tabs>
                <w:tab w:val="left" w:pos="1010"/>
              </w:tabs>
              <w:jc w:val="both"/>
            </w:pPr>
            <w:r>
              <w:rPr>
                <w:color w:val="000000" w:themeColor="text1"/>
                <w:sz w:val="20"/>
                <w:szCs w:val="20"/>
              </w:rPr>
              <w:t xml:space="preserve">- </w:t>
            </w:r>
            <w:r w:rsidR="00A4408D">
              <w:rPr>
                <w:color w:val="000000" w:themeColor="text1"/>
                <w:sz w:val="20"/>
                <w:szCs w:val="20"/>
              </w:rPr>
              <w:t>odpovedajú na otázky učiteľa</w:t>
            </w:r>
            <w:r>
              <w:rPr>
                <w:color w:val="000000" w:themeColor="text1"/>
                <w:sz w:val="20"/>
                <w:szCs w:val="20"/>
              </w:rPr>
              <w:t>, diskutujú</w:t>
            </w:r>
            <w:r w:rsidR="0022118B">
              <w:t xml:space="preserve"> </w:t>
            </w:r>
          </w:p>
          <w:p w:rsidR="0022118B" w:rsidRDefault="0022118B" w:rsidP="00E7776F">
            <w:pPr>
              <w:pStyle w:val="Default"/>
              <w:tabs>
                <w:tab w:val="left" w:pos="1010"/>
              </w:tabs>
              <w:jc w:val="both"/>
              <w:rPr>
                <w:sz w:val="22"/>
              </w:rPr>
            </w:pPr>
          </w:p>
          <w:p w:rsidR="0022118B" w:rsidRDefault="0022118B" w:rsidP="00E7776F">
            <w:pPr>
              <w:pStyle w:val="Default"/>
              <w:tabs>
                <w:tab w:val="left" w:pos="1010"/>
              </w:tabs>
              <w:jc w:val="both"/>
              <w:rPr>
                <w:sz w:val="22"/>
              </w:rPr>
            </w:pPr>
          </w:p>
          <w:p w:rsidR="0022118B" w:rsidRDefault="0022118B" w:rsidP="00E7776F">
            <w:pPr>
              <w:pStyle w:val="Default"/>
              <w:tabs>
                <w:tab w:val="left" w:pos="1010"/>
              </w:tabs>
              <w:jc w:val="both"/>
              <w:rPr>
                <w:sz w:val="22"/>
              </w:rPr>
            </w:pPr>
          </w:p>
          <w:p w:rsidR="0022118B" w:rsidRDefault="0022118B" w:rsidP="00E7776F">
            <w:pPr>
              <w:pStyle w:val="Default"/>
              <w:tabs>
                <w:tab w:val="left" w:pos="101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- rozdelia sa do skupín podľa inštrukcií učiteľa</w:t>
            </w:r>
          </w:p>
          <w:p w:rsidR="001C0D29" w:rsidRPr="0022118B" w:rsidRDefault="0022118B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20"/>
              </w:rPr>
            </w:pPr>
            <w:r w:rsidRPr="0022118B">
              <w:rPr>
                <w:sz w:val="22"/>
              </w:rPr>
              <w:t>-prečítajú si obsah laboratórneho protokolu a pýtajú sa na prípadné nejasnosti</w:t>
            </w: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6F5B5B" w:rsidRDefault="006F5B5B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700B35" w:rsidRDefault="0022118B" w:rsidP="001C0D2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rozdelia si úlohy a pripravia materiál a pomôcky podľa postupu</w:t>
            </w:r>
          </w:p>
          <w:p w:rsidR="00597C98" w:rsidRDefault="0022118B" w:rsidP="0022118B">
            <w:pPr>
              <w:pStyle w:val="Default"/>
              <w:jc w:val="both"/>
            </w:pPr>
            <w:r>
              <w:rPr>
                <w:color w:val="auto"/>
                <w:sz w:val="20"/>
                <w:szCs w:val="20"/>
              </w:rPr>
              <w:t>- pripravia si suspenziu</w:t>
            </w:r>
            <w:r w:rsidR="00597C98">
              <w:t xml:space="preserve"> </w:t>
            </w:r>
          </w:p>
          <w:p w:rsidR="00597C98" w:rsidRDefault="00597C98" w:rsidP="0022118B">
            <w:pPr>
              <w:pStyle w:val="Default"/>
              <w:jc w:val="both"/>
              <w:rPr>
                <w:sz w:val="22"/>
              </w:rPr>
            </w:pPr>
            <w:r>
              <w:t>-</w:t>
            </w:r>
            <w:r w:rsidRPr="00597C98">
              <w:rPr>
                <w:sz w:val="22"/>
              </w:rPr>
              <w:t>realizujú predpísanú 1. a 2. úlohu a vpisujú, prípadne kreslia priamo do laboratórneho protokolu</w:t>
            </w:r>
          </w:p>
          <w:p w:rsidR="0022118B" w:rsidRDefault="00597C98" w:rsidP="0022118B">
            <w:pPr>
              <w:pStyle w:val="Default"/>
              <w:jc w:val="both"/>
            </w:pPr>
            <w:r>
              <w:rPr>
                <w:sz w:val="22"/>
              </w:rPr>
              <w:t>-diskutujú</w:t>
            </w:r>
            <w:r>
              <w:t xml:space="preserve"> </w:t>
            </w:r>
            <w:r w:rsidRPr="00597C98">
              <w:rPr>
                <w:sz w:val="22"/>
              </w:rPr>
              <w:t>o výsledkoch pozorovania kvasiniek a ich delenia</w:t>
            </w:r>
          </w:p>
          <w:p w:rsidR="00597C98" w:rsidRDefault="00597C98" w:rsidP="0022118B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597C98" w:rsidRDefault="00597C98" w:rsidP="0022118B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597C98" w:rsidRDefault="00597C98" w:rsidP="0022118B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22118B" w:rsidRPr="00597C98" w:rsidRDefault="00597C98" w:rsidP="0022118B">
            <w:pPr>
              <w:pStyle w:val="Default"/>
              <w:jc w:val="both"/>
              <w:rPr>
                <w:sz w:val="22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  <w:r>
              <w:t xml:space="preserve"> </w:t>
            </w:r>
            <w:r w:rsidRPr="00597C98">
              <w:rPr>
                <w:sz w:val="22"/>
              </w:rPr>
              <w:t xml:space="preserve">počúvajú inštrukcie o práci so zariadením </w:t>
            </w:r>
            <w:proofErr w:type="spellStart"/>
            <w:r w:rsidRPr="00597C98">
              <w:rPr>
                <w:sz w:val="22"/>
              </w:rPr>
              <w:t>Vernier</w:t>
            </w:r>
            <w:proofErr w:type="spellEnd"/>
            <w:r w:rsidRPr="00597C98">
              <w:rPr>
                <w:sz w:val="22"/>
              </w:rPr>
              <w:t xml:space="preserve"> </w:t>
            </w:r>
            <w:proofErr w:type="spellStart"/>
            <w:r w:rsidRPr="00597C98">
              <w:rPr>
                <w:sz w:val="22"/>
              </w:rPr>
              <w:t>LabQuest</w:t>
            </w:r>
            <w:proofErr w:type="spellEnd"/>
          </w:p>
          <w:p w:rsidR="00597C98" w:rsidRDefault="00597C98" w:rsidP="0022118B">
            <w:pPr>
              <w:pStyle w:val="Default"/>
              <w:jc w:val="both"/>
              <w:rPr>
                <w:sz w:val="22"/>
              </w:rPr>
            </w:pPr>
            <w:r w:rsidRPr="00597C98">
              <w:rPr>
                <w:sz w:val="22"/>
              </w:rPr>
              <w:t>- realizujú vlastné meranie tvorby CO</w:t>
            </w:r>
            <w:r w:rsidRPr="00597C98">
              <w:rPr>
                <w:sz w:val="22"/>
                <w:vertAlign w:val="subscript"/>
              </w:rPr>
              <w:t xml:space="preserve">2 </w:t>
            </w:r>
            <w:r w:rsidRPr="00597C98">
              <w:rPr>
                <w:sz w:val="22"/>
              </w:rPr>
              <w:t>so zariadením</w:t>
            </w:r>
          </w:p>
          <w:p w:rsidR="00B04F3E" w:rsidRDefault="00B04F3E" w:rsidP="0022118B">
            <w:pPr>
              <w:pStyle w:val="Default"/>
              <w:jc w:val="both"/>
              <w:rPr>
                <w:sz w:val="22"/>
              </w:rPr>
            </w:pPr>
          </w:p>
          <w:p w:rsidR="00B04F3E" w:rsidRDefault="00B04F3E" w:rsidP="0022118B">
            <w:pPr>
              <w:pStyle w:val="Default"/>
              <w:jc w:val="both"/>
              <w:rPr>
                <w:sz w:val="22"/>
              </w:rPr>
            </w:pPr>
          </w:p>
          <w:p w:rsidR="00B04F3E" w:rsidRDefault="00B04F3E" w:rsidP="0022118B">
            <w:pPr>
              <w:pStyle w:val="Default"/>
              <w:jc w:val="both"/>
              <w:rPr>
                <w:sz w:val="22"/>
              </w:rPr>
            </w:pPr>
          </w:p>
          <w:p w:rsidR="00A11030" w:rsidRPr="00A11030" w:rsidRDefault="00A11030" w:rsidP="0022118B">
            <w:pPr>
              <w:pStyle w:val="Default"/>
              <w:jc w:val="both"/>
              <w:rPr>
                <w:color w:val="000000" w:themeColor="text1"/>
                <w:sz w:val="16"/>
                <w:szCs w:val="20"/>
              </w:rPr>
            </w:pPr>
            <w:r w:rsidRPr="00A11030">
              <w:rPr>
                <w:sz w:val="22"/>
              </w:rPr>
              <w:t>- skupinovo formulujú záver laboratórneho cvičenia a prezentujú ho pred ostatnými</w:t>
            </w:r>
          </w:p>
          <w:p w:rsidR="006F5B5B" w:rsidRDefault="006F5B5B" w:rsidP="0022118B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A4408D">
              <w:rPr>
                <w:color w:val="000000" w:themeColor="text1"/>
                <w:sz w:val="20"/>
                <w:szCs w:val="20"/>
              </w:rPr>
              <w:t xml:space="preserve">    </w:t>
            </w:r>
          </w:p>
          <w:p w:rsidR="00B04F3E" w:rsidRDefault="00B04F3E" w:rsidP="0022118B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B04F3E" w:rsidRDefault="00B04F3E" w:rsidP="0022118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B354CB" w:rsidRPr="0022118B" w:rsidRDefault="00B354CB" w:rsidP="0022118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D40621" w:rsidRPr="000259B4" w:rsidRDefault="00E7776F" w:rsidP="00E77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06729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Sprístupnenie témy VH </w:t>
            </w:r>
            <w:r>
              <w:rPr>
                <w:sz w:val="22"/>
                <w:szCs w:val="22"/>
              </w:rPr>
              <w:t>–</w:t>
            </w:r>
            <w:r w:rsidRPr="008061AE">
              <w:rPr>
                <w:sz w:val="22"/>
                <w:szCs w:val="22"/>
              </w:rPr>
              <w:t xml:space="preserve"> </w:t>
            </w:r>
            <w:r w:rsidR="00A11030">
              <w:rPr>
                <w:sz w:val="22"/>
                <w:szCs w:val="22"/>
              </w:rPr>
              <w:t>Pozorovanie kvasiniek a ich význam</w:t>
            </w:r>
            <w:r>
              <w:rPr>
                <w:sz w:val="22"/>
                <w:szCs w:val="22"/>
              </w:rPr>
              <w:t>.</w:t>
            </w:r>
          </w:p>
          <w:p w:rsidR="0096502A" w:rsidRPr="00A056FF" w:rsidRDefault="0096502A" w:rsidP="00067298">
            <w:pPr>
              <w:pStyle w:val="Default"/>
              <w:jc w:val="both"/>
              <w:rPr>
                <w:sz w:val="20"/>
                <w:szCs w:val="22"/>
              </w:rPr>
            </w:pPr>
            <w:r w:rsidRPr="00A056FF">
              <w:rPr>
                <w:color w:val="000000" w:themeColor="text1"/>
                <w:sz w:val="22"/>
                <w:szCs w:val="20"/>
              </w:rPr>
              <w:t xml:space="preserve">2. </w:t>
            </w:r>
            <w:r w:rsidR="00EA3CD9" w:rsidRPr="00A056FF">
              <w:rPr>
                <w:color w:val="000000" w:themeColor="text1"/>
                <w:sz w:val="22"/>
                <w:szCs w:val="20"/>
              </w:rPr>
              <w:t>Práca s motivačným textom v princípe laboratórneho protokolu súbor</w:t>
            </w:r>
            <w:r w:rsidRPr="00A056FF">
              <w:rPr>
                <w:color w:val="000000" w:themeColor="text1"/>
                <w:sz w:val="22"/>
                <w:szCs w:val="20"/>
              </w:rPr>
              <w:t xml:space="preserve"> – </w:t>
            </w:r>
            <w:r w:rsidR="00EA3CD9" w:rsidRPr="00A056FF">
              <w:rPr>
                <w:sz w:val="20"/>
              </w:rPr>
              <w:t xml:space="preserve">GEL-ŠKA-EKO-IIIA-11 </w:t>
            </w:r>
            <w:r w:rsidR="00B04F3E">
              <w:rPr>
                <w:sz w:val="20"/>
              </w:rPr>
              <w:t>– vypĺňanie časti protokolu, metóda otázok a odpovedí, diskusia.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B04F3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</w:t>
            </w:r>
            <w:r w:rsidR="00B04F3E">
              <w:rPr>
                <w:sz w:val="22"/>
                <w:szCs w:val="22"/>
              </w:rPr>
              <w:t xml:space="preserve"> Inštruktáž žiakov k ďalšej práci, rozdelenie do skupín.</w:t>
            </w:r>
            <w:r w:rsidRPr="008061AE">
              <w:rPr>
                <w:sz w:val="22"/>
                <w:szCs w:val="22"/>
              </w:rPr>
              <w:t xml:space="preserve"> </w:t>
            </w:r>
          </w:p>
          <w:p w:rsidR="00067298" w:rsidRPr="008061AE" w:rsidRDefault="00B04F3E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Skupinová práca </w:t>
            </w:r>
            <w:r w:rsidR="00067298" w:rsidRPr="008061AE">
              <w:rPr>
                <w:sz w:val="22"/>
                <w:szCs w:val="22"/>
              </w:rPr>
              <w:t xml:space="preserve">žiakov </w:t>
            </w:r>
            <w:r>
              <w:rPr>
                <w:sz w:val="22"/>
                <w:szCs w:val="22"/>
              </w:rPr>
              <w:t>– príprava materiálu a pomôcok k úlohám 1 a 2.</w:t>
            </w:r>
          </w:p>
          <w:p w:rsidR="00B04F3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3.</w:t>
            </w:r>
            <w:r w:rsidR="00B04F3E">
              <w:rPr>
                <w:sz w:val="22"/>
                <w:szCs w:val="22"/>
              </w:rPr>
              <w:t xml:space="preserve"> Diskusia o výsledkoch práce žiakov - porovnanie.</w:t>
            </w:r>
          </w:p>
          <w:p w:rsidR="00B04F3E" w:rsidRDefault="00B04F3E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Inštruktáž k práci s </w:t>
            </w:r>
            <w:proofErr w:type="spellStart"/>
            <w:r>
              <w:rPr>
                <w:sz w:val="22"/>
                <w:szCs w:val="22"/>
              </w:rPr>
              <w:t>Vernier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LabQuest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B04F3E" w:rsidRDefault="00B04F3E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Skupinová realizácia úlohy 3 – vlastné meranie produkcie CO2 ako produktu metabolizmu kvasiniek. </w:t>
            </w:r>
          </w:p>
          <w:p w:rsidR="00B04F3E" w:rsidRDefault="00B04F3E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Skupinová formulácia záverov a ich prezentovanie. </w:t>
            </w:r>
          </w:p>
          <w:p w:rsidR="00B04F3E" w:rsidRDefault="00B04F3E" w:rsidP="00067298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B354CB" w:rsidRDefault="00067298" w:rsidP="00B354CB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</w:t>
            </w:r>
            <w:r w:rsidR="00B354CB">
              <w:rPr>
                <w:sz w:val="22"/>
                <w:szCs w:val="22"/>
              </w:rPr>
              <w:t xml:space="preserve"> Skupinová formulácia záverov a ich prezentovanie. </w:t>
            </w:r>
          </w:p>
          <w:p w:rsidR="00D40621" w:rsidRPr="00516F34" w:rsidRDefault="00516F34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t>2</w:t>
            </w:r>
            <w:r w:rsidRPr="00B354CB">
              <w:rPr>
                <w:sz w:val="22"/>
              </w:rPr>
              <w:t xml:space="preserve">. </w:t>
            </w:r>
            <w:r w:rsidR="00067298" w:rsidRPr="00B354CB">
              <w:rPr>
                <w:sz w:val="22"/>
              </w:rPr>
              <w:t>Záver VH</w:t>
            </w: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.....</w:t>
      </w:r>
      <w:r w:rsidR="00B354CB">
        <w:t>05.02.2015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046B8F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046B8F" w:rsidRPr="00954CBD">
      <w:rPr>
        <w:rFonts w:asciiTheme="minorHAnsi" w:hAnsiTheme="minorHAnsi" w:cstheme="minorHAnsi"/>
        <w:sz w:val="16"/>
      </w:rPr>
      <w:fldChar w:fldCharType="separate"/>
    </w:r>
    <w:r w:rsidR="006A7D71">
      <w:rPr>
        <w:rFonts w:asciiTheme="minorHAnsi" w:hAnsiTheme="minorHAnsi" w:cstheme="minorHAnsi"/>
        <w:noProof/>
        <w:sz w:val="16"/>
      </w:rPr>
      <w:t>2</w:t>
    </w:r>
    <w:r w:rsidR="00046B8F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="006A7D71">
      <w:fldChar w:fldCharType="begin"/>
    </w:r>
    <w:r w:rsidR="006A7D71">
      <w:instrText xml:space="preserve"> NUMPAGES   \* MERGEFORMAT </w:instrText>
    </w:r>
    <w:r w:rsidR="006A7D71">
      <w:fldChar w:fldCharType="separate"/>
    </w:r>
    <w:r w:rsidR="006A7D71" w:rsidRPr="006A7D71">
      <w:rPr>
        <w:rFonts w:asciiTheme="minorHAnsi" w:hAnsiTheme="minorHAnsi" w:cstheme="minorHAnsi"/>
        <w:noProof/>
        <w:sz w:val="16"/>
      </w:rPr>
      <w:t>3</w:t>
    </w:r>
    <w:r w:rsidR="006A7D71">
      <w:rPr>
        <w:rFonts w:asciiTheme="minorHAnsi" w:hAnsiTheme="minorHAnsi" w:cstheme="minorHAnsi"/>
        <w:noProof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C41FF"/>
    <w:multiLevelType w:val="hybridMultilevel"/>
    <w:tmpl w:val="D40A0CBC"/>
    <w:lvl w:ilvl="0" w:tplc="4C90C0E6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B0418"/>
    <w:multiLevelType w:val="hybridMultilevel"/>
    <w:tmpl w:val="34AAC7AA"/>
    <w:lvl w:ilvl="0" w:tplc="3A82E39A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F6549"/>
    <w:multiLevelType w:val="hybridMultilevel"/>
    <w:tmpl w:val="CEB0F5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EE7618D"/>
    <w:multiLevelType w:val="hybridMultilevel"/>
    <w:tmpl w:val="323452B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4"/>
  </w:num>
  <w:num w:numId="3">
    <w:abstractNumId w:val="3"/>
  </w:num>
  <w:num w:numId="4">
    <w:abstractNumId w:val="15"/>
  </w:num>
  <w:num w:numId="5">
    <w:abstractNumId w:val="16"/>
  </w:num>
  <w:num w:numId="6">
    <w:abstractNumId w:val="23"/>
  </w:num>
  <w:num w:numId="7">
    <w:abstractNumId w:val="14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19"/>
  </w:num>
  <w:num w:numId="12">
    <w:abstractNumId w:val="18"/>
  </w:num>
  <w:num w:numId="13">
    <w:abstractNumId w:val="10"/>
  </w:num>
  <w:num w:numId="14">
    <w:abstractNumId w:val="25"/>
  </w:num>
  <w:num w:numId="15">
    <w:abstractNumId w:val="13"/>
  </w:num>
  <w:num w:numId="16">
    <w:abstractNumId w:val="20"/>
  </w:num>
  <w:num w:numId="17">
    <w:abstractNumId w:val="8"/>
  </w:num>
  <w:num w:numId="18">
    <w:abstractNumId w:val="4"/>
  </w:num>
  <w:num w:numId="19">
    <w:abstractNumId w:val="26"/>
  </w:num>
  <w:num w:numId="20">
    <w:abstractNumId w:val="0"/>
  </w:num>
  <w:num w:numId="21">
    <w:abstractNumId w:val="26"/>
  </w:num>
  <w:num w:numId="22">
    <w:abstractNumId w:val="12"/>
  </w:num>
  <w:num w:numId="23">
    <w:abstractNumId w:val="1"/>
  </w:num>
  <w:num w:numId="24">
    <w:abstractNumId w:val="7"/>
  </w:num>
  <w:num w:numId="25">
    <w:abstractNumId w:val="11"/>
  </w:num>
  <w:num w:numId="26">
    <w:abstractNumId w:val="2"/>
  </w:num>
  <w:num w:numId="27">
    <w:abstractNumId w:val="2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3EE6"/>
    <w:rsid w:val="0000636F"/>
    <w:rsid w:val="0001649E"/>
    <w:rsid w:val="00020FE3"/>
    <w:rsid w:val="000259B4"/>
    <w:rsid w:val="00026AB6"/>
    <w:rsid w:val="000277BF"/>
    <w:rsid w:val="00046B8F"/>
    <w:rsid w:val="000569B8"/>
    <w:rsid w:val="000664AF"/>
    <w:rsid w:val="00067298"/>
    <w:rsid w:val="000853E2"/>
    <w:rsid w:val="00092AEF"/>
    <w:rsid w:val="000B25F5"/>
    <w:rsid w:val="000B43C1"/>
    <w:rsid w:val="000C62E0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69B7"/>
    <w:rsid w:val="001B524B"/>
    <w:rsid w:val="001C007C"/>
    <w:rsid w:val="001C0D29"/>
    <w:rsid w:val="001C4C76"/>
    <w:rsid w:val="001F6887"/>
    <w:rsid w:val="00206764"/>
    <w:rsid w:val="0022118B"/>
    <w:rsid w:val="00253EE6"/>
    <w:rsid w:val="00260900"/>
    <w:rsid w:val="002674A6"/>
    <w:rsid w:val="002855EB"/>
    <w:rsid w:val="002C3CBB"/>
    <w:rsid w:val="002C4836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81C62"/>
    <w:rsid w:val="004A23A4"/>
    <w:rsid w:val="004B4A16"/>
    <w:rsid w:val="004B70AB"/>
    <w:rsid w:val="004B77C8"/>
    <w:rsid w:val="004E04C6"/>
    <w:rsid w:val="004E4504"/>
    <w:rsid w:val="004E6096"/>
    <w:rsid w:val="00506697"/>
    <w:rsid w:val="005166CE"/>
    <w:rsid w:val="00516F34"/>
    <w:rsid w:val="00523B57"/>
    <w:rsid w:val="0052787A"/>
    <w:rsid w:val="00541228"/>
    <w:rsid w:val="0054242F"/>
    <w:rsid w:val="00546DA4"/>
    <w:rsid w:val="0057750A"/>
    <w:rsid w:val="0058437F"/>
    <w:rsid w:val="0059411D"/>
    <w:rsid w:val="005969D9"/>
    <w:rsid w:val="00597C98"/>
    <w:rsid w:val="005B5FA8"/>
    <w:rsid w:val="005D5571"/>
    <w:rsid w:val="0060128E"/>
    <w:rsid w:val="00620081"/>
    <w:rsid w:val="0063019F"/>
    <w:rsid w:val="00641E6E"/>
    <w:rsid w:val="00654F84"/>
    <w:rsid w:val="00666BAC"/>
    <w:rsid w:val="00670F33"/>
    <w:rsid w:val="006737B9"/>
    <w:rsid w:val="006A7D71"/>
    <w:rsid w:val="006D33E7"/>
    <w:rsid w:val="006E67CE"/>
    <w:rsid w:val="006F5B5B"/>
    <w:rsid w:val="00700B35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B5E04"/>
    <w:rsid w:val="007C367F"/>
    <w:rsid w:val="007D26B7"/>
    <w:rsid w:val="007F11EA"/>
    <w:rsid w:val="00810FAF"/>
    <w:rsid w:val="00815C26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46694"/>
    <w:rsid w:val="00954CBD"/>
    <w:rsid w:val="0096182B"/>
    <w:rsid w:val="0096502A"/>
    <w:rsid w:val="00977586"/>
    <w:rsid w:val="00997958"/>
    <w:rsid w:val="009A2F37"/>
    <w:rsid w:val="009A4995"/>
    <w:rsid w:val="009C0E59"/>
    <w:rsid w:val="009D695A"/>
    <w:rsid w:val="00A056FF"/>
    <w:rsid w:val="00A11030"/>
    <w:rsid w:val="00A14E21"/>
    <w:rsid w:val="00A15D91"/>
    <w:rsid w:val="00A27B99"/>
    <w:rsid w:val="00A30144"/>
    <w:rsid w:val="00A42FBD"/>
    <w:rsid w:val="00A4408D"/>
    <w:rsid w:val="00A442F2"/>
    <w:rsid w:val="00A55F7C"/>
    <w:rsid w:val="00A6790E"/>
    <w:rsid w:val="00A9052F"/>
    <w:rsid w:val="00A96169"/>
    <w:rsid w:val="00AA2CAF"/>
    <w:rsid w:val="00AB0C77"/>
    <w:rsid w:val="00AB4222"/>
    <w:rsid w:val="00AB74B9"/>
    <w:rsid w:val="00AC6A30"/>
    <w:rsid w:val="00AE1209"/>
    <w:rsid w:val="00AE4173"/>
    <w:rsid w:val="00AF7DAD"/>
    <w:rsid w:val="00B01561"/>
    <w:rsid w:val="00B02B77"/>
    <w:rsid w:val="00B04F3E"/>
    <w:rsid w:val="00B20307"/>
    <w:rsid w:val="00B219AB"/>
    <w:rsid w:val="00B354CB"/>
    <w:rsid w:val="00B36EF5"/>
    <w:rsid w:val="00B567B1"/>
    <w:rsid w:val="00B72DDD"/>
    <w:rsid w:val="00B80F2C"/>
    <w:rsid w:val="00B94D4A"/>
    <w:rsid w:val="00BC7654"/>
    <w:rsid w:val="00BF056E"/>
    <w:rsid w:val="00BF0A14"/>
    <w:rsid w:val="00BF5F8A"/>
    <w:rsid w:val="00C01A3A"/>
    <w:rsid w:val="00C02116"/>
    <w:rsid w:val="00C43F66"/>
    <w:rsid w:val="00C70293"/>
    <w:rsid w:val="00C82DE6"/>
    <w:rsid w:val="00CA3EFB"/>
    <w:rsid w:val="00CC3B14"/>
    <w:rsid w:val="00CD280E"/>
    <w:rsid w:val="00D06DC8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7776F"/>
    <w:rsid w:val="00E855B4"/>
    <w:rsid w:val="00EA3CD9"/>
    <w:rsid w:val="00EA44D5"/>
    <w:rsid w:val="00EC108D"/>
    <w:rsid w:val="00EC477A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81509-0872-4F17-B85A-F9E67999E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35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Guest</cp:lastModifiedBy>
  <cp:revision>9</cp:revision>
  <cp:lastPrinted>2015-02-06T08:03:00Z</cp:lastPrinted>
  <dcterms:created xsi:type="dcterms:W3CDTF">2015-02-05T19:19:00Z</dcterms:created>
  <dcterms:modified xsi:type="dcterms:W3CDTF">2015-02-06T08:04:00Z</dcterms:modified>
</cp:coreProperties>
</file>