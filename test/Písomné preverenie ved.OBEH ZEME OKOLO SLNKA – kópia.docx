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517" w:rsidRPr="00906C61" w:rsidRDefault="00745722" w:rsidP="00906C61">
      <w:pPr>
        <w:jc w:val="center"/>
        <w:rPr>
          <w:rFonts w:ascii="Times New Roman" w:hAnsi="Times New Roman"/>
          <w:b/>
          <w:sz w:val="28"/>
          <w:szCs w:val="28"/>
          <w:u w:val="dash"/>
        </w:rPr>
      </w:pPr>
      <w:r>
        <w:rPr>
          <w:rFonts w:ascii="Times New Roman" w:hAnsi="Times New Roman"/>
          <w:b/>
          <w:sz w:val="28"/>
          <w:szCs w:val="28"/>
          <w:u w:val="dash"/>
        </w:rPr>
        <w:t>PÍSOMNÉ PREVERENIE VEDOMOSTÍ</w:t>
      </w:r>
    </w:p>
    <w:p w:rsidR="00421517" w:rsidRDefault="00421517" w:rsidP="00B6345E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B6345E">
        <w:rPr>
          <w:rFonts w:ascii="Times New Roman" w:hAnsi="Times New Roman"/>
          <w:b/>
          <w:i/>
          <w:sz w:val="24"/>
          <w:szCs w:val="24"/>
        </w:rPr>
        <w:t>Doplň chýbajúce údaje:</w:t>
      </w:r>
    </w:p>
    <w:p w:rsidR="00421517" w:rsidRPr="00B6345E" w:rsidRDefault="00421517" w:rsidP="00D9154F">
      <w:pPr>
        <w:pStyle w:val="Odsekzoznamu"/>
        <w:rPr>
          <w:rFonts w:ascii="Times New Roman" w:hAnsi="Times New Roman"/>
          <w:b/>
          <w:i/>
          <w:sz w:val="24"/>
          <w:szCs w:val="24"/>
        </w:rPr>
      </w:pPr>
    </w:p>
    <w:p w:rsidR="00421517" w:rsidRDefault="00421517" w:rsidP="00B6345E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Zem obieha okolo Slnka po dráhe, ktorá sa nazýva ___________. Pričom zdanlivá dráha Slnka po oblohe je ____________.  Čas obehu Zeme okolo Slnka sa nazýva _______________ a trvá _________________________. Sklon zemskej osi je _______.</w:t>
      </w:r>
      <w:r w:rsidR="00B5438B">
        <w:rPr>
          <w:rFonts w:ascii="Times New Roman" w:hAnsi="Times New Roman"/>
          <w:sz w:val="24"/>
          <w:szCs w:val="24"/>
        </w:rPr>
        <w:t xml:space="preserve"> Perihéliu</w:t>
      </w:r>
      <w:r w:rsidR="00F77D91">
        <w:rPr>
          <w:rFonts w:ascii="Times New Roman" w:hAnsi="Times New Roman"/>
          <w:sz w:val="24"/>
          <w:szCs w:val="24"/>
        </w:rPr>
        <w:t>m</w:t>
      </w:r>
      <w:r w:rsidR="00B5438B">
        <w:rPr>
          <w:rFonts w:ascii="Times New Roman" w:hAnsi="Times New Roman"/>
          <w:sz w:val="24"/>
          <w:szCs w:val="24"/>
        </w:rPr>
        <w:t xml:space="preserve"> je ________________</w:t>
      </w:r>
    </w:p>
    <w:p w:rsidR="00B5438B" w:rsidRDefault="00B5438B" w:rsidP="00B6345E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 , nastáva dňa _____________.</w:t>
      </w:r>
    </w:p>
    <w:p w:rsidR="00745722" w:rsidRDefault="00745722" w:rsidP="00B5438B">
      <w:pPr>
        <w:pStyle w:val="Odsekzoznamu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421517" w:rsidRDefault="00421517" w:rsidP="00B6345E">
      <w:pPr>
        <w:pStyle w:val="Odsekzoznamu"/>
        <w:rPr>
          <w:rFonts w:ascii="Times New Roman" w:hAnsi="Times New Roman"/>
          <w:sz w:val="24"/>
          <w:szCs w:val="24"/>
        </w:rPr>
      </w:pPr>
    </w:p>
    <w:p w:rsidR="00421517" w:rsidRPr="006C2885" w:rsidRDefault="00421517" w:rsidP="00D9154F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6C2885">
        <w:rPr>
          <w:rFonts w:ascii="Times New Roman" w:hAnsi="Times New Roman"/>
          <w:b/>
          <w:i/>
          <w:sz w:val="24"/>
          <w:szCs w:val="24"/>
        </w:rPr>
        <w:t>Nakresli schému obehu Zeme okolo Slnka, vyznač polohu zeme v jarnej, jesennej rovnodennosti ako aj v letnom a zimnom slnovrate.</w:t>
      </w:r>
      <w:r w:rsidR="00745722">
        <w:rPr>
          <w:rFonts w:ascii="Times New Roman" w:hAnsi="Times New Roman"/>
          <w:b/>
          <w:i/>
          <w:sz w:val="24"/>
          <w:szCs w:val="24"/>
        </w:rPr>
        <w:t xml:space="preserve"> Každý bod vysvetli</w:t>
      </w:r>
      <w:r w:rsidR="00B5438B">
        <w:rPr>
          <w:rFonts w:ascii="Times New Roman" w:hAnsi="Times New Roman"/>
          <w:b/>
          <w:i/>
          <w:sz w:val="24"/>
          <w:szCs w:val="24"/>
        </w:rPr>
        <w:t xml:space="preserve"> (kedy nastáva? Aká je dĺžka dňa a noci? Kde svieti Slnko kolmo?</w:t>
      </w:r>
      <w:r w:rsidR="00745722">
        <w:rPr>
          <w:rFonts w:ascii="Times New Roman" w:hAnsi="Times New Roman"/>
          <w:b/>
          <w:i/>
          <w:sz w:val="24"/>
          <w:szCs w:val="24"/>
        </w:rPr>
        <w:t xml:space="preserve">. Plus popíš ďalšie 2 dôležité body Zeme v obehu okolo Slnka. </w:t>
      </w: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421517" w:rsidRDefault="00421517" w:rsidP="00600F99">
      <w:pPr>
        <w:rPr>
          <w:rFonts w:ascii="Times New Roman" w:hAnsi="Times New Roman"/>
          <w:sz w:val="24"/>
          <w:szCs w:val="24"/>
        </w:rPr>
      </w:pPr>
    </w:p>
    <w:p w:rsidR="00745722" w:rsidRDefault="00745722" w:rsidP="00600F99">
      <w:pPr>
        <w:rPr>
          <w:rFonts w:ascii="Times New Roman" w:hAnsi="Times New Roman"/>
          <w:sz w:val="24"/>
          <w:szCs w:val="24"/>
        </w:rPr>
      </w:pPr>
    </w:p>
    <w:p w:rsidR="00745722" w:rsidRDefault="00745722" w:rsidP="00600F99">
      <w:pPr>
        <w:rPr>
          <w:rFonts w:ascii="Times New Roman" w:hAnsi="Times New Roman"/>
          <w:sz w:val="24"/>
          <w:szCs w:val="24"/>
        </w:rPr>
      </w:pPr>
    </w:p>
    <w:p w:rsidR="00B5438B" w:rsidRPr="00600F99" w:rsidRDefault="00B5438B" w:rsidP="00600F99">
      <w:pPr>
        <w:rPr>
          <w:rFonts w:ascii="Times New Roman" w:hAnsi="Times New Roman"/>
          <w:sz w:val="24"/>
          <w:szCs w:val="24"/>
        </w:rPr>
      </w:pPr>
    </w:p>
    <w:p w:rsidR="00421517" w:rsidRPr="00F22907" w:rsidRDefault="00421517" w:rsidP="00600F99">
      <w:pPr>
        <w:pStyle w:val="Odsekzoznamu"/>
        <w:numPr>
          <w:ilvl w:val="0"/>
          <w:numId w:val="1"/>
        </w:numPr>
        <w:rPr>
          <w:rFonts w:ascii="Times New Roman" w:hAnsi="Times New Roman"/>
          <w:b/>
          <w:i/>
          <w:sz w:val="24"/>
          <w:szCs w:val="24"/>
        </w:rPr>
      </w:pPr>
      <w:r w:rsidRPr="004F4BEA">
        <w:rPr>
          <w:rFonts w:ascii="Times New Roman" w:hAnsi="Times New Roman"/>
          <w:b/>
          <w:i/>
          <w:sz w:val="24"/>
          <w:szCs w:val="24"/>
        </w:rPr>
        <w:t>Vytvor správne dvojice</w:t>
      </w:r>
      <w:r>
        <w:rPr>
          <w:rFonts w:ascii="Times New Roman" w:hAnsi="Times New Roman"/>
          <w:sz w:val="24"/>
          <w:szCs w:val="24"/>
        </w:rPr>
        <w:t>:</w:t>
      </w:r>
    </w:p>
    <w:p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A: </w:t>
      </w:r>
      <w:r w:rsidR="00B5438B">
        <w:rPr>
          <w:rFonts w:ascii="Times New Roman" w:hAnsi="Times New Roman"/>
          <w:sz w:val="24"/>
          <w:szCs w:val="24"/>
        </w:rPr>
        <w:t>rovníkový polomer Zeme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5438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1: </w:t>
      </w:r>
      <w:r w:rsidR="00B5438B">
        <w:rPr>
          <w:rFonts w:ascii="Times New Roman" w:hAnsi="Times New Roman"/>
          <w:sz w:val="24"/>
          <w:szCs w:val="24"/>
        </w:rPr>
        <w:t>Saturn</w:t>
      </w:r>
    </w:p>
    <w:p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B: </w:t>
      </w:r>
      <w:r w:rsidR="00B5438B">
        <w:rPr>
          <w:rFonts w:ascii="Times New Roman" w:hAnsi="Times New Roman"/>
          <w:sz w:val="24"/>
          <w:szCs w:val="24"/>
        </w:rPr>
        <w:t>poludníkový polomer Zeme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2: </w:t>
      </w:r>
      <w:r w:rsidR="00B5438B">
        <w:rPr>
          <w:rFonts w:ascii="Times New Roman" w:hAnsi="Times New Roman"/>
          <w:sz w:val="24"/>
          <w:szCs w:val="24"/>
        </w:rPr>
        <w:t>6 357 km</w:t>
      </w:r>
    </w:p>
    <w:p w:rsidR="00421517" w:rsidRPr="00BB1995" w:rsidRDefault="00421517" w:rsidP="00BB1995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C:</w:t>
      </w:r>
      <w:r w:rsidR="00B543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438B">
        <w:rPr>
          <w:rFonts w:ascii="Times New Roman" w:hAnsi="Times New Roman"/>
          <w:sz w:val="24"/>
          <w:szCs w:val="24"/>
        </w:rPr>
        <w:t>terestrická</w:t>
      </w:r>
      <w:proofErr w:type="spellEnd"/>
      <w:r w:rsidR="00B5438B">
        <w:rPr>
          <w:rFonts w:ascii="Times New Roman" w:hAnsi="Times New Roman"/>
          <w:sz w:val="24"/>
          <w:szCs w:val="24"/>
        </w:rPr>
        <w:t xml:space="preserve"> planéta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3: </w:t>
      </w:r>
      <w:r w:rsidR="00B5438B">
        <w:rPr>
          <w:rFonts w:ascii="Times New Roman" w:hAnsi="Times New Roman"/>
          <w:sz w:val="24"/>
          <w:szCs w:val="24"/>
        </w:rPr>
        <w:t>Mars</w:t>
      </w:r>
    </w:p>
    <w:p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B5438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B5438B">
        <w:rPr>
          <w:rFonts w:ascii="Times New Roman" w:hAnsi="Times New Roman"/>
          <w:sz w:val="24"/>
          <w:szCs w:val="24"/>
        </w:rPr>
        <w:t>ioviálna</w:t>
      </w:r>
      <w:proofErr w:type="spellEnd"/>
      <w:r w:rsidR="00B5438B">
        <w:rPr>
          <w:rFonts w:ascii="Times New Roman" w:hAnsi="Times New Roman"/>
          <w:sz w:val="24"/>
          <w:szCs w:val="24"/>
        </w:rPr>
        <w:t xml:space="preserve"> planéta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4: </w:t>
      </w:r>
      <w:r w:rsidR="00B5438B">
        <w:rPr>
          <w:rFonts w:ascii="Times New Roman" w:hAnsi="Times New Roman"/>
          <w:sz w:val="24"/>
          <w:szCs w:val="24"/>
        </w:rPr>
        <w:t>6 378 km</w:t>
      </w:r>
    </w:p>
    <w:p w:rsidR="00421517" w:rsidRDefault="00421517" w:rsidP="00F22907">
      <w:pPr>
        <w:pStyle w:val="Odsekzoznamu"/>
        <w:rPr>
          <w:rFonts w:ascii="Times New Roman" w:hAnsi="Times New Roman"/>
          <w:sz w:val="24"/>
          <w:szCs w:val="24"/>
        </w:rPr>
      </w:pPr>
    </w:p>
    <w:p w:rsidR="00421517" w:rsidRPr="00B5438B" w:rsidRDefault="00B5438B" w:rsidP="00B5438B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Uveď mená aspoň 4 moreplavcov, ktorí prispeli k názoru, že Zem je guľatá.</w:t>
      </w:r>
    </w:p>
    <w:p w:rsidR="00B5438B" w:rsidRDefault="00B5438B" w:rsidP="00B5438B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____________________________________________________________________________</w:t>
      </w:r>
    </w:p>
    <w:p w:rsidR="00421517" w:rsidRDefault="00421517" w:rsidP="002B5D76">
      <w:pPr>
        <w:pStyle w:val="Odsekzoznamu"/>
        <w:ind w:left="1080"/>
        <w:rPr>
          <w:rFonts w:ascii="Times New Roman" w:hAnsi="Times New Roman"/>
          <w:sz w:val="24"/>
          <w:szCs w:val="24"/>
        </w:rPr>
      </w:pPr>
    </w:p>
    <w:p w:rsidR="00B5438B" w:rsidRDefault="00B5438B" w:rsidP="00B5438B">
      <w:pPr>
        <w:pStyle w:val="Odsekzoznamu"/>
        <w:tabs>
          <w:tab w:val="left" w:pos="6495"/>
        </w:tabs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5.Ako sa nazýva teleso najlepšie vystihujúce tvar našej Zeme? _____________________</w:t>
      </w:r>
    </w:p>
    <w:p w:rsidR="00A20BFC" w:rsidRDefault="00A20BFC" w:rsidP="00A20BFC">
      <w:pPr>
        <w:pStyle w:val="Odsekzoznamu"/>
        <w:ind w:left="360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6. </w:t>
      </w:r>
      <w:r w:rsidR="00B5438B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</w:rPr>
        <w:t xml:space="preserve">Ktorý grécky </w:t>
      </w:r>
      <w:r w:rsidRPr="00FE1A85">
        <w:rPr>
          <w:rFonts w:ascii="Times New Roman" w:hAnsi="Times New Roman"/>
          <w:b/>
          <w:i/>
        </w:rPr>
        <w:t>vedec vyčlenil</w:t>
      </w:r>
      <w:r>
        <w:rPr>
          <w:rFonts w:ascii="Times New Roman" w:hAnsi="Times New Roman"/>
        </w:rPr>
        <w:t xml:space="preserve"> geografiu ako samostatnú vednú disciplínu ? Približne v ktorom storočí???</w:t>
      </w:r>
    </w:p>
    <w:p w:rsidR="00A20BFC" w:rsidRDefault="00A20BFC" w:rsidP="00A20BFC">
      <w:pPr>
        <w:pStyle w:val="Odsekzoznamu"/>
        <w:rPr>
          <w:rFonts w:ascii="Times New Roman" w:hAnsi="Times New Roman"/>
        </w:rPr>
      </w:pPr>
    </w:p>
    <w:p w:rsidR="00A20BFC" w:rsidRDefault="00A20BFC" w:rsidP="00A20BFC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________________________________________________________________.</w:t>
      </w:r>
    </w:p>
    <w:p w:rsidR="00A20BFC" w:rsidRDefault="00F77D91" w:rsidP="00F77D91">
      <w:pPr>
        <w:pStyle w:val="Odsekzoznamu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A20BFC">
        <w:rPr>
          <w:rFonts w:ascii="Times New Roman" w:hAnsi="Times New Roman"/>
        </w:rPr>
        <w:t>7. Hranice KSZ</w:t>
      </w:r>
      <w:r>
        <w:rPr>
          <w:rFonts w:ascii="Times New Roman" w:hAnsi="Times New Roman"/>
        </w:rPr>
        <w:t xml:space="preserve"> (horná a dolná)</w:t>
      </w:r>
    </w:p>
    <w:p w:rsidR="00A20BFC" w:rsidRDefault="00A20BFC" w:rsidP="00A20BFC">
      <w:pPr>
        <w:pStyle w:val="Odsekzoznamu"/>
        <w:rPr>
          <w:rFonts w:ascii="Times New Roman" w:hAnsi="Times New Roman"/>
        </w:rPr>
      </w:pPr>
    </w:p>
    <w:p w:rsidR="00F77D91" w:rsidRDefault="00F77D91" w:rsidP="00A20BFC">
      <w:pPr>
        <w:pStyle w:val="Odsekzoznamu"/>
        <w:rPr>
          <w:rFonts w:ascii="Times New Roman" w:hAnsi="Times New Roman"/>
        </w:rPr>
      </w:pPr>
    </w:p>
    <w:p w:rsidR="00F77D91" w:rsidRDefault="00F77D91" w:rsidP="00A20BFC">
      <w:pPr>
        <w:pStyle w:val="Odsekzoznamu"/>
        <w:rPr>
          <w:rFonts w:ascii="Times New Roman" w:hAnsi="Times New Roman"/>
        </w:rPr>
      </w:pPr>
    </w:p>
    <w:p w:rsidR="00F77D91" w:rsidRDefault="00F77D91" w:rsidP="00A20BFC">
      <w:pPr>
        <w:pStyle w:val="Odsekzoznamu"/>
        <w:rPr>
          <w:rFonts w:ascii="Times New Roman" w:hAnsi="Times New Roman"/>
        </w:rPr>
      </w:pPr>
    </w:p>
    <w:p w:rsidR="00F77D91" w:rsidRDefault="00F77D91" w:rsidP="00A20BFC">
      <w:pPr>
        <w:pStyle w:val="Odsekzoznamu"/>
        <w:rPr>
          <w:rFonts w:ascii="Times New Roman" w:hAnsi="Times New Roman"/>
        </w:rPr>
      </w:pPr>
    </w:p>
    <w:p w:rsidR="00F77D91" w:rsidRDefault="00F77D91" w:rsidP="00A20BFC">
      <w:pPr>
        <w:pStyle w:val="Odsekzoznamu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8.Vysvetli pojmy: miestny čas, pásmový čas, sezónny čas, hviezdny deň</w:t>
      </w:r>
    </w:p>
    <w:p w:rsidR="00F77D91" w:rsidRDefault="00F77D91" w:rsidP="00A20BFC">
      <w:pPr>
        <w:pStyle w:val="Odsekzoznamu"/>
        <w:rPr>
          <w:rFonts w:ascii="Times New Roman" w:hAnsi="Times New Roman"/>
        </w:rPr>
      </w:pPr>
    </w:p>
    <w:p w:rsidR="00F77D91" w:rsidRDefault="00F77D91" w:rsidP="00A20BFC">
      <w:pPr>
        <w:pStyle w:val="Odsekzoznamu"/>
        <w:rPr>
          <w:rFonts w:ascii="Times New Roman" w:hAnsi="Times New Roman"/>
        </w:rPr>
      </w:pPr>
    </w:p>
    <w:p w:rsidR="00F77D91" w:rsidRDefault="00F77D91" w:rsidP="00A20BFC">
      <w:pPr>
        <w:pStyle w:val="Odsekzoznamu"/>
        <w:rPr>
          <w:rFonts w:ascii="Times New Roman" w:hAnsi="Times New Roman"/>
        </w:rPr>
      </w:pPr>
    </w:p>
    <w:p w:rsidR="00F77D91" w:rsidRDefault="00F77D91" w:rsidP="00A20BFC">
      <w:pPr>
        <w:pStyle w:val="Odsekzoznamu"/>
        <w:rPr>
          <w:rFonts w:ascii="Times New Roman" w:hAnsi="Times New Roman"/>
        </w:rPr>
      </w:pPr>
    </w:p>
    <w:p w:rsidR="00F77D91" w:rsidRDefault="00F77D91" w:rsidP="00A20BFC">
      <w:pPr>
        <w:pStyle w:val="Odsekzoznamu"/>
        <w:rPr>
          <w:rFonts w:ascii="Times New Roman" w:hAnsi="Times New Roman"/>
        </w:rPr>
      </w:pPr>
    </w:p>
    <w:p w:rsidR="00F77D91" w:rsidRDefault="00F77D91" w:rsidP="00A20BFC">
      <w:pPr>
        <w:pStyle w:val="Odsekzoznamu"/>
        <w:rPr>
          <w:rFonts w:ascii="Times New Roman" w:hAnsi="Times New Roman"/>
        </w:rPr>
      </w:pPr>
    </w:p>
    <w:p w:rsidR="00F77D91" w:rsidRDefault="00F77D91" w:rsidP="00A20BFC">
      <w:pPr>
        <w:pStyle w:val="Odsekzoznamu"/>
        <w:rPr>
          <w:rFonts w:ascii="Times New Roman" w:hAnsi="Times New Roman"/>
        </w:rPr>
      </w:pPr>
    </w:p>
    <w:p w:rsidR="00F77D91" w:rsidRDefault="00F77D91" w:rsidP="00A20BFC">
      <w:pPr>
        <w:pStyle w:val="Odsekzoznamu"/>
        <w:rPr>
          <w:rFonts w:ascii="Times New Roman" w:hAnsi="Times New Roman"/>
        </w:rPr>
      </w:pPr>
    </w:p>
    <w:p w:rsidR="00F77D91" w:rsidRDefault="00F77D91" w:rsidP="00A20BFC">
      <w:pPr>
        <w:pStyle w:val="Odsekzoznamu"/>
        <w:rPr>
          <w:rFonts w:ascii="Times New Roman" w:hAnsi="Times New Roman"/>
        </w:rPr>
      </w:pPr>
    </w:p>
    <w:p w:rsidR="00000000" w:rsidRPr="00F77D91" w:rsidRDefault="00F77D91" w:rsidP="00F77D91">
      <w:pPr>
        <w:pStyle w:val="Odsekzoznamu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9.</w:t>
      </w:r>
      <w:r w:rsidRPr="00F77D91">
        <w:rPr>
          <w:rFonts w:ascii="Rockwell" w:eastAsia="+mn-ea" w:hAnsi="Rockwell" w:cs="+mn-cs"/>
          <w:color w:val="000000"/>
          <w:kern w:val="24"/>
          <w:position w:val="1"/>
          <w:sz w:val="64"/>
          <w:szCs w:val="64"/>
          <w:lang w:eastAsia="sk-SK"/>
        </w:rPr>
        <w:t xml:space="preserve"> </w:t>
      </w:r>
      <w:r w:rsidRPr="00F77D91">
        <w:rPr>
          <w:rFonts w:ascii="Times New Roman" w:hAnsi="Times New Roman"/>
        </w:rPr>
        <w:t xml:space="preserve">V meste A, ktoré má 12° </w:t>
      </w:r>
      <w:proofErr w:type="spellStart"/>
      <w:r w:rsidRPr="00F77D91">
        <w:rPr>
          <w:rFonts w:ascii="Times New Roman" w:hAnsi="Times New Roman"/>
        </w:rPr>
        <w:t>v.g.d</w:t>
      </w:r>
      <w:proofErr w:type="spellEnd"/>
      <w:r w:rsidRPr="00F77D91">
        <w:rPr>
          <w:rFonts w:ascii="Times New Roman" w:hAnsi="Times New Roman"/>
        </w:rPr>
        <w:t xml:space="preserve">. je 12:00, koľko hodín (miestneho času) bude v meste B ???, ktoré má 36° </w:t>
      </w:r>
      <w:proofErr w:type="spellStart"/>
      <w:r w:rsidRPr="00F77D91">
        <w:rPr>
          <w:rFonts w:ascii="Times New Roman" w:hAnsi="Times New Roman"/>
        </w:rPr>
        <w:t>z.g.d</w:t>
      </w:r>
      <w:proofErr w:type="spellEnd"/>
      <w:r w:rsidRPr="00F77D91">
        <w:rPr>
          <w:rFonts w:ascii="Times New Roman" w:hAnsi="Times New Roman"/>
        </w:rPr>
        <w:t>.</w:t>
      </w:r>
    </w:p>
    <w:p w:rsidR="00F77D91" w:rsidRDefault="00F77D91" w:rsidP="00A20BFC">
      <w:pPr>
        <w:pStyle w:val="Odsekzoznamu"/>
        <w:rPr>
          <w:rFonts w:ascii="Times New Roman" w:hAnsi="Times New Roman"/>
        </w:rPr>
      </w:pPr>
    </w:p>
    <w:p w:rsidR="00421517" w:rsidRDefault="00421517" w:rsidP="00B5438B">
      <w:pPr>
        <w:pStyle w:val="Odsekzoznamu"/>
        <w:tabs>
          <w:tab w:val="left" w:pos="6495"/>
        </w:tabs>
        <w:rPr>
          <w:rFonts w:ascii="Times New Roman" w:hAnsi="Times New Roman"/>
          <w:sz w:val="24"/>
          <w:szCs w:val="24"/>
        </w:rPr>
      </w:pPr>
    </w:p>
    <w:sectPr w:rsidR="00421517" w:rsidSect="00906C61">
      <w:pgSz w:w="11906" w:h="16838"/>
      <w:pgMar w:top="720" w:right="720" w:bottom="720" w:left="72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3C70"/>
    <w:multiLevelType w:val="hybridMultilevel"/>
    <w:tmpl w:val="A79A69B0"/>
    <w:lvl w:ilvl="0" w:tplc="FC40EBE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74EF3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12E89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5C217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6C657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605E6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80A11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E926ED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1C3FC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207185C"/>
    <w:multiLevelType w:val="hybridMultilevel"/>
    <w:tmpl w:val="26A875F0"/>
    <w:lvl w:ilvl="0" w:tplc="7FB6C6EE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296B260F"/>
    <w:multiLevelType w:val="hybridMultilevel"/>
    <w:tmpl w:val="160E98D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FA37D0B"/>
    <w:multiLevelType w:val="hybridMultilevel"/>
    <w:tmpl w:val="6824B6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C1295"/>
    <w:multiLevelType w:val="hybridMultilevel"/>
    <w:tmpl w:val="44E8FA6E"/>
    <w:lvl w:ilvl="0" w:tplc="A964D0A0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7A7A7B0D"/>
    <w:multiLevelType w:val="hybridMultilevel"/>
    <w:tmpl w:val="1904F4A4"/>
    <w:lvl w:ilvl="0" w:tplc="5A1A04A8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6A53"/>
    <w:rsid w:val="00122215"/>
    <w:rsid w:val="002A35CA"/>
    <w:rsid w:val="002B5D76"/>
    <w:rsid w:val="002C175B"/>
    <w:rsid w:val="003A68BA"/>
    <w:rsid w:val="003B03F2"/>
    <w:rsid w:val="00421517"/>
    <w:rsid w:val="00425040"/>
    <w:rsid w:val="004F4BEA"/>
    <w:rsid w:val="00507559"/>
    <w:rsid w:val="005C2BC5"/>
    <w:rsid w:val="00600F99"/>
    <w:rsid w:val="00643102"/>
    <w:rsid w:val="006A5754"/>
    <w:rsid w:val="006C108A"/>
    <w:rsid w:val="006C2885"/>
    <w:rsid w:val="00716079"/>
    <w:rsid w:val="00716A53"/>
    <w:rsid w:val="00716B6D"/>
    <w:rsid w:val="0072552B"/>
    <w:rsid w:val="00745722"/>
    <w:rsid w:val="008E28B1"/>
    <w:rsid w:val="00906C61"/>
    <w:rsid w:val="009B2AA3"/>
    <w:rsid w:val="00A20BFC"/>
    <w:rsid w:val="00B320EC"/>
    <w:rsid w:val="00B5438B"/>
    <w:rsid w:val="00B6345E"/>
    <w:rsid w:val="00BB1995"/>
    <w:rsid w:val="00C21200"/>
    <w:rsid w:val="00D9154F"/>
    <w:rsid w:val="00F22907"/>
    <w:rsid w:val="00F72ABD"/>
    <w:rsid w:val="00F77D91"/>
    <w:rsid w:val="00F91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  <w:pPr>
      <w:spacing w:after="200" w:line="276" w:lineRule="auto"/>
    </w:pPr>
    <w:rPr>
      <w:lang w:eastAsia="en-US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634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6676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sokol</cp:lastModifiedBy>
  <cp:revision>5</cp:revision>
  <cp:lastPrinted>2001-12-31T23:23:00Z</cp:lastPrinted>
  <dcterms:created xsi:type="dcterms:W3CDTF">2021-09-19T07:13:00Z</dcterms:created>
  <dcterms:modified xsi:type="dcterms:W3CDTF">2023-10-08T08:21:00Z</dcterms:modified>
</cp:coreProperties>
</file>