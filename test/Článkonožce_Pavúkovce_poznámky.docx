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3421" w:rsidRDefault="00BF3421" w:rsidP="005C72B0">
      <w:pPr>
        <w:jc w:val="center"/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Živočíchy s článkovaným telom – ČLÁNKONOŽCE</w:t>
      </w:r>
    </w:p>
    <w:p w:rsidR="00BF3421" w:rsidRDefault="00BF3421" w:rsidP="005C72B0">
      <w:pPr>
        <w:rPr>
          <w:szCs w:val="26"/>
        </w:rPr>
      </w:pPr>
      <w:r>
        <w:rPr>
          <w:szCs w:val="26"/>
        </w:rPr>
        <w:t>- majú telo a končatiny tvorené z článkov</w:t>
      </w:r>
    </w:p>
    <w:p w:rsidR="00BF3421" w:rsidRDefault="00BF3421" w:rsidP="005C72B0">
      <w:pPr>
        <w:rPr>
          <w:b/>
          <w:szCs w:val="26"/>
          <w:u w:val="single"/>
        </w:rPr>
      </w:pPr>
      <w:r>
        <w:rPr>
          <w:b/>
          <w:szCs w:val="26"/>
          <w:u w:val="single"/>
        </w:rPr>
        <w:t>Ku článkonožcom patria: a.)PAVÚKOVCE  b.)Kôrovce   c.) HMYZ</w:t>
      </w:r>
    </w:p>
    <w:p w:rsidR="00BF3421" w:rsidRDefault="00BF3421" w:rsidP="005C72B0">
      <w:pPr>
        <w:rPr>
          <w:szCs w:val="26"/>
        </w:rPr>
      </w:pPr>
      <w:r>
        <w:rPr>
          <w:szCs w:val="26"/>
          <w:u w:val="single"/>
        </w:rPr>
        <w:t>A.)PAVÚKOVCE – zástupca: KRIŽIAK OBYČAJNÝ</w:t>
      </w:r>
    </w:p>
    <w:p w:rsidR="00BF3421" w:rsidRDefault="00BF3421" w:rsidP="005C72B0">
      <w:pPr>
        <w:spacing w:line="276" w:lineRule="auto"/>
        <w:rPr>
          <w:szCs w:val="26"/>
        </w:rPr>
      </w:pPr>
      <w:r>
        <w:rPr>
          <w:szCs w:val="26"/>
        </w:rPr>
        <w:t xml:space="preserve">Telo sa skladá z týchto častí: </w:t>
      </w:r>
      <w:r w:rsidRPr="003B7ACE">
        <w:rPr>
          <w:b/>
          <w:szCs w:val="26"/>
        </w:rPr>
        <w:t>hlavohruď</w:t>
      </w:r>
      <w:r>
        <w:rPr>
          <w:szCs w:val="26"/>
        </w:rPr>
        <w:t xml:space="preserve"> (8 očí, klepietka a jedovou žľazou, hmatadlá, 4 páry končatín) a </w:t>
      </w:r>
      <w:r w:rsidRPr="003B7ACE">
        <w:rPr>
          <w:b/>
          <w:szCs w:val="26"/>
        </w:rPr>
        <w:t>bruško</w:t>
      </w:r>
      <w:r>
        <w:rPr>
          <w:szCs w:val="26"/>
        </w:rPr>
        <w:t xml:space="preserve"> (snovacie bradavice)</w:t>
      </w:r>
    </w:p>
    <w:p w:rsidR="00BF3421" w:rsidRDefault="00BF3421" w:rsidP="005C72B0">
      <w:pPr>
        <w:spacing w:after="0" w:line="276" w:lineRule="auto"/>
      </w:pPr>
      <w:r>
        <w:rPr>
          <w:b/>
          <w:u w:val="single"/>
        </w:rPr>
        <w:t>tráviaca sústava</w:t>
      </w:r>
      <w:r>
        <w:t xml:space="preserve"> - </w:t>
      </w:r>
      <w:r w:rsidRPr="005271B8">
        <w:rPr>
          <w:u w:val="single"/>
        </w:rPr>
        <w:t>ústny otvor</w:t>
      </w:r>
      <w:r>
        <w:rPr>
          <w:u w:val="single"/>
        </w:rPr>
        <w:t>, hepatopankreas, črevo, análny otvor</w:t>
      </w:r>
      <w:r>
        <w:t xml:space="preserve"> </w:t>
      </w:r>
    </w:p>
    <w:p w:rsidR="00BF3421" w:rsidRPr="003B7ACE" w:rsidRDefault="00BF3421" w:rsidP="005C72B0">
      <w:pPr>
        <w:spacing w:after="0" w:line="276" w:lineRule="auto"/>
      </w:pPr>
      <w:r>
        <w:tab/>
        <w:t xml:space="preserve"> </w:t>
      </w:r>
      <w:r>
        <w:tab/>
        <w:t xml:space="preserve">  - typické je MIMOTELOVÉ</w:t>
      </w:r>
      <w:r w:rsidRPr="003B7ACE">
        <w:t xml:space="preserve"> trávenie</w:t>
      </w:r>
    </w:p>
    <w:p w:rsidR="00BF3421" w:rsidRDefault="00BF3421" w:rsidP="005C72B0">
      <w:pPr>
        <w:spacing w:after="0" w:line="276" w:lineRule="auto"/>
      </w:pPr>
      <w:r>
        <w:rPr>
          <w:b/>
          <w:u w:val="single"/>
        </w:rPr>
        <w:t>dýchacia sústava</w:t>
      </w:r>
      <w:r w:rsidRPr="00155237">
        <w:t xml:space="preserve"> </w:t>
      </w:r>
      <w:r>
        <w:t>–</w:t>
      </w:r>
      <w:r w:rsidRPr="00155237">
        <w:t xml:space="preserve"> </w:t>
      </w:r>
      <w:r>
        <w:rPr>
          <w:b/>
        </w:rPr>
        <w:t>PĽÚCNE VAKY</w:t>
      </w:r>
    </w:p>
    <w:p w:rsidR="00BF3421" w:rsidRDefault="00BF3421" w:rsidP="005C72B0">
      <w:pPr>
        <w:spacing w:after="0" w:line="276" w:lineRule="auto"/>
      </w:pPr>
      <w:r>
        <w:rPr>
          <w:b/>
          <w:u w:val="single"/>
        </w:rPr>
        <w:t>obeh</w:t>
      </w:r>
      <w:r w:rsidRPr="00556A3C">
        <w:rPr>
          <w:b/>
          <w:u w:val="single"/>
        </w:rPr>
        <w:t>ová sústava</w:t>
      </w:r>
      <w:r w:rsidRPr="00155237">
        <w:t xml:space="preserve"> </w:t>
      </w:r>
      <w:r>
        <w:t>- je</w:t>
      </w:r>
      <w:r w:rsidRPr="00155237">
        <w:t xml:space="preserve"> </w:t>
      </w:r>
      <w:r>
        <w:t>OTVORENÁ</w:t>
      </w:r>
      <w:r w:rsidRPr="00D6369F">
        <w:rPr>
          <w:noProof/>
          <w:lang w:eastAsia="sk-SK"/>
        </w:rPr>
        <w:t xml:space="preserve"> </w:t>
      </w:r>
      <w:r>
        <w:t>+ majú  rúrkovité srdce</w:t>
      </w:r>
      <w:r>
        <w:tab/>
      </w:r>
    </w:p>
    <w:p w:rsidR="00BF3421" w:rsidRDefault="00BF3421" w:rsidP="005C72B0">
      <w:pPr>
        <w:spacing w:after="0" w:line="276" w:lineRule="auto"/>
      </w:pPr>
      <w:r w:rsidRPr="00556A3C">
        <w:rPr>
          <w:b/>
          <w:u w:val="single"/>
        </w:rPr>
        <w:t>nervová sústava</w:t>
      </w:r>
      <w:r w:rsidRPr="00155237">
        <w:t xml:space="preserve"> </w:t>
      </w:r>
      <w:r>
        <w:t>–</w:t>
      </w:r>
      <w:r w:rsidRPr="00155237">
        <w:t xml:space="preserve"> </w:t>
      </w:r>
      <w:r>
        <w:t>je rebríčková</w:t>
      </w:r>
    </w:p>
    <w:p w:rsidR="00BF3421" w:rsidRDefault="00BF3421" w:rsidP="005C72B0">
      <w:pPr>
        <w:spacing w:after="0" w:line="276" w:lineRule="auto"/>
      </w:pPr>
      <w:r>
        <w:rPr>
          <w:b/>
          <w:u w:val="single"/>
        </w:rPr>
        <w:t>vylučovacia sústava</w:t>
      </w:r>
      <w:r w:rsidRPr="00155237">
        <w:t xml:space="preserve"> </w:t>
      </w:r>
      <w:r>
        <w:t>–</w:t>
      </w:r>
      <w:r w:rsidRPr="00155237">
        <w:t xml:space="preserve"> </w:t>
      </w:r>
      <w:r>
        <w:t>majú nepravé obličky</w:t>
      </w:r>
    </w:p>
    <w:p w:rsidR="00BF3421" w:rsidRDefault="00BF3421" w:rsidP="005C72B0">
      <w:pPr>
        <w:spacing w:after="0" w:line="276" w:lineRule="auto"/>
      </w:pPr>
      <w:r w:rsidRPr="00556A3C">
        <w:rPr>
          <w:b/>
          <w:u w:val="single"/>
        </w:rPr>
        <w:t>rozmnožovacia sústava</w:t>
      </w:r>
      <w:r w:rsidRPr="00155237">
        <w:t xml:space="preserve"> </w:t>
      </w:r>
      <w:r>
        <w:t>- sú</w:t>
      </w:r>
      <w:r w:rsidRPr="00155237">
        <w:t xml:space="preserve"> </w:t>
      </w:r>
      <w:r>
        <w:t>ODDELENÉHO POHLAVIA</w:t>
      </w:r>
    </w:p>
    <w:p w:rsidR="00BF3421" w:rsidRPr="00B20FF2" w:rsidRDefault="00BF3421" w:rsidP="005C72B0">
      <w:pPr>
        <w:spacing w:after="0" w:line="276" w:lineRule="auto"/>
        <w:ind w:left="2268" w:hanging="144"/>
        <w:rPr>
          <w:b/>
        </w:rPr>
      </w:pPr>
      <w:r>
        <w:t>- samička obaľuje oplodnené vajíčka zámotkom z pavučiny</w:t>
      </w:r>
    </w:p>
    <w:p w:rsidR="00BF3421" w:rsidRDefault="00BF3421" w:rsidP="005C72B0">
      <w:pPr>
        <w:spacing w:after="0" w:line="276" w:lineRule="auto"/>
        <w:ind w:left="2268" w:hanging="144"/>
      </w:pPr>
      <w:r>
        <w:t xml:space="preserve"> - majú PRIAMY vývin</w:t>
      </w:r>
    </w:p>
    <w:p w:rsidR="00BF3421" w:rsidRDefault="00BF3421" w:rsidP="005C72B0">
      <w:pPr>
        <w:spacing w:after="0" w:line="276" w:lineRule="auto"/>
        <w:ind w:left="2268" w:hanging="144"/>
      </w:pPr>
    </w:p>
    <w:p w:rsidR="00BF3421" w:rsidRDefault="00BF3421" w:rsidP="005C72B0">
      <w:pPr>
        <w:spacing w:after="0" w:line="276" w:lineRule="auto"/>
        <w:ind w:left="2268" w:hanging="144"/>
      </w:pPr>
      <w:r>
        <w:rPr>
          <w:noProof/>
          <w:lang w:eastAsia="sk-SK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ok 40" o:spid="_x0000_s1026" type="#_x0000_t75" alt="Živočíchy s článkovaným telom – článkonožce" style="position:absolute;left:0;text-align:left;margin-left:-25.8pt;margin-top:17.5pt;width:382.7pt;height:212.25pt;z-index:-251658240;visibility:visible;mso-position-horizontal-relative:margin">
            <v:imagedata r:id="rId4" o:title="" croptop="8562f" cropbottom="8511f"/>
            <w10:wrap anchorx="margin"/>
          </v:shape>
        </w:pict>
      </w:r>
    </w:p>
    <w:p w:rsidR="00BF3421" w:rsidRDefault="00BF3421" w:rsidP="005C72B0">
      <w:pPr>
        <w:spacing w:after="0" w:line="276" w:lineRule="auto"/>
        <w:ind w:left="2268" w:hanging="144"/>
      </w:pPr>
    </w:p>
    <w:p w:rsidR="00BF3421" w:rsidRDefault="00BF3421" w:rsidP="005C72B0">
      <w:pPr>
        <w:spacing w:after="0" w:line="276" w:lineRule="auto"/>
        <w:ind w:left="2268" w:hanging="144"/>
      </w:pPr>
    </w:p>
    <w:p w:rsidR="00BF3421" w:rsidRDefault="00BF3421" w:rsidP="005C72B0">
      <w:pPr>
        <w:spacing w:after="0" w:line="276" w:lineRule="auto"/>
        <w:ind w:left="2268" w:hanging="144"/>
      </w:pPr>
      <w:bookmarkStart w:id="0" w:name="_GoBack"/>
      <w:bookmarkEnd w:id="0"/>
    </w:p>
    <w:p w:rsidR="00BF3421" w:rsidRDefault="00BF3421" w:rsidP="005C72B0">
      <w:pPr>
        <w:spacing w:after="0" w:line="276" w:lineRule="auto"/>
        <w:ind w:left="2268" w:hanging="144"/>
      </w:pPr>
    </w:p>
    <w:p w:rsidR="00BF3421" w:rsidRDefault="00BF3421" w:rsidP="005C72B0">
      <w:pPr>
        <w:spacing w:after="0" w:line="276" w:lineRule="auto"/>
        <w:ind w:left="2268" w:hanging="144"/>
      </w:pPr>
    </w:p>
    <w:p w:rsidR="00BF3421" w:rsidRDefault="00BF3421" w:rsidP="005C72B0">
      <w:pPr>
        <w:spacing w:after="0" w:line="276" w:lineRule="auto"/>
        <w:ind w:left="2268" w:hanging="144"/>
      </w:pPr>
    </w:p>
    <w:p w:rsidR="00BF3421" w:rsidRDefault="00BF3421" w:rsidP="005C72B0">
      <w:pPr>
        <w:spacing w:after="0" w:line="276" w:lineRule="auto"/>
        <w:ind w:left="2268" w:hanging="144"/>
      </w:pPr>
    </w:p>
    <w:p w:rsidR="00BF3421" w:rsidRDefault="00BF3421" w:rsidP="005C72B0">
      <w:pPr>
        <w:spacing w:after="0" w:line="276" w:lineRule="auto"/>
        <w:ind w:left="2268" w:hanging="144"/>
        <w:rPr>
          <w:b/>
        </w:rPr>
      </w:pPr>
    </w:p>
    <w:p w:rsidR="00BF3421" w:rsidRDefault="00BF3421" w:rsidP="005C72B0">
      <w:pPr>
        <w:spacing w:after="0" w:line="276" w:lineRule="auto"/>
      </w:pPr>
    </w:p>
    <w:p w:rsidR="00BF3421" w:rsidRDefault="00BF3421" w:rsidP="005C72B0">
      <w:pPr>
        <w:spacing w:after="0" w:line="276" w:lineRule="auto"/>
      </w:pPr>
    </w:p>
    <w:p w:rsidR="00BF3421" w:rsidRDefault="00BF3421" w:rsidP="005C72B0">
      <w:pPr>
        <w:spacing w:after="0" w:line="276" w:lineRule="auto"/>
      </w:pPr>
    </w:p>
    <w:p w:rsidR="00BF3421" w:rsidRDefault="00BF3421" w:rsidP="005C72B0">
      <w:pPr>
        <w:spacing w:after="0" w:line="276" w:lineRule="auto"/>
      </w:pPr>
    </w:p>
    <w:p w:rsidR="00BF3421" w:rsidRDefault="00BF3421" w:rsidP="005C72B0">
      <w:pPr>
        <w:spacing w:after="0" w:line="276" w:lineRule="auto"/>
      </w:pPr>
    </w:p>
    <w:p w:rsidR="00BF3421" w:rsidRDefault="00BF3421"/>
    <w:p w:rsidR="00BF3421" w:rsidRDefault="00BF3421"/>
    <w:p w:rsidR="00BF3421" w:rsidRDefault="00BF3421"/>
    <w:p w:rsidR="00BF3421" w:rsidRDefault="00BF3421" w:rsidP="004122B3">
      <w:pPr>
        <w:jc w:val="center"/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Živočíchy s článkovaným telom – ČLÁNKONOŽCE</w:t>
      </w:r>
    </w:p>
    <w:p w:rsidR="00BF3421" w:rsidRDefault="00BF3421" w:rsidP="004122B3">
      <w:pPr>
        <w:rPr>
          <w:szCs w:val="26"/>
        </w:rPr>
      </w:pPr>
      <w:r>
        <w:rPr>
          <w:szCs w:val="26"/>
        </w:rPr>
        <w:t>- majú telo a končatiny tvorené z článkov</w:t>
      </w:r>
    </w:p>
    <w:p w:rsidR="00BF3421" w:rsidRDefault="00BF3421" w:rsidP="004122B3">
      <w:pPr>
        <w:rPr>
          <w:b/>
          <w:szCs w:val="26"/>
          <w:u w:val="single"/>
        </w:rPr>
      </w:pPr>
      <w:r>
        <w:rPr>
          <w:b/>
          <w:szCs w:val="26"/>
          <w:u w:val="single"/>
        </w:rPr>
        <w:t>Ku článkonožcom patria: a.)PAVÚKOVCE  b.)Kôrovce   c.) HMYZ</w:t>
      </w:r>
    </w:p>
    <w:p w:rsidR="00BF3421" w:rsidRDefault="00BF3421" w:rsidP="004122B3">
      <w:pPr>
        <w:rPr>
          <w:szCs w:val="26"/>
        </w:rPr>
      </w:pPr>
      <w:r>
        <w:rPr>
          <w:szCs w:val="26"/>
          <w:u w:val="single"/>
        </w:rPr>
        <w:t>A.)PAVÚKOVCE – zástupca: KRIŽIAK OBYČAJNÝ</w:t>
      </w:r>
    </w:p>
    <w:p w:rsidR="00BF3421" w:rsidRDefault="00BF3421" w:rsidP="004122B3">
      <w:pPr>
        <w:spacing w:line="276" w:lineRule="auto"/>
        <w:rPr>
          <w:szCs w:val="26"/>
        </w:rPr>
      </w:pPr>
      <w:r>
        <w:rPr>
          <w:szCs w:val="26"/>
        </w:rPr>
        <w:t xml:space="preserve">Telo sa skladá z týchto častí: </w:t>
      </w:r>
      <w:r w:rsidRPr="003B7ACE">
        <w:rPr>
          <w:b/>
          <w:szCs w:val="26"/>
        </w:rPr>
        <w:t>hlavohruď</w:t>
      </w:r>
      <w:r>
        <w:rPr>
          <w:szCs w:val="26"/>
        </w:rPr>
        <w:t xml:space="preserve"> (8 očí, klepietka a jedovou žľazou, hmatadlá, 4 páry končatín) a </w:t>
      </w:r>
      <w:r w:rsidRPr="003B7ACE">
        <w:rPr>
          <w:b/>
          <w:szCs w:val="26"/>
        </w:rPr>
        <w:t>bruško</w:t>
      </w:r>
      <w:r>
        <w:rPr>
          <w:szCs w:val="26"/>
        </w:rPr>
        <w:t xml:space="preserve"> (snovacie bradavice)</w:t>
      </w:r>
    </w:p>
    <w:p w:rsidR="00BF3421" w:rsidRDefault="00BF3421" w:rsidP="004122B3">
      <w:pPr>
        <w:spacing w:after="0" w:line="276" w:lineRule="auto"/>
      </w:pPr>
      <w:r>
        <w:rPr>
          <w:b/>
          <w:u w:val="single"/>
        </w:rPr>
        <w:t>tráviaca sústava</w:t>
      </w:r>
      <w:r>
        <w:t xml:space="preserve"> - </w:t>
      </w:r>
      <w:r w:rsidRPr="005271B8">
        <w:rPr>
          <w:u w:val="single"/>
        </w:rPr>
        <w:t>ústny otvor</w:t>
      </w:r>
      <w:r>
        <w:rPr>
          <w:u w:val="single"/>
        </w:rPr>
        <w:t>, hepatopankreas, črevo, análny otvor</w:t>
      </w:r>
      <w:r>
        <w:t xml:space="preserve"> </w:t>
      </w:r>
    </w:p>
    <w:p w:rsidR="00BF3421" w:rsidRPr="003B7ACE" w:rsidRDefault="00BF3421" w:rsidP="004122B3">
      <w:pPr>
        <w:spacing w:after="0" w:line="276" w:lineRule="auto"/>
      </w:pPr>
      <w:r>
        <w:tab/>
        <w:t xml:space="preserve"> </w:t>
      </w:r>
      <w:r>
        <w:tab/>
        <w:t xml:space="preserve">  - typické je MIMOTELOVÉ</w:t>
      </w:r>
      <w:r w:rsidRPr="003B7ACE">
        <w:t xml:space="preserve"> trávenie</w:t>
      </w:r>
    </w:p>
    <w:p w:rsidR="00BF3421" w:rsidRDefault="00BF3421" w:rsidP="004122B3">
      <w:pPr>
        <w:spacing w:after="0" w:line="276" w:lineRule="auto"/>
      </w:pPr>
      <w:r>
        <w:rPr>
          <w:b/>
          <w:u w:val="single"/>
        </w:rPr>
        <w:t>dýchacia sústava</w:t>
      </w:r>
      <w:r w:rsidRPr="00155237">
        <w:t xml:space="preserve"> </w:t>
      </w:r>
      <w:r>
        <w:t>–</w:t>
      </w:r>
      <w:r w:rsidRPr="00155237">
        <w:t xml:space="preserve"> </w:t>
      </w:r>
      <w:r>
        <w:rPr>
          <w:b/>
        </w:rPr>
        <w:t>PĽÚCNE VAKY</w:t>
      </w:r>
    </w:p>
    <w:p w:rsidR="00BF3421" w:rsidRDefault="00BF3421" w:rsidP="004122B3">
      <w:pPr>
        <w:spacing w:after="0" w:line="276" w:lineRule="auto"/>
      </w:pPr>
      <w:r>
        <w:rPr>
          <w:b/>
          <w:u w:val="single"/>
        </w:rPr>
        <w:t>obeh</w:t>
      </w:r>
      <w:r w:rsidRPr="00556A3C">
        <w:rPr>
          <w:b/>
          <w:u w:val="single"/>
        </w:rPr>
        <w:t>ová sústava</w:t>
      </w:r>
      <w:r w:rsidRPr="00155237">
        <w:t xml:space="preserve"> </w:t>
      </w:r>
      <w:r>
        <w:t>- je</w:t>
      </w:r>
      <w:r w:rsidRPr="00155237">
        <w:t xml:space="preserve"> </w:t>
      </w:r>
      <w:r>
        <w:t>OTVORENÁ</w:t>
      </w:r>
      <w:r w:rsidRPr="00D6369F">
        <w:rPr>
          <w:noProof/>
          <w:lang w:eastAsia="sk-SK"/>
        </w:rPr>
        <w:t xml:space="preserve"> </w:t>
      </w:r>
      <w:r>
        <w:t>+ majú  rúrkovité srdce</w:t>
      </w:r>
      <w:r>
        <w:tab/>
      </w:r>
    </w:p>
    <w:p w:rsidR="00BF3421" w:rsidRDefault="00BF3421" w:rsidP="004122B3">
      <w:pPr>
        <w:spacing w:after="0" w:line="276" w:lineRule="auto"/>
      </w:pPr>
      <w:r w:rsidRPr="00556A3C">
        <w:rPr>
          <w:b/>
          <w:u w:val="single"/>
        </w:rPr>
        <w:t>nervová sústava</w:t>
      </w:r>
      <w:r w:rsidRPr="00155237">
        <w:t xml:space="preserve"> </w:t>
      </w:r>
      <w:r>
        <w:t>–</w:t>
      </w:r>
      <w:r w:rsidRPr="00155237">
        <w:t xml:space="preserve"> </w:t>
      </w:r>
      <w:r>
        <w:t>je rebríčková</w:t>
      </w:r>
    </w:p>
    <w:p w:rsidR="00BF3421" w:rsidRDefault="00BF3421" w:rsidP="004122B3">
      <w:pPr>
        <w:spacing w:after="0" w:line="276" w:lineRule="auto"/>
      </w:pPr>
      <w:r>
        <w:rPr>
          <w:b/>
          <w:u w:val="single"/>
        </w:rPr>
        <w:t>vylučovacia sústava</w:t>
      </w:r>
      <w:r w:rsidRPr="00155237">
        <w:t xml:space="preserve"> </w:t>
      </w:r>
      <w:r>
        <w:t>–</w:t>
      </w:r>
      <w:r w:rsidRPr="00155237">
        <w:t xml:space="preserve"> </w:t>
      </w:r>
      <w:r>
        <w:t>majú nepravé obličky</w:t>
      </w:r>
    </w:p>
    <w:p w:rsidR="00BF3421" w:rsidRDefault="00BF3421" w:rsidP="004122B3">
      <w:pPr>
        <w:spacing w:after="0" w:line="276" w:lineRule="auto"/>
      </w:pPr>
      <w:r w:rsidRPr="00556A3C">
        <w:rPr>
          <w:b/>
          <w:u w:val="single"/>
        </w:rPr>
        <w:t>rozmnožovacia sústava</w:t>
      </w:r>
      <w:r w:rsidRPr="00155237">
        <w:t xml:space="preserve"> </w:t>
      </w:r>
      <w:r>
        <w:t>- sú</w:t>
      </w:r>
      <w:r w:rsidRPr="00155237">
        <w:t xml:space="preserve"> </w:t>
      </w:r>
      <w:r>
        <w:t>ODDELENÉHO POHLAVIA</w:t>
      </w:r>
    </w:p>
    <w:p w:rsidR="00BF3421" w:rsidRPr="00B20FF2" w:rsidRDefault="00BF3421" w:rsidP="004122B3">
      <w:pPr>
        <w:spacing w:after="0" w:line="276" w:lineRule="auto"/>
        <w:ind w:left="2268" w:hanging="144"/>
        <w:rPr>
          <w:b/>
        </w:rPr>
      </w:pPr>
      <w:r>
        <w:t>- samička obaľuje oplodnené vajíčka zámotkom z pavučiny</w:t>
      </w:r>
    </w:p>
    <w:p w:rsidR="00BF3421" w:rsidRDefault="00BF3421" w:rsidP="004122B3">
      <w:pPr>
        <w:spacing w:after="0" w:line="276" w:lineRule="auto"/>
        <w:ind w:left="2268" w:hanging="144"/>
      </w:pPr>
      <w:r>
        <w:t xml:space="preserve"> - majú PRIAMY vývin</w:t>
      </w:r>
    </w:p>
    <w:p w:rsidR="00BF3421" w:rsidRDefault="00BF3421" w:rsidP="004122B3">
      <w:pPr>
        <w:spacing w:after="0" w:line="276" w:lineRule="auto"/>
        <w:ind w:left="2268" w:hanging="144"/>
      </w:pPr>
      <w:r>
        <w:rPr>
          <w:noProof/>
          <w:lang w:eastAsia="sk-SK"/>
        </w:rPr>
        <w:pict>
          <v:shape id="_x0000_s1027" type="#_x0000_t75" alt="Živočíchy s článkovaným telom – článkonožce" style="position:absolute;left:0;text-align:left;margin-left:-25.8pt;margin-top:17.5pt;width:382.7pt;height:212.25pt;z-index:-251657216;visibility:visible;mso-position-horizontal-relative:margin">
            <v:imagedata r:id="rId4" o:title="" croptop="8562f" cropbottom="8511f"/>
            <w10:wrap anchorx="margin"/>
          </v:shape>
        </w:pict>
      </w:r>
    </w:p>
    <w:p w:rsidR="00BF3421" w:rsidRDefault="00BF3421" w:rsidP="004122B3">
      <w:pPr>
        <w:spacing w:after="0" w:line="276" w:lineRule="auto"/>
        <w:ind w:left="2268" w:hanging="144"/>
      </w:pPr>
      <w:r>
        <w:rPr>
          <w:noProof/>
          <w:lang w:eastAsia="sk-SK"/>
        </w:rPr>
        <w:pict>
          <v:shape id="_x0000_s1028" type="#_x0000_t75" alt="Živočíchy s článkovaným telom – článkonožce" style="position:absolute;left:0;text-align:left;margin-left:405pt;margin-top:11.1pt;width:382.7pt;height:212.25pt;z-index:-251656192;visibility:visible;mso-position-horizontal-relative:margin">
            <v:imagedata r:id="rId4" o:title="" croptop="8562f" cropbottom="8511f"/>
            <w10:wrap anchorx="margin"/>
          </v:shape>
        </w:pict>
      </w:r>
    </w:p>
    <w:p w:rsidR="00BF3421" w:rsidRDefault="00BF3421" w:rsidP="004122B3">
      <w:pPr>
        <w:spacing w:after="0" w:line="276" w:lineRule="auto"/>
        <w:ind w:left="2268" w:hanging="144"/>
      </w:pPr>
    </w:p>
    <w:p w:rsidR="00BF3421" w:rsidRDefault="00BF3421" w:rsidP="004122B3">
      <w:pPr>
        <w:spacing w:after="0" w:line="276" w:lineRule="auto"/>
        <w:ind w:left="2268" w:hanging="144"/>
      </w:pPr>
    </w:p>
    <w:p w:rsidR="00BF3421" w:rsidRDefault="00BF3421" w:rsidP="004122B3">
      <w:pPr>
        <w:spacing w:after="0" w:line="276" w:lineRule="auto"/>
        <w:ind w:left="2268" w:hanging="144"/>
      </w:pPr>
    </w:p>
    <w:p w:rsidR="00BF3421" w:rsidRDefault="00BF3421" w:rsidP="004122B3">
      <w:pPr>
        <w:spacing w:after="0" w:line="276" w:lineRule="auto"/>
        <w:ind w:left="2268" w:hanging="144"/>
      </w:pPr>
    </w:p>
    <w:p w:rsidR="00BF3421" w:rsidRDefault="00BF3421" w:rsidP="004122B3">
      <w:pPr>
        <w:spacing w:after="0" w:line="276" w:lineRule="auto"/>
        <w:ind w:left="2268" w:hanging="144"/>
      </w:pPr>
    </w:p>
    <w:p w:rsidR="00BF3421" w:rsidRDefault="00BF3421" w:rsidP="004122B3">
      <w:pPr>
        <w:spacing w:after="0" w:line="276" w:lineRule="auto"/>
        <w:ind w:left="2268" w:hanging="144"/>
      </w:pPr>
    </w:p>
    <w:p w:rsidR="00BF3421" w:rsidRDefault="00BF3421" w:rsidP="004122B3">
      <w:pPr>
        <w:spacing w:after="0" w:line="276" w:lineRule="auto"/>
        <w:ind w:left="2268" w:hanging="144"/>
        <w:rPr>
          <w:b/>
        </w:rPr>
      </w:pPr>
    </w:p>
    <w:p w:rsidR="00BF3421" w:rsidRDefault="00BF3421" w:rsidP="004122B3">
      <w:pPr>
        <w:spacing w:after="0" w:line="276" w:lineRule="auto"/>
      </w:pPr>
    </w:p>
    <w:p w:rsidR="00BF3421" w:rsidRDefault="00BF3421" w:rsidP="004122B3">
      <w:pPr>
        <w:spacing w:after="0" w:line="276" w:lineRule="auto"/>
      </w:pPr>
    </w:p>
    <w:p w:rsidR="00BF3421" w:rsidRDefault="00BF3421" w:rsidP="004122B3">
      <w:pPr>
        <w:spacing w:after="0" w:line="276" w:lineRule="auto"/>
      </w:pPr>
    </w:p>
    <w:p w:rsidR="00BF3421" w:rsidRDefault="00BF3421" w:rsidP="004122B3">
      <w:pPr>
        <w:spacing w:after="0" w:line="276" w:lineRule="auto"/>
      </w:pPr>
    </w:p>
    <w:p w:rsidR="00BF3421" w:rsidRDefault="00BF3421" w:rsidP="004122B3">
      <w:pPr>
        <w:spacing w:after="0" w:line="276" w:lineRule="auto"/>
      </w:pPr>
    </w:p>
    <w:p w:rsidR="00BF3421" w:rsidRDefault="00BF3421" w:rsidP="004122B3"/>
    <w:p w:rsidR="00BF3421" w:rsidRDefault="00BF3421"/>
    <w:sectPr w:rsidR="00BF3421" w:rsidSect="005C72B0">
      <w:pgSz w:w="16838" w:h="11906" w:orient="landscape"/>
      <w:pgMar w:top="284" w:right="253" w:bottom="142" w:left="567" w:header="708" w:footer="708" w:gutter="0"/>
      <w:cols w:num="2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626FE"/>
    <w:rsid w:val="00155237"/>
    <w:rsid w:val="00261340"/>
    <w:rsid w:val="003B7ACE"/>
    <w:rsid w:val="004122B3"/>
    <w:rsid w:val="005271B8"/>
    <w:rsid w:val="00556A3C"/>
    <w:rsid w:val="005C72B0"/>
    <w:rsid w:val="006B185C"/>
    <w:rsid w:val="00776599"/>
    <w:rsid w:val="008626FE"/>
    <w:rsid w:val="00B20FF2"/>
    <w:rsid w:val="00B36206"/>
    <w:rsid w:val="00BF3421"/>
    <w:rsid w:val="00D6369F"/>
    <w:rsid w:val="00E81E51"/>
    <w:rsid w:val="00ED11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72B0"/>
    <w:pPr>
      <w:spacing w:after="160" w:line="259" w:lineRule="auto"/>
    </w:pPr>
    <w:rPr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5</TotalTime>
  <Pages>1</Pages>
  <Words>218</Words>
  <Characters>1247</Characters>
  <Application>Microsoft Office Outlook</Application>
  <DocSecurity>0</DocSecurity>
  <Lines>0</Lines>
  <Paragraphs>0</Paragraphs>
  <ScaleCrop>false</ScaleCrop>
  <Company>ZŠ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ucitel</dc:creator>
  <cp:keywords/>
  <dc:description/>
  <cp:lastModifiedBy>Jano S.</cp:lastModifiedBy>
  <cp:revision>4</cp:revision>
  <cp:lastPrinted>2001-12-31T23:10:00Z</cp:lastPrinted>
  <dcterms:created xsi:type="dcterms:W3CDTF">2021-03-12T09:27:00Z</dcterms:created>
  <dcterms:modified xsi:type="dcterms:W3CDTF">2001-12-31T23:12:00Z</dcterms:modified>
</cp:coreProperties>
</file>