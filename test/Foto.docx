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59" w:rsidRDefault="008C7A59" w:rsidP="00836F15">
      <w:pPr>
        <w:jc w:val="center"/>
      </w:pPr>
      <w:r w:rsidRPr="00D36E9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358.5pt;height:741.75pt;visibility:visible">
            <v:imagedata r:id="rId4" o:title="" croptop="8164f" cropbottom="11736f" cropleft="25978f" cropright="26809f"/>
          </v:shape>
        </w:pict>
      </w:r>
    </w:p>
    <w:sectPr w:rsidR="008C7A59" w:rsidSect="003F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4D26"/>
    <w:rsid w:val="00243EAB"/>
    <w:rsid w:val="003F4B29"/>
    <w:rsid w:val="007E644D"/>
    <w:rsid w:val="00836F15"/>
    <w:rsid w:val="008C7A59"/>
    <w:rsid w:val="00D36E9D"/>
    <w:rsid w:val="00E7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29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74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74D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</TotalTime>
  <Pages>1</Pages>
  <Words>0</Words>
  <Characters>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2001-12-31T23:16:00Z</cp:lastPrinted>
  <dcterms:created xsi:type="dcterms:W3CDTF">2020-06-22T19:38:00Z</dcterms:created>
  <dcterms:modified xsi:type="dcterms:W3CDTF">2001-12-31T23:17:00Z</dcterms:modified>
</cp:coreProperties>
</file>