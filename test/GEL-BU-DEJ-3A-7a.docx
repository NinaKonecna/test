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761F2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8E5BC1">
              <w:rPr>
                <w:rStyle w:val="Siln"/>
                <w:smallCaps w:val="0"/>
                <w:sz w:val="36"/>
              </w:rPr>
              <w:t>-BU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8E5BC1">
              <w:rPr>
                <w:rStyle w:val="Siln"/>
                <w:smallCaps w:val="0"/>
                <w:sz w:val="36"/>
              </w:rPr>
              <w:t>DEJ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301B9A">
              <w:rPr>
                <w:rStyle w:val="Siln"/>
                <w:smallCaps w:val="0"/>
                <w:sz w:val="36"/>
              </w:rPr>
              <w:t>III</w:t>
            </w:r>
            <w:r w:rsidR="008E5BC1">
              <w:rPr>
                <w:rStyle w:val="Siln"/>
                <w:smallCaps w:val="0"/>
                <w:sz w:val="36"/>
              </w:rPr>
              <w:t>A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B266FE">
              <w:rPr>
                <w:rStyle w:val="Siln"/>
                <w:smallCaps w:val="0"/>
                <w:sz w:val="36"/>
              </w:rPr>
              <w:t>07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8E5BC1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Mgr. Radúz </w:t>
            </w:r>
            <w:proofErr w:type="spellStart"/>
            <w:r>
              <w:rPr>
                <w:rStyle w:val="Siln"/>
              </w:rPr>
              <w:t>Burčák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8E5BC1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RB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8E5BC1" w:rsidP="00834CE7">
            <w:pPr>
              <w:rPr>
                <w:rStyle w:val="Siln"/>
              </w:rPr>
            </w:pPr>
            <w:r>
              <w:rPr>
                <w:rStyle w:val="Siln"/>
              </w:rPr>
              <w:t>burcak@gymgl.sk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8E5BC1" w:rsidP="00834CE7">
            <w:pPr>
              <w:rPr>
                <w:rStyle w:val="Siln"/>
              </w:rPr>
            </w:pPr>
            <w:r>
              <w:rPr>
                <w:rStyle w:val="Siln"/>
              </w:rPr>
              <w:t>0918029606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B766E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8E5BC1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Dejepis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8E5BC1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Dej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B766E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301B9A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III.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B766E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spoločnosť </w:t>
            </w:r>
          </w:p>
          <w:p w:rsidR="001223C2" w:rsidRPr="00DD5BCB" w:rsidRDefault="001223C2" w:rsidP="00884ADF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8E5BC1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B766E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Demokracia </w:t>
            </w:r>
            <w:proofErr w:type="spellStart"/>
            <w:r>
              <w:rPr>
                <w:rStyle w:val="Siln"/>
                <w:sz w:val="20"/>
              </w:rPr>
              <w:t>vezus</w:t>
            </w:r>
            <w:proofErr w:type="spellEnd"/>
            <w:r>
              <w:rPr>
                <w:rStyle w:val="Siln"/>
                <w:sz w:val="20"/>
              </w:rPr>
              <w:t xml:space="preserve"> totalita: Európa medzi dvoma sv. vojnami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B766E2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736E3A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 xml:space="preserve">Nástup fašizmu v Taliansku 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BB5322" w:rsidP="00B766E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1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B766E2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</w:p>
        </w:tc>
        <w:tc>
          <w:tcPr>
            <w:tcW w:w="1417" w:type="dxa"/>
            <w:vAlign w:val="center"/>
          </w:tcPr>
          <w:p w:rsidR="001223C2" w:rsidRPr="00DD7D91" w:rsidRDefault="00B766E2" w:rsidP="00B766E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20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B766E2" w:rsidP="00DF3982">
            <w:pPr>
              <w:ind w:left="176"/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>Dejepis, Geografia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3B32C9">
            <w:pPr>
              <w:spacing w:after="60"/>
              <w:jc w:val="lef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3B32C9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Multikultúrna výchova</w:t>
            </w:r>
          </w:p>
          <w:p w:rsidR="001223C2" w:rsidRPr="00DD5BCB" w:rsidRDefault="001223C2" w:rsidP="003B32C9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3B32C9" w:rsidRPr="003B32C9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Dorozumievanie v materinskom jazyku</w:t>
            </w:r>
          </w:p>
          <w:p w:rsidR="003B32C9" w:rsidRPr="003B32C9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Vyjadrovať a tlmočiť koncepty, myšlienky, pocity, fakty a názory ústnou a písomnou formou (počúvať, hovoriť, čítať a písať)</w:t>
            </w:r>
          </w:p>
          <w:p w:rsidR="001223C2" w:rsidRPr="00DD5BCB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Prezentovať informácie stručne, jasne a zreteľne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3B32C9" w:rsidP="003B32C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 Nie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3B32C9" w:rsidRPr="003B32C9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Používanie počítača na získavanie, posudzovanie, ukladanie, tvorbu, prezentáciu a výmenu informácií a na komunikáciu</w:t>
            </w:r>
          </w:p>
          <w:p w:rsidR="001223C2" w:rsidRPr="00DD5BCB" w:rsidRDefault="003B32C9" w:rsidP="003B32C9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3B32C9">
              <w:rPr>
                <w:rFonts w:eastAsia="Calibri" w:cstheme="minorHAnsi"/>
                <w:bCs/>
                <w:sz w:val="20"/>
                <w:szCs w:val="20"/>
              </w:rPr>
              <w:t>Vyhľadávanie, zhromažďovanie a spracovávanie informácií a používanie ich kriticky, systematicky a zodpovedne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3B32C9" w:rsidP="003B32C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Nie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B01A60" w:rsidRPr="00B01A60" w:rsidRDefault="001223C2" w:rsidP="00B01A60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B01A60">
              <w:rPr>
                <w:rFonts w:eastAsia="Calibri" w:cstheme="minorHAnsi"/>
                <w:bCs/>
                <w:sz w:val="20"/>
                <w:szCs w:val="20"/>
              </w:rPr>
              <w:br/>
            </w:r>
            <w:r w:rsidR="00B01A60" w:rsidRPr="00B01A60">
              <w:rPr>
                <w:rFonts w:eastAsia="Calibri" w:cstheme="minorHAnsi"/>
                <w:bCs/>
                <w:sz w:val="20"/>
                <w:szCs w:val="20"/>
              </w:rPr>
              <w:t xml:space="preserve">   </w:t>
            </w:r>
            <w:r w:rsidR="00B01A60">
              <w:rPr>
                <w:rFonts w:eastAsia="Calibri" w:cstheme="minorHAnsi"/>
                <w:bCs/>
                <w:sz w:val="20"/>
                <w:szCs w:val="20"/>
              </w:rPr>
              <w:t>I</w:t>
            </w:r>
            <w:r w:rsidR="00B01A60" w:rsidRPr="00B01A60">
              <w:rPr>
                <w:rFonts w:eastAsia="Calibri" w:cstheme="minorHAnsi"/>
                <w:bCs/>
                <w:sz w:val="20"/>
                <w:szCs w:val="20"/>
              </w:rPr>
              <w:t xml:space="preserve">ndividuálne, medziľudské a </w:t>
            </w:r>
            <w:proofErr w:type="spellStart"/>
            <w:r w:rsidR="00B01A60" w:rsidRPr="00B01A60">
              <w:rPr>
                <w:rFonts w:eastAsia="Calibri" w:cstheme="minorHAnsi"/>
                <w:bCs/>
                <w:sz w:val="20"/>
                <w:szCs w:val="20"/>
              </w:rPr>
              <w:t>medzikultúrne</w:t>
            </w:r>
            <w:proofErr w:type="spellEnd"/>
            <w:r w:rsidR="00B01A60" w:rsidRPr="00B01A60">
              <w:rPr>
                <w:rFonts w:eastAsia="Calibri" w:cstheme="minorHAnsi"/>
                <w:bCs/>
                <w:sz w:val="20"/>
                <w:szCs w:val="20"/>
              </w:rPr>
              <w:t xml:space="preserve"> kompetencie</w:t>
            </w:r>
          </w:p>
          <w:p w:rsidR="00B01A60" w:rsidRPr="00B01A60" w:rsidRDefault="00B01A60" w:rsidP="00B01A60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B01A60"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  <w:r>
              <w:rPr>
                <w:rFonts w:eastAsia="Calibri" w:cstheme="minorHAnsi"/>
                <w:bCs/>
                <w:sz w:val="20"/>
                <w:szCs w:val="20"/>
              </w:rPr>
              <w:t>S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>chopnosť konštruktívne komunikovať v rozličnýc</w:t>
            </w:r>
            <w:r>
              <w:rPr>
                <w:rFonts w:eastAsia="Calibri" w:cstheme="minorHAnsi"/>
                <w:bCs/>
                <w:sz w:val="20"/>
                <w:szCs w:val="20"/>
              </w:rPr>
              <w:t>h prostrediach, byť tolerantný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 xml:space="preserve">    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br/>
              <w:t xml:space="preserve">  </w:t>
            </w:r>
            <w:r>
              <w:rPr>
                <w:rFonts w:eastAsia="Calibri" w:cstheme="minorHAnsi"/>
                <w:bCs/>
                <w:sz w:val="20"/>
                <w:szCs w:val="20"/>
              </w:rPr>
              <w:t>V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 xml:space="preserve">yjadrovať odlišné stanoviská a porozumieť im, vyjednávať so schopnosťou vytvárať  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br/>
              <w:t xml:space="preserve">  dôveru a cítiť empatiu</w:t>
            </w:r>
          </w:p>
          <w:p w:rsidR="00B01A60" w:rsidRPr="00DD5BCB" w:rsidRDefault="00B01A60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3B32C9" w:rsidRDefault="001223C2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3B32C9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U</w:t>
            </w:r>
            <w:r w:rsidRPr="003B32C9">
              <w:rPr>
                <w:rFonts w:eastAsia="Calibri" w:cstheme="minorHAnsi"/>
                <w:bCs/>
                <w:sz w:val="20"/>
                <w:szCs w:val="20"/>
              </w:rPr>
              <w:t xml:space="preserve">platňovať kritické myslenie (nepodliehať emóciám, nemať predsudky, nebyť zaujatý,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</w:p>
          <w:p w:rsidR="003B32C9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  <w:r w:rsidRPr="003B32C9">
              <w:rPr>
                <w:rFonts w:eastAsia="Calibri" w:cstheme="minorHAnsi"/>
                <w:bCs/>
                <w:sz w:val="20"/>
                <w:szCs w:val="20"/>
              </w:rPr>
              <w:t>hľa</w:t>
            </w:r>
            <w:r>
              <w:rPr>
                <w:rFonts w:eastAsia="Calibri" w:cstheme="minorHAnsi"/>
                <w:bCs/>
                <w:sz w:val="20"/>
                <w:szCs w:val="20"/>
              </w:rPr>
              <w:t>dať príčiny, dôkazy, argumenty)</w:t>
            </w:r>
            <w:r>
              <w:t xml:space="preserve"> </w:t>
            </w:r>
          </w:p>
          <w:p w:rsidR="003B32C9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O</w:t>
            </w:r>
            <w:r w:rsidRPr="003B32C9">
              <w:rPr>
                <w:rFonts w:eastAsia="Calibri" w:cstheme="minorHAnsi"/>
                <w:bCs/>
                <w:sz w:val="20"/>
                <w:szCs w:val="20"/>
              </w:rPr>
              <w:t>bjavovanie vzájomných vzťahov a príčin prírodných a spoločenských javov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  </w:t>
            </w:r>
          </w:p>
          <w:p w:rsidR="001223C2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Z</w:t>
            </w:r>
            <w:r w:rsidRPr="003B32C9">
              <w:rPr>
                <w:rFonts w:eastAsia="Calibri" w:cstheme="minorHAnsi"/>
                <w:bCs/>
                <w:sz w:val="20"/>
                <w:szCs w:val="20"/>
              </w:rPr>
              <w:t>ískavať, spracovávať a prispôsobovať nové vedomosti a zručnosti</w:t>
            </w:r>
          </w:p>
          <w:p w:rsidR="003B32C9" w:rsidRPr="003B32C9" w:rsidRDefault="003B32C9" w:rsidP="003B32C9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B01A60" w:rsidRPr="00B01A60" w:rsidRDefault="00B01A60" w:rsidP="00B01A60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P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>ripravenosť k zapájaniu sa do občianskeho života, k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podporovaniu kultúrnych hodnôt</w:t>
            </w:r>
          </w:p>
          <w:p w:rsidR="001223C2" w:rsidRPr="00B01A60" w:rsidRDefault="00B01A60" w:rsidP="00B01A60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N</w:t>
            </w:r>
            <w:r w:rsidRPr="00B01A60">
              <w:rPr>
                <w:rFonts w:eastAsia="Calibri" w:cstheme="minorHAnsi"/>
                <w:bCs/>
                <w:sz w:val="20"/>
                <w:szCs w:val="20"/>
              </w:rPr>
              <w:t>aučiť sa žiť v demokratickej spoločnosti na úrovni regionálnej, štátnej, európskej i globálnej</w:t>
            </w:r>
          </w:p>
          <w:p w:rsidR="00B01A60" w:rsidRPr="00DD5BCB" w:rsidRDefault="00B01A60" w:rsidP="00B01A60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5D41B6" w:rsidRDefault="005D41B6" w:rsidP="005D41B6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  <w:r w:rsidRPr="005D41B6">
              <w:rPr>
                <w:rFonts w:eastAsia="Calibri" w:cstheme="minorHAnsi"/>
                <w:bCs/>
                <w:sz w:val="20"/>
                <w:szCs w:val="20"/>
              </w:rPr>
              <w:t>Schopnosť jednotlivca zmeniť myšlienky na skutky</w:t>
            </w:r>
          </w:p>
          <w:p w:rsidR="005D41B6" w:rsidRDefault="005D41B6" w:rsidP="005D41B6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M</w:t>
            </w:r>
            <w:r w:rsidRPr="005D41B6">
              <w:rPr>
                <w:rFonts w:eastAsia="Calibri" w:cstheme="minorHAnsi"/>
                <w:bCs/>
                <w:sz w:val="20"/>
                <w:szCs w:val="20"/>
              </w:rPr>
              <w:t xml:space="preserve">otivácia a odhodlanie dosahovať ciele - osobné alebo stanovené spoločne s ostatnými, v 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5D41B6" w:rsidRPr="00DD5BCB" w:rsidRDefault="005D41B6" w:rsidP="005D41B6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 </w:t>
            </w:r>
            <w:r w:rsidRPr="005D41B6">
              <w:rPr>
                <w:rFonts w:eastAsia="Calibri" w:cstheme="minorHAnsi"/>
                <w:bCs/>
                <w:sz w:val="20"/>
                <w:szCs w:val="20"/>
              </w:rPr>
              <w:t>osobnom živote, vrátane práce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  <w:p w:rsidR="001223C2" w:rsidRPr="00650B69" w:rsidRDefault="00735D55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 w:rsidRPr="00650B69">
              <w:rPr>
                <w:rFonts w:cstheme="minorHAnsi"/>
                <w:sz w:val="20"/>
                <w:szCs w:val="20"/>
              </w:rPr>
              <w:t xml:space="preserve">Žiak má vedieť, kedy a prečo sa občan, volič rozhoduje pre jednoduchšie a radikálnejšie metódy riadenia spoločnosti, ako je napríklad voľba populistických a nedemokratických osobností. Čo spôsobuje prečo prestávame veriť v klasickú demokraciu a začíname veriť lacným sľubom a politikom, ktorý presadzujú autoritatívne a nehumánne riešenia. </w:t>
            </w:r>
          </w:p>
          <w:p w:rsidR="00735D55" w:rsidRPr="00DD5BCB" w:rsidRDefault="00735D55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650B69">
              <w:rPr>
                <w:rFonts w:cstheme="minorHAnsi"/>
                <w:sz w:val="20"/>
                <w:szCs w:val="20"/>
              </w:rPr>
              <w:t>Žiak má poznať ako sa v 20. stor. dostali k moci dva totalitné systémy, čo tomu predchádzalo a aké boli z toho dôsledky pre celé svetové spoločenstvo.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Pr="00650B69" w:rsidRDefault="00650B69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 w:rsidRPr="00650B69">
              <w:rPr>
                <w:rFonts w:cstheme="minorHAnsi"/>
                <w:sz w:val="20"/>
                <w:szCs w:val="20"/>
              </w:rPr>
              <w:t xml:space="preserve">Žiak má porozumieť, aké sú hlavné príčiny tohto presmerovania voličov a ako sa  tomu v budúcnosti vyvarovať. </w:t>
            </w:r>
          </w:p>
          <w:p w:rsidR="00650B69" w:rsidRPr="00DD5BCB" w:rsidRDefault="00650B69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650B69">
              <w:rPr>
                <w:rFonts w:cstheme="minorHAnsi"/>
                <w:sz w:val="20"/>
                <w:szCs w:val="20"/>
              </w:rPr>
              <w:t>Žiak má pochopiť význam demokracie pre mierové spolunažívanie všetkých ľudí.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1223C2" w:rsidRDefault="00650B69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Žiak samostatne vypíše aké sú pre neho najdôležitejšie  hodnoty, pre ktoré sa oplatí žiť, ďalej škrtne  tie, bez ktorých si dokáže predstaviť život a ponechá tie, bez  ktorých by život pre neho už nemal cenu. </w:t>
            </w:r>
          </w:p>
          <w:p w:rsidR="00650B69" w:rsidRPr="00DD5BCB" w:rsidRDefault="00650B69" w:rsidP="00BB5322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Default="00026F22" w:rsidP="00DF398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Cieľom </w:t>
            </w:r>
            <w:r w:rsidR="00BB5322">
              <w:rPr>
                <w:rFonts w:cstheme="minorHAnsi"/>
                <w:b/>
                <w:sz w:val="20"/>
                <w:szCs w:val="20"/>
              </w:rPr>
              <w:t xml:space="preserve">vyučovacej </w:t>
            </w:r>
            <w:r w:rsidR="0041417D">
              <w:rPr>
                <w:rFonts w:cstheme="minorHAnsi"/>
                <w:b/>
                <w:sz w:val="20"/>
                <w:szCs w:val="20"/>
              </w:rPr>
              <w:t>hodi</w:t>
            </w:r>
            <w:r>
              <w:rPr>
                <w:rFonts w:cstheme="minorHAnsi"/>
                <w:b/>
                <w:sz w:val="20"/>
                <w:szCs w:val="20"/>
              </w:rPr>
              <w:t>n</w:t>
            </w:r>
            <w:r w:rsidR="00BB5322">
              <w:rPr>
                <w:rFonts w:cstheme="minorHAnsi"/>
                <w:b/>
                <w:sz w:val="20"/>
                <w:szCs w:val="20"/>
              </w:rPr>
              <w:t>y</w:t>
            </w:r>
            <w:r>
              <w:rPr>
                <w:rFonts w:cstheme="minorHAnsi"/>
                <w:b/>
                <w:sz w:val="20"/>
                <w:szCs w:val="20"/>
              </w:rPr>
              <w:t xml:space="preserve"> je poznať skutočné hodnoty, tak dôležite pre dôstojný a slušný život, ako i vedieť sa  vystríhať skresleným a lacným sľubom o šťastnej budúcnosti.</w:t>
            </w:r>
            <w:r w:rsidR="0041417D">
              <w:rPr>
                <w:rFonts w:cstheme="minorHAnsi"/>
                <w:b/>
                <w:sz w:val="20"/>
                <w:szCs w:val="20"/>
              </w:rPr>
              <w:t xml:space="preserve"> Poznať pravé a neskreslené hodnoty  života, aby  študent ako budúci volič pristupoval k dôležitým rozhodnutiam vždy uvážene, racionálne a bez emocionálnych vplyvoch. 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026F22" w:rsidRPr="00DD5BCB" w:rsidRDefault="00026F22" w:rsidP="00026F22">
            <w:pPr>
              <w:spacing w:before="60" w:after="60"/>
              <w:ind w:left="34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="0046134F">
              <w:rPr>
                <w:rFonts w:cstheme="minorHAnsi"/>
                <w:b/>
                <w:sz w:val="20"/>
                <w:szCs w:val="20"/>
              </w:rPr>
              <w:t>. Stratégie vyučovania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Default="0041417D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Frontálne a skupinová</w:t>
            </w:r>
          </w:p>
          <w:p w:rsidR="0041417D" w:rsidRDefault="0041417D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Krátkodobá</w:t>
            </w:r>
          </w:p>
          <w:p w:rsidR="0046134F" w:rsidRDefault="0046134F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Teoretická a praktická činnosť</w:t>
            </w:r>
          </w:p>
          <w:p w:rsidR="0041417D" w:rsidRDefault="0041417D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Organizovaná  forma</w:t>
            </w:r>
          </w:p>
          <w:p w:rsidR="00FC1416" w:rsidRDefault="00FC1416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Projektové a problémové vyučovanie</w:t>
            </w:r>
          </w:p>
          <w:p w:rsidR="0046134F" w:rsidRPr="00DD5BCB" w:rsidRDefault="0046134F" w:rsidP="0041417D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B266FE">
              <w:rPr>
                <w:rFonts w:cstheme="minorHAnsi"/>
                <w:sz w:val="20"/>
                <w:szCs w:val="20"/>
              </w:rPr>
              <w:t>Aktivizujúca forma -  t</w:t>
            </w:r>
            <w:r>
              <w:rPr>
                <w:rFonts w:cstheme="minorHAnsi"/>
                <w:sz w:val="20"/>
                <w:szCs w:val="20"/>
              </w:rPr>
              <w:t>ajnička</w:t>
            </w:r>
            <w:r w:rsidR="00B266FE">
              <w:rPr>
                <w:rFonts w:cstheme="minorHAnsi"/>
                <w:sz w:val="20"/>
                <w:szCs w:val="20"/>
              </w:rPr>
              <w:t xml:space="preserve"> (GEL-BUR-DEJ-IIIA-08)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FC1416" w:rsidRDefault="0046134F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 w:rsidR="00FC1416" w:rsidRPr="00FC1416">
              <w:rPr>
                <w:rFonts w:cstheme="minorHAnsi"/>
                <w:sz w:val="20"/>
                <w:szCs w:val="20"/>
              </w:rPr>
              <w:t>Brainstormingové</w:t>
            </w:r>
            <w:proofErr w:type="spellEnd"/>
            <w:r w:rsidR="00FC1416" w:rsidRPr="00FC1416">
              <w:rPr>
                <w:rFonts w:cstheme="minorHAnsi"/>
                <w:sz w:val="20"/>
                <w:szCs w:val="20"/>
              </w:rPr>
              <w:t xml:space="preserve"> metódy </w:t>
            </w:r>
          </w:p>
          <w:p w:rsidR="001223C2" w:rsidRDefault="00FC1416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Situačné a inscenačné metódy</w:t>
            </w:r>
          </w:p>
          <w:p w:rsidR="00FC1416" w:rsidRDefault="00FC1416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Zážitková metóda</w:t>
            </w:r>
          </w:p>
          <w:p w:rsidR="00FC1416" w:rsidRPr="00DD5BCB" w:rsidRDefault="00FC1416" w:rsidP="0046134F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95873" w:rsidP="00FC141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Učebnica, Atlas 2. sv. vojny,</w:t>
            </w:r>
            <w:r w:rsidR="00FC1416">
              <w:rPr>
                <w:rFonts w:cstheme="minorHAnsi"/>
                <w:sz w:val="20"/>
                <w:szCs w:val="20"/>
              </w:rPr>
              <w:t xml:space="preserve">  internet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C1416" w:rsidP="00FC1416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Interaktívna tabuľa,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dataprojektor</w:t>
            </w:r>
            <w:proofErr w:type="spellEnd"/>
            <w:r w:rsidR="00301B9A">
              <w:rPr>
                <w:rFonts w:cstheme="minorHAnsi"/>
                <w:sz w:val="20"/>
                <w:szCs w:val="20"/>
              </w:rPr>
              <w:t>, PC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C1416" w:rsidP="00FC1416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Kreslená mapa Európy, simulované obrázky (  štátne vlajky, zbrane a postavičky vojakov)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FC1416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Interaktívna učebňa,  trieda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FC1416">
            <w:pPr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Pr="00463301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b/>
          <w:sz w:val="20"/>
          <w:szCs w:val="20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</w:t>
      </w:r>
      <w:r>
        <w:rPr>
          <w:rFonts w:ascii="Arial Narrow" w:hAnsi="Arial Narrow"/>
          <w:sz w:val="18"/>
        </w:rPr>
        <w:t xml:space="preserve"> </w:t>
      </w:r>
      <w:r w:rsidRPr="00463301">
        <w:rPr>
          <w:rFonts w:ascii="Arial Narrow" w:hAnsi="Arial Narrow"/>
          <w:b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/>
          <w:b/>
          <w:sz w:val="20"/>
          <w:szCs w:val="20"/>
        </w:rPr>
        <w:t>Arial</w:t>
      </w:r>
      <w:proofErr w:type="spellEnd"/>
      <w:r w:rsidRPr="00463301">
        <w:rPr>
          <w:rFonts w:ascii="Arial Narrow" w:hAnsi="Arial Narrow"/>
          <w:b/>
          <w:sz w:val="20"/>
          <w:szCs w:val="20"/>
        </w:rPr>
        <w:t xml:space="preserve"> 11 bodov).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7E45A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</w:t>
            </w:r>
            <w:r w:rsidR="007E45A0">
              <w:rPr>
                <w:b/>
                <w:sz w:val="20"/>
              </w:rPr>
              <w:t xml:space="preserve"> 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7E45A0" w:rsidP="0057750A">
      <w:r>
        <w:t xml:space="preserve">Je demokracia a to  čom žijeme neotrasiteľný systém, trvalo udržateľný?  Kedy sa človek uchyľuje k radikálnym a nedemokratickým metódam?  Viete si predstaviť svoj život v prísnom zajatí zákonov a nariadení ? Viete si predstaviť svoj život smerovaný jedným svetonázorom, bez možnosti inej voľby? 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1223C2" w:rsidRDefault="007E45A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 Ako by ste zareagovali, ak by vám bolo povedané, že od zajtra budú všetky vaše </w:t>
      </w:r>
      <w:proofErr w:type="spellStart"/>
      <w:r>
        <w:t>sms</w:t>
      </w:r>
      <w:proofErr w:type="spellEnd"/>
      <w:r>
        <w:t>, či iné správy kontrolované ?</w:t>
      </w:r>
    </w:p>
    <w:p w:rsidR="00260900" w:rsidRPr="00DD5BCB" w:rsidRDefault="007E45A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Čo by ste urobili, ak by vášho spolužiaka </w:t>
      </w:r>
      <w:r w:rsidR="00301B9A">
        <w:t>potrestali</w:t>
      </w:r>
      <w:r w:rsidR="00822D63">
        <w:t xml:space="preserve"> za to, že neposlúchol odporúčanie vyšších úradov? 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57750A" w:rsidRPr="00DD5BCB" w:rsidRDefault="00822D63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1) individuálne,  slovné 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957488" w:rsidP="000853E2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25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B266FE" w:rsidRDefault="00B266FE" w:rsidP="005166CE"/>
    <w:p w:rsidR="00B266FE" w:rsidRDefault="00E35DBC" w:rsidP="005166CE">
      <w:r>
        <w:t>V</w:t>
      </w:r>
      <w:r w:rsidR="00AD1E5F">
        <w:t xml:space="preserve">yučovacia  hodina bude zameraná na výklad učiva na tému „ </w:t>
      </w:r>
      <w:r w:rsidR="00B266FE">
        <w:t>Európa medzi 2. sv. vojnami</w:t>
      </w:r>
      <w:r w:rsidR="00AD1E5F">
        <w:t xml:space="preserve">“. Žiaci sa postupne oboznámia </w:t>
      </w:r>
      <w:r w:rsidR="00451C66">
        <w:t xml:space="preserve">so  systémom, ktorý je typický pre mnohé diktatúry a to jednostranné a nekompromisné riešenie nejakej situácie  a následne ju porovnať so situáciou v demokratických podmienkach. Žiaci sa  oboznámia  s najväčšími vodcami medzivojnového </w:t>
      </w:r>
      <w:r w:rsidR="00091D4C">
        <w:t>obdobia, stručne budú vedieť</w:t>
      </w:r>
      <w:r w:rsidR="00451C66">
        <w:t xml:space="preserve"> odlišný</w:t>
      </w:r>
      <w:r w:rsidR="00091D4C">
        <w:t xml:space="preserve"> ich</w:t>
      </w:r>
      <w:r w:rsidR="00451C66">
        <w:t xml:space="preserve"> ideologický zápas i to čo mali spoločné. Žiaci sa naučia ako sa vyvíjal</w:t>
      </w:r>
      <w:r w:rsidR="00301B9A">
        <w:t xml:space="preserve"> komunizmus,</w:t>
      </w:r>
      <w:r w:rsidR="00451C66">
        <w:t xml:space="preserve"> nacizmus  a fašizmus v</w:t>
      </w:r>
      <w:r w:rsidR="00301B9A">
        <w:t xml:space="preserve"> Rusku </w:t>
      </w:r>
      <w:r w:rsidR="00B266FE">
        <w:t>Nemecku a Taliansku.</w:t>
      </w:r>
      <w:r w:rsidR="00451C66">
        <w:t xml:space="preserve"> Ž</w:t>
      </w:r>
      <w:r w:rsidR="00091D4C">
        <w:t>iaci budú vedieť uviesť</w:t>
      </w:r>
      <w:r w:rsidR="00451C66">
        <w:t xml:space="preserve"> naj</w:t>
      </w:r>
      <w:r w:rsidR="00091D4C">
        <w:t>väčšie pr</w:t>
      </w:r>
      <w:r w:rsidR="00301B9A">
        <w:t xml:space="preserve">íčiny odklonu od </w:t>
      </w:r>
      <w:r w:rsidR="00B266FE">
        <w:t>demokratického k</w:t>
      </w:r>
      <w:r>
        <w:t xml:space="preserve"> nedemokratickému zmýšľaniu a konaniu. Na  úvod expozičnej časti  oboznámime  žiakov s hospodárskou situáciou v Taliansku, ako i politickej frustrácie po ukončení Parížskych mierových zmlúv. Dozvedia  sa  ako sa  postupne ničili všetky demokratické zložky  v štáte a nahrádzali sa jednostranným rozhodnutím jedného človeka. Žiaci sa dozvedia ako sa  B. </w:t>
      </w:r>
      <w:proofErr w:type="spellStart"/>
      <w:r>
        <w:lastRenderedPageBreak/>
        <w:t>Mussolini</w:t>
      </w:r>
      <w:proofErr w:type="spellEnd"/>
      <w:r>
        <w:t xml:space="preserve"> dostal k moci a aký model začal  v Taliansku presadzovať. Použijeme k tomu obrazový materiál</w:t>
      </w:r>
      <w:r w:rsidR="002A5F50">
        <w:t xml:space="preserve"> uložený pod GEL-BUR-DEJ-IIIA-09.  Výklad  spojený s ukážkami fotografií pomôže žiakom lepšie si predstaviť a zapamätať podstatné a dôležité fakty. </w:t>
      </w:r>
    </w:p>
    <w:p w:rsidR="00091D4C" w:rsidRDefault="00091D4C" w:rsidP="005166CE">
      <w:r>
        <w:br/>
      </w:r>
    </w:p>
    <w:p w:rsidR="00091D4C" w:rsidRDefault="00091D4C" w:rsidP="005166CE"/>
    <w:p w:rsidR="00091D4C" w:rsidRDefault="00091D4C" w:rsidP="005166CE"/>
    <w:p w:rsidR="00091D4C" w:rsidRDefault="00091D4C" w:rsidP="005166CE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091D4C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6268AE">
        <w:t xml:space="preserve">Vypíšte  najdôležitejšie  hodnoty vo  vašom živote a bez  ktorých  si neviete predstaviť   </w:t>
      </w:r>
      <w:r w:rsidR="006268AE">
        <w:br/>
        <w:t xml:space="preserve">    </w:t>
      </w:r>
      <w:r w:rsidR="000043BA">
        <w:t xml:space="preserve"> </w:t>
      </w:r>
      <w:r w:rsidR="006268AE">
        <w:t>svoju existenciu</w:t>
      </w:r>
      <w:r w:rsidR="000043BA">
        <w:t>.</w:t>
      </w:r>
      <w:r w:rsidR="002A5F50">
        <w:t xml:space="preserve"> Potom škrtnite  2, bez ktorých si svoj život ešte viete predstaviť    </w:t>
      </w:r>
      <w:r w:rsidR="002A5F50">
        <w:br/>
        <w:t xml:space="preserve">     a vyznačte tie, bez, ktorých by už nemal  cenu. </w:t>
      </w:r>
    </w:p>
    <w:p w:rsidR="006268AE" w:rsidRDefault="006268A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Žiaci sa  rozdelia  do  skupín po  4,  dostanú otázku, na  ktorú majú zaujať stanovisko   </w:t>
      </w:r>
      <w:r>
        <w:br/>
        <w:t xml:space="preserve">    v rámci demokratickej diskusii a vyhlásiť ho pred  ostatnými ako názor jednej  skupiny.  </w:t>
      </w:r>
    </w:p>
    <w:p w:rsidR="00E163D8" w:rsidRDefault="006268A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Otázka  znie : Čo by ste urobili, aby sme posilnili našu bezpečnosť</w:t>
      </w:r>
      <w:r w:rsidR="00F77B9A">
        <w:t xml:space="preserve"> a zabránili našim </w:t>
      </w:r>
      <w:r w:rsidR="000043BA">
        <w:t xml:space="preserve"> </w:t>
      </w:r>
      <w:r w:rsidR="000043BA">
        <w:br/>
        <w:t xml:space="preserve">    </w:t>
      </w:r>
      <w:r w:rsidR="00F77B9A">
        <w:t xml:space="preserve"> nepriateľom, aby nás napadli?  Jednotlivé stanoviská nesmú napadať a znevýhodňovať  </w:t>
      </w:r>
      <w:r w:rsidR="00F77B9A">
        <w:br/>
        <w:t xml:space="preserve"> </w:t>
      </w:r>
      <w:r w:rsidR="000043BA">
        <w:t xml:space="preserve">    </w:t>
      </w:r>
      <w:r w:rsidR="00F77B9A">
        <w:t xml:space="preserve">iných ľudí.  Následne prezentujú jednotlivé stanoviská a zaujmú spoločné rozhodnutie.  </w:t>
      </w:r>
      <w:r w:rsidR="000043BA">
        <w:t xml:space="preserve">   </w:t>
      </w:r>
      <w:r w:rsidR="000043BA">
        <w:br/>
        <w:t xml:space="preserve">     </w:t>
      </w:r>
      <w:r w:rsidR="00F77B9A">
        <w:t xml:space="preserve">Žiaci napokon rozhodnú, či je lepšie, ak sa  rozhodnutie  robí v diskusii, alebo </w:t>
      </w:r>
      <w:r w:rsidR="00F77B9A">
        <w:br/>
      </w:r>
      <w:r w:rsidR="000043BA">
        <w:t xml:space="preserve">     </w:t>
      </w:r>
      <w:r w:rsidR="00F77B9A">
        <w:t>o konečnom rozhodnutí  rozhodne  jeden človek.</w:t>
      </w:r>
    </w:p>
    <w:p w:rsidR="00F77B9A" w:rsidRDefault="00F77B9A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77B9A" w:rsidRPr="00DD5BCB" w:rsidRDefault="00F77B9A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63D8" w:rsidRDefault="00E163D8" w:rsidP="00E163D8">
      <w:pPr>
        <w:rPr>
          <w:b/>
        </w:rPr>
      </w:pPr>
    </w:p>
    <w:p w:rsidR="00301B9A" w:rsidRDefault="00301B9A" w:rsidP="00E163D8">
      <w:pPr>
        <w:rPr>
          <w:b/>
        </w:rPr>
      </w:pPr>
    </w:p>
    <w:p w:rsidR="00301B9A" w:rsidRPr="00DD5BCB" w:rsidRDefault="00301B9A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Default="000043BA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Individuálna  , frontálna  , slovná</w:t>
      </w:r>
    </w:p>
    <w:p w:rsidR="00FB47E7" w:rsidRDefault="00FB47E7" w:rsidP="00815C26"/>
    <w:p w:rsidR="001A1B24" w:rsidRDefault="001A1B24" w:rsidP="00815C26"/>
    <w:p w:rsidR="001A1B24" w:rsidRDefault="001A1B24" w:rsidP="00815C26"/>
    <w:p w:rsidR="001A1B24" w:rsidRPr="00DD5BCB" w:rsidRDefault="001A1B24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lastRenderedPageBreak/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0043BA" w:rsidP="000043BA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Trvanie: </w:t>
            </w:r>
            <w:r w:rsidR="001A1B24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3F6434" w:rsidRDefault="003F6434" w:rsidP="005166CE"/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 w:rsidRPr="003760B4">
        <w:rPr>
          <w:rStyle w:val="Siln"/>
          <w:b w:val="0"/>
        </w:rPr>
        <w:t>Úlohy pre žiakov:</w:t>
      </w:r>
      <w:r w:rsidR="003760B4" w:rsidRPr="003760B4">
        <w:rPr>
          <w:rStyle w:val="Siln"/>
          <w:b w:val="0"/>
        </w:rPr>
        <w:t xml:space="preserve"> Žiakov rozdelíme do viacerých skupín po 4-5 podľa počtu prítomných a každá skupina dostane úlohu.  V krátkom čase vypracujú spoločné stanovisko a jeden zo skupiny to stanovisko prezentuje pred ostatnými.</w:t>
      </w:r>
    </w:p>
    <w:p w:rsidR="003760B4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Úlohy :  1) Kto bol </w:t>
      </w:r>
      <w:proofErr w:type="spellStart"/>
      <w:r>
        <w:rPr>
          <w:rStyle w:val="Siln"/>
          <w:b w:val="0"/>
        </w:rPr>
        <w:t>duce</w:t>
      </w:r>
      <w:proofErr w:type="spellEnd"/>
      <w:r>
        <w:rPr>
          <w:rStyle w:val="Siln"/>
          <w:b w:val="0"/>
        </w:rPr>
        <w:t>, ako sa  dostal k moci a čo spôsobil</w:t>
      </w:r>
    </w:p>
    <w:p w:rsidR="003760B4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              2) Čo je diktatúra, jej  hlavné znaky a ako sa prejavuje a aké sú jej dôsledky</w:t>
      </w:r>
    </w:p>
    <w:p w:rsidR="003760B4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              3)  Kto boli </w:t>
      </w:r>
      <w:proofErr w:type="spellStart"/>
      <w:r>
        <w:rPr>
          <w:rStyle w:val="Siln"/>
          <w:b w:val="0"/>
        </w:rPr>
        <w:t>Squadristi</w:t>
      </w:r>
      <w:proofErr w:type="spellEnd"/>
      <w:r>
        <w:rPr>
          <w:rStyle w:val="Siln"/>
          <w:b w:val="0"/>
        </w:rPr>
        <w:t>, ako sa prejavovali, čo bolo ich úlohou</w:t>
      </w:r>
    </w:p>
    <w:p w:rsidR="003760B4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              4) </w:t>
      </w:r>
      <w:r w:rsidR="00957488">
        <w:rPr>
          <w:rStyle w:val="Siln"/>
          <w:b w:val="0"/>
        </w:rPr>
        <w:t xml:space="preserve">Ako vyzeral fašistický hospodársky systém </w:t>
      </w:r>
    </w:p>
    <w:p w:rsidR="00957488" w:rsidRPr="003760B4" w:rsidRDefault="0095748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  <w:b w:val="0"/>
        </w:rPr>
      </w:pPr>
      <w:r>
        <w:rPr>
          <w:rStyle w:val="Siln"/>
          <w:b w:val="0"/>
        </w:rPr>
        <w:t xml:space="preserve">              5)  Z akých zdrojov čerpal taliansky nacionalizmus a prečo vôbec  vznikol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3760B4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frontálne</w:t>
      </w:r>
      <w:r w:rsidR="003F6434">
        <w:t>,   slovne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1A1B24" w:rsidP="000853E2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10</w:t>
            </w:r>
            <w:r w:rsidR="003F6434">
              <w:rPr>
                <w:b/>
                <w:sz w:val="20"/>
              </w:rPr>
              <w:t xml:space="preserve"> </w:t>
            </w:r>
            <w:r w:rsidR="000853E2"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3F6434" w:rsidP="009C0E59">
      <w:r>
        <w:t xml:space="preserve">  Zistiť , či žiaci pochopili v čom sú nebezpečenstvá</w:t>
      </w:r>
      <w:r w:rsidR="001A1B24">
        <w:t xml:space="preserve"> diktatúr a prečo je lepšie , </w:t>
      </w:r>
      <w:r>
        <w:t xml:space="preserve">keď náročnejšie sa  rozhodnúť demokraticky. </w:t>
      </w:r>
      <w:r w:rsidR="001A1B24">
        <w:t>Overiť a zhodnotiť získané vedomosti</w:t>
      </w:r>
    </w:p>
    <w:p w:rsidR="003760B4" w:rsidRDefault="00E163D8" w:rsidP="00376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07A00" w:rsidRPr="003760B4" w:rsidRDefault="00E07A00" w:rsidP="003760B4">
      <w:pPr>
        <w:pStyle w:val="Odsekzoznamu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E07A00">
        <w:t>Žiaci dostanú vypracovanú tajničk</w:t>
      </w:r>
      <w:r>
        <w:t xml:space="preserve">u na </w:t>
      </w:r>
      <w:proofErr w:type="spellStart"/>
      <w:r>
        <w:t>HotPot</w:t>
      </w:r>
      <w:proofErr w:type="spellEnd"/>
      <w:r>
        <w:t xml:space="preserve">  (GEL-BUR-DEJ-IIIA-</w:t>
      </w:r>
      <w:r w:rsidRPr="00E07A00">
        <w:t>0</w:t>
      </w:r>
      <w:r>
        <w:t>8</w:t>
      </w:r>
      <w:r w:rsidRPr="00E07A00">
        <w:t>)</w:t>
      </w:r>
    </w:p>
    <w:p w:rsidR="003760B4" w:rsidRPr="003760B4" w:rsidRDefault="003760B4" w:rsidP="003760B4">
      <w:pPr>
        <w:pStyle w:val="Odsekzoznamu"/>
        <w:numPr>
          <w:ilvl w:val="0"/>
          <w:numId w:val="2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Žiaci odpovedajú na krátky test (GEL-BUR-DEJ-IIIA-10 )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16384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individuálna  a  slovná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3B3AB9" w:rsidRPr="003B3AB9" w:rsidRDefault="003B3AB9" w:rsidP="003B3AB9"/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Interaktívne cvičenie (html dokument)</w:t>
      </w:r>
    </w:p>
    <w:p w:rsidR="001223C2" w:rsidRPr="000B43C1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0B43C1">
        <w:rPr>
          <w:rFonts w:cstheme="minorHAnsi"/>
        </w:rPr>
        <w:t>Fotografie</w:t>
      </w:r>
    </w:p>
    <w:p w:rsidR="001223C2" w:rsidRPr="000B43C1" w:rsidRDefault="001223C2" w:rsidP="0016384E">
      <w:pPr>
        <w:pStyle w:val="Odsekzoznamu"/>
        <w:spacing w:line="240" w:lineRule="auto"/>
        <w:jc w:val="left"/>
        <w:rPr>
          <w:rFonts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1223C2" w:rsidRDefault="00957488" w:rsidP="00957488">
      <w:pPr>
        <w:pStyle w:val="Odsekzoznamu"/>
        <w:numPr>
          <w:ilvl w:val="0"/>
          <w:numId w:val="25"/>
        </w:numPr>
        <w:spacing w:after="120" w:line="240" w:lineRule="auto"/>
        <w:jc w:val="left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Učebnica Dejepis pre 3. Ročník gymnázií a stredných škôl, R. </w:t>
      </w:r>
      <w:proofErr w:type="spellStart"/>
      <w:r>
        <w:rPr>
          <w:rFonts w:cstheme="minorHAnsi"/>
          <w:sz w:val="20"/>
        </w:rPr>
        <w:t>Letz</w:t>
      </w:r>
      <w:proofErr w:type="spellEnd"/>
      <w:r>
        <w:rPr>
          <w:rFonts w:cstheme="minorHAnsi"/>
          <w:sz w:val="20"/>
        </w:rPr>
        <w:t xml:space="preserve">. Mária </w:t>
      </w:r>
      <w:proofErr w:type="spellStart"/>
      <w:r>
        <w:rPr>
          <w:rFonts w:cstheme="minorHAnsi"/>
          <w:sz w:val="20"/>
        </w:rPr>
        <w:t>Tonková</w:t>
      </w:r>
      <w:proofErr w:type="spellEnd"/>
      <w:r>
        <w:rPr>
          <w:rFonts w:cstheme="minorHAnsi"/>
          <w:sz w:val="20"/>
        </w:rPr>
        <w:t xml:space="preserve"> a </w:t>
      </w:r>
      <w:proofErr w:type="spellStart"/>
      <w:r>
        <w:rPr>
          <w:rFonts w:cstheme="minorHAnsi"/>
          <w:sz w:val="20"/>
        </w:rPr>
        <w:t>A</w:t>
      </w:r>
      <w:proofErr w:type="spellEnd"/>
      <w:r>
        <w:rPr>
          <w:rFonts w:cstheme="minorHAnsi"/>
          <w:sz w:val="20"/>
        </w:rPr>
        <w:t xml:space="preserve">. </w:t>
      </w:r>
      <w:proofErr w:type="spellStart"/>
      <w:r>
        <w:rPr>
          <w:rFonts w:cstheme="minorHAnsi"/>
          <w:sz w:val="20"/>
        </w:rPr>
        <w:t>Boccková</w:t>
      </w:r>
      <w:proofErr w:type="spellEnd"/>
      <w:r>
        <w:rPr>
          <w:rFonts w:cstheme="minorHAnsi"/>
          <w:sz w:val="20"/>
        </w:rPr>
        <w:t>, Slovenské pedagogické nakladateľstvo  2013, ISBN 978-80-10-02389-9</w:t>
      </w:r>
    </w:p>
    <w:p w:rsidR="00957488" w:rsidRPr="00DD5BCB" w:rsidRDefault="00957488" w:rsidP="00957488">
      <w:pPr>
        <w:pStyle w:val="Odsekzoznamu"/>
        <w:numPr>
          <w:ilvl w:val="0"/>
          <w:numId w:val="25"/>
        </w:numPr>
        <w:spacing w:after="120" w:line="240" w:lineRule="auto"/>
        <w:jc w:val="left"/>
        <w:rPr>
          <w:rFonts w:cstheme="minorHAnsi"/>
          <w:sz w:val="20"/>
        </w:rPr>
      </w:pP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957488" w:rsidRPr="00957488" w:rsidRDefault="00957488" w:rsidP="00957488">
      <w:r>
        <w:t xml:space="preserve">         </w:t>
      </w:r>
      <w:r w:rsidR="007247FD">
        <w:t>www.wikipedia.org</w:t>
      </w:r>
      <w:r w:rsidR="007247FD" w:rsidRPr="007247FD">
        <w:t xml:space="preserve"> /</w:t>
      </w:r>
      <w:proofErr w:type="spellStart"/>
      <w:r w:rsidR="007247FD" w:rsidRPr="007247FD">
        <w:t>wiki</w:t>
      </w:r>
      <w:proofErr w:type="spellEnd"/>
      <w:r w:rsidR="007247FD" w:rsidRPr="007247FD">
        <w:t>/</w:t>
      </w:r>
      <w:proofErr w:type="spellStart"/>
      <w:r w:rsidR="007247FD" w:rsidRPr="007247FD">
        <w:t>Fasci_italiani_di_combattimento</w:t>
      </w:r>
      <w:proofErr w:type="spellEnd"/>
    </w:p>
    <w:p w:rsidR="001223C2" w:rsidRPr="00DD5BCB" w:rsidRDefault="001223C2" w:rsidP="0016384E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p w:rsidR="008A34D2" w:rsidRPr="0016384E" w:rsidRDefault="008A34D2" w:rsidP="0016384E">
      <w:pPr>
        <w:spacing w:after="120" w:line="240" w:lineRule="auto"/>
        <w:jc w:val="left"/>
        <w:rPr>
          <w:rFonts w:cstheme="minorHAnsi"/>
          <w:sz w:val="20"/>
        </w:rPr>
      </w:pP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A15D91" w:rsidRPr="00DD5BCB" w:rsidRDefault="0016384E" w:rsidP="007247FD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>
        <w:rPr>
          <w:rFonts w:cstheme="minorHAnsi"/>
          <w:sz w:val="20"/>
        </w:rPr>
        <w:t>Fotografie</w:t>
      </w:r>
      <w:r w:rsidR="007247FD">
        <w:rPr>
          <w:rFonts w:cstheme="minorHAnsi"/>
          <w:sz w:val="20"/>
        </w:rPr>
        <w:t xml:space="preserve">  </w:t>
      </w:r>
      <w:r w:rsidR="007247FD" w:rsidRPr="007247FD">
        <w:rPr>
          <w:rFonts w:cstheme="minorHAnsi"/>
          <w:sz w:val="20"/>
        </w:rPr>
        <w:t>https://www.google.sk/search?q=fasci+di+combattimento+wikipedia&amp;biw=1366&amp;bih=622&amp;source=lnms&amp;tbm=isch&amp;sa=X&amp;ei=DYxLVPmDGem67gbJ8YDgAg&amp;ved=0CAYQ_AUoAQ</w:t>
      </w:r>
    </w:p>
    <w:p w:rsidR="00A15D91" w:rsidRDefault="0016384E" w:rsidP="007247FD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>
        <w:rPr>
          <w:rFonts w:cstheme="minorHAnsi"/>
          <w:sz w:val="20"/>
        </w:rPr>
        <w:t>Mapa  Európy</w:t>
      </w:r>
      <w:r w:rsidR="007247FD">
        <w:rPr>
          <w:rFonts w:cstheme="minorHAnsi"/>
          <w:sz w:val="20"/>
        </w:rPr>
        <w:t xml:space="preserve">  vlastnoručne  zhotovená (GEL-BU-DEJ-IIIA-11)</w:t>
      </w:r>
      <w:bookmarkStart w:id="0" w:name="_GoBack"/>
      <w:bookmarkEnd w:id="0"/>
    </w:p>
    <w:p w:rsidR="009C0E59" w:rsidRDefault="009C0E59" w:rsidP="009C0E59">
      <w:pPr>
        <w:pStyle w:val="Odsekzoznamu"/>
        <w:spacing w:after="120" w:line="240" w:lineRule="auto"/>
        <w:ind w:left="714"/>
        <w:jc w:val="left"/>
        <w:rPr>
          <w:rFonts w:cstheme="minorHAnsi"/>
          <w:sz w:val="20"/>
        </w:rPr>
      </w:pP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9C0E59" w:rsidRPr="009C0E59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lastRenderedPageBreak/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sectPr w:rsidR="009C0E59" w:rsidRPr="009C0E59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4A" w:rsidRDefault="00F2434A" w:rsidP="00954CBD">
      <w:r>
        <w:separator/>
      </w:r>
    </w:p>
  </w:endnote>
  <w:endnote w:type="continuationSeparator" w:id="0">
    <w:p w:rsidR="00F2434A" w:rsidRDefault="00F2434A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9D19F0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9D19F0" w:rsidRPr="00954CBD">
      <w:rPr>
        <w:rFonts w:asciiTheme="minorHAnsi" w:hAnsiTheme="minorHAnsi" w:cstheme="minorHAnsi"/>
        <w:sz w:val="16"/>
      </w:rPr>
      <w:fldChar w:fldCharType="separate"/>
    </w:r>
    <w:r w:rsidR="007C2FB6">
      <w:rPr>
        <w:rFonts w:asciiTheme="minorHAnsi" w:hAnsiTheme="minorHAnsi" w:cstheme="minorHAnsi"/>
        <w:noProof/>
        <w:sz w:val="16"/>
      </w:rPr>
      <w:t>9</w:t>
    </w:r>
    <w:r w:rsidR="009D19F0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7C2FB6" w:rsidRPr="007C2FB6">
        <w:rPr>
          <w:rFonts w:asciiTheme="minorHAnsi" w:hAnsiTheme="minorHAnsi" w:cstheme="minorHAnsi"/>
          <w:noProof/>
          <w:sz w:val="16"/>
        </w:rPr>
        <w:t>9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4A" w:rsidRDefault="00F2434A" w:rsidP="00954CBD">
      <w:r>
        <w:separator/>
      </w:r>
    </w:p>
  </w:footnote>
  <w:footnote w:type="continuationSeparator" w:id="0">
    <w:p w:rsidR="00F2434A" w:rsidRDefault="00F2434A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A22A7C"/>
    <w:multiLevelType w:val="hybridMultilevel"/>
    <w:tmpl w:val="367A618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916B3"/>
    <w:multiLevelType w:val="hybridMultilevel"/>
    <w:tmpl w:val="ACF61002"/>
    <w:lvl w:ilvl="0" w:tplc="ABDE00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6C4058"/>
    <w:multiLevelType w:val="hybridMultilevel"/>
    <w:tmpl w:val="0BA87EC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956CBF"/>
    <w:multiLevelType w:val="hybridMultilevel"/>
    <w:tmpl w:val="7AB25E5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"/>
  </w:num>
  <w:num w:numId="4">
    <w:abstractNumId w:val="11"/>
  </w:num>
  <w:num w:numId="5">
    <w:abstractNumId w:val="12"/>
  </w:num>
  <w:num w:numId="6">
    <w:abstractNumId w:val="18"/>
  </w:num>
  <w:num w:numId="7">
    <w:abstractNumId w:val="10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22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3"/>
  </w:num>
  <w:num w:numId="20">
    <w:abstractNumId w:val="0"/>
  </w:num>
  <w:num w:numId="21">
    <w:abstractNumId w:val="23"/>
  </w:num>
  <w:num w:numId="22">
    <w:abstractNumId w:val="20"/>
  </w:num>
  <w:num w:numId="23">
    <w:abstractNumId w:val="19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E6"/>
    <w:rsid w:val="000043BA"/>
    <w:rsid w:val="0000636F"/>
    <w:rsid w:val="0001649E"/>
    <w:rsid w:val="00020FE3"/>
    <w:rsid w:val="00025214"/>
    <w:rsid w:val="00026F22"/>
    <w:rsid w:val="000277BF"/>
    <w:rsid w:val="000569B8"/>
    <w:rsid w:val="000853E2"/>
    <w:rsid w:val="00091D4C"/>
    <w:rsid w:val="00092AEF"/>
    <w:rsid w:val="000B25F5"/>
    <w:rsid w:val="000B43C1"/>
    <w:rsid w:val="000F2360"/>
    <w:rsid w:val="000F330A"/>
    <w:rsid w:val="00104EAA"/>
    <w:rsid w:val="001203CD"/>
    <w:rsid w:val="001223C2"/>
    <w:rsid w:val="0012353C"/>
    <w:rsid w:val="0014198C"/>
    <w:rsid w:val="00157235"/>
    <w:rsid w:val="00162D8E"/>
    <w:rsid w:val="0016384E"/>
    <w:rsid w:val="001A1B24"/>
    <w:rsid w:val="001B4E9E"/>
    <w:rsid w:val="001B524B"/>
    <w:rsid w:val="001C007C"/>
    <w:rsid w:val="001C4C76"/>
    <w:rsid w:val="00206764"/>
    <w:rsid w:val="00253EE6"/>
    <w:rsid w:val="00260900"/>
    <w:rsid w:val="002674A6"/>
    <w:rsid w:val="002A5F50"/>
    <w:rsid w:val="002C3CBB"/>
    <w:rsid w:val="002C4D33"/>
    <w:rsid w:val="002C6163"/>
    <w:rsid w:val="00301B9A"/>
    <w:rsid w:val="003055FB"/>
    <w:rsid w:val="00357BA6"/>
    <w:rsid w:val="0037024E"/>
    <w:rsid w:val="003760B4"/>
    <w:rsid w:val="003A15E3"/>
    <w:rsid w:val="003A7407"/>
    <w:rsid w:val="003B32C9"/>
    <w:rsid w:val="003B3AB9"/>
    <w:rsid w:val="003B7003"/>
    <w:rsid w:val="003C0B93"/>
    <w:rsid w:val="003F6434"/>
    <w:rsid w:val="003F6DFF"/>
    <w:rsid w:val="0041417D"/>
    <w:rsid w:val="00451C66"/>
    <w:rsid w:val="00455FEA"/>
    <w:rsid w:val="0046134F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41B6"/>
    <w:rsid w:val="005D5571"/>
    <w:rsid w:val="0060128E"/>
    <w:rsid w:val="006268AE"/>
    <w:rsid w:val="0063019F"/>
    <w:rsid w:val="00650B69"/>
    <w:rsid w:val="00654F84"/>
    <w:rsid w:val="00666BAC"/>
    <w:rsid w:val="006737B9"/>
    <w:rsid w:val="006D33E7"/>
    <w:rsid w:val="00711AC1"/>
    <w:rsid w:val="00711EC8"/>
    <w:rsid w:val="00715A49"/>
    <w:rsid w:val="00717841"/>
    <w:rsid w:val="007247FD"/>
    <w:rsid w:val="00735D55"/>
    <w:rsid w:val="00736E3A"/>
    <w:rsid w:val="007439BD"/>
    <w:rsid w:val="007442D5"/>
    <w:rsid w:val="00761F26"/>
    <w:rsid w:val="00764A45"/>
    <w:rsid w:val="0077511B"/>
    <w:rsid w:val="007A4AA4"/>
    <w:rsid w:val="007B5E04"/>
    <w:rsid w:val="007C2FB6"/>
    <w:rsid w:val="007D26B7"/>
    <w:rsid w:val="007E45A0"/>
    <w:rsid w:val="007F11EA"/>
    <w:rsid w:val="007F1947"/>
    <w:rsid w:val="00810FAF"/>
    <w:rsid w:val="00815C26"/>
    <w:rsid w:val="00822D63"/>
    <w:rsid w:val="008512D6"/>
    <w:rsid w:val="00884ADF"/>
    <w:rsid w:val="008978EF"/>
    <w:rsid w:val="008A34D2"/>
    <w:rsid w:val="008E5BC1"/>
    <w:rsid w:val="008E63F1"/>
    <w:rsid w:val="009108DD"/>
    <w:rsid w:val="009260F6"/>
    <w:rsid w:val="00932CEC"/>
    <w:rsid w:val="00936324"/>
    <w:rsid w:val="00946694"/>
    <w:rsid w:val="00954CBD"/>
    <w:rsid w:val="00957488"/>
    <w:rsid w:val="0096182B"/>
    <w:rsid w:val="009A2F37"/>
    <w:rsid w:val="009B24BA"/>
    <w:rsid w:val="009C0E59"/>
    <w:rsid w:val="009D19F0"/>
    <w:rsid w:val="009D695A"/>
    <w:rsid w:val="00A14E21"/>
    <w:rsid w:val="00A15D91"/>
    <w:rsid w:val="00A27B99"/>
    <w:rsid w:val="00A42FBD"/>
    <w:rsid w:val="00A442F2"/>
    <w:rsid w:val="00A55F7C"/>
    <w:rsid w:val="00A6352D"/>
    <w:rsid w:val="00A6790E"/>
    <w:rsid w:val="00A9052F"/>
    <w:rsid w:val="00AA2CAF"/>
    <w:rsid w:val="00AC6A30"/>
    <w:rsid w:val="00AD1E5F"/>
    <w:rsid w:val="00AE1209"/>
    <w:rsid w:val="00AE4173"/>
    <w:rsid w:val="00B01561"/>
    <w:rsid w:val="00B01A60"/>
    <w:rsid w:val="00B02B77"/>
    <w:rsid w:val="00B20307"/>
    <w:rsid w:val="00B266FE"/>
    <w:rsid w:val="00B36EF5"/>
    <w:rsid w:val="00B567B1"/>
    <w:rsid w:val="00B72DDD"/>
    <w:rsid w:val="00B766E2"/>
    <w:rsid w:val="00B80F2C"/>
    <w:rsid w:val="00B94D4A"/>
    <w:rsid w:val="00BB5322"/>
    <w:rsid w:val="00BF056E"/>
    <w:rsid w:val="00BF5F8A"/>
    <w:rsid w:val="00C02116"/>
    <w:rsid w:val="00C43F66"/>
    <w:rsid w:val="00C70293"/>
    <w:rsid w:val="00C95873"/>
    <w:rsid w:val="00CC11DD"/>
    <w:rsid w:val="00CC3B14"/>
    <w:rsid w:val="00CD280E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07A00"/>
    <w:rsid w:val="00E163D8"/>
    <w:rsid w:val="00E35DBC"/>
    <w:rsid w:val="00E40906"/>
    <w:rsid w:val="00E47FC4"/>
    <w:rsid w:val="00E600F7"/>
    <w:rsid w:val="00E855B4"/>
    <w:rsid w:val="00EA44D5"/>
    <w:rsid w:val="00EC108D"/>
    <w:rsid w:val="00EC4E69"/>
    <w:rsid w:val="00EC6FAB"/>
    <w:rsid w:val="00EE06D4"/>
    <w:rsid w:val="00EF0911"/>
    <w:rsid w:val="00F2434A"/>
    <w:rsid w:val="00F47630"/>
    <w:rsid w:val="00F50D65"/>
    <w:rsid w:val="00F608A6"/>
    <w:rsid w:val="00F70263"/>
    <w:rsid w:val="00F77B9A"/>
    <w:rsid w:val="00F84C64"/>
    <w:rsid w:val="00F90472"/>
    <w:rsid w:val="00FB2668"/>
    <w:rsid w:val="00FB47E7"/>
    <w:rsid w:val="00FC1416"/>
    <w:rsid w:val="00FC38B5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007F5-9833-49F1-ABFA-B7D724E0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</TotalTime>
  <Pages>9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Raduz</cp:lastModifiedBy>
  <cp:revision>2</cp:revision>
  <cp:lastPrinted>2014-06-02T09:09:00Z</cp:lastPrinted>
  <dcterms:created xsi:type="dcterms:W3CDTF">2014-10-25T11:45:00Z</dcterms:created>
  <dcterms:modified xsi:type="dcterms:W3CDTF">2014-10-25T11:45:00Z</dcterms:modified>
</cp:coreProperties>
</file>