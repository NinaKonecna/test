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E8" w:rsidRPr="000E66E9" w:rsidRDefault="009628E8">
      <w:pPr>
        <w:rPr>
          <w:rFonts w:ascii="Times New Roman" w:hAnsi="Times New Roman"/>
          <w:b/>
          <w:sz w:val="28"/>
          <w:szCs w:val="28"/>
          <w:u w:val="dotDotDash"/>
        </w:rPr>
      </w:pPr>
      <w:r w:rsidRPr="000E66E9">
        <w:rPr>
          <w:rFonts w:ascii="Times New Roman" w:hAnsi="Times New Roman"/>
          <w:b/>
          <w:sz w:val="28"/>
          <w:szCs w:val="28"/>
          <w:u w:val="dotDotDash"/>
        </w:rPr>
        <w:t>MINERÁLY A HORNINY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>-sú výsledkom ________________________</w:t>
      </w:r>
    </w:p>
    <w:p w:rsidR="009628E8" w:rsidRDefault="009628E8">
      <w:pPr>
        <w:rPr>
          <w:rFonts w:ascii="Times New Roman" w:hAnsi="Times New Roman"/>
        </w:rPr>
      </w:pPr>
      <w:r w:rsidRPr="000E66E9">
        <w:rPr>
          <w:rFonts w:ascii="Times New Roman" w:hAnsi="Times New Roman"/>
          <w:b/>
          <w:color w:val="002060"/>
          <w:bdr w:val="single" w:sz="4" w:space="0" w:color="auto"/>
        </w:rPr>
        <w:t>A.)MINERÁL</w:t>
      </w:r>
      <w:r>
        <w:rPr>
          <w:rFonts w:ascii="Times New Roman" w:hAnsi="Times New Roman"/>
        </w:rPr>
        <w:t xml:space="preserve"> – iný názov ______________, je anorganická prírodnina zložená z ___________________ prvku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-príkladom minerálu je napr. 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-minerály vieme vyjadriť ________________________, napr. kamenná soľ - __________________________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0E66E9">
        <w:rPr>
          <w:rFonts w:ascii="Times New Roman" w:hAnsi="Times New Roman"/>
          <w:i/>
          <w:u w:val="dotDotDash"/>
        </w:rPr>
        <w:t>najrozšírenejší minerál</w:t>
      </w:r>
      <w:r>
        <w:rPr>
          <w:rFonts w:ascii="Times New Roman" w:hAnsi="Times New Roman"/>
        </w:rPr>
        <w:t xml:space="preserve"> zemskej kôry ______________ (je súčasťou veľkého množstva hornín)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0E66E9">
        <w:rPr>
          <w:rFonts w:ascii="Times New Roman" w:hAnsi="Times New Roman"/>
          <w:i/>
          <w:u w:val="dotDotDash"/>
        </w:rPr>
        <w:t xml:space="preserve">druhý najrozšírenejší </w:t>
      </w:r>
      <w:r>
        <w:rPr>
          <w:rFonts w:ascii="Times New Roman" w:hAnsi="Times New Roman"/>
        </w:rPr>
        <w:t xml:space="preserve">minerál - ________________ 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0E66E9">
        <w:rPr>
          <w:rFonts w:ascii="Times New Roman" w:hAnsi="Times New Roman"/>
          <w:b/>
          <w:i/>
        </w:rPr>
        <w:t>VEDA</w:t>
      </w:r>
      <w:r>
        <w:rPr>
          <w:rFonts w:ascii="Times New Roman" w:hAnsi="Times New Roman"/>
        </w:rPr>
        <w:t>, ktorá skúma minerály sa nazýva __________________________ ( ________________________,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________________________)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-na Zemi sa vyskytuje okolo _____________ minerálov (z toho ____________ je súčasťou stavby hornín –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Ide o tzv ______________________________)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-minerály vznikajú </w:t>
      </w:r>
      <w:r w:rsidRPr="000E66E9">
        <w:rPr>
          <w:rFonts w:ascii="Times New Roman" w:hAnsi="Times New Roman"/>
          <w:b/>
          <w:i/>
        </w:rPr>
        <w:t>KRYŠTALIZÁCIO</w:t>
      </w:r>
      <w:r>
        <w:rPr>
          <w:rFonts w:ascii="Times New Roman" w:hAnsi="Times New Roman"/>
        </w:rPr>
        <w:t>U (čo je Kryštál ???? ____________________________________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_________________________________________________________________________________)</w:t>
      </w:r>
    </w:p>
    <w:p w:rsidR="009628E8" w:rsidRDefault="009628E8">
      <w:pPr>
        <w:rPr>
          <w:rFonts w:ascii="Times New Roman" w:hAnsi="Times New Roman"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253pt;margin-top:-333pt;width:55pt;height:45pt;z-index:251658240"/>
        </w:pic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-Každý minerál má inú tvrdosť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0E66E9">
        <w:rPr>
          <w:rFonts w:ascii="Times New Roman" w:hAnsi="Times New Roman"/>
          <w:b/>
          <w:i/>
        </w:rPr>
        <w:t>MOHSOVA STUPNICA TVRDOSTI</w:t>
      </w:r>
      <w:r>
        <w:rPr>
          <w:rFonts w:ascii="Times New Roman" w:hAnsi="Times New Roman"/>
        </w:rPr>
        <w:t xml:space="preserve"> – autor _____________________, má _______ stupňov: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______________________________________________________________________________________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______________________________________________________________________________________</w:t>
      </w:r>
    </w:p>
    <w:p w:rsidR="009628E8" w:rsidRDefault="009628E8">
      <w:pPr>
        <w:rPr>
          <w:rFonts w:ascii="Times New Roman" w:hAnsi="Times New Roman"/>
        </w:rPr>
      </w:pPr>
    </w:p>
    <w:p w:rsidR="009628E8" w:rsidRDefault="009628E8">
      <w:pPr>
        <w:rPr>
          <w:rFonts w:ascii="Times New Roman" w:hAnsi="Times New Roman"/>
        </w:rPr>
      </w:pPr>
    </w:p>
    <w:p w:rsidR="009628E8" w:rsidRDefault="009628E8">
      <w:pPr>
        <w:rPr>
          <w:rFonts w:ascii="Times New Roman" w:hAnsi="Times New Roman"/>
        </w:rPr>
      </w:pPr>
      <w:r w:rsidRPr="000E66E9">
        <w:rPr>
          <w:rFonts w:ascii="Times New Roman" w:hAnsi="Times New Roman"/>
          <w:b/>
          <w:color w:val="002060"/>
          <w:bdr w:val="single" w:sz="4" w:space="0" w:color="auto"/>
        </w:rPr>
        <w:t>B.)HORNINA</w:t>
      </w:r>
      <w:r>
        <w:rPr>
          <w:rFonts w:ascii="Times New Roman" w:hAnsi="Times New Roman"/>
        </w:rPr>
        <w:t xml:space="preserve"> – je zložená z 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-nedá sa vyjadriť _____________________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-niektoré horniny sú zložené z minerálov  druhu _____________________ _________________________</w:t>
      </w:r>
    </w:p>
    <w:p w:rsidR="009628E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0E66E9">
        <w:rPr>
          <w:rFonts w:ascii="Times New Roman" w:hAnsi="Times New Roman"/>
          <w:b/>
          <w:u w:val="dotDotDash"/>
        </w:rPr>
        <w:t>VEDA</w:t>
      </w:r>
      <w:r>
        <w:rPr>
          <w:rFonts w:ascii="Times New Roman" w:hAnsi="Times New Roman"/>
        </w:rPr>
        <w:t xml:space="preserve">, ktorá sa zaoberá skúmaním hornín sa nazýva _____________________________ </w:t>
      </w:r>
    </w:p>
    <w:p w:rsidR="009628E8" w:rsidRPr="00781B28" w:rsidRDefault="00962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(petros = _____________, logos= ______________)</w:t>
      </w:r>
    </w:p>
    <w:sectPr w:rsidR="009628E8" w:rsidRPr="00781B28" w:rsidSect="002500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1B28"/>
    <w:rsid w:val="000E66E9"/>
    <w:rsid w:val="002500DA"/>
    <w:rsid w:val="006105B1"/>
    <w:rsid w:val="00781B28"/>
    <w:rsid w:val="00957A1D"/>
    <w:rsid w:val="009628E8"/>
    <w:rsid w:val="00FB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B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223</Words>
  <Characters>1272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2001-12-31T23:15:00Z</cp:lastPrinted>
  <dcterms:created xsi:type="dcterms:W3CDTF">2020-10-11T06:58:00Z</dcterms:created>
  <dcterms:modified xsi:type="dcterms:W3CDTF">2001-12-31T23:18:00Z</dcterms:modified>
</cp:coreProperties>
</file>