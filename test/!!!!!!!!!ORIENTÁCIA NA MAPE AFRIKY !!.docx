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B5" w:rsidRPr="004F448C" w:rsidRDefault="00F758B5" w:rsidP="005624D2">
      <w:pPr>
        <w:jc w:val="center"/>
        <w:rPr>
          <w:b/>
          <w:u w:val="single"/>
        </w:rPr>
      </w:pPr>
      <w:r w:rsidRPr="004F448C">
        <w:rPr>
          <w:b/>
          <w:u w:val="single"/>
        </w:rPr>
        <w:t xml:space="preserve">ORIENTÁCIA NA MAPE </w:t>
      </w:r>
      <w:r>
        <w:rPr>
          <w:b/>
          <w:u w:val="single"/>
        </w:rPr>
        <w:t>AFRIKY</w:t>
      </w:r>
    </w:p>
    <w:p w:rsidR="00F758B5" w:rsidRDefault="00F758B5">
      <w:r w:rsidRPr="005624D2">
        <w:rPr>
          <w:b/>
          <w:u w:val="single"/>
        </w:rPr>
        <w:t>ÚLOHA 1</w:t>
      </w:r>
      <w:r>
        <w:rPr>
          <w:b/>
          <w:u w:val="single"/>
        </w:rPr>
        <w:t xml:space="preserve"> - </w:t>
      </w:r>
      <w:r w:rsidRPr="005624D2">
        <w:t xml:space="preserve">Ktoré rovnobežky a poludníky </w:t>
      </w:r>
      <w:r>
        <w:t>Afrikou</w:t>
      </w:r>
      <w:r w:rsidRPr="005624D2">
        <w:t xml:space="preserve"> neprechádzajú? </w:t>
      </w:r>
      <w:r>
        <w:t>Prečiarkni</w:t>
      </w:r>
      <w:r w:rsidRPr="005624D2">
        <w:t xml:space="preserve"> ich!</w:t>
      </w:r>
    </w:p>
    <w:p w:rsidR="00F758B5" w:rsidRPr="00C64CC9" w:rsidRDefault="00F758B5" w:rsidP="00C64CC9">
      <w:pPr>
        <w:numPr>
          <w:ilvl w:val="0"/>
          <w:numId w:val="9"/>
        </w:numPr>
        <w:rPr>
          <w:i/>
        </w:rPr>
      </w:pPr>
      <w:r w:rsidRPr="00C64CC9">
        <w:rPr>
          <w:i/>
        </w:rPr>
        <w:t xml:space="preserve">10°j.g.š., </w:t>
      </w:r>
      <w:r>
        <w:rPr>
          <w:i/>
        </w:rPr>
        <w:t>4</w:t>
      </w:r>
      <w:r w:rsidRPr="00C64CC9">
        <w:rPr>
          <w:i/>
        </w:rPr>
        <w:t xml:space="preserve">0° s.g.š., 0° g.d., 20° v.g.d., 90° j.g.š., 0° g.š., obratník Raka, </w:t>
      </w:r>
      <w:r>
        <w:rPr>
          <w:i/>
        </w:rPr>
        <w:t>5</w:t>
      </w:r>
      <w:r w:rsidRPr="00C64CC9">
        <w:rPr>
          <w:i/>
        </w:rPr>
        <w:t xml:space="preserve">0°v.g.d., obratník Kozorožca, </w:t>
      </w:r>
      <w:r>
        <w:rPr>
          <w:i/>
        </w:rPr>
        <w:t>25°z.g.d.</w:t>
      </w:r>
    </w:p>
    <w:p w:rsidR="00F758B5" w:rsidRDefault="00F758B5" w:rsidP="005624D2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je na obrázku?</w:t>
      </w:r>
    </w:p>
    <w:p w:rsidR="00F758B5" w:rsidRDefault="00F758B5" w:rsidP="005624D2"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0" o:spid="_x0000_s1026" type="#_x0000_t202" style="position:absolute;margin-left:313.6pt;margin-top:55.5pt;width:21.75pt;height:23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" filled="f" stroked="f" strokeweight=".5pt">
            <v:textbox>
              <w:txbxContent>
                <w:p w:rsidR="00F758B5" w:rsidRPr="00D76FD9" w:rsidRDefault="00F758B5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8" o:spid="_x0000_s1027" type="#_x0000_t202" style="position:absolute;margin-left:210.1pt;margin-top:36pt;width:21.75pt;height:23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" filled="f" stroked="f" strokeweight=".5pt">
            <v:textbox>
              <w:txbxContent>
                <w:p w:rsidR="00F758B5" w:rsidRPr="00D76FD9" w:rsidRDefault="00F758B5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3</w:t>
                  </w:r>
                  <w:r w:rsidRPr="00924F77">
                    <w:rPr>
                      <w:b/>
                      <w:noProof/>
                      <w:color w:val="FF0000"/>
                      <w:sz w:val="24"/>
                      <w:szCs w:val="24"/>
                      <w:lang w:eastAsia="sk-SK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Obrázek 9" o:spid="_x0000_i1026" type="#_x0000_t75" style="width:6.75pt;height:6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7" o:spid="_x0000_s1028" type="#_x0000_t202" style="position:absolute;margin-left:112.6pt;margin-top:32.25pt;width:21.75pt;height:23.2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" filled="f" stroked="f" strokeweight=".5pt">
            <v:textbox>
              <w:txbxContent>
                <w:p w:rsidR="00F758B5" w:rsidRPr="00D76FD9" w:rsidRDefault="00F758B5" w:rsidP="00D76FD9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6" o:spid="_x0000_s1029" type="#_x0000_t202" style="position:absolute;margin-left:29.35pt;margin-top:55.5pt;width:21.75pt;height:23.2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" filled="f" stroked="f" strokeweight=".5pt">
            <v:textbox>
              <w:txbxContent>
                <w:p w:rsidR="00F758B5" w:rsidRPr="00D76FD9" w:rsidRDefault="00F758B5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D76FD9">
                    <w:rPr>
                      <w:b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6B3922">
        <w:rPr>
          <w:noProof/>
          <w:lang w:eastAsia="sk-SK"/>
        </w:rPr>
        <w:pict>
          <v:shape id="Obrázek 1" o:spid="_x0000_i1027" type="#_x0000_t75" alt="http://images.spaceref.com/modis/image09242012_500m.jpg" style="width:82.5pt;height:126pt;visibility:visible">
            <v:imagedata r:id="rId6" o:title="" cropleft="5363f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Obrázek 3" o:spid="_x0000_i1028" type="#_x0000_t75" alt="https://content.ncetm.org.uk/images/microsites/primary_magazine/issue_34/34_14.jpg" style="width:78.75pt;height:126pt;visibility:visible">
            <v:imagedata r:id="rId7" o:title="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Obrázek 4" o:spid="_x0000_i1029" type="#_x0000_t75" alt="http://si.wsj.net/public/resources/images/OB-WV150_0325ha_J_20130325175233.jpg" style="width:90pt;height:127.5pt;visibility:visible">
            <v:imagedata r:id="rId8" o:title="" cropleft="21051f" cropright="13405f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Obrázek 5" o:spid="_x0000_i1030" type="#_x0000_t75" alt="https://encrypted-tbn1.gstatic.com/images?q=tbn:ANd9GcQWaHcPkUJNrFkZa4wryR4Oc7Cou_eujy6E2SfClKk-8-Tn1VEOmw" style="width:93pt;height:126.75pt;visibility:visible">
            <v:imagedata r:id="rId9" o:title="" cropleft="3476f" cropright="13903f"/>
          </v:shape>
        </w:pict>
      </w:r>
    </w:p>
    <w:p w:rsidR="00F758B5" w:rsidRDefault="00F758B5" w:rsidP="00D76FD9">
      <w:pPr>
        <w:pStyle w:val="ListParagraph"/>
        <w:numPr>
          <w:ilvl w:val="0"/>
          <w:numId w:val="4"/>
        </w:numPr>
      </w:pPr>
      <w:r>
        <w:t xml:space="preserve">.................................................. - ostrov </w:t>
      </w:r>
    </w:p>
    <w:p w:rsidR="00F758B5" w:rsidRDefault="00F758B5" w:rsidP="00D76FD9">
      <w:pPr>
        <w:pStyle w:val="ListParagraph"/>
        <w:numPr>
          <w:ilvl w:val="0"/>
          <w:numId w:val="4"/>
        </w:numPr>
      </w:pPr>
      <w:r>
        <w:t>.................................................. – rieka</w:t>
      </w:r>
    </w:p>
    <w:p w:rsidR="00F758B5" w:rsidRDefault="00F758B5" w:rsidP="00D76FD9">
      <w:pPr>
        <w:pStyle w:val="ListParagraph"/>
        <w:numPr>
          <w:ilvl w:val="0"/>
          <w:numId w:val="4"/>
        </w:numPr>
      </w:pPr>
      <w:r>
        <w:t>.................................................. - polostrov</w:t>
      </w:r>
    </w:p>
    <w:p w:rsidR="00F758B5" w:rsidRPr="005C32B6" w:rsidRDefault="00F758B5" w:rsidP="00C64CC9">
      <w:pPr>
        <w:pStyle w:val="ListParagraph"/>
        <w:numPr>
          <w:ilvl w:val="0"/>
          <w:numId w:val="4"/>
        </w:numPr>
      </w:pPr>
      <w:r>
        <w:t xml:space="preserve">.................................................. - prieliv </w:t>
      </w:r>
    </w:p>
    <w:p w:rsidR="00F758B5" w:rsidRPr="005624D2" w:rsidRDefault="00F758B5" w:rsidP="00C64CC9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sa skrýva pod geografickými súradnicami?</w:t>
      </w:r>
    </w:p>
    <w:p w:rsidR="00F758B5" w:rsidRPr="00C64CC9" w:rsidRDefault="00F758B5" w:rsidP="00C64CC9">
      <w:pPr>
        <w:numPr>
          <w:ilvl w:val="0"/>
          <w:numId w:val="11"/>
        </w:numPr>
      </w:pPr>
      <w:r>
        <w:t>2</w:t>
      </w:r>
      <w:r w:rsidRPr="00C64CC9">
        <w:t xml:space="preserve">° </w:t>
      </w:r>
      <w:r>
        <w:t>j</w:t>
      </w:r>
      <w:r w:rsidRPr="00C64CC9">
        <w:t xml:space="preserve">.g.š., </w:t>
      </w:r>
      <w:r>
        <w:t>33</w:t>
      </w:r>
      <w:r w:rsidRPr="00C64CC9">
        <w:t>° v.g.d.</w:t>
      </w:r>
      <w:r w:rsidRPr="00C64CC9">
        <w:tab/>
        <w:t xml:space="preserve">.................................. </w:t>
      </w:r>
      <w:r>
        <w:t>jazero</w:t>
      </w:r>
    </w:p>
    <w:p w:rsidR="00F758B5" w:rsidRPr="00C64CC9" w:rsidRDefault="00F758B5" w:rsidP="00C64CC9">
      <w:pPr>
        <w:numPr>
          <w:ilvl w:val="0"/>
          <w:numId w:val="11"/>
        </w:numPr>
      </w:pPr>
      <w:r>
        <w:t>obr. Kozorožca</w:t>
      </w:r>
      <w:r w:rsidRPr="00C64CC9">
        <w:t xml:space="preserve">, </w:t>
      </w:r>
      <w:r>
        <w:t>24</w:t>
      </w:r>
      <w:r w:rsidRPr="00C64CC9">
        <w:t>°</w:t>
      </w:r>
      <w:r>
        <w:t xml:space="preserve"> v.g.d.</w:t>
      </w:r>
      <w:r w:rsidRPr="00C64CC9">
        <w:t xml:space="preserve">.................................. </w:t>
      </w:r>
      <w:r>
        <w:t>púšť</w:t>
      </w:r>
    </w:p>
    <w:p w:rsidR="00F758B5" w:rsidRPr="00C64CC9" w:rsidRDefault="00F758B5" w:rsidP="00C64CC9">
      <w:pPr>
        <w:numPr>
          <w:ilvl w:val="0"/>
          <w:numId w:val="11"/>
        </w:numPr>
      </w:pPr>
      <w:r w:rsidRPr="00C64CC9">
        <w:t xml:space="preserve">rovník, </w:t>
      </w:r>
      <w:r>
        <w:t>20</w:t>
      </w:r>
      <w:r w:rsidRPr="00C64CC9">
        <w:t>° v.g.d.</w:t>
      </w:r>
      <w:r w:rsidRPr="00C64CC9">
        <w:tab/>
        <w:t xml:space="preserve">.................................. </w:t>
      </w:r>
      <w:r>
        <w:t>panva</w:t>
      </w:r>
    </w:p>
    <w:p w:rsidR="00F758B5" w:rsidRPr="00C64CC9" w:rsidRDefault="00F758B5" w:rsidP="00C64CC9">
      <w:pPr>
        <w:numPr>
          <w:ilvl w:val="0"/>
          <w:numId w:val="11"/>
        </w:numPr>
      </w:pPr>
      <w:r>
        <w:t>4</w:t>
      </w:r>
      <w:r w:rsidRPr="00C64CC9">
        <w:t xml:space="preserve">° s.g.š., </w:t>
      </w:r>
      <w:r>
        <w:t>9</w:t>
      </w:r>
      <w:r w:rsidRPr="00C64CC9">
        <w:t>° v.g.d.</w:t>
      </w:r>
      <w:r w:rsidRPr="00C64CC9">
        <w:tab/>
        <w:t xml:space="preserve">.................................. </w:t>
      </w:r>
      <w:r>
        <w:t>sopka</w:t>
      </w:r>
    </w:p>
    <w:p w:rsidR="00F758B5" w:rsidRPr="00C64CC9" w:rsidRDefault="00F758B5" w:rsidP="00C64CC9">
      <w:pPr>
        <w:numPr>
          <w:ilvl w:val="0"/>
          <w:numId w:val="11"/>
        </w:numPr>
      </w:pPr>
      <w:r>
        <w:t>23</w:t>
      </w:r>
      <w:r w:rsidRPr="00C64CC9">
        <w:t xml:space="preserve">° s.g.š., </w:t>
      </w:r>
      <w:r>
        <w:t>32</w:t>
      </w:r>
      <w:r w:rsidRPr="00C64CC9">
        <w:t>° v.g.d.</w:t>
      </w:r>
      <w:r w:rsidRPr="00C64CC9">
        <w:tab/>
        <w:t xml:space="preserve">.................................. </w:t>
      </w:r>
      <w:r>
        <w:t>priehrada</w:t>
      </w:r>
    </w:p>
    <w:p w:rsidR="00F758B5" w:rsidRPr="00C64CC9" w:rsidRDefault="00F758B5" w:rsidP="00C64CC9">
      <w:pPr>
        <w:numPr>
          <w:ilvl w:val="0"/>
          <w:numId w:val="11"/>
        </w:numPr>
      </w:pPr>
      <w:r w:rsidRPr="00C64CC9">
        <w:t>2</w:t>
      </w:r>
      <w:r>
        <w:t>8</w:t>
      </w:r>
      <w:r w:rsidRPr="00C64CC9">
        <w:t xml:space="preserve">° s.g.š., </w:t>
      </w:r>
      <w:r>
        <w:t>15</w:t>
      </w:r>
      <w:r w:rsidRPr="00C64CC9">
        <w:t xml:space="preserve">° </w:t>
      </w:r>
      <w:r>
        <w:t>z</w:t>
      </w:r>
      <w:r w:rsidRPr="00C64CC9">
        <w:t>.g.d.</w:t>
      </w:r>
      <w:r w:rsidRPr="00C64CC9">
        <w:tab/>
        <w:t xml:space="preserve">.................................. </w:t>
      </w:r>
      <w:r>
        <w:t>súostrovie</w:t>
      </w:r>
    </w:p>
    <w:p w:rsidR="00F758B5" w:rsidRPr="005624D2" w:rsidRDefault="00F758B5" w:rsidP="005624D2">
      <w:r w:rsidRPr="005624D2">
        <w:rPr>
          <w:b/>
          <w:u w:val="single"/>
        </w:rPr>
        <w:t xml:space="preserve">ÚLOHA 7 </w:t>
      </w:r>
      <w:r>
        <w:rPr>
          <w:b/>
          <w:u w:val="single"/>
        </w:rPr>
        <w:t>–</w:t>
      </w:r>
      <w:r>
        <w:t xml:space="preserve"> V ktorom africkom štáte (štátoch)</w:t>
      </w:r>
      <w:r w:rsidRPr="005624D2">
        <w:t xml:space="preserve"> </w:t>
      </w:r>
      <w:r>
        <w:t>nájdeš:</w:t>
      </w:r>
    </w:p>
    <w:p w:rsidR="00F758B5" w:rsidRPr="00C64CC9" w:rsidRDefault="00F758B5" w:rsidP="005C32B6">
      <w:pPr>
        <w:numPr>
          <w:ilvl w:val="0"/>
          <w:numId w:val="7"/>
        </w:numPr>
        <w:spacing w:after="0"/>
      </w:pPr>
      <w:r w:rsidRPr="00C64CC9">
        <w:t xml:space="preserve">púšť </w:t>
      </w:r>
      <w:r>
        <w:rPr>
          <w:b/>
          <w:bCs/>
        </w:rPr>
        <w:t>Namib</w:t>
      </w:r>
      <w:r>
        <w:rPr>
          <w:b/>
          <w:bCs/>
        </w:rP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:rsidR="00F758B5" w:rsidRPr="005C32B6" w:rsidRDefault="00F758B5" w:rsidP="005C32B6">
      <w:pPr>
        <w:numPr>
          <w:ilvl w:val="0"/>
          <w:numId w:val="7"/>
        </w:numPr>
        <w:spacing w:after="0"/>
      </w:pPr>
      <w:r w:rsidRPr="00B2743C">
        <w:rPr>
          <w:b/>
        </w:rPr>
        <w:t>Suezský prieliv</w:t>
      </w:r>
      <w: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:rsidR="00F758B5" w:rsidRPr="004F448C" w:rsidRDefault="00F758B5" w:rsidP="005C32B6">
      <w:pPr>
        <w:jc w:val="center"/>
        <w:rPr>
          <w:b/>
          <w:u w:val="single"/>
        </w:rPr>
      </w:pPr>
      <w:r w:rsidRPr="004F448C">
        <w:rPr>
          <w:b/>
          <w:u w:val="single"/>
        </w:rPr>
        <w:t xml:space="preserve">ORIENTÁCIA NA MAPE </w:t>
      </w:r>
      <w:r>
        <w:rPr>
          <w:b/>
          <w:u w:val="single"/>
        </w:rPr>
        <w:t>AFRIKY</w:t>
      </w:r>
    </w:p>
    <w:p w:rsidR="00F758B5" w:rsidRDefault="00F758B5" w:rsidP="005C32B6">
      <w:r w:rsidRPr="005624D2">
        <w:rPr>
          <w:b/>
          <w:u w:val="single"/>
        </w:rPr>
        <w:t>ÚLOHA 1</w:t>
      </w:r>
      <w:r>
        <w:rPr>
          <w:b/>
          <w:u w:val="single"/>
        </w:rPr>
        <w:t xml:space="preserve"> - </w:t>
      </w:r>
      <w:r w:rsidRPr="005624D2">
        <w:t xml:space="preserve">Ktoré rovnobežky a poludníky </w:t>
      </w:r>
      <w:r>
        <w:t>Afrikou</w:t>
      </w:r>
      <w:r w:rsidRPr="005624D2">
        <w:t xml:space="preserve"> neprechádzajú? </w:t>
      </w:r>
      <w:r>
        <w:t>Prečiarkni</w:t>
      </w:r>
      <w:r w:rsidRPr="005624D2">
        <w:t xml:space="preserve"> ich!</w:t>
      </w:r>
    </w:p>
    <w:p w:rsidR="00F758B5" w:rsidRPr="00C64CC9" w:rsidRDefault="00F758B5" w:rsidP="005C32B6">
      <w:pPr>
        <w:numPr>
          <w:ilvl w:val="0"/>
          <w:numId w:val="9"/>
        </w:numPr>
        <w:rPr>
          <w:i/>
        </w:rPr>
      </w:pPr>
      <w:r w:rsidRPr="00C64CC9">
        <w:rPr>
          <w:i/>
        </w:rPr>
        <w:t xml:space="preserve">10°j.g.š., </w:t>
      </w:r>
      <w:r>
        <w:rPr>
          <w:i/>
        </w:rPr>
        <w:t>4</w:t>
      </w:r>
      <w:r w:rsidRPr="00C64CC9">
        <w:rPr>
          <w:i/>
        </w:rPr>
        <w:t xml:space="preserve">0° s.g.š., 0° g.d., 20° v.g.d., 90° j.g.š., 0° g.š., obratník Raka, </w:t>
      </w:r>
      <w:r>
        <w:rPr>
          <w:i/>
        </w:rPr>
        <w:t>5</w:t>
      </w:r>
      <w:r w:rsidRPr="00C64CC9">
        <w:rPr>
          <w:i/>
        </w:rPr>
        <w:t xml:space="preserve">0°v.g.d., obratník Kozorožca, </w:t>
      </w:r>
      <w:r>
        <w:rPr>
          <w:i/>
        </w:rPr>
        <w:t>25°z.g.d.</w:t>
      </w:r>
    </w:p>
    <w:p w:rsidR="00F758B5" w:rsidRDefault="00F758B5" w:rsidP="005C32B6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je na obrázku?</w:t>
      </w:r>
    </w:p>
    <w:p w:rsidR="00F758B5" w:rsidRDefault="00F758B5" w:rsidP="005C32B6">
      <w:r>
        <w:rPr>
          <w:noProof/>
          <w:lang w:eastAsia="sk-SK"/>
        </w:rPr>
        <w:pict>
          <v:shape id="Textové pole 2" o:spid="_x0000_s1030" type="#_x0000_t202" style="position:absolute;margin-left:313.6pt;margin-top:55.5pt;width:21.75pt;height:23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" filled="f" stroked="f" strokeweight=".5pt">
            <v:textbox>
              <w:txbxContent>
                <w:p w:rsidR="00F758B5" w:rsidRPr="00D76FD9" w:rsidRDefault="00F758B5" w:rsidP="005C32B6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1" o:spid="_x0000_s1031" type="#_x0000_t202" style="position:absolute;margin-left:210.1pt;margin-top:36pt;width:21.7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" filled="f" stroked="f" strokeweight=".5pt">
            <v:textbox>
              <w:txbxContent>
                <w:p w:rsidR="00F758B5" w:rsidRPr="00D76FD9" w:rsidRDefault="00F758B5" w:rsidP="005C32B6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3</w:t>
                  </w:r>
                  <w:r w:rsidRPr="00924F77">
                    <w:rPr>
                      <w:b/>
                      <w:noProof/>
                      <w:color w:val="FF0000"/>
                      <w:sz w:val="24"/>
                      <w:szCs w:val="24"/>
                      <w:lang w:eastAsia="sk-SK"/>
                    </w:rPr>
                    <w:pict>
                      <v:shape id="_x0000_i1032" type="#_x0000_t75" style="width:6.75pt;height:6.75pt;visibility:visible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2" o:spid="_x0000_s1032" type="#_x0000_t202" style="position:absolute;margin-left:112.6pt;margin-top:32.25pt;width:21.75pt;height:23.2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" filled="f" stroked="f" strokeweight=".5pt">
            <v:textbox>
              <w:txbxContent>
                <w:p w:rsidR="00F758B5" w:rsidRPr="00D76FD9" w:rsidRDefault="00F758B5" w:rsidP="005C32B6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b/>
                      <w:color w:val="FF0000"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Textové pole 13" o:spid="_x0000_s1033" type="#_x0000_t202" style="position:absolute;margin-left:29.35pt;margin-top:55.5pt;width:21.75pt;height:23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" filled="f" stroked="f" strokeweight=".5pt">
            <v:textbox>
              <w:txbxContent>
                <w:p w:rsidR="00F758B5" w:rsidRPr="00D76FD9" w:rsidRDefault="00F758B5" w:rsidP="005C32B6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D76FD9">
                    <w:rPr>
                      <w:b/>
                      <w:color w:val="FF0000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Pr="006B3922">
        <w:rPr>
          <w:noProof/>
          <w:lang w:eastAsia="sk-SK"/>
        </w:rPr>
        <w:pict>
          <v:shape id="_x0000_i1033" type="#_x0000_t75" alt="http://images.spaceref.com/modis/image09242012_500m.jpg" style="width:82.5pt;height:126pt;visibility:visible">
            <v:imagedata r:id="rId6" o:title="" cropleft="5363f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_x0000_i1034" type="#_x0000_t75" alt="https://content.ncetm.org.uk/images/microsites/primary_magazine/issue_34/34_14.jpg" style="width:78.75pt;height:126pt;visibility:visible">
            <v:imagedata r:id="rId7" o:title="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_x0000_i1035" type="#_x0000_t75" alt="http://si.wsj.net/public/resources/images/OB-WV150_0325ha_J_20130325175233.jpg" style="width:90pt;height:127.5pt;visibility:visible">
            <v:imagedata r:id="rId8" o:title="" cropleft="21051f" cropright="13405f"/>
          </v:shape>
        </w:pict>
      </w:r>
      <w:r>
        <w:t xml:space="preserve">  </w:t>
      </w:r>
      <w:r w:rsidRPr="006B3922">
        <w:rPr>
          <w:noProof/>
          <w:lang w:eastAsia="sk-SK"/>
        </w:rPr>
        <w:pict>
          <v:shape id="_x0000_i1036" type="#_x0000_t75" alt="https://encrypted-tbn1.gstatic.com/images?q=tbn:ANd9GcQWaHcPkUJNrFkZa4wryR4Oc7Cou_eujy6E2SfClKk-8-Tn1VEOmw" style="width:93pt;height:126.75pt;visibility:visible">
            <v:imagedata r:id="rId9" o:title="" cropleft="3476f" cropright="13903f"/>
          </v:shape>
        </w:pict>
      </w:r>
    </w:p>
    <w:p w:rsidR="00F758B5" w:rsidRDefault="00F758B5" w:rsidP="00911D14">
      <w:pPr>
        <w:pStyle w:val="ListParagraph"/>
        <w:ind w:left="360"/>
      </w:pPr>
      <w:r>
        <w:t xml:space="preserve">1. .................................................. - ostrov </w:t>
      </w:r>
    </w:p>
    <w:p w:rsidR="00F758B5" w:rsidRDefault="00F758B5" w:rsidP="00911D14">
      <w:pPr>
        <w:pStyle w:val="ListParagraph"/>
        <w:ind w:left="360"/>
      </w:pPr>
      <w:r>
        <w:t>2. .................................................. – rieka</w:t>
      </w:r>
    </w:p>
    <w:p w:rsidR="00F758B5" w:rsidRDefault="00F758B5" w:rsidP="00911D14">
      <w:pPr>
        <w:pStyle w:val="ListParagraph"/>
        <w:ind w:left="360"/>
      </w:pPr>
      <w:r>
        <w:t>3. .................................................. - polostrov</w:t>
      </w:r>
    </w:p>
    <w:p w:rsidR="00F758B5" w:rsidRPr="005C32B6" w:rsidRDefault="00F758B5" w:rsidP="00911D14">
      <w:pPr>
        <w:pStyle w:val="ListParagraph"/>
        <w:ind w:left="360"/>
      </w:pPr>
      <w:r>
        <w:t xml:space="preserve">4. .................................................. - prieliv </w:t>
      </w:r>
    </w:p>
    <w:p w:rsidR="00F758B5" w:rsidRPr="005624D2" w:rsidRDefault="00F758B5" w:rsidP="005C32B6">
      <w:r w:rsidRPr="005624D2">
        <w:rPr>
          <w:b/>
          <w:u w:val="single"/>
        </w:rPr>
        <w:t xml:space="preserve">ÚLOHA </w:t>
      </w:r>
      <w:r>
        <w:rPr>
          <w:b/>
          <w:u w:val="single"/>
        </w:rPr>
        <w:t>3</w:t>
      </w:r>
      <w:r w:rsidRPr="005624D2">
        <w:rPr>
          <w:b/>
          <w:u w:val="single"/>
        </w:rPr>
        <w:t xml:space="preserve"> -</w:t>
      </w:r>
      <w:r>
        <w:t xml:space="preserve"> </w:t>
      </w:r>
      <w:r w:rsidRPr="005624D2">
        <w:t>Čo sa skrýva pod geografickými súradnicami?</w:t>
      </w:r>
    </w:p>
    <w:p w:rsidR="00F758B5" w:rsidRPr="00C64CC9" w:rsidRDefault="00F758B5" w:rsidP="005C32B6">
      <w:pPr>
        <w:numPr>
          <w:ilvl w:val="0"/>
          <w:numId w:val="11"/>
        </w:numPr>
      </w:pPr>
      <w:r>
        <w:t>2</w:t>
      </w:r>
      <w:r w:rsidRPr="00C64CC9">
        <w:t xml:space="preserve">° </w:t>
      </w:r>
      <w:r>
        <w:t>j</w:t>
      </w:r>
      <w:r w:rsidRPr="00C64CC9">
        <w:t xml:space="preserve">.g.š., </w:t>
      </w:r>
      <w:r>
        <w:t>33</w:t>
      </w:r>
      <w:r w:rsidRPr="00C64CC9">
        <w:t>° v.g.d.</w:t>
      </w:r>
      <w:r w:rsidRPr="00C64CC9">
        <w:tab/>
        <w:t xml:space="preserve">.................................. </w:t>
      </w:r>
      <w:r>
        <w:t>jazero</w:t>
      </w:r>
    </w:p>
    <w:p w:rsidR="00F758B5" w:rsidRPr="00C64CC9" w:rsidRDefault="00F758B5" w:rsidP="005C32B6">
      <w:pPr>
        <w:numPr>
          <w:ilvl w:val="0"/>
          <w:numId w:val="11"/>
        </w:numPr>
      </w:pPr>
      <w:r>
        <w:t>obr. Kozorožca</w:t>
      </w:r>
      <w:r w:rsidRPr="00C64CC9">
        <w:t xml:space="preserve">, </w:t>
      </w:r>
      <w:r>
        <w:t>24</w:t>
      </w:r>
      <w:r w:rsidRPr="00C64CC9">
        <w:t>°</w:t>
      </w:r>
      <w:r>
        <w:t xml:space="preserve"> v.g.d.</w:t>
      </w:r>
      <w:r w:rsidRPr="00C64CC9">
        <w:t xml:space="preserve">.................................. </w:t>
      </w:r>
      <w:r>
        <w:t>púšť</w:t>
      </w:r>
    </w:p>
    <w:p w:rsidR="00F758B5" w:rsidRPr="00C64CC9" w:rsidRDefault="00F758B5" w:rsidP="005C32B6">
      <w:pPr>
        <w:numPr>
          <w:ilvl w:val="0"/>
          <w:numId w:val="11"/>
        </w:numPr>
      </w:pPr>
      <w:r w:rsidRPr="00C64CC9">
        <w:t xml:space="preserve">rovník, </w:t>
      </w:r>
      <w:r>
        <w:t>20</w:t>
      </w:r>
      <w:r w:rsidRPr="00C64CC9">
        <w:t>° v.g.d.</w:t>
      </w:r>
      <w:r w:rsidRPr="00C64CC9">
        <w:tab/>
        <w:t xml:space="preserve">.................................. </w:t>
      </w:r>
      <w:r>
        <w:t>panva</w:t>
      </w:r>
    </w:p>
    <w:p w:rsidR="00F758B5" w:rsidRPr="00C64CC9" w:rsidRDefault="00F758B5" w:rsidP="005C32B6">
      <w:pPr>
        <w:numPr>
          <w:ilvl w:val="0"/>
          <w:numId w:val="11"/>
        </w:numPr>
      </w:pPr>
      <w:r>
        <w:t>4</w:t>
      </w:r>
      <w:r w:rsidRPr="00C64CC9">
        <w:t xml:space="preserve">° s.g.š., </w:t>
      </w:r>
      <w:r>
        <w:t>9</w:t>
      </w:r>
      <w:r w:rsidRPr="00C64CC9">
        <w:t>° v.g.d.</w:t>
      </w:r>
      <w:r w:rsidRPr="00C64CC9">
        <w:tab/>
        <w:t xml:space="preserve">.................................. </w:t>
      </w:r>
      <w:r>
        <w:t>sopka</w:t>
      </w:r>
    </w:p>
    <w:p w:rsidR="00F758B5" w:rsidRPr="00C64CC9" w:rsidRDefault="00F758B5" w:rsidP="005C32B6">
      <w:pPr>
        <w:numPr>
          <w:ilvl w:val="0"/>
          <w:numId w:val="11"/>
        </w:numPr>
      </w:pPr>
      <w:r>
        <w:t>23</w:t>
      </w:r>
      <w:r w:rsidRPr="00C64CC9">
        <w:t xml:space="preserve">° s.g.š., </w:t>
      </w:r>
      <w:r>
        <w:t>32</w:t>
      </w:r>
      <w:r w:rsidRPr="00C64CC9">
        <w:t>° v.g.d.</w:t>
      </w:r>
      <w:r w:rsidRPr="00C64CC9">
        <w:tab/>
        <w:t xml:space="preserve">.................................. </w:t>
      </w:r>
      <w:r>
        <w:t>priehrada</w:t>
      </w:r>
    </w:p>
    <w:p w:rsidR="00F758B5" w:rsidRPr="00C64CC9" w:rsidRDefault="00F758B5" w:rsidP="005C32B6">
      <w:pPr>
        <w:numPr>
          <w:ilvl w:val="0"/>
          <w:numId w:val="11"/>
        </w:numPr>
      </w:pPr>
      <w:r w:rsidRPr="00C64CC9">
        <w:t>2</w:t>
      </w:r>
      <w:r>
        <w:t>8</w:t>
      </w:r>
      <w:r w:rsidRPr="00C64CC9">
        <w:t xml:space="preserve">° s.g.š., </w:t>
      </w:r>
      <w:r>
        <w:t>15</w:t>
      </w:r>
      <w:r w:rsidRPr="00C64CC9">
        <w:t xml:space="preserve">° </w:t>
      </w:r>
      <w:r>
        <w:t>z</w:t>
      </w:r>
      <w:r w:rsidRPr="00C64CC9">
        <w:t>.g.d.</w:t>
      </w:r>
      <w:r w:rsidRPr="00C64CC9">
        <w:tab/>
        <w:t xml:space="preserve">.................................. </w:t>
      </w:r>
      <w:r>
        <w:t>súostrovie</w:t>
      </w:r>
    </w:p>
    <w:p w:rsidR="00F758B5" w:rsidRPr="005624D2" w:rsidRDefault="00F758B5" w:rsidP="005C32B6">
      <w:r w:rsidRPr="005624D2">
        <w:rPr>
          <w:b/>
          <w:u w:val="single"/>
        </w:rPr>
        <w:t xml:space="preserve">ÚLOHA 7 </w:t>
      </w:r>
      <w:r>
        <w:rPr>
          <w:b/>
          <w:u w:val="single"/>
        </w:rPr>
        <w:t>–</w:t>
      </w:r>
      <w:r>
        <w:t xml:space="preserve"> V ktorom africkom štáte (štátoch)</w:t>
      </w:r>
      <w:r w:rsidRPr="005624D2">
        <w:t xml:space="preserve"> </w:t>
      </w:r>
      <w:r>
        <w:t>nájdeš:</w:t>
      </w:r>
    </w:p>
    <w:p w:rsidR="00F758B5" w:rsidRPr="00C64CC9" w:rsidRDefault="00F758B5" w:rsidP="005C32B6">
      <w:pPr>
        <w:numPr>
          <w:ilvl w:val="0"/>
          <w:numId w:val="7"/>
        </w:numPr>
        <w:spacing w:after="0"/>
      </w:pPr>
      <w:r w:rsidRPr="00C64CC9">
        <w:t xml:space="preserve">púšť </w:t>
      </w:r>
      <w:r>
        <w:rPr>
          <w:b/>
          <w:bCs/>
        </w:rPr>
        <w:t>Namib</w:t>
      </w:r>
      <w:r>
        <w:rPr>
          <w:b/>
          <w:bCs/>
        </w:rP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p w:rsidR="00F758B5" w:rsidRPr="00C64CC9" w:rsidRDefault="00F758B5" w:rsidP="005C32B6">
      <w:pPr>
        <w:numPr>
          <w:ilvl w:val="0"/>
          <w:numId w:val="7"/>
        </w:numPr>
        <w:spacing w:after="0"/>
      </w:pPr>
      <w:r w:rsidRPr="00B2743C">
        <w:rPr>
          <w:b/>
        </w:rPr>
        <w:t>Suezský prieliv</w:t>
      </w:r>
      <w:r>
        <w:tab/>
      </w:r>
      <w:r>
        <w:rPr>
          <w:b/>
          <w:bCs/>
        </w:rPr>
        <w:tab/>
      </w:r>
      <w:r w:rsidRPr="00D76FD9">
        <w:rPr>
          <w:bCs/>
        </w:rPr>
        <w:t>...............................................................................</w:t>
      </w:r>
      <w:r>
        <w:rPr>
          <w:bCs/>
        </w:rPr>
        <w:t>..</w:t>
      </w:r>
    </w:p>
    <w:sectPr w:rsidR="00F758B5" w:rsidRPr="00C64CC9" w:rsidSect="005624D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4AAF"/>
    <w:multiLevelType w:val="hybridMultilevel"/>
    <w:tmpl w:val="7B8E5AF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EE0BC3"/>
    <w:multiLevelType w:val="hybridMultilevel"/>
    <w:tmpl w:val="B64C2C50"/>
    <w:lvl w:ilvl="0" w:tplc="7816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E8C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66D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749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66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D6C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67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2B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2E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9A1079C"/>
    <w:multiLevelType w:val="hybridMultilevel"/>
    <w:tmpl w:val="57E2FCD0"/>
    <w:lvl w:ilvl="0" w:tplc="7A52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6C2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23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4C4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D64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D00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AE7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E00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F4CD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CE8328F"/>
    <w:multiLevelType w:val="hybridMultilevel"/>
    <w:tmpl w:val="B57C092E"/>
    <w:lvl w:ilvl="0" w:tplc="7E68E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0B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6C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E8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9CD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AD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149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8D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A8A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9117F7"/>
    <w:multiLevelType w:val="hybridMultilevel"/>
    <w:tmpl w:val="2214CFFE"/>
    <w:lvl w:ilvl="0" w:tplc="DFA09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6C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23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2F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44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21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08B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C6C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48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0D0176"/>
    <w:multiLevelType w:val="hybridMultilevel"/>
    <w:tmpl w:val="6D8E6E44"/>
    <w:lvl w:ilvl="0" w:tplc="BAE8F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609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CA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45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86A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A3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CC9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A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2D0672B"/>
    <w:multiLevelType w:val="hybridMultilevel"/>
    <w:tmpl w:val="0088CD3E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87D1C82"/>
    <w:multiLevelType w:val="hybridMultilevel"/>
    <w:tmpl w:val="B3B8520A"/>
    <w:lvl w:ilvl="0" w:tplc="CABAB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0F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767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1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701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00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AC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4D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1010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A0D063A"/>
    <w:multiLevelType w:val="hybridMultilevel"/>
    <w:tmpl w:val="2A2C66AA"/>
    <w:lvl w:ilvl="0" w:tplc="E3CA7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09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AB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98B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27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BE9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4D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A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C60104E"/>
    <w:multiLevelType w:val="hybridMultilevel"/>
    <w:tmpl w:val="422E5D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A165DF"/>
    <w:multiLevelType w:val="hybridMultilevel"/>
    <w:tmpl w:val="B7A606BC"/>
    <w:lvl w:ilvl="0" w:tplc="C0D8A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443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88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A0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EB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2D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ACD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C1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A4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1FF1155"/>
    <w:multiLevelType w:val="hybridMultilevel"/>
    <w:tmpl w:val="57108182"/>
    <w:lvl w:ilvl="0" w:tplc="E67A5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E4BE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4F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2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0AE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E8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2F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61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76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3294E38"/>
    <w:multiLevelType w:val="hybridMultilevel"/>
    <w:tmpl w:val="074E7CB0"/>
    <w:lvl w:ilvl="0" w:tplc="F832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EA4D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4CF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05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045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04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87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3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E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11"/>
  </w:num>
  <w:num w:numId="7">
    <w:abstractNumId w:val="4"/>
  </w:num>
  <w:num w:numId="8">
    <w:abstractNumId w:val="10"/>
  </w:num>
  <w:num w:numId="9">
    <w:abstractNumId w:val="12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624D2"/>
    <w:rsid w:val="00067A26"/>
    <w:rsid w:val="001E1ADF"/>
    <w:rsid w:val="00210BDF"/>
    <w:rsid w:val="003406DC"/>
    <w:rsid w:val="004F448C"/>
    <w:rsid w:val="005624D2"/>
    <w:rsid w:val="005C32B6"/>
    <w:rsid w:val="005C470D"/>
    <w:rsid w:val="00622F98"/>
    <w:rsid w:val="006B3922"/>
    <w:rsid w:val="008536DE"/>
    <w:rsid w:val="00911D14"/>
    <w:rsid w:val="00924F77"/>
    <w:rsid w:val="00987F8A"/>
    <w:rsid w:val="00A55ADF"/>
    <w:rsid w:val="00B2743C"/>
    <w:rsid w:val="00C64CC9"/>
    <w:rsid w:val="00D76FD9"/>
    <w:rsid w:val="00F101C3"/>
    <w:rsid w:val="00F75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1" w:locked="1" w:semiHidden="0" w:uiPriority="0" w:unhideWhenUsed="0"/>
    <w:lsdException w:name="Table Web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98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5624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99"/>
    <w:qFormat/>
    <w:rsid w:val="005624D2"/>
    <w:pPr>
      <w:ind w:left="720"/>
      <w:contextualSpacing/>
    </w:pPr>
  </w:style>
  <w:style w:type="table" w:styleId="TableGrid">
    <w:name w:val="Table Grid"/>
    <w:basedOn w:val="TableNormal"/>
    <w:uiPriority w:val="99"/>
    <w:rsid w:val="005C470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0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08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8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360</Words>
  <Characters>2054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Chlupíková</dc:creator>
  <cp:keywords/>
  <dc:description/>
  <cp:lastModifiedBy>Jano S.</cp:lastModifiedBy>
  <cp:revision>4</cp:revision>
  <dcterms:created xsi:type="dcterms:W3CDTF">2021-10-10T07:23:00Z</dcterms:created>
  <dcterms:modified xsi:type="dcterms:W3CDTF">2001-12-31T23:20:00Z</dcterms:modified>
</cp:coreProperties>
</file>