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46F5F">
        <w:rPr>
          <w:rFonts w:ascii="Times New Roman" w:hAnsi="Times New Roman" w:cs="Times New Roman"/>
          <w:b/>
          <w:sz w:val="20"/>
          <w:szCs w:val="20"/>
        </w:rPr>
        <w:t>DIAKTICKÝ  TEST  Z PREDMETU  INFORMATIKA</w:t>
      </w:r>
      <w:r w:rsidRPr="00946F5F">
        <w:rPr>
          <w:rFonts w:ascii="Times New Roman" w:hAnsi="Times New Roman" w:cs="Times New Roman"/>
          <w:b/>
          <w:sz w:val="20"/>
          <w:szCs w:val="20"/>
        </w:rPr>
        <w:tab/>
      </w:r>
      <w:r w:rsidRPr="00946F5F">
        <w:rPr>
          <w:rFonts w:ascii="Times New Roman" w:hAnsi="Times New Roman" w:cs="Times New Roman"/>
          <w:b/>
          <w:sz w:val="20"/>
          <w:szCs w:val="20"/>
        </w:rPr>
        <w:tab/>
      </w:r>
      <w:r w:rsidRPr="00946F5F">
        <w:rPr>
          <w:rFonts w:ascii="Times New Roman" w:hAnsi="Times New Roman" w:cs="Times New Roman"/>
          <w:b/>
          <w:sz w:val="20"/>
          <w:szCs w:val="20"/>
        </w:rPr>
        <w:tab/>
      </w:r>
      <w:r w:rsidRPr="00946F5F">
        <w:rPr>
          <w:rFonts w:ascii="Times New Roman" w:hAnsi="Times New Roman" w:cs="Times New Roman"/>
          <w:b/>
          <w:sz w:val="20"/>
          <w:szCs w:val="20"/>
        </w:rPr>
        <w:tab/>
      </w:r>
      <w:r w:rsidRPr="00946F5F">
        <w:rPr>
          <w:rFonts w:ascii="Times New Roman" w:hAnsi="Times New Roman" w:cs="Times New Roman"/>
          <w:b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Tematický celok – programovanie v jazyku C. Programovací jazyk –</w:t>
      </w:r>
      <w:r w:rsidR="000372D2">
        <w:rPr>
          <w:rFonts w:ascii="Times New Roman" w:hAnsi="Times New Roman" w:cs="Times New Roman"/>
          <w:sz w:val="20"/>
          <w:szCs w:val="20"/>
        </w:rPr>
        <w:t>C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     Meno, priezvisko:                                             Dátum: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Pozorne si prečítajte znenie otázky a zakrúžkujte písmeno malej abecedy pri odpovedi o ktorej si myslíte, že je správna. V prípade, že sa pomýlite  pri odpovedi a chcete ju opraviť, pôvodnú odpoveď označte krížikom a zakrúžkujte novú odpoveď</w:t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Na vyriešenie úloh testu máte časový limit 10 minút.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1.    V programovacom jazyku C:   %d   znamená konverziu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datový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datového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typu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datového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typu </w:t>
      </w:r>
      <w:proofErr w:type="spellStart"/>
      <w:r w:rsidR="000372D2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datového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typu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2.    Pre  celé číslo, znak je vyhradené miesto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16  bitov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32 bitov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  8 bitov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  2 bity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3.     Racionálne číslo =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4.      ++  znamená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>pripočítanie o hodnotu 1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>logický súčet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BF753F">
        <w:rPr>
          <w:rFonts w:ascii="Times New Roman" w:hAnsi="Times New Roman" w:cs="Times New Roman"/>
          <w:sz w:val="20"/>
          <w:szCs w:val="20"/>
        </w:rPr>
        <w:t>inkrementáciu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o</w:t>
      </w:r>
      <w:r w:rsidR="00BF753F">
        <w:rPr>
          <w:rFonts w:ascii="Times New Roman" w:hAnsi="Times New Roman" w:cs="Times New Roman"/>
          <w:sz w:val="20"/>
          <w:szCs w:val="20"/>
        </w:rPr>
        <w:t> 2 znaky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dekrementáciu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5.     8 bitov je rozsah pre zápis čísel od –do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255-512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0-255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0-512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0-1024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6.    funkcia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>()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>spúšťa výpis programu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>je špeciálny znak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>definuje čo je jej obsahom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>ukončuje program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7.    Znaky  { } označujú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>miesto pre premennú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interval čísel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>rozsah znakov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telo funkcie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8.    Zápis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a = 5  môžeme zapísať ako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5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5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a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a = 5 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9.    Sekvencia \n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>vráti kurzor o jeden krok späť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>presúva kurzor na nový riadok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>delí číslo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>posunie kurzor o jeden prázdny znak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10.  Číslo 255 v binárnej sústave zapíšeme ako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>11111111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>0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>1111111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>10000000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Default="00946F5F" w:rsidP="00037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lastRenderedPageBreak/>
        <w:t xml:space="preserve">11.  </w:t>
      </w:r>
      <w:r w:rsidR="000372D2" w:rsidRPr="000372D2">
        <w:rPr>
          <w:rFonts w:ascii="Times New Roman" w:hAnsi="Times New Roman" w:cs="Times New Roman"/>
          <w:sz w:val="20"/>
          <w:szCs w:val="20"/>
        </w:rPr>
        <w:t xml:space="preserve">Máme: </w:t>
      </w:r>
      <w:proofErr w:type="spellStart"/>
      <w:r w:rsidR="000372D2" w:rsidRPr="000372D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0372D2" w:rsidRPr="000372D2">
        <w:rPr>
          <w:rFonts w:ascii="Times New Roman" w:hAnsi="Times New Roman" w:cs="Times New Roman"/>
          <w:sz w:val="20"/>
          <w:szCs w:val="20"/>
        </w:rPr>
        <w:t xml:space="preserve"> a = 5, b=3;čo vypíše funkcia  </w:t>
      </w:r>
      <w:proofErr w:type="spellStart"/>
      <w:r w:rsidR="000372D2" w:rsidRPr="000372D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="000372D2" w:rsidRPr="000372D2">
        <w:rPr>
          <w:rFonts w:ascii="Times New Roman" w:hAnsi="Times New Roman" w:cs="Times New Roman"/>
          <w:sz w:val="20"/>
          <w:szCs w:val="20"/>
        </w:rPr>
        <w:t>("%i+%i=%i",</w:t>
      </w:r>
      <w:proofErr w:type="spellStart"/>
      <w:r w:rsidR="000372D2" w:rsidRPr="000372D2">
        <w:rPr>
          <w:rFonts w:ascii="Times New Roman" w:hAnsi="Times New Roman" w:cs="Times New Roman"/>
          <w:sz w:val="20"/>
          <w:szCs w:val="20"/>
        </w:rPr>
        <w:t>a,b,a+b</w:t>
      </w:r>
      <w:proofErr w:type="spellEnd"/>
      <w:r w:rsidR="000372D2" w:rsidRPr="000372D2">
        <w:rPr>
          <w:rFonts w:ascii="Times New Roman" w:hAnsi="Times New Roman" w:cs="Times New Roman"/>
          <w:sz w:val="20"/>
          <w:szCs w:val="20"/>
        </w:rPr>
        <w:t>);</w:t>
      </w:r>
    </w:p>
    <w:p w:rsidR="000372D2" w:rsidRPr="00946F5F" w:rsidRDefault="000372D2" w:rsidP="00037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946F5F">
        <w:rPr>
          <w:rFonts w:ascii="Times New Roman" w:hAnsi="Times New Roman" w:cs="Times New Roman"/>
          <w:sz w:val="20"/>
          <w:szCs w:val="20"/>
        </w:rPr>
        <w:t>a)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vypise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na obrazovku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cislo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„8“ ako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sucet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5+3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0372D2" w:rsidRPr="00946F5F" w:rsidRDefault="000372D2" w:rsidP="00037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vypise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na obrazovku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cisla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oddelene medzerou „5 3“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0372D2" w:rsidRPr="00946F5F" w:rsidRDefault="000372D2" w:rsidP="00037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vypise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na obrazovku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cislo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„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Sucet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je 8“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0372D2" w:rsidRPr="00946F5F" w:rsidRDefault="000372D2" w:rsidP="00037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vypise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na obrazovku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cislo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„5+3=8“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12.  Zápis: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(){ 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i,j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('Zadaj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cislo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:')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>('%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d',&amp;i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0372D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="000372D2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="000372D2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372D2">
        <w:rPr>
          <w:rFonts w:ascii="Times New Roman" w:hAnsi="Times New Roman" w:cs="Times New Roman"/>
          <w:sz w:val="20"/>
          <w:szCs w:val="20"/>
        </w:rPr>
        <w:t xml:space="preserve"> jedno:')      </w:t>
      </w:r>
      <w:r w:rsidR="000372D2">
        <w:rPr>
          <w:rFonts w:ascii="Times New Roman" w:hAnsi="Times New Roman" w:cs="Times New Roman"/>
          <w:sz w:val="20"/>
          <w:szCs w:val="20"/>
        </w:rPr>
        <w:tab/>
      </w:r>
      <w:r w:rsidR="000372D2">
        <w:rPr>
          <w:rFonts w:ascii="Times New Roman" w:hAnsi="Times New Roman" w:cs="Times New Roman"/>
          <w:sz w:val="20"/>
          <w:szCs w:val="20"/>
        </w:rPr>
        <w:tab/>
      </w:r>
      <w:r w:rsidR="000372D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>('%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d',&amp;j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>)      vyjadruje: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>vetvenie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>sekvenciu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>cyklus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>chybný zápis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13.  Zápis:  a++   zodpovedá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>a+1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a = a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>a = a + 1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>1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14.  Pod pojmom rezultatívnosť algoritmu rozumieme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>vlastnosť algoritmu, ktorá zabezpečuje, aby sa výpočet vždy skončil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>výpočet dáva po konečnom počte krokov výsledok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>algoritmus je použiteľný na celú triedu vstupných údajov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15.  </w:t>
      </w:r>
      <w:r w:rsidR="000372D2" w:rsidRPr="000372D2">
        <w:rPr>
          <w:rFonts w:ascii="Times New Roman" w:hAnsi="Times New Roman" w:cs="Times New Roman"/>
          <w:sz w:val="20"/>
          <w:szCs w:val="20"/>
        </w:rPr>
        <w:t xml:space="preserve">zápis: </w:t>
      </w:r>
      <w:proofErr w:type="spellStart"/>
      <w:r w:rsidR="000372D2" w:rsidRPr="000372D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="000372D2" w:rsidRPr="000372D2">
        <w:rPr>
          <w:rFonts w:ascii="Times New Roman" w:hAnsi="Times New Roman" w:cs="Times New Roman"/>
          <w:sz w:val="20"/>
          <w:szCs w:val="20"/>
        </w:rPr>
        <w:t xml:space="preserve"> (x = 0; x &lt; 10; x++)  vyjadruje: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="000372D2" w:rsidRPr="000372D2">
        <w:rPr>
          <w:rFonts w:ascii="Times New Roman" w:hAnsi="Times New Roman" w:cs="Times New Roman"/>
          <w:sz w:val="20"/>
          <w:szCs w:val="20"/>
        </w:rPr>
        <w:t>cyklus pre 10 opakovaní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="000372D2" w:rsidRPr="000372D2">
        <w:rPr>
          <w:rFonts w:ascii="Times New Roman" w:hAnsi="Times New Roman" w:cs="Times New Roman"/>
          <w:sz w:val="20"/>
          <w:szCs w:val="20"/>
        </w:rPr>
        <w:t>cyklus pre  9 opakovaní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="000372D2" w:rsidRPr="000372D2">
        <w:rPr>
          <w:rFonts w:ascii="Times New Roman" w:hAnsi="Times New Roman" w:cs="Times New Roman"/>
          <w:sz w:val="20"/>
          <w:szCs w:val="20"/>
        </w:rPr>
        <w:t>neprebehne žiadny cyklus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="000372D2" w:rsidRPr="000372D2">
        <w:rPr>
          <w:rFonts w:ascii="Times New Roman" w:hAnsi="Times New Roman" w:cs="Times New Roman"/>
          <w:sz w:val="20"/>
          <w:szCs w:val="20"/>
        </w:rPr>
        <w:t>nekonečný cyklus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0372D2" w:rsidRDefault="00946F5F" w:rsidP="00037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16.    </w:t>
      </w:r>
      <w:r w:rsidR="000372D2" w:rsidRPr="000372D2">
        <w:rPr>
          <w:rFonts w:ascii="Times New Roman" w:hAnsi="Times New Roman" w:cs="Times New Roman"/>
          <w:sz w:val="20"/>
          <w:szCs w:val="20"/>
        </w:rPr>
        <w:t>Programovací jazyk pozná cyklus:</w:t>
      </w:r>
    </w:p>
    <w:p w:rsidR="000372D2" w:rsidRPr="00946F5F" w:rsidRDefault="000372D2" w:rsidP="00037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946F5F">
        <w:rPr>
          <w:rFonts w:ascii="Times New Roman" w:hAnsi="Times New Roman" w:cs="Times New Roman"/>
          <w:sz w:val="20"/>
          <w:szCs w:val="20"/>
        </w:rPr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if-while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>, do-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0372D2" w:rsidRPr="00946F5F" w:rsidRDefault="000372D2" w:rsidP="00037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0372D2" w:rsidRPr="00946F5F" w:rsidRDefault="000372D2" w:rsidP="00037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>, do-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 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0372D2" w:rsidRPr="00946F5F" w:rsidRDefault="000372D2" w:rsidP="00037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while</w:t>
      </w:r>
      <w:proofErr w:type="spellEnd"/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17.  Výstupom programu: #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>&gt;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( 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                                           { 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>( "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Hello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World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!\n“);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0; }    bude: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Hello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World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>!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>program sa nespustí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0 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>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18. Zápis:  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g = 1.75   znamená: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zmení znakový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datový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 na celočíselný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datový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inicializáciu znakovej premennej s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datovým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typom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>nemá význam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inicializáciu reálnej premennej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realnou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konštantou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19. znaky:  + - * /     sú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>priraďovacie príkazy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>aritmetické operátory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>funkcie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20.  logický súčin označujeme: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 x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!=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 *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E00FEB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&amp;&amp;</w:t>
      </w: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F5AC0" w:rsidRDefault="006F5AC0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5650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sectPr w:rsidR="006B5650" w:rsidRPr="00946F5F" w:rsidSect="00946F5F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53F"/>
    <w:rsid w:val="000372D2"/>
    <w:rsid w:val="004302D6"/>
    <w:rsid w:val="006B5650"/>
    <w:rsid w:val="006F5AC0"/>
    <w:rsid w:val="00946F5F"/>
    <w:rsid w:val="00BF753F"/>
    <w:rsid w:val="00D514C3"/>
    <w:rsid w:val="00E0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3D222-14EC-4C19-9644-06DD0A49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7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nnpi\LOCALS~1\Temp\DIAKTICKY_TEST_nav_01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DIAKTICKY_TEST_nav_01</Template>
  <TotalTime>112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annpi</dc:creator>
  <cp:keywords/>
  <dc:description/>
  <cp:lastModifiedBy>pisko</cp:lastModifiedBy>
  <cp:revision>4</cp:revision>
  <dcterms:created xsi:type="dcterms:W3CDTF">2016-06-08T08:38:00Z</dcterms:created>
  <dcterms:modified xsi:type="dcterms:W3CDTF">2019-01-17T16:14:00Z</dcterms:modified>
</cp:coreProperties>
</file>