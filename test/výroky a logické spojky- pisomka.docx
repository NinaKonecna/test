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CC5" w:rsidRDefault="009C1CC5" w:rsidP="00BB4F19">
      <w:pPr>
        <w:spacing w:line="240" w:lineRule="auto"/>
        <w:rPr>
          <w:lang w:val="sk-SK"/>
        </w:rPr>
      </w:pPr>
      <w:r>
        <w:rPr>
          <w:lang w:val="sk-SK"/>
        </w:rPr>
        <w:t>Skupina A :</w:t>
      </w:r>
    </w:p>
    <w:p w:rsidR="009C1CC5" w:rsidRDefault="009C1CC5" w:rsidP="00BB4F19">
      <w:pPr>
        <w:pStyle w:val="ListParagraph"/>
        <w:numPr>
          <w:ilvl w:val="0"/>
          <w:numId w:val="1"/>
        </w:numPr>
        <w:spacing w:line="240" w:lineRule="auto"/>
        <w:rPr>
          <w:lang w:val="sk-SK"/>
        </w:rPr>
      </w:pPr>
      <w:r>
        <w:rPr>
          <w:lang w:val="sk-SK"/>
        </w:rPr>
        <w:t>Mám  aspoň  4 perá.</w:t>
      </w:r>
    </w:p>
    <w:p w:rsidR="009C1CC5" w:rsidRDefault="009C1CC5" w:rsidP="00BB4F19">
      <w:pPr>
        <w:pStyle w:val="ListParagraph"/>
        <w:numPr>
          <w:ilvl w:val="0"/>
          <w:numId w:val="1"/>
        </w:numPr>
        <w:spacing w:line="240" w:lineRule="auto"/>
        <w:rPr>
          <w:lang w:val="sk-SK"/>
        </w:rPr>
      </w:pPr>
      <w:r>
        <w:rPr>
          <w:lang w:val="sk-SK"/>
        </w:rPr>
        <w:t>Kristínka má červený kufor.</w:t>
      </w:r>
    </w:p>
    <w:p w:rsidR="009C1CC5" w:rsidRDefault="009C1CC5" w:rsidP="00BB4F19">
      <w:pPr>
        <w:pStyle w:val="ListParagraph"/>
        <w:numPr>
          <w:ilvl w:val="0"/>
          <w:numId w:val="1"/>
        </w:numPr>
        <w:spacing w:line="20" w:lineRule="atLeast"/>
        <w:rPr>
          <w:lang w:val="sk-SK"/>
        </w:rPr>
      </w:pPr>
      <w:r>
        <w:rPr>
          <w:lang w:val="sk-SK"/>
        </w:rPr>
        <w:t>Kúpil som si práve 6 rožkov.</w:t>
      </w:r>
    </w:p>
    <w:p w:rsidR="009C1CC5" w:rsidRDefault="009C1CC5" w:rsidP="00BB4F19">
      <w:pPr>
        <w:pStyle w:val="ListParagraph"/>
        <w:numPr>
          <w:ilvl w:val="0"/>
          <w:numId w:val="1"/>
        </w:numPr>
        <w:spacing w:line="20" w:lineRule="atLeast"/>
        <w:rPr>
          <w:lang w:val="sk-SK"/>
        </w:rPr>
      </w:pPr>
      <w:r>
        <w:rPr>
          <w:lang w:val="sk-SK"/>
        </w:rPr>
        <w:t>Polievka mi vykypela najviac dvakrát.</w:t>
      </w:r>
    </w:p>
    <w:p w:rsidR="009C1CC5" w:rsidRPr="00BB4F19" w:rsidRDefault="009C1CC5" w:rsidP="00BB4F19">
      <w:pPr>
        <w:pStyle w:val="ListParagraph"/>
        <w:numPr>
          <w:ilvl w:val="0"/>
          <w:numId w:val="1"/>
        </w:numPr>
        <w:spacing w:line="20" w:lineRule="atLeast"/>
      </w:pPr>
      <w:r>
        <w:rPr>
          <w:rStyle w:val="vyrok"/>
        </w:rPr>
        <w:t xml:space="preserve">Je tautológiou tvrdenie  </w:t>
      </w:r>
      <w:r w:rsidRPr="00BB4F19">
        <w:rPr>
          <w:rStyle w:val="vyrok"/>
        </w:rPr>
        <w:t>(A</w:t>
      </w:r>
      <w:r w:rsidRPr="00BB4F19">
        <w:t xml:space="preserve"> ∧ </w:t>
      </w:r>
      <w:r>
        <w:t xml:space="preserve">  </w:t>
      </w:r>
      <w:r w:rsidRPr="00BB4F19">
        <w:rPr>
          <w:rStyle w:val="vyrok"/>
        </w:rPr>
        <w:t xml:space="preserve">B) </w:t>
      </w:r>
      <w:r w:rsidRPr="00BB4F19">
        <w:t> ∨ </w:t>
      </w:r>
      <w:r>
        <w:t xml:space="preserve">  </w:t>
      </w:r>
      <w:r w:rsidRPr="00BB4F19">
        <w:t>( B´⇒ </w:t>
      </w:r>
      <w:r>
        <w:t xml:space="preserve">  </w:t>
      </w:r>
      <w:r w:rsidRPr="00BB4F19">
        <w:t xml:space="preserve">A)  </w:t>
      </w:r>
      <w:r>
        <w:t>?</w:t>
      </w:r>
    </w:p>
    <w:p w:rsidR="009C1CC5" w:rsidRPr="00BB4F19" w:rsidRDefault="009C1CC5" w:rsidP="00BB4F19">
      <w:pPr>
        <w:pStyle w:val="ListParagraph"/>
        <w:numPr>
          <w:ilvl w:val="0"/>
          <w:numId w:val="1"/>
        </w:numPr>
        <w:spacing w:line="20" w:lineRule="atLeast"/>
      </w:pPr>
      <w:r>
        <w:rPr>
          <w:rStyle w:val="vyrok"/>
        </w:rPr>
        <w:t xml:space="preserve">Je tautológiou tvrdenie  </w:t>
      </w:r>
      <w:r w:rsidRPr="00BB4F19">
        <w:t>(X ∨ </w:t>
      </w:r>
      <w:r>
        <w:t xml:space="preserve">  Y</w:t>
      </w:r>
      <w:r w:rsidRPr="00BB4F19">
        <w:t>)</w:t>
      </w:r>
      <w:r>
        <w:t>´</w:t>
      </w:r>
      <w:r w:rsidRPr="00BB4F19">
        <w:t xml:space="preserve"> ⇔</w:t>
      </w:r>
      <w:r>
        <w:t xml:space="preserve">   </w:t>
      </w:r>
      <w:r w:rsidRPr="00BB4F19">
        <w:t>( X´ ∧ </w:t>
      </w:r>
      <w:r>
        <w:t xml:space="preserve"> </w:t>
      </w:r>
      <w:r w:rsidRPr="00BB4F19">
        <w:t>Y)</w:t>
      </w:r>
      <w:r>
        <w:t xml:space="preserve">  ?</w:t>
      </w:r>
    </w:p>
    <w:p w:rsidR="009C1CC5" w:rsidRDefault="009C1CC5" w:rsidP="00BB4F19">
      <w:pPr>
        <w:spacing w:line="20" w:lineRule="atLeast"/>
        <w:rPr>
          <w:lang w:val="sk-SK"/>
        </w:rPr>
      </w:pPr>
      <w:r>
        <w:rPr>
          <w:lang w:val="sk-SK"/>
        </w:rPr>
        <w:t>–––––––––––––––––––––––––––––––––––––––––––––––––––––––––––––––––––––––––––––––––––––-––––</w:t>
      </w:r>
    </w:p>
    <w:p w:rsidR="009C1CC5" w:rsidRDefault="009C1CC5" w:rsidP="00BB4F19">
      <w:pPr>
        <w:spacing w:line="20" w:lineRule="atLeast"/>
        <w:rPr>
          <w:lang w:val="sk-SK"/>
        </w:rPr>
      </w:pPr>
      <w:r>
        <w:rPr>
          <w:lang w:val="sk-SK"/>
        </w:rPr>
        <w:t>Skupina B :</w:t>
      </w:r>
    </w:p>
    <w:p w:rsidR="009C1CC5" w:rsidRDefault="009C1CC5" w:rsidP="00BB4F19">
      <w:pPr>
        <w:pStyle w:val="ListParagraph"/>
        <w:numPr>
          <w:ilvl w:val="0"/>
          <w:numId w:val="2"/>
        </w:numPr>
        <w:spacing w:line="20" w:lineRule="atLeast"/>
        <w:rPr>
          <w:lang w:val="sk-SK"/>
        </w:rPr>
      </w:pPr>
      <w:r>
        <w:rPr>
          <w:lang w:val="sk-SK"/>
        </w:rPr>
        <w:t>Mám práve 7 pier.</w:t>
      </w:r>
    </w:p>
    <w:p w:rsidR="009C1CC5" w:rsidRDefault="009C1CC5" w:rsidP="00BB4F19">
      <w:pPr>
        <w:pStyle w:val="ListParagraph"/>
        <w:numPr>
          <w:ilvl w:val="0"/>
          <w:numId w:val="2"/>
        </w:numPr>
        <w:spacing w:line="20" w:lineRule="atLeast"/>
        <w:rPr>
          <w:lang w:val="sk-SK"/>
        </w:rPr>
      </w:pPr>
      <w:r>
        <w:rPr>
          <w:lang w:val="sk-SK"/>
        </w:rPr>
        <w:t>V triede ostalo najviac 9 dievčat.</w:t>
      </w:r>
    </w:p>
    <w:p w:rsidR="009C1CC5" w:rsidRDefault="009C1CC5" w:rsidP="00BB4F19">
      <w:pPr>
        <w:pStyle w:val="ListParagraph"/>
        <w:numPr>
          <w:ilvl w:val="0"/>
          <w:numId w:val="2"/>
        </w:numPr>
        <w:spacing w:line="20" w:lineRule="atLeast"/>
        <w:rPr>
          <w:lang w:val="sk-SK"/>
        </w:rPr>
      </w:pPr>
      <w:r>
        <w:rPr>
          <w:lang w:val="sk-SK"/>
        </w:rPr>
        <w:t>Pred domom som zaparkoval čierne ferari.</w:t>
      </w:r>
    </w:p>
    <w:p w:rsidR="009C1CC5" w:rsidRDefault="009C1CC5" w:rsidP="00BB4F19">
      <w:pPr>
        <w:pStyle w:val="ListParagraph"/>
        <w:numPr>
          <w:ilvl w:val="0"/>
          <w:numId w:val="2"/>
        </w:numPr>
        <w:spacing w:line="20" w:lineRule="atLeast"/>
        <w:rPr>
          <w:lang w:val="sk-SK"/>
        </w:rPr>
      </w:pPr>
      <w:r>
        <w:rPr>
          <w:lang w:val="sk-SK"/>
        </w:rPr>
        <w:t>Potkol som sa najviac trikrát.</w:t>
      </w:r>
    </w:p>
    <w:p w:rsidR="009C1CC5" w:rsidRPr="00351721" w:rsidRDefault="009C1CC5" w:rsidP="002C775C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rStyle w:val="vyrok"/>
        </w:rPr>
        <w:t xml:space="preserve">Je tautológiou tvrdenie  </w:t>
      </w:r>
      <w:r w:rsidRPr="00BB4F19">
        <w:rPr>
          <w:rStyle w:val="vyrok"/>
        </w:rPr>
        <w:t>(A</w:t>
      </w:r>
      <w:r w:rsidRPr="00BB4F19">
        <w:t xml:space="preserve"> ⇒ </w:t>
      </w:r>
      <w:r>
        <w:t xml:space="preserve">  </w:t>
      </w:r>
      <w:r w:rsidRPr="00BB4F19">
        <w:rPr>
          <w:rStyle w:val="vyrok"/>
        </w:rPr>
        <w:t>B</w:t>
      </w:r>
      <w:r>
        <w:rPr>
          <w:rStyle w:val="vyrok"/>
        </w:rPr>
        <w:t>´</w:t>
      </w:r>
      <w:r w:rsidRPr="00BB4F19">
        <w:rPr>
          <w:rStyle w:val="vyrok"/>
        </w:rPr>
        <w:t xml:space="preserve">) </w:t>
      </w:r>
      <w:r w:rsidRPr="00BB4F19">
        <w:t>∧ </w:t>
      </w:r>
      <w:r>
        <w:t xml:space="preserve">  ( A</w:t>
      </w:r>
      <w:r w:rsidRPr="00BB4F19">
        <w:t>∨ </w:t>
      </w:r>
      <w:r>
        <w:t xml:space="preserve"> B</w:t>
      </w:r>
      <w:r w:rsidRPr="00BB4F19">
        <w:t xml:space="preserve">)  </w:t>
      </w:r>
      <w:r>
        <w:t>?</w:t>
      </w:r>
    </w:p>
    <w:p w:rsidR="009C1CC5" w:rsidRDefault="009C1CC5" w:rsidP="00351721">
      <w:pPr>
        <w:pStyle w:val="ListParagraph"/>
        <w:numPr>
          <w:ilvl w:val="0"/>
          <w:numId w:val="2"/>
        </w:numPr>
        <w:spacing w:line="20" w:lineRule="atLeast"/>
      </w:pPr>
      <w:r>
        <w:rPr>
          <w:rStyle w:val="vyrok"/>
        </w:rPr>
        <w:t xml:space="preserve">Je tautológiou tvrdenie  </w:t>
      </w:r>
      <w:r w:rsidRPr="00BB4F19">
        <w:t>(X</w:t>
      </w:r>
      <w:r>
        <w:t>´</w:t>
      </w:r>
      <w:r w:rsidRPr="00BB4F19">
        <w:t xml:space="preserve"> ∧ </w:t>
      </w:r>
      <w:r>
        <w:t xml:space="preserve"> </w:t>
      </w:r>
      <w:r w:rsidRPr="00BB4F19">
        <w:t xml:space="preserve"> </w:t>
      </w:r>
      <w:r>
        <w:t>Y</w:t>
      </w:r>
      <w:r w:rsidRPr="00BB4F19">
        <w:t>) ⇔</w:t>
      </w:r>
      <w:r>
        <w:t xml:space="preserve">   ( X </w:t>
      </w:r>
      <w:r w:rsidRPr="00BB4F19">
        <w:t>∨ </w:t>
      </w:r>
      <w:r>
        <w:t xml:space="preserve">  </w:t>
      </w:r>
      <w:r w:rsidRPr="00BB4F19">
        <w:t>Y)</w:t>
      </w:r>
      <w:r>
        <w:t>´  ?</w:t>
      </w:r>
    </w:p>
    <w:p w:rsidR="009C1CC5" w:rsidRPr="00BB4F19" w:rsidRDefault="009C1CC5" w:rsidP="00351721">
      <w:pPr>
        <w:pStyle w:val="ListParagraph"/>
        <w:spacing w:line="20" w:lineRule="atLeast"/>
        <w:ind w:left="0"/>
      </w:pPr>
      <w:r>
        <w:t>---------------------------------------------------------------------------------------------------------------------------------------------------</w:t>
      </w:r>
    </w:p>
    <w:p w:rsidR="009C1CC5" w:rsidRDefault="009C1CC5" w:rsidP="00351721">
      <w:pPr>
        <w:spacing w:line="240" w:lineRule="auto"/>
        <w:rPr>
          <w:lang w:val="sk-SK"/>
        </w:rPr>
      </w:pPr>
      <w:r>
        <w:rPr>
          <w:lang w:val="sk-SK"/>
        </w:rPr>
        <w:t>Skupina A :</w:t>
      </w:r>
    </w:p>
    <w:p w:rsidR="009C1CC5" w:rsidRDefault="009C1CC5" w:rsidP="00351721">
      <w:pPr>
        <w:pStyle w:val="ListParagraph"/>
        <w:spacing w:line="240" w:lineRule="auto"/>
        <w:ind w:left="0"/>
        <w:rPr>
          <w:lang w:val="sk-SK"/>
        </w:rPr>
      </w:pPr>
      <w:r>
        <w:rPr>
          <w:lang w:val="sk-SK"/>
        </w:rPr>
        <w:t xml:space="preserve">        1.   Mám  aspoň  4 perá.</w:t>
      </w:r>
    </w:p>
    <w:p w:rsidR="009C1CC5" w:rsidRDefault="009C1CC5" w:rsidP="00351721">
      <w:pPr>
        <w:pStyle w:val="ListParagraph"/>
        <w:numPr>
          <w:ilvl w:val="0"/>
          <w:numId w:val="3"/>
        </w:numPr>
        <w:spacing w:line="240" w:lineRule="auto"/>
        <w:rPr>
          <w:lang w:val="sk-SK"/>
        </w:rPr>
      </w:pPr>
      <w:r>
        <w:rPr>
          <w:lang w:val="sk-SK"/>
        </w:rPr>
        <w:t>Kristínka má červený kufor.</w:t>
      </w:r>
    </w:p>
    <w:p w:rsidR="009C1CC5" w:rsidRDefault="009C1CC5" w:rsidP="00351721">
      <w:pPr>
        <w:pStyle w:val="ListParagraph"/>
        <w:numPr>
          <w:ilvl w:val="0"/>
          <w:numId w:val="3"/>
        </w:numPr>
        <w:spacing w:line="20" w:lineRule="atLeast"/>
        <w:rPr>
          <w:lang w:val="sk-SK"/>
        </w:rPr>
      </w:pPr>
      <w:r>
        <w:rPr>
          <w:lang w:val="sk-SK"/>
        </w:rPr>
        <w:t>Kúpil som si práve 6 rožkov.</w:t>
      </w:r>
    </w:p>
    <w:p w:rsidR="009C1CC5" w:rsidRDefault="009C1CC5" w:rsidP="00351721">
      <w:pPr>
        <w:pStyle w:val="ListParagraph"/>
        <w:numPr>
          <w:ilvl w:val="0"/>
          <w:numId w:val="3"/>
        </w:numPr>
        <w:spacing w:line="20" w:lineRule="atLeast"/>
        <w:rPr>
          <w:lang w:val="sk-SK"/>
        </w:rPr>
      </w:pPr>
      <w:r>
        <w:rPr>
          <w:lang w:val="sk-SK"/>
        </w:rPr>
        <w:t>Polievka mi vykypela najviac dvakrát.</w:t>
      </w:r>
    </w:p>
    <w:p w:rsidR="009C1CC5" w:rsidRPr="00BB4F19" w:rsidRDefault="009C1CC5" w:rsidP="00351721">
      <w:pPr>
        <w:pStyle w:val="ListParagraph"/>
        <w:numPr>
          <w:ilvl w:val="0"/>
          <w:numId w:val="3"/>
        </w:numPr>
        <w:spacing w:line="20" w:lineRule="atLeast"/>
      </w:pPr>
      <w:r w:rsidRPr="00351721">
        <w:rPr>
          <w:rStyle w:val="vyrok"/>
          <w:lang w:val="sk-SK"/>
        </w:rPr>
        <w:t>Je tautológiou tvrdeni</w:t>
      </w:r>
      <w:r>
        <w:rPr>
          <w:rStyle w:val="vyrok"/>
        </w:rPr>
        <w:t xml:space="preserve">e  </w:t>
      </w:r>
      <w:r w:rsidRPr="00BB4F19">
        <w:rPr>
          <w:rStyle w:val="vyrok"/>
        </w:rPr>
        <w:t>(A</w:t>
      </w:r>
      <w:r w:rsidRPr="00BB4F19">
        <w:t xml:space="preserve"> ∧ </w:t>
      </w:r>
      <w:r>
        <w:t xml:space="preserve">  </w:t>
      </w:r>
      <w:r w:rsidRPr="00BB4F19">
        <w:rPr>
          <w:rStyle w:val="vyrok"/>
        </w:rPr>
        <w:t xml:space="preserve">B) </w:t>
      </w:r>
      <w:r w:rsidRPr="00BB4F19">
        <w:t> ∨ </w:t>
      </w:r>
      <w:r>
        <w:t xml:space="preserve">  </w:t>
      </w:r>
      <w:r w:rsidRPr="00BB4F19">
        <w:t>( B´⇒ </w:t>
      </w:r>
      <w:r>
        <w:t xml:space="preserve">  </w:t>
      </w:r>
      <w:r w:rsidRPr="00BB4F19">
        <w:t xml:space="preserve">A)  </w:t>
      </w:r>
      <w:r>
        <w:t>?</w:t>
      </w:r>
    </w:p>
    <w:p w:rsidR="009C1CC5" w:rsidRPr="00BB4F19" w:rsidRDefault="009C1CC5" w:rsidP="00351721">
      <w:pPr>
        <w:pStyle w:val="ListParagraph"/>
        <w:numPr>
          <w:ilvl w:val="0"/>
          <w:numId w:val="3"/>
        </w:numPr>
        <w:spacing w:line="20" w:lineRule="atLeast"/>
      </w:pPr>
      <w:r>
        <w:rPr>
          <w:rStyle w:val="vyrok"/>
        </w:rPr>
        <w:t xml:space="preserve">Je tautológiou tvrdenie  </w:t>
      </w:r>
      <w:r w:rsidRPr="00BB4F19">
        <w:t>(X ∨ </w:t>
      </w:r>
      <w:r>
        <w:t xml:space="preserve">  Y</w:t>
      </w:r>
      <w:r w:rsidRPr="00BB4F19">
        <w:t>)</w:t>
      </w:r>
      <w:r>
        <w:t>´</w:t>
      </w:r>
      <w:r w:rsidRPr="00BB4F19">
        <w:t xml:space="preserve"> ⇔</w:t>
      </w:r>
      <w:r>
        <w:t xml:space="preserve">   </w:t>
      </w:r>
      <w:r w:rsidRPr="00BB4F19">
        <w:t>( X´ ∧ </w:t>
      </w:r>
      <w:r>
        <w:t xml:space="preserve"> </w:t>
      </w:r>
      <w:r w:rsidRPr="00BB4F19">
        <w:t>Y)</w:t>
      </w:r>
      <w:r>
        <w:t xml:space="preserve">  ?</w:t>
      </w:r>
    </w:p>
    <w:p w:rsidR="009C1CC5" w:rsidRDefault="009C1CC5" w:rsidP="00351721">
      <w:pPr>
        <w:spacing w:line="20" w:lineRule="atLeast"/>
        <w:rPr>
          <w:lang w:val="sk-SK"/>
        </w:rPr>
      </w:pPr>
      <w:r>
        <w:rPr>
          <w:lang w:val="sk-SK"/>
        </w:rPr>
        <w:t>––––––––––––––––––––––––––––––––––––––––––––––––––––––––––––––––––––––––––––––––––––––––––</w:t>
      </w:r>
    </w:p>
    <w:p w:rsidR="009C1CC5" w:rsidRDefault="009C1CC5" w:rsidP="00351721">
      <w:pPr>
        <w:spacing w:line="20" w:lineRule="atLeast"/>
        <w:rPr>
          <w:lang w:val="sk-SK"/>
        </w:rPr>
      </w:pPr>
      <w:r>
        <w:rPr>
          <w:lang w:val="sk-SK"/>
        </w:rPr>
        <w:t>Skupina B :</w:t>
      </w:r>
    </w:p>
    <w:p w:rsidR="009C1CC5" w:rsidRDefault="009C1CC5" w:rsidP="00351721">
      <w:pPr>
        <w:pStyle w:val="ListParagraph"/>
        <w:numPr>
          <w:ilvl w:val="0"/>
          <w:numId w:val="4"/>
        </w:numPr>
        <w:spacing w:line="20" w:lineRule="atLeast"/>
        <w:rPr>
          <w:lang w:val="sk-SK"/>
        </w:rPr>
      </w:pPr>
      <w:r>
        <w:rPr>
          <w:lang w:val="sk-SK"/>
        </w:rPr>
        <w:t>Mám práve 7 pier.</w:t>
      </w:r>
    </w:p>
    <w:p w:rsidR="009C1CC5" w:rsidRDefault="009C1CC5" w:rsidP="00351721">
      <w:pPr>
        <w:pStyle w:val="ListParagraph"/>
        <w:numPr>
          <w:ilvl w:val="0"/>
          <w:numId w:val="4"/>
        </w:numPr>
        <w:spacing w:line="20" w:lineRule="atLeast"/>
        <w:rPr>
          <w:lang w:val="sk-SK"/>
        </w:rPr>
      </w:pPr>
      <w:r>
        <w:rPr>
          <w:lang w:val="sk-SK"/>
        </w:rPr>
        <w:t>V triede ostalo najviac 9 dievčat.</w:t>
      </w:r>
    </w:p>
    <w:p w:rsidR="009C1CC5" w:rsidRDefault="009C1CC5" w:rsidP="00351721">
      <w:pPr>
        <w:pStyle w:val="ListParagraph"/>
        <w:numPr>
          <w:ilvl w:val="0"/>
          <w:numId w:val="4"/>
        </w:numPr>
        <w:spacing w:line="20" w:lineRule="atLeast"/>
        <w:rPr>
          <w:lang w:val="sk-SK"/>
        </w:rPr>
      </w:pPr>
      <w:r>
        <w:rPr>
          <w:lang w:val="sk-SK"/>
        </w:rPr>
        <w:t>Pred domom som zaparkoval čierne ferari.</w:t>
      </w:r>
    </w:p>
    <w:p w:rsidR="009C1CC5" w:rsidRDefault="009C1CC5" w:rsidP="00351721">
      <w:pPr>
        <w:pStyle w:val="ListParagraph"/>
        <w:numPr>
          <w:ilvl w:val="0"/>
          <w:numId w:val="4"/>
        </w:numPr>
        <w:spacing w:line="20" w:lineRule="atLeast"/>
        <w:rPr>
          <w:lang w:val="sk-SK"/>
        </w:rPr>
      </w:pPr>
      <w:r>
        <w:rPr>
          <w:lang w:val="sk-SK"/>
        </w:rPr>
        <w:t>Potkol som sa najviac trikrát.</w:t>
      </w:r>
    </w:p>
    <w:p w:rsidR="009C1CC5" w:rsidRPr="00351721" w:rsidRDefault="009C1CC5" w:rsidP="00351721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rStyle w:val="vyrok"/>
        </w:rPr>
        <w:t xml:space="preserve">Je tautológiou tvrdenie  </w:t>
      </w:r>
      <w:r w:rsidRPr="00BB4F19">
        <w:rPr>
          <w:rStyle w:val="vyrok"/>
        </w:rPr>
        <w:t>(A</w:t>
      </w:r>
      <w:r w:rsidRPr="00BB4F19">
        <w:t xml:space="preserve"> ⇒ </w:t>
      </w:r>
      <w:r>
        <w:t xml:space="preserve">  </w:t>
      </w:r>
      <w:r w:rsidRPr="00BB4F19">
        <w:rPr>
          <w:rStyle w:val="vyrok"/>
        </w:rPr>
        <w:t>B</w:t>
      </w:r>
      <w:r>
        <w:rPr>
          <w:rStyle w:val="vyrok"/>
        </w:rPr>
        <w:t>´</w:t>
      </w:r>
      <w:r w:rsidRPr="00BB4F19">
        <w:rPr>
          <w:rStyle w:val="vyrok"/>
        </w:rPr>
        <w:t xml:space="preserve">) </w:t>
      </w:r>
      <w:r w:rsidRPr="00BB4F19">
        <w:t>∧ </w:t>
      </w:r>
      <w:r>
        <w:t xml:space="preserve">  ( A</w:t>
      </w:r>
      <w:r w:rsidRPr="00BB4F19">
        <w:t>∨ </w:t>
      </w:r>
      <w:r>
        <w:t xml:space="preserve"> B</w:t>
      </w:r>
      <w:r w:rsidRPr="00BB4F19">
        <w:t xml:space="preserve">)  </w:t>
      </w:r>
      <w:r>
        <w:t>?</w:t>
      </w:r>
    </w:p>
    <w:p w:rsidR="009C1CC5" w:rsidRPr="00351721" w:rsidRDefault="009C1CC5" w:rsidP="00351721">
      <w:pPr>
        <w:pStyle w:val="ListParagraph"/>
        <w:numPr>
          <w:ilvl w:val="0"/>
          <w:numId w:val="4"/>
        </w:numPr>
        <w:spacing w:line="20" w:lineRule="atLeast"/>
      </w:pPr>
      <w:r>
        <w:rPr>
          <w:rStyle w:val="vyrok"/>
        </w:rPr>
        <w:t xml:space="preserve">Je tautológiou tvrdenie  </w:t>
      </w:r>
      <w:r w:rsidRPr="00BB4F19">
        <w:t>(X</w:t>
      </w:r>
      <w:r>
        <w:t>´</w:t>
      </w:r>
      <w:r w:rsidRPr="00BB4F19">
        <w:t xml:space="preserve"> ∧ </w:t>
      </w:r>
      <w:r>
        <w:t xml:space="preserve"> </w:t>
      </w:r>
      <w:r w:rsidRPr="00BB4F19">
        <w:t xml:space="preserve"> </w:t>
      </w:r>
      <w:r>
        <w:t>Y</w:t>
      </w:r>
      <w:r w:rsidRPr="00BB4F19">
        <w:t>) ⇔</w:t>
      </w:r>
      <w:r>
        <w:t xml:space="preserve">   ( X </w:t>
      </w:r>
      <w:r w:rsidRPr="00BB4F19">
        <w:t>∨ </w:t>
      </w:r>
      <w:r>
        <w:t xml:space="preserve">  </w:t>
      </w:r>
      <w:r w:rsidRPr="00BB4F19">
        <w:t>Y)</w:t>
      </w:r>
      <w:r>
        <w:t>´  ?</w:t>
      </w:r>
    </w:p>
    <w:sectPr w:rsidR="009C1CC5" w:rsidRPr="00351721" w:rsidSect="00351721">
      <w:pgSz w:w="12240" w:h="15840" w:code="1"/>
      <w:pgMar w:top="539" w:right="900" w:bottom="54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B57"/>
    <w:multiLevelType w:val="hybridMultilevel"/>
    <w:tmpl w:val="E6CA548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794C8B"/>
    <w:multiLevelType w:val="hybridMultilevel"/>
    <w:tmpl w:val="270420E2"/>
    <w:lvl w:ilvl="0" w:tplc="041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8F0D6E"/>
    <w:multiLevelType w:val="hybridMultilevel"/>
    <w:tmpl w:val="B8005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757F6"/>
    <w:multiLevelType w:val="hybridMultilevel"/>
    <w:tmpl w:val="785CD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775C"/>
    <w:rsid w:val="00161077"/>
    <w:rsid w:val="002C775C"/>
    <w:rsid w:val="00313F8B"/>
    <w:rsid w:val="00351721"/>
    <w:rsid w:val="009C1CC5"/>
    <w:rsid w:val="00BB4F19"/>
    <w:rsid w:val="00C73E25"/>
    <w:rsid w:val="00F24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993"/>
    <w:pPr>
      <w:spacing w:after="200" w:line="276" w:lineRule="auto"/>
    </w:pPr>
    <w:rPr>
      <w:rFonts w:cs="Calibri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C775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2C7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C775C"/>
    <w:rPr>
      <w:rFonts w:ascii="Tahoma" w:hAnsi="Tahoma" w:cs="Tahoma"/>
      <w:sz w:val="16"/>
      <w:szCs w:val="16"/>
    </w:rPr>
  </w:style>
  <w:style w:type="character" w:customStyle="1" w:styleId="vyrok">
    <w:name w:val="vyrok"/>
    <w:basedOn w:val="DefaultParagraphFont"/>
    <w:uiPriority w:val="99"/>
    <w:rsid w:val="002C77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194</Words>
  <Characters>1107</Characters>
  <Application>Microsoft Office Outlook</Application>
  <DocSecurity>0</DocSecurity>
  <Lines>0</Lines>
  <Paragraphs>0</Paragraphs>
  <ScaleCrop>false</ScaleCrop>
  <Company>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Skupina A :</dc:title>
  <dc:subject/>
  <dc:creator>fraar</dc:creator>
  <cp:keywords/>
  <dc:description/>
  <cp:lastModifiedBy>risiak</cp:lastModifiedBy>
  <cp:revision>2</cp:revision>
  <dcterms:created xsi:type="dcterms:W3CDTF">2014-01-08T16:13:00Z</dcterms:created>
  <dcterms:modified xsi:type="dcterms:W3CDTF">2014-01-08T16:13:00Z</dcterms:modified>
</cp:coreProperties>
</file>