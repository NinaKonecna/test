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122" w:rsidRPr="001B2568" w:rsidRDefault="00710122" w:rsidP="00D17CC5">
      <w:pPr>
        <w:pStyle w:val="Zkladntext"/>
        <w:rPr>
          <w:rFonts w:ascii="Arial" w:hAnsi="Arial" w:cs="Arial"/>
          <w:lang w:val="sk-SK"/>
        </w:rPr>
      </w:pPr>
      <w:r w:rsidRPr="001B2568">
        <w:rPr>
          <w:rFonts w:ascii="Arial" w:hAnsi="Arial" w:cs="Arial"/>
          <w:lang w:val="sk-SK"/>
        </w:rPr>
        <w:t xml:space="preserve">     </w:t>
      </w:r>
      <w:r w:rsidRPr="001B2568"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b/>
          <w:sz w:val="32"/>
          <w:szCs w:val="32"/>
          <w:lang w:val="sk-SK"/>
        </w:rPr>
        <w:t xml:space="preserve">   </w:t>
      </w:r>
      <w:r>
        <w:rPr>
          <w:rFonts w:ascii="Arial" w:hAnsi="Arial" w:cs="Arial"/>
          <w:b/>
          <w:sz w:val="32"/>
          <w:szCs w:val="32"/>
          <w:lang w:val="sk-SK"/>
        </w:rPr>
        <w:tab/>
      </w:r>
      <w:r w:rsidRPr="001B2568">
        <w:rPr>
          <w:rFonts w:ascii="Arial" w:hAnsi="Arial" w:cs="Arial"/>
          <w:b/>
          <w:sz w:val="32"/>
          <w:szCs w:val="32"/>
          <w:lang w:val="sk-SK"/>
        </w:rPr>
        <w:t>AFRIKA</w:t>
      </w:r>
      <w:r w:rsidRPr="001B2568">
        <w:rPr>
          <w:rFonts w:ascii="Arial" w:hAnsi="Arial" w:cs="Arial"/>
          <w:b/>
          <w:sz w:val="32"/>
          <w:szCs w:val="32"/>
          <w:lang w:val="sk-SK"/>
        </w:rPr>
        <w:tab/>
      </w:r>
      <w:r w:rsidRPr="001B2568">
        <w:rPr>
          <w:rFonts w:ascii="Arial" w:hAnsi="Arial" w:cs="Arial"/>
          <w:b/>
          <w:sz w:val="32"/>
          <w:szCs w:val="32"/>
          <w:lang w:val="sk-SK"/>
        </w:rPr>
        <w:tab/>
      </w:r>
      <w:r w:rsidRPr="001B2568">
        <w:rPr>
          <w:rFonts w:ascii="Arial" w:hAnsi="Arial" w:cs="Arial"/>
          <w:b/>
          <w:sz w:val="32"/>
          <w:szCs w:val="32"/>
          <w:lang w:val="sk-SK"/>
        </w:rPr>
        <w:tab/>
      </w:r>
      <w:r w:rsidRPr="001B2568">
        <w:rPr>
          <w:rFonts w:ascii="Arial" w:hAnsi="Arial" w:cs="Arial"/>
          <w:b/>
          <w:sz w:val="32"/>
          <w:szCs w:val="32"/>
          <w:lang w:val="sk-SK"/>
        </w:rPr>
        <w:tab/>
        <w:t xml:space="preserve">   </w:t>
      </w:r>
      <w:r>
        <w:rPr>
          <w:rFonts w:ascii="Arial" w:hAnsi="Arial" w:cs="Arial"/>
          <w:b/>
          <w:sz w:val="32"/>
          <w:szCs w:val="32"/>
          <w:lang w:val="sk-SK"/>
        </w:rPr>
        <w:tab/>
      </w:r>
      <w:r>
        <w:rPr>
          <w:rFonts w:ascii="Arial" w:hAnsi="Arial" w:cs="Arial"/>
          <w:b/>
          <w:sz w:val="32"/>
          <w:szCs w:val="32"/>
          <w:lang w:val="sk-SK"/>
        </w:rPr>
        <w:tab/>
        <w:t>C</w:t>
      </w:r>
      <w:r w:rsidRPr="001B2568">
        <w:rPr>
          <w:rFonts w:ascii="Arial" w:hAnsi="Arial" w:cs="Arial"/>
          <w:b/>
          <w:sz w:val="32"/>
          <w:szCs w:val="32"/>
          <w:lang w:val="sk-SK"/>
        </w:rPr>
        <w:t>.</w:t>
      </w:r>
      <w:r w:rsidRPr="001B2568">
        <w:rPr>
          <w:rFonts w:ascii="Arial" w:hAnsi="Arial" w:cs="Arial"/>
          <w:lang w:val="sk-SK"/>
        </w:rPr>
        <w:t xml:space="preserve">                   </w:t>
      </w:r>
    </w:p>
    <w:p w:rsidR="00710122" w:rsidRPr="001B2568" w:rsidRDefault="00710122" w:rsidP="00D17CC5">
      <w:pPr>
        <w:pStyle w:val="Zkladntext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  </w:t>
      </w:r>
      <w:r w:rsidRPr="001B2568"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lang w:val="sk-SK"/>
        </w:rPr>
        <w:tab/>
      </w:r>
    </w:p>
    <w:p w:rsidR="00710122" w:rsidRDefault="00710122" w:rsidP="00D17CC5">
      <w:pPr>
        <w:pStyle w:val="Zkladntext"/>
        <w:spacing w:line="276" w:lineRule="auto"/>
        <w:rPr>
          <w:rFonts w:ascii="Arial" w:hAnsi="Arial" w:cs="Arial"/>
          <w:lang w:val="sk-SK"/>
        </w:rPr>
      </w:pPr>
      <w:r w:rsidRPr="001B2568">
        <w:rPr>
          <w:rFonts w:ascii="Arial" w:hAnsi="Arial" w:cs="Arial"/>
          <w:lang w:val="sk-SK"/>
        </w:rPr>
        <w:t>1.</w:t>
      </w:r>
      <w:r>
        <w:rPr>
          <w:rFonts w:ascii="Arial" w:hAnsi="Arial" w:cs="Arial"/>
          <w:lang w:val="sk-SK"/>
        </w:rPr>
        <w:t xml:space="preserve"> </w:t>
      </w:r>
      <w:r>
        <w:rPr>
          <w:rFonts w:ascii="Arial" w:hAnsi="Arial" w:cs="Arial"/>
          <w:u w:val="single"/>
          <w:lang w:val="sk-SK"/>
        </w:rPr>
        <w:t>Doplňte údaje o Afrike:</w:t>
      </w:r>
      <w:r w:rsidRPr="001B2568">
        <w:rPr>
          <w:rFonts w:ascii="Arial" w:hAnsi="Arial" w:cs="Arial"/>
          <w:lang w:val="sk-SK"/>
        </w:rPr>
        <w:t xml:space="preserve"> </w:t>
      </w:r>
    </w:p>
    <w:p w:rsidR="00710122" w:rsidRDefault="00710122" w:rsidP="00D17CC5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ab/>
        <w:t>a) p</w:t>
      </w:r>
      <w:r w:rsidRPr="001B2568">
        <w:rPr>
          <w:rFonts w:ascii="Arial" w:hAnsi="Arial" w:cs="Arial"/>
          <w:lang w:val="sk-SK"/>
        </w:rPr>
        <w:t>očet obyvateľov</w:t>
      </w:r>
      <w:r w:rsidR="00663DFD">
        <w:rPr>
          <w:rFonts w:ascii="Arial" w:hAnsi="Arial" w:cs="Arial"/>
          <w:lang w:val="sk-SK"/>
        </w:rPr>
        <w:t xml:space="preserve"> 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</w:p>
    <w:p w:rsidR="00710122" w:rsidRDefault="00710122" w:rsidP="00D17CC5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 xml:space="preserve">b) </w:t>
      </w:r>
      <w:r w:rsidR="00663DFD">
        <w:rPr>
          <w:rFonts w:ascii="Arial" w:hAnsi="Arial" w:cs="Arial"/>
          <w:lang w:val="sk-SK"/>
        </w:rPr>
        <w:t>Rovnobežky, ktoré ňou prechádzajú</w:t>
      </w:r>
      <w:r>
        <w:rPr>
          <w:rFonts w:ascii="Arial" w:hAnsi="Arial" w:cs="Arial"/>
          <w:lang w:val="sk-SK"/>
        </w:rPr>
        <w:t xml:space="preserve"> </w:t>
      </w:r>
    </w:p>
    <w:p w:rsidR="00710122" w:rsidRDefault="00710122" w:rsidP="00D17CC5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 xml:space="preserve">c) najvyšší bod (názov a nadmorská výška) </w:t>
      </w:r>
    </w:p>
    <w:p w:rsidR="00710122" w:rsidRPr="001B2568" w:rsidRDefault="00710122" w:rsidP="00D17CC5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ab/>
        <w:t xml:space="preserve"> </w:t>
      </w:r>
    </w:p>
    <w:p w:rsidR="00710122" w:rsidRPr="001B2568" w:rsidRDefault="00710122" w:rsidP="00D17CC5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2</w:t>
      </w:r>
      <w:r w:rsidRPr="001B2568">
        <w:rPr>
          <w:rFonts w:ascii="Arial" w:hAnsi="Arial" w:cs="Arial"/>
          <w:lang w:val="sk-SK"/>
        </w:rPr>
        <w:t xml:space="preserve">. </w:t>
      </w:r>
      <w:r w:rsidRPr="004E2376">
        <w:rPr>
          <w:rFonts w:ascii="Arial" w:hAnsi="Arial" w:cs="Arial"/>
          <w:u w:val="single"/>
          <w:lang w:val="sk-SK"/>
        </w:rPr>
        <w:t>Doplňte more alebo oceán do ktorého sa rieka vlieva.</w:t>
      </w:r>
    </w:p>
    <w:p w:rsidR="00710122" w:rsidRPr="004D669E" w:rsidRDefault="00710122" w:rsidP="00D17CC5">
      <w:pPr>
        <w:pStyle w:val="Zkladntext"/>
        <w:spacing w:line="276" w:lineRule="auto"/>
        <w:rPr>
          <w:rFonts w:ascii="Arial" w:hAnsi="Arial" w:cs="Arial"/>
          <w:lang w:val="sk-SK"/>
        </w:rPr>
      </w:pPr>
      <w:r w:rsidRPr="001B2568">
        <w:rPr>
          <w:rFonts w:ascii="Arial" w:hAnsi="Arial" w:cs="Arial"/>
          <w:lang w:val="sk-SK"/>
        </w:rPr>
        <w:t xml:space="preserve"> 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  <w:t xml:space="preserve">Kongo , Zambezi , Niger , Níl , </w:t>
      </w:r>
      <w:proofErr w:type="spellStart"/>
      <w:r>
        <w:rPr>
          <w:rFonts w:ascii="Arial" w:hAnsi="Arial" w:cs="Arial"/>
          <w:lang w:val="sk-SK"/>
        </w:rPr>
        <w:t>Limpopo</w:t>
      </w:r>
      <w:proofErr w:type="spellEnd"/>
      <w:r>
        <w:rPr>
          <w:rFonts w:ascii="Arial" w:hAnsi="Arial" w:cs="Arial"/>
          <w:lang w:val="sk-SK"/>
        </w:rPr>
        <w:t xml:space="preserve"> </w:t>
      </w:r>
    </w:p>
    <w:p w:rsidR="00710122" w:rsidRPr="001B2568" w:rsidRDefault="00710122" w:rsidP="00D17CC5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710122" w:rsidRPr="00D351D4" w:rsidRDefault="00710122" w:rsidP="00D17CC5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3.  Charakterizuj náboženstvo v</w:t>
      </w:r>
      <w:r w:rsidR="00E3492E">
        <w:rPr>
          <w:rFonts w:ascii="Arial" w:hAnsi="Arial" w:cs="Arial"/>
          <w:lang w:val="sk-SK"/>
        </w:rPr>
        <w:t> </w:t>
      </w:r>
      <w:r>
        <w:rPr>
          <w:rFonts w:ascii="Arial" w:hAnsi="Arial" w:cs="Arial"/>
          <w:lang w:val="sk-SK"/>
        </w:rPr>
        <w:t>Afrike</w:t>
      </w:r>
      <w:r w:rsidR="00E3492E">
        <w:rPr>
          <w:rFonts w:ascii="Arial" w:hAnsi="Arial" w:cs="Arial"/>
          <w:lang w:val="sk-SK"/>
        </w:rPr>
        <w:t xml:space="preserve"> (kde v Afrike aké náboženstvo)</w:t>
      </w:r>
      <w:r>
        <w:rPr>
          <w:rFonts w:ascii="Arial" w:hAnsi="Arial" w:cs="Arial"/>
          <w:lang w:val="sk-SK"/>
        </w:rPr>
        <w:t xml:space="preserve">. 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</w:p>
    <w:p w:rsidR="00710122" w:rsidRPr="004E2376" w:rsidRDefault="00710122" w:rsidP="00D17CC5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710122" w:rsidRDefault="00710122" w:rsidP="00D17CC5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4</w:t>
      </w:r>
      <w:r w:rsidRPr="001B2568">
        <w:rPr>
          <w:rFonts w:ascii="Arial" w:hAnsi="Arial" w:cs="Arial"/>
          <w:lang w:val="sk-SK"/>
        </w:rPr>
        <w:t>.</w:t>
      </w:r>
      <w:r>
        <w:rPr>
          <w:rFonts w:ascii="Arial" w:hAnsi="Arial" w:cs="Arial"/>
          <w:lang w:val="sk-SK"/>
        </w:rPr>
        <w:t xml:space="preserve"> Vymenujte</w:t>
      </w:r>
      <w:r w:rsidRPr="001B2568">
        <w:rPr>
          <w:rFonts w:ascii="Arial" w:hAnsi="Arial" w:cs="Arial"/>
          <w:lang w:val="sk-SK"/>
        </w:rPr>
        <w:t xml:space="preserve"> </w:t>
      </w:r>
      <w:r>
        <w:rPr>
          <w:rFonts w:ascii="Arial" w:hAnsi="Arial" w:cs="Arial"/>
          <w:lang w:val="sk-SK"/>
        </w:rPr>
        <w:t>podnebné pásma</w:t>
      </w:r>
      <w:r w:rsidRPr="001B2568">
        <w:rPr>
          <w:rFonts w:ascii="Arial" w:hAnsi="Arial" w:cs="Arial"/>
          <w:lang w:val="sk-SK"/>
        </w:rPr>
        <w:t xml:space="preserve"> Afriky</w:t>
      </w:r>
      <w:r w:rsidR="009F45DA">
        <w:rPr>
          <w:rFonts w:ascii="Arial" w:hAnsi="Arial" w:cs="Arial"/>
          <w:lang w:val="sk-SK"/>
        </w:rPr>
        <w:t xml:space="preserve"> (od rovníka)</w:t>
      </w:r>
      <w:r w:rsidRPr="001B2568">
        <w:rPr>
          <w:rFonts w:ascii="Arial" w:hAnsi="Arial" w:cs="Arial"/>
          <w:lang w:val="sk-SK"/>
        </w:rPr>
        <w:t>.</w:t>
      </w:r>
      <w:r w:rsidRPr="001B2568">
        <w:rPr>
          <w:rFonts w:ascii="Arial" w:hAnsi="Arial" w:cs="Arial"/>
          <w:lang w:val="sk-SK"/>
        </w:rPr>
        <w:tab/>
      </w:r>
    </w:p>
    <w:p w:rsidR="00710122" w:rsidRPr="001B2568" w:rsidRDefault="00710122" w:rsidP="00D17CC5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710122" w:rsidRPr="001B2568" w:rsidRDefault="00710122" w:rsidP="00D17CC5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5</w:t>
      </w:r>
      <w:r w:rsidRPr="001B2568">
        <w:rPr>
          <w:rFonts w:ascii="Arial" w:hAnsi="Arial" w:cs="Arial"/>
          <w:lang w:val="sk-SK"/>
        </w:rPr>
        <w:t xml:space="preserve">. </w:t>
      </w:r>
      <w:r w:rsidRPr="001B2568">
        <w:rPr>
          <w:rFonts w:ascii="Arial" w:hAnsi="Arial" w:cs="Arial"/>
          <w:u w:val="single"/>
          <w:lang w:val="sk-SK"/>
        </w:rPr>
        <w:t>Vysvetlite</w:t>
      </w:r>
      <w:r>
        <w:rPr>
          <w:rFonts w:ascii="Arial" w:hAnsi="Arial" w:cs="Arial"/>
          <w:u w:val="single"/>
          <w:lang w:val="sk-SK"/>
        </w:rPr>
        <w:t xml:space="preserve"> dva cudzie výrazy</w:t>
      </w:r>
      <w:r w:rsidRPr="001B2568">
        <w:rPr>
          <w:rFonts w:ascii="Arial" w:hAnsi="Arial" w:cs="Arial"/>
          <w:u w:val="single"/>
          <w:lang w:val="sk-SK"/>
        </w:rPr>
        <w:t>:</w:t>
      </w:r>
      <w:r w:rsidRPr="001B2568">
        <w:rPr>
          <w:rFonts w:ascii="Arial" w:hAnsi="Arial" w:cs="Arial"/>
          <w:lang w:val="sk-SK"/>
        </w:rPr>
        <w:t xml:space="preserve"> V púštnych a </w:t>
      </w:r>
      <w:proofErr w:type="spellStart"/>
      <w:r w:rsidRPr="001B2568">
        <w:rPr>
          <w:rFonts w:ascii="Arial" w:hAnsi="Arial" w:cs="Arial"/>
          <w:lang w:val="sk-SK"/>
        </w:rPr>
        <w:t>polopúštnych</w:t>
      </w:r>
      <w:proofErr w:type="spellEnd"/>
      <w:r w:rsidRPr="001B2568">
        <w:rPr>
          <w:rFonts w:ascii="Arial" w:hAnsi="Arial" w:cs="Arial"/>
          <w:lang w:val="sk-SK"/>
        </w:rPr>
        <w:t xml:space="preserve"> oblastiach sa </w:t>
      </w:r>
      <w:r w:rsidR="009F45DA">
        <w:rPr>
          <w:rFonts w:ascii="Arial" w:hAnsi="Arial" w:cs="Arial"/>
          <w:lang w:val="sk-SK"/>
        </w:rPr>
        <w:t>nachádzajú</w:t>
      </w:r>
      <w:r w:rsidRPr="001B2568">
        <w:rPr>
          <w:rFonts w:ascii="Arial" w:hAnsi="Arial" w:cs="Arial"/>
          <w:lang w:val="sk-SK"/>
        </w:rPr>
        <w:t xml:space="preserve"> </w:t>
      </w:r>
      <w:r w:rsidR="009F45DA">
        <w:rPr>
          <w:rFonts w:ascii="Arial" w:hAnsi="Arial" w:cs="Arial"/>
          <w:u w:val="single"/>
          <w:lang w:val="sk-SK"/>
        </w:rPr>
        <w:t>šoty</w:t>
      </w:r>
      <w:r w:rsidRPr="001B2568">
        <w:rPr>
          <w:rFonts w:ascii="Arial" w:hAnsi="Arial" w:cs="Arial"/>
          <w:lang w:val="sk-SK"/>
        </w:rPr>
        <w:t xml:space="preserve"> a </w:t>
      </w:r>
      <w:proofErr w:type="spellStart"/>
      <w:r w:rsidRPr="001B2568">
        <w:rPr>
          <w:rFonts w:ascii="Arial" w:hAnsi="Arial" w:cs="Arial"/>
          <w:u w:val="single"/>
          <w:lang w:val="sk-SK"/>
        </w:rPr>
        <w:t>vádí</w:t>
      </w:r>
      <w:proofErr w:type="spellEnd"/>
      <w:r w:rsidRPr="001B2568">
        <w:rPr>
          <w:rFonts w:ascii="Arial" w:hAnsi="Arial" w:cs="Arial"/>
          <w:lang w:val="sk-SK"/>
        </w:rPr>
        <w:t>.</w:t>
      </w:r>
    </w:p>
    <w:p w:rsidR="00710122" w:rsidRPr="001B2568" w:rsidRDefault="00710122" w:rsidP="00D17CC5">
      <w:pPr>
        <w:pStyle w:val="Zkladntext"/>
        <w:spacing w:line="276" w:lineRule="auto"/>
        <w:rPr>
          <w:rFonts w:ascii="Arial" w:hAnsi="Arial" w:cs="Arial"/>
          <w:b/>
          <w:lang w:val="sk-SK"/>
        </w:rPr>
      </w:pPr>
    </w:p>
    <w:p w:rsidR="00710122" w:rsidRDefault="00710122" w:rsidP="00D17CC5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6</w:t>
      </w:r>
      <w:r w:rsidRPr="001B2568">
        <w:rPr>
          <w:rFonts w:ascii="Arial" w:hAnsi="Arial" w:cs="Arial"/>
          <w:lang w:val="sk-SK"/>
        </w:rPr>
        <w:t xml:space="preserve">. </w:t>
      </w:r>
      <w:r w:rsidR="009F45DA">
        <w:rPr>
          <w:rFonts w:ascii="Arial" w:hAnsi="Arial" w:cs="Arial"/>
          <w:lang w:val="sk-SK"/>
        </w:rPr>
        <w:t>Severná Afrika – nerastné suroviny (+štáty), poľnohospodárstvo a priemysel</w:t>
      </w:r>
      <w:r w:rsidRPr="001B2568">
        <w:rPr>
          <w:rFonts w:ascii="Arial" w:hAnsi="Arial" w:cs="Arial"/>
          <w:lang w:val="sk-SK"/>
        </w:rPr>
        <w:t xml:space="preserve"> </w:t>
      </w:r>
    </w:p>
    <w:p w:rsidR="00710122" w:rsidRPr="001B2568" w:rsidRDefault="00710122" w:rsidP="00D17CC5">
      <w:pPr>
        <w:pStyle w:val="Zkladntext"/>
        <w:spacing w:line="276" w:lineRule="auto"/>
        <w:rPr>
          <w:rFonts w:ascii="Arial" w:hAnsi="Arial" w:cs="Arial"/>
          <w:b/>
          <w:lang w:val="sk-SK"/>
        </w:rPr>
      </w:pPr>
    </w:p>
    <w:p w:rsidR="00710122" w:rsidRDefault="00710122" w:rsidP="00D17CC5">
      <w:pPr>
        <w:pStyle w:val="Zkladntext"/>
        <w:spacing w:line="276" w:lineRule="auto"/>
        <w:ind w:left="709" w:hanging="709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7</w:t>
      </w:r>
      <w:r w:rsidRPr="001B2568">
        <w:rPr>
          <w:rFonts w:ascii="Arial" w:hAnsi="Arial" w:cs="Arial"/>
          <w:lang w:val="sk-SK"/>
        </w:rPr>
        <w:t xml:space="preserve">. </w:t>
      </w:r>
      <w:r>
        <w:rPr>
          <w:rFonts w:ascii="Arial" w:hAnsi="Arial" w:cs="Arial"/>
          <w:lang w:val="sk-SK"/>
        </w:rPr>
        <w:t>Napíšte aspoň tri sociálne</w:t>
      </w:r>
      <w:r w:rsidRPr="001B2568">
        <w:rPr>
          <w:rFonts w:ascii="Arial" w:hAnsi="Arial" w:cs="Arial"/>
          <w:lang w:val="sk-SK"/>
        </w:rPr>
        <w:t xml:space="preserve"> problémy</w:t>
      </w:r>
      <w:r>
        <w:rPr>
          <w:rFonts w:ascii="Arial" w:hAnsi="Arial" w:cs="Arial"/>
          <w:lang w:val="sk-SK"/>
        </w:rPr>
        <w:t xml:space="preserve">, ktoré trápia </w:t>
      </w:r>
      <w:r w:rsidRPr="001B2568">
        <w:rPr>
          <w:rFonts w:ascii="Arial" w:hAnsi="Arial" w:cs="Arial"/>
          <w:lang w:val="sk-SK"/>
        </w:rPr>
        <w:t>Afrik</w:t>
      </w:r>
      <w:r>
        <w:rPr>
          <w:rFonts w:ascii="Arial" w:hAnsi="Arial" w:cs="Arial"/>
          <w:lang w:val="sk-SK"/>
        </w:rPr>
        <w:t>u</w:t>
      </w:r>
      <w:r w:rsidRPr="001B2568">
        <w:rPr>
          <w:rFonts w:ascii="Arial" w:hAnsi="Arial" w:cs="Arial"/>
          <w:lang w:val="sk-SK"/>
        </w:rPr>
        <w:t>.</w:t>
      </w:r>
      <w:r w:rsidRPr="001B2568">
        <w:rPr>
          <w:rFonts w:ascii="Arial" w:hAnsi="Arial" w:cs="Arial"/>
          <w:lang w:val="sk-SK"/>
        </w:rPr>
        <w:tab/>
      </w:r>
    </w:p>
    <w:p w:rsidR="00710122" w:rsidRPr="001B2568" w:rsidRDefault="00710122" w:rsidP="00D17CC5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 w:rsidRPr="001B2568">
        <w:rPr>
          <w:rFonts w:ascii="Arial" w:hAnsi="Arial" w:cs="Arial"/>
          <w:b/>
          <w:lang w:val="sk-SK"/>
        </w:rPr>
        <w:t xml:space="preserve">    </w:t>
      </w:r>
    </w:p>
    <w:p w:rsidR="00710122" w:rsidRPr="001B2568" w:rsidRDefault="00710122" w:rsidP="00D351D4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>8</w:t>
      </w:r>
      <w:r w:rsidRPr="001B2568">
        <w:rPr>
          <w:rFonts w:ascii="Arial" w:hAnsi="Arial" w:cs="Arial"/>
          <w:lang w:val="sk-SK"/>
        </w:rPr>
        <w:t xml:space="preserve">. </w:t>
      </w:r>
      <w:r>
        <w:rPr>
          <w:rFonts w:ascii="Arial" w:hAnsi="Arial" w:cs="Arial"/>
          <w:lang w:val="sk-SK"/>
        </w:rPr>
        <w:t>Detailne charakterizuj Afriku z hľadiska rasového zloženia</w:t>
      </w:r>
      <w:r w:rsidR="009F45DA">
        <w:rPr>
          <w:rFonts w:ascii="Arial" w:hAnsi="Arial" w:cs="Arial"/>
          <w:lang w:val="sk-SK"/>
        </w:rPr>
        <w:t xml:space="preserve"> (ktorá rasa + kde + národy)</w:t>
      </w:r>
    </w:p>
    <w:p w:rsidR="00710122" w:rsidRPr="001B2568" w:rsidRDefault="00710122" w:rsidP="00D17CC5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710122" w:rsidRPr="001B2568" w:rsidRDefault="00710122" w:rsidP="00D351D4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>9</w:t>
      </w:r>
      <w:r w:rsidRPr="001B2568">
        <w:rPr>
          <w:rFonts w:ascii="Arial" w:hAnsi="Arial" w:cs="Arial"/>
          <w:lang w:val="sk-SK"/>
        </w:rPr>
        <w:t>.</w:t>
      </w:r>
      <w:r>
        <w:rPr>
          <w:rFonts w:ascii="Arial" w:hAnsi="Arial" w:cs="Arial"/>
          <w:lang w:val="sk-SK"/>
        </w:rPr>
        <w:t xml:space="preserve"> Ktoré koloniálne mocnosti vlastnili územia v Afrike (aspoň 5).</w:t>
      </w:r>
    </w:p>
    <w:p w:rsidR="00710122" w:rsidRPr="001B2568" w:rsidRDefault="00710122" w:rsidP="00D351D4">
      <w:pPr>
        <w:pStyle w:val="Zkladntext"/>
        <w:spacing w:line="276" w:lineRule="auto"/>
        <w:ind w:firstLine="709"/>
        <w:rPr>
          <w:rFonts w:ascii="Arial" w:hAnsi="Arial" w:cs="Arial"/>
          <w:b/>
          <w:lang w:val="sk-SK"/>
        </w:rPr>
      </w:pP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</w:r>
    </w:p>
    <w:p w:rsidR="00710122" w:rsidRDefault="00710122" w:rsidP="00D17CC5">
      <w:pPr>
        <w:pStyle w:val="Zkladntext"/>
        <w:pBdr>
          <w:bottom w:val="single" w:sz="12" w:space="1" w:color="auto"/>
        </w:pBdr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10</w:t>
      </w:r>
      <w:r w:rsidRPr="001B2568">
        <w:rPr>
          <w:rFonts w:ascii="Arial" w:hAnsi="Arial" w:cs="Arial"/>
          <w:lang w:val="sk-SK"/>
        </w:rPr>
        <w:t xml:space="preserve">. </w:t>
      </w:r>
      <w:r w:rsidR="009F45DA">
        <w:rPr>
          <w:rFonts w:ascii="Arial" w:hAnsi="Arial" w:cs="Arial"/>
          <w:lang w:val="sk-SK"/>
        </w:rPr>
        <w:t>Vymenuj aspoň: 4 pohoria Afriky, 3 ostrovy Afriky, 3 púšte Afriky, 2 moria, ktoré obmývajú Afriku</w:t>
      </w:r>
    </w:p>
    <w:p w:rsidR="00663DFD" w:rsidRDefault="00663DFD" w:rsidP="00D17CC5">
      <w:pPr>
        <w:pStyle w:val="Zkladntext"/>
        <w:pBdr>
          <w:bottom w:val="single" w:sz="12" w:space="1" w:color="auto"/>
        </w:pBdr>
        <w:spacing w:line="276" w:lineRule="auto"/>
        <w:rPr>
          <w:rFonts w:ascii="Arial" w:hAnsi="Arial" w:cs="Arial"/>
          <w:lang w:val="sk-SK"/>
        </w:rPr>
      </w:pPr>
    </w:p>
    <w:p w:rsidR="00663DFD" w:rsidRDefault="00663DFD" w:rsidP="00D17CC5">
      <w:pPr>
        <w:pStyle w:val="Zkladntext"/>
        <w:pBdr>
          <w:bottom w:val="single" w:sz="12" w:space="1" w:color="auto"/>
        </w:pBdr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11.Vyber správnu možnosť a doplň správne informácie.</w:t>
      </w:r>
    </w:p>
    <w:p w:rsidR="00663DFD" w:rsidRDefault="00663DFD" w:rsidP="00D17CC5">
      <w:pPr>
        <w:pStyle w:val="Zkladntext"/>
        <w:pBdr>
          <w:bottom w:val="single" w:sz="12" w:space="1" w:color="auto"/>
        </w:pBdr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Na rieke ________ sa vytvorili ___________ vodopády. Južný / severný okraj Sahary sa nazýva ____________.</w:t>
      </w:r>
    </w:p>
    <w:p w:rsidR="00663DFD" w:rsidRDefault="00663DFD" w:rsidP="00D17CC5">
      <w:pPr>
        <w:pStyle w:val="Zkladntext"/>
        <w:pBdr>
          <w:bottom w:val="single" w:sz="12" w:space="1" w:color="auto"/>
        </w:pBdr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Najhlbšie jazero v Afrike je jazero ____________________. Najvodnatejšia rieka Afriky je _________________, ktorá patrí k </w:t>
      </w:r>
      <w:proofErr w:type="spellStart"/>
      <w:r>
        <w:rPr>
          <w:rFonts w:ascii="Arial" w:hAnsi="Arial" w:cs="Arial"/>
          <w:lang w:val="sk-SK"/>
        </w:rPr>
        <w:t>úmoriu</w:t>
      </w:r>
      <w:proofErr w:type="spellEnd"/>
      <w:r>
        <w:rPr>
          <w:rFonts w:ascii="Arial" w:hAnsi="Arial" w:cs="Arial"/>
          <w:lang w:val="sk-SK"/>
        </w:rPr>
        <w:t xml:space="preserve"> _______________ oceánu. Africké jazero, ktoré vysychá sa nazýva __________________.</w:t>
      </w:r>
    </w:p>
    <w:p w:rsidR="00663DFD" w:rsidRDefault="00663DFD" w:rsidP="00D17CC5">
      <w:pPr>
        <w:pStyle w:val="Zkladntext"/>
        <w:pBdr>
          <w:bottom w:val="single" w:sz="12" w:space="1" w:color="auto"/>
        </w:pBdr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Afriku 1.krát oboplával ______________________v _____ storočí. Prvým kresťanským štátom Afriky je štát _________________.</w:t>
      </w:r>
    </w:p>
    <w:p w:rsidR="00663DFD" w:rsidRPr="001B2568" w:rsidRDefault="00663DFD" w:rsidP="00D17CC5">
      <w:pPr>
        <w:pStyle w:val="Zkladntext"/>
        <w:pBdr>
          <w:bottom w:val="single" w:sz="12" w:space="1" w:color="auto"/>
        </w:pBdr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 </w:t>
      </w:r>
    </w:p>
    <w:p w:rsidR="00710122" w:rsidRDefault="00710122" w:rsidP="00D17CC5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710122" w:rsidRPr="001B2568" w:rsidRDefault="00710122" w:rsidP="004D669E">
      <w:pPr>
        <w:pStyle w:val="Zkladntext"/>
        <w:rPr>
          <w:rFonts w:ascii="Arial" w:hAnsi="Arial" w:cs="Arial"/>
          <w:lang w:val="sk-SK"/>
        </w:rPr>
      </w:pPr>
      <w:r w:rsidRPr="001B2568">
        <w:rPr>
          <w:rFonts w:ascii="Arial" w:hAnsi="Arial" w:cs="Arial"/>
          <w:lang w:val="sk-SK"/>
        </w:rPr>
        <w:t xml:space="preserve">     </w:t>
      </w:r>
      <w:r w:rsidRPr="001B2568"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b/>
          <w:sz w:val="32"/>
          <w:szCs w:val="32"/>
          <w:lang w:val="sk-SK"/>
        </w:rPr>
        <w:t xml:space="preserve">   </w:t>
      </w:r>
      <w:r>
        <w:rPr>
          <w:rFonts w:ascii="Arial" w:hAnsi="Arial" w:cs="Arial"/>
          <w:b/>
          <w:sz w:val="32"/>
          <w:szCs w:val="32"/>
          <w:lang w:val="sk-SK"/>
        </w:rPr>
        <w:tab/>
      </w:r>
      <w:r w:rsidRPr="001B2568">
        <w:rPr>
          <w:rFonts w:ascii="Arial" w:hAnsi="Arial" w:cs="Arial"/>
          <w:b/>
          <w:sz w:val="32"/>
          <w:szCs w:val="32"/>
          <w:lang w:val="sk-SK"/>
        </w:rPr>
        <w:t>AFRIKA</w:t>
      </w:r>
      <w:r w:rsidRPr="001B2568">
        <w:rPr>
          <w:rFonts w:ascii="Arial" w:hAnsi="Arial" w:cs="Arial"/>
          <w:b/>
          <w:sz w:val="32"/>
          <w:szCs w:val="32"/>
          <w:lang w:val="sk-SK"/>
        </w:rPr>
        <w:tab/>
      </w:r>
      <w:r w:rsidRPr="001B2568">
        <w:rPr>
          <w:rFonts w:ascii="Arial" w:hAnsi="Arial" w:cs="Arial"/>
          <w:b/>
          <w:sz w:val="32"/>
          <w:szCs w:val="32"/>
          <w:lang w:val="sk-SK"/>
        </w:rPr>
        <w:tab/>
      </w:r>
      <w:r w:rsidRPr="001B2568">
        <w:rPr>
          <w:rFonts w:ascii="Arial" w:hAnsi="Arial" w:cs="Arial"/>
          <w:b/>
          <w:sz w:val="32"/>
          <w:szCs w:val="32"/>
          <w:lang w:val="sk-SK"/>
        </w:rPr>
        <w:tab/>
      </w:r>
      <w:r w:rsidRPr="001B2568">
        <w:rPr>
          <w:rFonts w:ascii="Arial" w:hAnsi="Arial" w:cs="Arial"/>
          <w:b/>
          <w:sz w:val="32"/>
          <w:szCs w:val="32"/>
          <w:lang w:val="sk-SK"/>
        </w:rPr>
        <w:tab/>
        <w:t xml:space="preserve">   </w:t>
      </w:r>
      <w:r>
        <w:rPr>
          <w:rFonts w:ascii="Arial" w:hAnsi="Arial" w:cs="Arial"/>
          <w:b/>
          <w:sz w:val="32"/>
          <w:szCs w:val="32"/>
          <w:lang w:val="sk-SK"/>
        </w:rPr>
        <w:tab/>
      </w:r>
      <w:r>
        <w:rPr>
          <w:rFonts w:ascii="Arial" w:hAnsi="Arial" w:cs="Arial"/>
          <w:b/>
          <w:sz w:val="32"/>
          <w:szCs w:val="32"/>
          <w:lang w:val="sk-SK"/>
        </w:rPr>
        <w:tab/>
        <w:t>D</w:t>
      </w:r>
      <w:r w:rsidRPr="001B2568">
        <w:rPr>
          <w:rFonts w:ascii="Arial" w:hAnsi="Arial" w:cs="Arial"/>
          <w:b/>
          <w:sz w:val="32"/>
          <w:szCs w:val="32"/>
          <w:lang w:val="sk-SK"/>
        </w:rPr>
        <w:t>.</w:t>
      </w:r>
      <w:r w:rsidRPr="001B2568">
        <w:rPr>
          <w:rFonts w:ascii="Arial" w:hAnsi="Arial" w:cs="Arial"/>
          <w:lang w:val="sk-SK"/>
        </w:rPr>
        <w:t xml:space="preserve">                   </w:t>
      </w:r>
    </w:p>
    <w:p w:rsidR="00710122" w:rsidRPr="001B2568" w:rsidRDefault="00710122" w:rsidP="004D669E">
      <w:pPr>
        <w:pStyle w:val="Zkladntext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  </w:t>
      </w:r>
      <w:r w:rsidRPr="001B2568"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lang w:val="sk-SK"/>
        </w:rPr>
        <w:tab/>
      </w:r>
    </w:p>
    <w:p w:rsidR="00710122" w:rsidRDefault="00710122" w:rsidP="004D669E">
      <w:pPr>
        <w:pStyle w:val="Zkladntext"/>
        <w:spacing w:line="276" w:lineRule="auto"/>
        <w:rPr>
          <w:rFonts w:ascii="Arial" w:hAnsi="Arial" w:cs="Arial"/>
          <w:lang w:val="sk-SK"/>
        </w:rPr>
      </w:pPr>
      <w:r w:rsidRPr="001B2568">
        <w:rPr>
          <w:rFonts w:ascii="Arial" w:hAnsi="Arial" w:cs="Arial"/>
          <w:lang w:val="sk-SK"/>
        </w:rPr>
        <w:t>1.</w:t>
      </w:r>
      <w:r>
        <w:rPr>
          <w:rFonts w:ascii="Arial" w:hAnsi="Arial" w:cs="Arial"/>
          <w:lang w:val="sk-SK"/>
        </w:rPr>
        <w:t xml:space="preserve"> </w:t>
      </w:r>
      <w:r>
        <w:rPr>
          <w:rFonts w:ascii="Arial" w:hAnsi="Arial" w:cs="Arial"/>
          <w:u w:val="single"/>
          <w:lang w:val="sk-SK"/>
        </w:rPr>
        <w:t>Doplňte údaje o Afrike:</w:t>
      </w:r>
      <w:r w:rsidRPr="001B2568">
        <w:rPr>
          <w:rFonts w:ascii="Arial" w:hAnsi="Arial" w:cs="Arial"/>
          <w:lang w:val="sk-SK"/>
        </w:rPr>
        <w:t xml:space="preserve"> </w:t>
      </w:r>
    </w:p>
    <w:p w:rsidR="00710122" w:rsidRDefault="00710122" w:rsidP="004D669E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ab/>
        <w:t>a) p</w:t>
      </w:r>
      <w:r w:rsidRPr="001B2568">
        <w:rPr>
          <w:rFonts w:ascii="Arial" w:hAnsi="Arial" w:cs="Arial"/>
          <w:lang w:val="sk-SK"/>
        </w:rPr>
        <w:t>očet obyvateľov</w:t>
      </w:r>
      <w:r>
        <w:rPr>
          <w:rFonts w:ascii="Arial" w:hAnsi="Arial" w:cs="Arial"/>
          <w:lang w:val="sk-SK"/>
        </w:rPr>
        <w:t xml:space="preserve"> - </w:t>
      </w:r>
      <w:r w:rsidRPr="001B2568">
        <w:rPr>
          <w:rFonts w:ascii="Arial" w:hAnsi="Arial" w:cs="Arial"/>
          <w:lang w:val="sk-SK"/>
        </w:rPr>
        <w:t xml:space="preserve"> 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</w:p>
    <w:p w:rsidR="00710122" w:rsidRDefault="00710122" w:rsidP="004D669E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 xml:space="preserve">b) rozloha Afriky </w:t>
      </w:r>
      <w:r w:rsidRPr="004E2376">
        <w:rPr>
          <w:rFonts w:ascii="Arial" w:hAnsi="Arial" w:cs="Arial"/>
          <w:b/>
          <w:lang w:val="sk-SK"/>
        </w:rPr>
        <w:t xml:space="preserve">– </w:t>
      </w:r>
    </w:p>
    <w:p w:rsidR="00710122" w:rsidRDefault="00710122" w:rsidP="004D669E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 xml:space="preserve">c) najvyšší bod (názov a nadmorská výška) </w:t>
      </w:r>
      <w:r w:rsidRPr="004E2376">
        <w:rPr>
          <w:rFonts w:ascii="Arial" w:hAnsi="Arial" w:cs="Arial"/>
          <w:b/>
          <w:lang w:val="sk-SK"/>
        </w:rPr>
        <w:t xml:space="preserve">– </w:t>
      </w:r>
    </w:p>
    <w:p w:rsidR="00710122" w:rsidRPr="001B2568" w:rsidRDefault="00710122" w:rsidP="004D669E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ab/>
        <w:t xml:space="preserve"> </w:t>
      </w:r>
    </w:p>
    <w:p w:rsidR="00710122" w:rsidRPr="001B2568" w:rsidRDefault="00710122" w:rsidP="004D669E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2</w:t>
      </w:r>
      <w:r w:rsidRPr="001B2568">
        <w:rPr>
          <w:rFonts w:ascii="Arial" w:hAnsi="Arial" w:cs="Arial"/>
          <w:lang w:val="sk-SK"/>
        </w:rPr>
        <w:t xml:space="preserve">. </w:t>
      </w:r>
      <w:r w:rsidRPr="004E2376">
        <w:rPr>
          <w:rFonts w:ascii="Arial" w:hAnsi="Arial" w:cs="Arial"/>
          <w:u w:val="single"/>
          <w:lang w:val="sk-SK"/>
        </w:rPr>
        <w:t>Doplňte more alebo oceán do ktorého sa rieka vlieva.</w:t>
      </w:r>
    </w:p>
    <w:p w:rsidR="00710122" w:rsidRPr="001B2568" w:rsidRDefault="00710122" w:rsidP="004D669E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 w:rsidRPr="001B2568">
        <w:rPr>
          <w:rFonts w:ascii="Arial" w:hAnsi="Arial" w:cs="Arial"/>
          <w:lang w:val="sk-SK"/>
        </w:rPr>
        <w:t xml:space="preserve"> 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  <w:t xml:space="preserve">Kongo , Zambezi , Niger , Níl , </w:t>
      </w:r>
      <w:proofErr w:type="spellStart"/>
      <w:r>
        <w:rPr>
          <w:rFonts w:ascii="Arial" w:hAnsi="Arial" w:cs="Arial"/>
          <w:lang w:val="sk-SK"/>
        </w:rPr>
        <w:t>Limpopo</w:t>
      </w:r>
      <w:proofErr w:type="spellEnd"/>
    </w:p>
    <w:p w:rsidR="00710122" w:rsidRPr="001B2568" w:rsidRDefault="00710122" w:rsidP="004D669E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710122" w:rsidRPr="00D351D4" w:rsidRDefault="00710122" w:rsidP="004D669E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3.  Charakterizuj náboženstvo v Afrike. 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</w:p>
    <w:p w:rsidR="00710122" w:rsidRPr="004E2376" w:rsidRDefault="00710122" w:rsidP="004D669E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710122" w:rsidRDefault="00710122" w:rsidP="004D669E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4</w:t>
      </w:r>
      <w:r w:rsidRPr="001B2568">
        <w:rPr>
          <w:rFonts w:ascii="Arial" w:hAnsi="Arial" w:cs="Arial"/>
          <w:lang w:val="sk-SK"/>
        </w:rPr>
        <w:t>.</w:t>
      </w:r>
      <w:r>
        <w:rPr>
          <w:rFonts w:ascii="Arial" w:hAnsi="Arial" w:cs="Arial"/>
          <w:lang w:val="sk-SK"/>
        </w:rPr>
        <w:t xml:space="preserve"> Vymenujte</w:t>
      </w:r>
      <w:r w:rsidRPr="001B2568">
        <w:rPr>
          <w:rFonts w:ascii="Arial" w:hAnsi="Arial" w:cs="Arial"/>
          <w:lang w:val="sk-SK"/>
        </w:rPr>
        <w:t xml:space="preserve"> </w:t>
      </w:r>
      <w:r>
        <w:rPr>
          <w:rFonts w:ascii="Arial" w:hAnsi="Arial" w:cs="Arial"/>
          <w:lang w:val="sk-SK"/>
        </w:rPr>
        <w:t>podnebné pásma</w:t>
      </w:r>
      <w:r w:rsidRPr="001B2568">
        <w:rPr>
          <w:rFonts w:ascii="Arial" w:hAnsi="Arial" w:cs="Arial"/>
          <w:lang w:val="sk-SK"/>
        </w:rPr>
        <w:t xml:space="preserve"> Afriky.</w:t>
      </w:r>
      <w:r w:rsidRPr="001B2568">
        <w:rPr>
          <w:rFonts w:ascii="Arial" w:hAnsi="Arial" w:cs="Arial"/>
          <w:lang w:val="sk-SK"/>
        </w:rPr>
        <w:tab/>
      </w:r>
    </w:p>
    <w:p w:rsidR="00710122" w:rsidRPr="001B2568" w:rsidRDefault="00710122" w:rsidP="004D669E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710122" w:rsidRPr="001B2568" w:rsidRDefault="00710122" w:rsidP="004D669E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5</w:t>
      </w:r>
      <w:r w:rsidRPr="001B2568">
        <w:rPr>
          <w:rFonts w:ascii="Arial" w:hAnsi="Arial" w:cs="Arial"/>
          <w:lang w:val="sk-SK"/>
        </w:rPr>
        <w:t xml:space="preserve">. </w:t>
      </w:r>
      <w:r w:rsidRPr="001B2568">
        <w:rPr>
          <w:rFonts w:ascii="Arial" w:hAnsi="Arial" w:cs="Arial"/>
          <w:u w:val="single"/>
          <w:lang w:val="sk-SK"/>
        </w:rPr>
        <w:t>Vysvetlite</w:t>
      </w:r>
      <w:r>
        <w:rPr>
          <w:rFonts w:ascii="Arial" w:hAnsi="Arial" w:cs="Arial"/>
          <w:u w:val="single"/>
          <w:lang w:val="sk-SK"/>
        </w:rPr>
        <w:t xml:space="preserve"> dva cudzie výrazy</w:t>
      </w:r>
      <w:r w:rsidRPr="001B2568">
        <w:rPr>
          <w:rFonts w:ascii="Arial" w:hAnsi="Arial" w:cs="Arial"/>
          <w:u w:val="single"/>
          <w:lang w:val="sk-SK"/>
        </w:rPr>
        <w:t>:</w:t>
      </w:r>
      <w:r w:rsidRPr="001B2568">
        <w:rPr>
          <w:rFonts w:ascii="Arial" w:hAnsi="Arial" w:cs="Arial"/>
          <w:lang w:val="sk-SK"/>
        </w:rPr>
        <w:t xml:space="preserve"> V púštnych a </w:t>
      </w:r>
      <w:proofErr w:type="spellStart"/>
      <w:r w:rsidRPr="001B2568">
        <w:rPr>
          <w:rFonts w:ascii="Arial" w:hAnsi="Arial" w:cs="Arial"/>
          <w:lang w:val="sk-SK"/>
        </w:rPr>
        <w:t>polopúštnych</w:t>
      </w:r>
      <w:proofErr w:type="spellEnd"/>
      <w:r w:rsidRPr="001B2568">
        <w:rPr>
          <w:rFonts w:ascii="Arial" w:hAnsi="Arial" w:cs="Arial"/>
          <w:lang w:val="sk-SK"/>
        </w:rPr>
        <w:t xml:space="preserve"> oblastiach sa nachádzajú </w:t>
      </w:r>
      <w:r w:rsidRPr="001B2568">
        <w:rPr>
          <w:rFonts w:ascii="Arial" w:hAnsi="Arial" w:cs="Arial"/>
          <w:u w:val="single"/>
          <w:lang w:val="sk-SK"/>
        </w:rPr>
        <w:t>šoty</w:t>
      </w:r>
      <w:r w:rsidRPr="001B2568">
        <w:rPr>
          <w:rFonts w:ascii="Arial" w:hAnsi="Arial" w:cs="Arial"/>
          <w:lang w:val="sk-SK"/>
        </w:rPr>
        <w:t xml:space="preserve"> a </w:t>
      </w:r>
      <w:proofErr w:type="spellStart"/>
      <w:r w:rsidRPr="001B2568">
        <w:rPr>
          <w:rFonts w:ascii="Arial" w:hAnsi="Arial" w:cs="Arial"/>
          <w:u w:val="single"/>
          <w:lang w:val="sk-SK"/>
        </w:rPr>
        <w:t>vádí</w:t>
      </w:r>
      <w:proofErr w:type="spellEnd"/>
      <w:r w:rsidRPr="001B2568">
        <w:rPr>
          <w:rFonts w:ascii="Arial" w:hAnsi="Arial" w:cs="Arial"/>
          <w:lang w:val="sk-SK"/>
        </w:rPr>
        <w:t>.</w:t>
      </w:r>
    </w:p>
    <w:p w:rsidR="00710122" w:rsidRPr="001B2568" w:rsidRDefault="00710122" w:rsidP="004D669E">
      <w:pPr>
        <w:pStyle w:val="Zkladntext"/>
        <w:spacing w:line="276" w:lineRule="auto"/>
        <w:rPr>
          <w:rFonts w:ascii="Arial" w:hAnsi="Arial" w:cs="Arial"/>
          <w:b/>
          <w:lang w:val="sk-SK"/>
        </w:rPr>
      </w:pPr>
    </w:p>
    <w:p w:rsidR="00710122" w:rsidRDefault="00710122" w:rsidP="004D669E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6</w:t>
      </w:r>
      <w:r w:rsidRPr="001B2568">
        <w:rPr>
          <w:rFonts w:ascii="Arial" w:hAnsi="Arial" w:cs="Arial"/>
          <w:lang w:val="sk-SK"/>
        </w:rPr>
        <w:t xml:space="preserve">. </w:t>
      </w:r>
      <w:r>
        <w:rPr>
          <w:rFonts w:ascii="Arial" w:hAnsi="Arial" w:cs="Arial"/>
          <w:lang w:val="sk-SK"/>
        </w:rPr>
        <w:t>Napíšte aspoň jednu prírodnú o</w:t>
      </w:r>
      <w:r w:rsidRPr="001B2568">
        <w:rPr>
          <w:rFonts w:ascii="Arial" w:hAnsi="Arial" w:cs="Arial"/>
          <w:lang w:val="sk-SK"/>
        </w:rPr>
        <w:t>blasť s</w:t>
      </w:r>
      <w:r>
        <w:rPr>
          <w:rFonts w:ascii="Arial" w:hAnsi="Arial" w:cs="Arial"/>
          <w:lang w:val="sk-SK"/>
        </w:rPr>
        <w:t xml:space="preserve"> veľmi </w:t>
      </w:r>
      <w:r w:rsidRPr="001B2568">
        <w:rPr>
          <w:rFonts w:ascii="Arial" w:hAnsi="Arial" w:cs="Arial"/>
          <w:lang w:val="sk-SK"/>
        </w:rPr>
        <w:t xml:space="preserve">nízkou hustotou zaľudnenia. </w:t>
      </w:r>
    </w:p>
    <w:p w:rsidR="00710122" w:rsidRPr="001B2568" w:rsidRDefault="00710122" w:rsidP="004D669E">
      <w:pPr>
        <w:pStyle w:val="Zkladntext"/>
        <w:spacing w:line="276" w:lineRule="auto"/>
        <w:rPr>
          <w:rFonts w:ascii="Arial" w:hAnsi="Arial" w:cs="Arial"/>
          <w:b/>
          <w:lang w:val="sk-SK"/>
        </w:rPr>
      </w:pPr>
    </w:p>
    <w:p w:rsidR="00710122" w:rsidRDefault="00710122" w:rsidP="004D669E">
      <w:pPr>
        <w:pStyle w:val="Zkladntext"/>
        <w:spacing w:line="276" w:lineRule="auto"/>
        <w:ind w:left="709" w:hanging="709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7</w:t>
      </w:r>
      <w:r w:rsidRPr="001B2568">
        <w:rPr>
          <w:rFonts w:ascii="Arial" w:hAnsi="Arial" w:cs="Arial"/>
          <w:lang w:val="sk-SK"/>
        </w:rPr>
        <w:t xml:space="preserve">. </w:t>
      </w:r>
      <w:r>
        <w:rPr>
          <w:rFonts w:ascii="Arial" w:hAnsi="Arial" w:cs="Arial"/>
          <w:lang w:val="sk-SK"/>
        </w:rPr>
        <w:t>Napíšte aspoň tri sociálne</w:t>
      </w:r>
      <w:r w:rsidRPr="001B2568">
        <w:rPr>
          <w:rFonts w:ascii="Arial" w:hAnsi="Arial" w:cs="Arial"/>
          <w:lang w:val="sk-SK"/>
        </w:rPr>
        <w:t xml:space="preserve"> problémy</w:t>
      </w:r>
      <w:r>
        <w:rPr>
          <w:rFonts w:ascii="Arial" w:hAnsi="Arial" w:cs="Arial"/>
          <w:lang w:val="sk-SK"/>
        </w:rPr>
        <w:t xml:space="preserve">, ktoré trápia </w:t>
      </w:r>
      <w:r w:rsidRPr="001B2568">
        <w:rPr>
          <w:rFonts w:ascii="Arial" w:hAnsi="Arial" w:cs="Arial"/>
          <w:lang w:val="sk-SK"/>
        </w:rPr>
        <w:t>Afrik</w:t>
      </w:r>
      <w:r>
        <w:rPr>
          <w:rFonts w:ascii="Arial" w:hAnsi="Arial" w:cs="Arial"/>
          <w:lang w:val="sk-SK"/>
        </w:rPr>
        <w:t>u</w:t>
      </w:r>
      <w:r w:rsidRPr="001B2568">
        <w:rPr>
          <w:rFonts w:ascii="Arial" w:hAnsi="Arial" w:cs="Arial"/>
          <w:lang w:val="sk-SK"/>
        </w:rPr>
        <w:t>.</w:t>
      </w:r>
      <w:r w:rsidRPr="001B2568">
        <w:rPr>
          <w:rFonts w:ascii="Arial" w:hAnsi="Arial" w:cs="Arial"/>
          <w:lang w:val="sk-SK"/>
        </w:rPr>
        <w:tab/>
      </w:r>
    </w:p>
    <w:p w:rsidR="00710122" w:rsidRPr="001B2568" w:rsidRDefault="00710122" w:rsidP="004D669E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 w:rsidRPr="001B2568">
        <w:rPr>
          <w:rFonts w:ascii="Arial" w:hAnsi="Arial" w:cs="Arial"/>
          <w:b/>
          <w:lang w:val="sk-SK"/>
        </w:rPr>
        <w:t xml:space="preserve">    </w:t>
      </w:r>
    </w:p>
    <w:p w:rsidR="00710122" w:rsidRPr="001B2568" w:rsidRDefault="00710122" w:rsidP="004D669E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lastRenderedPageBreak/>
        <w:t>8</w:t>
      </w:r>
      <w:r w:rsidRPr="001B2568">
        <w:rPr>
          <w:rFonts w:ascii="Arial" w:hAnsi="Arial" w:cs="Arial"/>
          <w:lang w:val="sk-SK"/>
        </w:rPr>
        <w:t xml:space="preserve">. </w:t>
      </w:r>
      <w:r>
        <w:rPr>
          <w:rFonts w:ascii="Arial" w:hAnsi="Arial" w:cs="Arial"/>
          <w:lang w:val="sk-SK"/>
        </w:rPr>
        <w:t>Detailne charakterizuj Afriku z hľadiska rasového zloženia</w:t>
      </w:r>
    </w:p>
    <w:p w:rsidR="00710122" w:rsidRPr="001B2568" w:rsidRDefault="00710122" w:rsidP="004D669E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710122" w:rsidRPr="001B2568" w:rsidRDefault="00710122" w:rsidP="004D669E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>9</w:t>
      </w:r>
      <w:r w:rsidRPr="001B2568">
        <w:rPr>
          <w:rFonts w:ascii="Arial" w:hAnsi="Arial" w:cs="Arial"/>
          <w:lang w:val="sk-SK"/>
        </w:rPr>
        <w:t>.</w:t>
      </w:r>
      <w:r>
        <w:rPr>
          <w:rFonts w:ascii="Arial" w:hAnsi="Arial" w:cs="Arial"/>
          <w:lang w:val="sk-SK"/>
        </w:rPr>
        <w:t xml:space="preserve"> Ktoré koloniálne mocnosti vlastnili územia v Afrike (aspoň 5).</w:t>
      </w:r>
    </w:p>
    <w:p w:rsidR="00710122" w:rsidRPr="001B2568" w:rsidRDefault="00710122" w:rsidP="004D669E">
      <w:pPr>
        <w:pStyle w:val="Zkladntext"/>
        <w:spacing w:line="276" w:lineRule="auto"/>
        <w:ind w:firstLine="709"/>
        <w:rPr>
          <w:rFonts w:ascii="Arial" w:hAnsi="Arial" w:cs="Arial"/>
          <w:b/>
          <w:lang w:val="sk-SK"/>
        </w:rPr>
      </w:pP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</w:r>
    </w:p>
    <w:p w:rsidR="00710122" w:rsidRPr="001B2568" w:rsidRDefault="00710122" w:rsidP="004D669E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10</w:t>
      </w:r>
      <w:r w:rsidRPr="001B2568">
        <w:rPr>
          <w:rFonts w:ascii="Arial" w:hAnsi="Arial" w:cs="Arial"/>
          <w:lang w:val="sk-SK"/>
        </w:rPr>
        <w:t>. V poľnohospodárstve Afriky prevláda rastlinná alebo živočíšna výroba?</w:t>
      </w:r>
    </w:p>
    <w:p w:rsidR="00710122" w:rsidRPr="001B2568" w:rsidRDefault="00710122" w:rsidP="00D17CC5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710122" w:rsidRPr="001B2568" w:rsidRDefault="00710122" w:rsidP="00D17CC5">
      <w:pPr>
        <w:pStyle w:val="Zkladntext"/>
        <w:spacing w:line="276" w:lineRule="auto"/>
        <w:rPr>
          <w:rFonts w:ascii="Arial" w:hAnsi="Arial" w:cs="Arial"/>
          <w:lang w:val="sk-SK"/>
        </w:rPr>
      </w:pPr>
      <w:r w:rsidRPr="001B2568">
        <w:rPr>
          <w:rFonts w:ascii="Arial" w:hAnsi="Arial" w:cs="Arial"/>
          <w:lang w:val="sk-SK"/>
        </w:rPr>
        <w:t xml:space="preserve"> </w:t>
      </w:r>
    </w:p>
    <w:p w:rsidR="00710122" w:rsidRDefault="00710122" w:rsidP="00406DBB">
      <w:pPr>
        <w:pStyle w:val="Zkladntext"/>
        <w:rPr>
          <w:rFonts w:ascii="Arial" w:hAnsi="Arial" w:cs="Arial"/>
          <w:lang w:val="sk-SK"/>
        </w:rPr>
      </w:pPr>
    </w:p>
    <w:p w:rsidR="00710122" w:rsidRDefault="00710122" w:rsidP="00406DBB">
      <w:pPr>
        <w:pStyle w:val="Zkladntext"/>
        <w:rPr>
          <w:rFonts w:ascii="Arial" w:hAnsi="Arial" w:cs="Arial"/>
          <w:lang w:val="sk-SK"/>
        </w:rPr>
      </w:pPr>
    </w:p>
    <w:p w:rsidR="00710122" w:rsidRDefault="00710122" w:rsidP="00406DBB">
      <w:pPr>
        <w:pStyle w:val="Zkladntext"/>
        <w:rPr>
          <w:rFonts w:ascii="Arial" w:hAnsi="Arial" w:cs="Arial"/>
          <w:lang w:val="sk-SK"/>
        </w:rPr>
      </w:pPr>
    </w:p>
    <w:p w:rsidR="00710122" w:rsidRDefault="00710122" w:rsidP="00406DBB">
      <w:pPr>
        <w:pStyle w:val="Zkladntext"/>
        <w:rPr>
          <w:rFonts w:ascii="Arial" w:hAnsi="Arial" w:cs="Arial"/>
          <w:lang w:val="sk-SK"/>
        </w:rPr>
      </w:pPr>
    </w:p>
    <w:p w:rsidR="00710122" w:rsidRDefault="00710122" w:rsidP="00406DBB">
      <w:pPr>
        <w:pStyle w:val="Zkladntext"/>
        <w:rPr>
          <w:rFonts w:ascii="Arial" w:hAnsi="Arial" w:cs="Arial"/>
          <w:lang w:val="sk-SK"/>
        </w:rPr>
      </w:pPr>
    </w:p>
    <w:p w:rsidR="00710122" w:rsidRDefault="00710122" w:rsidP="00406DBB">
      <w:pPr>
        <w:pStyle w:val="Zkladntext"/>
        <w:rPr>
          <w:rFonts w:ascii="Arial" w:hAnsi="Arial" w:cs="Arial"/>
          <w:lang w:val="sk-SK"/>
        </w:rPr>
      </w:pPr>
    </w:p>
    <w:p w:rsidR="00710122" w:rsidRDefault="00710122" w:rsidP="00406DBB">
      <w:pPr>
        <w:pStyle w:val="Zkladntext"/>
        <w:rPr>
          <w:rFonts w:ascii="Arial" w:hAnsi="Arial" w:cs="Arial"/>
          <w:lang w:val="sk-SK"/>
        </w:rPr>
      </w:pPr>
    </w:p>
    <w:p w:rsidR="00710122" w:rsidRDefault="00710122" w:rsidP="00406DBB">
      <w:pPr>
        <w:pStyle w:val="Zkladntext"/>
        <w:rPr>
          <w:rFonts w:ascii="Arial" w:hAnsi="Arial" w:cs="Arial"/>
          <w:lang w:val="sk-SK"/>
        </w:rPr>
      </w:pPr>
    </w:p>
    <w:p w:rsidR="00710122" w:rsidRDefault="00710122" w:rsidP="00406DBB">
      <w:pPr>
        <w:pStyle w:val="Zkladntext"/>
        <w:rPr>
          <w:rFonts w:ascii="Arial" w:hAnsi="Arial" w:cs="Arial"/>
          <w:lang w:val="sk-SK"/>
        </w:rPr>
      </w:pPr>
    </w:p>
    <w:p w:rsidR="00710122" w:rsidRDefault="00710122" w:rsidP="00406DBB">
      <w:pPr>
        <w:pStyle w:val="Zkladntext"/>
        <w:rPr>
          <w:rFonts w:ascii="Arial" w:hAnsi="Arial" w:cs="Arial"/>
          <w:lang w:val="sk-SK"/>
        </w:rPr>
      </w:pPr>
    </w:p>
    <w:p w:rsidR="00710122" w:rsidRDefault="00710122" w:rsidP="00406DBB">
      <w:pPr>
        <w:pStyle w:val="Zkladntext"/>
        <w:rPr>
          <w:rFonts w:ascii="Arial" w:hAnsi="Arial" w:cs="Arial"/>
          <w:lang w:val="sk-SK"/>
        </w:rPr>
      </w:pPr>
    </w:p>
    <w:p w:rsidR="00710122" w:rsidRDefault="00710122" w:rsidP="00406DBB">
      <w:pPr>
        <w:pStyle w:val="Zkladntext"/>
        <w:rPr>
          <w:rFonts w:ascii="Arial" w:hAnsi="Arial" w:cs="Arial"/>
          <w:lang w:val="sk-SK"/>
        </w:rPr>
      </w:pPr>
    </w:p>
    <w:p w:rsidR="00710122" w:rsidRDefault="00710122" w:rsidP="00406DBB">
      <w:pPr>
        <w:pStyle w:val="Zkladntext"/>
        <w:rPr>
          <w:rFonts w:ascii="Arial" w:hAnsi="Arial" w:cs="Arial"/>
          <w:lang w:val="sk-SK"/>
        </w:rPr>
      </w:pPr>
    </w:p>
    <w:p w:rsidR="00710122" w:rsidRDefault="00710122" w:rsidP="00406DBB">
      <w:pPr>
        <w:pStyle w:val="Zkladntext"/>
        <w:rPr>
          <w:rFonts w:ascii="Arial" w:hAnsi="Arial" w:cs="Arial"/>
          <w:lang w:val="sk-SK"/>
        </w:rPr>
      </w:pPr>
    </w:p>
    <w:p w:rsidR="00710122" w:rsidRDefault="00710122" w:rsidP="00406DBB">
      <w:pPr>
        <w:pStyle w:val="Zkladntext"/>
        <w:rPr>
          <w:rFonts w:ascii="Arial" w:hAnsi="Arial" w:cs="Arial"/>
          <w:lang w:val="sk-SK"/>
        </w:rPr>
      </w:pPr>
    </w:p>
    <w:p w:rsidR="00710122" w:rsidRDefault="00710122" w:rsidP="00406DBB">
      <w:pPr>
        <w:pStyle w:val="Zkladntext"/>
        <w:rPr>
          <w:rFonts w:ascii="Arial" w:hAnsi="Arial" w:cs="Arial"/>
          <w:lang w:val="sk-SK"/>
        </w:rPr>
      </w:pPr>
    </w:p>
    <w:p w:rsidR="00710122" w:rsidRDefault="00710122" w:rsidP="00406DBB">
      <w:pPr>
        <w:pStyle w:val="Zkladntext"/>
        <w:rPr>
          <w:rFonts w:ascii="Arial" w:hAnsi="Arial" w:cs="Arial"/>
          <w:lang w:val="sk-SK"/>
        </w:rPr>
      </w:pPr>
    </w:p>
    <w:p w:rsidR="00710122" w:rsidRDefault="00710122" w:rsidP="00406DBB">
      <w:pPr>
        <w:pStyle w:val="Zkladntext"/>
        <w:rPr>
          <w:rFonts w:ascii="Arial" w:hAnsi="Arial" w:cs="Arial"/>
          <w:lang w:val="sk-SK"/>
        </w:rPr>
      </w:pPr>
    </w:p>
    <w:p w:rsidR="00710122" w:rsidRDefault="00710122" w:rsidP="00406DBB">
      <w:pPr>
        <w:pStyle w:val="Zkladntext"/>
        <w:rPr>
          <w:rFonts w:ascii="Arial" w:hAnsi="Arial" w:cs="Arial"/>
          <w:lang w:val="sk-SK"/>
        </w:rPr>
      </w:pPr>
    </w:p>
    <w:p w:rsidR="00710122" w:rsidRDefault="00710122" w:rsidP="00406DBB">
      <w:pPr>
        <w:pStyle w:val="Zkladntext"/>
        <w:rPr>
          <w:rFonts w:ascii="Arial" w:hAnsi="Arial" w:cs="Arial"/>
          <w:lang w:val="sk-SK"/>
        </w:rPr>
      </w:pPr>
    </w:p>
    <w:p w:rsidR="00710122" w:rsidRPr="001B2568" w:rsidRDefault="00710122" w:rsidP="00406DBB">
      <w:pPr>
        <w:pStyle w:val="Zkladntext"/>
        <w:rPr>
          <w:rFonts w:ascii="Arial" w:hAnsi="Arial" w:cs="Arial"/>
          <w:lang w:val="sk-SK"/>
        </w:rPr>
      </w:pPr>
    </w:p>
    <w:p w:rsidR="00710122" w:rsidRPr="001B2568" w:rsidRDefault="00710122" w:rsidP="00406DBB">
      <w:pPr>
        <w:pStyle w:val="Zkladntext"/>
        <w:rPr>
          <w:rFonts w:ascii="Arial" w:hAnsi="Arial" w:cs="Arial"/>
          <w:lang w:val="sk-SK"/>
        </w:rPr>
      </w:pPr>
    </w:p>
    <w:p w:rsidR="00710122" w:rsidRPr="001B2568" w:rsidRDefault="00710122" w:rsidP="00521731">
      <w:pPr>
        <w:pStyle w:val="Zkladntext"/>
        <w:rPr>
          <w:rFonts w:ascii="Arial" w:hAnsi="Arial" w:cs="Arial"/>
          <w:lang w:val="sk-SK"/>
        </w:rPr>
      </w:pPr>
      <w:r w:rsidRPr="001B2568">
        <w:rPr>
          <w:rFonts w:ascii="Arial" w:hAnsi="Arial" w:cs="Arial"/>
          <w:lang w:val="sk-SK"/>
        </w:rPr>
        <w:t xml:space="preserve">_______________________      </w:t>
      </w:r>
      <w:r w:rsidRPr="001B2568"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b/>
          <w:sz w:val="32"/>
          <w:szCs w:val="32"/>
          <w:lang w:val="sk-SK"/>
        </w:rPr>
        <w:t xml:space="preserve">   </w:t>
      </w:r>
      <w:r>
        <w:rPr>
          <w:rFonts w:ascii="Arial" w:hAnsi="Arial" w:cs="Arial"/>
          <w:b/>
          <w:sz w:val="32"/>
          <w:szCs w:val="32"/>
          <w:lang w:val="sk-SK"/>
        </w:rPr>
        <w:tab/>
      </w:r>
      <w:r w:rsidRPr="001B2568">
        <w:rPr>
          <w:rFonts w:ascii="Arial" w:hAnsi="Arial" w:cs="Arial"/>
          <w:b/>
          <w:sz w:val="32"/>
          <w:szCs w:val="32"/>
          <w:lang w:val="sk-SK"/>
        </w:rPr>
        <w:t>AFRIKA</w:t>
      </w:r>
      <w:r w:rsidRPr="001B2568">
        <w:rPr>
          <w:rFonts w:ascii="Arial" w:hAnsi="Arial" w:cs="Arial"/>
          <w:b/>
          <w:sz w:val="32"/>
          <w:szCs w:val="32"/>
          <w:lang w:val="sk-SK"/>
        </w:rPr>
        <w:tab/>
      </w:r>
      <w:r w:rsidRPr="001B2568">
        <w:rPr>
          <w:rFonts w:ascii="Arial" w:hAnsi="Arial" w:cs="Arial"/>
          <w:b/>
          <w:sz w:val="32"/>
          <w:szCs w:val="32"/>
          <w:lang w:val="sk-SK"/>
        </w:rPr>
        <w:tab/>
      </w:r>
      <w:r w:rsidRPr="001B2568">
        <w:rPr>
          <w:rFonts w:ascii="Arial" w:hAnsi="Arial" w:cs="Arial"/>
          <w:b/>
          <w:sz w:val="32"/>
          <w:szCs w:val="32"/>
          <w:lang w:val="sk-SK"/>
        </w:rPr>
        <w:tab/>
      </w:r>
      <w:r w:rsidRPr="001B2568">
        <w:rPr>
          <w:rFonts w:ascii="Arial" w:hAnsi="Arial" w:cs="Arial"/>
          <w:b/>
          <w:sz w:val="32"/>
          <w:szCs w:val="32"/>
          <w:lang w:val="sk-SK"/>
        </w:rPr>
        <w:tab/>
        <w:t xml:space="preserve">   </w:t>
      </w:r>
      <w:r>
        <w:rPr>
          <w:rFonts w:ascii="Arial" w:hAnsi="Arial" w:cs="Arial"/>
          <w:b/>
          <w:sz w:val="32"/>
          <w:szCs w:val="32"/>
          <w:lang w:val="sk-SK"/>
        </w:rPr>
        <w:tab/>
      </w:r>
      <w:r>
        <w:rPr>
          <w:rFonts w:ascii="Arial" w:hAnsi="Arial" w:cs="Arial"/>
          <w:b/>
          <w:sz w:val="32"/>
          <w:szCs w:val="32"/>
          <w:lang w:val="sk-SK"/>
        </w:rPr>
        <w:tab/>
        <w:t>D</w:t>
      </w:r>
      <w:r w:rsidRPr="001B2568">
        <w:rPr>
          <w:rFonts w:ascii="Arial" w:hAnsi="Arial" w:cs="Arial"/>
          <w:b/>
          <w:sz w:val="32"/>
          <w:szCs w:val="32"/>
          <w:lang w:val="sk-SK"/>
        </w:rPr>
        <w:t>.</w:t>
      </w:r>
      <w:r w:rsidRPr="001B2568">
        <w:rPr>
          <w:rFonts w:ascii="Arial" w:hAnsi="Arial" w:cs="Arial"/>
          <w:lang w:val="sk-SK"/>
        </w:rPr>
        <w:t xml:space="preserve">                   </w:t>
      </w:r>
    </w:p>
    <w:p w:rsidR="00710122" w:rsidRPr="001B2568" w:rsidRDefault="00710122" w:rsidP="00521731">
      <w:pPr>
        <w:pStyle w:val="Zkladntext"/>
        <w:rPr>
          <w:rFonts w:ascii="Arial" w:hAnsi="Arial" w:cs="Arial"/>
          <w:lang w:val="sk-SK"/>
        </w:rPr>
      </w:pPr>
      <w:r w:rsidRPr="001B2568">
        <w:rPr>
          <w:rFonts w:ascii="Arial" w:hAnsi="Arial" w:cs="Arial"/>
          <w:lang w:val="sk-SK"/>
        </w:rPr>
        <w:t xml:space="preserve">   meno a priezvisko</w:t>
      </w:r>
      <w:r w:rsidRPr="001B2568"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lang w:val="sk-SK"/>
        </w:rPr>
        <w:tab/>
      </w:r>
    </w:p>
    <w:p w:rsidR="00710122" w:rsidRPr="001B2568" w:rsidRDefault="00710122" w:rsidP="00521731">
      <w:pPr>
        <w:pStyle w:val="Zkladntext"/>
        <w:rPr>
          <w:rFonts w:ascii="Arial" w:hAnsi="Arial" w:cs="Arial"/>
          <w:lang w:val="sk-SK"/>
        </w:rPr>
      </w:pPr>
    </w:p>
    <w:p w:rsidR="00710122" w:rsidRPr="001B2568" w:rsidRDefault="00710122" w:rsidP="00521731">
      <w:pPr>
        <w:pStyle w:val="Zkladntext"/>
        <w:rPr>
          <w:rFonts w:ascii="Arial" w:hAnsi="Arial" w:cs="Arial"/>
          <w:lang w:val="sk-SK"/>
        </w:rPr>
      </w:pPr>
    </w:p>
    <w:p w:rsidR="00710122" w:rsidRDefault="00710122" w:rsidP="00866527">
      <w:pPr>
        <w:pStyle w:val="Zkladntext"/>
        <w:spacing w:line="276" w:lineRule="auto"/>
        <w:rPr>
          <w:rFonts w:ascii="Arial" w:hAnsi="Arial" w:cs="Arial"/>
          <w:lang w:val="sk-SK"/>
        </w:rPr>
      </w:pPr>
      <w:r w:rsidRPr="001B2568">
        <w:rPr>
          <w:rFonts w:ascii="Arial" w:hAnsi="Arial" w:cs="Arial"/>
          <w:lang w:val="sk-SK"/>
        </w:rPr>
        <w:t>1.</w:t>
      </w:r>
      <w:r>
        <w:rPr>
          <w:rFonts w:ascii="Arial" w:hAnsi="Arial" w:cs="Arial"/>
          <w:lang w:val="sk-SK"/>
        </w:rPr>
        <w:t xml:space="preserve"> </w:t>
      </w:r>
      <w:r>
        <w:rPr>
          <w:rFonts w:ascii="Arial" w:hAnsi="Arial" w:cs="Arial"/>
          <w:u w:val="single"/>
          <w:lang w:val="sk-SK"/>
        </w:rPr>
        <w:t>Doplňte číselné údaje Afriky:</w:t>
      </w:r>
      <w:r w:rsidRPr="001B2568">
        <w:rPr>
          <w:rFonts w:ascii="Arial" w:hAnsi="Arial" w:cs="Arial"/>
          <w:lang w:val="sk-SK"/>
        </w:rPr>
        <w:t xml:space="preserve"> </w:t>
      </w:r>
    </w:p>
    <w:p w:rsidR="00710122" w:rsidRDefault="00710122" w:rsidP="00866527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ab/>
        <w:t>a) p</w:t>
      </w:r>
      <w:r w:rsidRPr="001B2568">
        <w:rPr>
          <w:rFonts w:ascii="Arial" w:hAnsi="Arial" w:cs="Arial"/>
          <w:lang w:val="sk-SK"/>
        </w:rPr>
        <w:t>očet obyvateľov</w:t>
      </w:r>
      <w:r>
        <w:rPr>
          <w:rFonts w:ascii="Arial" w:hAnsi="Arial" w:cs="Arial"/>
          <w:lang w:val="sk-SK"/>
        </w:rPr>
        <w:t xml:space="preserve"> - </w:t>
      </w:r>
      <w:r w:rsidRPr="001B2568">
        <w:rPr>
          <w:rFonts w:ascii="Arial" w:hAnsi="Arial" w:cs="Arial"/>
          <w:lang w:val="sk-SK"/>
        </w:rPr>
        <w:t xml:space="preserve"> 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b/>
          <w:lang w:val="sk-SK"/>
        </w:rPr>
        <w:t>1 miliarda</w:t>
      </w:r>
      <w:r>
        <w:rPr>
          <w:rFonts w:ascii="Arial" w:hAnsi="Arial" w:cs="Arial"/>
          <w:b/>
          <w:lang w:val="sk-SK"/>
        </w:rPr>
        <w:tab/>
      </w:r>
    </w:p>
    <w:p w:rsidR="00710122" w:rsidRDefault="00710122" w:rsidP="00866527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 xml:space="preserve">b) rozloha Afriky </w:t>
      </w:r>
      <w:r w:rsidRPr="004E2376">
        <w:rPr>
          <w:rFonts w:ascii="Arial" w:hAnsi="Arial" w:cs="Arial"/>
          <w:b/>
          <w:lang w:val="sk-SK"/>
        </w:rPr>
        <w:t>– 30,4 mil</w:t>
      </w:r>
      <w:r>
        <w:rPr>
          <w:rFonts w:ascii="Arial" w:hAnsi="Arial" w:cs="Arial"/>
          <w:lang w:val="sk-SK"/>
        </w:rPr>
        <w:t>.</w:t>
      </w:r>
    </w:p>
    <w:p w:rsidR="00710122" w:rsidRDefault="00710122" w:rsidP="00866527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  <w:t xml:space="preserve">c) najvyšší bod (názov a nadmorská výška) </w:t>
      </w:r>
      <w:r w:rsidRPr="004E2376">
        <w:rPr>
          <w:rFonts w:ascii="Arial" w:hAnsi="Arial" w:cs="Arial"/>
          <w:b/>
          <w:lang w:val="sk-SK"/>
        </w:rPr>
        <w:t xml:space="preserve">– Kilimandžáro – </w:t>
      </w:r>
      <w:proofErr w:type="spellStart"/>
      <w:r w:rsidRPr="004E2376">
        <w:rPr>
          <w:rFonts w:ascii="Arial" w:hAnsi="Arial" w:cs="Arial"/>
          <w:b/>
          <w:lang w:val="sk-SK"/>
        </w:rPr>
        <w:t>Uhuru</w:t>
      </w:r>
      <w:proofErr w:type="spellEnd"/>
      <w:r w:rsidRPr="004E2376">
        <w:rPr>
          <w:rFonts w:ascii="Arial" w:hAnsi="Arial" w:cs="Arial"/>
          <w:b/>
          <w:lang w:val="sk-SK"/>
        </w:rPr>
        <w:t xml:space="preserve"> (</w:t>
      </w:r>
      <w:proofErr w:type="spellStart"/>
      <w:r w:rsidRPr="004E2376">
        <w:rPr>
          <w:rFonts w:ascii="Arial" w:hAnsi="Arial" w:cs="Arial"/>
          <w:b/>
          <w:lang w:val="sk-SK"/>
        </w:rPr>
        <w:t>Kibo</w:t>
      </w:r>
      <w:proofErr w:type="spellEnd"/>
      <w:r w:rsidRPr="004E2376">
        <w:rPr>
          <w:rFonts w:ascii="Arial" w:hAnsi="Arial" w:cs="Arial"/>
          <w:b/>
          <w:lang w:val="sk-SK"/>
        </w:rPr>
        <w:t xml:space="preserve">) </w:t>
      </w:r>
      <w:smartTag w:uri="urn:schemas-microsoft-com:office:smarttags" w:element="metricconverter">
        <w:smartTagPr>
          <w:attr w:name="ProductID" w:val="5 895 m"/>
        </w:smartTagPr>
        <w:r w:rsidRPr="004E2376">
          <w:rPr>
            <w:rFonts w:ascii="Arial" w:hAnsi="Arial" w:cs="Arial"/>
            <w:b/>
            <w:lang w:val="sk-SK"/>
          </w:rPr>
          <w:t xml:space="preserve">5 895 </w:t>
        </w:r>
        <w:proofErr w:type="spellStart"/>
        <w:r w:rsidRPr="004E2376">
          <w:rPr>
            <w:rFonts w:ascii="Arial" w:hAnsi="Arial" w:cs="Arial"/>
            <w:b/>
            <w:lang w:val="sk-SK"/>
          </w:rPr>
          <w:t>m</w:t>
        </w:r>
      </w:smartTag>
      <w:r w:rsidRPr="004E2376">
        <w:rPr>
          <w:rFonts w:ascii="Arial" w:hAnsi="Arial" w:cs="Arial"/>
          <w:b/>
          <w:lang w:val="sk-SK"/>
        </w:rPr>
        <w:t>.n.m</w:t>
      </w:r>
      <w:proofErr w:type="spellEnd"/>
      <w:r w:rsidRPr="004E2376">
        <w:rPr>
          <w:rFonts w:ascii="Arial" w:hAnsi="Arial" w:cs="Arial"/>
          <w:b/>
          <w:lang w:val="sk-SK"/>
        </w:rPr>
        <w:t>.</w:t>
      </w:r>
    </w:p>
    <w:p w:rsidR="00710122" w:rsidRPr="001B2568" w:rsidRDefault="00710122" w:rsidP="00866527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ab/>
        <w:t xml:space="preserve">d) najnižší bod (názov a výška) – </w:t>
      </w:r>
      <w:proofErr w:type="spellStart"/>
      <w:r w:rsidRPr="004E2376">
        <w:rPr>
          <w:rFonts w:ascii="Arial" w:hAnsi="Arial" w:cs="Arial"/>
          <w:b/>
          <w:lang w:val="sk-SK"/>
        </w:rPr>
        <w:t>Assalská</w:t>
      </w:r>
      <w:proofErr w:type="spellEnd"/>
      <w:r w:rsidRPr="004E2376">
        <w:rPr>
          <w:rFonts w:ascii="Arial" w:hAnsi="Arial" w:cs="Arial"/>
          <w:b/>
          <w:lang w:val="sk-SK"/>
        </w:rPr>
        <w:t xml:space="preserve"> preliačina –155 m</w:t>
      </w:r>
      <w:r>
        <w:rPr>
          <w:rFonts w:ascii="Arial" w:hAnsi="Arial" w:cs="Arial"/>
          <w:b/>
          <w:lang w:val="sk-SK"/>
        </w:rPr>
        <w:tab/>
        <w:t>(</w:t>
      </w:r>
      <w:smartTag w:uri="urn:schemas-microsoft-com:office:smarttags" w:element="metricconverter">
        <w:smartTagPr>
          <w:attr w:name="ProductID" w:val="-176 m"/>
        </w:smartTagPr>
        <w:r>
          <w:rPr>
            <w:rFonts w:ascii="Arial" w:hAnsi="Arial" w:cs="Arial"/>
            <w:b/>
            <w:lang w:val="sk-SK"/>
          </w:rPr>
          <w:t>-176 m</w:t>
        </w:r>
      </w:smartTag>
      <w:r>
        <w:rPr>
          <w:rFonts w:ascii="Arial" w:hAnsi="Arial" w:cs="Arial"/>
          <w:b/>
          <w:lang w:val="sk-SK"/>
        </w:rPr>
        <w:t>)</w:t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  <w:t>6</w:t>
      </w:r>
      <w:r w:rsidRPr="001B2568">
        <w:rPr>
          <w:rFonts w:ascii="Arial" w:hAnsi="Arial" w:cs="Arial"/>
          <w:b/>
          <w:lang w:val="sk-SK"/>
        </w:rPr>
        <w:t xml:space="preserve"> b.</w:t>
      </w:r>
    </w:p>
    <w:p w:rsidR="00710122" w:rsidRPr="001B2568" w:rsidRDefault="00710122" w:rsidP="00866527">
      <w:pPr>
        <w:pStyle w:val="Zkladntext"/>
        <w:spacing w:line="276" w:lineRule="auto"/>
        <w:rPr>
          <w:rFonts w:ascii="Arial" w:hAnsi="Arial" w:cs="Arial"/>
          <w:b/>
          <w:lang w:val="sk-SK"/>
        </w:rPr>
      </w:pPr>
    </w:p>
    <w:p w:rsidR="00710122" w:rsidRPr="001B2568" w:rsidRDefault="00710122" w:rsidP="00866527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2</w:t>
      </w:r>
      <w:r w:rsidRPr="001B2568">
        <w:rPr>
          <w:rFonts w:ascii="Arial" w:hAnsi="Arial" w:cs="Arial"/>
          <w:lang w:val="sk-SK"/>
        </w:rPr>
        <w:t xml:space="preserve">. </w:t>
      </w:r>
      <w:r w:rsidRPr="004E2376">
        <w:rPr>
          <w:rFonts w:ascii="Arial" w:hAnsi="Arial" w:cs="Arial"/>
          <w:u w:val="single"/>
          <w:lang w:val="sk-SK"/>
        </w:rPr>
        <w:t>Doplňte more alebo oceán do ktorého sa rieka vlieva.</w:t>
      </w:r>
    </w:p>
    <w:p w:rsidR="00710122" w:rsidRDefault="00710122" w:rsidP="00866527">
      <w:pPr>
        <w:pStyle w:val="Zkladntext"/>
        <w:spacing w:line="276" w:lineRule="auto"/>
        <w:rPr>
          <w:rFonts w:ascii="Arial" w:hAnsi="Arial" w:cs="Arial"/>
          <w:lang w:val="sk-SK"/>
        </w:rPr>
      </w:pPr>
      <w:r w:rsidRPr="001B2568">
        <w:rPr>
          <w:rFonts w:ascii="Arial" w:hAnsi="Arial" w:cs="Arial"/>
          <w:lang w:val="sk-SK"/>
        </w:rPr>
        <w:t xml:space="preserve"> 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lang w:val="sk-SK"/>
        </w:rPr>
        <w:t xml:space="preserve">Kongo – </w:t>
      </w:r>
      <w:r w:rsidRPr="001B2568">
        <w:rPr>
          <w:rFonts w:ascii="Arial" w:hAnsi="Arial" w:cs="Arial"/>
          <w:b/>
          <w:lang w:val="sk-SK"/>
        </w:rPr>
        <w:t>Atlantický o.</w:t>
      </w:r>
      <w:r w:rsidRPr="001B2568">
        <w:rPr>
          <w:rFonts w:ascii="Arial" w:hAnsi="Arial" w:cs="Arial"/>
          <w:lang w:val="sk-SK"/>
        </w:rPr>
        <w:t xml:space="preserve">, </w:t>
      </w:r>
    </w:p>
    <w:p w:rsidR="00710122" w:rsidRDefault="00710122" w:rsidP="00866527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lang w:val="sk-SK"/>
        </w:rPr>
        <w:t xml:space="preserve">Zambezi – </w:t>
      </w:r>
      <w:r w:rsidRPr="001B2568">
        <w:rPr>
          <w:rFonts w:ascii="Arial" w:hAnsi="Arial" w:cs="Arial"/>
          <w:b/>
          <w:lang w:val="sk-SK"/>
        </w:rPr>
        <w:t>Indický o.,</w:t>
      </w:r>
      <w:r w:rsidRPr="001B2568">
        <w:rPr>
          <w:rFonts w:ascii="Arial" w:hAnsi="Arial" w:cs="Arial"/>
          <w:lang w:val="sk-SK"/>
        </w:rPr>
        <w:t xml:space="preserve"> </w:t>
      </w:r>
    </w:p>
    <w:p w:rsidR="00710122" w:rsidRPr="001B2568" w:rsidRDefault="00710122" w:rsidP="00866527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lang w:val="sk-SK"/>
        </w:rPr>
        <w:t xml:space="preserve">Niger – </w:t>
      </w:r>
      <w:r w:rsidRPr="001B2568">
        <w:rPr>
          <w:rFonts w:ascii="Arial" w:hAnsi="Arial" w:cs="Arial"/>
          <w:b/>
          <w:lang w:val="sk-SK"/>
        </w:rPr>
        <w:t>Atlantický o.</w:t>
      </w:r>
      <w:r w:rsidRPr="001B2568">
        <w:rPr>
          <w:rFonts w:ascii="Arial" w:hAnsi="Arial" w:cs="Arial"/>
          <w:lang w:val="sk-SK"/>
        </w:rPr>
        <w:t xml:space="preserve">, </w:t>
      </w:r>
    </w:p>
    <w:p w:rsidR="00710122" w:rsidRDefault="00710122" w:rsidP="00866527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lang w:val="sk-SK"/>
        </w:rPr>
        <w:t xml:space="preserve">Níl – </w:t>
      </w:r>
      <w:r w:rsidRPr="001B2568">
        <w:rPr>
          <w:rFonts w:ascii="Arial" w:hAnsi="Arial" w:cs="Arial"/>
          <w:b/>
          <w:lang w:val="sk-SK"/>
        </w:rPr>
        <w:t>Stredozemné more</w:t>
      </w:r>
      <w:r w:rsidRPr="001B2568">
        <w:rPr>
          <w:rFonts w:ascii="Arial" w:hAnsi="Arial" w:cs="Arial"/>
          <w:lang w:val="sk-SK"/>
        </w:rPr>
        <w:t xml:space="preserve">, </w:t>
      </w:r>
    </w:p>
    <w:p w:rsidR="00710122" w:rsidRPr="001B2568" w:rsidRDefault="00710122" w:rsidP="00866527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proofErr w:type="spellStart"/>
      <w:r w:rsidRPr="001B2568">
        <w:rPr>
          <w:rFonts w:ascii="Arial" w:hAnsi="Arial" w:cs="Arial"/>
          <w:lang w:val="sk-SK"/>
        </w:rPr>
        <w:t>Limpopo</w:t>
      </w:r>
      <w:proofErr w:type="spellEnd"/>
      <w:r w:rsidRPr="001B2568">
        <w:rPr>
          <w:rFonts w:ascii="Arial" w:hAnsi="Arial" w:cs="Arial"/>
          <w:lang w:val="sk-SK"/>
        </w:rPr>
        <w:t xml:space="preserve"> – </w:t>
      </w:r>
      <w:r w:rsidRPr="001B2568">
        <w:rPr>
          <w:rFonts w:ascii="Arial" w:hAnsi="Arial" w:cs="Arial"/>
          <w:b/>
          <w:lang w:val="sk-SK"/>
        </w:rPr>
        <w:t>Indický o.</w:t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  <w:t>5 b.</w:t>
      </w:r>
    </w:p>
    <w:p w:rsidR="00710122" w:rsidRPr="001B2568" w:rsidRDefault="00710122" w:rsidP="00866527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710122" w:rsidRPr="004E2376" w:rsidRDefault="00710122" w:rsidP="00866527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>3.  Porovnajte rieku Níl s riekou Kongo a vysvetlite ich vzájomné rozdiely (spolu 3 b.)</w:t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>
        <w:rPr>
          <w:rFonts w:ascii="Arial" w:hAnsi="Arial" w:cs="Arial"/>
          <w:lang w:val="sk-SK"/>
        </w:rPr>
        <w:tab/>
      </w:r>
      <w:r w:rsidRPr="004E2376">
        <w:rPr>
          <w:rFonts w:ascii="Arial" w:hAnsi="Arial" w:cs="Arial"/>
          <w:b/>
          <w:lang w:val="sk-SK"/>
        </w:rPr>
        <w:t>3 b.</w:t>
      </w:r>
    </w:p>
    <w:p w:rsidR="00710122" w:rsidRPr="004E2376" w:rsidRDefault="00710122" w:rsidP="00866527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710122" w:rsidRDefault="00710122" w:rsidP="00866527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4</w:t>
      </w:r>
      <w:r w:rsidRPr="001B2568">
        <w:rPr>
          <w:rFonts w:ascii="Arial" w:hAnsi="Arial" w:cs="Arial"/>
          <w:lang w:val="sk-SK"/>
        </w:rPr>
        <w:t>.</w:t>
      </w:r>
      <w:r>
        <w:rPr>
          <w:rFonts w:ascii="Arial" w:hAnsi="Arial" w:cs="Arial"/>
          <w:lang w:val="sk-SK"/>
        </w:rPr>
        <w:t xml:space="preserve"> Vymenujte</w:t>
      </w:r>
      <w:r w:rsidRPr="001B2568">
        <w:rPr>
          <w:rFonts w:ascii="Arial" w:hAnsi="Arial" w:cs="Arial"/>
          <w:lang w:val="sk-SK"/>
        </w:rPr>
        <w:t xml:space="preserve"> </w:t>
      </w:r>
      <w:r>
        <w:rPr>
          <w:rFonts w:ascii="Arial" w:hAnsi="Arial" w:cs="Arial"/>
          <w:lang w:val="sk-SK"/>
        </w:rPr>
        <w:t>štyri základné</w:t>
      </w:r>
      <w:r w:rsidRPr="001B2568">
        <w:rPr>
          <w:rFonts w:ascii="Arial" w:hAnsi="Arial" w:cs="Arial"/>
          <w:lang w:val="sk-SK"/>
        </w:rPr>
        <w:t xml:space="preserve"> podnebné oblasti Afriky.</w:t>
      </w:r>
      <w:r w:rsidRPr="001B2568">
        <w:rPr>
          <w:rFonts w:ascii="Arial" w:hAnsi="Arial" w:cs="Arial"/>
          <w:lang w:val="sk-SK"/>
        </w:rPr>
        <w:tab/>
      </w:r>
    </w:p>
    <w:p w:rsidR="00710122" w:rsidRPr="001B2568" w:rsidRDefault="00710122" w:rsidP="00866527">
      <w:pPr>
        <w:pStyle w:val="Zkladntext"/>
        <w:spacing w:line="276" w:lineRule="auto"/>
        <w:ind w:firstLine="709"/>
        <w:rPr>
          <w:rFonts w:ascii="Arial" w:hAnsi="Arial" w:cs="Arial"/>
          <w:b/>
          <w:lang w:val="sk-SK"/>
        </w:rPr>
      </w:pPr>
      <w:r w:rsidRPr="001B2568">
        <w:rPr>
          <w:rFonts w:ascii="Arial" w:hAnsi="Arial" w:cs="Arial"/>
          <w:lang w:val="sk-SK"/>
        </w:rPr>
        <w:t>r</w:t>
      </w:r>
      <w:r w:rsidRPr="001B2568">
        <w:rPr>
          <w:rFonts w:ascii="Arial" w:hAnsi="Arial" w:cs="Arial"/>
          <w:b/>
          <w:lang w:val="sk-SK"/>
        </w:rPr>
        <w:t>ovníková, tropická vlhká (pasátová), tropická suchá, subtropická</w:t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  <w:t>4 b.</w:t>
      </w:r>
    </w:p>
    <w:p w:rsidR="00710122" w:rsidRPr="001B2568" w:rsidRDefault="00710122" w:rsidP="00866527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710122" w:rsidRPr="001B2568" w:rsidRDefault="00710122" w:rsidP="00866527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5</w:t>
      </w:r>
      <w:r w:rsidRPr="001B2568">
        <w:rPr>
          <w:rFonts w:ascii="Arial" w:hAnsi="Arial" w:cs="Arial"/>
          <w:lang w:val="sk-SK"/>
        </w:rPr>
        <w:t xml:space="preserve">. </w:t>
      </w:r>
      <w:r w:rsidRPr="001B2568">
        <w:rPr>
          <w:rFonts w:ascii="Arial" w:hAnsi="Arial" w:cs="Arial"/>
          <w:u w:val="single"/>
          <w:lang w:val="sk-SK"/>
        </w:rPr>
        <w:t>Vysvetlite</w:t>
      </w:r>
      <w:r>
        <w:rPr>
          <w:rFonts w:ascii="Arial" w:hAnsi="Arial" w:cs="Arial"/>
          <w:u w:val="single"/>
          <w:lang w:val="sk-SK"/>
        </w:rPr>
        <w:t xml:space="preserve"> dva cudzie výrazy</w:t>
      </w:r>
      <w:r w:rsidRPr="001B2568">
        <w:rPr>
          <w:rFonts w:ascii="Arial" w:hAnsi="Arial" w:cs="Arial"/>
          <w:u w:val="single"/>
          <w:lang w:val="sk-SK"/>
        </w:rPr>
        <w:t>:</w:t>
      </w:r>
      <w:r w:rsidRPr="001B2568">
        <w:rPr>
          <w:rFonts w:ascii="Arial" w:hAnsi="Arial" w:cs="Arial"/>
          <w:lang w:val="sk-SK"/>
        </w:rPr>
        <w:t xml:space="preserve"> V púštnych a </w:t>
      </w:r>
      <w:proofErr w:type="spellStart"/>
      <w:r w:rsidRPr="001B2568">
        <w:rPr>
          <w:rFonts w:ascii="Arial" w:hAnsi="Arial" w:cs="Arial"/>
          <w:lang w:val="sk-SK"/>
        </w:rPr>
        <w:t>polopúštnych</w:t>
      </w:r>
      <w:proofErr w:type="spellEnd"/>
      <w:r w:rsidRPr="001B2568">
        <w:rPr>
          <w:rFonts w:ascii="Arial" w:hAnsi="Arial" w:cs="Arial"/>
          <w:lang w:val="sk-SK"/>
        </w:rPr>
        <w:t xml:space="preserve"> oblastiach sa nachádzajú </w:t>
      </w:r>
      <w:r w:rsidRPr="001B2568">
        <w:rPr>
          <w:rFonts w:ascii="Arial" w:hAnsi="Arial" w:cs="Arial"/>
          <w:u w:val="single"/>
          <w:lang w:val="sk-SK"/>
        </w:rPr>
        <w:t>šoty</w:t>
      </w:r>
      <w:r w:rsidRPr="001B2568">
        <w:rPr>
          <w:rFonts w:ascii="Arial" w:hAnsi="Arial" w:cs="Arial"/>
          <w:lang w:val="sk-SK"/>
        </w:rPr>
        <w:t xml:space="preserve"> a </w:t>
      </w:r>
      <w:proofErr w:type="spellStart"/>
      <w:r w:rsidRPr="001B2568">
        <w:rPr>
          <w:rFonts w:ascii="Arial" w:hAnsi="Arial" w:cs="Arial"/>
          <w:u w:val="single"/>
          <w:lang w:val="sk-SK"/>
        </w:rPr>
        <w:t>vádí</w:t>
      </w:r>
      <w:proofErr w:type="spellEnd"/>
      <w:r w:rsidRPr="001B2568">
        <w:rPr>
          <w:rFonts w:ascii="Arial" w:hAnsi="Arial" w:cs="Arial"/>
          <w:lang w:val="sk-SK"/>
        </w:rPr>
        <w:t>.</w:t>
      </w:r>
    </w:p>
    <w:p w:rsidR="00710122" w:rsidRPr="001B2568" w:rsidRDefault="00710122" w:rsidP="00866527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 w:rsidRPr="001B2568"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>Šoty – slané jazerá</w:t>
      </w:r>
      <w:r w:rsidRPr="001B2568">
        <w:rPr>
          <w:rFonts w:ascii="Arial" w:hAnsi="Arial" w:cs="Arial"/>
          <w:b/>
          <w:lang w:val="sk-SK"/>
        </w:rPr>
        <w:tab/>
      </w:r>
      <w:proofErr w:type="spellStart"/>
      <w:r w:rsidRPr="001B2568">
        <w:rPr>
          <w:rFonts w:ascii="Arial" w:hAnsi="Arial" w:cs="Arial"/>
          <w:b/>
          <w:lang w:val="sk-SK"/>
        </w:rPr>
        <w:t>Vádí</w:t>
      </w:r>
      <w:proofErr w:type="spellEnd"/>
      <w:r w:rsidRPr="001B2568">
        <w:rPr>
          <w:rFonts w:ascii="Arial" w:hAnsi="Arial" w:cs="Arial"/>
          <w:b/>
          <w:lang w:val="sk-SK"/>
        </w:rPr>
        <w:t xml:space="preserve"> – </w:t>
      </w:r>
      <w:proofErr w:type="spellStart"/>
      <w:r w:rsidRPr="001B2568">
        <w:rPr>
          <w:rFonts w:ascii="Arial" w:hAnsi="Arial" w:cs="Arial"/>
          <w:b/>
          <w:lang w:val="sk-SK"/>
        </w:rPr>
        <w:t>ktorytá</w:t>
      </w:r>
      <w:proofErr w:type="spellEnd"/>
      <w:r w:rsidRPr="001B2568">
        <w:rPr>
          <w:rFonts w:ascii="Arial" w:hAnsi="Arial" w:cs="Arial"/>
          <w:b/>
          <w:lang w:val="sk-SK"/>
        </w:rPr>
        <w:t xml:space="preserve"> občasných riek</w:t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>2 b.</w:t>
      </w:r>
    </w:p>
    <w:p w:rsidR="00710122" w:rsidRPr="001B2568" w:rsidRDefault="00710122" w:rsidP="00866527">
      <w:pPr>
        <w:pStyle w:val="Zkladntext"/>
        <w:spacing w:line="276" w:lineRule="auto"/>
        <w:rPr>
          <w:rFonts w:ascii="Arial" w:hAnsi="Arial" w:cs="Arial"/>
          <w:b/>
          <w:lang w:val="sk-SK"/>
        </w:rPr>
      </w:pPr>
    </w:p>
    <w:p w:rsidR="00710122" w:rsidRDefault="00710122" w:rsidP="00866527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6</w:t>
      </w:r>
      <w:r w:rsidRPr="001B2568">
        <w:rPr>
          <w:rFonts w:ascii="Arial" w:hAnsi="Arial" w:cs="Arial"/>
          <w:lang w:val="sk-SK"/>
        </w:rPr>
        <w:t xml:space="preserve">. </w:t>
      </w:r>
      <w:r>
        <w:rPr>
          <w:rFonts w:ascii="Arial" w:hAnsi="Arial" w:cs="Arial"/>
          <w:lang w:val="sk-SK"/>
        </w:rPr>
        <w:t>Napíšte aspoň jednu prírodnú o</w:t>
      </w:r>
      <w:r w:rsidRPr="001B2568">
        <w:rPr>
          <w:rFonts w:ascii="Arial" w:hAnsi="Arial" w:cs="Arial"/>
          <w:lang w:val="sk-SK"/>
        </w:rPr>
        <w:t>blasť s</w:t>
      </w:r>
      <w:r>
        <w:rPr>
          <w:rFonts w:ascii="Arial" w:hAnsi="Arial" w:cs="Arial"/>
          <w:lang w:val="sk-SK"/>
        </w:rPr>
        <w:t xml:space="preserve"> veľmi </w:t>
      </w:r>
      <w:r w:rsidRPr="001B2568">
        <w:rPr>
          <w:rFonts w:ascii="Arial" w:hAnsi="Arial" w:cs="Arial"/>
          <w:lang w:val="sk-SK"/>
        </w:rPr>
        <w:t xml:space="preserve">nízkou hustotou zaľudnenia. </w:t>
      </w:r>
    </w:p>
    <w:p w:rsidR="00710122" w:rsidRPr="001B2568" w:rsidRDefault="00710122" w:rsidP="00866527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ab/>
        <w:t xml:space="preserve">-  </w:t>
      </w:r>
      <w:r w:rsidRPr="001B2568">
        <w:rPr>
          <w:rFonts w:ascii="Arial" w:hAnsi="Arial" w:cs="Arial"/>
          <w:b/>
          <w:lang w:val="sk-SK"/>
        </w:rPr>
        <w:t>púšte + rovníkové pralesy</w:t>
      </w:r>
      <w:r w:rsidRPr="001B2568"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>1 b.</w:t>
      </w:r>
    </w:p>
    <w:p w:rsidR="00710122" w:rsidRPr="001B2568" w:rsidRDefault="00710122" w:rsidP="00866527">
      <w:pPr>
        <w:pStyle w:val="Zkladntext"/>
        <w:spacing w:line="276" w:lineRule="auto"/>
        <w:rPr>
          <w:rFonts w:ascii="Arial" w:hAnsi="Arial" w:cs="Arial"/>
          <w:b/>
          <w:lang w:val="sk-SK"/>
        </w:rPr>
      </w:pPr>
    </w:p>
    <w:p w:rsidR="00710122" w:rsidRDefault="00710122" w:rsidP="00866527">
      <w:pPr>
        <w:pStyle w:val="Zkladntext"/>
        <w:spacing w:line="276" w:lineRule="auto"/>
        <w:ind w:left="709" w:hanging="709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7</w:t>
      </w:r>
      <w:r w:rsidRPr="001B2568">
        <w:rPr>
          <w:rFonts w:ascii="Arial" w:hAnsi="Arial" w:cs="Arial"/>
          <w:lang w:val="sk-SK"/>
        </w:rPr>
        <w:t xml:space="preserve">. </w:t>
      </w:r>
      <w:r>
        <w:rPr>
          <w:rFonts w:ascii="Arial" w:hAnsi="Arial" w:cs="Arial"/>
          <w:lang w:val="sk-SK"/>
        </w:rPr>
        <w:t>Napíšte aspoň tri</w:t>
      </w:r>
      <w:r w:rsidRPr="001B2568">
        <w:rPr>
          <w:rFonts w:ascii="Arial" w:hAnsi="Arial" w:cs="Arial"/>
          <w:lang w:val="sk-SK"/>
        </w:rPr>
        <w:t xml:space="preserve"> problémy</w:t>
      </w:r>
      <w:r>
        <w:rPr>
          <w:rFonts w:ascii="Arial" w:hAnsi="Arial" w:cs="Arial"/>
          <w:lang w:val="sk-SK"/>
        </w:rPr>
        <w:t xml:space="preserve">, ktoré trápia </w:t>
      </w:r>
      <w:r w:rsidRPr="001B2568">
        <w:rPr>
          <w:rFonts w:ascii="Arial" w:hAnsi="Arial" w:cs="Arial"/>
          <w:lang w:val="sk-SK"/>
        </w:rPr>
        <w:t>Afrik</w:t>
      </w:r>
      <w:r>
        <w:rPr>
          <w:rFonts w:ascii="Arial" w:hAnsi="Arial" w:cs="Arial"/>
          <w:lang w:val="sk-SK"/>
        </w:rPr>
        <w:t>u</w:t>
      </w:r>
      <w:r w:rsidRPr="001B2568">
        <w:rPr>
          <w:rFonts w:ascii="Arial" w:hAnsi="Arial" w:cs="Arial"/>
          <w:lang w:val="sk-SK"/>
        </w:rPr>
        <w:t>.</w:t>
      </w:r>
      <w:r w:rsidRPr="001B2568">
        <w:rPr>
          <w:rFonts w:ascii="Arial" w:hAnsi="Arial" w:cs="Arial"/>
          <w:lang w:val="sk-SK"/>
        </w:rPr>
        <w:tab/>
      </w:r>
    </w:p>
    <w:p w:rsidR="00710122" w:rsidRDefault="00710122" w:rsidP="00866527">
      <w:pPr>
        <w:pStyle w:val="Zkladntext"/>
        <w:spacing w:line="276" w:lineRule="auto"/>
        <w:ind w:left="709"/>
        <w:rPr>
          <w:rFonts w:ascii="Arial" w:hAnsi="Arial" w:cs="Arial"/>
          <w:b/>
          <w:lang w:val="sk-SK"/>
        </w:rPr>
      </w:pPr>
      <w:r w:rsidRPr="001B2568">
        <w:rPr>
          <w:rFonts w:ascii="Arial" w:hAnsi="Arial" w:cs="Arial"/>
          <w:b/>
          <w:lang w:val="sk-SK"/>
        </w:rPr>
        <w:lastRenderedPageBreak/>
        <w:t xml:space="preserve">nedostatok potravy, pitnej vody, zlá infraštruktúra, ťažké prírodné podmienky, </w:t>
      </w:r>
    </w:p>
    <w:p w:rsidR="00710122" w:rsidRPr="001B2568" w:rsidRDefault="00710122" w:rsidP="00866527">
      <w:pPr>
        <w:pStyle w:val="Zkladntext"/>
        <w:spacing w:line="276" w:lineRule="auto"/>
        <w:ind w:left="709"/>
        <w:rPr>
          <w:rFonts w:ascii="Arial" w:hAnsi="Arial" w:cs="Arial"/>
          <w:b/>
          <w:lang w:val="sk-SK"/>
        </w:rPr>
      </w:pPr>
      <w:r w:rsidRPr="001B2568">
        <w:rPr>
          <w:rFonts w:ascii="Arial" w:hAnsi="Arial" w:cs="Arial"/>
          <w:b/>
          <w:lang w:val="sk-SK"/>
        </w:rPr>
        <w:t>časté</w:t>
      </w:r>
      <w:r>
        <w:rPr>
          <w:rFonts w:ascii="Arial" w:hAnsi="Arial" w:cs="Arial"/>
          <w:b/>
          <w:lang w:val="sk-SK"/>
        </w:rPr>
        <w:t xml:space="preserve"> </w:t>
      </w:r>
      <w:proofErr w:type="spellStart"/>
      <w:r>
        <w:rPr>
          <w:rFonts w:ascii="Arial" w:hAnsi="Arial" w:cs="Arial"/>
          <w:b/>
          <w:lang w:val="sk-SK"/>
        </w:rPr>
        <w:t>vojenskéh</w:t>
      </w:r>
      <w:proofErr w:type="spellEnd"/>
      <w:r w:rsidRPr="001B2568">
        <w:rPr>
          <w:rFonts w:ascii="Arial" w:hAnsi="Arial" w:cs="Arial"/>
          <w:b/>
          <w:lang w:val="sk-SK"/>
        </w:rPr>
        <w:t xml:space="preserve"> nepokoje, zlá zdravotné starostlivosť, </w:t>
      </w:r>
      <w:r>
        <w:rPr>
          <w:rFonts w:ascii="Arial" w:hAnsi="Arial" w:cs="Arial"/>
          <w:b/>
          <w:lang w:val="sk-SK"/>
        </w:rPr>
        <w:t>analfabetizmus,...</w:t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  <w:t>3 b.</w:t>
      </w:r>
    </w:p>
    <w:p w:rsidR="00710122" w:rsidRPr="001B2568" w:rsidRDefault="00710122" w:rsidP="00866527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 w:rsidRPr="001B2568">
        <w:rPr>
          <w:rFonts w:ascii="Arial" w:hAnsi="Arial" w:cs="Arial"/>
          <w:b/>
          <w:lang w:val="sk-SK"/>
        </w:rPr>
        <w:t xml:space="preserve">    </w:t>
      </w:r>
    </w:p>
    <w:p w:rsidR="00710122" w:rsidRPr="001B2568" w:rsidRDefault="00710122" w:rsidP="00866527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8</w:t>
      </w:r>
      <w:r w:rsidRPr="001B2568">
        <w:rPr>
          <w:rFonts w:ascii="Arial" w:hAnsi="Arial" w:cs="Arial"/>
          <w:lang w:val="sk-SK"/>
        </w:rPr>
        <w:t xml:space="preserve">. Nasledujúce štáty roztrieďte do 2 skupín podľa príslušnosti väčšiny obyvateľov </w:t>
      </w:r>
    </w:p>
    <w:p w:rsidR="00710122" w:rsidRPr="001B2568" w:rsidRDefault="00710122" w:rsidP="00866527">
      <w:pPr>
        <w:pStyle w:val="Zkladntext"/>
        <w:spacing w:line="276" w:lineRule="auto"/>
        <w:rPr>
          <w:rFonts w:ascii="Arial" w:hAnsi="Arial" w:cs="Arial"/>
          <w:lang w:val="sk-SK"/>
        </w:rPr>
      </w:pPr>
      <w:r w:rsidRPr="001B2568">
        <w:rPr>
          <w:rFonts w:ascii="Arial" w:hAnsi="Arial" w:cs="Arial"/>
          <w:lang w:val="sk-SK"/>
        </w:rPr>
        <w:t xml:space="preserve">    </w:t>
      </w:r>
      <w:r>
        <w:rPr>
          <w:rFonts w:ascii="Arial" w:hAnsi="Arial" w:cs="Arial"/>
          <w:lang w:val="sk-SK"/>
        </w:rPr>
        <w:t xml:space="preserve">  </w:t>
      </w:r>
      <w:r w:rsidRPr="001B2568">
        <w:rPr>
          <w:rFonts w:ascii="Arial" w:hAnsi="Arial" w:cs="Arial"/>
          <w:lang w:val="sk-SK"/>
        </w:rPr>
        <w:t>k </w:t>
      </w:r>
      <w:proofErr w:type="spellStart"/>
      <w:r>
        <w:rPr>
          <w:rFonts w:ascii="Arial" w:hAnsi="Arial" w:cs="Arial"/>
          <w:lang w:val="sk-SK"/>
        </w:rPr>
        <w:t>europoidnej</w:t>
      </w:r>
      <w:proofErr w:type="spellEnd"/>
      <w:r w:rsidRPr="001B2568">
        <w:rPr>
          <w:rFonts w:ascii="Arial" w:hAnsi="Arial" w:cs="Arial"/>
          <w:lang w:val="sk-SK"/>
        </w:rPr>
        <w:t xml:space="preserve"> alebo </w:t>
      </w:r>
      <w:r>
        <w:rPr>
          <w:rFonts w:ascii="Arial" w:hAnsi="Arial" w:cs="Arial"/>
          <w:lang w:val="sk-SK"/>
        </w:rPr>
        <w:t>ekvatoriálnej</w:t>
      </w:r>
      <w:r w:rsidRPr="001B2568">
        <w:rPr>
          <w:rFonts w:ascii="Arial" w:hAnsi="Arial" w:cs="Arial"/>
          <w:lang w:val="sk-SK"/>
        </w:rPr>
        <w:t xml:space="preserve"> rase. (Egypt,</w:t>
      </w:r>
      <w:r w:rsidRPr="004E2376">
        <w:rPr>
          <w:rFonts w:ascii="Arial" w:hAnsi="Arial" w:cs="Arial"/>
          <w:lang w:val="sk-SK"/>
        </w:rPr>
        <w:t xml:space="preserve"> </w:t>
      </w:r>
      <w:r w:rsidRPr="001B2568">
        <w:rPr>
          <w:rFonts w:ascii="Arial" w:hAnsi="Arial" w:cs="Arial"/>
          <w:lang w:val="sk-SK"/>
        </w:rPr>
        <w:t>Tanzánia</w:t>
      </w:r>
      <w:r>
        <w:rPr>
          <w:rFonts w:ascii="Arial" w:hAnsi="Arial" w:cs="Arial"/>
          <w:lang w:val="sk-SK"/>
        </w:rPr>
        <w:t>,</w:t>
      </w:r>
      <w:r w:rsidRPr="001B2568">
        <w:rPr>
          <w:rFonts w:ascii="Arial" w:hAnsi="Arial" w:cs="Arial"/>
          <w:lang w:val="sk-SK"/>
        </w:rPr>
        <w:t xml:space="preserve"> Guinea, Maroko, Angola, Tunisko)</w:t>
      </w:r>
    </w:p>
    <w:p w:rsidR="00710122" w:rsidRPr="001B2568" w:rsidRDefault="00710122" w:rsidP="00866527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ab/>
      </w:r>
      <w:proofErr w:type="spellStart"/>
      <w:r>
        <w:rPr>
          <w:rFonts w:ascii="Arial" w:hAnsi="Arial" w:cs="Arial"/>
          <w:lang w:val="sk-SK"/>
        </w:rPr>
        <w:t>europoidná</w:t>
      </w:r>
      <w:proofErr w:type="spellEnd"/>
      <w:r w:rsidRPr="001B2568">
        <w:rPr>
          <w:rFonts w:ascii="Arial" w:hAnsi="Arial" w:cs="Arial"/>
          <w:lang w:val="sk-SK"/>
        </w:rPr>
        <w:t xml:space="preserve"> – </w:t>
      </w:r>
      <w:r w:rsidRPr="001B2568">
        <w:rPr>
          <w:rFonts w:ascii="Arial" w:hAnsi="Arial" w:cs="Arial"/>
          <w:b/>
          <w:lang w:val="sk-SK"/>
        </w:rPr>
        <w:t>Egypt, Maroko, Tunis</w:t>
      </w:r>
    </w:p>
    <w:p w:rsidR="00710122" w:rsidRPr="001B2568" w:rsidRDefault="00710122" w:rsidP="00866527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ab/>
        <w:t>ekvatoriálna</w:t>
      </w:r>
      <w:r w:rsidRPr="001B2568">
        <w:rPr>
          <w:rFonts w:ascii="Arial" w:hAnsi="Arial" w:cs="Arial"/>
          <w:lang w:val="sk-SK"/>
        </w:rPr>
        <w:t xml:space="preserve"> – </w:t>
      </w:r>
      <w:r w:rsidRPr="001B2568">
        <w:rPr>
          <w:rFonts w:ascii="Arial" w:hAnsi="Arial" w:cs="Arial"/>
          <w:b/>
          <w:lang w:val="sk-SK"/>
        </w:rPr>
        <w:t>Angola, Guinea, Tanzánia</w:t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  <w:t>6 b.</w:t>
      </w:r>
    </w:p>
    <w:p w:rsidR="00710122" w:rsidRPr="001B2568" w:rsidRDefault="00710122" w:rsidP="00866527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710122" w:rsidRPr="001B2568" w:rsidRDefault="00710122" w:rsidP="00866527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9</w:t>
      </w:r>
      <w:r w:rsidRPr="001B2568">
        <w:rPr>
          <w:rFonts w:ascii="Arial" w:hAnsi="Arial" w:cs="Arial"/>
          <w:lang w:val="sk-SK"/>
        </w:rPr>
        <w:t xml:space="preserve">. </w:t>
      </w:r>
      <w:r>
        <w:rPr>
          <w:rFonts w:ascii="Arial" w:hAnsi="Arial" w:cs="Arial"/>
          <w:u w:val="single"/>
          <w:lang w:val="sk-SK"/>
        </w:rPr>
        <w:t xml:space="preserve">Vyberte správny podiel: </w:t>
      </w:r>
      <w:r w:rsidRPr="001B2568">
        <w:rPr>
          <w:rFonts w:ascii="Arial" w:hAnsi="Arial" w:cs="Arial"/>
          <w:lang w:val="sk-SK"/>
        </w:rPr>
        <w:t>Afrika sa na svetovej hospodárskej produkcii a obchode podieľa:</w:t>
      </w:r>
    </w:p>
    <w:p w:rsidR="00710122" w:rsidRPr="001B2568" w:rsidRDefault="00710122" w:rsidP="00866527">
      <w:pPr>
        <w:pStyle w:val="Zkladntext"/>
        <w:spacing w:line="276" w:lineRule="auto"/>
        <w:ind w:firstLine="709"/>
        <w:rPr>
          <w:rFonts w:ascii="Arial" w:hAnsi="Arial" w:cs="Arial"/>
          <w:b/>
          <w:lang w:val="sk-SK"/>
        </w:rPr>
      </w:pPr>
      <w:r w:rsidRPr="001B2568">
        <w:rPr>
          <w:rFonts w:ascii="Arial" w:hAnsi="Arial" w:cs="Arial"/>
          <w:b/>
          <w:lang w:val="sk-SK"/>
        </w:rPr>
        <w:t>1/10,</w:t>
      </w:r>
      <w:r w:rsidRPr="001B2568"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lang w:val="sk-SK"/>
        </w:rPr>
        <w:tab/>
        <w:t>2/10,</w:t>
      </w:r>
      <w:r w:rsidRPr="001B2568"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lang w:val="sk-SK"/>
        </w:rPr>
        <w:tab/>
        <w:t>4/10,</w:t>
      </w:r>
      <w:r w:rsidRPr="001B2568"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lang w:val="sk-SK"/>
        </w:rPr>
        <w:tab/>
        <w:t>6/10</w:t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  <w:t>1 b.</w:t>
      </w:r>
    </w:p>
    <w:p w:rsidR="00710122" w:rsidRPr="001B2568" w:rsidRDefault="00710122" w:rsidP="00866527">
      <w:pPr>
        <w:pStyle w:val="Zkladntext"/>
        <w:spacing w:line="276" w:lineRule="auto"/>
        <w:ind w:firstLine="709"/>
        <w:rPr>
          <w:rFonts w:ascii="Arial" w:hAnsi="Arial" w:cs="Arial"/>
          <w:b/>
          <w:lang w:val="sk-SK"/>
        </w:rPr>
      </w:pPr>
    </w:p>
    <w:p w:rsidR="00710122" w:rsidRPr="001B2568" w:rsidRDefault="00710122" w:rsidP="00866527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10</w:t>
      </w:r>
      <w:r w:rsidRPr="001B2568">
        <w:rPr>
          <w:rFonts w:ascii="Arial" w:hAnsi="Arial" w:cs="Arial"/>
          <w:lang w:val="sk-SK"/>
        </w:rPr>
        <w:t>. V poľnohospodárstve Afriky prevláda rastlinná alebo živočíšna výroba?</w:t>
      </w:r>
    </w:p>
    <w:p w:rsidR="00710122" w:rsidRPr="001B2568" w:rsidRDefault="00710122" w:rsidP="00866527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 w:rsidRPr="001B2568"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>Rastlinná výroba</w:t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  <w:t>1 b.</w:t>
      </w:r>
    </w:p>
    <w:p w:rsidR="00710122" w:rsidRPr="001B2568" w:rsidRDefault="00710122" w:rsidP="00866527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710122" w:rsidRPr="001B2568" w:rsidRDefault="00710122" w:rsidP="00866527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 w:rsidRPr="001B2568">
        <w:rPr>
          <w:rFonts w:ascii="Arial" w:hAnsi="Arial" w:cs="Arial"/>
          <w:lang w:val="sk-SK"/>
        </w:rPr>
        <w:t>1</w:t>
      </w:r>
      <w:r>
        <w:rPr>
          <w:rFonts w:ascii="Arial" w:hAnsi="Arial" w:cs="Arial"/>
          <w:lang w:val="sk-SK"/>
        </w:rPr>
        <w:t>1</w:t>
      </w:r>
      <w:r w:rsidRPr="001B2568">
        <w:rPr>
          <w:rFonts w:ascii="Arial" w:hAnsi="Arial" w:cs="Arial"/>
          <w:lang w:val="sk-SK"/>
        </w:rPr>
        <w:t>. Ktorý štát</w:t>
      </w:r>
      <w:r>
        <w:rPr>
          <w:rFonts w:ascii="Arial" w:hAnsi="Arial" w:cs="Arial"/>
          <w:lang w:val="sk-SK"/>
        </w:rPr>
        <w:t xml:space="preserve"> Afriky</w:t>
      </w:r>
      <w:r w:rsidRPr="001B2568">
        <w:rPr>
          <w:rFonts w:ascii="Arial" w:hAnsi="Arial" w:cs="Arial"/>
          <w:lang w:val="sk-SK"/>
        </w:rPr>
        <w:t xml:space="preserve"> má najväčšiu námornú flotilu sveta?</w:t>
      </w:r>
      <w:r w:rsidRPr="001B2568">
        <w:rPr>
          <w:rFonts w:ascii="Arial" w:hAnsi="Arial" w:cs="Arial"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>Libéria</w:t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b/>
          <w:lang w:val="sk-SK"/>
        </w:rPr>
        <w:tab/>
      </w:r>
      <w:r w:rsidRPr="001B2568">
        <w:rPr>
          <w:rFonts w:ascii="Arial" w:hAnsi="Arial" w:cs="Arial"/>
          <w:b/>
          <w:lang w:val="sk-SK"/>
        </w:rPr>
        <w:t>1 b.</w:t>
      </w:r>
    </w:p>
    <w:p w:rsidR="00710122" w:rsidRPr="001B2568" w:rsidRDefault="00710122" w:rsidP="002720EE">
      <w:pPr>
        <w:pStyle w:val="Zkladntext"/>
        <w:rPr>
          <w:rFonts w:ascii="Arial" w:hAnsi="Arial" w:cs="Arial"/>
          <w:lang w:val="sk-SK"/>
        </w:rPr>
      </w:pPr>
    </w:p>
    <w:p w:rsidR="00710122" w:rsidRDefault="00710122" w:rsidP="002720EE">
      <w:pPr>
        <w:pStyle w:val="Zkladntext"/>
        <w:rPr>
          <w:rFonts w:ascii="Arial" w:hAnsi="Arial" w:cs="Arial"/>
          <w:lang w:val="sk-SK"/>
        </w:rPr>
      </w:pPr>
    </w:p>
    <w:p w:rsidR="00710122" w:rsidRDefault="00710122" w:rsidP="002720EE">
      <w:pPr>
        <w:pStyle w:val="Zkladntext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Spolu: 33 bodov</w:t>
      </w:r>
    </w:p>
    <w:p w:rsidR="00710122" w:rsidRDefault="00710122" w:rsidP="002720EE">
      <w:pPr>
        <w:pStyle w:val="Zkladntext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ab/>
      </w:r>
    </w:p>
    <w:sectPr w:rsidR="00710122" w:rsidSect="005706F4">
      <w:pgSz w:w="12240" w:h="15840"/>
      <w:pgMar w:top="624" w:right="851" w:bottom="624" w:left="1418" w:header="709" w:footer="709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85974"/>
    <w:multiLevelType w:val="hybridMultilevel"/>
    <w:tmpl w:val="DC902DB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04D1033"/>
    <w:multiLevelType w:val="hybridMultilevel"/>
    <w:tmpl w:val="3E580984"/>
    <w:lvl w:ilvl="0" w:tplc="FF84F5E0">
      <w:start w:val="1"/>
      <w:numFmt w:val="decimal"/>
      <w:lvlText w:val="%1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  <w:rPr>
        <w:rFonts w:cs="Times New Roman"/>
      </w:rPr>
    </w:lvl>
  </w:abstractNum>
  <w:abstractNum w:abstractNumId="2">
    <w:nsid w:val="123771B6"/>
    <w:multiLevelType w:val="hybridMultilevel"/>
    <w:tmpl w:val="13D08E94"/>
    <w:lvl w:ilvl="0" w:tplc="95EAA43A">
      <w:start w:val="2"/>
      <w:numFmt w:val="lowerLetter"/>
      <w:lvlText w:val="%1)"/>
      <w:lvlJc w:val="left"/>
      <w:pPr>
        <w:tabs>
          <w:tab w:val="num" w:pos="3480"/>
        </w:tabs>
        <w:ind w:left="3480" w:hanging="360"/>
      </w:pPr>
      <w:rPr>
        <w:rFonts w:cs="Times New Roman" w:hint="default"/>
      </w:rPr>
    </w:lvl>
    <w:lvl w:ilvl="1" w:tplc="486CAD10">
      <w:start w:val="5"/>
      <w:numFmt w:val="decimal"/>
      <w:lvlText w:val="%2."/>
      <w:lvlJc w:val="left"/>
      <w:pPr>
        <w:tabs>
          <w:tab w:val="num" w:pos="4200"/>
        </w:tabs>
        <w:ind w:left="4200" w:hanging="360"/>
      </w:pPr>
      <w:rPr>
        <w:rFonts w:cs="Times New Roman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4920"/>
        </w:tabs>
        <w:ind w:left="49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5640"/>
        </w:tabs>
        <w:ind w:left="56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6360"/>
        </w:tabs>
        <w:ind w:left="63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7080"/>
        </w:tabs>
        <w:ind w:left="70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7800"/>
        </w:tabs>
        <w:ind w:left="78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8520"/>
        </w:tabs>
        <w:ind w:left="85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9240"/>
        </w:tabs>
        <w:ind w:left="9240" w:hanging="180"/>
      </w:pPr>
      <w:rPr>
        <w:rFonts w:cs="Times New Roman"/>
      </w:rPr>
    </w:lvl>
  </w:abstractNum>
  <w:abstractNum w:abstractNumId="3">
    <w:nsid w:val="188C6361"/>
    <w:multiLevelType w:val="hybridMultilevel"/>
    <w:tmpl w:val="0798CE84"/>
    <w:lvl w:ilvl="0" w:tplc="523AF81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4">
    <w:nsid w:val="19643BF2"/>
    <w:multiLevelType w:val="hybridMultilevel"/>
    <w:tmpl w:val="0376333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B680F3E"/>
    <w:multiLevelType w:val="hybridMultilevel"/>
    <w:tmpl w:val="E97CF8A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C7C6AFEE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1C2F675A"/>
    <w:multiLevelType w:val="hybridMultilevel"/>
    <w:tmpl w:val="D5F8484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5B967B0"/>
    <w:multiLevelType w:val="hybridMultilevel"/>
    <w:tmpl w:val="3B3A96E0"/>
    <w:lvl w:ilvl="0" w:tplc="201C161A">
      <w:start w:val="1"/>
      <w:numFmt w:val="decimal"/>
      <w:lvlText w:val="%1"/>
      <w:lvlJc w:val="left"/>
      <w:pPr>
        <w:tabs>
          <w:tab w:val="num" w:pos="3192"/>
        </w:tabs>
        <w:ind w:left="3192" w:hanging="360"/>
      </w:pPr>
      <w:rPr>
        <w:rFonts w:ascii="Courier New" w:hAnsi="Courier New" w:cs="Courier New"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3912"/>
        </w:tabs>
        <w:ind w:left="3912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4632"/>
        </w:tabs>
        <w:ind w:left="4632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5352"/>
        </w:tabs>
        <w:ind w:left="5352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6072"/>
        </w:tabs>
        <w:ind w:left="6072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6792"/>
        </w:tabs>
        <w:ind w:left="6792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7512"/>
        </w:tabs>
        <w:ind w:left="7512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8232"/>
        </w:tabs>
        <w:ind w:left="8232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8952"/>
        </w:tabs>
        <w:ind w:left="8952" w:hanging="180"/>
      </w:pPr>
      <w:rPr>
        <w:rFonts w:cs="Times New Roman"/>
      </w:rPr>
    </w:lvl>
  </w:abstractNum>
  <w:abstractNum w:abstractNumId="8">
    <w:nsid w:val="2ED26E42"/>
    <w:multiLevelType w:val="hybridMultilevel"/>
    <w:tmpl w:val="F98AB7F6"/>
    <w:lvl w:ilvl="0" w:tplc="49EC5922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Courier New" w:eastAsia="Times New Roman" w:hAnsi="Courier New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9">
    <w:nsid w:val="38DF0BCF"/>
    <w:multiLevelType w:val="hybridMultilevel"/>
    <w:tmpl w:val="B04E2CF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39BC0EA8"/>
    <w:multiLevelType w:val="hybridMultilevel"/>
    <w:tmpl w:val="9EC6811A"/>
    <w:lvl w:ilvl="0" w:tplc="898AFF3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11">
    <w:nsid w:val="46C12366"/>
    <w:multiLevelType w:val="hybridMultilevel"/>
    <w:tmpl w:val="97203708"/>
    <w:lvl w:ilvl="0" w:tplc="7F9600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503D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66D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64E52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C625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3CDC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02E6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BC91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F01D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4851109C"/>
    <w:multiLevelType w:val="hybridMultilevel"/>
    <w:tmpl w:val="FD5A09F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55254261"/>
    <w:multiLevelType w:val="hybridMultilevel"/>
    <w:tmpl w:val="CE6EE3A8"/>
    <w:lvl w:ilvl="0" w:tplc="497A2FF2">
      <w:start w:val="1"/>
      <w:numFmt w:val="decimal"/>
      <w:lvlText w:val="%1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  <w:rPr>
        <w:rFonts w:cs="Times New Roman"/>
      </w:rPr>
    </w:lvl>
  </w:abstractNum>
  <w:abstractNum w:abstractNumId="14">
    <w:nsid w:val="5CCB247D"/>
    <w:multiLevelType w:val="hybridMultilevel"/>
    <w:tmpl w:val="9C365B3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68641FBF"/>
    <w:multiLevelType w:val="hybridMultilevel"/>
    <w:tmpl w:val="104C8F8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6E051508"/>
    <w:multiLevelType w:val="hybridMultilevel"/>
    <w:tmpl w:val="2946ECA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4274D94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6FB658D5"/>
    <w:multiLevelType w:val="multilevel"/>
    <w:tmpl w:val="34BE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75F51A2A"/>
    <w:multiLevelType w:val="hybridMultilevel"/>
    <w:tmpl w:val="6702325E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7A491DE9"/>
    <w:multiLevelType w:val="multilevel"/>
    <w:tmpl w:val="4120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7CC96CDE"/>
    <w:multiLevelType w:val="hybridMultilevel"/>
    <w:tmpl w:val="C21C1E44"/>
    <w:lvl w:ilvl="0" w:tplc="5D6EBA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F2C0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FC9B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E6DE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D67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E203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605C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488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5E02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5"/>
  </w:num>
  <w:num w:numId="2">
    <w:abstractNumId w:val="18"/>
  </w:num>
  <w:num w:numId="3">
    <w:abstractNumId w:val="13"/>
  </w:num>
  <w:num w:numId="4">
    <w:abstractNumId w:val="1"/>
  </w:num>
  <w:num w:numId="5">
    <w:abstractNumId w:val="7"/>
  </w:num>
  <w:num w:numId="6">
    <w:abstractNumId w:val="8"/>
  </w:num>
  <w:num w:numId="7">
    <w:abstractNumId w:val="15"/>
  </w:num>
  <w:num w:numId="8">
    <w:abstractNumId w:val="4"/>
  </w:num>
  <w:num w:numId="9">
    <w:abstractNumId w:val="9"/>
  </w:num>
  <w:num w:numId="10">
    <w:abstractNumId w:val="6"/>
  </w:num>
  <w:num w:numId="11">
    <w:abstractNumId w:val="12"/>
  </w:num>
  <w:num w:numId="12">
    <w:abstractNumId w:val="14"/>
  </w:num>
  <w:num w:numId="13">
    <w:abstractNumId w:val="16"/>
  </w:num>
  <w:num w:numId="14">
    <w:abstractNumId w:val="0"/>
  </w:num>
  <w:num w:numId="15">
    <w:abstractNumId w:val="2"/>
  </w:num>
  <w:num w:numId="16">
    <w:abstractNumId w:val="10"/>
  </w:num>
  <w:num w:numId="17">
    <w:abstractNumId w:val="3"/>
  </w:num>
  <w:num w:numId="18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9"/>
  <w:hyphenationZone w:val="425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20EE"/>
    <w:rsid w:val="0000086C"/>
    <w:rsid w:val="00004B9C"/>
    <w:rsid w:val="00005CC8"/>
    <w:rsid w:val="00021C96"/>
    <w:rsid w:val="00023371"/>
    <w:rsid w:val="000238F8"/>
    <w:rsid w:val="00024DAC"/>
    <w:rsid w:val="00025ABA"/>
    <w:rsid w:val="0002666A"/>
    <w:rsid w:val="00026B59"/>
    <w:rsid w:val="00032D3F"/>
    <w:rsid w:val="00035116"/>
    <w:rsid w:val="00037DA8"/>
    <w:rsid w:val="00044F9D"/>
    <w:rsid w:val="000450FD"/>
    <w:rsid w:val="00045839"/>
    <w:rsid w:val="00051E93"/>
    <w:rsid w:val="00056297"/>
    <w:rsid w:val="00056510"/>
    <w:rsid w:val="0005703D"/>
    <w:rsid w:val="00061A45"/>
    <w:rsid w:val="0006380D"/>
    <w:rsid w:val="00065AA2"/>
    <w:rsid w:val="000678BE"/>
    <w:rsid w:val="0008129E"/>
    <w:rsid w:val="00085894"/>
    <w:rsid w:val="000A1BBB"/>
    <w:rsid w:val="000A2A73"/>
    <w:rsid w:val="000A77AF"/>
    <w:rsid w:val="000B0959"/>
    <w:rsid w:val="000B22D3"/>
    <w:rsid w:val="000B6A00"/>
    <w:rsid w:val="000C1D15"/>
    <w:rsid w:val="000C323E"/>
    <w:rsid w:val="000C3F19"/>
    <w:rsid w:val="000C4BE8"/>
    <w:rsid w:val="000D7868"/>
    <w:rsid w:val="000E0A36"/>
    <w:rsid w:val="000E2966"/>
    <w:rsid w:val="000E4E5B"/>
    <w:rsid w:val="000E5BB4"/>
    <w:rsid w:val="000F3B89"/>
    <w:rsid w:val="00111361"/>
    <w:rsid w:val="001121BC"/>
    <w:rsid w:val="00114EA9"/>
    <w:rsid w:val="001206D2"/>
    <w:rsid w:val="001227E2"/>
    <w:rsid w:val="00125F8C"/>
    <w:rsid w:val="001305E4"/>
    <w:rsid w:val="00131A41"/>
    <w:rsid w:val="0013208C"/>
    <w:rsid w:val="001329FE"/>
    <w:rsid w:val="00140D68"/>
    <w:rsid w:val="00142C31"/>
    <w:rsid w:val="001434B2"/>
    <w:rsid w:val="00144DF5"/>
    <w:rsid w:val="00150100"/>
    <w:rsid w:val="001534BC"/>
    <w:rsid w:val="00153EDB"/>
    <w:rsid w:val="0015732E"/>
    <w:rsid w:val="001578DF"/>
    <w:rsid w:val="00173C1D"/>
    <w:rsid w:val="00174694"/>
    <w:rsid w:val="001777DD"/>
    <w:rsid w:val="00180CAA"/>
    <w:rsid w:val="00180E1A"/>
    <w:rsid w:val="0018138F"/>
    <w:rsid w:val="001823C9"/>
    <w:rsid w:val="00184888"/>
    <w:rsid w:val="00184E0E"/>
    <w:rsid w:val="00190BF9"/>
    <w:rsid w:val="001947D1"/>
    <w:rsid w:val="0019728E"/>
    <w:rsid w:val="001A018F"/>
    <w:rsid w:val="001A69E7"/>
    <w:rsid w:val="001B2338"/>
    <w:rsid w:val="001B2568"/>
    <w:rsid w:val="001B4464"/>
    <w:rsid w:val="001C0064"/>
    <w:rsid w:val="001C1A8A"/>
    <w:rsid w:val="001C5EEF"/>
    <w:rsid w:val="001D01A8"/>
    <w:rsid w:val="001D0456"/>
    <w:rsid w:val="001D115C"/>
    <w:rsid w:val="001D1315"/>
    <w:rsid w:val="001D45C8"/>
    <w:rsid w:val="001D7B1B"/>
    <w:rsid w:val="001E0838"/>
    <w:rsid w:val="001E1417"/>
    <w:rsid w:val="001E2804"/>
    <w:rsid w:val="001E48AF"/>
    <w:rsid w:val="001F22F2"/>
    <w:rsid w:val="001F42E5"/>
    <w:rsid w:val="001F6493"/>
    <w:rsid w:val="00203BEC"/>
    <w:rsid w:val="002054E9"/>
    <w:rsid w:val="00205CCA"/>
    <w:rsid w:val="002128DF"/>
    <w:rsid w:val="00213FAC"/>
    <w:rsid w:val="00215603"/>
    <w:rsid w:val="00223CCC"/>
    <w:rsid w:val="002271E6"/>
    <w:rsid w:val="002417B4"/>
    <w:rsid w:val="002427A7"/>
    <w:rsid w:val="00243E17"/>
    <w:rsid w:val="00244F9A"/>
    <w:rsid w:val="0024654D"/>
    <w:rsid w:val="00246A06"/>
    <w:rsid w:val="00247840"/>
    <w:rsid w:val="002537B3"/>
    <w:rsid w:val="002558FF"/>
    <w:rsid w:val="00257C98"/>
    <w:rsid w:val="00257CA5"/>
    <w:rsid w:val="00261E1A"/>
    <w:rsid w:val="0026274B"/>
    <w:rsid w:val="002656A5"/>
    <w:rsid w:val="0027080B"/>
    <w:rsid w:val="00270980"/>
    <w:rsid w:val="00270B2D"/>
    <w:rsid w:val="00271D64"/>
    <w:rsid w:val="002720EE"/>
    <w:rsid w:val="002722F7"/>
    <w:rsid w:val="00272FC7"/>
    <w:rsid w:val="0028003D"/>
    <w:rsid w:val="002801AC"/>
    <w:rsid w:val="002807A2"/>
    <w:rsid w:val="00280E7D"/>
    <w:rsid w:val="00281B81"/>
    <w:rsid w:val="0028489C"/>
    <w:rsid w:val="00285124"/>
    <w:rsid w:val="00291090"/>
    <w:rsid w:val="00292B12"/>
    <w:rsid w:val="002953D1"/>
    <w:rsid w:val="00296670"/>
    <w:rsid w:val="002966FD"/>
    <w:rsid w:val="002975D3"/>
    <w:rsid w:val="002A0E67"/>
    <w:rsid w:val="002A14C7"/>
    <w:rsid w:val="002A6747"/>
    <w:rsid w:val="002B1B36"/>
    <w:rsid w:val="002B269E"/>
    <w:rsid w:val="002B3A2D"/>
    <w:rsid w:val="002B4CF6"/>
    <w:rsid w:val="002B4D47"/>
    <w:rsid w:val="002B51C7"/>
    <w:rsid w:val="002B6795"/>
    <w:rsid w:val="002B6F72"/>
    <w:rsid w:val="002C3B71"/>
    <w:rsid w:val="002C4820"/>
    <w:rsid w:val="002C6E9B"/>
    <w:rsid w:val="002D2781"/>
    <w:rsid w:val="002D2D71"/>
    <w:rsid w:val="002D6D0E"/>
    <w:rsid w:val="002E04DB"/>
    <w:rsid w:val="002E5CA4"/>
    <w:rsid w:val="002F66F8"/>
    <w:rsid w:val="00300E7C"/>
    <w:rsid w:val="00304508"/>
    <w:rsid w:val="00305246"/>
    <w:rsid w:val="0030649B"/>
    <w:rsid w:val="0030751A"/>
    <w:rsid w:val="00307AE3"/>
    <w:rsid w:val="00310439"/>
    <w:rsid w:val="003137C5"/>
    <w:rsid w:val="00313ABA"/>
    <w:rsid w:val="00320EED"/>
    <w:rsid w:val="0032563A"/>
    <w:rsid w:val="003308BC"/>
    <w:rsid w:val="00343328"/>
    <w:rsid w:val="00350703"/>
    <w:rsid w:val="00356884"/>
    <w:rsid w:val="0036071C"/>
    <w:rsid w:val="00370483"/>
    <w:rsid w:val="00372234"/>
    <w:rsid w:val="00374494"/>
    <w:rsid w:val="00374D82"/>
    <w:rsid w:val="0037771A"/>
    <w:rsid w:val="00381243"/>
    <w:rsid w:val="003815A9"/>
    <w:rsid w:val="00382579"/>
    <w:rsid w:val="0038505F"/>
    <w:rsid w:val="00386380"/>
    <w:rsid w:val="00393A27"/>
    <w:rsid w:val="003973CC"/>
    <w:rsid w:val="003A021A"/>
    <w:rsid w:val="003A3EFF"/>
    <w:rsid w:val="003A500D"/>
    <w:rsid w:val="003A6A62"/>
    <w:rsid w:val="003A74CC"/>
    <w:rsid w:val="003B64AF"/>
    <w:rsid w:val="003B65F8"/>
    <w:rsid w:val="003B793A"/>
    <w:rsid w:val="003C13CF"/>
    <w:rsid w:val="003C2682"/>
    <w:rsid w:val="003C300E"/>
    <w:rsid w:val="003C7B35"/>
    <w:rsid w:val="003C7C97"/>
    <w:rsid w:val="003D03C1"/>
    <w:rsid w:val="003D04BE"/>
    <w:rsid w:val="003D1E07"/>
    <w:rsid w:val="003D21C6"/>
    <w:rsid w:val="003D274F"/>
    <w:rsid w:val="003D2FB9"/>
    <w:rsid w:val="003D5273"/>
    <w:rsid w:val="003D6752"/>
    <w:rsid w:val="003D6E68"/>
    <w:rsid w:val="003E3C00"/>
    <w:rsid w:val="003E6611"/>
    <w:rsid w:val="003F50AC"/>
    <w:rsid w:val="00400586"/>
    <w:rsid w:val="004053BF"/>
    <w:rsid w:val="00405BDA"/>
    <w:rsid w:val="004067EE"/>
    <w:rsid w:val="00406DBB"/>
    <w:rsid w:val="00407554"/>
    <w:rsid w:val="004111BF"/>
    <w:rsid w:val="00421304"/>
    <w:rsid w:val="004322CC"/>
    <w:rsid w:val="00435A7E"/>
    <w:rsid w:val="00444C3D"/>
    <w:rsid w:val="004462C0"/>
    <w:rsid w:val="0044677C"/>
    <w:rsid w:val="004508CF"/>
    <w:rsid w:val="00453E4E"/>
    <w:rsid w:val="00454086"/>
    <w:rsid w:val="004540AA"/>
    <w:rsid w:val="00461536"/>
    <w:rsid w:val="004627E5"/>
    <w:rsid w:val="00462FFF"/>
    <w:rsid w:val="00480DFB"/>
    <w:rsid w:val="00484A7B"/>
    <w:rsid w:val="00484F65"/>
    <w:rsid w:val="00487D76"/>
    <w:rsid w:val="00492EA9"/>
    <w:rsid w:val="00495B63"/>
    <w:rsid w:val="004A04E8"/>
    <w:rsid w:val="004A4337"/>
    <w:rsid w:val="004A569D"/>
    <w:rsid w:val="004A6632"/>
    <w:rsid w:val="004B1B43"/>
    <w:rsid w:val="004B20B8"/>
    <w:rsid w:val="004B7974"/>
    <w:rsid w:val="004C030F"/>
    <w:rsid w:val="004C2C48"/>
    <w:rsid w:val="004C3C15"/>
    <w:rsid w:val="004C5CCD"/>
    <w:rsid w:val="004C72C1"/>
    <w:rsid w:val="004D1682"/>
    <w:rsid w:val="004D2EE2"/>
    <w:rsid w:val="004D4F9B"/>
    <w:rsid w:val="004D5D6B"/>
    <w:rsid w:val="004D669E"/>
    <w:rsid w:val="004D6845"/>
    <w:rsid w:val="004E0A87"/>
    <w:rsid w:val="004E2376"/>
    <w:rsid w:val="004E5289"/>
    <w:rsid w:val="004E5624"/>
    <w:rsid w:val="004E6A8C"/>
    <w:rsid w:val="004E6B99"/>
    <w:rsid w:val="004F5902"/>
    <w:rsid w:val="004F7A59"/>
    <w:rsid w:val="00502395"/>
    <w:rsid w:val="00510BC0"/>
    <w:rsid w:val="00521731"/>
    <w:rsid w:val="00522927"/>
    <w:rsid w:val="005255CC"/>
    <w:rsid w:val="00530B5D"/>
    <w:rsid w:val="00531A21"/>
    <w:rsid w:val="00533995"/>
    <w:rsid w:val="00542D24"/>
    <w:rsid w:val="00543321"/>
    <w:rsid w:val="005470D0"/>
    <w:rsid w:val="00547E08"/>
    <w:rsid w:val="00551123"/>
    <w:rsid w:val="0055271D"/>
    <w:rsid w:val="00552F62"/>
    <w:rsid w:val="00555932"/>
    <w:rsid w:val="005561BE"/>
    <w:rsid w:val="005605DE"/>
    <w:rsid w:val="005706F4"/>
    <w:rsid w:val="005775DC"/>
    <w:rsid w:val="005819EE"/>
    <w:rsid w:val="005823A7"/>
    <w:rsid w:val="00585EE0"/>
    <w:rsid w:val="00590F5F"/>
    <w:rsid w:val="005915B3"/>
    <w:rsid w:val="00593A47"/>
    <w:rsid w:val="005964CA"/>
    <w:rsid w:val="00596CAE"/>
    <w:rsid w:val="005972DD"/>
    <w:rsid w:val="00597BFC"/>
    <w:rsid w:val="005A4207"/>
    <w:rsid w:val="005A5871"/>
    <w:rsid w:val="005B0A4C"/>
    <w:rsid w:val="005B1853"/>
    <w:rsid w:val="005B2CDA"/>
    <w:rsid w:val="005B558E"/>
    <w:rsid w:val="005B58A0"/>
    <w:rsid w:val="005C1FF9"/>
    <w:rsid w:val="005D3B9F"/>
    <w:rsid w:val="005D403D"/>
    <w:rsid w:val="005D48C6"/>
    <w:rsid w:val="005D79E2"/>
    <w:rsid w:val="005E3512"/>
    <w:rsid w:val="005E353C"/>
    <w:rsid w:val="005E568A"/>
    <w:rsid w:val="005F05FA"/>
    <w:rsid w:val="005F06CC"/>
    <w:rsid w:val="005F3A4C"/>
    <w:rsid w:val="00600726"/>
    <w:rsid w:val="00603669"/>
    <w:rsid w:val="0060487F"/>
    <w:rsid w:val="00605AA4"/>
    <w:rsid w:val="00606669"/>
    <w:rsid w:val="0061253F"/>
    <w:rsid w:val="006159D2"/>
    <w:rsid w:val="00617DD1"/>
    <w:rsid w:val="00622F24"/>
    <w:rsid w:val="006265F1"/>
    <w:rsid w:val="00627A19"/>
    <w:rsid w:val="0063105E"/>
    <w:rsid w:val="00631F99"/>
    <w:rsid w:val="006324B3"/>
    <w:rsid w:val="006359BB"/>
    <w:rsid w:val="00637511"/>
    <w:rsid w:val="006402B5"/>
    <w:rsid w:val="00643765"/>
    <w:rsid w:val="006447A9"/>
    <w:rsid w:val="00647275"/>
    <w:rsid w:val="00647AE2"/>
    <w:rsid w:val="00647B70"/>
    <w:rsid w:val="00647EDE"/>
    <w:rsid w:val="00652F65"/>
    <w:rsid w:val="006534F6"/>
    <w:rsid w:val="006544B2"/>
    <w:rsid w:val="00656609"/>
    <w:rsid w:val="006629EA"/>
    <w:rsid w:val="00663DFD"/>
    <w:rsid w:val="00665CC5"/>
    <w:rsid w:val="00666157"/>
    <w:rsid w:val="00671F9E"/>
    <w:rsid w:val="00673165"/>
    <w:rsid w:val="00673F7F"/>
    <w:rsid w:val="00675AF5"/>
    <w:rsid w:val="00676712"/>
    <w:rsid w:val="00680E88"/>
    <w:rsid w:val="00683BDD"/>
    <w:rsid w:val="00693938"/>
    <w:rsid w:val="00695ED5"/>
    <w:rsid w:val="0069724B"/>
    <w:rsid w:val="006A69E7"/>
    <w:rsid w:val="006A69F6"/>
    <w:rsid w:val="006A73D9"/>
    <w:rsid w:val="006B213B"/>
    <w:rsid w:val="006B6652"/>
    <w:rsid w:val="006B7F3E"/>
    <w:rsid w:val="006C1B81"/>
    <w:rsid w:val="006C3B09"/>
    <w:rsid w:val="006C3E4C"/>
    <w:rsid w:val="006D16CD"/>
    <w:rsid w:val="006D22B1"/>
    <w:rsid w:val="006D292C"/>
    <w:rsid w:val="006D5E64"/>
    <w:rsid w:val="006D7B99"/>
    <w:rsid w:val="006E586B"/>
    <w:rsid w:val="006E73E3"/>
    <w:rsid w:val="006F1042"/>
    <w:rsid w:val="006F73C0"/>
    <w:rsid w:val="00710122"/>
    <w:rsid w:val="00713CBB"/>
    <w:rsid w:val="00716293"/>
    <w:rsid w:val="00717315"/>
    <w:rsid w:val="00723B40"/>
    <w:rsid w:val="0072409C"/>
    <w:rsid w:val="00732DAF"/>
    <w:rsid w:val="00732FAF"/>
    <w:rsid w:val="0073789C"/>
    <w:rsid w:val="0074177B"/>
    <w:rsid w:val="00741D1E"/>
    <w:rsid w:val="00741F81"/>
    <w:rsid w:val="00744E61"/>
    <w:rsid w:val="00744F20"/>
    <w:rsid w:val="00747288"/>
    <w:rsid w:val="00750006"/>
    <w:rsid w:val="00764EC3"/>
    <w:rsid w:val="007754CD"/>
    <w:rsid w:val="00775A6E"/>
    <w:rsid w:val="0077612C"/>
    <w:rsid w:val="0078124F"/>
    <w:rsid w:val="00781CAC"/>
    <w:rsid w:val="00782C19"/>
    <w:rsid w:val="0078444A"/>
    <w:rsid w:val="00784BB6"/>
    <w:rsid w:val="00784CB7"/>
    <w:rsid w:val="0078549D"/>
    <w:rsid w:val="007869F9"/>
    <w:rsid w:val="00786C6E"/>
    <w:rsid w:val="00787F17"/>
    <w:rsid w:val="00790ACC"/>
    <w:rsid w:val="0079129D"/>
    <w:rsid w:val="00791CBC"/>
    <w:rsid w:val="007956F9"/>
    <w:rsid w:val="007B24F3"/>
    <w:rsid w:val="007B46B6"/>
    <w:rsid w:val="007B49C8"/>
    <w:rsid w:val="007B579A"/>
    <w:rsid w:val="007B66F1"/>
    <w:rsid w:val="007C72A3"/>
    <w:rsid w:val="007D05E6"/>
    <w:rsid w:val="007D1201"/>
    <w:rsid w:val="007D2646"/>
    <w:rsid w:val="007E0B5F"/>
    <w:rsid w:val="007E1423"/>
    <w:rsid w:val="007E4B82"/>
    <w:rsid w:val="007E6A8B"/>
    <w:rsid w:val="007F060B"/>
    <w:rsid w:val="007F2797"/>
    <w:rsid w:val="007F28AD"/>
    <w:rsid w:val="007F38C9"/>
    <w:rsid w:val="007F43DC"/>
    <w:rsid w:val="007F5664"/>
    <w:rsid w:val="00800BF8"/>
    <w:rsid w:val="0080185C"/>
    <w:rsid w:val="00804D6E"/>
    <w:rsid w:val="00805A96"/>
    <w:rsid w:val="0080600B"/>
    <w:rsid w:val="008064FE"/>
    <w:rsid w:val="0080741F"/>
    <w:rsid w:val="00812244"/>
    <w:rsid w:val="00812B62"/>
    <w:rsid w:val="00813C95"/>
    <w:rsid w:val="008145F0"/>
    <w:rsid w:val="00816F1F"/>
    <w:rsid w:val="008179AC"/>
    <w:rsid w:val="0082002B"/>
    <w:rsid w:val="0082099A"/>
    <w:rsid w:val="00822248"/>
    <w:rsid w:val="00825D61"/>
    <w:rsid w:val="0082631A"/>
    <w:rsid w:val="00826F2E"/>
    <w:rsid w:val="00831A5B"/>
    <w:rsid w:val="008328DB"/>
    <w:rsid w:val="00834BE0"/>
    <w:rsid w:val="008365D7"/>
    <w:rsid w:val="00840EA2"/>
    <w:rsid w:val="00845494"/>
    <w:rsid w:val="00845C97"/>
    <w:rsid w:val="0085596F"/>
    <w:rsid w:val="00855A1B"/>
    <w:rsid w:val="00856188"/>
    <w:rsid w:val="008647A1"/>
    <w:rsid w:val="00865EBA"/>
    <w:rsid w:val="00866527"/>
    <w:rsid w:val="00866DFE"/>
    <w:rsid w:val="008729E9"/>
    <w:rsid w:val="008756ED"/>
    <w:rsid w:val="008805F2"/>
    <w:rsid w:val="008810A3"/>
    <w:rsid w:val="00886BA3"/>
    <w:rsid w:val="008875CF"/>
    <w:rsid w:val="008907AC"/>
    <w:rsid w:val="00894754"/>
    <w:rsid w:val="00895719"/>
    <w:rsid w:val="00897AB6"/>
    <w:rsid w:val="008A143F"/>
    <w:rsid w:val="008A22EC"/>
    <w:rsid w:val="008A5E43"/>
    <w:rsid w:val="008A74D9"/>
    <w:rsid w:val="008B04CF"/>
    <w:rsid w:val="008B09C3"/>
    <w:rsid w:val="008B22EA"/>
    <w:rsid w:val="008B7248"/>
    <w:rsid w:val="008C24D7"/>
    <w:rsid w:val="008C3F9E"/>
    <w:rsid w:val="008C5916"/>
    <w:rsid w:val="008D2F21"/>
    <w:rsid w:val="008D3AD1"/>
    <w:rsid w:val="008D3FA8"/>
    <w:rsid w:val="008D4805"/>
    <w:rsid w:val="008D7B00"/>
    <w:rsid w:val="008D7B7C"/>
    <w:rsid w:val="008E6E34"/>
    <w:rsid w:val="008F0156"/>
    <w:rsid w:val="008F0368"/>
    <w:rsid w:val="008F0E9E"/>
    <w:rsid w:val="008F2605"/>
    <w:rsid w:val="008F2885"/>
    <w:rsid w:val="008F36D1"/>
    <w:rsid w:val="008F49EB"/>
    <w:rsid w:val="008F4E1C"/>
    <w:rsid w:val="00904656"/>
    <w:rsid w:val="00906B1E"/>
    <w:rsid w:val="0091088A"/>
    <w:rsid w:val="00913CA5"/>
    <w:rsid w:val="00921C60"/>
    <w:rsid w:val="0092233C"/>
    <w:rsid w:val="00922964"/>
    <w:rsid w:val="00923FD7"/>
    <w:rsid w:val="00926653"/>
    <w:rsid w:val="00931AF9"/>
    <w:rsid w:val="00934AC7"/>
    <w:rsid w:val="009353CF"/>
    <w:rsid w:val="00936456"/>
    <w:rsid w:val="00936A2E"/>
    <w:rsid w:val="009378AC"/>
    <w:rsid w:val="009411FF"/>
    <w:rsid w:val="00950DC8"/>
    <w:rsid w:val="00953607"/>
    <w:rsid w:val="0095363D"/>
    <w:rsid w:val="00954080"/>
    <w:rsid w:val="00961A11"/>
    <w:rsid w:val="009676D2"/>
    <w:rsid w:val="009676FD"/>
    <w:rsid w:val="00967C0E"/>
    <w:rsid w:val="009723A9"/>
    <w:rsid w:val="00972CBE"/>
    <w:rsid w:val="009825DB"/>
    <w:rsid w:val="009834B5"/>
    <w:rsid w:val="00987FF4"/>
    <w:rsid w:val="00991A66"/>
    <w:rsid w:val="00996065"/>
    <w:rsid w:val="009A005E"/>
    <w:rsid w:val="009A0B3A"/>
    <w:rsid w:val="009A20F2"/>
    <w:rsid w:val="009A24E7"/>
    <w:rsid w:val="009A282C"/>
    <w:rsid w:val="009A5E9E"/>
    <w:rsid w:val="009A7C98"/>
    <w:rsid w:val="009B2E5E"/>
    <w:rsid w:val="009B2F85"/>
    <w:rsid w:val="009B6978"/>
    <w:rsid w:val="009C08E7"/>
    <w:rsid w:val="009C6ABC"/>
    <w:rsid w:val="009C7AC6"/>
    <w:rsid w:val="009D0E9C"/>
    <w:rsid w:val="009E1E9F"/>
    <w:rsid w:val="009E5E9C"/>
    <w:rsid w:val="009E68C5"/>
    <w:rsid w:val="009F45DA"/>
    <w:rsid w:val="009F4E5F"/>
    <w:rsid w:val="009F601A"/>
    <w:rsid w:val="00A04C27"/>
    <w:rsid w:val="00A05CF6"/>
    <w:rsid w:val="00A063C1"/>
    <w:rsid w:val="00A074CB"/>
    <w:rsid w:val="00A07B35"/>
    <w:rsid w:val="00A10180"/>
    <w:rsid w:val="00A12C2F"/>
    <w:rsid w:val="00A135F2"/>
    <w:rsid w:val="00A162E5"/>
    <w:rsid w:val="00A22337"/>
    <w:rsid w:val="00A224D1"/>
    <w:rsid w:val="00A22DBE"/>
    <w:rsid w:val="00A23D96"/>
    <w:rsid w:val="00A26AEA"/>
    <w:rsid w:val="00A27111"/>
    <w:rsid w:val="00A322A2"/>
    <w:rsid w:val="00A34BE7"/>
    <w:rsid w:val="00A40C07"/>
    <w:rsid w:val="00A47E33"/>
    <w:rsid w:val="00A52308"/>
    <w:rsid w:val="00A538A5"/>
    <w:rsid w:val="00A56735"/>
    <w:rsid w:val="00A57696"/>
    <w:rsid w:val="00A60218"/>
    <w:rsid w:val="00A62B83"/>
    <w:rsid w:val="00A63D2D"/>
    <w:rsid w:val="00A647C2"/>
    <w:rsid w:val="00A71822"/>
    <w:rsid w:val="00A71FA4"/>
    <w:rsid w:val="00A73C81"/>
    <w:rsid w:val="00A73ED4"/>
    <w:rsid w:val="00A803F3"/>
    <w:rsid w:val="00A80C8D"/>
    <w:rsid w:val="00A83051"/>
    <w:rsid w:val="00A832B6"/>
    <w:rsid w:val="00A84ED6"/>
    <w:rsid w:val="00A85976"/>
    <w:rsid w:val="00A91F3E"/>
    <w:rsid w:val="00A945A5"/>
    <w:rsid w:val="00A968E1"/>
    <w:rsid w:val="00AA4D81"/>
    <w:rsid w:val="00AA6D40"/>
    <w:rsid w:val="00AB0C3A"/>
    <w:rsid w:val="00AB2D7F"/>
    <w:rsid w:val="00AB52A1"/>
    <w:rsid w:val="00AB61E2"/>
    <w:rsid w:val="00AC24A0"/>
    <w:rsid w:val="00AC25C3"/>
    <w:rsid w:val="00AC6490"/>
    <w:rsid w:val="00AC78FF"/>
    <w:rsid w:val="00AC7E5E"/>
    <w:rsid w:val="00AD04C2"/>
    <w:rsid w:val="00AD0504"/>
    <w:rsid w:val="00AD0A79"/>
    <w:rsid w:val="00AD4280"/>
    <w:rsid w:val="00AD62F7"/>
    <w:rsid w:val="00AE4604"/>
    <w:rsid w:val="00AE49EE"/>
    <w:rsid w:val="00AF0805"/>
    <w:rsid w:val="00AF21FD"/>
    <w:rsid w:val="00AF513D"/>
    <w:rsid w:val="00B04129"/>
    <w:rsid w:val="00B11638"/>
    <w:rsid w:val="00B12504"/>
    <w:rsid w:val="00B22A24"/>
    <w:rsid w:val="00B22DAE"/>
    <w:rsid w:val="00B25A93"/>
    <w:rsid w:val="00B264A9"/>
    <w:rsid w:val="00B31FFA"/>
    <w:rsid w:val="00B32FAD"/>
    <w:rsid w:val="00B34798"/>
    <w:rsid w:val="00B43E9E"/>
    <w:rsid w:val="00B46AD2"/>
    <w:rsid w:val="00B503E2"/>
    <w:rsid w:val="00B50729"/>
    <w:rsid w:val="00B520CB"/>
    <w:rsid w:val="00B54017"/>
    <w:rsid w:val="00B55BEA"/>
    <w:rsid w:val="00B61BEF"/>
    <w:rsid w:val="00B64CD8"/>
    <w:rsid w:val="00B64D8D"/>
    <w:rsid w:val="00B72EAA"/>
    <w:rsid w:val="00B76C50"/>
    <w:rsid w:val="00B83346"/>
    <w:rsid w:val="00B97F17"/>
    <w:rsid w:val="00BA0636"/>
    <w:rsid w:val="00BA45C7"/>
    <w:rsid w:val="00BA577E"/>
    <w:rsid w:val="00BA72F5"/>
    <w:rsid w:val="00BA7877"/>
    <w:rsid w:val="00BB31B9"/>
    <w:rsid w:val="00BB3A20"/>
    <w:rsid w:val="00BB509B"/>
    <w:rsid w:val="00BB6A37"/>
    <w:rsid w:val="00BC5497"/>
    <w:rsid w:val="00BD2568"/>
    <w:rsid w:val="00BD4499"/>
    <w:rsid w:val="00BD46ED"/>
    <w:rsid w:val="00BD6164"/>
    <w:rsid w:val="00BE08F3"/>
    <w:rsid w:val="00BE5479"/>
    <w:rsid w:val="00BE5B1B"/>
    <w:rsid w:val="00BE78F0"/>
    <w:rsid w:val="00BF278C"/>
    <w:rsid w:val="00BF5497"/>
    <w:rsid w:val="00BF6CF4"/>
    <w:rsid w:val="00C050C2"/>
    <w:rsid w:val="00C05B7B"/>
    <w:rsid w:val="00C068EC"/>
    <w:rsid w:val="00C06AAF"/>
    <w:rsid w:val="00C169FB"/>
    <w:rsid w:val="00C17224"/>
    <w:rsid w:val="00C22B87"/>
    <w:rsid w:val="00C26BC3"/>
    <w:rsid w:val="00C27924"/>
    <w:rsid w:val="00C40429"/>
    <w:rsid w:val="00C47083"/>
    <w:rsid w:val="00C517C8"/>
    <w:rsid w:val="00C53914"/>
    <w:rsid w:val="00C5516B"/>
    <w:rsid w:val="00C61BD3"/>
    <w:rsid w:val="00C61C5A"/>
    <w:rsid w:val="00C62DC5"/>
    <w:rsid w:val="00C67BBD"/>
    <w:rsid w:val="00C726ED"/>
    <w:rsid w:val="00C81891"/>
    <w:rsid w:val="00C81BF2"/>
    <w:rsid w:val="00C8472A"/>
    <w:rsid w:val="00C914AC"/>
    <w:rsid w:val="00C92D73"/>
    <w:rsid w:val="00C949DA"/>
    <w:rsid w:val="00C954D9"/>
    <w:rsid w:val="00CA57B2"/>
    <w:rsid w:val="00CA7865"/>
    <w:rsid w:val="00CB778D"/>
    <w:rsid w:val="00CC0C62"/>
    <w:rsid w:val="00CC0F0B"/>
    <w:rsid w:val="00CC4D30"/>
    <w:rsid w:val="00CC5F8A"/>
    <w:rsid w:val="00CD35CD"/>
    <w:rsid w:val="00CE4CA3"/>
    <w:rsid w:val="00CE6337"/>
    <w:rsid w:val="00CE6D47"/>
    <w:rsid w:val="00CF005E"/>
    <w:rsid w:val="00CF022F"/>
    <w:rsid w:val="00CF0EF3"/>
    <w:rsid w:val="00CF65F5"/>
    <w:rsid w:val="00CF6F88"/>
    <w:rsid w:val="00D0287B"/>
    <w:rsid w:val="00D03D56"/>
    <w:rsid w:val="00D05806"/>
    <w:rsid w:val="00D107B9"/>
    <w:rsid w:val="00D17CC5"/>
    <w:rsid w:val="00D205E2"/>
    <w:rsid w:val="00D21824"/>
    <w:rsid w:val="00D233E6"/>
    <w:rsid w:val="00D25E89"/>
    <w:rsid w:val="00D326B2"/>
    <w:rsid w:val="00D34152"/>
    <w:rsid w:val="00D351D4"/>
    <w:rsid w:val="00D378CA"/>
    <w:rsid w:val="00D40738"/>
    <w:rsid w:val="00D438E9"/>
    <w:rsid w:val="00D5000C"/>
    <w:rsid w:val="00D51027"/>
    <w:rsid w:val="00D53F0C"/>
    <w:rsid w:val="00D56A8B"/>
    <w:rsid w:val="00D65FA1"/>
    <w:rsid w:val="00D66AA2"/>
    <w:rsid w:val="00D7148F"/>
    <w:rsid w:val="00D7538C"/>
    <w:rsid w:val="00D7549A"/>
    <w:rsid w:val="00D7680C"/>
    <w:rsid w:val="00D76D74"/>
    <w:rsid w:val="00D85326"/>
    <w:rsid w:val="00D9257B"/>
    <w:rsid w:val="00D92766"/>
    <w:rsid w:val="00D96CBA"/>
    <w:rsid w:val="00D97415"/>
    <w:rsid w:val="00D9754E"/>
    <w:rsid w:val="00D97B57"/>
    <w:rsid w:val="00DA24DA"/>
    <w:rsid w:val="00DA2537"/>
    <w:rsid w:val="00DA48DA"/>
    <w:rsid w:val="00DA5203"/>
    <w:rsid w:val="00DA71AC"/>
    <w:rsid w:val="00DA7282"/>
    <w:rsid w:val="00DB1E09"/>
    <w:rsid w:val="00DB22B8"/>
    <w:rsid w:val="00DB5021"/>
    <w:rsid w:val="00DB692C"/>
    <w:rsid w:val="00DC0E4A"/>
    <w:rsid w:val="00DC11A0"/>
    <w:rsid w:val="00DC30C4"/>
    <w:rsid w:val="00DC65F6"/>
    <w:rsid w:val="00DD0662"/>
    <w:rsid w:val="00DD2A3F"/>
    <w:rsid w:val="00DE19C3"/>
    <w:rsid w:val="00DE1F74"/>
    <w:rsid w:val="00DE2383"/>
    <w:rsid w:val="00DE4C06"/>
    <w:rsid w:val="00DE5121"/>
    <w:rsid w:val="00DF01AD"/>
    <w:rsid w:val="00DF329B"/>
    <w:rsid w:val="00DF5B28"/>
    <w:rsid w:val="00DF6AC2"/>
    <w:rsid w:val="00E00ACD"/>
    <w:rsid w:val="00E01307"/>
    <w:rsid w:val="00E02338"/>
    <w:rsid w:val="00E026EF"/>
    <w:rsid w:val="00E058DB"/>
    <w:rsid w:val="00E065E3"/>
    <w:rsid w:val="00E068E2"/>
    <w:rsid w:val="00E10ABB"/>
    <w:rsid w:val="00E10C6D"/>
    <w:rsid w:val="00E14CA2"/>
    <w:rsid w:val="00E22114"/>
    <w:rsid w:val="00E25388"/>
    <w:rsid w:val="00E26E55"/>
    <w:rsid w:val="00E27C70"/>
    <w:rsid w:val="00E308EC"/>
    <w:rsid w:val="00E33793"/>
    <w:rsid w:val="00E33883"/>
    <w:rsid w:val="00E33B35"/>
    <w:rsid w:val="00E3492E"/>
    <w:rsid w:val="00E37F79"/>
    <w:rsid w:val="00E40060"/>
    <w:rsid w:val="00E439F7"/>
    <w:rsid w:val="00E479CA"/>
    <w:rsid w:val="00E50763"/>
    <w:rsid w:val="00E51EA6"/>
    <w:rsid w:val="00E56A9F"/>
    <w:rsid w:val="00E60AE1"/>
    <w:rsid w:val="00E62E5B"/>
    <w:rsid w:val="00E63C1F"/>
    <w:rsid w:val="00E63F8A"/>
    <w:rsid w:val="00E642BC"/>
    <w:rsid w:val="00E66C94"/>
    <w:rsid w:val="00E72264"/>
    <w:rsid w:val="00E73CD8"/>
    <w:rsid w:val="00E74ADB"/>
    <w:rsid w:val="00E8798F"/>
    <w:rsid w:val="00E907AD"/>
    <w:rsid w:val="00E90DEF"/>
    <w:rsid w:val="00E9309F"/>
    <w:rsid w:val="00EA2BF8"/>
    <w:rsid w:val="00EA65B3"/>
    <w:rsid w:val="00EB02A8"/>
    <w:rsid w:val="00EB12F8"/>
    <w:rsid w:val="00EB139D"/>
    <w:rsid w:val="00EB3318"/>
    <w:rsid w:val="00EB3BB5"/>
    <w:rsid w:val="00EB7972"/>
    <w:rsid w:val="00EC4ABE"/>
    <w:rsid w:val="00EC57A5"/>
    <w:rsid w:val="00EC59F3"/>
    <w:rsid w:val="00ED7122"/>
    <w:rsid w:val="00EE188C"/>
    <w:rsid w:val="00EE533E"/>
    <w:rsid w:val="00EE7C1D"/>
    <w:rsid w:val="00EF2753"/>
    <w:rsid w:val="00EF2AEB"/>
    <w:rsid w:val="00EF2FEC"/>
    <w:rsid w:val="00EF435A"/>
    <w:rsid w:val="00EF60C8"/>
    <w:rsid w:val="00F02F2A"/>
    <w:rsid w:val="00F10170"/>
    <w:rsid w:val="00F107CE"/>
    <w:rsid w:val="00F15A68"/>
    <w:rsid w:val="00F15E5C"/>
    <w:rsid w:val="00F16BB6"/>
    <w:rsid w:val="00F21659"/>
    <w:rsid w:val="00F21B9F"/>
    <w:rsid w:val="00F22B56"/>
    <w:rsid w:val="00F239CB"/>
    <w:rsid w:val="00F30299"/>
    <w:rsid w:val="00F30F9F"/>
    <w:rsid w:val="00F36515"/>
    <w:rsid w:val="00F40455"/>
    <w:rsid w:val="00F4252D"/>
    <w:rsid w:val="00F44A8A"/>
    <w:rsid w:val="00F45B43"/>
    <w:rsid w:val="00F4763C"/>
    <w:rsid w:val="00F477B8"/>
    <w:rsid w:val="00F47B25"/>
    <w:rsid w:val="00F520E8"/>
    <w:rsid w:val="00F52DF6"/>
    <w:rsid w:val="00F5374B"/>
    <w:rsid w:val="00F57968"/>
    <w:rsid w:val="00F621C8"/>
    <w:rsid w:val="00F628E3"/>
    <w:rsid w:val="00F6290E"/>
    <w:rsid w:val="00F6537B"/>
    <w:rsid w:val="00F7129F"/>
    <w:rsid w:val="00F729AA"/>
    <w:rsid w:val="00F73ADF"/>
    <w:rsid w:val="00F77BE7"/>
    <w:rsid w:val="00F8001D"/>
    <w:rsid w:val="00F832F0"/>
    <w:rsid w:val="00F8444A"/>
    <w:rsid w:val="00F903CE"/>
    <w:rsid w:val="00F9186F"/>
    <w:rsid w:val="00F93350"/>
    <w:rsid w:val="00F933E6"/>
    <w:rsid w:val="00F960A1"/>
    <w:rsid w:val="00F96482"/>
    <w:rsid w:val="00F96AA6"/>
    <w:rsid w:val="00FA081E"/>
    <w:rsid w:val="00FA0EC2"/>
    <w:rsid w:val="00FA14AC"/>
    <w:rsid w:val="00FA2944"/>
    <w:rsid w:val="00FA37FA"/>
    <w:rsid w:val="00FA3D44"/>
    <w:rsid w:val="00FA4938"/>
    <w:rsid w:val="00FA4F2E"/>
    <w:rsid w:val="00FA593E"/>
    <w:rsid w:val="00FB2230"/>
    <w:rsid w:val="00FB5225"/>
    <w:rsid w:val="00FB7280"/>
    <w:rsid w:val="00FB7673"/>
    <w:rsid w:val="00FC2808"/>
    <w:rsid w:val="00FD1E91"/>
    <w:rsid w:val="00FD3E0E"/>
    <w:rsid w:val="00FD57EB"/>
    <w:rsid w:val="00FD7508"/>
    <w:rsid w:val="00FE1862"/>
    <w:rsid w:val="00FE2493"/>
    <w:rsid w:val="00FE25EB"/>
    <w:rsid w:val="00FE5E82"/>
    <w:rsid w:val="00FE6BC4"/>
    <w:rsid w:val="00FF0C0C"/>
    <w:rsid w:val="00FF3395"/>
    <w:rsid w:val="00FF3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427A7"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uiPriority w:val="99"/>
    <w:rsid w:val="002427A7"/>
    <w:pPr>
      <w:autoSpaceDE w:val="0"/>
      <w:autoSpaceDN w:val="0"/>
      <w:adjustRightInd w:val="0"/>
    </w:pPr>
    <w:rPr>
      <w:color w:val="000000"/>
      <w:sz w:val="20"/>
    </w:rPr>
  </w:style>
  <w:style w:type="character" w:customStyle="1" w:styleId="ZkladntextChar">
    <w:name w:val="Základný text Char"/>
    <w:basedOn w:val="Predvolenpsmoodseku"/>
    <w:link w:val="Zkladntext"/>
    <w:uiPriority w:val="99"/>
    <w:locked/>
    <w:rsid w:val="005470D0"/>
    <w:rPr>
      <w:rFonts w:cs="Times New Roman"/>
      <w:color w:val="000000"/>
      <w:sz w:val="24"/>
      <w:szCs w:val="24"/>
      <w:lang w:val="cs-CZ" w:eastAsia="cs-CZ"/>
    </w:rPr>
  </w:style>
  <w:style w:type="paragraph" w:customStyle="1" w:styleId="Texttabulky">
    <w:name w:val="Text tabulky"/>
    <w:uiPriority w:val="99"/>
    <w:rsid w:val="002427A7"/>
    <w:pPr>
      <w:autoSpaceDE w:val="0"/>
      <w:autoSpaceDN w:val="0"/>
      <w:adjustRightInd w:val="0"/>
    </w:pPr>
    <w:rPr>
      <w:color w:val="000000"/>
      <w:sz w:val="20"/>
      <w:szCs w:val="24"/>
      <w:lang w:val="cs-CZ" w:eastAsia="cs-CZ"/>
    </w:rPr>
  </w:style>
  <w:style w:type="character" w:styleId="Siln">
    <w:name w:val="Strong"/>
    <w:basedOn w:val="Predvolenpsmoodseku"/>
    <w:uiPriority w:val="99"/>
    <w:qFormat/>
    <w:rsid w:val="00C05B7B"/>
    <w:rPr>
      <w:rFonts w:cs="Times New Roman"/>
      <w:b/>
      <w:bCs/>
    </w:rPr>
  </w:style>
  <w:style w:type="paragraph" w:styleId="Textbubliny">
    <w:name w:val="Balloon Text"/>
    <w:basedOn w:val="Normlny"/>
    <w:link w:val="TextbublinyChar"/>
    <w:uiPriority w:val="99"/>
    <w:rsid w:val="002054E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locked/>
    <w:rsid w:val="002054E9"/>
    <w:rPr>
      <w:rFonts w:ascii="Tahoma" w:hAnsi="Tahoma" w:cs="Tahoma"/>
      <w:sz w:val="16"/>
      <w:szCs w:val="16"/>
      <w:lang w:val="cs-CZ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468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8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8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620</Words>
  <Characters>3537</Characters>
  <Application>Microsoft Office Word</Application>
  <DocSecurity>0</DocSecurity>
  <Lines>29</Lines>
  <Paragraphs>8</Paragraphs>
  <ScaleCrop>false</ScaleCrop>
  <Company>Grizli777</Company>
  <LinksUpToDate>false</LinksUpToDate>
  <CharactersWithSpaces>4149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         A</dc:title>
  <dc:subject/>
  <dc:creator>Ing. Vladimír KARÁSEK</dc:creator>
  <cp:keywords/>
  <dc:description/>
  <cp:lastModifiedBy>sokol</cp:lastModifiedBy>
  <cp:revision>6</cp:revision>
  <cp:lastPrinted>2001-12-31T23:16:00Z</cp:lastPrinted>
  <dcterms:created xsi:type="dcterms:W3CDTF">2022-04-07T14:13:00Z</dcterms:created>
  <dcterms:modified xsi:type="dcterms:W3CDTF">2023-04-16T07:32:00Z</dcterms:modified>
</cp:coreProperties>
</file>