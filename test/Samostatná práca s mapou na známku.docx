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A5" w:rsidRPr="00C76725" w:rsidRDefault="005932A5" w:rsidP="00C76725">
      <w:pPr>
        <w:pStyle w:val="Header"/>
        <w:jc w:val="center"/>
        <w:rPr>
          <w:b/>
          <w:sz w:val="36"/>
          <w:szCs w:val="36"/>
          <w:u w:val="single"/>
        </w:rPr>
      </w:pPr>
      <w:r>
        <w:rPr>
          <w:noProof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-11.2pt;margin-top:-17.65pt;width:53.7pt;height:45.15pt;z-index:251658240"/>
        </w:pict>
      </w:r>
      <w:r w:rsidRPr="00C76725">
        <w:rPr>
          <w:b/>
          <w:sz w:val="36"/>
          <w:szCs w:val="36"/>
          <w:u w:val="single"/>
        </w:rPr>
        <w:t>Samostatná práca s atlasom, mapou  - Európa</w:t>
      </w:r>
    </w:p>
    <w:p w:rsidR="005932A5" w:rsidRDefault="005932A5" w:rsidP="000E1D92">
      <w:pPr>
        <w:rPr>
          <w:b/>
        </w:rPr>
      </w:pPr>
    </w:p>
    <w:p w:rsidR="005932A5" w:rsidRDefault="005932A5" w:rsidP="000E1D92">
      <w:pPr>
        <w:rPr>
          <w:b/>
        </w:rPr>
      </w:pPr>
      <w:r>
        <w:rPr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margin-left:420.25pt;margin-top:.2pt;width:50.5pt;height:38.7pt;z-index:251657216"/>
        </w:pict>
      </w:r>
    </w:p>
    <w:p w:rsidR="005932A5" w:rsidRPr="00C76725" w:rsidRDefault="005932A5" w:rsidP="000E1D92">
      <w:pPr>
        <w:pStyle w:val="ListParagraph"/>
        <w:numPr>
          <w:ilvl w:val="0"/>
          <w:numId w:val="1"/>
        </w:numPr>
        <w:rPr>
          <w:b/>
        </w:rPr>
      </w:pPr>
      <w:r w:rsidRPr="00C76725">
        <w:rPr>
          <w:b/>
        </w:rPr>
        <w:t>Pri každej dvojici zakrúžkuj mesto, ktoré sa nachádza severnejšie:</w:t>
      </w:r>
    </w:p>
    <w:p w:rsidR="005932A5" w:rsidRDefault="005932A5" w:rsidP="000E1D92">
      <w:pPr>
        <w:pStyle w:val="ListParagraph"/>
        <w:numPr>
          <w:ilvl w:val="1"/>
          <w:numId w:val="1"/>
        </w:numPr>
      </w:pPr>
      <w:r>
        <w:t>Stockholm                       Helsinky</w:t>
      </w:r>
    </w:p>
    <w:p w:rsidR="005932A5" w:rsidRDefault="005932A5" w:rsidP="00C76725">
      <w:pPr>
        <w:pStyle w:val="ListParagraph"/>
        <w:numPr>
          <w:ilvl w:val="1"/>
          <w:numId w:val="1"/>
        </w:numPr>
        <w:spacing w:line="240" w:lineRule="auto"/>
      </w:pPr>
      <w:r>
        <w:t>Benátky                           Neapol</w:t>
      </w:r>
    </w:p>
    <w:p w:rsidR="005932A5" w:rsidRDefault="005932A5" w:rsidP="00F44468">
      <w:pPr>
        <w:pStyle w:val="ListParagraph"/>
        <w:spacing w:line="240" w:lineRule="auto"/>
        <w:ind w:left="1080"/>
      </w:pPr>
    </w:p>
    <w:p w:rsidR="005932A5" w:rsidRPr="00C76725" w:rsidRDefault="005932A5" w:rsidP="00905F2C">
      <w:pPr>
        <w:pStyle w:val="ListParagraph"/>
        <w:numPr>
          <w:ilvl w:val="0"/>
          <w:numId w:val="1"/>
        </w:numPr>
        <w:rPr>
          <w:b/>
        </w:rPr>
      </w:pPr>
      <w:r w:rsidRPr="00C76725">
        <w:rPr>
          <w:b/>
        </w:rPr>
        <w:t>Utvor správne dvojice:</w:t>
      </w:r>
    </w:p>
    <w:p w:rsidR="005932A5" w:rsidRDefault="005932A5" w:rsidP="00905F2C">
      <w:pPr>
        <w:pStyle w:val="ListParagraph"/>
        <w:numPr>
          <w:ilvl w:val="1"/>
          <w:numId w:val="1"/>
        </w:numPr>
      </w:pPr>
      <w:r>
        <w:t>Dunaj                                   1.   Paríž</w:t>
      </w:r>
    </w:p>
    <w:p w:rsidR="005932A5" w:rsidRDefault="005932A5" w:rsidP="00F44468">
      <w:pPr>
        <w:pStyle w:val="ListParagraph"/>
        <w:tabs>
          <w:tab w:val="left" w:pos="1134"/>
          <w:tab w:val="left" w:pos="3686"/>
          <w:tab w:val="left" w:pos="3969"/>
        </w:tabs>
        <w:ind w:left="1080"/>
      </w:pPr>
      <w:r>
        <w:t xml:space="preserve">b.Tiber                                    </w:t>
      </w:r>
      <w:r>
        <w:tab/>
        <w:t>2.   Budapešť</w:t>
      </w:r>
    </w:p>
    <w:p w:rsidR="005932A5" w:rsidRDefault="005932A5" w:rsidP="00F44468">
      <w:pPr>
        <w:pStyle w:val="ListParagraph"/>
        <w:tabs>
          <w:tab w:val="left" w:pos="3686"/>
        </w:tabs>
        <w:ind w:left="1080"/>
      </w:pPr>
      <w:r>
        <w:t>c.Seina</w:t>
      </w:r>
      <w:r>
        <w:tab/>
        <w:t>3.   Rím</w:t>
      </w:r>
      <w:r>
        <w:tab/>
      </w:r>
      <w:r>
        <w:tab/>
      </w:r>
    </w:p>
    <w:p w:rsidR="005932A5" w:rsidRDefault="005932A5" w:rsidP="00F44468">
      <w:pPr>
        <w:pStyle w:val="ListParagraph"/>
        <w:tabs>
          <w:tab w:val="left" w:pos="3686"/>
          <w:tab w:val="left" w:pos="4253"/>
        </w:tabs>
        <w:ind w:left="1080"/>
      </w:pPr>
      <w:r>
        <w:t>d.Temža</w:t>
      </w:r>
      <w:r>
        <w:tab/>
        <w:t>4.   Hamburg</w:t>
      </w:r>
    </w:p>
    <w:p w:rsidR="005932A5" w:rsidRDefault="005932A5" w:rsidP="00F44468">
      <w:pPr>
        <w:pStyle w:val="ListParagraph"/>
        <w:tabs>
          <w:tab w:val="left" w:pos="3686"/>
          <w:tab w:val="left" w:pos="4253"/>
        </w:tabs>
        <w:ind w:left="1080"/>
      </w:pPr>
      <w:r>
        <w:t>e.Labe</w:t>
      </w:r>
      <w:r>
        <w:tab/>
        <w:t xml:space="preserve">5.   Londýn </w:t>
      </w:r>
    </w:p>
    <w:p w:rsidR="005932A5" w:rsidRDefault="005932A5" w:rsidP="00F44468">
      <w:pPr>
        <w:pStyle w:val="ListParagraph"/>
        <w:tabs>
          <w:tab w:val="left" w:pos="3686"/>
          <w:tab w:val="left" w:pos="4253"/>
        </w:tabs>
        <w:ind w:left="1080"/>
      </w:pPr>
    </w:p>
    <w:p w:rsidR="005932A5" w:rsidRPr="00C76725" w:rsidRDefault="005932A5" w:rsidP="00905F2C">
      <w:pPr>
        <w:pStyle w:val="ListParagraph"/>
        <w:numPr>
          <w:ilvl w:val="0"/>
          <w:numId w:val="1"/>
        </w:numPr>
        <w:rPr>
          <w:b/>
        </w:rPr>
      </w:pPr>
      <w:r w:rsidRPr="00C76725">
        <w:rPr>
          <w:b/>
        </w:rPr>
        <w:t>Ku ktorým krajinám patria nasledovné turistické oblasti?</w:t>
      </w:r>
    </w:p>
    <w:p w:rsidR="005932A5" w:rsidRDefault="005932A5" w:rsidP="00F62E99">
      <w:pPr>
        <w:pStyle w:val="ListParagraph"/>
        <w:numPr>
          <w:ilvl w:val="1"/>
          <w:numId w:val="1"/>
        </w:numPr>
      </w:pPr>
      <w:r>
        <w:t>Kréta, Kos, Korfu, Rodos ...........................................</w:t>
      </w:r>
    </w:p>
    <w:p w:rsidR="005932A5" w:rsidRDefault="005932A5" w:rsidP="00F62E99">
      <w:pPr>
        <w:pStyle w:val="ListParagraph"/>
        <w:numPr>
          <w:ilvl w:val="1"/>
          <w:numId w:val="1"/>
        </w:numPr>
      </w:pPr>
      <w:r>
        <w:t>Brač, Istria, Cres, Korčula  .........................................</w:t>
      </w:r>
    </w:p>
    <w:p w:rsidR="005932A5" w:rsidRDefault="005932A5" w:rsidP="00F62E99">
      <w:pPr>
        <w:pStyle w:val="ListParagraph"/>
        <w:numPr>
          <w:ilvl w:val="1"/>
          <w:numId w:val="1"/>
        </w:numPr>
      </w:pPr>
      <w:r>
        <w:t>Kanárske ostrovy, Mallorka, Ibiza .............................</w:t>
      </w:r>
    </w:p>
    <w:p w:rsidR="005932A5" w:rsidRDefault="005932A5" w:rsidP="00F44468">
      <w:pPr>
        <w:pStyle w:val="ListParagraph"/>
        <w:ind w:left="1080"/>
      </w:pPr>
    </w:p>
    <w:p w:rsidR="005932A5" w:rsidRDefault="005932A5" w:rsidP="00F44468">
      <w:pPr>
        <w:pStyle w:val="ListParagraph"/>
        <w:ind w:left="1080"/>
      </w:pPr>
    </w:p>
    <w:p w:rsidR="005932A5" w:rsidRPr="00C76725" w:rsidRDefault="005932A5" w:rsidP="00F62E99">
      <w:pPr>
        <w:pStyle w:val="ListParagraph"/>
        <w:numPr>
          <w:ilvl w:val="0"/>
          <w:numId w:val="1"/>
        </w:numPr>
        <w:rPr>
          <w:b/>
        </w:rPr>
      </w:pPr>
      <w:r w:rsidRPr="00C76725">
        <w:rPr>
          <w:b/>
        </w:rPr>
        <w:t>Uveď more, poprípade záliv, prieliv, ktorý oddeľuje:</w:t>
      </w:r>
    </w:p>
    <w:p w:rsidR="005932A5" w:rsidRDefault="005932A5" w:rsidP="00B619B3">
      <w:pPr>
        <w:pStyle w:val="ListParagraph"/>
        <w:numPr>
          <w:ilvl w:val="1"/>
          <w:numId w:val="1"/>
        </w:numPr>
      </w:pPr>
      <w:r>
        <w:t>Sardíniu a Korziku    ....................................................</w:t>
      </w:r>
    </w:p>
    <w:p w:rsidR="005932A5" w:rsidRDefault="005932A5" w:rsidP="00B619B3">
      <w:pPr>
        <w:pStyle w:val="ListParagraph"/>
        <w:numPr>
          <w:ilvl w:val="1"/>
          <w:numId w:val="1"/>
        </w:numPr>
      </w:pPr>
      <w:r>
        <w:t>Španielsko a Maroko ..................................................</w:t>
      </w:r>
    </w:p>
    <w:p w:rsidR="005932A5" w:rsidRDefault="005932A5" w:rsidP="00B619B3">
      <w:pPr>
        <w:pStyle w:val="ListParagraph"/>
        <w:numPr>
          <w:ilvl w:val="1"/>
          <w:numId w:val="1"/>
        </w:numPr>
      </w:pPr>
      <w:r>
        <w:t>Turecko a Grécko  ......................................................</w:t>
      </w:r>
    </w:p>
    <w:p w:rsidR="005932A5" w:rsidRDefault="005932A5" w:rsidP="00B619B3">
      <w:pPr>
        <w:pStyle w:val="ListParagraph"/>
        <w:numPr>
          <w:ilvl w:val="1"/>
          <w:numId w:val="1"/>
        </w:numPr>
      </w:pPr>
      <w:r>
        <w:t>Francúzsko a Veľkú Britániu  ......................................</w:t>
      </w:r>
    </w:p>
    <w:p w:rsidR="005932A5" w:rsidRDefault="005932A5" w:rsidP="00F44468">
      <w:pPr>
        <w:pStyle w:val="ListParagraph"/>
        <w:ind w:left="1080"/>
      </w:pPr>
    </w:p>
    <w:p w:rsidR="005932A5" w:rsidRDefault="005932A5" w:rsidP="00917074">
      <w:pPr>
        <w:pStyle w:val="ListParagraph"/>
        <w:ind w:left="1440"/>
      </w:pPr>
    </w:p>
    <w:p w:rsidR="005932A5" w:rsidRPr="00C76725" w:rsidRDefault="005932A5" w:rsidP="00C76725">
      <w:pPr>
        <w:pStyle w:val="ListParagraph"/>
        <w:numPr>
          <w:ilvl w:val="0"/>
          <w:numId w:val="1"/>
        </w:numPr>
        <w:tabs>
          <w:tab w:val="left" w:pos="1440"/>
        </w:tabs>
        <w:spacing w:line="240" w:lineRule="auto"/>
        <w:rPr>
          <w:b/>
        </w:rPr>
      </w:pPr>
      <w:r w:rsidRPr="00C76725">
        <w:rPr>
          <w:b/>
        </w:rPr>
        <w:t>Priraď nasledujúce pojmy správne ku krajinám:</w:t>
      </w:r>
    </w:p>
    <w:p w:rsidR="005932A5" w:rsidRDefault="005932A5" w:rsidP="00C76725">
      <w:pPr>
        <w:tabs>
          <w:tab w:val="left" w:pos="1440"/>
        </w:tabs>
        <w:spacing w:line="240" w:lineRule="auto"/>
        <w:ind w:left="720"/>
      </w:pPr>
      <w:r>
        <w:t>Stonehenge, Loira, Greenwich, Bodamské jazero, Matterhorn, Bordeaux, Orkneje</w:t>
      </w:r>
    </w:p>
    <w:p w:rsidR="005932A5" w:rsidRDefault="005932A5" w:rsidP="00917074">
      <w:pPr>
        <w:pStyle w:val="ListParagraph"/>
        <w:numPr>
          <w:ilvl w:val="1"/>
          <w:numId w:val="1"/>
        </w:numPr>
        <w:tabs>
          <w:tab w:val="left" w:pos="1440"/>
        </w:tabs>
      </w:pPr>
      <w:r>
        <w:t>Francúzsko  .....................................................................................................................</w:t>
      </w:r>
    </w:p>
    <w:p w:rsidR="005932A5" w:rsidRDefault="005932A5" w:rsidP="00917074">
      <w:pPr>
        <w:pStyle w:val="ListParagraph"/>
        <w:numPr>
          <w:ilvl w:val="1"/>
          <w:numId w:val="1"/>
        </w:numPr>
        <w:tabs>
          <w:tab w:val="left" w:pos="1440"/>
        </w:tabs>
      </w:pPr>
      <w:r>
        <w:t>Veľká Británia  ................................................................................................................</w:t>
      </w:r>
    </w:p>
    <w:p w:rsidR="005932A5" w:rsidRDefault="005932A5" w:rsidP="00917074">
      <w:pPr>
        <w:pStyle w:val="ListParagraph"/>
        <w:numPr>
          <w:ilvl w:val="1"/>
          <w:numId w:val="1"/>
        </w:numPr>
        <w:tabs>
          <w:tab w:val="left" w:pos="1440"/>
        </w:tabs>
      </w:pPr>
      <w:r>
        <w:t>Švajčiarsko  .....................................................................................................................</w:t>
      </w:r>
    </w:p>
    <w:sectPr w:rsidR="005932A5" w:rsidSect="00C76725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2A5" w:rsidRDefault="005932A5" w:rsidP="00917074">
      <w:pPr>
        <w:spacing w:after="0" w:line="240" w:lineRule="auto"/>
      </w:pPr>
      <w:r>
        <w:separator/>
      </w:r>
    </w:p>
  </w:endnote>
  <w:endnote w:type="continuationSeparator" w:id="0">
    <w:p w:rsidR="005932A5" w:rsidRDefault="005932A5" w:rsidP="009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2A5" w:rsidRDefault="005932A5" w:rsidP="00917074">
      <w:pPr>
        <w:spacing w:after="0" w:line="240" w:lineRule="auto"/>
      </w:pPr>
      <w:r>
        <w:separator/>
      </w:r>
    </w:p>
  </w:footnote>
  <w:footnote w:type="continuationSeparator" w:id="0">
    <w:p w:rsidR="005932A5" w:rsidRDefault="005932A5" w:rsidP="009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05EF"/>
    <w:multiLevelType w:val="hybridMultilevel"/>
    <w:tmpl w:val="85B61DF0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2AE95ED8"/>
    <w:multiLevelType w:val="hybridMultilevel"/>
    <w:tmpl w:val="7B608212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2F447A93"/>
    <w:multiLevelType w:val="hybridMultilevel"/>
    <w:tmpl w:val="3E0A4ED4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3CE85186"/>
    <w:multiLevelType w:val="hybridMultilevel"/>
    <w:tmpl w:val="9182B0DE"/>
    <w:lvl w:ilvl="0" w:tplc="041B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44F52E0C"/>
    <w:multiLevelType w:val="hybridMultilevel"/>
    <w:tmpl w:val="79DC4F7E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4F3D2D6C"/>
    <w:multiLevelType w:val="hybridMultilevel"/>
    <w:tmpl w:val="3A12140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6AA583C"/>
    <w:multiLevelType w:val="hybridMultilevel"/>
    <w:tmpl w:val="5A4C8748"/>
    <w:lvl w:ilvl="0" w:tplc="041B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1D92"/>
    <w:rsid w:val="000B469C"/>
    <w:rsid w:val="000E1D92"/>
    <w:rsid w:val="00440618"/>
    <w:rsid w:val="005932A5"/>
    <w:rsid w:val="005D65CB"/>
    <w:rsid w:val="007C4022"/>
    <w:rsid w:val="008C00BD"/>
    <w:rsid w:val="00905F2C"/>
    <w:rsid w:val="009076DA"/>
    <w:rsid w:val="00917074"/>
    <w:rsid w:val="00920F68"/>
    <w:rsid w:val="00AB6464"/>
    <w:rsid w:val="00B619B3"/>
    <w:rsid w:val="00C76725"/>
    <w:rsid w:val="00E32D2B"/>
    <w:rsid w:val="00F44468"/>
    <w:rsid w:val="00F6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B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E1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1707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70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225</Words>
  <Characters>1284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Hrebíčková Slávka</dc:creator>
  <cp:keywords/>
  <dc:description/>
  <cp:lastModifiedBy>Jano S.</cp:lastModifiedBy>
  <cp:revision>5</cp:revision>
  <cp:lastPrinted>2001-12-31T23:24:00Z</cp:lastPrinted>
  <dcterms:created xsi:type="dcterms:W3CDTF">2021-05-24T09:37:00Z</dcterms:created>
  <dcterms:modified xsi:type="dcterms:W3CDTF">2001-12-31T23:24:00Z</dcterms:modified>
</cp:coreProperties>
</file>