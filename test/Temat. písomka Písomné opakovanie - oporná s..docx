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565" w:rsidRDefault="00657565" w:rsidP="001E27C7">
      <w:pPr>
        <w:rPr>
          <w:rFonts w:ascii="Times New Roman" w:hAnsi="Times New Roman"/>
          <w:i/>
        </w:rPr>
      </w:pPr>
      <w:r w:rsidRPr="002859CE">
        <w:rPr>
          <w:rFonts w:ascii="Times New Roman" w:hAnsi="Times New Roman"/>
          <w:b/>
          <w:i/>
        </w:rPr>
        <w:t>TEMATICKÁ PÍSOMKA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>MENO: _____________________</w:t>
      </w:r>
    </w:p>
    <w:p w:rsidR="00657565" w:rsidRPr="002859CE" w:rsidRDefault="00657565" w:rsidP="001E27C7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</w:rPr>
      </w:pPr>
      <w:r w:rsidRPr="002859CE">
        <w:rPr>
          <w:rFonts w:ascii="Times New Roman" w:hAnsi="Times New Roman"/>
          <w:b/>
          <w:i/>
          <w:u w:val="single"/>
        </w:rPr>
        <w:t>Doplňte</w:t>
      </w:r>
      <w:r w:rsidRPr="002859CE">
        <w:rPr>
          <w:rFonts w:ascii="Times New Roman" w:hAnsi="Times New Roman"/>
          <w:b/>
          <w:i/>
        </w:rPr>
        <w:t>:</w:t>
      </w:r>
    </w:p>
    <w:p w:rsidR="00657565" w:rsidRPr="001E27C7" w:rsidRDefault="00657565" w:rsidP="001E27C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Funkcie opornej sústavy: a.) ___________________</w:t>
      </w:r>
      <w:r w:rsidRPr="001E27C7">
        <w:rPr>
          <w:rFonts w:ascii="Times New Roman" w:hAnsi="Times New Roman"/>
        </w:rPr>
        <w:t xml:space="preserve">   b.) __________________c.) __________________</w:t>
      </w:r>
    </w:p>
    <w:p w:rsidR="00657565" w:rsidRDefault="00657565" w:rsidP="001E27C7">
      <w:pPr>
        <w:pStyle w:val="ListParagraph"/>
        <w:rPr>
          <w:rFonts w:ascii="Times New Roman" w:hAnsi="Times New Roman"/>
        </w:rPr>
      </w:pPr>
    </w:p>
    <w:p w:rsidR="00657565" w:rsidRPr="001E27C7" w:rsidRDefault="00657565" w:rsidP="001E27C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Každé spojivové tkanivo je zložené z : _________________________________________</w:t>
      </w:r>
    </w:p>
    <w:p w:rsidR="00657565" w:rsidRPr="002859CE" w:rsidRDefault="00657565" w:rsidP="001E27C7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</w:rPr>
      </w:pPr>
      <w:r w:rsidRPr="002859CE">
        <w:rPr>
          <w:rFonts w:ascii="Times New Roman" w:hAnsi="Times New Roman"/>
          <w:b/>
          <w:i/>
          <w:u w:val="single"/>
        </w:rPr>
        <w:t>Správne pospájajte</w:t>
      </w:r>
      <w:r w:rsidRPr="002859CE">
        <w:rPr>
          <w:rFonts w:ascii="Times New Roman" w:hAnsi="Times New Roman"/>
          <w:b/>
          <w:i/>
        </w:rPr>
        <w:t>:</w:t>
      </w:r>
    </w:p>
    <w:p w:rsidR="00657565" w:rsidRDefault="00657565" w:rsidP="001E27C7">
      <w:pPr>
        <w:pStyle w:val="ListParagraph"/>
        <w:rPr>
          <w:rFonts w:ascii="Times New Roman" w:hAnsi="Times New Roman"/>
        </w:rPr>
      </w:pPr>
      <w:r>
        <w:rPr>
          <w:noProof/>
          <w:lang w:eastAsia="sk-SK"/>
        </w:rPr>
        <w:pict>
          <v:rect id="_x0000_s1026" style="position:absolute;left:0;text-align:left;margin-left:242.75pt;margin-top:4.75pt;width:144.4pt;height:68.55pt;z-index:251656192"/>
        </w:pict>
      </w:r>
      <w:r>
        <w:rPr>
          <w:rFonts w:ascii="Times New Roman" w:hAnsi="Times New Roman"/>
        </w:rPr>
        <w:t>A: Väzivo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Chondrocyty</w:t>
      </w:r>
    </w:p>
    <w:p w:rsidR="00657565" w:rsidRDefault="00657565" w:rsidP="001E27C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B: Chrupka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2.Ramenná</w:t>
      </w:r>
    </w:p>
    <w:p w:rsidR="00657565" w:rsidRDefault="00657565" w:rsidP="001E27C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C: Kosť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Osteocyty</w:t>
      </w:r>
    </w:p>
    <w:p w:rsidR="00657565" w:rsidRDefault="00657565" w:rsidP="001E27C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D: Dlhá kosť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Lopatka</w:t>
      </w:r>
    </w:p>
    <w:p w:rsidR="00657565" w:rsidRDefault="00657565" w:rsidP="001E27C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E: Plochá kosť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Fibrocyty</w:t>
      </w:r>
    </w:p>
    <w:p w:rsidR="00657565" w:rsidRDefault="00657565" w:rsidP="001E27C7">
      <w:pPr>
        <w:pStyle w:val="ListParagraph"/>
        <w:rPr>
          <w:rFonts w:ascii="Times New Roman" w:hAnsi="Times New Roman"/>
        </w:rPr>
      </w:pPr>
    </w:p>
    <w:p w:rsidR="00657565" w:rsidRPr="002859CE" w:rsidRDefault="00657565" w:rsidP="001E27C7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</w:rPr>
      </w:pPr>
      <w:r w:rsidRPr="002859CE">
        <w:rPr>
          <w:rFonts w:ascii="Times New Roman" w:hAnsi="Times New Roman"/>
          <w:b/>
          <w:i/>
          <w:u w:val="single"/>
        </w:rPr>
        <w:t>Popíšte stavbu kosti</w:t>
      </w:r>
      <w:r w:rsidRPr="002859CE">
        <w:rPr>
          <w:rFonts w:ascii="Times New Roman" w:hAnsi="Times New Roman"/>
          <w:b/>
          <w:i/>
        </w:rPr>
        <w:t>:</w:t>
      </w:r>
    </w:p>
    <w:p w:rsidR="00657565" w:rsidRDefault="00657565" w:rsidP="001E27C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Koncové časti kosti sa nazývajú ____________________. Medzi nimi je _________________.</w:t>
      </w:r>
    </w:p>
    <w:p w:rsidR="00657565" w:rsidRDefault="00657565" w:rsidP="001E27C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Povrch kostí tvorí __________________________. + vypíšte ďalšie časti kosti________________________</w:t>
      </w:r>
    </w:p>
    <w:p w:rsidR="00657565" w:rsidRDefault="00657565" w:rsidP="001E27C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</w:t>
      </w:r>
    </w:p>
    <w:p w:rsidR="00657565" w:rsidRPr="00656D2A" w:rsidRDefault="00657565" w:rsidP="001E27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56D2A">
        <w:rPr>
          <w:rFonts w:ascii="Times New Roman" w:hAnsi="Times New Roman"/>
        </w:rPr>
        <w:t>Kostra dolnej končatiny – funkčné členenie + detailný popis každej časti vrátane odborných názvov.</w:t>
      </w:r>
    </w:p>
    <w:p w:rsidR="00657565" w:rsidRPr="00656D2A" w:rsidRDefault="00657565" w:rsidP="001E27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56D2A">
        <w:rPr>
          <w:rFonts w:ascii="Times New Roman" w:hAnsi="Times New Roman"/>
        </w:rPr>
        <w:t>Kostra tvárovej časti lebky – odborne + vypíš kostí, ktoré k nej patria vrátane aspoň 5 odborných názvov</w:t>
      </w:r>
    </w:p>
    <w:p w:rsidR="00657565" w:rsidRPr="00656D2A" w:rsidRDefault="00657565" w:rsidP="001E27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56D2A">
        <w:rPr>
          <w:rFonts w:ascii="Times New Roman" w:hAnsi="Times New Roman"/>
        </w:rPr>
        <w:t>Chrbtica – odborne , tvar, zloženie (len vypísať častí)</w:t>
      </w:r>
    </w:p>
    <w:p w:rsidR="00657565" w:rsidRPr="00656D2A" w:rsidRDefault="00657565" w:rsidP="001E27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56D2A">
        <w:rPr>
          <w:rFonts w:ascii="Times New Roman" w:hAnsi="Times New Roman"/>
        </w:rPr>
        <w:t>Nekĺbové spojenie kostí – aké je z hľadiska pohyblivosti? + aké formy tohto spojenia poznáme (vrátane príkladov)</w:t>
      </w:r>
    </w:p>
    <w:p w:rsidR="00657565" w:rsidRPr="00656D2A" w:rsidRDefault="00657565" w:rsidP="001E27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56D2A">
        <w:rPr>
          <w:rFonts w:ascii="Times New Roman" w:hAnsi="Times New Roman"/>
        </w:rPr>
        <w:t>Vypíš aspoň 4 ochorenia / problémy opornej sústavy + 1 detailne popíš.</w:t>
      </w:r>
    </w:p>
    <w:p w:rsidR="00657565" w:rsidRPr="00656D2A" w:rsidRDefault="00657565" w:rsidP="001E27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56D2A">
        <w:rPr>
          <w:rFonts w:ascii="Times New Roman" w:hAnsi="Times New Roman"/>
        </w:rPr>
        <w:t>Čo patrí do voľnej hornej končatiny? (+ odborne)</w:t>
      </w:r>
    </w:p>
    <w:p w:rsidR="00657565" w:rsidRDefault="00657565" w:rsidP="001E27C7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/>
        </w:rPr>
      </w:pPr>
      <w:r w:rsidRPr="00656D2A">
        <w:rPr>
          <w:rFonts w:ascii="Times New Roman" w:hAnsi="Times New Roman"/>
        </w:rPr>
        <w:t>Rebrá – odborne – koľko párov? + ako sú napojené?</w:t>
      </w:r>
    </w:p>
    <w:p w:rsidR="00657565" w:rsidRDefault="00657565" w:rsidP="001E27C7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Hrudník – odborne + z čoho sa skladá?</w:t>
      </w: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656D2A">
      <w:pPr>
        <w:pStyle w:val="ListParagraph"/>
        <w:rPr>
          <w:rFonts w:ascii="Times New Roman" w:hAnsi="Times New Roman"/>
        </w:rPr>
      </w:pPr>
    </w:p>
    <w:p w:rsidR="00657565" w:rsidRDefault="00657565" w:rsidP="00F17E0D">
      <w:pPr>
        <w:rPr>
          <w:rFonts w:ascii="Times New Roman" w:hAnsi="Times New Roman"/>
          <w:i/>
        </w:rPr>
      </w:pPr>
      <w:r w:rsidRPr="002859CE">
        <w:rPr>
          <w:rFonts w:ascii="Times New Roman" w:hAnsi="Times New Roman"/>
          <w:b/>
          <w:i/>
        </w:rPr>
        <w:t>TEMATICKÁ PÍSOMKA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ab/>
        <w:t>C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>MENO: _____________________</w:t>
      </w:r>
    </w:p>
    <w:p w:rsidR="00657565" w:rsidRPr="00F17E0D" w:rsidRDefault="00657565" w:rsidP="00F17E0D">
      <w:pPr>
        <w:rPr>
          <w:rFonts w:ascii="Times New Roman" w:hAnsi="Times New Roman"/>
          <w:b/>
          <w:u w:val="dotDotDash"/>
        </w:rPr>
      </w:pPr>
      <w:r w:rsidRPr="00F17E0D">
        <w:rPr>
          <w:rFonts w:ascii="Times New Roman" w:hAnsi="Times New Roman"/>
          <w:b/>
          <w:i/>
          <w:u w:val="single"/>
        </w:rPr>
        <w:t xml:space="preserve">1. </w:t>
      </w:r>
      <w:r w:rsidRPr="00F17E0D">
        <w:rPr>
          <w:rFonts w:ascii="Times New Roman" w:hAnsi="Times New Roman"/>
          <w:b/>
          <w:u w:val="dotDotDash"/>
        </w:rPr>
        <w:t>V uvedenom texte sa vyskytujú chyby, nájdite ich a opravte!</w:t>
      </w:r>
    </w:p>
    <w:p w:rsidR="00657565" w:rsidRPr="00F17E0D" w:rsidRDefault="00657565" w:rsidP="00F17E0D">
      <w:pPr>
        <w:spacing w:line="36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Opornú sústavu človeka tvorí kostra (aktívny pohybový aparát) pozostávajúci z 206 – 207 kostí. Spojivové tkanivá: väzivo, kosť a šľacha predstavujú neodmysliteľnú súčasť opornej sústavy. Skladajú sa z buniek a medzibunkovej hmoty. Väzivo (</w:t>
      </w:r>
      <w:r w:rsidRPr="00F17E0D">
        <w:rPr>
          <w:rFonts w:ascii="Times New Roman" w:hAnsi="Times New Roman"/>
          <w:i/>
        </w:rPr>
        <w:t>cartilago</w:t>
      </w:r>
      <w:r w:rsidRPr="00F17E0D">
        <w:rPr>
          <w:rFonts w:ascii="Times New Roman" w:hAnsi="Times New Roman"/>
        </w:rPr>
        <w:t>) je poddajné, odolné voči tlaku pozostáva z buniek fibrocytov. Najtvrdšie tkanivo v tele – kosť tvoria osteocyty a medzibunková hmota (50% voda, 20-25% organické látky). Kosti môžeme deliť podľa tvaru na: a.) dlhé – scapula, b.)krátke – články prstov, c.) ploché – femur.</w:t>
      </w:r>
    </w:p>
    <w:p w:rsidR="00657565" w:rsidRPr="00F17E0D" w:rsidRDefault="00657565" w:rsidP="00F17E0D">
      <w:pPr>
        <w:spacing w:line="36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 xml:space="preserve">Na povrchu každej kosti sa nachádza kostná dreň, zatiaľ čo je vnútro vypĺňa kompaktná kosť. Každá kosť je zložená z 2 diafýz a z 1 epifýzy. </w:t>
      </w:r>
    </w:p>
    <w:p w:rsidR="00657565" w:rsidRPr="00F17E0D" w:rsidRDefault="00657565" w:rsidP="00F17E0D">
      <w:pPr>
        <w:spacing w:line="36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Lebka (</w:t>
      </w:r>
      <w:r w:rsidRPr="00F17E0D">
        <w:rPr>
          <w:rFonts w:ascii="Times New Roman" w:hAnsi="Times New Roman"/>
          <w:i/>
        </w:rPr>
        <w:t>cranium</w:t>
      </w:r>
      <w:r w:rsidRPr="00F17E0D">
        <w:rPr>
          <w:rFonts w:ascii="Times New Roman" w:hAnsi="Times New Roman"/>
        </w:rPr>
        <w:t xml:space="preserve">) sa skladá z 2 čatí: </w:t>
      </w:r>
      <w:r w:rsidRPr="00F17E0D">
        <w:rPr>
          <w:rFonts w:ascii="Times New Roman" w:hAnsi="Times New Roman"/>
          <w:i/>
        </w:rPr>
        <w:t xml:space="preserve">neurocranium </w:t>
      </w:r>
      <w:r w:rsidRPr="00F17E0D">
        <w:rPr>
          <w:rFonts w:ascii="Times New Roman" w:hAnsi="Times New Roman"/>
        </w:rPr>
        <w:t>(tvárová) časť a </w:t>
      </w:r>
      <w:r w:rsidRPr="00F17E0D">
        <w:rPr>
          <w:rFonts w:ascii="Times New Roman" w:hAnsi="Times New Roman"/>
          <w:i/>
        </w:rPr>
        <w:t>splanchnocranium</w:t>
      </w:r>
      <w:r w:rsidRPr="00F17E0D">
        <w:rPr>
          <w:rFonts w:ascii="Times New Roman" w:hAnsi="Times New Roman"/>
        </w:rPr>
        <w:t xml:space="preserve"> (mozgová časť).</w:t>
      </w:r>
    </w:p>
    <w:p w:rsidR="00657565" w:rsidRPr="00F17E0D" w:rsidRDefault="00657565" w:rsidP="00F17E0D">
      <w:pPr>
        <w:spacing w:line="36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 xml:space="preserve">K neurocraniu patrí: os frontale, os nasale, os parietale, os sphenoidale ... K splanchnocraniu patria: os zygomaticum, maxila, mandibula, os temporale...  </w:t>
      </w:r>
    </w:p>
    <w:p w:rsidR="00657565" w:rsidRPr="00F17E0D" w:rsidRDefault="00657565" w:rsidP="00F17E0D">
      <w:pPr>
        <w:spacing w:line="240" w:lineRule="auto"/>
        <w:rPr>
          <w:rFonts w:ascii="Times New Roman" w:hAnsi="Times New Roman"/>
          <w:i/>
        </w:rPr>
      </w:pPr>
      <w:r>
        <w:rPr>
          <w:noProof/>
          <w:lang w:eastAsia="sk-SK"/>
        </w:rPr>
        <w:pict>
          <v:line id="_x0000_s1027" style="position:absolute;z-index:251659264" from="-5.5pt,-10.7pt" to="522.5pt,-10.7pt">
            <v:stroke endarrow="block"/>
          </v:line>
        </w:pict>
      </w:r>
      <w:r>
        <w:rPr>
          <w:noProof/>
          <w:lang w:eastAsia="sk-SK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_x0000_s1028" type="#_x0000_t10" style="position:absolute;margin-left:291.5pt;margin-top:4.2pt;width:148.5pt;height:1in;z-index:251657216"/>
        </w:pict>
      </w:r>
      <w:r w:rsidRPr="00F17E0D">
        <w:rPr>
          <w:rFonts w:ascii="Times New Roman" w:hAnsi="Times New Roman"/>
        </w:rPr>
        <w:t xml:space="preserve">2.)  </w:t>
      </w:r>
      <w:r w:rsidRPr="00F17E0D">
        <w:rPr>
          <w:rFonts w:ascii="Times New Roman" w:hAnsi="Times New Roman"/>
        </w:rPr>
        <w:tab/>
        <w:t>A: okostica</w:t>
      </w:r>
      <w:r w:rsidRPr="00F17E0D">
        <w:rPr>
          <w:rFonts w:ascii="Times New Roman" w:hAnsi="Times New Roman"/>
        </w:rPr>
        <w:tab/>
      </w:r>
      <w:r w:rsidRPr="00F17E0D">
        <w:rPr>
          <w:rFonts w:ascii="Times New Roman" w:hAnsi="Times New Roman"/>
        </w:rPr>
        <w:tab/>
        <w:t>1. kostná dreň</w:t>
      </w:r>
    </w:p>
    <w:p w:rsidR="00657565" w:rsidRPr="00F17E0D" w:rsidRDefault="00657565" w:rsidP="00F17E0D">
      <w:pPr>
        <w:pStyle w:val="ListParagraph"/>
        <w:spacing w:line="24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B:vnútro kosti</w:t>
      </w:r>
      <w:r w:rsidRPr="00F17E0D">
        <w:rPr>
          <w:rFonts w:ascii="Times New Roman" w:hAnsi="Times New Roman"/>
        </w:rPr>
        <w:tab/>
      </w:r>
      <w:r w:rsidRPr="00F17E0D">
        <w:rPr>
          <w:rFonts w:ascii="Times New Roman" w:hAnsi="Times New Roman"/>
        </w:rPr>
        <w:tab/>
        <w:t>2 stredná časť kosti</w:t>
      </w:r>
    </w:p>
    <w:p w:rsidR="00657565" w:rsidRPr="00F17E0D" w:rsidRDefault="00657565" w:rsidP="00F17E0D">
      <w:pPr>
        <w:pStyle w:val="ListParagraph"/>
        <w:spacing w:line="24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C: Kosť</w:t>
      </w:r>
      <w:r w:rsidRPr="00F17E0D">
        <w:rPr>
          <w:rFonts w:ascii="Times New Roman" w:hAnsi="Times New Roman"/>
        </w:rPr>
        <w:tab/>
      </w:r>
      <w:r w:rsidRPr="00F17E0D">
        <w:rPr>
          <w:rFonts w:ascii="Times New Roman" w:hAnsi="Times New Roman"/>
        </w:rPr>
        <w:tab/>
        <w:t>3. povrch živej kostí</w:t>
      </w:r>
    </w:p>
    <w:p w:rsidR="00657565" w:rsidRPr="00F17E0D" w:rsidRDefault="00657565" w:rsidP="00F17E0D">
      <w:pPr>
        <w:pStyle w:val="ListParagraph"/>
        <w:spacing w:line="24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D:diafýza</w:t>
      </w:r>
      <w:r w:rsidRPr="00F17E0D">
        <w:rPr>
          <w:rFonts w:ascii="Times New Roman" w:hAnsi="Times New Roman"/>
        </w:rPr>
        <w:tab/>
      </w:r>
      <w:r w:rsidRPr="00F17E0D">
        <w:rPr>
          <w:rFonts w:ascii="Times New Roman" w:hAnsi="Times New Roman"/>
        </w:rPr>
        <w:tab/>
        <w:t>4. koncová časť kosti</w:t>
      </w:r>
    </w:p>
    <w:p w:rsidR="00657565" w:rsidRPr="00F17E0D" w:rsidRDefault="00657565" w:rsidP="00F17E0D">
      <w:pPr>
        <w:pStyle w:val="ListParagraph"/>
        <w:spacing w:line="24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E:epifýza</w:t>
      </w:r>
      <w:r w:rsidRPr="00F17E0D">
        <w:rPr>
          <w:rFonts w:ascii="Times New Roman" w:hAnsi="Times New Roman"/>
        </w:rPr>
        <w:tab/>
      </w:r>
      <w:r w:rsidRPr="00F17E0D">
        <w:rPr>
          <w:rFonts w:ascii="Times New Roman" w:hAnsi="Times New Roman"/>
        </w:rPr>
        <w:tab/>
        <w:t>5. vápnik, fosfor</w:t>
      </w:r>
    </w:p>
    <w:p w:rsidR="00657565" w:rsidRPr="00F17E0D" w:rsidRDefault="00657565" w:rsidP="00F17E0D">
      <w:pPr>
        <w:pStyle w:val="ListParagraph"/>
        <w:spacing w:line="240" w:lineRule="auto"/>
        <w:rPr>
          <w:rFonts w:ascii="Times New Roman" w:hAnsi="Times New Roman"/>
        </w:rPr>
      </w:pPr>
    </w:p>
    <w:p w:rsidR="00657565" w:rsidRPr="004344FD" w:rsidRDefault="00657565" w:rsidP="00F17E0D">
      <w:pPr>
        <w:pStyle w:val="ListParagraph"/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3.) Popíšte o akú kosť lebky ide. + zaraď kosti ku 2 častiam lebky</w:t>
      </w:r>
    </w:p>
    <w:p w:rsidR="00657565" w:rsidRPr="00CB17E1" w:rsidRDefault="00657565" w:rsidP="00F17E0D">
      <w:pPr>
        <w:pStyle w:val="ListParagraph"/>
        <w:spacing w:line="240" w:lineRule="auto"/>
        <w:rPr>
          <w:rFonts w:ascii="Times New Roman" w:hAnsi="Times New Roman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86pt;margin-top:8.6pt;width:179.75pt;height:234pt;z-index:251658240">
            <v:textbox>
              <w:txbxContent>
                <w:p w:rsidR="00657565" w:rsidRDefault="00657565" w:rsidP="00F17E0D">
                  <w:r>
                    <w:t>1-</w:t>
                  </w:r>
                </w:p>
                <w:p w:rsidR="00657565" w:rsidRDefault="00657565" w:rsidP="00F17E0D">
                  <w:r>
                    <w:t>2-</w:t>
                  </w:r>
                </w:p>
                <w:p w:rsidR="00657565" w:rsidRDefault="00657565" w:rsidP="00F17E0D">
                  <w:r>
                    <w:t>3-</w:t>
                  </w:r>
                </w:p>
                <w:p w:rsidR="00657565" w:rsidRDefault="00657565" w:rsidP="00F17E0D">
                  <w:r>
                    <w:t>4-</w:t>
                  </w:r>
                </w:p>
                <w:p w:rsidR="00657565" w:rsidRDefault="00657565" w:rsidP="00F17E0D">
                  <w:r>
                    <w:t>5-</w:t>
                  </w:r>
                </w:p>
                <w:p w:rsidR="00657565" w:rsidRDefault="00657565" w:rsidP="00F17E0D">
                  <w:r>
                    <w:t>6-</w:t>
                  </w:r>
                </w:p>
                <w:p w:rsidR="00657565" w:rsidRDefault="00657565" w:rsidP="00F17E0D">
                  <w:r>
                    <w:t>7-</w:t>
                  </w:r>
                </w:p>
                <w:p w:rsidR="00657565" w:rsidRDefault="00657565" w:rsidP="00F17E0D">
                  <w:r>
                    <w:t>8-</w:t>
                  </w:r>
                </w:p>
                <w:p w:rsidR="00657565" w:rsidRDefault="00657565" w:rsidP="00F17E0D">
                  <w:r>
                    <w:t>10-</w:t>
                  </w:r>
                </w:p>
                <w:p w:rsidR="00657565" w:rsidRDefault="00657565" w:rsidP="00F17E0D">
                  <w:r>
                    <w:t>11-</w:t>
                  </w:r>
                </w:p>
                <w:p w:rsidR="00657565" w:rsidRDefault="00657565" w:rsidP="00F17E0D"/>
              </w:txbxContent>
            </v:textbox>
          </v:shape>
        </w:pict>
      </w:r>
    </w:p>
    <w:p w:rsidR="00657565" w:rsidRDefault="00657565" w:rsidP="00F17E0D">
      <w:pPr>
        <w:pStyle w:val="ListParagrap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</w:t>
      </w:r>
    </w:p>
    <w:p w:rsidR="00657565" w:rsidRDefault="00657565" w:rsidP="00F17E0D">
      <w:pPr>
        <w:pStyle w:val="ListParagraph"/>
        <w:spacing w:line="240" w:lineRule="auto"/>
        <w:rPr>
          <w:rFonts w:ascii="Times New Roman" w:hAnsi="Times New Roman"/>
        </w:rPr>
      </w:pPr>
      <w:r w:rsidRPr="00060A75">
        <w:rPr>
          <w:rFonts w:ascii="Times New Roman" w:hAnsi="Times New Roman"/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3" o:spid="_x0000_i1025" type="#_x0000_t75" style="width:221.25pt;height:228.75pt;visibility:visible">
            <v:imagedata r:id="rId5" o:title="" grayscale="t"/>
          </v:shape>
        </w:pict>
      </w:r>
    </w:p>
    <w:p w:rsidR="00657565" w:rsidRPr="00F17E0D" w:rsidRDefault="00657565" w:rsidP="00F17E0D">
      <w:pPr>
        <w:spacing w:line="24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4.) Stavce – lat., stavba, delenie (vrátane počtu + aspoň 3 odborných názvov)</w:t>
      </w:r>
    </w:p>
    <w:p w:rsidR="00657565" w:rsidRPr="00F17E0D" w:rsidRDefault="00657565" w:rsidP="00F17E0D">
      <w:pPr>
        <w:spacing w:line="24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3.) Hrudná kosť odborne, jej nákres + stavba</w:t>
      </w:r>
    </w:p>
    <w:p w:rsidR="00657565" w:rsidRPr="00F17E0D" w:rsidRDefault="00657565" w:rsidP="00F17E0D">
      <w:pPr>
        <w:spacing w:line="24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6.) Kĺb – zloženie, + ktorý kĺb je najkomplexnejší a najzákladnejší?</w:t>
      </w:r>
    </w:p>
    <w:p w:rsidR="00657565" w:rsidRPr="00F17E0D" w:rsidRDefault="00657565" w:rsidP="00F17E0D">
      <w:pPr>
        <w:spacing w:line="24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7.)Kostra dolnej končatiny – funkčné členenie + detailný popis každej časti vrátane odborných názvov.</w:t>
      </w:r>
    </w:p>
    <w:p w:rsidR="00657565" w:rsidRPr="00F17E0D" w:rsidRDefault="00657565" w:rsidP="00F17E0D">
      <w:pPr>
        <w:spacing w:line="240" w:lineRule="auto"/>
        <w:rPr>
          <w:rFonts w:ascii="Times New Roman" w:hAnsi="Times New Roman"/>
        </w:rPr>
      </w:pPr>
      <w:r w:rsidRPr="00F17E0D">
        <w:rPr>
          <w:rFonts w:ascii="Times New Roman" w:hAnsi="Times New Roman"/>
        </w:rPr>
        <w:t>8.)Väzivo – lat., charakteristika + príklad</w:t>
      </w:r>
    </w:p>
    <w:p w:rsidR="00657565" w:rsidRDefault="00657565" w:rsidP="00F17E0D">
      <w:pPr>
        <w:spacing w:line="240" w:lineRule="auto"/>
      </w:pPr>
      <w:r w:rsidRPr="00F17E0D">
        <w:t>9.)Typy chrupky + príklady</w:t>
      </w:r>
    </w:p>
    <w:p w:rsidR="00657565" w:rsidRPr="00F17E0D" w:rsidRDefault="00657565" w:rsidP="00F17E0D">
      <w:pPr>
        <w:spacing w:line="240" w:lineRule="auto"/>
        <w:rPr>
          <w:rFonts w:ascii="Times New Roman" w:hAnsi="Times New Roman"/>
        </w:rPr>
      </w:pPr>
      <w:r>
        <w:t>10.)Kostra ruky – členenie, lat., počet</w:t>
      </w:r>
    </w:p>
    <w:sectPr w:rsidR="00657565" w:rsidRPr="00F17E0D" w:rsidSect="001E2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F7A01"/>
    <w:multiLevelType w:val="multilevel"/>
    <w:tmpl w:val="E9AC1ED6"/>
    <w:lvl w:ilvl="0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D984805"/>
    <w:multiLevelType w:val="multilevel"/>
    <w:tmpl w:val="E9AC1ED6"/>
    <w:lvl w:ilvl="0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94820C6"/>
    <w:multiLevelType w:val="hybridMultilevel"/>
    <w:tmpl w:val="E9AC1ED6"/>
    <w:lvl w:ilvl="0" w:tplc="9BE87F4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27C7"/>
    <w:rsid w:val="00060A75"/>
    <w:rsid w:val="00103257"/>
    <w:rsid w:val="00130001"/>
    <w:rsid w:val="001E27C7"/>
    <w:rsid w:val="002859CE"/>
    <w:rsid w:val="00294857"/>
    <w:rsid w:val="002D3921"/>
    <w:rsid w:val="00323E7B"/>
    <w:rsid w:val="004344FD"/>
    <w:rsid w:val="00581204"/>
    <w:rsid w:val="00656D2A"/>
    <w:rsid w:val="00657565"/>
    <w:rsid w:val="008812D0"/>
    <w:rsid w:val="00CB17E1"/>
    <w:rsid w:val="00EE3252"/>
    <w:rsid w:val="00F17E0D"/>
    <w:rsid w:val="00FE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04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E27C7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2</Pages>
  <Words>440</Words>
  <Characters>2510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7</cp:revision>
  <cp:lastPrinted>2001-12-31T23:25:00Z</cp:lastPrinted>
  <dcterms:created xsi:type="dcterms:W3CDTF">2023-10-08T07:17:00Z</dcterms:created>
  <dcterms:modified xsi:type="dcterms:W3CDTF">2001-12-31T23:25:00Z</dcterms:modified>
</cp:coreProperties>
</file>