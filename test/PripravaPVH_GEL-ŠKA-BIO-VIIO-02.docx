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21" w:rsidRPr="00D40621" w:rsidRDefault="00290AA0" w:rsidP="00D40621">
      <w:pPr>
        <w:pStyle w:val="Nzov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="00D40621" w:rsidRPr="00D40621">
        <w:rPr>
          <w:b/>
          <w:sz w:val="40"/>
          <w:szCs w:val="40"/>
        </w:rPr>
        <w:t>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</w:t>
      </w:r>
      <w:r w:rsidR="0083616F"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290AA0" w:rsidP="00290AA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14245">
              <w:rPr>
                <w:b/>
                <w:bCs/>
              </w:rPr>
              <w:t>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290AA0" w:rsidP="00290AA0">
            <w:pPr>
              <w:rPr>
                <w:b/>
                <w:bCs/>
              </w:rPr>
            </w:pPr>
            <w:r>
              <w:rPr>
                <w:b/>
                <w:bCs/>
              </w:rPr>
              <w:t>7. ročník osemročných gymnázií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682E92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BIO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682E92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Sústavy látkovej výmeny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682E92" w:rsidRDefault="00682E92" w:rsidP="007054FE">
            <w:pPr>
              <w:rPr>
                <w:b/>
                <w:bCs/>
              </w:rPr>
            </w:pPr>
            <w:r w:rsidRPr="00682E92">
              <w:rPr>
                <w:b/>
              </w:rPr>
              <w:t>Stavba srdca, prejavy srdcovej činnosti, ochorenia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682E92" w:rsidRDefault="00682E92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popísať anatomickú a morfologickú stavbu srdca,</w:t>
            </w:r>
          </w:p>
          <w:p w:rsidR="004150F5" w:rsidRPr="00682E92" w:rsidRDefault="00682E92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682E92">
              <w:rPr>
                <w:b/>
                <w:bCs/>
              </w:rPr>
              <w:t xml:space="preserve">vysvetliť </w:t>
            </w:r>
            <w:r w:rsidR="00913406" w:rsidRPr="00682E92">
              <w:rPr>
                <w:b/>
                <w:bCs/>
              </w:rPr>
              <w:t>pojmy</w:t>
            </w:r>
            <w:r w:rsidRPr="00682E92">
              <w:rPr>
                <w:b/>
                <w:bCs/>
              </w:rPr>
              <w:t xml:space="preserve"> </w:t>
            </w:r>
            <w:proofErr w:type="spellStart"/>
            <w:r w:rsidRPr="00682E92">
              <w:rPr>
                <w:b/>
                <w:bCs/>
              </w:rPr>
              <w:t>systola</w:t>
            </w:r>
            <w:proofErr w:type="spellEnd"/>
            <w:r w:rsidRPr="00682E92">
              <w:rPr>
                <w:b/>
                <w:bCs/>
              </w:rPr>
              <w:t xml:space="preserve">, diastola, EKG, </w:t>
            </w:r>
            <w:r>
              <w:rPr>
                <w:b/>
                <w:bCs/>
              </w:rPr>
              <w:t xml:space="preserve">pulz, </w:t>
            </w:r>
            <w:proofErr w:type="spellStart"/>
            <w:r>
              <w:rPr>
                <w:b/>
                <w:bCs/>
              </w:rPr>
              <w:t>tachykardia</w:t>
            </w:r>
            <w:proofErr w:type="spellEnd"/>
            <w:r>
              <w:rPr>
                <w:b/>
                <w:bCs/>
              </w:rPr>
              <w:t>, aorta,</w:t>
            </w:r>
            <w:r w:rsidR="007C579A">
              <w:rPr>
                <w:b/>
                <w:bCs/>
              </w:rPr>
              <w:t xml:space="preserve"> </w:t>
            </w:r>
          </w:p>
          <w:p w:rsidR="00682E92" w:rsidRDefault="00682E92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682E92">
              <w:rPr>
                <w:b/>
                <w:bCs/>
              </w:rPr>
              <w:t>p</w:t>
            </w:r>
            <w:r w:rsidR="00913406" w:rsidRPr="00682E92">
              <w:rPr>
                <w:b/>
                <w:bCs/>
              </w:rPr>
              <w:t>o</w:t>
            </w:r>
            <w:r w:rsidRPr="00682E92">
              <w:rPr>
                <w:b/>
                <w:bCs/>
              </w:rPr>
              <w:t>písať prejavy srdcovej činnosti</w:t>
            </w:r>
            <w:r>
              <w:rPr>
                <w:b/>
                <w:bCs/>
              </w:rPr>
              <w:t xml:space="preserve">, </w:t>
            </w:r>
          </w:p>
          <w:p w:rsidR="00682E92" w:rsidRDefault="00682E92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normálne hodnoty krvného tlaku a tepu</w:t>
            </w:r>
          </w:p>
          <w:p w:rsidR="00682E92" w:rsidRDefault="00682E92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popísať veľký a malý krvný obeh a poznať ich súčinnosť a význam</w:t>
            </w:r>
          </w:p>
          <w:p w:rsidR="00BC7654" w:rsidRPr="004150F5" w:rsidRDefault="004150F5" w:rsidP="00682E92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poznať </w:t>
            </w:r>
            <w:r w:rsidR="00682E92">
              <w:rPr>
                <w:b/>
                <w:bCs/>
              </w:rPr>
              <w:t>ochorenia kardiovaskulárnej sústavy a spôsoby ich prevencie a liečenia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9C703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D279B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824DB">
              <w:rPr>
                <w:b/>
                <w:bCs/>
              </w:rPr>
              <w:t xml:space="preserve">ysvetľovanie, </w:t>
            </w:r>
            <w:r w:rsidR="00BA2DB5">
              <w:rPr>
                <w:b/>
                <w:bCs/>
              </w:rPr>
              <w:t>práca s interaktívnou tabuľou</w:t>
            </w:r>
            <w:r w:rsidR="009C7037">
              <w:rPr>
                <w:b/>
                <w:bCs/>
              </w:rPr>
              <w:t xml:space="preserve">, práca s pracovným listom, </w:t>
            </w:r>
            <w:r w:rsidR="00B47480">
              <w:rPr>
                <w:b/>
                <w:bCs/>
              </w:rPr>
              <w:t>diskusia, metóda otázok a odpovedí,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A824DB" w:rsidP="00D279B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279B0">
              <w:rPr>
                <w:b/>
                <w:bCs/>
              </w:rPr>
              <w:t xml:space="preserve">iológia, ekológia, </w:t>
            </w:r>
            <w:r w:rsidR="00F14245">
              <w:rPr>
                <w:b/>
                <w:bCs/>
              </w:rPr>
              <w:t xml:space="preserve">chémia, fyzika, </w:t>
            </w:r>
            <w:r w:rsidR="00D279B0">
              <w:rPr>
                <w:b/>
                <w:bCs/>
              </w:rPr>
              <w:t>informatika</w:t>
            </w:r>
            <w:r w:rsidR="00F14245">
              <w:rPr>
                <w:b/>
                <w:bCs/>
              </w:rPr>
              <w:t>, matematika</w:t>
            </w:r>
            <w:r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9C7037" w:rsidP="00F1424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Pracovný list - </w:t>
            </w:r>
            <w:r w:rsidRPr="00682E92">
              <w:rPr>
                <w:b/>
              </w:rPr>
              <w:t>Stavba srdca, prejavy srdcovej činnosti, ochorenia</w:t>
            </w:r>
            <w:r>
              <w:rPr>
                <w:b/>
              </w:rPr>
              <w:t xml:space="preserve"> -</w:t>
            </w:r>
            <w:r>
              <w:rPr>
                <w:b/>
                <w:szCs w:val="18"/>
              </w:rPr>
              <w:t xml:space="preserve"> súbor GEL-ŠKA-BI</w:t>
            </w:r>
            <w:r w:rsidR="00F14245">
              <w:rPr>
                <w:b/>
                <w:szCs w:val="18"/>
              </w:rPr>
              <w:t>O-</w:t>
            </w:r>
            <w:r w:rsidR="002B2FF7">
              <w:rPr>
                <w:b/>
                <w:szCs w:val="18"/>
              </w:rPr>
              <w:t>V</w:t>
            </w:r>
            <w:r w:rsidR="00F14245">
              <w:rPr>
                <w:b/>
                <w:szCs w:val="18"/>
              </w:rPr>
              <w:t>IIO</w:t>
            </w:r>
            <w:r w:rsidR="002B2FF7">
              <w:rPr>
                <w:b/>
                <w:szCs w:val="18"/>
              </w:rPr>
              <w:t>-</w:t>
            </w:r>
            <w:r w:rsidR="00F14245">
              <w:rPr>
                <w:b/>
                <w:szCs w:val="18"/>
              </w:rPr>
              <w:t>1</w:t>
            </w:r>
            <w:r>
              <w:rPr>
                <w:b/>
                <w:szCs w:val="18"/>
              </w:rPr>
              <w:t>4</w:t>
            </w:r>
          </w:p>
          <w:p w:rsidR="00F14245" w:rsidRDefault="009C7037" w:rsidP="00580334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Interaktívna prezentácia - </w:t>
            </w:r>
            <w:r w:rsidR="00580334" w:rsidRPr="00682E92">
              <w:rPr>
                <w:b/>
              </w:rPr>
              <w:t>Stavba srdca, prejavy srdcovej činnosti, ochorenia</w:t>
            </w:r>
            <w:r w:rsidR="00580334">
              <w:rPr>
                <w:b/>
                <w:szCs w:val="18"/>
              </w:rPr>
              <w:t xml:space="preserve"> - </w:t>
            </w:r>
            <w:r w:rsidR="00F14245">
              <w:rPr>
                <w:b/>
                <w:szCs w:val="18"/>
              </w:rPr>
              <w:t>súbor GEL-ŠKA-</w:t>
            </w:r>
            <w:r w:rsidR="00580334">
              <w:rPr>
                <w:b/>
                <w:szCs w:val="18"/>
              </w:rPr>
              <w:t>BI</w:t>
            </w:r>
            <w:r w:rsidR="00F14245">
              <w:rPr>
                <w:b/>
                <w:szCs w:val="18"/>
              </w:rPr>
              <w:t>O-VIIO-2</w:t>
            </w:r>
            <w:r w:rsidR="00580334">
              <w:rPr>
                <w:b/>
                <w:szCs w:val="18"/>
              </w:rPr>
              <w:t>5</w:t>
            </w:r>
          </w:p>
        </w:tc>
      </w:tr>
    </w:tbl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3740"/>
        <w:gridCol w:w="4320"/>
      </w:tblGrid>
      <w:tr w:rsidR="00D40621" w:rsidTr="00290AA0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374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32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A35F70">
        <w:trPr>
          <w:cantSplit/>
          <w:trHeight w:val="6663"/>
        </w:trPr>
        <w:tc>
          <w:tcPr>
            <w:tcW w:w="1150" w:type="dxa"/>
            <w:tcBorders>
              <w:bottom w:val="single" w:sz="4" w:space="0" w:color="auto"/>
            </w:tcBorders>
          </w:tcPr>
          <w:p w:rsidR="00EA29D5" w:rsidRPr="00A35F70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EA29D5" w:rsidRPr="00A35F70" w:rsidRDefault="004E3D88" w:rsidP="00EA29D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  <w:r w:rsidR="00EA29D5" w:rsidRPr="00A35F70">
              <w:rPr>
                <w:sz w:val="20"/>
                <w:szCs w:val="22"/>
              </w:rPr>
              <w:t xml:space="preserve"> min. </w:t>
            </w:r>
          </w:p>
          <w:p w:rsidR="00290AA0" w:rsidRPr="00A35F70" w:rsidRDefault="00290AA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290AA0" w:rsidRPr="00A35F70" w:rsidRDefault="00290AA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A35F70" w:rsidRDefault="004E3D88" w:rsidP="00EA29D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  <w:r w:rsidR="00EA29D5" w:rsidRPr="00A35F70">
              <w:rPr>
                <w:sz w:val="20"/>
                <w:szCs w:val="22"/>
              </w:rPr>
              <w:t xml:space="preserve"> min. </w:t>
            </w:r>
          </w:p>
          <w:p w:rsidR="00EA29D5" w:rsidRPr="00A35F70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4E3D88" w:rsidRDefault="004E3D88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A35F70" w:rsidRDefault="004E3D88" w:rsidP="00EA29D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  <w:r w:rsidR="00EA29D5" w:rsidRPr="00A35F70">
              <w:rPr>
                <w:sz w:val="20"/>
                <w:szCs w:val="22"/>
              </w:rPr>
              <w:t xml:space="preserve"> min. </w:t>
            </w: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4E3D88" w:rsidP="00EA29D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 min.</w:t>
            </w: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4E3D88" w:rsidP="00EA29D5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Pr="00A35F70">
              <w:rPr>
                <w:sz w:val="20"/>
                <w:szCs w:val="22"/>
              </w:rPr>
              <w:t xml:space="preserve"> min</w:t>
            </w: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A35F70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. </w:t>
            </w: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1</w:t>
            </w:r>
            <w:r w:rsidR="004E3D88">
              <w:rPr>
                <w:sz w:val="20"/>
                <w:szCs w:val="22"/>
              </w:rPr>
              <w:t>2</w:t>
            </w:r>
            <w:r w:rsidRPr="00A35F70">
              <w:rPr>
                <w:sz w:val="20"/>
                <w:szCs w:val="22"/>
              </w:rPr>
              <w:t xml:space="preserve"> </w:t>
            </w:r>
            <w:r w:rsidR="00EA29D5" w:rsidRPr="00A35F70">
              <w:rPr>
                <w:sz w:val="20"/>
                <w:szCs w:val="22"/>
              </w:rPr>
              <w:t xml:space="preserve">min. </w:t>
            </w: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D40621" w:rsidRPr="00A35F70" w:rsidRDefault="00EA29D5" w:rsidP="00EA29D5">
            <w:pPr>
              <w:pStyle w:val="Default"/>
              <w:jc w:val="both"/>
              <w:rPr>
                <w:b/>
                <w:bCs/>
                <w:sz w:val="20"/>
              </w:rPr>
            </w:pPr>
            <w:r w:rsidRPr="00A35F70">
              <w:rPr>
                <w:sz w:val="20"/>
                <w:szCs w:val="22"/>
              </w:rPr>
              <w:t>1 min.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EA29D5" w:rsidRPr="00A35F70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Administratívne záležitosti VH </w:t>
            </w:r>
          </w:p>
          <w:p w:rsidR="00A84025" w:rsidRPr="00A35F70" w:rsidRDefault="00290AA0" w:rsidP="00A8402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Zopak</w:t>
            </w:r>
            <w:r w:rsidR="00A47D0D" w:rsidRPr="00A35F70">
              <w:rPr>
                <w:sz w:val="20"/>
                <w:szCs w:val="22"/>
              </w:rPr>
              <w:t>uje</w:t>
            </w:r>
            <w:r w:rsidRPr="00A35F70">
              <w:rPr>
                <w:sz w:val="20"/>
                <w:szCs w:val="22"/>
              </w:rPr>
              <w:t xml:space="preserve"> to čo by už žiaci mali vedieť – typy ciev </w:t>
            </w:r>
            <w:r w:rsidR="00A84025" w:rsidRPr="00A35F70">
              <w:rPr>
                <w:sz w:val="20"/>
                <w:szCs w:val="22"/>
              </w:rPr>
              <w:t xml:space="preserve">– pomocou interaktívnej prezentácie súbor </w:t>
            </w:r>
            <w:r w:rsidR="00A84025" w:rsidRPr="00A35F70">
              <w:rPr>
                <w:b/>
                <w:sz w:val="20"/>
                <w:szCs w:val="18"/>
              </w:rPr>
              <w:t>GEL-ŠKA-BIO-VIIO-25</w:t>
            </w:r>
          </w:p>
          <w:p w:rsidR="00290AA0" w:rsidRPr="00A35F70" w:rsidRDefault="00A8402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 s</w:t>
            </w:r>
            <w:r w:rsidR="00EA29D5" w:rsidRPr="00A35F70">
              <w:rPr>
                <w:sz w:val="20"/>
                <w:szCs w:val="22"/>
              </w:rPr>
              <w:t>prístupn</w:t>
            </w:r>
            <w:r w:rsidR="00A51139" w:rsidRPr="00A35F70">
              <w:rPr>
                <w:sz w:val="20"/>
                <w:szCs w:val="22"/>
              </w:rPr>
              <w:t>í</w:t>
            </w:r>
            <w:r w:rsidR="00EA29D5" w:rsidRPr="00A35F70">
              <w:rPr>
                <w:sz w:val="20"/>
                <w:szCs w:val="22"/>
              </w:rPr>
              <w:t xml:space="preserve"> </w:t>
            </w:r>
            <w:r w:rsidR="00A51139" w:rsidRPr="00A35F70">
              <w:rPr>
                <w:sz w:val="20"/>
                <w:szCs w:val="22"/>
              </w:rPr>
              <w:t xml:space="preserve">tému </w:t>
            </w:r>
            <w:r w:rsidR="00290AA0" w:rsidRPr="00A35F70">
              <w:rPr>
                <w:sz w:val="20"/>
                <w:szCs w:val="22"/>
              </w:rPr>
              <w:t>nové</w:t>
            </w:r>
            <w:r w:rsidR="00A51139" w:rsidRPr="00A35F70">
              <w:rPr>
                <w:sz w:val="20"/>
                <w:szCs w:val="22"/>
              </w:rPr>
              <w:t>ho</w:t>
            </w:r>
            <w:r w:rsidR="00290AA0" w:rsidRPr="00A35F70">
              <w:rPr>
                <w:sz w:val="20"/>
                <w:szCs w:val="22"/>
              </w:rPr>
              <w:t xml:space="preserve"> učiv</w:t>
            </w:r>
            <w:r w:rsidR="00A51139" w:rsidRPr="00A35F70">
              <w:rPr>
                <w:sz w:val="20"/>
                <w:szCs w:val="22"/>
              </w:rPr>
              <w:t>a obrázkom –</w:t>
            </w:r>
            <w:proofErr w:type="spellStart"/>
            <w:r w:rsidR="00A51139" w:rsidRPr="00A35F70">
              <w:rPr>
                <w:sz w:val="20"/>
                <w:szCs w:val="22"/>
              </w:rPr>
              <w:t>slide</w:t>
            </w:r>
            <w:proofErr w:type="spellEnd"/>
            <w:r w:rsidR="00A51139" w:rsidRPr="00A35F70">
              <w:rPr>
                <w:sz w:val="20"/>
                <w:szCs w:val="22"/>
              </w:rPr>
              <w:t xml:space="preserve"> </w:t>
            </w:r>
            <w:r w:rsidR="00E43031" w:rsidRPr="00A35F70">
              <w:rPr>
                <w:sz w:val="20"/>
                <w:szCs w:val="22"/>
              </w:rPr>
              <w:t>4</w:t>
            </w:r>
            <w:r w:rsidR="00A51139" w:rsidRPr="00A35F70">
              <w:rPr>
                <w:sz w:val="20"/>
                <w:szCs w:val="22"/>
              </w:rPr>
              <w:t xml:space="preserve"> a</w:t>
            </w:r>
            <w:r w:rsidR="00E43031" w:rsidRPr="00A35F70">
              <w:rPr>
                <w:sz w:val="20"/>
                <w:szCs w:val="22"/>
              </w:rPr>
              <w:t xml:space="preserve"> poznatky </w:t>
            </w:r>
            <w:r w:rsidR="00290AA0" w:rsidRPr="00A35F70">
              <w:rPr>
                <w:sz w:val="20"/>
                <w:szCs w:val="22"/>
              </w:rPr>
              <w:t>o lokalizácii a charakteristike srdca</w:t>
            </w:r>
          </w:p>
          <w:p w:rsidR="00EA29D5" w:rsidRPr="00A35F70" w:rsidRDefault="00A51139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</w:t>
            </w:r>
            <w:r w:rsidR="00290AA0" w:rsidRPr="00A35F70">
              <w:rPr>
                <w:sz w:val="20"/>
                <w:szCs w:val="22"/>
              </w:rPr>
              <w:t>n</w:t>
            </w:r>
            <w:r w:rsidR="00EA29D5" w:rsidRPr="00A35F70">
              <w:rPr>
                <w:sz w:val="20"/>
                <w:szCs w:val="22"/>
              </w:rPr>
              <w:t xml:space="preserve">avodí diskusiu </w:t>
            </w:r>
            <w:r w:rsidR="00290AA0" w:rsidRPr="00A35F70">
              <w:rPr>
                <w:sz w:val="20"/>
                <w:szCs w:val="22"/>
              </w:rPr>
              <w:t>o</w:t>
            </w:r>
            <w:r w:rsidR="00E43031" w:rsidRPr="00A35F70">
              <w:rPr>
                <w:sz w:val="20"/>
                <w:szCs w:val="22"/>
              </w:rPr>
              <w:t xml:space="preserve"> jeho </w:t>
            </w:r>
            <w:r w:rsidR="00290AA0" w:rsidRPr="00A35F70">
              <w:rPr>
                <w:sz w:val="20"/>
                <w:szCs w:val="22"/>
              </w:rPr>
              <w:t>veľkosti, zaujímavostiach</w:t>
            </w:r>
          </w:p>
          <w:p w:rsidR="00290AA0" w:rsidRPr="00A35F70" w:rsidRDefault="00A51139" w:rsidP="00A51139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</w:t>
            </w:r>
            <w:r w:rsidR="00E43031" w:rsidRPr="00A35F70">
              <w:rPr>
                <w:sz w:val="20"/>
                <w:szCs w:val="22"/>
              </w:rPr>
              <w:t>názorne</w:t>
            </w:r>
            <w:r w:rsidR="00290AA0" w:rsidRPr="00A35F70">
              <w:rPr>
                <w:sz w:val="20"/>
                <w:szCs w:val="22"/>
              </w:rPr>
              <w:t xml:space="preserve"> sprístupn</w:t>
            </w:r>
            <w:r w:rsidR="00E43031" w:rsidRPr="00A35F70">
              <w:rPr>
                <w:sz w:val="20"/>
                <w:szCs w:val="22"/>
              </w:rPr>
              <w:t>í</w:t>
            </w:r>
            <w:r w:rsidR="00290AA0" w:rsidRPr="00A35F70">
              <w:rPr>
                <w:sz w:val="20"/>
                <w:szCs w:val="22"/>
              </w:rPr>
              <w:t xml:space="preserve"> anatomick</w:t>
            </w:r>
            <w:r w:rsidR="00E43031" w:rsidRPr="00A35F70">
              <w:rPr>
                <w:sz w:val="20"/>
                <w:szCs w:val="22"/>
              </w:rPr>
              <w:t>ú</w:t>
            </w:r>
            <w:r w:rsidR="00290AA0" w:rsidRPr="00A35F70">
              <w:rPr>
                <w:sz w:val="20"/>
                <w:szCs w:val="22"/>
              </w:rPr>
              <w:t xml:space="preserve"> a morfologick</w:t>
            </w:r>
            <w:r w:rsidR="00E43031" w:rsidRPr="00A35F70">
              <w:rPr>
                <w:sz w:val="20"/>
                <w:szCs w:val="22"/>
              </w:rPr>
              <w:t>ú</w:t>
            </w:r>
            <w:r w:rsidR="00290AA0" w:rsidRPr="00A35F70">
              <w:rPr>
                <w:sz w:val="20"/>
                <w:szCs w:val="22"/>
              </w:rPr>
              <w:t xml:space="preserve"> stavb</w:t>
            </w:r>
            <w:r w:rsidR="00E43031" w:rsidRPr="00A35F70">
              <w:rPr>
                <w:sz w:val="20"/>
                <w:szCs w:val="22"/>
              </w:rPr>
              <w:t>u</w:t>
            </w:r>
            <w:r w:rsidR="00290AA0" w:rsidRPr="00A35F70">
              <w:rPr>
                <w:sz w:val="20"/>
                <w:szCs w:val="22"/>
              </w:rPr>
              <w:t xml:space="preserve"> srdca </w:t>
            </w:r>
            <w:r w:rsidR="00E43031" w:rsidRPr="00A35F70">
              <w:rPr>
                <w:sz w:val="20"/>
                <w:szCs w:val="22"/>
              </w:rPr>
              <w:t xml:space="preserve">- </w:t>
            </w:r>
            <w:proofErr w:type="spellStart"/>
            <w:r w:rsidR="00290AA0" w:rsidRPr="00A35F70">
              <w:rPr>
                <w:sz w:val="20"/>
                <w:szCs w:val="22"/>
              </w:rPr>
              <w:t>slide</w:t>
            </w:r>
            <w:proofErr w:type="spellEnd"/>
            <w:r w:rsidR="00290AA0" w:rsidRPr="00A35F70">
              <w:rPr>
                <w:sz w:val="20"/>
                <w:szCs w:val="22"/>
              </w:rPr>
              <w:t xml:space="preserve"> </w:t>
            </w:r>
            <w:r w:rsidRPr="00A35F70">
              <w:rPr>
                <w:sz w:val="20"/>
                <w:szCs w:val="22"/>
              </w:rPr>
              <w:t>6-</w:t>
            </w:r>
            <w:r w:rsidR="00A84025" w:rsidRPr="00A35F70">
              <w:rPr>
                <w:sz w:val="20"/>
                <w:szCs w:val="22"/>
              </w:rPr>
              <w:t xml:space="preserve">8 </w:t>
            </w:r>
          </w:p>
          <w:p w:rsidR="00E43031" w:rsidRPr="00A35F70" w:rsidRDefault="00E43031" w:rsidP="00A51139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A51139" w:rsidRPr="00A35F70" w:rsidRDefault="00A51139" w:rsidP="00A51139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</w:t>
            </w:r>
            <w:r w:rsidR="00E43031" w:rsidRPr="00A35F70">
              <w:rPr>
                <w:sz w:val="20"/>
                <w:szCs w:val="22"/>
              </w:rPr>
              <w:t xml:space="preserve">názorne animáciou na </w:t>
            </w:r>
            <w:proofErr w:type="spellStart"/>
            <w:r w:rsidR="00E43031" w:rsidRPr="00A35F70">
              <w:rPr>
                <w:sz w:val="20"/>
                <w:szCs w:val="22"/>
              </w:rPr>
              <w:t>slide</w:t>
            </w:r>
            <w:proofErr w:type="spellEnd"/>
            <w:r w:rsidR="00E43031" w:rsidRPr="00A35F70">
              <w:rPr>
                <w:sz w:val="20"/>
                <w:szCs w:val="22"/>
              </w:rPr>
              <w:t xml:space="preserve"> 9 ukáže tok krvi srdcom</w:t>
            </w:r>
            <w:r w:rsidRPr="00A35F70">
              <w:rPr>
                <w:sz w:val="20"/>
                <w:szCs w:val="22"/>
              </w:rPr>
              <w:t xml:space="preserve"> </w:t>
            </w:r>
          </w:p>
          <w:p w:rsidR="00E43031" w:rsidRPr="00A35F70" w:rsidRDefault="00E43031" w:rsidP="00A51139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 názorne sprístupní činnosť srdca, malý</w:t>
            </w:r>
          </w:p>
          <w:p w:rsidR="00A51139" w:rsidRPr="00A35F70" w:rsidRDefault="00E43031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a veľký krvný obeh – </w:t>
            </w:r>
            <w:proofErr w:type="spellStart"/>
            <w:r w:rsidRPr="00A35F70">
              <w:rPr>
                <w:sz w:val="20"/>
                <w:szCs w:val="22"/>
              </w:rPr>
              <w:t>slide</w:t>
            </w:r>
            <w:proofErr w:type="spellEnd"/>
            <w:r w:rsidRPr="00A35F70">
              <w:rPr>
                <w:sz w:val="20"/>
                <w:szCs w:val="22"/>
              </w:rPr>
              <w:t xml:space="preserve"> 10-13</w:t>
            </w:r>
          </w:p>
          <w:p w:rsidR="00E43031" w:rsidRPr="00A35F70" w:rsidRDefault="00E43031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A51139" w:rsidRPr="00A35F70" w:rsidRDefault="00B47480" w:rsidP="00B47480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- sprostredkuje prejavy srdca pomocou </w:t>
            </w:r>
            <w:proofErr w:type="spellStart"/>
            <w:r w:rsidR="00E43031" w:rsidRPr="00A35F70">
              <w:rPr>
                <w:sz w:val="20"/>
                <w:szCs w:val="22"/>
              </w:rPr>
              <w:t>slid</w:t>
            </w:r>
            <w:r w:rsidRPr="00A35F70">
              <w:rPr>
                <w:sz w:val="20"/>
                <w:szCs w:val="22"/>
              </w:rPr>
              <w:t>u</w:t>
            </w:r>
            <w:proofErr w:type="spellEnd"/>
            <w:r w:rsidR="00E43031" w:rsidRPr="00A35F70">
              <w:rPr>
                <w:sz w:val="20"/>
                <w:szCs w:val="22"/>
              </w:rPr>
              <w:t xml:space="preserve"> 14</w:t>
            </w:r>
            <w:r w:rsidRPr="00A35F70">
              <w:rPr>
                <w:sz w:val="20"/>
                <w:szCs w:val="22"/>
              </w:rPr>
              <w:t xml:space="preserve"> – vyzve žiakov k diskusii o vyšetreniach srdca a skúsenostiach žiakov a na prístroje, ktoré využívajú lekári </w:t>
            </w:r>
          </w:p>
          <w:p w:rsidR="00B47480" w:rsidRPr="00A35F70" w:rsidRDefault="00B47480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- vyzve žiaka na doplnenie chýbajúcich informácii na </w:t>
            </w:r>
            <w:proofErr w:type="spellStart"/>
            <w:r w:rsidRPr="00A35F70">
              <w:rPr>
                <w:sz w:val="20"/>
                <w:szCs w:val="22"/>
              </w:rPr>
              <w:t>slide</w:t>
            </w:r>
            <w:proofErr w:type="spellEnd"/>
          </w:p>
          <w:p w:rsidR="00B47480" w:rsidRPr="00A35F70" w:rsidRDefault="00A47D0D" w:rsidP="00B47480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-r</w:t>
            </w:r>
            <w:r w:rsidR="00B47480" w:rsidRPr="00A35F70">
              <w:rPr>
                <w:sz w:val="20"/>
                <w:szCs w:val="22"/>
              </w:rPr>
              <w:t xml:space="preserve">ozdá každému žiakovi pracovný list súbor </w:t>
            </w:r>
            <w:r w:rsidR="00B47480" w:rsidRPr="00A35F70">
              <w:rPr>
                <w:b/>
                <w:sz w:val="20"/>
                <w:szCs w:val="18"/>
              </w:rPr>
              <w:t>GEL-ŠKA-BIO-VIIO-14</w:t>
            </w:r>
          </w:p>
          <w:p w:rsidR="00EA29D5" w:rsidRPr="00A35F70" w:rsidRDefault="00A47D0D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>-v</w:t>
            </w:r>
            <w:r w:rsidR="00EA29D5" w:rsidRPr="00A35F70">
              <w:rPr>
                <w:sz w:val="20"/>
                <w:szCs w:val="22"/>
              </w:rPr>
              <w:t>yz</w:t>
            </w:r>
            <w:r w:rsidR="00B47480" w:rsidRPr="00A35F70">
              <w:rPr>
                <w:sz w:val="20"/>
                <w:szCs w:val="22"/>
              </w:rPr>
              <w:t>ýva</w:t>
            </w:r>
            <w:r w:rsidR="00EA29D5" w:rsidRPr="00A35F70">
              <w:rPr>
                <w:sz w:val="20"/>
                <w:szCs w:val="22"/>
              </w:rPr>
              <w:t xml:space="preserve"> žiakov na </w:t>
            </w:r>
            <w:r w:rsidR="00B47480" w:rsidRPr="00A35F70">
              <w:rPr>
                <w:sz w:val="20"/>
                <w:szCs w:val="22"/>
              </w:rPr>
              <w:t>doplňovanie informácií v pracovnom liste</w:t>
            </w:r>
            <w:r w:rsidR="00EA29D5" w:rsidRPr="00A35F70">
              <w:rPr>
                <w:sz w:val="20"/>
                <w:szCs w:val="22"/>
              </w:rPr>
              <w:t xml:space="preserve"> </w:t>
            </w:r>
            <w:r w:rsidRPr="00A35F70">
              <w:rPr>
                <w:sz w:val="20"/>
                <w:szCs w:val="22"/>
              </w:rPr>
              <w:t>pre zopakovanie</w:t>
            </w:r>
          </w:p>
          <w:p w:rsidR="00D40621" w:rsidRPr="00A35F70" w:rsidRDefault="00EA29D5" w:rsidP="00EA29D5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sz w:val="20"/>
              </w:rPr>
              <w:t xml:space="preserve">Ukončenie VH 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AB1E25" w:rsidRDefault="00AB1E25" w:rsidP="00290AA0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290AA0" w:rsidRPr="00A35F70" w:rsidRDefault="00290AA0" w:rsidP="00290AA0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-práca s akciou pero na interaktívnej tabuli – vpisovanie typov ciev a ich rozdielov – </w:t>
            </w:r>
            <w:proofErr w:type="spellStart"/>
            <w:r w:rsidRPr="00A35F70">
              <w:rPr>
                <w:sz w:val="20"/>
                <w:szCs w:val="22"/>
              </w:rPr>
              <w:t>slide</w:t>
            </w:r>
            <w:proofErr w:type="spellEnd"/>
            <w:r w:rsidRPr="00A35F70">
              <w:rPr>
                <w:sz w:val="20"/>
                <w:szCs w:val="22"/>
              </w:rPr>
              <w:t xml:space="preserve"> 2 a 3 v súbore </w:t>
            </w:r>
            <w:r w:rsidRPr="00A35F70">
              <w:rPr>
                <w:b/>
                <w:sz w:val="20"/>
                <w:szCs w:val="18"/>
              </w:rPr>
              <w:t>GEL-ŠKA-BIO-VIIO-25</w:t>
            </w:r>
          </w:p>
          <w:p w:rsidR="00290AA0" w:rsidRPr="00A35F70" w:rsidRDefault="00290AA0" w:rsidP="00290AA0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>- píšu si poznámky do zošita</w:t>
            </w:r>
          </w:p>
          <w:p w:rsidR="00E43031" w:rsidRPr="00A35F70" w:rsidRDefault="00E43031" w:rsidP="00290AA0">
            <w:pPr>
              <w:rPr>
                <w:rFonts w:ascii="Times New Roman" w:hAnsi="Times New Roman" w:cs="Times New Roman"/>
                <w:bCs/>
                <w:sz w:val="20"/>
              </w:rPr>
            </w:pPr>
          </w:p>
          <w:p w:rsidR="00290AA0" w:rsidRPr="00A35F70" w:rsidRDefault="00290AA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 xml:space="preserve">- diskutujú, uvádzajú vlastné postrehy </w:t>
            </w:r>
          </w:p>
          <w:p w:rsidR="00E43031" w:rsidRPr="00A35F70" w:rsidRDefault="00E43031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E43031" w:rsidRPr="00A35F70" w:rsidRDefault="00290AA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 xml:space="preserve">- </w:t>
            </w:r>
            <w:r w:rsidR="00A51139" w:rsidRPr="00A35F70">
              <w:rPr>
                <w:rFonts w:ascii="Times New Roman" w:hAnsi="Times New Roman" w:cs="Times New Roman"/>
                <w:bCs/>
                <w:sz w:val="20"/>
              </w:rPr>
              <w:t>pozorne sledujú výklad učiteľa</w:t>
            </w:r>
            <w:r w:rsidR="00E43031" w:rsidRPr="00A35F70">
              <w:rPr>
                <w:rFonts w:ascii="Times New Roman" w:hAnsi="Times New Roman" w:cs="Times New Roman"/>
                <w:bCs/>
                <w:sz w:val="20"/>
              </w:rPr>
              <w:t>, prípadne sa pýtajú na nejasnosti</w:t>
            </w:r>
          </w:p>
          <w:p w:rsidR="00E43031" w:rsidRPr="00A35F70" w:rsidRDefault="00E43031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E43031" w:rsidRPr="00A35F70" w:rsidRDefault="00A51139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 xml:space="preserve">- </w:t>
            </w:r>
            <w:r w:rsidR="00E43031" w:rsidRPr="00A35F70">
              <w:rPr>
                <w:rFonts w:ascii="Times New Roman" w:hAnsi="Times New Roman" w:cs="Times New Roman"/>
                <w:bCs/>
                <w:sz w:val="20"/>
              </w:rPr>
              <w:t>pozorne sledujú výklad učiteľa, prípadne sa pýtajú na nejasnosti</w:t>
            </w:r>
          </w:p>
          <w:p w:rsidR="00E43031" w:rsidRPr="00A35F70" w:rsidRDefault="00E43031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>- píšu si poznámky do zošita, pozorne sledujú výklad učiteľa, prípadne sa pýtajú na nejasnosti</w:t>
            </w:r>
          </w:p>
          <w:p w:rsidR="00A51139" w:rsidRPr="00A35F70" w:rsidRDefault="00E43031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 xml:space="preserve">- </w:t>
            </w:r>
            <w:r w:rsidR="00B47480" w:rsidRPr="00A35F70">
              <w:rPr>
                <w:rFonts w:ascii="Times New Roman" w:hAnsi="Times New Roman" w:cs="Times New Roman"/>
                <w:bCs/>
                <w:sz w:val="20"/>
              </w:rPr>
              <w:t>diskutujú, odpovedajú na otázky učiteľa</w:t>
            </w:r>
          </w:p>
          <w:p w:rsidR="00B47480" w:rsidRPr="00A35F70" w:rsidRDefault="00B4748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B47480" w:rsidRPr="00A35F70" w:rsidRDefault="00B4748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B47480" w:rsidRPr="00A35F70" w:rsidRDefault="00B4748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B47480" w:rsidRPr="00A35F70" w:rsidRDefault="00B4748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B47480" w:rsidRPr="00A35F70" w:rsidRDefault="00B47480" w:rsidP="00E4303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bCs/>
                <w:sz w:val="20"/>
              </w:rPr>
              <w:t>- vyzvaný žiak dopíše akciou pero chýbajúci text na interaktívnej tabuli</w:t>
            </w:r>
          </w:p>
          <w:p w:rsidR="004E3D88" w:rsidRDefault="004E3D88" w:rsidP="00A47D0D">
            <w:pPr>
              <w:pStyle w:val="Default"/>
              <w:jc w:val="both"/>
              <w:rPr>
                <w:sz w:val="20"/>
              </w:rPr>
            </w:pPr>
          </w:p>
          <w:p w:rsidR="00A47D0D" w:rsidRPr="00A35F70" w:rsidRDefault="00A47D0D" w:rsidP="00A47D0D">
            <w:pPr>
              <w:pStyle w:val="Default"/>
              <w:jc w:val="both"/>
              <w:rPr>
                <w:sz w:val="20"/>
              </w:rPr>
            </w:pPr>
            <w:r w:rsidRPr="00A35F70">
              <w:rPr>
                <w:sz w:val="20"/>
              </w:rPr>
              <w:t>-dopisujú chýbajúce informácie v pracovnom liste</w:t>
            </w:r>
          </w:p>
          <w:p w:rsidR="00290AA0" w:rsidRPr="00A35F70" w:rsidRDefault="00A47D0D" w:rsidP="00A47D0D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A35F70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A47D0D">
        <w:trPr>
          <w:cantSplit/>
          <w:trHeight w:val="3490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A47D0D">
              <w:rPr>
                <w:sz w:val="22"/>
                <w:szCs w:val="22"/>
              </w:rPr>
              <w:t>Opakovanie typov ciev.</w:t>
            </w:r>
            <w:r>
              <w:rPr>
                <w:sz w:val="22"/>
                <w:szCs w:val="22"/>
              </w:rPr>
              <w:t xml:space="preserve">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A47D0D">
              <w:rPr>
                <w:sz w:val="22"/>
                <w:szCs w:val="22"/>
              </w:rPr>
              <w:t>Sprístupnenie témy nového učiva obrázkom - d</w:t>
            </w:r>
            <w:r>
              <w:rPr>
                <w:sz w:val="22"/>
                <w:szCs w:val="22"/>
              </w:rPr>
              <w:t xml:space="preserve">iskusia.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4E3D88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Frontálna práca žiakov </w:t>
            </w:r>
            <w:r w:rsidR="004E3D88">
              <w:rPr>
                <w:sz w:val="22"/>
                <w:szCs w:val="22"/>
              </w:rPr>
              <w:t xml:space="preserve">pomocou prezentácie </w:t>
            </w:r>
            <w:r>
              <w:rPr>
                <w:sz w:val="22"/>
                <w:szCs w:val="22"/>
              </w:rPr>
              <w:t xml:space="preserve">na </w:t>
            </w:r>
            <w:r w:rsidR="004E3D88">
              <w:rPr>
                <w:sz w:val="22"/>
                <w:szCs w:val="22"/>
              </w:rPr>
              <w:t xml:space="preserve">interaktívnej </w:t>
            </w:r>
            <w:r>
              <w:rPr>
                <w:sz w:val="22"/>
                <w:szCs w:val="22"/>
              </w:rPr>
              <w:t>tabuli</w:t>
            </w:r>
            <w:r w:rsidR="004E3D88">
              <w:rPr>
                <w:sz w:val="22"/>
                <w:szCs w:val="22"/>
              </w:rPr>
              <w:t xml:space="preserve">.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4E3D88">
              <w:rPr>
                <w:sz w:val="22"/>
                <w:szCs w:val="22"/>
              </w:rPr>
              <w:t>Diskusia.</w:t>
            </w:r>
            <w:r>
              <w:rPr>
                <w:sz w:val="22"/>
                <w:szCs w:val="22"/>
              </w:rPr>
              <w:t xml:space="preserve">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4E3D88">
              <w:rPr>
                <w:sz w:val="22"/>
                <w:szCs w:val="22"/>
              </w:rPr>
              <w:t>Práca s animáciou a</w:t>
            </w:r>
            <w:r w:rsidR="00390C93">
              <w:rPr>
                <w:sz w:val="22"/>
                <w:szCs w:val="22"/>
              </w:rPr>
              <w:t> </w:t>
            </w:r>
            <w:r w:rsidR="004E3D88">
              <w:rPr>
                <w:sz w:val="22"/>
                <w:szCs w:val="22"/>
              </w:rPr>
              <w:t>obrázkami</w:t>
            </w:r>
            <w:r w:rsidR="00390C93">
              <w:rPr>
                <w:sz w:val="22"/>
                <w:szCs w:val="22"/>
              </w:rPr>
              <w:t xml:space="preserve"> v interaktívnej prezentácii</w:t>
            </w:r>
            <w:bookmarkStart w:id="0" w:name="_GoBack"/>
            <w:bookmarkEnd w:id="0"/>
            <w:r w:rsidR="004E3D88">
              <w:rPr>
                <w:sz w:val="22"/>
                <w:szCs w:val="22"/>
              </w:rPr>
              <w:t>.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4E3D88">
              <w:rPr>
                <w:sz w:val="22"/>
                <w:szCs w:val="22"/>
              </w:rPr>
              <w:t>Práca s pracovným listom – vypĺňanie.</w:t>
            </w:r>
            <w:r>
              <w:rPr>
                <w:sz w:val="22"/>
                <w:szCs w:val="22"/>
              </w:rPr>
              <w:t xml:space="preserve"> </w:t>
            </w:r>
          </w:p>
          <w:p w:rsidR="00A75431" w:rsidRDefault="00A75431" w:rsidP="00A754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Zhrnutie poznatkov. </w:t>
            </w:r>
          </w:p>
          <w:p w:rsidR="00A75431" w:rsidRDefault="00A75431" w:rsidP="007054FE">
            <w:pPr>
              <w:rPr>
                <w:b/>
                <w:bCs/>
              </w:rPr>
            </w:pPr>
          </w:p>
        </w:tc>
      </w:tr>
    </w:tbl>
    <w:p w:rsidR="00E3681B" w:rsidRDefault="00E3681B" w:rsidP="00D40621">
      <w:r>
        <w:t xml:space="preserve">V Gelnici dňa </w:t>
      </w:r>
      <w:r>
        <w:tab/>
        <w:t>..</w:t>
      </w:r>
      <w:r w:rsidR="004150F5">
        <w:t>0</w:t>
      </w:r>
      <w:r w:rsidR="001E6FCB">
        <w:t>8</w:t>
      </w:r>
      <w:r w:rsidR="004150F5">
        <w:t>.12.2014</w:t>
      </w:r>
      <w:r>
        <w:t>........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.....</w:t>
      </w:r>
      <w:r w:rsidR="004150F5">
        <w:t xml:space="preserve">RNDr. Lenka </w:t>
      </w:r>
      <w:proofErr w:type="spellStart"/>
      <w:r w:rsidR="004150F5">
        <w:t>Škarbeková</w:t>
      </w:r>
      <w:proofErr w:type="spellEnd"/>
      <w:r w:rsidR="004150F5">
        <w:t xml:space="preserve">              </w:t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0B1A74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0B1A74" w:rsidRPr="00954CBD">
      <w:rPr>
        <w:rFonts w:asciiTheme="minorHAnsi" w:hAnsiTheme="minorHAnsi" w:cstheme="minorHAnsi"/>
        <w:sz w:val="16"/>
      </w:rPr>
      <w:fldChar w:fldCharType="separate"/>
    </w:r>
    <w:r w:rsidR="00390C93">
      <w:rPr>
        <w:rFonts w:asciiTheme="minorHAnsi" w:hAnsiTheme="minorHAnsi" w:cstheme="minorHAnsi"/>
        <w:noProof/>
        <w:sz w:val="16"/>
      </w:rPr>
      <w:t>2</w:t>
    </w:r>
    <w:r w:rsidR="000B1A74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390C93" w:rsidRPr="00390C93">
        <w:rPr>
          <w:rFonts w:asciiTheme="minorHAnsi" w:hAnsiTheme="minorHAnsi" w:cstheme="minorHAnsi"/>
          <w:noProof/>
          <w:sz w:val="16"/>
        </w:rPr>
        <w:t>2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9AC"/>
    <w:multiLevelType w:val="hybridMultilevel"/>
    <w:tmpl w:val="17C2F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104A0A14"/>
    <w:multiLevelType w:val="hybridMultilevel"/>
    <w:tmpl w:val="4EE28B52"/>
    <w:lvl w:ilvl="0" w:tplc="6838C7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755647"/>
    <w:multiLevelType w:val="hybridMultilevel"/>
    <w:tmpl w:val="976804A4"/>
    <w:lvl w:ilvl="0" w:tplc="5A3076D8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F95F14"/>
    <w:multiLevelType w:val="hybridMultilevel"/>
    <w:tmpl w:val="ED30CFA8"/>
    <w:lvl w:ilvl="0" w:tplc="74F8DE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13"/>
  </w:num>
  <w:num w:numId="5">
    <w:abstractNumId w:val="14"/>
  </w:num>
  <w:num w:numId="6">
    <w:abstractNumId w:val="19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7"/>
  </w:num>
  <w:num w:numId="12">
    <w:abstractNumId w:val="16"/>
  </w:num>
  <w:num w:numId="13">
    <w:abstractNumId w:val="10"/>
  </w:num>
  <w:num w:numId="14">
    <w:abstractNumId w:val="22"/>
  </w:num>
  <w:num w:numId="15">
    <w:abstractNumId w:val="11"/>
  </w:num>
  <w:num w:numId="16">
    <w:abstractNumId w:val="18"/>
  </w:num>
  <w:num w:numId="17">
    <w:abstractNumId w:val="7"/>
  </w:num>
  <w:num w:numId="18">
    <w:abstractNumId w:val="4"/>
  </w:num>
  <w:num w:numId="19">
    <w:abstractNumId w:val="23"/>
  </w:num>
  <w:num w:numId="20">
    <w:abstractNumId w:val="1"/>
  </w:num>
  <w:num w:numId="21">
    <w:abstractNumId w:val="23"/>
  </w:num>
  <w:num w:numId="22">
    <w:abstractNumId w:val="0"/>
  </w:num>
  <w:num w:numId="23">
    <w:abstractNumId w:val="20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77BF"/>
    <w:rsid w:val="000569B8"/>
    <w:rsid w:val="000664AF"/>
    <w:rsid w:val="000853E2"/>
    <w:rsid w:val="00092AEF"/>
    <w:rsid w:val="000B1A74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76BFC"/>
    <w:rsid w:val="001B524B"/>
    <w:rsid w:val="001C007C"/>
    <w:rsid w:val="001C4C76"/>
    <w:rsid w:val="001E5A75"/>
    <w:rsid w:val="001E6FCB"/>
    <w:rsid w:val="00206764"/>
    <w:rsid w:val="00253EE6"/>
    <w:rsid w:val="00260900"/>
    <w:rsid w:val="002674A6"/>
    <w:rsid w:val="002855EB"/>
    <w:rsid w:val="00290AA0"/>
    <w:rsid w:val="002B2FF7"/>
    <w:rsid w:val="002C3CBB"/>
    <w:rsid w:val="002C4D33"/>
    <w:rsid w:val="002C6163"/>
    <w:rsid w:val="002D52F5"/>
    <w:rsid w:val="003055FB"/>
    <w:rsid w:val="00357BA6"/>
    <w:rsid w:val="0037024E"/>
    <w:rsid w:val="00390C93"/>
    <w:rsid w:val="003A15E3"/>
    <w:rsid w:val="003A7407"/>
    <w:rsid w:val="003B3AB9"/>
    <w:rsid w:val="003B7003"/>
    <w:rsid w:val="003F6DFF"/>
    <w:rsid w:val="004150F5"/>
    <w:rsid w:val="00455FEA"/>
    <w:rsid w:val="00467686"/>
    <w:rsid w:val="004A23A4"/>
    <w:rsid w:val="004B4A16"/>
    <w:rsid w:val="004B4EE5"/>
    <w:rsid w:val="004B70AB"/>
    <w:rsid w:val="004B77C8"/>
    <w:rsid w:val="004E04C6"/>
    <w:rsid w:val="004E3D88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80334"/>
    <w:rsid w:val="0058437F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82E92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B5E04"/>
    <w:rsid w:val="007C579A"/>
    <w:rsid w:val="007D26B7"/>
    <w:rsid w:val="007F11EA"/>
    <w:rsid w:val="00810FAF"/>
    <w:rsid w:val="00815C26"/>
    <w:rsid w:val="0083616F"/>
    <w:rsid w:val="008512D6"/>
    <w:rsid w:val="008978EF"/>
    <w:rsid w:val="008A34D2"/>
    <w:rsid w:val="008C5AE0"/>
    <w:rsid w:val="008E63F1"/>
    <w:rsid w:val="009108DD"/>
    <w:rsid w:val="00913406"/>
    <w:rsid w:val="009260F6"/>
    <w:rsid w:val="00932CEC"/>
    <w:rsid w:val="00936324"/>
    <w:rsid w:val="00946694"/>
    <w:rsid w:val="00954CBD"/>
    <w:rsid w:val="0096182B"/>
    <w:rsid w:val="00972BFD"/>
    <w:rsid w:val="009A2F37"/>
    <w:rsid w:val="009A4995"/>
    <w:rsid w:val="009C0E59"/>
    <w:rsid w:val="009C7037"/>
    <w:rsid w:val="009D695A"/>
    <w:rsid w:val="00A14E21"/>
    <w:rsid w:val="00A15D91"/>
    <w:rsid w:val="00A27B99"/>
    <w:rsid w:val="00A35F70"/>
    <w:rsid w:val="00A42FBD"/>
    <w:rsid w:val="00A442F2"/>
    <w:rsid w:val="00A47D0D"/>
    <w:rsid w:val="00A51139"/>
    <w:rsid w:val="00A55F7C"/>
    <w:rsid w:val="00A6790E"/>
    <w:rsid w:val="00A74492"/>
    <w:rsid w:val="00A75431"/>
    <w:rsid w:val="00A824DB"/>
    <w:rsid w:val="00A84025"/>
    <w:rsid w:val="00A9052F"/>
    <w:rsid w:val="00AA2CAF"/>
    <w:rsid w:val="00AB1E25"/>
    <w:rsid w:val="00AB4222"/>
    <w:rsid w:val="00AC6A30"/>
    <w:rsid w:val="00AE1209"/>
    <w:rsid w:val="00AE4173"/>
    <w:rsid w:val="00B01561"/>
    <w:rsid w:val="00B02B77"/>
    <w:rsid w:val="00B20307"/>
    <w:rsid w:val="00B36EF5"/>
    <w:rsid w:val="00B47480"/>
    <w:rsid w:val="00B567B1"/>
    <w:rsid w:val="00B629E9"/>
    <w:rsid w:val="00B72DDD"/>
    <w:rsid w:val="00B80F2C"/>
    <w:rsid w:val="00B94D4A"/>
    <w:rsid w:val="00BA2DB5"/>
    <w:rsid w:val="00BC12C8"/>
    <w:rsid w:val="00BC7654"/>
    <w:rsid w:val="00BF056E"/>
    <w:rsid w:val="00BF5F8A"/>
    <w:rsid w:val="00BF62D7"/>
    <w:rsid w:val="00C02116"/>
    <w:rsid w:val="00C43F66"/>
    <w:rsid w:val="00C70293"/>
    <w:rsid w:val="00CC3B14"/>
    <w:rsid w:val="00CD280E"/>
    <w:rsid w:val="00D1713C"/>
    <w:rsid w:val="00D17C4A"/>
    <w:rsid w:val="00D279B0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3031"/>
    <w:rsid w:val="00E47FC4"/>
    <w:rsid w:val="00E600F7"/>
    <w:rsid w:val="00E855B4"/>
    <w:rsid w:val="00EA29D5"/>
    <w:rsid w:val="00EA44D5"/>
    <w:rsid w:val="00EB5D7E"/>
    <w:rsid w:val="00EC108D"/>
    <w:rsid w:val="00EC4E69"/>
    <w:rsid w:val="00EC6FAB"/>
    <w:rsid w:val="00EF0911"/>
    <w:rsid w:val="00F14245"/>
    <w:rsid w:val="00F277A6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012C-55B7-46BE-8756-A34AB290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199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30</cp:revision>
  <cp:lastPrinted>2014-06-02T09:09:00Z</cp:lastPrinted>
  <dcterms:created xsi:type="dcterms:W3CDTF">2014-12-17T18:14:00Z</dcterms:created>
  <dcterms:modified xsi:type="dcterms:W3CDTF">2015-01-08T11:26:00Z</dcterms:modified>
</cp:coreProperties>
</file>