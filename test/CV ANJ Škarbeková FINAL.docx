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6548"/>
      </w:tblGrid>
      <w:tr w:rsidR="002C2CDD" w:rsidRPr="00333CD3" w:rsidTr="00B5161F">
        <w:tc>
          <w:tcPr>
            <w:tcW w:w="3688" w:type="dxa"/>
            <w:tcMar>
              <w:top w:w="504" w:type="dxa"/>
              <w:right w:w="720" w:type="dxa"/>
            </w:tcMar>
          </w:tcPr>
          <w:p w:rsidR="00523479" w:rsidRPr="006558D9" w:rsidRDefault="00E84813" w:rsidP="00477EC8">
            <w:pPr>
              <w:pStyle w:val="Inicily"/>
              <w:ind w:left="0" w:right="144"/>
              <w:rPr>
                <w:sz w:val="96"/>
                <w:szCs w:val="96"/>
              </w:rPr>
            </w:pPr>
            <w:bookmarkStart w:id="0" w:name="_GoBack"/>
            <w:bookmarkEnd w:id="0"/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-556895</wp:posOffset>
                  </wp:positionV>
                  <wp:extent cx="897255" cy="2061210"/>
                  <wp:effectExtent l="19050" t="0" r="0" b="0"/>
                  <wp:wrapNone/>
                  <wp:docPr id="3" name="Obrázok 5" descr="C:\Users\Gymgl\Downloads\67644513_522105464994378_495877557129628876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ymgl\Downloads\67644513_522105464994378_495877557129628876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2778" b="4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206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41030"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1" layoutInCell="1" allowOverlap="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-487680</wp:posOffset>
                      </wp:positionV>
                      <wp:extent cx="6484620" cy="1807845"/>
                      <wp:effectExtent l="0" t="0" r="0" b="0"/>
                      <wp:wrapNone/>
                      <wp:docPr id="28" name="Skupina 1" descr="Grafika hlavičky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84620" cy="180784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Červený obdĺžnik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Červený kruh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Biely kruh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16082693" id="Skupina 1" o:spid="_x0000_s1026" alt="Grafika hlavičky" style="position:absolute;margin-left:0;margin-top:-38.4pt;width:510.6pt;height:142.35pt;z-index:-251655168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">
                      <v:rect id="Červený obdĺžnik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e2d5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Červený kruh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e2d58 [3204]" stroked="f" strokeweight="1pt">
                        <v:stroke joinstyle="miter"/>
                      </v:shape>
                      <v:oval id="Biely kruh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B003E8">
              <w:rPr>
                <w:sz w:val="96"/>
                <w:szCs w:val="96"/>
              </w:rPr>
              <w:t xml:space="preserve"> </w:t>
            </w:r>
          </w:p>
          <w:p w:rsidR="00A50939" w:rsidRPr="00333CD3" w:rsidRDefault="00893F7A" w:rsidP="007569C1">
            <w:pPr>
              <w:pStyle w:val="Nadpis3"/>
            </w:pPr>
            <w:r>
              <w:t>professional summary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I studied two separate master's courses of biology and chemistry teaching and environmental ecology at Faculty of Natural Sciences, University of P. J. Safarik in Kosice. In 2007 I was awarded the title of Doctor of Natural Sciences. I have been teaching for eleven years, and my profession is a hobby for me and a heart matter. I work as a high school biology and chemistry teacher with both attestations. I have been fulfilling my childhood teaching dream at Grammar School in Gelnica. I started my teaching career as an educator and I taught at a school with a majority group of Roma pupils. In the course of vocational training, I have completed numerous training courses. Every day I implement the acquired knowledge, skills and competences in the teaching of my pupils - my “school” children.</w:t>
            </w:r>
          </w:p>
          <w:p w:rsidR="002C2CDD" w:rsidRPr="00333CD3" w:rsidRDefault="00893F7A" w:rsidP="007569C1">
            <w:pPr>
              <w:pStyle w:val="Nadpis3"/>
            </w:pPr>
            <w:r>
              <w:t>skills</w:t>
            </w:r>
          </w:p>
          <w:p w:rsidR="00893F7A" w:rsidRDefault="00893F7A" w:rsidP="00893F7A">
            <w:pPr>
              <w:pStyle w:val="Odsekzoznamu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44F93">
              <w:rPr>
                <w:rFonts w:ascii="Calibri" w:hAnsi="Calibri" w:cs="Calibri"/>
                <w:sz w:val="21"/>
                <w:szCs w:val="21"/>
              </w:rPr>
              <w:t>Language:</w:t>
            </w:r>
            <w:r w:rsidR="004C471B">
              <w:rPr>
                <w:rFonts w:ascii="Calibri" w:hAnsi="Calibri" w:cs="Calibri"/>
              </w:rPr>
              <w:t xml:space="preserve"> </w:t>
            </w:r>
            <w:r w:rsidR="005D52C9">
              <w:rPr>
                <w:rFonts w:ascii="Calibri" w:hAnsi="Calibri" w:cs="Calibri"/>
              </w:rPr>
              <w:t xml:space="preserve"> </w:t>
            </w:r>
            <w:r w:rsidR="002F36FB" w:rsidRPr="002F36FB">
              <w:rPr>
                <w:rFonts w:ascii="Calibri" w:hAnsi="Calibri"/>
                <w:sz w:val="21"/>
                <w:szCs w:val="21"/>
              </w:rPr>
              <w:t>English / Level B1, German / Level B1</w:t>
            </w:r>
          </w:p>
          <w:p w:rsidR="002F36FB" w:rsidRPr="002F36FB" w:rsidRDefault="00893F7A" w:rsidP="002F36F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 w:cs="Calibri"/>
                <w:sz w:val="21"/>
                <w:szCs w:val="21"/>
              </w:rPr>
              <w:lastRenderedPageBreak/>
              <w:t>Computer:</w:t>
            </w:r>
            <w:r w:rsidR="004E03E1" w:rsidRPr="002F36F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2F36FB" w:rsidRPr="002F36FB">
              <w:rPr>
                <w:rFonts w:ascii="Calibri" w:eastAsia="Rockwell" w:hAnsi="Calibri" w:cs="Times New Roman"/>
                <w:sz w:val="21"/>
                <w:szCs w:val="21"/>
              </w:rPr>
              <w:t>Microsoft Windows, Microsoft Office Standard (Word, Excel, PowerPoint) – common user, Internet – common user</w:t>
            </w:r>
          </w:p>
          <w:p w:rsidR="002F36FB" w:rsidRPr="004E03E1" w:rsidRDefault="002F36FB" w:rsidP="004E03E1">
            <w:pPr>
              <w:spacing w:line="276" w:lineRule="auto"/>
              <w:ind w:left="720"/>
              <w:jc w:val="both"/>
              <w:rPr>
                <w:rFonts w:ascii="Arial Narrow" w:hAnsi="Arial Narrow"/>
              </w:rPr>
            </w:pPr>
          </w:p>
        </w:tc>
        <w:tc>
          <w:tcPr>
            <w:tcW w:w="6548" w:type="dxa"/>
            <w:tcMar>
              <w:top w:w="504" w:type="dxa"/>
              <w:left w:w="0" w:type="dxa"/>
            </w:tcMar>
          </w:tcPr>
          <w:tbl>
            <w:tblPr>
              <w:tblStyle w:val="Mriekatabuky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548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893F7A" w:rsidRDefault="00941030" w:rsidP="00C612DA">
                  <w:pPr>
                    <w:pStyle w:val="Nadpis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Vaše meno:"/>
                      <w:tag w:val="Vaše meno:"/>
                      <w:id w:val="1982421306"/>
                      <w:placeholder>
                        <w:docPart w:val="F0C0E7DBC5654433800B08467E78484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4C471B">
                        <w:rPr>
                          <w:color w:val="FFFFFF" w:themeColor="background1"/>
                        </w:rPr>
                        <w:t>Lenka šKARBEKOVÁ</w:t>
                      </w:r>
                    </w:sdtContent>
                  </w:sdt>
                </w:p>
                <w:p w:rsidR="00C612DA" w:rsidRPr="00333CD3" w:rsidRDefault="00941030" w:rsidP="004C471B">
                  <w:pPr>
                    <w:pStyle w:val="Nadpis2"/>
                    <w:outlineLvl w:val="1"/>
                  </w:pPr>
                  <w:sdt>
                    <w:sdtPr>
                      <w:rPr>
                        <w:color w:val="FFFFFF" w:themeColor="background1"/>
                      </w:rPr>
                      <w:alias w:val="Profesia alebo odvetvie:"/>
                      <w:tag w:val="Profesia alebo odvetvie:"/>
                      <w:id w:val="-83681269"/>
                      <w:placeholder>
                        <w:docPart w:val="D7CE566928444150A46CC039394F68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024C23">
                        <w:rPr>
                          <w:color w:val="FFFFFF" w:themeColor="background1"/>
                        </w:rPr>
                        <w:t>Country: slovakia</w:t>
                      </w:r>
                    </w:sdtContent>
                  </w:sdt>
                  <w:r w:rsidR="00E02DCD" w:rsidRPr="00893F7A">
                    <w:rPr>
                      <w:color w:val="FFFFFF" w:themeColor="background1"/>
                      <w:lang w:bidi="sk-SK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Prepojenie na ďalšie online vlastnosti:"/>
                      <w:tag w:val="Prepojenie na ďalšie online vlastnosti:"/>
                      <w:id w:val="1480037238"/>
                      <w:placeholder>
                        <w:docPart w:val="67F5DB5AF55B499EBDA4E46FE30B1D1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9B4AE8">
                        <w:rPr>
                          <w:color w:val="FFFFFF" w:themeColor="background1"/>
                        </w:rPr>
                        <w:t>nationality: slovak</w:t>
                      </w:r>
                      <w:r w:rsidR="009B4AE8">
                        <w:rPr>
                          <w:color w:val="FFFFFF" w:themeColor="background1"/>
                        </w:rPr>
                        <w:br/>
                        <w:t>date of birth: 29/06/1984</w:t>
                      </w:r>
                    </w:sdtContent>
                  </w:sdt>
                </w:p>
              </w:tc>
            </w:tr>
          </w:tbl>
          <w:p w:rsidR="002C2CDD" w:rsidRPr="00333CD3" w:rsidRDefault="00893F7A" w:rsidP="007569C1">
            <w:pPr>
              <w:pStyle w:val="Nadpis3"/>
            </w:pPr>
            <w:r>
              <w:t>education</w:t>
            </w:r>
          </w:p>
          <w:p w:rsidR="00D211EC" w:rsidRDefault="00D211EC" w:rsidP="00D211EC">
            <w:pPr>
              <w:jc w:val="both"/>
              <w:rPr>
                <w:rFonts w:ascii="Arial Narrow" w:hAnsi="Arial Narrow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2007-2009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Title of qualification obtained: general education teachers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Main subjects/occupational skills: biology – chemistry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Title and type of organization providing education and training: Faculty of Natural Sciences, University of P. J. Safarik in Kosice, university 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Degree in national or international classification: higher education degree (Mgr.)</w:t>
            </w:r>
          </w:p>
          <w:p w:rsidR="009420C1" w:rsidRDefault="009420C1" w:rsidP="007569C1"/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2007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Title of qualification: doctor of natural sciences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Main subjects/occupational skills: biology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Title and type of education and training organization: Faculty of Science, University of P. J. Safarik in Kosice, university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Degree of education in national or international classification: rigorous study (RNDr.</w:t>
            </w:r>
          </w:p>
          <w:p w:rsidR="00D211EC" w:rsidRDefault="00D211EC" w:rsidP="00D211EC">
            <w:pPr>
              <w:jc w:val="both"/>
              <w:rPr>
                <w:rFonts w:ascii="Arial Narrow" w:hAnsi="Arial Narrow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2002-2007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Title of qualification: one-field master's degree</w:t>
            </w:r>
          </w:p>
          <w:p w:rsidR="002F36FB" w:rsidRPr="002F36FB" w:rsidRDefault="00A44F93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Main subjects/</w:t>
            </w:r>
            <w:r w:rsidR="002F36FB" w:rsidRPr="002F36FB">
              <w:rPr>
                <w:rFonts w:ascii="Calibri" w:hAnsi="Calibri"/>
                <w:sz w:val="21"/>
                <w:szCs w:val="21"/>
              </w:rPr>
              <w:t>occupational skills: Environmental ecology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Name and type of education and training organization: Faculty of Natural Sciences, University of P. J. Safarik in Kosice</w:t>
            </w:r>
            <w:r w:rsidR="00A44F93">
              <w:rPr>
                <w:rFonts w:ascii="Calibri" w:hAnsi="Calibri"/>
                <w:sz w:val="21"/>
                <w:szCs w:val="21"/>
              </w:rPr>
              <w:t>, university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>Degree of education in national or international classification: higher education degree (Mgr.)</w:t>
            </w:r>
          </w:p>
          <w:p w:rsidR="002C2CDD" w:rsidRPr="00333CD3" w:rsidRDefault="009420C1" w:rsidP="007569C1">
            <w:pPr>
              <w:pStyle w:val="Nadpis3"/>
            </w:pPr>
            <w:r>
              <w:t>certifications</w:t>
            </w: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2017</w:t>
            </w:r>
          </w:p>
          <w:p w:rsidR="002F36FB" w:rsidRPr="001726A8" w:rsidRDefault="002F36FB" w:rsidP="002F36FB">
            <w:pPr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Title of qualification: Teaching chemistry at secondary school with a focus on developing of digital and scientific literacy</w:t>
            </w:r>
          </w:p>
          <w:p w:rsidR="002F36FB" w:rsidRPr="001726A8" w:rsidRDefault="00A44F93" w:rsidP="002F36FB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Main subjects/</w:t>
            </w:r>
            <w:r w:rsidR="002F36FB" w:rsidRPr="001726A8">
              <w:rPr>
                <w:rFonts w:ascii="Calibri" w:hAnsi="Calibri"/>
                <w:sz w:val="21"/>
                <w:szCs w:val="21"/>
              </w:rPr>
              <w:t>professional skills: chemistry, ICT skills</w:t>
            </w:r>
          </w:p>
          <w:p w:rsidR="002F36FB" w:rsidRPr="001726A8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Name and type of education and training organization: Faculty of Natural </w:t>
            </w:r>
            <w:r w:rsidRPr="001726A8">
              <w:rPr>
                <w:rFonts w:ascii="Calibri" w:hAnsi="Calibri"/>
                <w:sz w:val="21"/>
                <w:szCs w:val="21"/>
              </w:rPr>
              <w:lastRenderedPageBreak/>
              <w:t xml:space="preserve">Sciences, University of P. J. Safarik in Kosice, university - provider of innovative education </w:t>
            </w:r>
          </w:p>
          <w:p w:rsidR="002F36FB" w:rsidRPr="001726A8" w:rsidRDefault="002F36FB" w:rsidP="002F36FB">
            <w:pPr>
              <w:jc w:val="both"/>
              <w:rPr>
                <w:rFonts w:ascii="Calibri" w:eastAsia="Rockwell" w:hAnsi="Calibri" w:cs="Times New Roman"/>
                <w:b/>
                <w:bCs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Degree of education in national or international classification: innovative education</w:t>
            </w:r>
          </w:p>
          <w:p w:rsidR="00D211EC" w:rsidRPr="001726A8" w:rsidRDefault="00D211EC" w:rsidP="00D211EC">
            <w:pPr>
              <w:rPr>
                <w:rFonts w:ascii="Calibri" w:eastAsia="Rockwell" w:hAnsi="Calibri" w:cs="Times New Roman"/>
                <w:b/>
                <w:sz w:val="21"/>
                <w:szCs w:val="21"/>
              </w:rPr>
            </w:pPr>
          </w:p>
          <w:p w:rsidR="00D211EC" w:rsidRPr="004B2EE2" w:rsidRDefault="00D211EC" w:rsidP="00D211EC">
            <w:pPr>
              <w:rPr>
                <w:rFonts w:ascii="Arial Narrow" w:eastAsia="Rockwell" w:hAnsi="Arial Narrow" w:cs="Times New Roman"/>
                <w:b/>
              </w:rPr>
            </w:pPr>
            <w:r w:rsidRPr="004B2EE2">
              <w:rPr>
                <w:rFonts w:ascii="Arial Narrow" w:eastAsia="Rockwell" w:hAnsi="Arial Narrow" w:cs="Times New Roman"/>
                <w:b/>
              </w:rPr>
              <w:t>2015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Title of qualification: Assertive management of challenging communication situations in teacher work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Main subjects/professional skills: pedagogical-psychological skills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Name and type of education and training organization: Academy of Education, Zilina, update education provider </w:t>
            </w:r>
          </w:p>
          <w:p w:rsid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Degree of education in national or international classification: update education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  <w:p w:rsidR="00D211EC" w:rsidRPr="00FB2210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2210">
              <w:rPr>
                <w:rFonts w:ascii="Arial Narrow" w:eastAsia="Rockwell" w:hAnsi="Arial Narrow" w:cs="Times New Roman"/>
                <w:b/>
                <w:bCs/>
              </w:rPr>
              <w:t>201</w:t>
            </w:r>
            <w:r>
              <w:rPr>
                <w:rFonts w:ascii="Arial Narrow" w:eastAsia="Rockwell" w:hAnsi="Arial Narrow" w:cs="Times New Roman"/>
                <w:b/>
                <w:bCs/>
              </w:rPr>
              <w:t>4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Title of qualification obtained: Use of modern didactic technology in science teaching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Main subjects/occupational skills: ICT skills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Name and type of education and training organization: </w:t>
            </w:r>
            <w:r w:rsidRPr="001726A8">
              <w:rPr>
                <w:rFonts w:ascii="Calibri" w:eastAsia="Rockwell" w:hAnsi="Calibri" w:cs="Times New Roman"/>
                <w:sz w:val="21"/>
                <w:szCs w:val="21"/>
              </w:rPr>
              <w:t xml:space="preserve">Elfa Consulting &amp; Training, Kosice, </w:t>
            </w:r>
            <w:r w:rsidRPr="001726A8">
              <w:rPr>
                <w:rFonts w:ascii="Calibri" w:hAnsi="Calibri"/>
                <w:sz w:val="21"/>
                <w:szCs w:val="21"/>
              </w:rPr>
              <w:t>provider of update education</w:t>
            </w:r>
          </w:p>
          <w:p w:rsidR="00D211EC" w:rsidRPr="001726A8" w:rsidRDefault="001726A8" w:rsidP="001726A8">
            <w:pPr>
              <w:jc w:val="both"/>
              <w:rPr>
                <w:rFonts w:ascii="Calibri" w:eastAsia="Rockwell" w:hAnsi="Calibri" w:cs="Times New Roman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Degree of education in national or international classification: update training</w:t>
            </w:r>
          </w:p>
          <w:p w:rsidR="00D211EC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Title of qualification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</w:t>
            </w:r>
            <w:r w:rsidR="00A44F93" w:rsidRPr="001726A8">
              <w:rPr>
                <w:rFonts w:ascii="Calibri" w:hAnsi="Calibri"/>
                <w:sz w:val="21"/>
                <w:szCs w:val="21"/>
              </w:rPr>
              <w:t>obtained</w:t>
            </w:r>
            <w:r w:rsidRPr="001726A8">
              <w:rPr>
                <w:rFonts w:ascii="Calibri" w:hAnsi="Calibri"/>
                <w:sz w:val="21"/>
                <w:szCs w:val="21"/>
              </w:rPr>
              <w:t xml:space="preserve">: Use of digital technologies in the educational process and in the creation of multimedia materials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Main subjects/professional skills: ICT skills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Name and type of education and training organization: Elfa Consulting </w:t>
            </w:r>
            <w:r w:rsidRPr="001726A8">
              <w:rPr>
                <w:rFonts w:ascii="Calibri" w:eastAsia="Rockwell" w:hAnsi="Calibri" w:cs="Times New Roman"/>
                <w:sz w:val="21"/>
                <w:szCs w:val="21"/>
              </w:rPr>
              <w:t xml:space="preserve">&amp; </w:t>
            </w:r>
            <w:r w:rsidRPr="001726A8">
              <w:rPr>
                <w:rFonts w:ascii="Calibri" w:hAnsi="Calibri"/>
                <w:sz w:val="21"/>
                <w:szCs w:val="21"/>
              </w:rPr>
              <w:t xml:space="preserve">Training, Kosice, provider of update training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Degree of education in national or international classification: update training</w:t>
            </w:r>
          </w:p>
          <w:p w:rsidR="001726A8" w:rsidRPr="001726A8" w:rsidRDefault="001726A8" w:rsidP="001726A8">
            <w:pPr>
              <w:spacing w:line="261" w:lineRule="auto"/>
              <w:rPr>
                <w:rFonts w:ascii="Calibri" w:hAnsi="Calibri"/>
                <w:sz w:val="21"/>
                <w:szCs w:val="21"/>
              </w:rPr>
            </w:pP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>Title of qualification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</w:t>
            </w:r>
            <w:r w:rsidR="00A44F93" w:rsidRPr="001726A8">
              <w:rPr>
                <w:rFonts w:ascii="Calibri" w:hAnsi="Calibri"/>
                <w:sz w:val="21"/>
                <w:szCs w:val="21"/>
              </w:rPr>
              <w:t>obtained</w:t>
            </w:r>
            <w:r w:rsidRPr="001726A8">
              <w:rPr>
                <w:rFonts w:ascii="Calibri" w:hAnsi="Calibri"/>
                <w:sz w:val="21"/>
                <w:szCs w:val="21"/>
              </w:rPr>
              <w:t xml:space="preserve">: National standard of financial literacy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Main subjects/occupational skills: financial literacy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Name and type of education and training organization: School plus, provider of update </w:t>
            </w:r>
            <w:r w:rsidR="00510A45">
              <w:rPr>
                <w:rFonts w:ascii="Calibri" w:hAnsi="Calibri"/>
                <w:sz w:val="21"/>
                <w:szCs w:val="21"/>
              </w:rPr>
              <w:t>education</w:t>
            </w:r>
            <w:r w:rsidRPr="001726A8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Degree of education in national or international classification: update </w:t>
            </w:r>
            <w:r w:rsidRPr="001726A8">
              <w:rPr>
                <w:rFonts w:ascii="Calibri" w:hAnsi="Calibri"/>
                <w:sz w:val="21"/>
                <w:szCs w:val="21"/>
              </w:rPr>
              <w:lastRenderedPageBreak/>
              <w:t>training</w:t>
            </w:r>
          </w:p>
          <w:p w:rsidR="001726A8" w:rsidRPr="001726A8" w:rsidRDefault="001726A8" w:rsidP="001726A8">
            <w:pPr>
              <w:jc w:val="both"/>
              <w:rPr>
                <w:rFonts w:ascii="Calibri" w:eastAsia="Rockwell" w:hAnsi="Calibri" w:cs="Times New Roman"/>
                <w:b/>
                <w:bCs/>
                <w:sz w:val="21"/>
                <w:szCs w:val="21"/>
              </w:rPr>
            </w:pPr>
          </w:p>
          <w:p w:rsidR="001726A8" w:rsidRPr="00510A45" w:rsidRDefault="001726A8" w:rsidP="001726A8">
            <w:pPr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Title of qualification obtained: Achieving mental resistance, coping with stress and burnout syndrome </w:t>
            </w:r>
          </w:p>
          <w:p w:rsidR="001726A8" w:rsidRPr="00510A45" w:rsidRDefault="001726A8" w:rsidP="001726A8">
            <w:pPr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subjects/professional skills: pedagogical and psychological skills </w:t>
            </w:r>
          </w:p>
          <w:p w:rsidR="001726A8" w:rsidRPr="00510A45" w:rsidRDefault="001726A8" w:rsidP="001726A8">
            <w:pPr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Academy of Education, </w:t>
            </w:r>
            <w:r w:rsidRPr="00510A45">
              <w:rPr>
                <w:rFonts w:ascii="Calibri" w:hAnsi="Calibri" w:cs="Times New Roman"/>
                <w:sz w:val="21"/>
                <w:szCs w:val="21"/>
              </w:rPr>
              <w:t>Z</w:t>
            </w:r>
            <w:r w:rsidRPr="00510A45">
              <w:rPr>
                <w:rFonts w:ascii="Calibri" w:hAnsi="Calibri" w:cs="Rockwell"/>
                <w:sz w:val="21"/>
                <w:szCs w:val="21"/>
              </w:rPr>
              <w:t xml:space="preserve">ilina, provider of updating </w:t>
            </w:r>
            <w:r w:rsidRPr="00510A45">
              <w:rPr>
                <w:rFonts w:ascii="Calibri" w:hAnsi="Calibri"/>
                <w:sz w:val="21"/>
                <w:szCs w:val="21"/>
              </w:rPr>
              <w:t>education</w:t>
            </w:r>
          </w:p>
          <w:p w:rsidR="001726A8" w:rsidRPr="00510A45" w:rsidRDefault="001726A8" w:rsidP="001726A8">
            <w:pPr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update education</w:t>
            </w:r>
          </w:p>
          <w:p w:rsidR="001726A8" w:rsidRPr="00510A45" w:rsidRDefault="001726A8" w:rsidP="001726A8">
            <w:pPr>
              <w:rPr>
                <w:rFonts w:ascii="Calibri" w:hAnsi="Calibri"/>
                <w:sz w:val="21"/>
                <w:szCs w:val="21"/>
              </w:rPr>
            </w:pPr>
          </w:p>
          <w:p w:rsidR="001726A8" w:rsidRPr="00510A45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Title of qualification</w:t>
            </w:r>
            <w:r w:rsidR="00510A45">
              <w:rPr>
                <w:rFonts w:ascii="Calibri" w:hAnsi="Calibri"/>
                <w:sz w:val="21"/>
                <w:szCs w:val="21"/>
              </w:rPr>
              <w:t xml:space="preserve"> obtained</w:t>
            </w:r>
            <w:r w:rsidRPr="00510A45">
              <w:rPr>
                <w:rFonts w:ascii="Calibri" w:hAnsi="Calibri"/>
                <w:sz w:val="21"/>
                <w:szCs w:val="21"/>
              </w:rPr>
              <w:t xml:space="preserve">: Use of interactive digital technologies in the educational process </w:t>
            </w:r>
          </w:p>
          <w:p w:rsidR="001726A8" w:rsidRPr="00510A45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subjects/professional skills: ICT skills </w:t>
            </w:r>
          </w:p>
          <w:p w:rsidR="001726A8" w:rsidRPr="00510A45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Elfa Consulting </w:t>
            </w:r>
            <w:r w:rsidRPr="00510A45">
              <w:rPr>
                <w:rFonts w:ascii="Calibri" w:eastAsia="Rockwell" w:hAnsi="Calibri" w:cs="Times New Roman"/>
                <w:sz w:val="21"/>
                <w:szCs w:val="21"/>
              </w:rPr>
              <w:t xml:space="preserve">&amp; </w:t>
            </w:r>
            <w:r w:rsidRPr="00510A45">
              <w:rPr>
                <w:rFonts w:ascii="Calibri" w:hAnsi="Calibri"/>
                <w:sz w:val="21"/>
                <w:szCs w:val="21"/>
              </w:rPr>
              <w:t xml:space="preserve">Training  Kosice, provider of update education </w:t>
            </w:r>
          </w:p>
          <w:p w:rsidR="001726A8" w:rsidRPr="00510A45" w:rsidRDefault="001726A8" w:rsidP="001726A8">
            <w:pPr>
              <w:jc w:val="both"/>
              <w:rPr>
                <w:rFonts w:ascii="Calibri" w:eastAsia="Rockwell" w:hAnsi="Calibri" w:cs="Times New Roman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update education</w:t>
            </w:r>
          </w:p>
          <w:p w:rsidR="001726A8" w:rsidRPr="00510A45" w:rsidRDefault="001726A8" w:rsidP="001726A8">
            <w:pPr>
              <w:rPr>
                <w:rFonts w:ascii="Calibri" w:eastAsia="Rockwell" w:hAnsi="Calibri" w:cs="Times New Roman"/>
                <w:sz w:val="21"/>
                <w:szCs w:val="21"/>
              </w:rPr>
            </w:pPr>
          </w:p>
          <w:p w:rsidR="001726A8" w:rsidRPr="00510A45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Title of qualification obtained: Project teaching and management of pupils subjects</w:t>
            </w:r>
          </w:p>
          <w:p w:rsidR="001726A8" w:rsidRPr="00510A45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ICT skills </w:t>
            </w:r>
          </w:p>
          <w:p w:rsidR="001726A8" w:rsidRPr="00510A45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</w:t>
            </w:r>
            <w:r w:rsidRPr="00510A45">
              <w:rPr>
                <w:rFonts w:ascii="Calibri" w:eastAsia="Rockwell" w:hAnsi="Calibri" w:cs="Times New Roman"/>
                <w:sz w:val="21"/>
                <w:szCs w:val="21"/>
              </w:rPr>
              <w:t xml:space="preserve">Elfa Consulting &amp; Training, </w:t>
            </w:r>
            <w:r w:rsidRPr="00510A45">
              <w:rPr>
                <w:rFonts w:ascii="Calibri" w:hAnsi="Calibri"/>
                <w:sz w:val="21"/>
                <w:szCs w:val="21"/>
              </w:rPr>
              <w:t xml:space="preserve">Kosice, provider of updating education </w:t>
            </w:r>
          </w:p>
          <w:p w:rsidR="001726A8" w:rsidRPr="00510A45" w:rsidRDefault="001726A8" w:rsidP="001726A8">
            <w:pPr>
              <w:jc w:val="both"/>
              <w:rPr>
                <w:rFonts w:ascii="Calibri" w:eastAsia="Rockwell" w:hAnsi="Calibri" w:cs="Times New Roman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updating education</w:t>
            </w:r>
          </w:p>
          <w:p w:rsidR="001726A8" w:rsidRDefault="001726A8" w:rsidP="00D211EC">
            <w:pPr>
              <w:jc w:val="both"/>
              <w:rPr>
                <w:rFonts w:ascii="Arial Narrow" w:eastAsia="Rockwell" w:hAnsi="Arial Narrow" w:cs="Times New Roman"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2013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Title of qualification obtained: 2nd attestation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biology, ICT skills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Faculty of Natural Sciences, University of P. J. Safarik in Kosice, university - provider of attestation education </w:t>
            </w:r>
          </w:p>
          <w:p w:rsidR="00510A45" w:rsidRPr="00510A45" w:rsidRDefault="00510A45" w:rsidP="00510A45">
            <w:pPr>
              <w:jc w:val="both"/>
              <w:rPr>
                <w:rFonts w:ascii="Calibri" w:eastAsia="Rockwell" w:hAnsi="Calibri" w:cs="Times New Roman"/>
                <w:b/>
                <w:bCs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attestation education</w:t>
            </w:r>
          </w:p>
          <w:p w:rsidR="00510A45" w:rsidRPr="00FB0683" w:rsidRDefault="00510A45" w:rsidP="00510A45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510A45" w:rsidRDefault="00510A45" w:rsidP="00510A45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2012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Title of qualification obtained: 1st attestation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biology, ICT skills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Faculty of Natural Sciences, University of P. J. Safarik in Kosice, university - provider of attestation education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attestation education</w:t>
            </w:r>
          </w:p>
          <w:p w:rsidR="00510A45" w:rsidRDefault="00510A45" w:rsidP="00D211EC">
            <w:pPr>
              <w:rPr>
                <w:rFonts w:ascii="Arial Narrow" w:eastAsia="Rockwell" w:hAnsi="Arial Narrow" w:cs="Times New Roman"/>
                <w:b/>
              </w:rPr>
            </w:pP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Title of qualification obtained: Creation of thematic education plans within the scope of School education program in subject of biology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biology, ICT skills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Name and type of education and training organization: Methodological and pedagogical center in Presov, provider of continuing education</w:t>
            </w:r>
          </w:p>
          <w:p w:rsidR="00510A45" w:rsidRPr="00510A45" w:rsidRDefault="00510A45" w:rsidP="00510A45">
            <w:pPr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update education</w:t>
            </w: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2011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Title of qualification obtained: Ecological footprint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ecological minimum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 w:cs="Rockwell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Slovak Environmental Agency, </w:t>
            </w:r>
            <w:r w:rsidRPr="00510A45">
              <w:rPr>
                <w:rFonts w:ascii="Calibri" w:hAnsi="Calibri" w:cs="Rockwell"/>
                <w:sz w:val="21"/>
                <w:szCs w:val="21"/>
              </w:rPr>
              <w:t xml:space="preserve">Banska Bystrica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 w:cs="Rockwell"/>
                <w:sz w:val="21"/>
                <w:szCs w:val="21"/>
              </w:rPr>
              <w:t>Degree of education in national or international classification: update educatio</w:t>
            </w:r>
            <w:r w:rsidRPr="00510A45">
              <w:rPr>
                <w:rFonts w:ascii="Calibri" w:hAnsi="Calibri"/>
                <w:sz w:val="21"/>
                <w:szCs w:val="21"/>
              </w:rPr>
              <w:t>n</w:t>
            </w:r>
          </w:p>
          <w:p w:rsidR="00510A45" w:rsidRPr="00DC402C" w:rsidRDefault="00510A45" w:rsidP="00510A45">
            <w:pPr>
              <w:jc w:val="both"/>
              <w:rPr>
                <w:rFonts w:ascii="Arial Narrow" w:hAnsi="Arial Narrow"/>
              </w:rPr>
            </w:pP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Title of qualification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</w:t>
            </w:r>
            <w:r w:rsidR="00A44F93" w:rsidRPr="001726A8">
              <w:rPr>
                <w:rFonts w:ascii="Calibri" w:hAnsi="Calibri"/>
                <w:sz w:val="21"/>
                <w:szCs w:val="21"/>
              </w:rPr>
              <w:t>obtained</w:t>
            </w:r>
            <w:r w:rsidRPr="00510A45">
              <w:rPr>
                <w:rFonts w:ascii="Calibri" w:hAnsi="Calibri"/>
                <w:sz w:val="21"/>
                <w:szCs w:val="21"/>
              </w:rPr>
              <w:t>: Interactive whiteboard in the educational process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Main subjects/professional skills: ICT skills, didactic technology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Methodological and pedagogical centrum in Kosice, provider of continuing education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update education</w:t>
            </w:r>
          </w:p>
          <w:p w:rsidR="00510A45" w:rsidRPr="00510A45" w:rsidRDefault="00510A45" w:rsidP="00510A45">
            <w:pPr>
              <w:jc w:val="both"/>
              <w:rPr>
                <w:rFonts w:ascii="Calibri" w:eastAsia="Rockwell" w:hAnsi="Calibri" w:cs="Times New Roman"/>
                <w:b/>
                <w:bCs/>
                <w:sz w:val="21"/>
                <w:szCs w:val="21"/>
              </w:rPr>
            </w:pP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Title of qualification obtained: Creation of didactic tests in biology 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Main subjects/occupational skills: biology, ecology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Methodological and  pedagogical cetrum in Presov, provider of continuing education </w:t>
            </w:r>
          </w:p>
          <w:p w:rsidR="00510A45" w:rsidRPr="00FB0683" w:rsidRDefault="00510A45" w:rsidP="00510A45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 update</w:t>
            </w:r>
            <w:r w:rsidRPr="007543CE">
              <w:t xml:space="preserve"> </w:t>
            </w:r>
            <w:r w:rsidRPr="00510A45">
              <w:rPr>
                <w:rFonts w:ascii="Calibri" w:hAnsi="Calibri"/>
                <w:sz w:val="21"/>
                <w:szCs w:val="21"/>
              </w:rPr>
              <w:t>education</w:t>
            </w:r>
          </w:p>
          <w:p w:rsidR="00510A45" w:rsidRDefault="00510A45" w:rsidP="00D211EC">
            <w:pPr>
              <w:jc w:val="both"/>
              <w:rPr>
                <w:rFonts w:ascii="Arial Narrow" w:hAnsi="Arial Narrow"/>
              </w:rPr>
            </w:pPr>
          </w:p>
          <w:p w:rsidR="00D211EC" w:rsidRDefault="00510A45" w:rsidP="00D211EC">
            <w:pPr>
              <w:jc w:val="both"/>
              <w:rPr>
                <w:rFonts w:ascii="Calibri" w:eastAsia="Rockwell" w:hAnsi="Calibri" w:cs="Times New Roman"/>
                <w:bCs/>
                <w:sz w:val="21"/>
                <w:szCs w:val="21"/>
              </w:rPr>
            </w:pPr>
            <w:r w:rsidRPr="00510A45">
              <w:rPr>
                <w:rFonts w:ascii="Calibri" w:eastAsia="Rockwell" w:hAnsi="Calibri" w:cs="Times New Roman"/>
                <w:bCs/>
                <w:sz w:val="21"/>
                <w:szCs w:val="21"/>
              </w:rPr>
              <w:t>Title of</w:t>
            </w:r>
            <w:r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 qualification</w:t>
            </w:r>
            <w:r w:rsidR="00A44F93"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 </w:t>
            </w:r>
            <w:r w:rsidR="00A44F93" w:rsidRPr="001726A8">
              <w:rPr>
                <w:rFonts w:ascii="Calibri" w:hAnsi="Calibri"/>
                <w:sz w:val="21"/>
                <w:szCs w:val="21"/>
              </w:rPr>
              <w:t>obtained</w:t>
            </w:r>
            <w:r>
              <w:rPr>
                <w:rFonts w:ascii="Calibri" w:eastAsia="Rockwell" w:hAnsi="Calibri" w:cs="Times New Roman"/>
                <w:bCs/>
                <w:sz w:val="21"/>
                <w:szCs w:val="21"/>
              </w:rPr>
              <w:t>: Inquiry Based Science Education (IBSE) – ESTABLISH Project – Introducting Research Methods into Teaching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</w:t>
            </w:r>
            <w:r w:rsidR="002804EC">
              <w:rPr>
                <w:rFonts w:ascii="Calibri" w:hAnsi="Calibri"/>
                <w:sz w:val="21"/>
                <w:szCs w:val="21"/>
              </w:rPr>
              <w:t>b</w:t>
            </w:r>
            <w:r>
              <w:rPr>
                <w:rFonts w:ascii="Calibri" w:hAnsi="Calibri"/>
                <w:sz w:val="21"/>
                <w:szCs w:val="21"/>
              </w:rPr>
              <w:t>iology</w:t>
            </w:r>
          </w:p>
          <w:p w:rsidR="00510A45" w:rsidRPr="00510A45" w:rsidRDefault="00510A45" w:rsidP="00510A45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</w:t>
            </w:r>
            <w:r w:rsidR="002804EC" w:rsidRPr="00510A45">
              <w:rPr>
                <w:rFonts w:ascii="Calibri" w:hAnsi="Calibri"/>
                <w:sz w:val="21"/>
                <w:szCs w:val="21"/>
              </w:rPr>
              <w:t>Faculty of Natural Sciences, University of P. J. Safarik in Kosice, university</w:t>
            </w:r>
          </w:p>
          <w:p w:rsidR="00510A45" w:rsidRPr="00510A45" w:rsidRDefault="002804EC" w:rsidP="00D211EC">
            <w:pPr>
              <w:jc w:val="both"/>
              <w:rPr>
                <w:rFonts w:ascii="Calibri" w:eastAsia="Rockwell" w:hAnsi="Calibri" w:cs="Times New Roman"/>
                <w:bCs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</w:t>
            </w:r>
            <w:r>
              <w:rPr>
                <w:rFonts w:ascii="Calibri" w:hAnsi="Calibri"/>
                <w:sz w:val="21"/>
                <w:szCs w:val="21"/>
              </w:rPr>
              <w:t xml:space="preserve"> innovative education</w:t>
            </w:r>
          </w:p>
          <w:p w:rsidR="00510A45" w:rsidRDefault="00510A45" w:rsidP="00510A45">
            <w:pPr>
              <w:pStyle w:val="Zkladntext"/>
              <w:spacing w:before="3" w:line="259" w:lineRule="auto"/>
              <w:ind w:right="3759"/>
              <w:rPr>
                <w:rFonts w:ascii="Calibri"/>
                <w:shd w:val="clear" w:color="auto" w:fill="FFFF00"/>
              </w:rPr>
            </w:pPr>
          </w:p>
          <w:p w:rsidR="002804EC" w:rsidRDefault="002804EC" w:rsidP="002804EC">
            <w:pPr>
              <w:jc w:val="both"/>
              <w:rPr>
                <w:rFonts w:ascii="Calibri" w:eastAsia="Rockwell" w:hAnsi="Calibri" w:cs="Times New Roman"/>
                <w:bCs/>
                <w:sz w:val="21"/>
                <w:szCs w:val="21"/>
              </w:rPr>
            </w:pPr>
            <w:r w:rsidRPr="00510A45">
              <w:rPr>
                <w:rFonts w:ascii="Calibri" w:eastAsia="Rockwell" w:hAnsi="Calibri" w:cs="Times New Roman"/>
                <w:bCs/>
                <w:sz w:val="21"/>
                <w:szCs w:val="21"/>
              </w:rPr>
              <w:t>Title of</w:t>
            </w:r>
            <w:r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 qualification</w:t>
            </w:r>
            <w:r w:rsidR="00A44F93"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 </w:t>
            </w:r>
            <w:r w:rsidR="00A44F93" w:rsidRPr="001726A8">
              <w:rPr>
                <w:rFonts w:ascii="Calibri" w:hAnsi="Calibri"/>
                <w:sz w:val="21"/>
                <w:szCs w:val="21"/>
              </w:rPr>
              <w:t>obtained</w:t>
            </w:r>
            <w:r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: Environmental ecology in the teaching process </w:t>
            </w:r>
          </w:p>
          <w:p w:rsidR="002804EC" w:rsidRPr="00510A45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</w:t>
            </w:r>
            <w:r>
              <w:rPr>
                <w:rFonts w:ascii="Calibri" w:hAnsi="Calibri"/>
                <w:sz w:val="21"/>
                <w:szCs w:val="21"/>
              </w:rPr>
              <w:t>environmental minimum</w:t>
            </w:r>
          </w:p>
          <w:p w:rsidR="002804EC" w:rsidRPr="00510A45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</w:t>
            </w:r>
            <w:r>
              <w:rPr>
                <w:rFonts w:ascii="Calibri" w:hAnsi="Calibri"/>
                <w:sz w:val="21"/>
                <w:szCs w:val="21"/>
              </w:rPr>
              <w:t>Methodological and pedagogical center in Presov, provider of continuing educatation</w:t>
            </w:r>
          </w:p>
          <w:p w:rsidR="00510A45" w:rsidRPr="002804EC" w:rsidRDefault="002804EC" w:rsidP="002804EC">
            <w:pPr>
              <w:jc w:val="both"/>
              <w:rPr>
                <w:rFonts w:ascii="Calibri" w:eastAsia="Rockwell" w:hAnsi="Calibri" w:cs="Times New Roman"/>
                <w:bCs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</w:t>
            </w:r>
            <w:r>
              <w:rPr>
                <w:rFonts w:ascii="Calibri" w:hAnsi="Calibri"/>
                <w:sz w:val="21"/>
                <w:szCs w:val="21"/>
              </w:rPr>
              <w:t xml:space="preserve"> update education</w:t>
            </w:r>
          </w:p>
          <w:p w:rsidR="00510A45" w:rsidRPr="00FB0683" w:rsidRDefault="00510A45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2010 </w:t>
            </w:r>
          </w:p>
          <w:p w:rsidR="002804EC" w:rsidRDefault="002804EC" w:rsidP="002804EC">
            <w:pPr>
              <w:jc w:val="both"/>
              <w:rPr>
                <w:rFonts w:ascii="Calibri" w:eastAsia="Rockwell" w:hAnsi="Calibri" w:cs="Times New Roman"/>
                <w:bCs/>
                <w:sz w:val="21"/>
                <w:szCs w:val="21"/>
              </w:rPr>
            </w:pPr>
            <w:r w:rsidRPr="00510A45">
              <w:rPr>
                <w:rFonts w:ascii="Calibri" w:eastAsia="Rockwell" w:hAnsi="Calibri" w:cs="Times New Roman"/>
                <w:bCs/>
                <w:sz w:val="21"/>
                <w:szCs w:val="21"/>
              </w:rPr>
              <w:t>Title of</w:t>
            </w:r>
            <w:r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 qualification</w:t>
            </w:r>
            <w:r w:rsidR="00A44F93"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 </w:t>
            </w:r>
            <w:r w:rsidR="00A44F93" w:rsidRPr="001726A8">
              <w:rPr>
                <w:rFonts w:ascii="Calibri" w:hAnsi="Calibri"/>
                <w:sz w:val="21"/>
                <w:szCs w:val="21"/>
              </w:rPr>
              <w:t>obtained</w:t>
            </w:r>
            <w:r>
              <w:rPr>
                <w:rFonts w:ascii="Calibri" w:eastAsia="Rockwell" w:hAnsi="Calibri" w:cs="Times New Roman"/>
                <w:bCs/>
                <w:sz w:val="21"/>
                <w:szCs w:val="21"/>
              </w:rPr>
              <w:t xml:space="preserve">: Microsoft Office 2007 in the educational process </w:t>
            </w:r>
          </w:p>
          <w:p w:rsidR="002804EC" w:rsidRPr="00510A45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Main subjects/occupational skills: </w:t>
            </w:r>
            <w:r>
              <w:rPr>
                <w:rFonts w:ascii="Calibri" w:hAnsi="Calibri"/>
                <w:sz w:val="21"/>
                <w:szCs w:val="21"/>
              </w:rPr>
              <w:t>ICT skills</w:t>
            </w:r>
          </w:p>
          <w:p w:rsidR="002804EC" w:rsidRPr="00510A45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 xml:space="preserve">Name and type of education and training organization: </w:t>
            </w:r>
            <w:r>
              <w:rPr>
                <w:rFonts w:ascii="Calibri" w:hAnsi="Calibri"/>
                <w:sz w:val="21"/>
                <w:szCs w:val="21"/>
              </w:rPr>
              <w:t>Methodological and pedagogical center in Presov, provider of continuing educatation</w:t>
            </w:r>
          </w:p>
          <w:p w:rsidR="002C2CDD" w:rsidRPr="002737B2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510A45">
              <w:rPr>
                <w:rFonts w:ascii="Calibri" w:hAnsi="Calibri"/>
                <w:sz w:val="21"/>
                <w:szCs w:val="21"/>
              </w:rPr>
              <w:t>Degree of education in national or international classification:</w:t>
            </w:r>
            <w:r>
              <w:rPr>
                <w:rFonts w:ascii="Calibri" w:hAnsi="Calibri"/>
                <w:sz w:val="21"/>
                <w:szCs w:val="21"/>
              </w:rPr>
              <w:t xml:space="preserve"> update </w:t>
            </w:r>
            <w:r w:rsidRPr="002737B2">
              <w:rPr>
                <w:rFonts w:ascii="Calibri" w:hAnsi="Calibri"/>
                <w:sz w:val="21"/>
                <w:szCs w:val="21"/>
              </w:rPr>
              <w:t>education</w:t>
            </w:r>
            <w:r w:rsidR="002737B2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580AD7" w:rsidRPr="00333CD3" w:rsidRDefault="00580AD7" w:rsidP="00580AD7">
            <w:pPr>
              <w:pStyle w:val="Nadpis3"/>
            </w:pPr>
            <w:r>
              <w:t>work experience</w:t>
            </w: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2008-2010  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From – To: </w:t>
            </w:r>
            <w:r w:rsidR="00DC20FD">
              <w:rPr>
                <w:rFonts w:ascii="Calibri" w:hAnsi="Calibri"/>
                <w:sz w:val="21"/>
                <w:szCs w:val="21"/>
              </w:rPr>
              <w:t xml:space="preserve">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                             </w:t>
            </w:r>
            <w:r w:rsidRPr="002804EC">
              <w:rPr>
                <w:rFonts w:ascii="Calibri" w:hAnsi="Calibri"/>
                <w:sz w:val="21"/>
                <w:szCs w:val="21"/>
              </w:rPr>
              <w:t>August 2011 – duration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>Employment or occupation:</w:t>
            </w:r>
            <w:r w:rsidRPr="002804EC">
              <w:rPr>
                <w:rFonts w:ascii="Calibri" w:hAnsi="Calibri"/>
                <w:sz w:val="21"/>
                <w:szCs w:val="21"/>
              </w:rPr>
              <w:tab/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   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  </w:t>
            </w:r>
            <w:r w:rsidRPr="002804EC">
              <w:rPr>
                <w:rFonts w:ascii="Calibri" w:hAnsi="Calibri"/>
                <w:sz w:val="21"/>
                <w:szCs w:val="21"/>
              </w:rPr>
              <w:t>High school teacher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Main activities and responsibilities: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 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0530F1">
              <w:rPr>
                <w:rFonts w:ascii="Calibri" w:hAnsi="Calibri"/>
                <w:sz w:val="21"/>
                <w:szCs w:val="21"/>
              </w:rPr>
              <w:t>Cla</w:t>
            </w:r>
            <w:r w:rsidRPr="002804EC">
              <w:rPr>
                <w:rFonts w:ascii="Calibri" w:hAnsi="Calibri"/>
                <w:sz w:val="21"/>
                <w:szCs w:val="21"/>
              </w:rPr>
              <w:t xml:space="preserve">ss teacher, Environmental </w:t>
            </w:r>
          </w:p>
          <w:p w:rsidR="002804EC" w:rsidRPr="002804EC" w:rsidRDefault="00E65521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</w:t>
            </w:r>
            <w:r w:rsidR="002804EC" w:rsidRPr="002804EC"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2804EC" w:rsidRPr="002804EC">
              <w:rPr>
                <w:rFonts w:ascii="Calibri" w:hAnsi="Calibri"/>
                <w:sz w:val="21"/>
                <w:szCs w:val="21"/>
              </w:rPr>
              <w:t xml:space="preserve">education coordinator 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Name and address of the employer: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0530F1">
              <w:rPr>
                <w:rFonts w:ascii="Calibri" w:hAnsi="Calibri"/>
                <w:sz w:val="21"/>
                <w:szCs w:val="21"/>
              </w:rPr>
              <w:t>Gra</w:t>
            </w:r>
            <w:r w:rsidRPr="002804EC">
              <w:rPr>
                <w:rFonts w:ascii="Calibri" w:hAnsi="Calibri"/>
                <w:sz w:val="21"/>
                <w:szCs w:val="21"/>
              </w:rPr>
              <w:t xml:space="preserve">mmar School - Gymnázium   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 SN</w:t>
            </w:r>
            <w:r w:rsidRPr="002804EC">
              <w:rPr>
                <w:rFonts w:ascii="Calibri" w:hAnsi="Calibri"/>
                <w:sz w:val="21"/>
                <w:szCs w:val="21"/>
              </w:rPr>
              <w:t>P 1, 056 01 Gelnica</w:t>
            </w:r>
          </w:p>
          <w:p w:rsidR="002804EC" w:rsidRPr="002804EC" w:rsidRDefault="002804EC" w:rsidP="002804EC">
            <w:pPr>
              <w:jc w:val="both"/>
              <w:rPr>
                <w:rFonts w:ascii="Calibri" w:eastAsia="Rockwell" w:hAnsi="Calibri" w:cs="Times New Roman"/>
                <w:b/>
                <w:bCs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Type of work or sector of education: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     </w:t>
            </w:r>
            <w:r w:rsidR="000530F1">
              <w:rPr>
                <w:rFonts w:ascii="Calibri" w:hAnsi="Calibri"/>
                <w:sz w:val="21"/>
                <w:szCs w:val="21"/>
              </w:rPr>
              <w:t>se</w:t>
            </w:r>
            <w:r w:rsidRPr="002804EC">
              <w:rPr>
                <w:rFonts w:ascii="Calibri" w:hAnsi="Calibri"/>
                <w:sz w:val="21"/>
                <w:szCs w:val="21"/>
              </w:rPr>
              <w:t>condary general education</w:t>
            </w:r>
          </w:p>
          <w:p w:rsidR="002804EC" w:rsidRDefault="002804EC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C20FD" w:rsidRDefault="00DC20FD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2804EC" w:rsidRPr="00A03296" w:rsidRDefault="002804EC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2008-</w:t>
            </w:r>
            <w:r w:rsidRPr="00A03296">
              <w:rPr>
                <w:rFonts w:ascii="Arial Narrow" w:eastAsia="Rockwell" w:hAnsi="Arial Narrow" w:cs="Times New Roman"/>
                <w:b/>
                <w:bCs/>
              </w:rPr>
              <w:t xml:space="preserve">2010  </w:t>
            </w:r>
          </w:p>
          <w:p w:rsidR="002804EC" w:rsidRPr="000530F1" w:rsidRDefault="00580AD7" w:rsidP="002804EC">
            <w:pPr>
              <w:jc w:val="both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Employment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or occupation: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 w:rsidR="00DC20FD">
              <w:rPr>
                <w:rFonts w:ascii="Calibri" w:hAnsi="Calibri"/>
                <w:sz w:val="21"/>
                <w:szCs w:val="21"/>
              </w:rPr>
              <w:t>e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ducator</w:t>
            </w:r>
          </w:p>
          <w:p w:rsidR="000530F1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530F1">
              <w:rPr>
                <w:rFonts w:ascii="Calibri" w:hAnsi="Calibri"/>
                <w:sz w:val="21"/>
                <w:szCs w:val="21"/>
              </w:rPr>
              <w:t xml:space="preserve">Main activities and responsibilities: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  <w:t xml:space="preserve">coordinator of environmental </w:t>
            </w:r>
          </w:p>
          <w:p w:rsidR="002804EC" w:rsidRPr="000530F1" w:rsidRDefault="000530F1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activities</w:t>
            </w:r>
          </w:p>
          <w:p w:rsidR="000530F1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530F1">
              <w:rPr>
                <w:rFonts w:ascii="Calibri" w:hAnsi="Calibri"/>
                <w:sz w:val="21"/>
                <w:szCs w:val="21"/>
              </w:rPr>
              <w:t xml:space="preserve">Name and address of employer: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r w:rsidRPr="000530F1">
              <w:rPr>
                <w:rFonts w:ascii="Calibri" w:hAnsi="Calibri"/>
                <w:sz w:val="21"/>
                <w:szCs w:val="21"/>
              </w:rPr>
              <w:tab/>
              <w:t xml:space="preserve">Leisure Center Gelnica, Slovenská </w:t>
            </w:r>
          </w:p>
          <w:p w:rsidR="002804EC" w:rsidRPr="000530F1" w:rsidRDefault="000530F1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46, 056 01 Gelnica</w:t>
            </w:r>
          </w:p>
          <w:p w:rsidR="000530F1" w:rsidRDefault="00DC20FD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Type of work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or </w:t>
            </w:r>
            <w:r>
              <w:rPr>
                <w:rFonts w:ascii="Calibri" w:hAnsi="Calibri"/>
                <w:sz w:val="21"/>
                <w:szCs w:val="21"/>
              </w:rPr>
              <w:t>sector of education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>
              <w:rPr>
                <w:rFonts w:ascii="Calibri" w:hAnsi="Calibri"/>
                <w:sz w:val="21"/>
                <w:szCs w:val="21"/>
              </w:rPr>
              <w:t>l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eisure </w:t>
            </w:r>
            <w:r>
              <w:rPr>
                <w:rFonts w:ascii="Calibri" w:hAnsi="Calibri"/>
                <w:sz w:val="21"/>
                <w:szCs w:val="21"/>
              </w:rPr>
              <w:t xml:space="preserve">centre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for </w:t>
            </w:r>
            <w:r w:rsidR="007A10C7">
              <w:rPr>
                <w:rFonts w:ascii="Calibri" w:hAnsi="Calibri"/>
                <w:sz w:val="21"/>
                <w:szCs w:val="21"/>
              </w:rPr>
              <w:t>children</w:t>
            </w:r>
          </w:p>
          <w:p w:rsidR="002804EC" w:rsidRPr="000530F1" w:rsidRDefault="000530F1" w:rsidP="002804EC">
            <w:pPr>
              <w:jc w:val="both"/>
              <w:rPr>
                <w:rFonts w:ascii="Calibri" w:eastAsia="Rockwell" w:hAnsi="Calibri" w:cs="Times New Roman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and youth</w:t>
            </w:r>
            <w:r w:rsidR="002804EC" w:rsidRPr="000530F1">
              <w:rPr>
                <w:rFonts w:ascii="Calibri" w:eastAsia="Rockwell" w:hAnsi="Calibri" w:cs="Times New Roman"/>
                <w:sz w:val="21"/>
                <w:szCs w:val="21"/>
              </w:rPr>
              <w:tab/>
            </w:r>
          </w:p>
          <w:p w:rsidR="002804EC" w:rsidRPr="00FB0683" w:rsidRDefault="002804EC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2010-2011</w:t>
            </w:r>
          </w:p>
          <w:p w:rsidR="002804EC" w:rsidRPr="000530F1" w:rsidRDefault="00DC20FD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Employment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or occupation: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>
              <w:rPr>
                <w:rFonts w:ascii="Calibri" w:hAnsi="Calibri"/>
                <w:sz w:val="21"/>
                <w:szCs w:val="21"/>
              </w:rPr>
              <w:t>t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eacher </w:t>
            </w:r>
          </w:p>
          <w:p w:rsidR="00B5161F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530F1">
              <w:rPr>
                <w:rFonts w:ascii="Calibri" w:hAnsi="Calibri"/>
                <w:sz w:val="21"/>
                <w:szCs w:val="21"/>
              </w:rPr>
              <w:t xml:space="preserve">Main activities and responsibilities: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  <w:t xml:space="preserve">class teacher, environmental </w:t>
            </w:r>
          </w:p>
          <w:p w:rsidR="002804EC" w:rsidRPr="000530F1" w:rsidRDefault="00B5161F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education coordinator</w:t>
            </w:r>
          </w:p>
          <w:p w:rsidR="00B5161F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530F1">
              <w:rPr>
                <w:rFonts w:ascii="Calibri" w:hAnsi="Calibri"/>
                <w:sz w:val="21"/>
                <w:szCs w:val="21"/>
              </w:rPr>
              <w:t xml:space="preserve">Name and address of the employer: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  <w:t>Základná škola Švedlár, Školská</w:t>
            </w:r>
          </w:p>
          <w:p w:rsidR="002804EC" w:rsidRPr="000530F1" w:rsidRDefault="00B5161F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>1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21, 053 34 Švedlár </w:t>
            </w:r>
          </w:p>
          <w:p w:rsidR="002804EC" w:rsidRPr="000530F1" w:rsidRDefault="002804EC" w:rsidP="002804EC">
            <w:pPr>
              <w:rPr>
                <w:rFonts w:ascii="Calibri" w:hAnsi="Calibri"/>
                <w:sz w:val="21"/>
                <w:szCs w:val="21"/>
              </w:rPr>
            </w:pPr>
            <w:r w:rsidRPr="000530F1">
              <w:rPr>
                <w:rFonts w:ascii="Calibri" w:hAnsi="Calibri"/>
                <w:sz w:val="21"/>
                <w:szCs w:val="21"/>
              </w:rPr>
              <w:t>Type of work or sector of e</w:t>
            </w:r>
            <w:r w:rsidR="00DC20FD">
              <w:rPr>
                <w:rFonts w:ascii="Calibri" w:hAnsi="Calibri"/>
                <w:sz w:val="21"/>
                <w:szCs w:val="21"/>
              </w:rPr>
              <w:t>ducation</w:t>
            </w:r>
            <w:r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r w:rsidR="002737B2">
              <w:rPr>
                <w:rFonts w:ascii="Calibri" w:hAnsi="Calibri"/>
                <w:sz w:val="21"/>
                <w:szCs w:val="21"/>
              </w:rPr>
              <w:t>elementary</w:t>
            </w:r>
            <w:r w:rsidRPr="000530F1">
              <w:rPr>
                <w:rFonts w:ascii="Calibri" w:hAnsi="Calibri"/>
                <w:sz w:val="21"/>
                <w:szCs w:val="21"/>
              </w:rPr>
              <w:t xml:space="preserve"> education</w:t>
            </w:r>
          </w:p>
          <w:p w:rsidR="002804EC" w:rsidRPr="000530F1" w:rsidRDefault="002804EC" w:rsidP="002804EC">
            <w:pPr>
              <w:jc w:val="center"/>
              <w:rPr>
                <w:rFonts w:ascii="Calibri" w:hAnsi="Calibri"/>
                <w:sz w:val="21"/>
                <w:szCs w:val="21"/>
              </w:rPr>
            </w:pPr>
          </w:p>
          <w:p w:rsidR="00A34760" w:rsidRPr="00333CD3" w:rsidRDefault="00A34760" w:rsidP="00D211EC">
            <w:pPr>
              <w:jc w:val="both"/>
            </w:pPr>
          </w:p>
        </w:tc>
      </w:tr>
      <w:tr w:rsidR="009420C1" w:rsidRPr="00333CD3" w:rsidTr="00B5161F">
        <w:tc>
          <w:tcPr>
            <w:tcW w:w="3688" w:type="dxa"/>
            <w:tcMar>
              <w:top w:w="504" w:type="dxa"/>
              <w:right w:w="720" w:type="dxa"/>
            </w:tcMar>
          </w:tcPr>
          <w:p w:rsidR="009420C1" w:rsidRDefault="009420C1" w:rsidP="00A34760">
            <w:pPr>
              <w:pStyle w:val="Inicily"/>
              <w:ind w:left="0" w:right="144"/>
              <w:jc w:val="left"/>
              <w:rPr>
                <w:noProof/>
                <w:lang w:eastAsia="sk-SK"/>
              </w:rPr>
            </w:pPr>
          </w:p>
        </w:tc>
        <w:tc>
          <w:tcPr>
            <w:tcW w:w="6548" w:type="dxa"/>
            <w:tcMar>
              <w:top w:w="504" w:type="dxa"/>
              <w:left w:w="0" w:type="dxa"/>
            </w:tcMar>
          </w:tcPr>
          <w:p w:rsidR="009420C1" w:rsidRPr="00893F7A" w:rsidRDefault="009420C1" w:rsidP="00C612DA">
            <w:pPr>
              <w:pStyle w:val="Nadpis1"/>
              <w:rPr>
                <w:color w:val="FFFFFF" w:themeColor="background1"/>
              </w:rPr>
            </w:pPr>
          </w:p>
        </w:tc>
      </w:tr>
    </w:tbl>
    <w:p w:rsidR="006909FF" w:rsidRPr="009420C1" w:rsidRDefault="009420C1" w:rsidP="009420C1">
      <w:pPr>
        <w:tabs>
          <w:tab w:val="left" w:pos="8989"/>
        </w:tabs>
      </w:pPr>
      <w:r>
        <w:tab/>
      </w:r>
    </w:p>
    <w:sectPr w:rsidR="006909FF" w:rsidRPr="009420C1" w:rsidSect="00806C82">
      <w:headerReference w:type="default" r:id="rId10"/>
      <w:footerReference w:type="default" r:id="rId11"/>
      <w:footerReference w:type="first" r:id="rId12"/>
      <w:pgSz w:w="11906" w:h="16838" w:code="9"/>
      <w:pgMar w:top="862" w:right="845" w:bottom="2302" w:left="845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A9E" w:rsidRDefault="00EE6A9E" w:rsidP="00713050">
      <w:pPr>
        <w:spacing w:line="240" w:lineRule="auto"/>
      </w:pPr>
      <w:r>
        <w:separator/>
      </w:r>
    </w:p>
  </w:endnote>
  <w:endnote w:type="continuationSeparator" w:id="0">
    <w:p w:rsidR="00EE6A9E" w:rsidRDefault="00EE6A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12"/>
      <w:gridCol w:w="2612"/>
      <w:gridCol w:w="2611"/>
      <w:gridCol w:w="2611"/>
    </w:tblGrid>
    <w:tr w:rsidR="009D6B95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684488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2540" t="1270" r="1905" b="3175"/>
                    <wp:docPr id="20" name="Group 14" descr="Ikona e-mail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7345" cy="7345"/>
                            </a:xfrm>
                          </wpg:grpSpPr>
                          <wps:wsp>
                            <wps:cNvPr id="21" name="Ová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5" cy="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2" name="Skupina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39" y="2458"/>
                                <a:ext cx="4067" cy="2429"/>
                                <a:chOff x="1639" y="2458"/>
                                <a:chExt cx="7278" cy="4347"/>
                              </a:xfrm>
                            </wpg:grpSpPr>
                            <wps:wsp>
                              <wps:cNvPr id="23" name="Voľný tvar 1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639" y="4715"/>
                                  <a:ext cx="7279" cy="2090"/>
                                </a:xfrm>
                                <a:custGeom>
                                  <a:avLst/>
                                  <a:gdLst>
                                    <a:gd name="T0" fmla="*/ 266223 w 785097"/>
                                    <a:gd name="T1" fmla="*/ 209029 h 209029"/>
                                    <a:gd name="T2" fmla="*/ 363931 w 785097"/>
                                    <a:gd name="T3" fmla="*/ 138910 h 209029"/>
                                    <a:gd name="T4" fmla="*/ 464020 w 785097"/>
                                    <a:gd name="T5" fmla="*/ 209029 h 209029"/>
                                    <a:gd name="T6" fmla="*/ 727861 w 785097"/>
                                    <a:gd name="T7" fmla="*/ 0 h 209029"/>
                                    <a:gd name="T8" fmla="*/ 0 w 785097"/>
                                    <a:gd name="T9" fmla="*/ 0 h 209029"/>
                                    <a:gd name="T10" fmla="*/ 266223 w 785097"/>
                                    <a:gd name="T11" fmla="*/ 209029 h 20902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Rovnoramenný trojuholník 90"/>
                              <wps:cNvSpPr>
                                <a:spLocks/>
                              </wps:cNvSpPr>
                              <wps:spPr bwMode="auto">
                                <a:xfrm rot="5400000" flipV="1">
                                  <a:off x="5838" y="3384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" name="Rovnoramenný trojuholník 90"/>
                              <wps:cNvSpPr>
                                <a:spLocks/>
                              </wps:cNvSpPr>
                              <wps:spPr bwMode="auto">
                                <a:xfrm rot="-5400000" flipH="1" flipV="1">
                                  <a:off x="996" y="3412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6" name="Rovnoramenný trojuholník 2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87" y="2458"/>
                                  <a:ext cx="7231" cy="264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BC4C50" id="Group 14" o:spid="_x0000_s1026" alt="Ikona e-mailu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Ywg18vEGAABMJAAADgAA&#10;AAAAAAAAAAAAAAAuAgAAZHJzL2Uyb0RvYy54bWxQSwECLQAUAAYACAAAACEAaEcb0NgAAAADAQAA&#10;DwAAAAAAAAAAAAAAAABLCQAAZHJzL2Rvd25yZXYueG1sUEsFBgAAAAAEAAQA8wAAAFAKAAAAAA==&#10;">
                    <o:lock v:ext="edit" aspectratio="t"/>
                    <v:oval id="Ová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" fillcolor="#1e2d58 [3204]" stroked="f" strokeweight="1pt">
                      <v:stroke joinstyle="miter"/>
                    </v:oval>
                    <v:group id="Skupina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Voľný tvar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zvxAAAANsAAAAPAAAAZHJzL2Rvd25yZXYueG1sRI9Pa8JA&#10;FMTvhX6H5RW8NZtGk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D4kXO/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468,2090;3374,1389;4302,2090;6748,0;0,0;2468,2090" o:connectangles="0,0,0,0,0,0"/>
                      </v:shape>
                      <v:shape id="Rovnoramenný trojuholní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 id="Rovnoramenný trojuholní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Rovnoramenný trojuholník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684488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17780" t="10795" r="15240" b="12700"/>
                    <wp:docPr id="17" name="Group 11" descr="Ikona telefón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8" name="Symbol telefónu v kruhu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29 w 3451"/>
                                  <a:gd name="T1" fmla="*/ 0 h 3450"/>
                                  <a:gd name="T2" fmla="*/ 254 w 3451"/>
                                  <a:gd name="T3" fmla="*/ 3 h 3450"/>
                                  <a:gd name="T4" fmla="*/ 279 w 3451"/>
                                  <a:gd name="T5" fmla="*/ 9 h 3450"/>
                                  <a:gd name="T6" fmla="*/ 302 w 3451"/>
                                  <a:gd name="T7" fmla="*/ 18 h 3450"/>
                                  <a:gd name="T8" fmla="*/ 324 w 3451"/>
                                  <a:gd name="T9" fmla="*/ 29 h 3450"/>
                                  <a:gd name="T10" fmla="*/ 345 w 3451"/>
                                  <a:gd name="T11" fmla="*/ 43 h 3450"/>
                                  <a:gd name="T12" fmla="*/ 363 w 3451"/>
                                  <a:gd name="T13" fmla="*/ 59 h 3450"/>
                                  <a:gd name="T14" fmla="*/ 380 w 3451"/>
                                  <a:gd name="T15" fmla="*/ 77 h 3450"/>
                                  <a:gd name="T16" fmla="*/ 395 w 3451"/>
                                  <a:gd name="T17" fmla="*/ 96 h 3450"/>
                                  <a:gd name="T18" fmla="*/ 407 w 3451"/>
                                  <a:gd name="T19" fmla="*/ 118 h 3450"/>
                                  <a:gd name="T20" fmla="*/ 417 w 3451"/>
                                  <a:gd name="T21" fmla="*/ 140 h 3450"/>
                                  <a:gd name="T22" fmla="*/ 425 w 3451"/>
                                  <a:gd name="T23" fmla="*/ 164 h 3450"/>
                                  <a:gd name="T24" fmla="*/ 429 w 3451"/>
                                  <a:gd name="T25" fmla="*/ 190 h 3450"/>
                                  <a:gd name="T26" fmla="*/ 431 w 3451"/>
                                  <a:gd name="T27" fmla="*/ 216 h 3450"/>
                                  <a:gd name="T28" fmla="*/ 429 w 3451"/>
                                  <a:gd name="T29" fmla="*/ 242 h 3450"/>
                                  <a:gd name="T30" fmla="*/ 425 w 3451"/>
                                  <a:gd name="T31" fmla="*/ 267 h 3450"/>
                                  <a:gd name="T32" fmla="*/ 417 w 3451"/>
                                  <a:gd name="T33" fmla="*/ 291 h 3450"/>
                                  <a:gd name="T34" fmla="*/ 407 w 3451"/>
                                  <a:gd name="T35" fmla="*/ 313 h 3450"/>
                                  <a:gd name="T36" fmla="*/ 395 w 3451"/>
                                  <a:gd name="T37" fmla="*/ 335 h 3450"/>
                                  <a:gd name="T38" fmla="*/ 380 w 3451"/>
                                  <a:gd name="T39" fmla="*/ 354 h 3450"/>
                                  <a:gd name="T40" fmla="*/ 363 w 3451"/>
                                  <a:gd name="T41" fmla="*/ 372 h 3450"/>
                                  <a:gd name="T42" fmla="*/ 345 w 3451"/>
                                  <a:gd name="T43" fmla="*/ 388 h 3450"/>
                                  <a:gd name="T44" fmla="*/ 324 w 3451"/>
                                  <a:gd name="T45" fmla="*/ 402 h 3450"/>
                                  <a:gd name="T46" fmla="*/ 302 w 3451"/>
                                  <a:gd name="T47" fmla="*/ 413 h 3450"/>
                                  <a:gd name="T48" fmla="*/ 279 w 3451"/>
                                  <a:gd name="T49" fmla="*/ 422 h 3450"/>
                                  <a:gd name="T50" fmla="*/ 254 w 3451"/>
                                  <a:gd name="T51" fmla="*/ 428 h 3450"/>
                                  <a:gd name="T52" fmla="*/ 229 w 3451"/>
                                  <a:gd name="T53" fmla="*/ 431 h 3450"/>
                                  <a:gd name="T54" fmla="*/ 202 w 3451"/>
                                  <a:gd name="T55" fmla="*/ 431 h 3450"/>
                                  <a:gd name="T56" fmla="*/ 177 w 3451"/>
                                  <a:gd name="T57" fmla="*/ 428 h 3450"/>
                                  <a:gd name="T58" fmla="*/ 152 w 3451"/>
                                  <a:gd name="T59" fmla="*/ 422 h 3450"/>
                                  <a:gd name="T60" fmla="*/ 129 w 3451"/>
                                  <a:gd name="T61" fmla="*/ 413 h 3450"/>
                                  <a:gd name="T62" fmla="*/ 107 w 3451"/>
                                  <a:gd name="T63" fmla="*/ 402 h 3450"/>
                                  <a:gd name="T64" fmla="*/ 86 w 3451"/>
                                  <a:gd name="T65" fmla="*/ 388 h 3450"/>
                                  <a:gd name="T66" fmla="*/ 67 w 3451"/>
                                  <a:gd name="T67" fmla="*/ 372 h 3450"/>
                                  <a:gd name="T68" fmla="*/ 51 w 3451"/>
                                  <a:gd name="T69" fmla="*/ 354 h 3450"/>
                                  <a:gd name="T70" fmla="*/ 36 w 3451"/>
                                  <a:gd name="T71" fmla="*/ 335 h 3450"/>
                                  <a:gd name="T72" fmla="*/ 24 w 3451"/>
                                  <a:gd name="T73" fmla="*/ 313 h 3450"/>
                                  <a:gd name="T74" fmla="*/ 13 w 3451"/>
                                  <a:gd name="T75" fmla="*/ 291 h 3450"/>
                                  <a:gd name="T76" fmla="*/ 6 w 3451"/>
                                  <a:gd name="T77" fmla="*/ 267 h 3450"/>
                                  <a:gd name="T78" fmla="*/ 2 w 3451"/>
                                  <a:gd name="T79" fmla="*/ 242 h 3450"/>
                                  <a:gd name="T80" fmla="*/ 0 w 3451"/>
                                  <a:gd name="T81" fmla="*/ 216 h 3450"/>
                                  <a:gd name="T82" fmla="*/ 2 w 3451"/>
                                  <a:gd name="T83" fmla="*/ 190 h 3450"/>
                                  <a:gd name="T84" fmla="*/ 6 w 3451"/>
                                  <a:gd name="T85" fmla="*/ 164 h 3450"/>
                                  <a:gd name="T86" fmla="*/ 13 w 3451"/>
                                  <a:gd name="T87" fmla="*/ 140 h 3450"/>
                                  <a:gd name="T88" fmla="*/ 24 w 3451"/>
                                  <a:gd name="T89" fmla="*/ 118 h 3450"/>
                                  <a:gd name="T90" fmla="*/ 36 w 3451"/>
                                  <a:gd name="T91" fmla="*/ 96 h 3450"/>
                                  <a:gd name="T92" fmla="*/ 51 w 3451"/>
                                  <a:gd name="T93" fmla="*/ 77 h 3450"/>
                                  <a:gd name="T94" fmla="*/ 67 w 3451"/>
                                  <a:gd name="T95" fmla="*/ 59 h 3450"/>
                                  <a:gd name="T96" fmla="*/ 86 w 3451"/>
                                  <a:gd name="T97" fmla="*/ 43 h 3450"/>
                                  <a:gd name="T98" fmla="*/ 107 w 3451"/>
                                  <a:gd name="T99" fmla="*/ 29 h 3450"/>
                                  <a:gd name="T100" fmla="*/ 129 w 3451"/>
                                  <a:gd name="T101" fmla="*/ 18 h 3450"/>
                                  <a:gd name="T102" fmla="*/ 152 w 3451"/>
                                  <a:gd name="T103" fmla="*/ 9 h 3450"/>
                                  <a:gd name="T104" fmla="*/ 177 w 3451"/>
                                  <a:gd name="T105" fmla="*/ 3 h 3450"/>
                                  <a:gd name="T106" fmla="*/ 202 w 3451"/>
                                  <a:gd name="T107" fmla="*/ 0 h 3450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Symbol telefónu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89 w 1894"/>
                                  <a:gd name="T1" fmla="*/ 62 h 1896"/>
                                  <a:gd name="T2" fmla="*/ 82 w 1894"/>
                                  <a:gd name="T3" fmla="*/ 70 h 1896"/>
                                  <a:gd name="T4" fmla="*/ 74 w 1894"/>
                                  <a:gd name="T5" fmla="*/ 77 h 1896"/>
                                  <a:gd name="T6" fmla="*/ 66 w 1894"/>
                                  <a:gd name="T7" fmla="*/ 83 h 1896"/>
                                  <a:gd name="T8" fmla="*/ 63 w 1894"/>
                                  <a:gd name="T9" fmla="*/ 87 h 1896"/>
                                  <a:gd name="T10" fmla="*/ 66 w 1894"/>
                                  <a:gd name="T11" fmla="*/ 92 h 1896"/>
                                  <a:gd name="T12" fmla="*/ 70 w 1894"/>
                                  <a:gd name="T13" fmla="*/ 99 h 1896"/>
                                  <a:gd name="T14" fmla="*/ 76 w 1894"/>
                                  <a:gd name="T15" fmla="*/ 108 h 1896"/>
                                  <a:gd name="T16" fmla="*/ 84 w 1894"/>
                                  <a:gd name="T17" fmla="*/ 118 h 1896"/>
                                  <a:gd name="T18" fmla="*/ 93 w 1894"/>
                                  <a:gd name="T19" fmla="*/ 129 h 1896"/>
                                  <a:gd name="T20" fmla="*/ 103 w 1894"/>
                                  <a:gd name="T21" fmla="*/ 140 h 1896"/>
                                  <a:gd name="T22" fmla="*/ 115 w 1894"/>
                                  <a:gd name="T23" fmla="*/ 151 h 1896"/>
                                  <a:gd name="T24" fmla="*/ 129 w 1894"/>
                                  <a:gd name="T25" fmla="*/ 162 h 1896"/>
                                  <a:gd name="T26" fmla="*/ 145 w 1894"/>
                                  <a:gd name="T27" fmla="*/ 172 h 1896"/>
                                  <a:gd name="T28" fmla="*/ 155 w 1894"/>
                                  <a:gd name="T29" fmla="*/ 172 h 1896"/>
                                  <a:gd name="T30" fmla="*/ 162 w 1894"/>
                                  <a:gd name="T31" fmla="*/ 162 h 1896"/>
                                  <a:gd name="T32" fmla="*/ 171 w 1894"/>
                                  <a:gd name="T33" fmla="*/ 153 h 1896"/>
                                  <a:gd name="T34" fmla="*/ 237 w 1894"/>
                                  <a:gd name="T35" fmla="*/ 200 h 1896"/>
                                  <a:gd name="T36" fmla="*/ 232 w 1894"/>
                                  <a:gd name="T37" fmla="*/ 206 h 1896"/>
                                  <a:gd name="T38" fmla="*/ 226 w 1894"/>
                                  <a:gd name="T39" fmla="*/ 212 h 1896"/>
                                  <a:gd name="T40" fmla="*/ 219 w 1894"/>
                                  <a:gd name="T41" fmla="*/ 217 h 1896"/>
                                  <a:gd name="T42" fmla="*/ 212 w 1894"/>
                                  <a:gd name="T43" fmla="*/ 222 h 1896"/>
                                  <a:gd name="T44" fmla="*/ 205 w 1894"/>
                                  <a:gd name="T45" fmla="*/ 227 h 1896"/>
                                  <a:gd name="T46" fmla="*/ 198 w 1894"/>
                                  <a:gd name="T47" fmla="*/ 231 h 1896"/>
                                  <a:gd name="T48" fmla="*/ 192 w 1894"/>
                                  <a:gd name="T49" fmla="*/ 234 h 1896"/>
                                  <a:gd name="T50" fmla="*/ 188 w 1894"/>
                                  <a:gd name="T51" fmla="*/ 237 h 1896"/>
                                  <a:gd name="T52" fmla="*/ 186 w 1894"/>
                                  <a:gd name="T53" fmla="*/ 238 h 1896"/>
                                  <a:gd name="T54" fmla="*/ 180 w 1894"/>
                                  <a:gd name="T55" fmla="*/ 236 h 1896"/>
                                  <a:gd name="T56" fmla="*/ 169 w 1894"/>
                                  <a:gd name="T57" fmla="*/ 232 h 1896"/>
                                  <a:gd name="T58" fmla="*/ 157 w 1894"/>
                                  <a:gd name="T59" fmla="*/ 227 h 1896"/>
                                  <a:gd name="T60" fmla="*/ 145 w 1894"/>
                                  <a:gd name="T61" fmla="*/ 221 h 1896"/>
                                  <a:gd name="T62" fmla="*/ 132 w 1894"/>
                                  <a:gd name="T63" fmla="*/ 215 h 1896"/>
                                  <a:gd name="T64" fmla="*/ 118 w 1894"/>
                                  <a:gd name="T65" fmla="*/ 207 h 1896"/>
                                  <a:gd name="T66" fmla="*/ 104 w 1894"/>
                                  <a:gd name="T67" fmla="*/ 199 h 1896"/>
                                  <a:gd name="T68" fmla="*/ 91 w 1894"/>
                                  <a:gd name="T69" fmla="*/ 189 h 1896"/>
                                  <a:gd name="T70" fmla="*/ 77 w 1894"/>
                                  <a:gd name="T71" fmla="*/ 177 h 1896"/>
                                  <a:gd name="T72" fmla="*/ 63 w 1894"/>
                                  <a:gd name="T73" fmla="*/ 164 h 1896"/>
                                  <a:gd name="T74" fmla="*/ 50 w 1894"/>
                                  <a:gd name="T75" fmla="*/ 148 h 1896"/>
                                  <a:gd name="T76" fmla="*/ 38 w 1894"/>
                                  <a:gd name="T77" fmla="*/ 131 h 1896"/>
                                  <a:gd name="T78" fmla="*/ 26 w 1894"/>
                                  <a:gd name="T79" fmla="*/ 112 h 1896"/>
                                  <a:gd name="T80" fmla="*/ 15 w 1894"/>
                                  <a:gd name="T81" fmla="*/ 90 h 1896"/>
                                  <a:gd name="T82" fmla="*/ 5 w 1894"/>
                                  <a:gd name="T83" fmla="*/ 66 h 1896"/>
                                  <a:gd name="T84" fmla="*/ 4 w 1894"/>
                                  <a:gd name="T85" fmla="*/ 45 h 1896"/>
                                  <a:gd name="T86" fmla="*/ 12 w 1894"/>
                                  <a:gd name="T87" fmla="*/ 31 h 1896"/>
                                  <a:gd name="T88" fmla="*/ 19 w 1894"/>
                                  <a:gd name="T89" fmla="*/ 20 h 1896"/>
                                  <a:gd name="T90" fmla="*/ 25 w 1894"/>
                                  <a:gd name="T91" fmla="*/ 12 h 1896"/>
                                  <a:gd name="T92" fmla="*/ 31 w 1894"/>
                                  <a:gd name="T93" fmla="*/ 6 h 1896"/>
                                  <a:gd name="T94" fmla="*/ 35 w 1894"/>
                                  <a:gd name="T95" fmla="*/ 2 h 1896"/>
                                  <a:gd name="T96" fmla="*/ 37 w 1894"/>
                                  <a:gd name="T97" fmla="*/ 0 h 189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099297" id="Group 11" o:spid="_x0000_s1026" alt="Ikona telefónu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G6MY+GZFAAAR28AAA4AAAAAAAAAAAAAAAAALgIAAGRycy9lMm9Eb2MueG1sUEsBAi0AFAAG&#10;AAgAAAAhAGhHG9DYAAAAAwEAAA8AAAAAAAAAAAAAAAAA8xYAAGRycy9kb3ducmV2LnhtbFBLBQYA&#10;AAAABAAEAPMAAAD4FwAAAAA=&#10;">
                    <o:lock v:ext="edit" aspectratio="t"/>
                    <v:shape id="Symbol telefónu v kruhu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4cn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gKq7/oAHb5CwAA//8DAFBLAQItABQABgAIAAAAIQDb4fbL7gAAAIUBAAATAAAAAAAAAAAAAAAA&#10;AAAAAABbQ29udGVudF9UeXBlc10ueG1sUEsBAi0AFAAGAAgAAAAhAFr0LFu/AAAAFQEAAAsAAAAA&#10;AAAAAAAAAAAAHwEAAF9yZWxzLy5yZWxzUEsBAi0AFAAGAAgAAAAhAOJvhyf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e2d58 [3204]" strokecolor="#1e2d58 [3204]" strokeweight="0">
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Symbol telefónu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24C23" w:rsidRDefault="00024C23" w:rsidP="00024C23">
          <w:pPr>
            <w:pStyle w:val="Pta"/>
          </w:pPr>
          <w:r>
            <w:rPr>
              <w:noProof/>
              <w:lang w:eastAsia="sk-SK"/>
            </w:rPr>
            <w:drawing>
              <wp:inline distT="0" distB="0" distL="0" distR="0">
                <wp:extent cx="375524" cy="394855"/>
                <wp:effectExtent l="0" t="0" r="5715" b="5715"/>
                <wp:docPr id="4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lovakia-flag-circle-backgrounds-textures-290d6c-1024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50" t="12925" r="16085" b="17188"/>
                        <a:stretch/>
                      </pic:blipFill>
                      <pic:spPr bwMode="auto">
                        <a:xfrm>
                          <a:off x="0" y="0"/>
                          <a:ext cx="383590" cy="403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024C23" w:rsidP="00684488">
          <w:pPr>
            <w:pStyle w:val="Pta"/>
          </w:pPr>
          <w:r>
            <w:rPr>
              <w:noProof/>
              <w:lang w:eastAsia="sk-SK"/>
            </w:rPr>
            <w:drawing>
              <wp:inline distT="0" distB="0" distL="0" distR="0">
                <wp:extent cx="1174521" cy="374073"/>
                <wp:effectExtent l="0" t="0" r="0" b="6985"/>
                <wp:docPr id="6" name="Obrázo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LOBAL_TEACHER_PRIZE_logo_RGB-01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78" b="8634"/>
                        <a:stretch/>
                      </pic:blipFill>
                      <pic:spPr bwMode="auto">
                        <a:xfrm>
                          <a:off x="0" y="0"/>
                          <a:ext cx="1174521" cy="374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D6B95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:"/>
            <w:tag w:val="E-mail:"/>
            <w:id w:val="-627010856"/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:rsidR="009D6B95" w:rsidRPr="00CA3DF1" w:rsidRDefault="009D6B95" w:rsidP="00811117">
              <w:pPr>
                <w:pStyle w:val="Pta"/>
              </w:pPr>
              <w:r>
                <w:rPr>
                  <w:lang w:bidi="sk-SK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Popisovač pre Twitter:"/>
            <w:tag w:val="Popisovač pre Twitter:"/>
            <w:id w:val="-642033892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9D6B95" w:rsidRPr="00C2098A" w:rsidRDefault="009D6B95" w:rsidP="00811117">
              <w:pPr>
                <w:pStyle w:val="Pta"/>
              </w:pPr>
              <w:r>
                <w:t>TELEFÓN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Franklin Gothic Demi" w:eastAsia="Rockwell" w:hAnsi="Franklin Gothic Demi" w:cs="Times New Roman"/>
            </w:rPr>
            <w:alias w:val="Telefón:"/>
            <w:tag w:val="Telefón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:rsidR="009D6B95" w:rsidRPr="00C2098A" w:rsidRDefault="00024C23" w:rsidP="009420C1">
              <w:pPr>
                <w:pStyle w:val="Pta"/>
              </w:pPr>
              <w:r w:rsidRPr="00024C23">
                <w:rPr>
                  <w:rFonts w:ascii="Franklin Gothic Demi" w:eastAsia="Rockwell" w:hAnsi="Franklin Gothic Demi" w:cs="Times New Roman"/>
                </w:rPr>
                <w:t>NTP 2019 FINALIST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2098A" w:rsidRDefault="009D6B95" w:rsidP="009420C1">
          <w:pPr>
            <w:pStyle w:val="Pta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B95" w:rsidRDefault="00941030" w:rsidP="00217980">
        <w:pPr>
          <w:pStyle w:val="Pta"/>
          <w:rPr>
            <w:noProof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12"/>
      <w:gridCol w:w="2612"/>
      <w:gridCol w:w="2611"/>
      <w:gridCol w:w="2611"/>
    </w:tblGrid>
    <w:tr w:rsidR="009D6B95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217980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2540" t="1270" r="1905" b="3175"/>
                    <wp:docPr id="10" name="Skupina 102" descr="Ikona e-mail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7345" cy="7345"/>
                            </a:xfrm>
                          </wpg:grpSpPr>
                          <wps:wsp>
                            <wps:cNvPr id="11" name="Ová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5" cy="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2" name="Skupina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39" y="2458"/>
                                <a:ext cx="4067" cy="2429"/>
                                <a:chOff x="1639" y="2458"/>
                                <a:chExt cx="7278" cy="4347"/>
                              </a:xfrm>
                            </wpg:grpSpPr>
                            <wps:wsp>
                              <wps:cNvPr id="13" name="Voľný tvar 30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639" y="4715"/>
                                  <a:ext cx="7279" cy="2090"/>
                                </a:xfrm>
                                <a:custGeom>
                                  <a:avLst/>
                                  <a:gdLst>
                                    <a:gd name="T0" fmla="*/ 266223 w 785097"/>
                                    <a:gd name="T1" fmla="*/ 209029 h 209029"/>
                                    <a:gd name="T2" fmla="*/ 363931 w 785097"/>
                                    <a:gd name="T3" fmla="*/ 138910 h 209029"/>
                                    <a:gd name="T4" fmla="*/ 464020 w 785097"/>
                                    <a:gd name="T5" fmla="*/ 209029 h 209029"/>
                                    <a:gd name="T6" fmla="*/ 727861 w 785097"/>
                                    <a:gd name="T7" fmla="*/ 0 h 209029"/>
                                    <a:gd name="T8" fmla="*/ 0 w 785097"/>
                                    <a:gd name="T9" fmla="*/ 0 h 209029"/>
                                    <a:gd name="T10" fmla="*/ 266223 w 785097"/>
                                    <a:gd name="T11" fmla="*/ 209029 h 20902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Rovnoramenný trojuholník 90"/>
                              <wps:cNvSpPr>
                                <a:spLocks/>
                              </wps:cNvSpPr>
                              <wps:spPr bwMode="auto">
                                <a:xfrm rot="5400000" flipV="1">
                                  <a:off x="5838" y="3384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Rovnoramenný trojuholník 90"/>
                              <wps:cNvSpPr>
                                <a:spLocks/>
                              </wps:cNvSpPr>
                              <wps:spPr bwMode="auto">
                                <a:xfrm rot="-5400000" flipH="1" flipV="1">
                                  <a:off x="996" y="3412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Rovnoramenný trojuholník 33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87" y="2458"/>
                                  <a:ext cx="7231" cy="264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94153C" id="Skupina 102" o:spid="_x0000_s1026" alt="Ikona e-mailu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NSx&#10;L63+BgAATyQAAA4AAAAAAAAAAAAAAAAALgIAAGRycy9lMm9Eb2MueG1sUEsBAi0AFAAGAAgAAAAh&#10;AGhHG9DYAAAAAwEAAA8AAAAAAAAAAAAAAAAAWAkAAGRycy9kb3ducmV2LnhtbFBLBQYAAAAABAAE&#10;APMAAABdCgAAAAA=&#10;">
                    <o:lock v:ext="edit" aspectratio="t"/>
                    <v:oval id="Ová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" fillcolor="#1e2d58 [3204]" stroked="f" strokeweight="1pt">
                      <v:stroke joinstyle="miter"/>
                    </v:oval>
                    <v:group id="Skupina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Voľný tvar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468,2090;3374,1389;4302,2090;6748,0;0,0;2468,2090" o:connectangles="0,0,0,0,0,0"/>
                      </v:shape>
                      <v:shape id="Rovnoramenný trojuholní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 id="Rovnoramenný trojuholní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Rovnoramenný trojuholník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217980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17780" t="10795" r="15240" b="12700"/>
                    <wp:docPr id="2" name="Skupina 10" descr="Ikona telefón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8" name="Symbol telefónu v kruhu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29 w 3451"/>
                                  <a:gd name="T1" fmla="*/ 0 h 3450"/>
                                  <a:gd name="T2" fmla="*/ 254 w 3451"/>
                                  <a:gd name="T3" fmla="*/ 3 h 3450"/>
                                  <a:gd name="T4" fmla="*/ 279 w 3451"/>
                                  <a:gd name="T5" fmla="*/ 9 h 3450"/>
                                  <a:gd name="T6" fmla="*/ 302 w 3451"/>
                                  <a:gd name="T7" fmla="*/ 18 h 3450"/>
                                  <a:gd name="T8" fmla="*/ 324 w 3451"/>
                                  <a:gd name="T9" fmla="*/ 29 h 3450"/>
                                  <a:gd name="T10" fmla="*/ 345 w 3451"/>
                                  <a:gd name="T11" fmla="*/ 43 h 3450"/>
                                  <a:gd name="T12" fmla="*/ 363 w 3451"/>
                                  <a:gd name="T13" fmla="*/ 59 h 3450"/>
                                  <a:gd name="T14" fmla="*/ 380 w 3451"/>
                                  <a:gd name="T15" fmla="*/ 77 h 3450"/>
                                  <a:gd name="T16" fmla="*/ 395 w 3451"/>
                                  <a:gd name="T17" fmla="*/ 96 h 3450"/>
                                  <a:gd name="T18" fmla="*/ 407 w 3451"/>
                                  <a:gd name="T19" fmla="*/ 118 h 3450"/>
                                  <a:gd name="T20" fmla="*/ 417 w 3451"/>
                                  <a:gd name="T21" fmla="*/ 140 h 3450"/>
                                  <a:gd name="T22" fmla="*/ 425 w 3451"/>
                                  <a:gd name="T23" fmla="*/ 164 h 3450"/>
                                  <a:gd name="T24" fmla="*/ 429 w 3451"/>
                                  <a:gd name="T25" fmla="*/ 190 h 3450"/>
                                  <a:gd name="T26" fmla="*/ 431 w 3451"/>
                                  <a:gd name="T27" fmla="*/ 216 h 3450"/>
                                  <a:gd name="T28" fmla="*/ 429 w 3451"/>
                                  <a:gd name="T29" fmla="*/ 242 h 3450"/>
                                  <a:gd name="T30" fmla="*/ 425 w 3451"/>
                                  <a:gd name="T31" fmla="*/ 267 h 3450"/>
                                  <a:gd name="T32" fmla="*/ 417 w 3451"/>
                                  <a:gd name="T33" fmla="*/ 291 h 3450"/>
                                  <a:gd name="T34" fmla="*/ 407 w 3451"/>
                                  <a:gd name="T35" fmla="*/ 313 h 3450"/>
                                  <a:gd name="T36" fmla="*/ 395 w 3451"/>
                                  <a:gd name="T37" fmla="*/ 335 h 3450"/>
                                  <a:gd name="T38" fmla="*/ 380 w 3451"/>
                                  <a:gd name="T39" fmla="*/ 354 h 3450"/>
                                  <a:gd name="T40" fmla="*/ 363 w 3451"/>
                                  <a:gd name="T41" fmla="*/ 372 h 3450"/>
                                  <a:gd name="T42" fmla="*/ 345 w 3451"/>
                                  <a:gd name="T43" fmla="*/ 388 h 3450"/>
                                  <a:gd name="T44" fmla="*/ 324 w 3451"/>
                                  <a:gd name="T45" fmla="*/ 402 h 3450"/>
                                  <a:gd name="T46" fmla="*/ 302 w 3451"/>
                                  <a:gd name="T47" fmla="*/ 413 h 3450"/>
                                  <a:gd name="T48" fmla="*/ 279 w 3451"/>
                                  <a:gd name="T49" fmla="*/ 422 h 3450"/>
                                  <a:gd name="T50" fmla="*/ 254 w 3451"/>
                                  <a:gd name="T51" fmla="*/ 428 h 3450"/>
                                  <a:gd name="T52" fmla="*/ 229 w 3451"/>
                                  <a:gd name="T53" fmla="*/ 431 h 3450"/>
                                  <a:gd name="T54" fmla="*/ 202 w 3451"/>
                                  <a:gd name="T55" fmla="*/ 431 h 3450"/>
                                  <a:gd name="T56" fmla="*/ 177 w 3451"/>
                                  <a:gd name="T57" fmla="*/ 428 h 3450"/>
                                  <a:gd name="T58" fmla="*/ 152 w 3451"/>
                                  <a:gd name="T59" fmla="*/ 422 h 3450"/>
                                  <a:gd name="T60" fmla="*/ 129 w 3451"/>
                                  <a:gd name="T61" fmla="*/ 413 h 3450"/>
                                  <a:gd name="T62" fmla="*/ 107 w 3451"/>
                                  <a:gd name="T63" fmla="*/ 402 h 3450"/>
                                  <a:gd name="T64" fmla="*/ 86 w 3451"/>
                                  <a:gd name="T65" fmla="*/ 388 h 3450"/>
                                  <a:gd name="T66" fmla="*/ 67 w 3451"/>
                                  <a:gd name="T67" fmla="*/ 372 h 3450"/>
                                  <a:gd name="T68" fmla="*/ 51 w 3451"/>
                                  <a:gd name="T69" fmla="*/ 354 h 3450"/>
                                  <a:gd name="T70" fmla="*/ 36 w 3451"/>
                                  <a:gd name="T71" fmla="*/ 335 h 3450"/>
                                  <a:gd name="T72" fmla="*/ 24 w 3451"/>
                                  <a:gd name="T73" fmla="*/ 313 h 3450"/>
                                  <a:gd name="T74" fmla="*/ 13 w 3451"/>
                                  <a:gd name="T75" fmla="*/ 291 h 3450"/>
                                  <a:gd name="T76" fmla="*/ 6 w 3451"/>
                                  <a:gd name="T77" fmla="*/ 267 h 3450"/>
                                  <a:gd name="T78" fmla="*/ 2 w 3451"/>
                                  <a:gd name="T79" fmla="*/ 242 h 3450"/>
                                  <a:gd name="T80" fmla="*/ 0 w 3451"/>
                                  <a:gd name="T81" fmla="*/ 216 h 3450"/>
                                  <a:gd name="T82" fmla="*/ 2 w 3451"/>
                                  <a:gd name="T83" fmla="*/ 190 h 3450"/>
                                  <a:gd name="T84" fmla="*/ 6 w 3451"/>
                                  <a:gd name="T85" fmla="*/ 164 h 3450"/>
                                  <a:gd name="T86" fmla="*/ 13 w 3451"/>
                                  <a:gd name="T87" fmla="*/ 140 h 3450"/>
                                  <a:gd name="T88" fmla="*/ 24 w 3451"/>
                                  <a:gd name="T89" fmla="*/ 118 h 3450"/>
                                  <a:gd name="T90" fmla="*/ 36 w 3451"/>
                                  <a:gd name="T91" fmla="*/ 96 h 3450"/>
                                  <a:gd name="T92" fmla="*/ 51 w 3451"/>
                                  <a:gd name="T93" fmla="*/ 77 h 3450"/>
                                  <a:gd name="T94" fmla="*/ 67 w 3451"/>
                                  <a:gd name="T95" fmla="*/ 59 h 3450"/>
                                  <a:gd name="T96" fmla="*/ 86 w 3451"/>
                                  <a:gd name="T97" fmla="*/ 43 h 3450"/>
                                  <a:gd name="T98" fmla="*/ 107 w 3451"/>
                                  <a:gd name="T99" fmla="*/ 29 h 3450"/>
                                  <a:gd name="T100" fmla="*/ 129 w 3451"/>
                                  <a:gd name="T101" fmla="*/ 18 h 3450"/>
                                  <a:gd name="T102" fmla="*/ 152 w 3451"/>
                                  <a:gd name="T103" fmla="*/ 9 h 3450"/>
                                  <a:gd name="T104" fmla="*/ 177 w 3451"/>
                                  <a:gd name="T105" fmla="*/ 3 h 3450"/>
                                  <a:gd name="T106" fmla="*/ 202 w 3451"/>
                                  <a:gd name="T107" fmla="*/ 0 h 3450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Symbol telefónu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89 w 1894"/>
                                  <a:gd name="T1" fmla="*/ 62 h 1896"/>
                                  <a:gd name="T2" fmla="*/ 82 w 1894"/>
                                  <a:gd name="T3" fmla="*/ 70 h 1896"/>
                                  <a:gd name="T4" fmla="*/ 74 w 1894"/>
                                  <a:gd name="T5" fmla="*/ 77 h 1896"/>
                                  <a:gd name="T6" fmla="*/ 66 w 1894"/>
                                  <a:gd name="T7" fmla="*/ 83 h 1896"/>
                                  <a:gd name="T8" fmla="*/ 63 w 1894"/>
                                  <a:gd name="T9" fmla="*/ 87 h 1896"/>
                                  <a:gd name="T10" fmla="*/ 66 w 1894"/>
                                  <a:gd name="T11" fmla="*/ 92 h 1896"/>
                                  <a:gd name="T12" fmla="*/ 70 w 1894"/>
                                  <a:gd name="T13" fmla="*/ 99 h 1896"/>
                                  <a:gd name="T14" fmla="*/ 76 w 1894"/>
                                  <a:gd name="T15" fmla="*/ 108 h 1896"/>
                                  <a:gd name="T16" fmla="*/ 84 w 1894"/>
                                  <a:gd name="T17" fmla="*/ 118 h 1896"/>
                                  <a:gd name="T18" fmla="*/ 93 w 1894"/>
                                  <a:gd name="T19" fmla="*/ 129 h 1896"/>
                                  <a:gd name="T20" fmla="*/ 103 w 1894"/>
                                  <a:gd name="T21" fmla="*/ 140 h 1896"/>
                                  <a:gd name="T22" fmla="*/ 115 w 1894"/>
                                  <a:gd name="T23" fmla="*/ 151 h 1896"/>
                                  <a:gd name="T24" fmla="*/ 129 w 1894"/>
                                  <a:gd name="T25" fmla="*/ 162 h 1896"/>
                                  <a:gd name="T26" fmla="*/ 145 w 1894"/>
                                  <a:gd name="T27" fmla="*/ 172 h 1896"/>
                                  <a:gd name="T28" fmla="*/ 155 w 1894"/>
                                  <a:gd name="T29" fmla="*/ 172 h 1896"/>
                                  <a:gd name="T30" fmla="*/ 162 w 1894"/>
                                  <a:gd name="T31" fmla="*/ 162 h 1896"/>
                                  <a:gd name="T32" fmla="*/ 171 w 1894"/>
                                  <a:gd name="T33" fmla="*/ 153 h 1896"/>
                                  <a:gd name="T34" fmla="*/ 237 w 1894"/>
                                  <a:gd name="T35" fmla="*/ 200 h 1896"/>
                                  <a:gd name="T36" fmla="*/ 232 w 1894"/>
                                  <a:gd name="T37" fmla="*/ 206 h 1896"/>
                                  <a:gd name="T38" fmla="*/ 226 w 1894"/>
                                  <a:gd name="T39" fmla="*/ 212 h 1896"/>
                                  <a:gd name="T40" fmla="*/ 219 w 1894"/>
                                  <a:gd name="T41" fmla="*/ 217 h 1896"/>
                                  <a:gd name="T42" fmla="*/ 212 w 1894"/>
                                  <a:gd name="T43" fmla="*/ 222 h 1896"/>
                                  <a:gd name="T44" fmla="*/ 205 w 1894"/>
                                  <a:gd name="T45" fmla="*/ 227 h 1896"/>
                                  <a:gd name="T46" fmla="*/ 198 w 1894"/>
                                  <a:gd name="T47" fmla="*/ 231 h 1896"/>
                                  <a:gd name="T48" fmla="*/ 192 w 1894"/>
                                  <a:gd name="T49" fmla="*/ 234 h 1896"/>
                                  <a:gd name="T50" fmla="*/ 188 w 1894"/>
                                  <a:gd name="T51" fmla="*/ 237 h 1896"/>
                                  <a:gd name="T52" fmla="*/ 186 w 1894"/>
                                  <a:gd name="T53" fmla="*/ 238 h 1896"/>
                                  <a:gd name="T54" fmla="*/ 180 w 1894"/>
                                  <a:gd name="T55" fmla="*/ 236 h 1896"/>
                                  <a:gd name="T56" fmla="*/ 169 w 1894"/>
                                  <a:gd name="T57" fmla="*/ 232 h 1896"/>
                                  <a:gd name="T58" fmla="*/ 157 w 1894"/>
                                  <a:gd name="T59" fmla="*/ 227 h 1896"/>
                                  <a:gd name="T60" fmla="*/ 145 w 1894"/>
                                  <a:gd name="T61" fmla="*/ 221 h 1896"/>
                                  <a:gd name="T62" fmla="*/ 132 w 1894"/>
                                  <a:gd name="T63" fmla="*/ 215 h 1896"/>
                                  <a:gd name="T64" fmla="*/ 118 w 1894"/>
                                  <a:gd name="T65" fmla="*/ 207 h 1896"/>
                                  <a:gd name="T66" fmla="*/ 104 w 1894"/>
                                  <a:gd name="T67" fmla="*/ 199 h 1896"/>
                                  <a:gd name="T68" fmla="*/ 91 w 1894"/>
                                  <a:gd name="T69" fmla="*/ 189 h 1896"/>
                                  <a:gd name="T70" fmla="*/ 77 w 1894"/>
                                  <a:gd name="T71" fmla="*/ 177 h 1896"/>
                                  <a:gd name="T72" fmla="*/ 63 w 1894"/>
                                  <a:gd name="T73" fmla="*/ 164 h 1896"/>
                                  <a:gd name="T74" fmla="*/ 50 w 1894"/>
                                  <a:gd name="T75" fmla="*/ 148 h 1896"/>
                                  <a:gd name="T76" fmla="*/ 38 w 1894"/>
                                  <a:gd name="T77" fmla="*/ 131 h 1896"/>
                                  <a:gd name="T78" fmla="*/ 26 w 1894"/>
                                  <a:gd name="T79" fmla="*/ 112 h 1896"/>
                                  <a:gd name="T80" fmla="*/ 15 w 1894"/>
                                  <a:gd name="T81" fmla="*/ 90 h 1896"/>
                                  <a:gd name="T82" fmla="*/ 5 w 1894"/>
                                  <a:gd name="T83" fmla="*/ 66 h 1896"/>
                                  <a:gd name="T84" fmla="*/ 4 w 1894"/>
                                  <a:gd name="T85" fmla="*/ 45 h 1896"/>
                                  <a:gd name="T86" fmla="*/ 12 w 1894"/>
                                  <a:gd name="T87" fmla="*/ 31 h 1896"/>
                                  <a:gd name="T88" fmla="*/ 19 w 1894"/>
                                  <a:gd name="T89" fmla="*/ 20 h 1896"/>
                                  <a:gd name="T90" fmla="*/ 25 w 1894"/>
                                  <a:gd name="T91" fmla="*/ 12 h 1896"/>
                                  <a:gd name="T92" fmla="*/ 31 w 1894"/>
                                  <a:gd name="T93" fmla="*/ 6 h 1896"/>
                                  <a:gd name="T94" fmla="*/ 35 w 1894"/>
                                  <a:gd name="T95" fmla="*/ 2 h 1896"/>
                                  <a:gd name="T96" fmla="*/ 37 w 1894"/>
                                  <a:gd name="T97" fmla="*/ 0 h 189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B72851" id="Skupina 10" o:spid="_x0000_s1026" alt="Ikona telefónu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M0ay25sUAABGbwAADgAAAAAAAAAAAAAAAAAuAgAAZHJzL2Uyb0RvYy54bWxQSwECLQAU&#10;AAYACAAAACEAaEcb0NgAAAADAQAADwAAAAAAAAAAAAAAAAD1FgAAZHJzL2Rvd25yZXYueG1sUEsF&#10;BgAAAAAEAAQA8wAAAPoXAAAAAA==&#10;">
                    <o:lock v:ext="edit" aspectratio="t"/>
                    <v:shape id="Symbol telefónu v kruhu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e2d58 [3204]" strokecolor="#1e2d58 [3204]" strokeweight="0">
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Symbol telefónu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D6B95" w:rsidP="00217980">
          <w:pPr>
            <w:pStyle w:val="Pta"/>
          </w:pPr>
          <w:r>
            <w:rPr>
              <w:noProof/>
              <w:lang w:eastAsia="sk-SK"/>
            </w:rPr>
            <w:drawing>
              <wp:inline distT="0" distB="0" distL="0" distR="0">
                <wp:extent cx="375524" cy="394855"/>
                <wp:effectExtent l="0" t="0" r="5715" b="5715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lovakia-flag-circle-backgrounds-textures-290d6c-1024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50" t="12925" r="16085" b="17188"/>
                        <a:stretch/>
                      </pic:blipFill>
                      <pic:spPr bwMode="auto">
                        <a:xfrm>
                          <a:off x="0" y="0"/>
                          <a:ext cx="383590" cy="403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D6B95" w:rsidP="00217980">
          <w:pPr>
            <w:pStyle w:val="Pta"/>
          </w:pPr>
          <w:r>
            <w:rPr>
              <w:noProof/>
              <w:lang w:eastAsia="sk-SK"/>
            </w:rPr>
            <w:drawing>
              <wp:inline distT="0" distB="0" distL="0" distR="0">
                <wp:extent cx="1174521" cy="374073"/>
                <wp:effectExtent l="0" t="0" r="0" b="6985"/>
                <wp:docPr id="7" name="Obrázo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LOBAL_TEACHER_PRIZE_logo_RGB-01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78" b="8634"/>
                        <a:stretch/>
                      </pic:blipFill>
                      <pic:spPr bwMode="auto">
                        <a:xfrm>
                          <a:off x="0" y="0"/>
                          <a:ext cx="1174521" cy="374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D6B95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A3DF1" w:rsidRDefault="00941030" w:rsidP="003C5528">
          <w:pPr>
            <w:pStyle w:val="Pta"/>
          </w:pPr>
          <w:sdt>
            <w:sdtPr>
              <w:alias w:val="E-mail:"/>
              <w:tag w:val="E-mail:"/>
              <w:id w:val="-1689822732"/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9D6B95">
                <w:rPr>
                  <w:lang w:bidi="sk-SK"/>
                </w:rPr>
                <w:t>E-mail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Popisovač pre Twitter:"/>
            <w:tag w:val="Popisovač pre Twitter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9D6B95" w:rsidRPr="00C2098A" w:rsidRDefault="009D6B95" w:rsidP="00893F7A">
              <w:pPr>
                <w:pStyle w:val="Pta"/>
              </w:pPr>
              <w:r w:rsidRPr="00157AE5">
                <w:t>TELEFÓN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2098A" w:rsidRDefault="009D6B95" w:rsidP="00217980">
          <w:pPr>
            <w:pStyle w:val="Pta"/>
          </w:pPr>
          <w:r>
            <w:t>ntp 2019 finalist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2098A" w:rsidRDefault="009D6B95" w:rsidP="00985815">
          <w:pPr>
            <w:pStyle w:val="Pta"/>
            <w:jc w:val="left"/>
          </w:pPr>
        </w:p>
      </w:tc>
    </w:tr>
  </w:tbl>
  <w:p w:rsidR="009D6B95" w:rsidRDefault="009D6B9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A9E" w:rsidRDefault="00EE6A9E" w:rsidP="00713050">
      <w:pPr>
        <w:spacing w:line="240" w:lineRule="auto"/>
      </w:pPr>
      <w:r>
        <w:separator/>
      </w:r>
    </w:p>
  </w:footnote>
  <w:footnote w:type="continuationSeparator" w:id="0">
    <w:p w:rsidR="00EE6A9E" w:rsidRDefault="00EE6A9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91"/>
      <w:gridCol w:w="6525"/>
    </w:tblGrid>
    <w:tr w:rsidR="009D6B95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9D6B95" w:rsidRPr="00F207C0" w:rsidRDefault="0050760E" w:rsidP="006558D9">
          <w:pPr>
            <w:pStyle w:val="Inicily"/>
            <w:ind w:left="142" w:right="357"/>
          </w:pPr>
          <w:r>
            <w:rPr>
              <w:noProof/>
              <w:sz w:val="96"/>
              <w:szCs w:val="96"/>
              <w:lang w:eastAsia="sk-SK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215720</wp:posOffset>
                </wp:positionH>
                <wp:positionV relativeFrom="paragraph">
                  <wp:posOffset>-733090</wp:posOffset>
                </wp:positionV>
                <wp:extent cx="998867" cy="2294627"/>
                <wp:effectExtent l="19050" t="0" r="0" b="0"/>
                <wp:wrapNone/>
                <wp:docPr id="1" name="Obrázok 5" descr="C:\Users\Gymgl\Downloads\67644513_522105464994378_495877557129628876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Gymgl\Downloads\67644513_522105464994378_495877557129628876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778" b="4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867" cy="2294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41030">
            <w:rPr>
              <w:noProof/>
              <w:lang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-496570</wp:posOffset>
                    </wp:positionV>
                    <wp:extent cx="6482715" cy="1807845"/>
                    <wp:effectExtent l="0" t="0" r="0" b="0"/>
                    <wp:wrapNone/>
                    <wp:docPr id="27" name="Skupina 3" descr="Grafika hlavičky pokračujúcej strany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482715" cy="180784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Červený obdĺžnik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Biely kruh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Červený kruh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BE1170C" id="Skupina 3" o:spid="_x0000_s1026" alt="Grafika hlavičky pokračujúcej strany" style="position:absolute;margin-left:.3pt;margin-top:-39.1pt;width:510.45pt;height:142.35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">
                    <v:rect id="Červený obdĺžnik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1e2d58 [3204]" stroked="f" strokeweight="1pt"/>
                    <v:oval id="Biely kruh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Červený kruh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1e2d5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96"/>
                <w:szCs w:val="96"/>
              </w:rPr>
              <w:alias w:val="Iniciály:"/>
              <w:tag w:val="Iniciály:"/>
              <w:id w:val="-9608770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4E03E1">
                <w:rPr>
                  <w:sz w:val="96"/>
                  <w:szCs w:val="96"/>
                </w:rPr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Mriekatabuky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525"/>
          </w:tblGrid>
          <w:tr w:rsidR="009D6B95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024C23" w:rsidRPr="00893F7A" w:rsidRDefault="00941030" w:rsidP="00024C23">
                <w:pPr>
                  <w:pStyle w:val="Nadpis1"/>
                  <w:outlineLvl w:val="0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Vaše meno:"/>
                    <w:tag w:val="Vaše meno:"/>
                    <w:id w:val="203799892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4C471B">
                      <w:rPr>
                        <w:color w:val="FFFFFF" w:themeColor="background1"/>
                      </w:rPr>
                      <w:t>Lenka šKARBEKOVÁ</w:t>
                    </w:r>
                  </w:sdtContent>
                </w:sdt>
              </w:p>
              <w:p w:rsidR="009D6B95" w:rsidRDefault="00941030" w:rsidP="00024C23">
                <w:pPr>
                  <w:pStyle w:val="Nadpis2"/>
                  <w:outlineLvl w:val="1"/>
                </w:pPr>
                <w:sdt>
                  <w:sdtPr>
                    <w:rPr>
                      <w:color w:val="FFFFFF" w:themeColor="background1"/>
                    </w:rPr>
                    <w:alias w:val="Profesia alebo odvetvie:"/>
                    <w:tag w:val="Profesia alebo odvetvie:"/>
                    <w:id w:val="-114303628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024C23">
                      <w:rPr>
                        <w:color w:val="FFFFFF" w:themeColor="background1"/>
                      </w:rPr>
                      <w:t>Country: slovakia</w:t>
                    </w:r>
                  </w:sdtContent>
                </w:sdt>
                <w:r w:rsidR="00024C23" w:rsidRPr="00893F7A">
                  <w:rPr>
                    <w:color w:val="FFFFFF" w:themeColor="background1"/>
                    <w:lang w:bidi="sk-SK"/>
                  </w:rPr>
                  <w:t xml:space="preserve"> | </w:t>
                </w:r>
                <w:sdt>
                  <w:sdtPr>
                    <w:rPr>
                      <w:color w:val="FFFFFF" w:themeColor="background1"/>
                    </w:rPr>
                    <w:alias w:val="Prepojenie na ďalšie online vlastnosti:"/>
                    <w:tag w:val="Prepojenie na ďalšie online vlastnosti:"/>
                    <w:id w:val="-1066788643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9B4AE8">
                      <w:rPr>
                        <w:color w:val="FFFFFF" w:themeColor="background1"/>
                      </w:rPr>
                      <w:t>nationality: slovak</w:t>
                    </w:r>
                    <w:r w:rsidR="009B4AE8">
                      <w:rPr>
                        <w:color w:val="FFFFFF" w:themeColor="background1"/>
                      </w:rPr>
                      <w:br/>
                      <w:t>date of birth: 29/06/1984</w:t>
                    </w:r>
                  </w:sdtContent>
                </w:sdt>
              </w:p>
            </w:tc>
          </w:tr>
        </w:tbl>
        <w:p w:rsidR="009D6B95" w:rsidRPr="00F207C0" w:rsidRDefault="009D6B95" w:rsidP="001A5CA9"/>
      </w:tc>
    </w:tr>
  </w:tbl>
  <w:p w:rsidR="009D6B95" w:rsidRPr="001A5CA9" w:rsidRDefault="009D6B95" w:rsidP="001A5CA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12CB"/>
    <w:multiLevelType w:val="hybridMultilevel"/>
    <w:tmpl w:val="3FC24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655D"/>
    <w:multiLevelType w:val="hybridMultilevel"/>
    <w:tmpl w:val="EE96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4121"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7A"/>
    <w:rsid w:val="00006A66"/>
    <w:rsid w:val="00024C23"/>
    <w:rsid w:val="000530F1"/>
    <w:rsid w:val="000610FF"/>
    <w:rsid w:val="00091382"/>
    <w:rsid w:val="000B0619"/>
    <w:rsid w:val="000B61CA"/>
    <w:rsid w:val="000C7A90"/>
    <w:rsid w:val="000E0130"/>
    <w:rsid w:val="000F7610"/>
    <w:rsid w:val="00113941"/>
    <w:rsid w:val="00114ED7"/>
    <w:rsid w:val="00140B0E"/>
    <w:rsid w:val="001726A8"/>
    <w:rsid w:val="001A5CA9"/>
    <w:rsid w:val="001B2AC1"/>
    <w:rsid w:val="001B403A"/>
    <w:rsid w:val="00217980"/>
    <w:rsid w:val="00271662"/>
    <w:rsid w:val="002737B2"/>
    <w:rsid w:val="0027404F"/>
    <w:rsid w:val="002804EC"/>
    <w:rsid w:val="00293B83"/>
    <w:rsid w:val="002B091C"/>
    <w:rsid w:val="002C2CDD"/>
    <w:rsid w:val="002D45C6"/>
    <w:rsid w:val="002F03FA"/>
    <w:rsid w:val="002F36FB"/>
    <w:rsid w:val="00313E86"/>
    <w:rsid w:val="00333CD3"/>
    <w:rsid w:val="00340365"/>
    <w:rsid w:val="00342B64"/>
    <w:rsid w:val="00364079"/>
    <w:rsid w:val="003C5528"/>
    <w:rsid w:val="004077FB"/>
    <w:rsid w:val="00424DD9"/>
    <w:rsid w:val="00443310"/>
    <w:rsid w:val="0046104A"/>
    <w:rsid w:val="004717C5"/>
    <w:rsid w:val="00477EC8"/>
    <w:rsid w:val="004C471B"/>
    <w:rsid w:val="004E03E1"/>
    <w:rsid w:val="0050760E"/>
    <w:rsid w:val="00510A45"/>
    <w:rsid w:val="00523479"/>
    <w:rsid w:val="00543DB7"/>
    <w:rsid w:val="005729B0"/>
    <w:rsid w:val="00580AD7"/>
    <w:rsid w:val="005D52C9"/>
    <w:rsid w:val="00641630"/>
    <w:rsid w:val="006558D9"/>
    <w:rsid w:val="00664A50"/>
    <w:rsid w:val="00684488"/>
    <w:rsid w:val="006909FF"/>
    <w:rsid w:val="006A3CE7"/>
    <w:rsid w:val="006C4C50"/>
    <w:rsid w:val="006D76B1"/>
    <w:rsid w:val="006E3900"/>
    <w:rsid w:val="00713050"/>
    <w:rsid w:val="00741125"/>
    <w:rsid w:val="00746F7F"/>
    <w:rsid w:val="007569C1"/>
    <w:rsid w:val="00763832"/>
    <w:rsid w:val="0076716E"/>
    <w:rsid w:val="007A10C7"/>
    <w:rsid w:val="007D2696"/>
    <w:rsid w:val="00805ACA"/>
    <w:rsid w:val="00806C82"/>
    <w:rsid w:val="00811117"/>
    <w:rsid w:val="00841146"/>
    <w:rsid w:val="0088203D"/>
    <w:rsid w:val="0088504C"/>
    <w:rsid w:val="0089382B"/>
    <w:rsid w:val="00893F7A"/>
    <w:rsid w:val="008A1907"/>
    <w:rsid w:val="008B2556"/>
    <w:rsid w:val="008C6BCA"/>
    <w:rsid w:val="008C7B50"/>
    <w:rsid w:val="00941030"/>
    <w:rsid w:val="009420C1"/>
    <w:rsid w:val="009438AE"/>
    <w:rsid w:val="00985815"/>
    <w:rsid w:val="009B3C40"/>
    <w:rsid w:val="009B4AE8"/>
    <w:rsid w:val="009D6B95"/>
    <w:rsid w:val="009E2222"/>
    <w:rsid w:val="00A06F31"/>
    <w:rsid w:val="00A11ACE"/>
    <w:rsid w:val="00A34760"/>
    <w:rsid w:val="00A42540"/>
    <w:rsid w:val="00A44F93"/>
    <w:rsid w:val="00A50939"/>
    <w:rsid w:val="00AA6A40"/>
    <w:rsid w:val="00AD1C72"/>
    <w:rsid w:val="00B003E8"/>
    <w:rsid w:val="00B5161F"/>
    <w:rsid w:val="00B5664D"/>
    <w:rsid w:val="00BA5B40"/>
    <w:rsid w:val="00BD0206"/>
    <w:rsid w:val="00BE0A38"/>
    <w:rsid w:val="00C06855"/>
    <w:rsid w:val="00C2098A"/>
    <w:rsid w:val="00C238EE"/>
    <w:rsid w:val="00C27CCE"/>
    <w:rsid w:val="00C5444A"/>
    <w:rsid w:val="00C5594D"/>
    <w:rsid w:val="00C612DA"/>
    <w:rsid w:val="00C7741E"/>
    <w:rsid w:val="00C84963"/>
    <w:rsid w:val="00C875AB"/>
    <w:rsid w:val="00CA3DF1"/>
    <w:rsid w:val="00CA4581"/>
    <w:rsid w:val="00CE18D5"/>
    <w:rsid w:val="00CF342A"/>
    <w:rsid w:val="00D04109"/>
    <w:rsid w:val="00D211EC"/>
    <w:rsid w:val="00D92A4E"/>
    <w:rsid w:val="00DC20FD"/>
    <w:rsid w:val="00DD6416"/>
    <w:rsid w:val="00DF4E0A"/>
    <w:rsid w:val="00E02DCD"/>
    <w:rsid w:val="00E12C60"/>
    <w:rsid w:val="00E22E87"/>
    <w:rsid w:val="00E57630"/>
    <w:rsid w:val="00E65521"/>
    <w:rsid w:val="00E84813"/>
    <w:rsid w:val="00E86C2B"/>
    <w:rsid w:val="00EC6AB9"/>
    <w:rsid w:val="00EE6A9E"/>
    <w:rsid w:val="00EF7CC9"/>
    <w:rsid w:val="00F207C0"/>
    <w:rsid w:val="00F20AE5"/>
    <w:rsid w:val="00F645C7"/>
    <w:rsid w:val="00F67FFE"/>
    <w:rsid w:val="00FE7E8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1">
      <o:colormru v:ext="edit" colors="#036"/>
    </o:shapedefaults>
    <o:shapelayout v:ext="edit">
      <o:idmap v:ext="edit" data="1"/>
    </o:shapelayout>
  </w:shapeDefaults>
  <w:decimalSymbol w:val=","/>
  <w:listSeparator w:val=";"/>
  <w15:docId w15:val="{793DE79A-7F74-4B45-A607-2D0FC073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B2AC1"/>
  </w:style>
  <w:style w:type="paragraph" w:styleId="Nadpis1">
    <w:name w:val="heading 1"/>
    <w:basedOn w:val="Normlny"/>
    <w:link w:val="Nadpis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342B64"/>
    <w:pPr>
      <w:keepNext/>
      <w:keepLines/>
      <w:pBdr>
        <w:bottom w:val="single" w:sz="48" w:space="1" w:color="1E2D5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Nadpis4">
    <w:name w:val="heading 4"/>
    <w:basedOn w:val="Normlny"/>
    <w:link w:val="Nadpis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Mriekatabuky">
    <w:name w:val="Table Grid"/>
    <w:basedOn w:val="Normlnatabuka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98"/>
    <w:qFormat/>
    <w:rsid w:val="00E22E87"/>
    <w:pPr>
      <w:spacing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Zstupntext">
    <w:name w:val="Placeholder Text"/>
    <w:basedOn w:val="Predvolenpsmoodseku"/>
    <w:uiPriority w:val="99"/>
    <w:semiHidden/>
    <w:rsid w:val="00CE18D5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88504C"/>
    <w:pPr>
      <w:spacing w:line="240" w:lineRule="auto"/>
    </w:pPr>
  </w:style>
  <w:style w:type="paragraph" w:customStyle="1" w:styleId="Inicily">
    <w:name w:val="Iniciály"/>
    <w:basedOn w:val="Normlny"/>
    <w:next w:val="Nadpis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1E2D58" w:themeColor="accent1"/>
      <w:sz w:val="110"/>
    </w:rPr>
  </w:style>
  <w:style w:type="character" w:customStyle="1" w:styleId="HlavikaChar">
    <w:name w:val="Hlavička Char"/>
    <w:basedOn w:val="Predvolenpsmoodseku"/>
    <w:link w:val="Hlavika"/>
    <w:uiPriority w:val="99"/>
    <w:rsid w:val="0088504C"/>
  </w:style>
  <w:style w:type="paragraph" w:styleId="Pta">
    <w:name w:val="footer"/>
    <w:basedOn w:val="Normlny"/>
    <w:link w:val="Pta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taChar">
    <w:name w:val="Päta Char"/>
    <w:basedOn w:val="Predvolenpsmoodseku"/>
    <w:link w:val="Pta"/>
    <w:uiPriority w:val="99"/>
    <w:rsid w:val="0088504C"/>
    <w:rPr>
      <w:rFonts w:asciiTheme="majorHAnsi" w:hAnsiTheme="majorHAnsi"/>
      <w:cap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zov">
    <w:name w:val="Title"/>
    <w:basedOn w:val="Normlny"/>
    <w:next w:val="Normlny"/>
    <w:link w:val="Nzov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Odsekzoznamu">
    <w:name w:val="List Paragraph"/>
    <w:basedOn w:val="Normlny"/>
    <w:uiPriority w:val="34"/>
    <w:unhideWhenUsed/>
    <w:qFormat/>
    <w:rsid w:val="00893F7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00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03E8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1"/>
    <w:qFormat/>
    <w:rsid w:val="00510A45"/>
    <w:pPr>
      <w:widowControl w:val="0"/>
      <w:autoSpaceDE w:val="0"/>
      <w:autoSpaceDN w:val="0"/>
      <w:spacing w:line="240" w:lineRule="auto"/>
      <w:ind w:left="116"/>
    </w:pPr>
    <w:rPr>
      <w:rFonts w:ascii="Arial Narrow" w:eastAsia="Arial Narrow" w:hAnsi="Arial Narrow" w:cs="Arial Narrow"/>
      <w:lang w:eastAsia="sk-SK" w:bidi="sk-SK"/>
    </w:rPr>
  </w:style>
  <w:style w:type="character" w:customStyle="1" w:styleId="ZkladntextChar">
    <w:name w:val="Základný text Char"/>
    <w:basedOn w:val="Predvolenpsmoodseku"/>
    <w:link w:val="Zkladntext"/>
    <w:uiPriority w:val="1"/>
    <w:rsid w:val="00510A45"/>
    <w:rPr>
      <w:rFonts w:ascii="Arial Narrow" w:eastAsia="Arial Narrow" w:hAnsi="Arial Narrow" w:cs="Arial Narrow"/>
      <w:lang w:eastAsia="sk-SK" w:bidi="sk-SK"/>
    </w:rPr>
  </w:style>
  <w:style w:type="table" w:customStyle="1" w:styleId="TableNormal">
    <w:name w:val="Table Normal"/>
    <w:uiPriority w:val="2"/>
    <w:semiHidden/>
    <w:unhideWhenUsed/>
    <w:qFormat/>
    <w:rsid w:val="00580AD7"/>
    <w:pPr>
      <w:widowControl w:val="0"/>
      <w:autoSpaceDE w:val="0"/>
      <w:autoSpaceDN w:val="0"/>
      <w:spacing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y"/>
    <w:uiPriority w:val="1"/>
    <w:qFormat/>
    <w:rsid w:val="00580AD7"/>
    <w:pPr>
      <w:widowControl w:val="0"/>
      <w:autoSpaceDE w:val="0"/>
      <w:autoSpaceDN w:val="0"/>
      <w:spacing w:line="240" w:lineRule="auto"/>
      <w:ind w:left="-1"/>
    </w:pPr>
    <w:rPr>
      <w:rFonts w:ascii="Calibri" w:eastAsia="Calibri" w:hAnsi="Calibri" w:cs="Calibri"/>
      <w:sz w:val="22"/>
      <w:szCs w:val="22"/>
      <w:lang w:eastAsia="sk-SK" w:bidi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1;ivica\AppData\Roaming\Microsoft\&#352;abl&#243;ny\Dokonal&#253;%20&#382;ivotopis%20z&#160;dielne%20spolo&#269;nosti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C0E7DBC5654433800B08467E78484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DAB314-C81C-4832-A6D5-43EC37ED3D3B}"/>
      </w:docPartPr>
      <w:docPartBody>
        <w:p w:rsidR="005D6BC7" w:rsidRDefault="003812CD">
          <w:pPr>
            <w:pStyle w:val="F0C0E7DBC5654433800B08467E784847"/>
          </w:pPr>
          <w:r>
            <w:rPr>
              <w:lang w:bidi="sk-SK"/>
            </w:rPr>
            <w:t>Vaše meno</w:t>
          </w:r>
        </w:p>
      </w:docPartBody>
    </w:docPart>
    <w:docPart>
      <w:docPartPr>
        <w:name w:val="D7CE566928444150A46CC039394F680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E19BDC-79F7-46F6-9536-D12B0D66BCF4}"/>
      </w:docPartPr>
      <w:docPartBody>
        <w:p w:rsidR="005D6BC7" w:rsidRDefault="003812CD">
          <w:pPr>
            <w:pStyle w:val="D7CE566928444150A46CC039394F680A"/>
          </w:pPr>
          <w:r>
            <w:rPr>
              <w:lang w:bidi="sk-SK"/>
            </w:rPr>
            <w:t>Profesia alebo odvetvie</w:t>
          </w:r>
        </w:p>
      </w:docPartBody>
    </w:docPart>
    <w:docPart>
      <w:docPartPr>
        <w:name w:val="67F5DB5AF55B499EBDA4E46FE30B1D1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46F120-7A84-4952-81E4-7CF80D8C92F8}"/>
      </w:docPartPr>
      <w:docPartBody>
        <w:p w:rsidR="005D6BC7" w:rsidRDefault="003812CD">
          <w:pPr>
            <w:pStyle w:val="67F5DB5AF55B499EBDA4E46FE30B1D13"/>
          </w:pPr>
          <w:r>
            <w:rPr>
              <w:lang w:bidi="sk-SK"/>
            </w:rPr>
            <w:t>PREPOJENIE NA ĎALŠIE ONLINE INFORMÁCIE: PORTFÓLIO/WEBOVÁ LOKALITA/BLOG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7E4D"/>
    <w:rsid w:val="00091C48"/>
    <w:rsid w:val="001A275C"/>
    <w:rsid w:val="001F4F6A"/>
    <w:rsid w:val="003812CD"/>
    <w:rsid w:val="004E7811"/>
    <w:rsid w:val="005D6BC7"/>
    <w:rsid w:val="005F7E4D"/>
    <w:rsid w:val="008E6A1E"/>
    <w:rsid w:val="00D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A40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BF1D9D545334649B055D72464EC7820">
    <w:name w:val="3BF1D9D545334649B055D72464EC7820"/>
    <w:rsid w:val="00DA405A"/>
  </w:style>
  <w:style w:type="paragraph" w:customStyle="1" w:styleId="005C305896834E9E88E3222D2F62D2C4">
    <w:name w:val="005C305896834E9E88E3222D2F62D2C4"/>
    <w:rsid w:val="00DA405A"/>
  </w:style>
  <w:style w:type="paragraph" w:customStyle="1" w:styleId="A5AE0EBA52F742578422F281C13F48E8">
    <w:name w:val="A5AE0EBA52F742578422F281C13F48E8"/>
    <w:rsid w:val="00DA405A"/>
  </w:style>
  <w:style w:type="paragraph" w:customStyle="1" w:styleId="958500A5FEED496C98E36D4F86277104">
    <w:name w:val="958500A5FEED496C98E36D4F86277104"/>
    <w:rsid w:val="00DA405A"/>
  </w:style>
  <w:style w:type="paragraph" w:customStyle="1" w:styleId="5FC99077D3B44205A819689D74915123">
    <w:name w:val="5FC99077D3B44205A819689D74915123"/>
    <w:rsid w:val="00DA405A"/>
  </w:style>
  <w:style w:type="paragraph" w:customStyle="1" w:styleId="F0C0E7DBC5654433800B08467E784847">
    <w:name w:val="F0C0E7DBC5654433800B08467E784847"/>
    <w:rsid w:val="00DA405A"/>
  </w:style>
  <w:style w:type="paragraph" w:customStyle="1" w:styleId="D7CE566928444150A46CC039394F680A">
    <w:name w:val="D7CE566928444150A46CC039394F680A"/>
    <w:rsid w:val="00DA405A"/>
  </w:style>
  <w:style w:type="paragraph" w:customStyle="1" w:styleId="67F5DB5AF55B499EBDA4E46FE30B1D13">
    <w:name w:val="67F5DB5AF55B499EBDA4E46FE30B1D13"/>
    <w:rsid w:val="00DA405A"/>
  </w:style>
  <w:style w:type="paragraph" w:customStyle="1" w:styleId="A010EFDF626C4A558FF67CE70BA5CDC9">
    <w:name w:val="A010EFDF626C4A558FF67CE70BA5CDC9"/>
    <w:rsid w:val="00DA405A"/>
  </w:style>
  <w:style w:type="paragraph" w:customStyle="1" w:styleId="D98BE48CCE84433990B12B6FE9465A60">
    <w:name w:val="D98BE48CCE84433990B12B6FE9465A60"/>
    <w:rsid w:val="00DA405A"/>
  </w:style>
  <w:style w:type="paragraph" w:customStyle="1" w:styleId="A17A7BE465B340D4B2D8F775B5AFC5AA">
    <w:name w:val="A17A7BE465B340D4B2D8F775B5AFC5AA"/>
    <w:rsid w:val="00DA405A"/>
  </w:style>
  <w:style w:type="paragraph" w:customStyle="1" w:styleId="683ADEFF7DEB44B0B9F842346830A73A">
    <w:name w:val="683ADEFF7DEB44B0B9F842346830A73A"/>
    <w:rsid w:val="00DA405A"/>
  </w:style>
  <w:style w:type="paragraph" w:customStyle="1" w:styleId="0C0AC1986108462CAF87ED802C16B4EE">
    <w:name w:val="0C0AC1986108462CAF87ED802C16B4EE"/>
    <w:rsid w:val="00DA405A"/>
  </w:style>
  <w:style w:type="paragraph" w:customStyle="1" w:styleId="C2FA91C30C31451FB64A472BCB8A2ACB">
    <w:name w:val="C2FA91C30C31451FB64A472BCB8A2ACB"/>
    <w:rsid w:val="00DA405A"/>
  </w:style>
  <w:style w:type="paragraph" w:customStyle="1" w:styleId="DEEEECC9B28E4650A6D668285D670E58">
    <w:name w:val="DEEEECC9B28E4650A6D668285D670E58"/>
    <w:rsid w:val="00DA405A"/>
  </w:style>
  <w:style w:type="paragraph" w:customStyle="1" w:styleId="7ECF89849E0340F29C840A2FB571E9B9">
    <w:name w:val="7ECF89849E0340F29C840A2FB571E9B9"/>
    <w:rsid w:val="00DA405A"/>
  </w:style>
  <w:style w:type="paragraph" w:customStyle="1" w:styleId="F687948AC5FC4BEF8C0B0EA1EDB9A54B">
    <w:name w:val="F687948AC5FC4BEF8C0B0EA1EDB9A54B"/>
    <w:rsid w:val="00DA405A"/>
  </w:style>
  <w:style w:type="paragraph" w:customStyle="1" w:styleId="0CBC8BBF08C042DA964607C95E947294">
    <w:name w:val="0CBC8BBF08C042DA964607C95E947294"/>
    <w:rsid w:val="00DA405A"/>
  </w:style>
  <w:style w:type="paragraph" w:customStyle="1" w:styleId="1DE2B4E076BF4A10B211740AAD757B19">
    <w:name w:val="1DE2B4E076BF4A10B211740AAD757B19"/>
    <w:rsid w:val="00DA405A"/>
  </w:style>
  <w:style w:type="paragraph" w:customStyle="1" w:styleId="57CBACEC758B4545ADA7A102765476E2">
    <w:name w:val="57CBACEC758B4545ADA7A102765476E2"/>
    <w:rsid w:val="00DA405A"/>
  </w:style>
  <w:style w:type="paragraph" w:customStyle="1" w:styleId="1F74A02C805E4D9AA43C71EB163C1596">
    <w:name w:val="1F74A02C805E4D9AA43C71EB163C1596"/>
    <w:rsid w:val="00DA405A"/>
  </w:style>
  <w:style w:type="paragraph" w:customStyle="1" w:styleId="050DF933E72A4FC2AB4497B634612B95">
    <w:name w:val="050DF933E72A4FC2AB4497B634612B95"/>
    <w:rsid w:val="00DA405A"/>
  </w:style>
  <w:style w:type="paragraph" w:customStyle="1" w:styleId="9930F89CCA44453DBADBEF870C33D5C7">
    <w:name w:val="9930F89CCA44453DBADBEF870C33D5C7"/>
    <w:rsid w:val="00DA405A"/>
  </w:style>
  <w:style w:type="paragraph" w:customStyle="1" w:styleId="532E957F84D9406A88E8C1419FE12C40">
    <w:name w:val="532E957F84D9406A88E8C1419FE12C40"/>
    <w:rsid w:val="00DA405A"/>
  </w:style>
  <w:style w:type="paragraph" w:customStyle="1" w:styleId="F7F384D9B1F546178736F02FB9D99513">
    <w:name w:val="F7F384D9B1F546178736F02FB9D99513"/>
    <w:rsid w:val="00DA405A"/>
  </w:style>
  <w:style w:type="paragraph" w:customStyle="1" w:styleId="7E35B2C017614CBD88DDE3C60F773D86">
    <w:name w:val="7E35B2C017614CBD88DDE3C60F773D86"/>
    <w:rsid w:val="00DA405A"/>
  </w:style>
  <w:style w:type="paragraph" w:customStyle="1" w:styleId="96FA225A409244FB8DC10F707F1A30EC">
    <w:name w:val="96FA225A409244FB8DC10F707F1A30EC"/>
    <w:rsid w:val="00DA405A"/>
  </w:style>
  <w:style w:type="paragraph" w:customStyle="1" w:styleId="9D286D1EEBC3472D8B72E1F28C04F959">
    <w:name w:val="9D286D1EEBC3472D8B72E1F28C04F959"/>
    <w:rsid w:val="00DA405A"/>
  </w:style>
  <w:style w:type="paragraph" w:customStyle="1" w:styleId="7FF3E3A41651400AACDD94AC8F30D84B">
    <w:name w:val="7FF3E3A41651400AACDD94AC8F30D84B"/>
    <w:rsid w:val="005F7E4D"/>
  </w:style>
  <w:style w:type="paragraph" w:customStyle="1" w:styleId="49786D8B5C7D4A3DB15E2E34D50F9453">
    <w:name w:val="49786D8B5C7D4A3DB15E2E34D50F9453"/>
    <w:rsid w:val="005F7E4D"/>
  </w:style>
  <w:style w:type="paragraph" w:customStyle="1" w:styleId="7B44906663B7406B93EBFEF5194DC9AC">
    <w:name w:val="7B44906663B7406B93EBFEF5194DC9AC"/>
    <w:rsid w:val="005F7E4D"/>
  </w:style>
  <w:style w:type="paragraph" w:customStyle="1" w:styleId="2E97721731E146CE8116A8311F0614B3">
    <w:name w:val="2E97721731E146CE8116A8311F0614B3"/>
    <w:rsid w:val="001A275C"/>
    <w:pPr>
      <w:spacing w:after="200" w:line="276" w:lineRule="auto"/>
    </w:pPr>
  </w:style>
  <w:style w:type="paragraph" w:customStyle="1" w:styleId="3F27ECD9C0C840859305643F35C5CF11">
    <w:name w:val="3F27ECD9C0C840859305643F35C5CF11"/>
    <w:rsid w:val="001A275C"/>
    <w:pPr>
      <w:spacing w:after="200" w:line="276" w:lineRule="auto"/>
    </w:pPr>
  </w:style>
  <w:style w:type="paragraph" w:customStyle="1" w:styleId="4AA6443ECD0547FA91294386D9C58183">
    <w:name w:val="4AA6443ECD0547FA91294386D9C58183"/>
    <w:rsid w:val="001A275C"/>
    <w:pPr>
      <w:spacing w:after="200" w:line="276" w:lineRule="auto"/>
    </w:pPr>
  </w:style>
  <w:style w:type="paragraph" w:customStyle="1" w:styleId="E246D52C606F4172948644F1D2211EF3">
    <w:name w:val="E246D52C606F4172948644F1D2211EF3"/>
    <w:rsid w:val="001A275C"/>
    <w:pPr>
      <w:spacing w:after="200" w:line="276" w:lineRule="auto"/>
    </w:pPr>
  </w:style>
  <w:style w:type="paragraph" w:customStyle="1" w:styleId="4D2B0AA2AD4D49638901D68092E4C206">
    <w:name w:val="4D2B0AA2AD4D49638901D68092E4C206"/>
    <w:rsid w:val="001A275C"/>
    <w:pPr>
      <w:spacing w:after="200" w:line="276" w:lineRule="auto"/>
    </w:pPr>
  </w:style>
  <w:style w:type="paragraph" w:customStyle="1" w:styleId="1E64E1C408BB4AF7AE933F136A5DB273">
    <w:name w:val="1E64E1C408BB4AF7AE933F136A5DB273"/>
    <w:rsid w:val="001A275C"/>
    <w:pPr>
      <w:spacing w:after="200" w:line="276" w:lineRule="auto"/>
    </w:pPr>
  </w:style>
  <w:style w:type="paragraph" w:customStyle="1" w:styleId="64A7F10A2C66411B9FCC3C810F119AD2">
    <w:name w:val="64A7F10A2C66411B9FCC3C810F119AD2"/>
    <w:rsid w:val="001A275C"/>
    <w:pPr>
      <w:spacing w:after="200" w:line="276" w:lineRule="auto"/>
    </w:pPr>
  </w:style>
  <w:style w:type="paragraph" w:customStyle="1" w:styleId="23BB1826D2924324BF0F89D4A9649B5F">
    <w:name w:val="23BB1826D2924324BF0F89D4A9649B5F"/>
    <w:rsid w:val="001A275C"/>
    <w:pPr>
      <w:spacing w:after="200" w:line="276" w:lineRule="auto"/>
    </w:pPr>
  </w:style>
  <w:style w:type="paragraph" w:customStyle="1" w:styleId="1A9B28964ECB4956A437DEDAC1E83875">
    <w:name w:val="1A9B28964ECB4956A437DEDAC1E83875"/>
    <w:rsid w:val="001A275C"/>
    <w:pPr>
      <w:spacing w:after="200" w:line="276" w:lineRule="auto"/>
    </w:pPr>
  </w:style>
  <w:style w:type="paragraph" w:customStyle="1" w:styleId="3226B073D15C44AE988E396366735A48">
    <w:name w:val="3226B073D15C44AE988E396366735A48"/>
    <w:rsid w:val="001A275C"/>
    <w:pPr>
      <w:spacing w:after="200" w:line="276" w:lineRule="auto"/>
    </w:pPr>
  </w:style>
  <w:style w:type="paragraph" w:customStyle="1" w:styleId="171BC7AA501146FBBBF6C84DCEA54CBA">
    <w:name w:val="171BC7AA501146FBBBF6C84DCEA54CBA"/>
    <w:rsid w:val="001A275C"/>
    <w:pPr>
      <w:spacing w:after="200" w:line="276" w:lineRule="auto"/>
    </w:pPr>
  </w:style>
  <w:style w:type="paragraph" w:customStyle="1" w:styleId="41600270960B4B7F9FC497824BA922C5">
    <w:name w:val="41600270960B4B7F9FC497824BA922C5"/>
    <w:rsid w:val="001A275C"/>
    <w:pPr>
      <w:spacing w:after="200" w:line="276" w:lineRule="auto"/>
    </w:pPr>
  </w:style>
  <w:style w:type="paragraph" w:customStyle="1" w:styleId="36DC07173FE14B9191FA6BABC32E08ED">
    <w:name w:val="36DC07173FE14B9191FA6BABC32E08ED"/>
    <w:rsid w:val="001A275C"/>
    <w:pPr>
      <w:spacing w:after="200" w:line="276" w:lineRule="auto"/>
    </w:pPr>
  </w:style>
  <w:style w:type="paragraph" w:customStyle="1" w:styleId="65B59502FB464D14BA0C4845CC857A6F">
    <w:name w:val="65B59502FB464D14BA0C4845CC857A6F"/>
    <w:rsid w:val="001A275C"/>
    <w:pPr>
      <w:spacing w:after="200" w:line="276" w:lineRule="auto"/>
    </w:pPr>
  </w:style>
  <w:style w:type="paragraph" w:customStyle="1" w:styleId="0476271118E84ACF8F1E25585CE61543">
    <w:name w:val="0476271118E84ACF8F1E25585CE61543"/>
    <w:rsid w:val="001A275C"/>
    <w:pPr>
      <w:spacing w:after="200" w:line="276" w:lineRule="auto"/>
    </w:pPr>
  </w:style>
  <w:style w:type="paragraph" w:customStyle="1" w:styleId="98EFA5B326804E93B76C81500CE4AAF4">
    <w:name w:val="98EFA5B326804E93B76C81500CE4AAF4"/>
    <w:rsid w:val="001A275C"/>
    <w:pPr>
      <w:spacing w:after="200" w:line="276" w:lineRule="auto"/>
    </w:pPr>
  </w:style>
  <w:style w:type="paragraph" w:customStyle="1" w:styleId="8379EFB973144E1286D3D3F2D81E0D17">
    <w:name w:val="8379EFB973144E1286D3D3F2D81E0D17"/>
    <w:rsid w:val="001A275C"/>
    <w:pPr>
      <w:spacing w:after="200" w:line="276" w:lineRule="auto"/>
    </w:pPr>
  </w:style>
  <w:style w:type="paragraph" w:customStyle="1" w:styleId="DE65AC26D076406F90C57B92F6F584D7">
    <w:name w:val="DE65AC26D076406F90C57B92F6F584D7"/>
    <w:rsid w:val="001A275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lastné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E2D58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TELEFÓN</CompanyAddress>
  <CompanyPhone>NTP 2019 FINALIST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6E858-47AA-4E56-8C8F-03A903D3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Dokonalý životopis z dielne spoločnosti MOO</Template>
  <TotalTime>0</TotalTime>
  <Pages>6</Pages>
  <Words>1466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Country: slovakia</dc:subject>
  <dc:creator>Lenka šKARBEKOVÁ</dc:creator>
  <dc:description>nationality: slovak
date of birth: 29/06/1984</dc:description>
  <cp:lastModifiedBy>Tobik</cp:lastModifiedBy>
  <cp:revision>2</cp:revision>
  <dcterms:created xsi:type="dcterms:W3CDTF">2022-04-10T09:43:00Z</dcterms:created>
  <dcterms:modified xsi:type="dcterms:W3CDTF">2022-04-10T09:43:00Z</dcterms:modified>
</cp:coreProperties>
</file>