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E898B" w14:textId="77777777" w:rsidR="003C08E9" w:rsidRDefault="003C08E9" w:rsidP="00D00C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F8D1C" w14:textId="6D44695E" w:rsidR="000D4311" w:rsidRPr="00FE2701" w:rsidRDefault="00FE2701" w:rsidP="00D77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2701">
        <w:rPr>
          <w:rFonts w:ascii="Times New Roman" w:hAnsi="Times New Roman" w:cs="Times New Roman"/>
          <w:b/>
          <w:sz w:val="24"/>
          <w:szCs w:val="24"/>
          <w:u w:val="single"/>
        </w:rPr>
        <w:t xml:space="preserve">Morfológia – previerka </w:t>
      </w:r>
      <w:r w:rsidR="004B1E59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kvarta </w:t>
      </w:r>
    </w:p>
    <w:p w14:paraId="4BFA9190" w14:textId="5034838F" w:rsidR="00931A16" w:rsidRPr="00F004BC" w:rsidRDefault="00931A16" w:rsidP="00D77D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04BC">
        <w:rPr>
          <w:rFonts w:ascii="Times New Roman" w:hAnsi="Times New Roman" w:cs="Times New Roman"/>
          <w:b/>
          <w:bCs/>
          <w:sz w:val="24"/>
          <w:szCs w:val="24"/>
          <w:u w:val="single"/>
        </w:rPr>
        <w:t>1. Urč slovný druh a gramatické kategórie slov:</w:t>
      </w:r>
    </w:p>
    <w:p w14:paraId="66AF0BF0" w14:textId="41E6A7F4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004BC">
        <w:rPr>
          <w:rFonts w:ascii="Times New Roman" w:hAnsi="Times New Roman" w:cs="Times New Roman"/>
          <w:sz w:val="24"/>
          <w:szCs w:val="24"/>
        </w:rPr>
        <w:t xml:space="preserve">zapísať si </w:t>
      </w:r>
      <w:r w:rsidR="00F004BC" w:rsidRPr="00F004BC">
        <w:rPr>
          <w:rFonts w:ascii="Times New Roman" w:hAnsi="Times New Roman" w:cs="Times New Roman"/>
          <w:b/>
          <w:bCs/>
          <w:sz w:val="24"/>
          <w:szCs w:val="24"/>
        </w:rPr>
        <w:t>adresy</w:t>
      </w:r>
      <w:r w:rsidR="00F00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</w:t>
      </w:r>
    </w:p>
    <w:p w14:paraId="6469F317" w14:textId="56DE7D6E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004BC">
        <w:rPr>
          <w:rFonts w:ascii="Times New Roman" w:hAnsi="Times New Roman" w:cs="Times New Roman"/>
          <w:sz w:val="24"/>
          <w:szCs w:val="24"/>
        </w:rPr>
        <w:t xml:space="preserve"> od </w:t>
      </w:r>
      <w:r w:rsidR="00F004BC" w:rsidRPr="00F004BC">
        <w:rPr>
          <w:rFonts w:ascii="Times New Roman" w:hAnsi="Times New Roman" w:cs="Times New Roman"/>
          <w:b/>
          <w:bCs/>
          <w:sz w:val="24"/>
          <w:szCs w:val="24"/>
        </w:rPr>
        <w:t>uznávaných</w:t>
      </w:r>
      <w:r w:rsidR="00F004BC">
        <w:rPr>
          <w:rFonts w:ascii="Times New Roman" w:hAnsi="Times New Roman" w:cs="Times New Roman"/>
          <w:sz w:val="24"/>
          <w:szCs w:val="24"/>
        </w:rPr>
        <w:t xml:space="preserve"> umelcov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....</w:t>
      </w:r>
    </w:p>
    <w:p w14:paraId="4F9FB1B1" w14:textId="0D6C60B8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F004BC">
        <w:rPr>
          <w:rFonts w:ascii="Times New Roman" w:hAnsi="Times New Roman" w:cs="Times New Roman"/>
          <w:b/>
          <w:bCs/>
          <w:sz w:val="24"/>
          <w:szCs w:val="24"/>
        </w:rPr>
        <w:t>vymyslel</w:t>
      </w:r>
      <w:r w:rsidR="00F004BC">
        <w:rPr>
          <w:rFonts w:ascii="Times New Roman" w:hAnsi="Times New Roman" w:cs="Times New Roman"/>
          <w:sz w:val="24"/>
          <w:szCs w:val="24"/>
        </w:rPr>
        <w:t xml:space="preserve"> klamstvo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.....</w:t>
      </w:r>
    </w:p>
    <w:p w14:paraId="3C70A233" w14:textId="3A114FEC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B47434">
        <w:rPr>
          <w:rFonts w:ascii="Times New Roman" w:hAnsi="Times New Roman" w:cs="Times New Roman"/>
          <w:sz w:val="24"/>
          <w:szCs w:val="24"/>
        </w:rPr>
        <w:t xml:space="preserve"> </w:t>
      </w:r>
      <w:r w:rsidRPr="00F004BC">
        <w:rPr>
          <w:rFonts w:ascii="Times New Roman" w:hAnsi="Times New Roman" w:cs="Times New Roman"/>
          <w:b/>
          <w:bCs/>
          <w:sz w:val="24"/>
          <w:szCs w:val="24"/>
        </w:rPr>
        <w:t>odstraňuješ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BC">
        <w:rPr>
          <w:rFonts w:ascii="Times New Roman" w:hAnsi="Times New Roman" w:cs="Times New Roman"/>
          <w:sz w:val="24"/>
          <w:szCs w:val="24"/>
        </w:rPr>
        <w:t xml:space="preserve">škvrny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B47434">
        <w:rPr>
          <w:rFonts w:ascii="Times New Roman" w:hAnsi="Times New Roman" w:cs="Times New Roman"/>
          <w:sz w:val="24"/>
          <w:szCs w:val="24"/>
        </w:rPr>
        <w:t>....</w:t>
      </w:r>
    </w:p>
    <w:p w14:paraId="75ED4280" w14:textId="2A1D0CAE" w:rsidR="00D77D6E" w:rsidRDefault="00F004BC" w:rsidP="00E26D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z </w:t>
      </w:r>
      <w:r w:rsidRPr="00F004BC">
        <w:rPr>
          <w:rFonts w:ascii="Times New Roman" w:hAnsi="Times New Roman" w:cs="Times New Roman"/>
          <w:b/>
          <w:bCs/>
          <w:sz w:val="24"/>
          <w:szCs w:val="24"/>
        </w:rPr>
        <w:t>prázdneho</w:t>
      </w:r>
      <w:r>
        <w:rPr>
          <w:rFonts w:ascii="Times New Roman" w:hAnsi="Times New Roman" w:cs="Times New Roman"/>
          <w:sz w:val="24"/>
          <w:szCs w:val="24"/>
        </w:rPr>
        <w:t xml:space="preserve"> kotla ...............................................................................................................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.....</w:t>
      </w:r>
    </w:p>
    <w:p w14:paraId="377C4382" w14:textId="77777777" w:rsidR="00D77D6E" w:rsidRPr="00E26D41" w:rsidRDefault="00D77D6E" w:rsidP="00E26D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37207" w14:textId="5FEB9729" w:rsidR="00A053BF" w:rsidRDefault="00A053BF" w:rsidP="00E26D4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E26D41"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Napíš, ako nazývame tieto </w:t>
      </w: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podstatné</w:t>
      </w:r>
      <w:r w:rsidR="00E26D41"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men</w:t>
      </w:r>
      <w:r w:rsidR="00E26D41"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á:</w:t>
      </w:r>
      <w:r w:rsidR="00E26D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41">
        <w:rPr>
          <w:rFonts w:ascii="Times New Roman" w:hAnsi="Times New Roman" w:cs="Times New Roman"/>
          <w:bCs/>
          <w:sz w:val="24"/>
          <w:szCs w:val="24"/>
        </w:rPr>
        <w:t>kúpele</w:t>
      </w:r>
      <w:r w:rsidR="00E26D41" w:rsidRPr="00E26D4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26D41">
        <w:rPr>
          <w:rFonts w:ascii="Times New Roman" w:hAnsi="Times New Roman" w:cs="Times New Roman"/>
          <w:bCs/>
          <w:sz w:val="24"/>
          <w:szCs w:val="24"/>
        </w:rPr>
        <w:t xml:space="preserve"> Piešťany</w:t>
      </w:r>
      <w:r w:rsidR="00561872">
        <w:rPr>
          <w:rFonts w:ascii="Times New Roman" w:hAnsi="Times New Roman" w:cs="Times New Roman"/>
          <w:bCs/>
          <w:sz w:val="24"/>
          <w:szCs w:val="24"/>
        </w:rPr>
        <w:t>,</w:t>
      </w:r>
      <w:r w:rsidRPr="00E26D41">
        <w:rPr>
          <w:rFonts w:ascii="Times New Roman" w:hAnsi="Times New Roman" w:cs="Times New Roman"/>
          <w:bCs/>
          <w:sz w:val="24"/>
          <w:szCs w:val="24"/>
        </w:rPr>
        <w:t xml:space="preserve"> dejiny</w:t>
      </w:r>
      <w:r w:rsidR="00E26D41">
        <w:rPr>
          <w:rFonts w:ascii="Times New Roman" w:hAnsi="Times New Roman" w:cs="Times New Roman"/>
          <w:bCs/>
          <w:sz w:val="24"/>
          <w:szCs w:val="24"/>
        </w:rPr>
        <w:t xml:space="preserve">, ............................,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D41" w:rsidRPr="00E26D41">
        <w:rPr>
          <w:rFonts w:ascii="Times New Roman" w:hAnsi="Times New Roman" w:cs="Times New Roman"/>
          <w:b/>
          <w:sz w:val="24"/>
          <w:szCs w:val="24"/>
          <w:u w:val="single"/>
        </w:rPr>
        <w:t>vyber si jedno a urč jeho rod a vzor:</w:t>
      </w:r>
      <w:r w:rsidR="00E26D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D41" w:rsidRPr="00E26D4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</w:t>
      </w:r>
      <w:r w:rsidR="00E26D41">
        <w:rPr>
          <w:rFonts w:ascii="Times New Roman" w:hAnsi="Times New Roman" w:cs="Times New Roman"/>
          <w:bCs/>
          <w:sz w:val="24"/>
          <w:szCs w:val="24"/>
        </w:rPr>
        <w:t>..</w:t>
      </w:r>
    </w:p>
    <w:p w14:paraId="353692F7" w14:textId="77777777" w:rsidR="00D77D6E" w:rsidRDefault="00D77D6E" w:rsidP="00E26D4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8A78D8" w14:textId="110894E5" w:rsidR="00A053BF" w:rsidRDefault="00A053BF" w:rsidP="00E26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3. Zmeň tykanie na vykanie: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41">
        <w:rPr>
          <w:rFonts w:ascii="Times New Roman" w:hAnsi="Times New Roman" w:cs="Times New Roman"/>
          <w:bCs/>
          <w:sz w:val="24"/>
          <w:szCs w:val="24"/>
        </w:rPr>
        <w:t>Bola by si taká dobrá a podala mi moju tašku?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</w:t>
      </w:r>
      <w:r w:rsidR="00E26D41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735A0" w14:textId="77777777" w:rsidR="00AE2933" w:rsidRDefault="00AE2933" w:rsidP="00AE29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b/>
          <w:bCs/>
          <w:sz w:val="24"/>
          <w:szCs w:val="24"/>
          <w:u w:val="single"/>
        </w:rPr>
        <w:t>4. Pomiešali sa nám prídavné mená. Roztrieď ich do skupín: akostné/vzťahové/privlastňovacie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individuálne/privlastňovacie druhové:</w:t>
      </w:r>
      <w:r w:rsidRPr="00AE2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6CE87" w14:textId="3EE0C66D" w:rsidR="00AE2933" w:rsidRDefault="00825535" w:rsidP="00AE29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sz w:val="24"/>
          <w:szCs w:val="24"/>
        </w:rPr>
        <w:t>pavúčie nohy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933">
        <w:rPr>
          <w:rFonts w:ascii="Times New Roman" w:hAnsi="Times New Roman" w:cs="Times New Roman"/>
          <w:sz w:val="24"/>
          <w:szCs w:val="24"/>
        </w:rPr>
        <w:t xml:space="preserve"> ........................................        </w:t>
      </w:r>
      <w:r w:rsidR="00AE2933" w:rsidRPr="00AE2933">
        <w:rPr>
          <w:rFonts w:ascii="Times New Roman" w:hAnsi="Times New Roman" w:cs="Times New Roman"/>
          <w:sz w:val="24"/>
          <w:szCs w:val="24"/>
        </w:rPr>
        <w:t>Kukučínova ulica</w:t>
      </w:r>
      <w:r w:rsidR="00AE2933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 w:rsidR="00D77D6E">
        <w:rPr>
          <w:rFonts w:ascii="Times New Roman" w:hAnsi="Times New Roman" w:cs="Times New Roman"/>
          <w:sz w:val="24"/>
          <w:szCs w:val="24"/>
        </w:rPr>
        <w:t>..</w:t>
      </w:r>
    </w:p>
    <w:p w14:paraId="0EE52D8E" w14:textId="0E4A3AB6" w:rsidR="00AE2933" w:rsidRPr="00AE2933" w:rsidRDefault="00AE2933" w:rsidP="00AE29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sz w:val="24"/>
          <w:szCs w:val="24"/>
        </w:rPr>
        <w:t>najzrelšie jablko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       </w:t>
      </w:r>
      <w:r w:rsidR="00825535" w:rsidRPr="00AE2933">
        <w:rPr>
          <w:rFonts w:ascii="Times New Roman" w:hAnsi="Times New Roman" w:cs="Times New Roman"/>
          <w:sz w:val="24"/>
          <w:szCs w:val="24"/>
        </w:rPr>
        <w:t>snehové správy</w:t>
      </w:r>
      <w:r w:rsidR="00825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</w:t>
      </w:r>
    </w:p>
    <w:p w14:paraId="569F44C2" w14:textId="77777777" w:rsidR="00AE2933" w:rsidRDefault="00AE2933" w:rsidP="00AE29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b/>
          <w:bCs/>
          <w:sz w:val="24"/>
          <w:szCs w:val="24"/>
          <w:u w:val="single"/>
        </w:rPr>
        <w:t>5. Číselný údaj napíš slovom: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65A3C" w14:textId="1F3C35E7" w:rsidR="00AE2933" w:rsidRPr="00931A16" w:rsidRDefault="00AE2933" w:rsidP="00AE29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 xml:space="preserve">so  7 kamarátmi ....................................             </w:t>
      </w:r>
      <w:r w:rsidR="00931A16" w:rsidRPr="00931A16">
        <w:rPr>
          <w:rFonts w:ascii="Times New Roman" w:hAnsi="Times New Roman" w:cs="Times New Roman"/>
          <w:sz w:val="24"/>
          <w:szCs w:val="24"/>
        </w:rPr>
        <w:t>skončili 5. v poradí ........................................</w:t>
      </w:r>
    </w:p>
    <w:p w14:paraId="61CC1833" w14:textId="6206067D" w:rsidR="00931A16" w:rsidRDefault="00AE2933" w:rsidP="00931A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>13. výročie .............................................</w:t>
      </w:r>
      <w:r w:rsidR="00931A1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31A16" w:rsidRPr="00931A16">
        <w:rPr>
          <w:rFonts w:ascii="Times New Roman" w:hAnsi="Times New Roman" w:cs="Times New Roman"/>
          <w:bCs/>
          <w:sz w:val="24"/>
          <w:szCs w:val="24"/>
        </w:rPr>
        <w:t>2  čokolády</w:t>
      </w:r>
      <w:r w:rsidR="00931A16"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 </w:t>
      </w:r>
    </w:p>
    <w:p w14:paraId="5FBF9654" w14:textId="77777777" w:rsidR="004B1E59" w:rsidRDefault="00931A16" w:rsidP="00F004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A16">
        <w:rPr>
          <w:rFonts w:ascii="Times New Roman" w:hAnsi="Times New Roman" w:cs="Times New Roman"/>
          <w:b/>
          <w:bCs/>
          <w:sz w:val="24"/>
          <w:szCs w:val="24"/>
          <w:u w:val="single"/>
        </w:rPr>
        <w:t>6.  Utvor</w:t>
      </w:r>
      <w:r w:rsidR="004B1E5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9B662B" w14:textId="4692F29B" w:rsidR="00931A16" w:rsidRDefault="004B1E59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E59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931A16" w:rsidRPr="004B1E59">
        <w:rPr>
          <w:rFonts w:ascii="Times New Roman" w:hAnsi="Times New Roman" w:cs="Times New Roman"/>
          <w:b/>
          <w:bCs/>
          <w:sz w:val="24"/>
          <w:szCs w:val="24"/>
        </w:rPr>
        <w:t xml:space="preserve"> druhý stupeň prídavných mien:</w:t>
      </w:r>
      <w:r w:rsidRPr="00B85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1A16" w:rsidRPr="00931A16">
        <w:rPr>
          <w:rFonts w:ascii="Times New Roman" w:hAnsi="Times New Roman" w:cs="Times New Roman"/>
          <w:sz w:val="24"/>
          <w:szCs w:val="24"/>
        </w:rPr>
        <w:t xml:space="preserve">úzky </w:t>
      </w:r>
      <w:r w:rsidR="00931A16">
        <w:rPr>
          <w:rFonts w:ascii="Times New Roman" w:hAnsi="Times New Roman" w:cs="Times New Roman"/>
          <w:sz w:val="24"/>
          <w:szCs w:val="24"/>
        </w:rPr>
        <w:t xml:space="preserve"> 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   </w:t>
      </w:r>
      <w:r w:rsidR="00931A16" w:rsidRPr="00931A16">
        <w:rPr>
          <w:rFonts w:ascii="Times New Roman" w:hAnsi="Times New Roman" w:cs="Times New Roman"/>
          <w:sz w:val="24"/>
          <w:szCs w:val="24"/>
        </w:rPr>
        <w:t xml:space="preserve">  </w:t>
      </w:r>
      <w:r w:rsidR="00931A16" w:rsidRPr="00685F77">
        <w:rPr>
          <w:rFonts w:ascii="Times New Roman" w:hAnsi="Times New Roman" w:cs="Times New Roman"/>
          <w:sz w:val="24"/>
          <w:szCs w:val="24"/>
        </w:rPr>
        <w:t xml:space="preserve">dobrý </w:t>
      </w:r>
      <w:r>
        <w:rPr>
          <w:rFonts w:ascii="Times New Roman" w:hAnsi="Times New Roman" w:cs="Times New Roman"/>
          <w:sz w:val="24"/>
          <w:szCs w:val="24"/>
        </w:rPr>
        <w:t>.....</w:t>
      </w:r>
      <w:r w:rsidR="00931A16">
        <w:rPr>
          <w:rFonts w:ascii="Times New Roman" w:hAnsi="Times New Roman" w:cs="Times New Roman"/>
          <w:sz w:val="24"/>
          <w:szCs w:val="24"/>
        </w:rPr>
        <w:t>.......................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931A16" w:rsidRPr="00685F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A179B" w14:textId="136F5F5D" w:rsidR="00931A16" w:rsidRPr="00931A16" w:rsidRDefault="004B1E59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E59">
        <w:rPr>
          <w:rFonts w:ascii="Times New Roman" w:hAnsi="Times New Roman" w:cs="Times New Roman"/>
          <w:b/>
          <w:sz w:val="24"/>
          <w:szCs w:val="24"/>
        </w:rPr>
        <w:t>b)</w:t>
      </w:r>
      <w:r w:rsidRPr="004B1E59">
        <w:rPr>
          <w:rFonts w:ascii="Times New Roman" w:hAnsi="Times New Roman" w:cs="Times New Roman"/>
          <w:sz w:val="24"/>
          <w:szCs w:val="24"/>
        </w:rPr>
        <w:t xml:space="preserve"> </w:t>
      </w:r>
      <w:r w:rsidR="00931A16" w:rsidRPr="004B1E59">
        <w:rPr>
          <w:rFonts w:ascii="Times New Roman" w:hAnsi="Times New Roman" w:cs="Times New Roman"/>
          <w:b/>
          <w:bCs/>
          <w:sz w:val="24"/>
          <w:szCs w:val="24"/>
        </w:rPr>
        <w:t xml:space="preserve"> prídavné meno opačného významu:</w:t>
      </w:r>
      <w:r w:rsidRPr="004B1E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1A16">
        <w:rPr>
          <w:rFonts w:ascii="Times New Roman" w:hAnsi="Times New Roman" w:cs="Times New Roman"/>
          <w:sz w:val="24"/>
          <w:szCs w:val="24"/>
        </w:rPr>
        <w:t>p</w:t>
      </w:r>
      <w:r w:rsidR="00931A16" w:rsidRPr="00931A16">
        <w:rPr>
          <w:rFonts w:ascii="Times New Roman" w:hAnsi="Times New Roman" w:cs="Times New Roman"/>
          <w:sz w:val="24"/>
          <w:szCs w:val="24"/>
        </w:rPr>
        <w:t>ekný 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 </w:t>
      </w:r>
      <w:r w:rsidR="00931A16" w:rsidRPr="00685F77">
        <w:rPr>
          <w:rFonts w:ascii="Times New Roman" w:hAnsi="Times New Roman" w:cs="Times New Roman"/>
          <w:sz w:val="24"/>
          <w:szCs w:val="24"/>
        </w:rPr>
        <w:t>svetlé</w:t>
      </w:r>
      <w:r w:rsidR="00931A16">
        <w:rPr>
          <w:rFonts w:ascii="Times New Roman" w:hAnsi="Times New Roman" w:cs="Times New Roman"/>
          <w:sz w:val="24"/>
          <w:szCs w:val="24"/>
        </w:rPr>
        <w:t xml:space="preserve"> 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14:paraId="1A00F995" w14:textId="77777777" w:rsidR="004B1E59" w:rsidRDefault="004B1E59" w:rsidP="004B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300B2" w14:textId="72494121" w:rsidR="004B1E59" w:rsidRDefault="004B1E59" w:rsidP="004B1E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59">
        <w:rPr>
          <w:rFonts w:ascii="Times New Roman" w:hAnsi="Times New Roman" w:cs="Times New Roman"/>
          <w:b/>
          <w:sz w:val="24"/>
          <w:szCs w:val="24"/>
          <w:u w:val="single"/>
        </w:rPr>
        <w:t>7.  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tvor správny tvar podstatného mena: </w:t>
      </w:r>
    </w:p>
    <w:p w14:paraId="280210BF" w14:textId="1A38FC11" w:rsidR="004B1E59" w:rsidRPr="004B1E59" w:rsidRDefault="004B1E59" w:rsidP="004B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E59">
        <w:rPr>
          <w:rFonts w:ascii="Times New Roman" w:hAnsi="Times New Roman" w:cs="Times New Roman"/>
          <w:sz w:val="24"/>
          <w:szCs w:val="24"/>
        </w:rPr>
        <w:t xml:space="preserve">kilometer </w:t>
      </w:r>
      <w:r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.................................                  filter (L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>.)...............................................</w:t>
      </w:r>
    </w:p>
    <w:p w14:paraId="57240B6E" w14:textId="64AF3222" w:rsidR="00931A16" w:rsidRDefault="004B1E59" w:rsidP="004B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tunel (L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>.) ........................................</w:t>
      </w:r>
      <w:r w:rsidRPr="004B1E5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B1E59">
        <w:rPr>
          <w:rFonts w:ascii="Times New Roman" w:hAnsi="Times New Roman" w:cs="Times New Roman"/>
          <w:sz w:val="24"/>
          <w:szCs w:val="24"/>
        </w:rPr>
        <w:t xml:space="preserve">   hotel (N </w:t>
      </w:r>
      <w:proofErr w:type="spellStart"/>
      <w:r w:rsidRPr="004B1E5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B1E59">
        <w:rPr>
          <w:rFonts w:ascii="Times New Roman" w:hAnsi="Times New Roman" w:cs="Times New Roman"/>
          <w:sz w:val="24"/>
          <w:szCs w:val="24"/>
        </w:rPr>
        <w:t>.)............................................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1E59">
        <w:rPr>
          <w:rFonts w:ascii="Times New Roman" w:hAnsi="Times New Roman" w:cs="Times New Roman"/>
          <w:sz w:val="24"/>
          <w:szCs w:val="24"/>
        </w:rPr>
        <w:t>.</w:t>
      </w:r>
    </w:p>
    <w:p w14:paraId="341A1C47" w14:textId="77777777" w:rsidR="00D77D6E" w:rsidRDefault="00D77D6E" w:rsidP="004B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BAFB3" w14:textId="53985E27" w:rsidR="00D77D6E" w:rsidRPr="0070218E" w:rsidRDefault="00D77D6E" w:rsidP="004B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D6E">
        <w:rPr>
          <w:rFonts w:ascii="Times New Roman" w:hAnsi="Times New Roman" w:cs="Times New Roman"/>
          <w:b/>
          <w:sz w:val="24"/>
          <w:szCs w:val="24"/>
          <w:u w:val="single"/>
        </w:rPr>
        <w:t>8.</w:t>
      </w:r>
      <w:r w:rsidR="00BE6C0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0218E">
        <w:rPr>
          <w:rFonts w:ascii="Times New Roman" w:hAnsi="Times New Roman" w:cs="Times New Roman"/>
          <w:b/>
          <w:sz w:val="24"/>
          <w:szCs w:val="24"/>
          <w:u w:val="single"/>
        </w:rPr>
        <w:t xml:space="preserve">Ako nazývame tieto tvary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slovesa:</w:t>
      </w:r>
      <w:r w:rsidR="0070218E">
        <w:rPr>
          <w:rFonts w:ascii="Times New Roman" w:hAnsi="Times New Roman" w:cs="Times New Roman"/>
          <w:sz w:val="24"/>
          <w:szCs w:val="24"/>
        </w:rPr>
        <w:t xml:space="preserve"> kresliť, biť, starnúť ...................................................</w:t>
      </w:r>
    </w:p>
    <w:p w14:paraId="30231D64" w14:textId="77777777" w:rsidR="004B1E59" w:rsidRDefault="004B1E59" w:rsidP="004B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A3D3F" w14:textId="1760DDB4" w:rsidR="00F004BC" w:rsidRPr="00F004BC" w:rsidRDefault="00F004BC" w:rsidP="00F004BC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4B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75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4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4BC">
        <w:rPr>
          <w:rFonts w:ascii="Times New Roman" w:hAnsi="Times New Roman" w:cs="Times New Roman"/>
          <w:b/>
          <w:sz w:val="24"/>
          <w:szCs w:val="24"/>
          <w:u w:val="single"/>
        </w:rPr>
        <w:t>9. Utvor správny tvar:</w:t>
      </w:r>
    </w:p>
    <w:p w14:paraId="14AC3D7B" w14:textId="10B9BB76" w:rsidR="00F004BC" w:rsidRDefault="00F004BC" w:rsidP="00F004BC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6721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 w:rsidRPr="0076721A">
        <w:rPr>
          <w:rFonts w:ascii="Times New Roman" w:hAnsi="Times New Roman" w:cs="Times New Roman"/>
          <w:sz w:val="24"/>
          <w:szCs w:val="24"/>
        </w:rPr>
        <w:t>Povedz to (</w:t>
      </w:r>
      <w:r w:rsidRPr="0076721A">
        <w:rPr>
          <w:rFonts w:ascii="Times New Roman" w:hAnsi="Times New Roman" w:cs="Times New Roman"/>
          <w:b/>
          <w:sz w:val="24"/>
          <w:szCs w:val="24"/>
        </w:rPr>
        <w:t>svoj</w:t>
      </w:r>
      <w:r w:rsidRPr="007672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 rodičom. S (</w:t>
      </w:r>
      <w:r w:rsidRPr="0076721A">
        <w:rPr>
          <w:rFonts w:ascii="Times New Roman" w:hAnsi="Times New Roman" w:cs="Times New Roman"/>
          <w:b/>
          <w:sz w:val="24"/>
          <w:szCs w:val="24"/>
        </w:rPr>
        <w:t>tvoj)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 bratom pôjdeme na výlet.       </w:t>
      </w:r>
    </w:p>
    <w:p w14:paraId="004D1982" w14:textId="47EF461E" w:rsidR="00D77D6E" w:rsidRDefault="00D77D6E" w:rsidP="00F004BC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Vonku bolo počuť </w:t>
      </w:r>
      <w:r w:rsidR="00F004BC">
        <w:rPr>
          <w:rFonts w:ascii="Times New Roman" w:hAnsi="Times New Roman" w:cs="Times New Roman"/>
          <w:sz w:val="24"/>
          <w:szCs w:val="24"/>
        </w:rPr>
        <w:t>(</w:t>
      </w:r>
      <w:r w:rsidRPr="00D77D6E">
        <w:rPr>
          <w:rFonts w:ascii="Times New Roman" w:hAnsi="Times New Roman" w:cs="Times New Roman"/>
          <w:b/>
          <w:sz w:val="24"/>
          <w:szCs w:val="24"/>
        </w:rPr>
        <w:t>akýsi</w:t>
      </w:r>
      <w:r w:rsidR="00F004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psa.</w:t>
      </w:r>
      <w:r w:rsidR="00F004BC">
        <w:rPr>
          <w:rFonts w:ascii="Times New Roman" w:hAnsi="Times New Roman" w:cs="Times New Roman"/>
          <w:sz w:val="24"/>
          <w:szCs w:val="24"/>
        </w:rPr>
        <w:t xml:space="preserve"> ........................... </w:t>
      </w:r>
      <w:r>
        <w:rPr>
          <w:rFonts w:ascii="Times New Roman" w:hAnsi="Times New Roman" w:cs="Times New Roman"/>
          <w:sz w:val="24"/>
          <w:szCs w:val="24"/>
        </w:rPr>
        <w:t>Malé deti zostali doma (</w:t>
      </w:r>
      <w:r w:rsidR="00601078" w:rsidRPr="00790C34">
        <w:rPr>
          <w:rFonts w:ascii="Times New Roman" w:hAnsi="Times New Roman" w:cs="Times New Roman"/>
          <w:b/>
          <w:sz w:val="24"/>
          <w:szCs w:val="24"/>
        </w:rPr>
        <w:t>s</w:t>
      </w:r>
      <w:r w:rsidR="00601078" w:rsidRPr="00601078">
        <w:rPr>
          <w:rFonts w:ascii="Times New Roman" w:hAnsi="Times New Roman" w:cs="Times New Roman"/>
          <w:b/>
          <w:sz w:val="24"/>
          <w:szCs w:val="24"/>
        </w:rPr>
        <w:t>ám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1078">
        <w:rPr>
          <w:rFonts w:ascii="Times New Roman" w:hAnsi="Times New Roman" w:cs="Times New Roman"/>
          <w:sz w:val="24"/>
          <w:szCs w:val="24"/>
        </w:rPr>
        <w:t>.....................</w:t>
      </w:r>
    </w:p>
    <w:p w14:paraId="4785CF67" w14:textId="2C8A21C3" w:rsidR="009C1EB0" w:rsidRDefault="00D77D6E" w:rsidP="00D77D6E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F606CD5" w14:textId="226B9A80" w:rsidR="009C1EB0" w:rsidRPr="0007544D" w:rsidRDefault="009C1EB0" w:rsidP="009C1EB0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Urč slovný druh podčiarknutého slova vo vete: </w:t>
      </w:r>
    </w:p>
    <w:p w14:paraId="32FF7B64" w14:textId="600DDBAF" w:rsidR="006F4FF5" w:rsidRDefault="009C1EB0" w:rsidP="004B1E59">
      <w:pPr>
        <w:spacing w:after="0" w:line="27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EB0">
        <w:rPr>
          <w:rFonts w:ascii="Times New Roman" w:hAnsi="Times New Roman" w:cs="Times New Roman"/>
          <w:bCs/>
          <w:sz w:val="24"/>
          <w:szCs w:val="24"/>
          <w:u w:val="single"/>
        </w:rPr>
        <w:t xml:space="preserve">Určite </w:t>
      </w:r>
      <w:r>
        <w:rPr>
          <w:rFonts w:ascii="Times New Roman" w:hAnsi="Times New Roman" w:cs="Times New Roman"/>
          <w:sz w:val="24"/>
          <w:szCs w:val="24"/>
        </w:rPr>
        <w:t>ste si vybrali vhodný termín? ................</w:t>
      </w:r>
      <w:r w:rsidR="0007544D">
        <w:rPr>
          <w:rFonts w:ascii="Times New Roman" w:hAnsi="Times New Roman" w:cs="Times New Roman"/>
          <w:sz w:val="24"/>
          <w:szCs w:val="24"/>
        </w:rPr>
        <w:t>....</w:t>
      </w:r>
      <w:r w:rsidR="008B6123">
        <w:rPr>
          <w:rFonts w:ascii="Times New Roman" w:hAnsi="Times New Roman" w:cs="Times New Roman"/>
          <w:sz w:val="24"/>
          <w:szCs w:val="24"/>
        </w:rPr>
        <w:t>...</w:t>
      </w:r>
      <w:r w:rsidR="00925B3D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Kvietky rástli </w:t>
      </w:r>
      <w:r w:rsidRPr="009C1EB0">
        <w:rPr>
          <w:rFonts w:ascii="Times New Roman" w:hAnsi="Times New Roman" w:cs="Times New Roman"/>
          <w:sz w:val="24"/>
          <w:szCs w:val="24"/>
          <w:u w:val="single"/>
        </w:rPr>
        <w:t>okolo</w:t>
      </w:r>
      <w:r>
        <w:rPr>
          <w:rFonts w:ascii="Times New Roman" w:hAnsi="Times New Roman" w:cs="Times New Roman"/>
          <w:sz w:val="24"/>
          <w:szCs w:val="24"/>
        </w:rPr>
        <w:t xml:space="preserve"> plota. </w:t>
      </w:r>
      <w:r w:rsidR="006F4FF5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41A2D0C4" w14:textId="35CBC310" w:rsidR="0007544D" w:rsidRDefault="006F4FF5" w:rsidP="004B1E59">
      <w:pPr>
        <w:spacing w:after="0" w:line="27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6F4FF5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4B1E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C1EB0"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 w:rsidR="009C1EB0">
        <w:rPr>
          <w:rFonts w:ascii="Times New Roman" w:hAnsi="Times New Roman" w:cs="Times New Roman"/>
          <w:sz w:val="24"/>
          <w:szCs w:val="24"/>
        </w:rPr>
        <w:t xml:space="preserve">Teraz prekrojila koláč </w:t>
      </w:r>
      <w:r w:rsidR="009C1EB0" w:rsidRPr="009C1EB0">
        <w:rPr>
          <w:rFonts w:ascii="Times New Roman" w:hAnsi="Times New Roman" w:cs="Times New Roman"/>
          <w:bCs/>
          <w:sz w:val="24"/>
          <w:szCs w:val="24"/>
          <w:u w:val="single"/>
        </w:rPr>
        <w:t>naprieč.</w:t>
      </w:r>
      <w:r w:rsidR="009C1EB0" w:rsidRPr="009C1EB0">
        <w:rPr>
          <w:rFonts w:ascii="Times New Roman" w:hAnsi="Times New Roman" w:cs="Times New Roman"/>
          <w:sz w:val="24"/>
          <w:szCs w:val="24"/>
        </w:rPr>
        <w:t>.............</w:t>
      </w:r>
      <w:r w:rsidR="009C1EB0">
        <w:rPr>
          <w:rFonts w:ascii="Times New Roman" w:hAnsi="Times New Roman" w:cs="Times New Roman"/>
          <w:sz w:val="24"/>
          <w:szCs w:val="24"/>
        </w:rPr>
        <w:t>.......</w:t>
      </w:r>
      <w:r w:rsidR="0007544D">
        <w:rPr>
          <w:rFonts w:ascii="Times New Roman" w:hAnsi="Times New Roman" w:cs="Times New Roman"/>
          <w:sz w:val="24"/>
          <w:szCs w:val="24"/>
        </w:rPr>
        <w:t>.</w:t>
      </w:r>
      <w:r w:rsidR="008B6123">
        <w:rPr>
          <w:rFonts w:ascii="Times New Roman" w:hAnsi="Times New Roman" w:cs="Times New Roman"/>
          <w:sz w:val="24"/>
          <w:szCs w:val="24"/>
        </w:rPr>
        <w:t>........</w:t>
      </w:r>
      <w:r w:rsidR="009C1EB0">
        <w:rPr>
          <w:rFonts w:ascii="Times New Roman" w:hAnsi="Times New Roman" w:cs="Times New Roman"/>
          <w:sz w:val="24"/>
          <w:szCs w:val="24"/>
        </w:rPr>
        <w:t xml:space="preserve">     </w:t>
      </w:r>
      <w:r w:rsidR="004B1E59">
        <w:rPr>
          <w:rFonts w:ascii="Times New Roman" w:hAnsi="Times New Roman" w:cs="Times New Roman"/>
          <w:sz w:val="24"/>
          <w:szCs w:val="24"/>
        </w:rPr>
        <w:t xml:space="preserve"> </w:t>
      </w:r>
      <w:r w:rsidR="009C1EB0">
        <w:rPr>
          <w:rFonts w:ascii="Times New Roman" w:hAnsi="Times New Roman" w:cs="Times New Roman"/>
          <w:sz w:val="24"/>
          <w:szCs w:val="24"/>
        </w:rPr>
        <w:t xml:space="preserve">Neznámy prešiel </w:t>
      </w:r>
      <w:r w:rsidR="009C1EB0" w:rsidRPr="009C1EB0">
        <w:rPr>
          <w:rFonts w:ascii="Times New Roman" w:hAnsi="Times New Roman" w:cs="Times New Roman"/>
          <w:sz w:val="24"/>
          <w:szCs w:val="24"/>
          <w:u w:val="single"/>
        </w:rPr>
        <w:t>okolo</w:t>
      </w:r>
      <w:r w:rsidR="004B1E59">
        <w:rPr>
          <w:rFonts w:ascii="Times New Roman" w:hAnsi="Times New Roman" w:cs="Times New Roman"/>
          <w:sz w:val="24"/>
          <w:szCs w:val="24"/>
        </w:rPr>
        <w:t>. ............................</w:t>
      </w:r>
    </w:p>
    <w:p w14:paraId="3DB90B9A" w14:textId="091FC795" w:rsidR="004B1E59" w:rsidRDefault="004B1E59" w:rsidP="004B1E59">
      <w:pPr>
        <w:spacing w:after="0" w:line="27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1E59">
        <w:rPr>
          <w:rFonts w:ascii="Times New Roman" w:hAnsi="Times New Roman" w:cs="Times New Roman"/>
          <w:sz w:val="24"/>
          <w:szCs w:val="24"/>
          <w:u w:val="single"/>
        </w:rPr>
        <w:t xml:space="preserve">Pravda </w:t>
      </w:r>
      <w:r>
        <w:rPr>
          <w:rFonts w:ascii="Times New Roman" w:hAnsi="Times New Roman" w:cs="Times New Roman"/>
          <w:sz w:val="24"/>
          <w:szCs w:val="24"/>
        </w:rPr>
        <w:t xml:space="preserve">môže byť aj nepríjemná...........................      </w:t>
      </w:r>
      <w:r w:rsidR="00D77D6E">
        <w:rPr>
          <w:rFonts w:ascii="Times New Roman" w:hAnsi="Times New Roman" w:cs="Times New Roman"/>
          <w:sz w:val="24"/>
          <w:szCs w:val="24"/>
        </w:rPr>
        <w:t xml:space="preserve"> </w:t>
      </w:r>
      <w:r w:rsidR="00D77D6E" w:rsidRPr="00D77D6E">
        <w:rPr>
          <w:rFonts w:ascii="Times New Roman" w:hAnsi="Times New Roman" w:cs="Times New Roman"/>
          <w:sz w:val="24"/>
          <w:szCs w:val="24"/>
          <w:u w:val="single"/>
        </w:rPr>
        <w:t>Áno</w:t>
      </w:r>
      <w:r w:rsidR="00D77D6E">
        <w:rPr>
          <w:rFonts w:ascii="Times New Roman" w:hAnsi="Times New Roman" w:cs="Times New Roman"/>
          <w:sz w:val="24"/>
          <w:szCs w:val="24"/>
        </w:rPr>
        <w:t>, súhlasím s tebou. .............................</w:t>
      </w:r>
    </w:p>
    <w:p w14:paraId="465BDFCC" w14:textId="77777777" w:rsidR="00D77D6E" w:rsidRDefault="00D77D6E" w:rsidP="004B1E59">
      <w:pPr>
        <w:spacing w:after="0" w:line="27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C865684" w14:textId="25DA4E02" w:rsidR="005C4806" w:rsidRDefault="0007544D" w:rsidP="005C4806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 Podčiarkni tie slovné spojenia, v ktorých je vokalizovaná predložka: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600F593" w14:textId="4C5024AE" w:rsidR="00D77D6E" w:rsidRDefault="005C4806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C4806">
        <w:rPr>
          <w:rFonts w:ascii="Times New Roman" w:hAnsi="Times New Roman" w:cs="Times New Roman"/>
          <w:sz w:val="24"/>
          <w:szCs w:val="24"/>
        </w:rPr>
        <w:t xml:space="preserve">     </w:t>
      </w:r>
      <w:r w:rsidR="00D77D6E">
        <w:rPr>
          <w:rFonts w:ascii="Times New Roman" w:hAnsi="Times New Roman" w:cs="Times New Roman"/>
          <w:sz w:val="24"/>
          <w:szCs w:val="24"/>
        </w:rPr>
        <w:t xml:space="preserve"> </w:t>
      </w:r>
      <w:r w:rsidRPr="005C480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C4806">
        <w:rPr>
          <w:rFonts w:ascii="Times New Roman" w:hAnsi="Times New Roman" w:cs="Times New Roman"/>
          <w:sz w:val="24"/>
          <w:szCs w:val="24"/>
        </w:rPr>
        <w:t xml:space="preserve">o </w:t>
      </w:r>
      <w:r w:rsidR="00931A16" w:rsidRPr="005C4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líščieho brlohu, vo vedre bola voda, prišiel si po mňa, vyviazli so šťastím, sadnúť ku </w:t>
      </w:r>
    </w:p>
    <w:p w14:paraId="63FF7200" w14:textId="399C168E" w:rsidR="0007544D" w:rsidRPr="005C4806" w:rsidRDefault="006F4FF5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77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806">
        <w:rPr>
          <w:rFonts w:ascii="Times New Roman" w:hAnsi="Times New Roman" w:cs="Times New Roman"/>
          <w:sz w:val="24"/>
          <w:szCs w:val="24"/>
        </w:rPr>
        <w:t>klavíru;</w:t>
      </w:r>
      <w:r w:rsidR="00931A16" w:rsidRPr="005C480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DE33B2D" w14:textId="7A74F9EE" w:rsidR="0007544D" w:rsidRPr="0007544D" w:rsidRDefault="00AE2933" w:rsidP="00A053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61A250F7" w14:textId="51C3CF75" w:rsidR="0007544D" w:rsidRDefault="0007544D" w:rsidP="0007544D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A2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 Utvor správny tvar slova v zátvorke: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31A339A" w14:textId="5FFAA91F" w:rsidR="0007544D" w:rsidRDefault="0007544D" w:rsidP="0007544D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053BF">
        <w:rPr>
          <w:rFonts w:ascii="Times New Roman" w:hAnsi="Times New Roman" w:cs="Times New Roman"/>
          <w:sz w:val="24"/>
          <w:szCs w:val="24"/>
        </w:rPr>
        <w:t xml:space="preserve">   </w:t>
      </w:r>
      <w:r w:rsidR="008A251C">
        <w:rPr>
          <w:rFonts w:ascii="Times New Roman" w:hAnsi="Times New Roman" w:cs="Times New Roman"/>
          <w:sz w:val="24"/>
          <w:szCs w:val="24"/>
        </w:rPr>
        <w:t xml:space="preserve"> </w:t>
      </w:r>
      <w:r w:rsidR="00A053BF">
        <w:rPr>
          <w:rFonts w:ascii="Times New Roman" w:hAnsi="Times New Roman" w:cs="Times New Roman"/>
          <w:sz w:val="24"/>
          <w:szCs w:val="24"/>
        </w:rPr>
        <w:t xml:space="preserve"> Predstavili nám  </w:t>
      </w:r>
      <w:r w:rsidR="00A053BF" w:rsidRPr="00026A41">
        <w:rPr>
          <w:rFonts w:ascii="Times New Roman" w:hAnsi="Times New Roman" w:cs="Times New Roman"/>
          <w:b/>
          <w:sz w:val="24"/>
          <w:szCs w:val="24"/>
        </w:rPr>
        <w:t>(kamarát)</w:t>
      </w:r>
      <w:r w:rsidR="00A053BF">
        <w:rPr>
          <w:rFonts w:ascii="Times New Roman" w:hAnsi="Times New Roman" w:cs="Times New Roman"/>
          <w:sz w:val="24"/>
          <w:szCs w:val="24"/>
        </w:rPr>
        <w:t xml:space="preserve"> manželku. ......................</w:t>
      </w:r>
      <w:r w:rsidR="0015160E">
        <w:rPr>
          <w:rFonts w:ascii="Times New Roman" w:hAnsi="Times New Roman" w:cs="Times New Roman"/>
          <w:sz w:val="24"/>
          <w:szCs w:val="24"/>
        </w:rPr>
        <w:t>..</w:t>
      </w:r>
      <w:r w:rsidR="005C4806">
        <w:rPr>
          <w:rFonts w:ascii="Times New Roman" w:hAnsi="Times New Roman" w:cs="Times New Roman"/>
          <w:sz w:val="24"/>
          <w:szCs w:val="24"/>
        </w:rPr>
        <w:t xml:space="preserve"> </w:t>
      </w:r>
      <w:r w:rsidR="005C4806" w:rsidRPr="005C4806">
        <w:rPr>
          <w:rFonts w:ascii="Times New Roman" w:hAnsi="Times New Roman" w:cs="Times New Roman"/>
          <w:b/>
          <w:sz w:val="24"/>
          <w:szCs w:val="24"/>
        </w:rPr>
        <w:t>gazdiná</w:t>
      </w:r>
      <w:r w:rsidR="005C4806" w:rsidRPr="000754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4806">
        <w:rPr>
          <w:rFonts w:ascii="Times New Roman" w:hAnsi="Times New Roman" w:cs="Times New Roman"/>
          <w:bCs/>
          <w:sz w:val="24"/>
          <w:szCs w:val="24"/>
        </w:rPr>
        <w:t>(</w:t>
      </w:r>
      <w:r w:rsidR="005C4806" w:rsidRPr="0007544D">
        <w:rPr>
          <w:rFonts w:ascii="Times New Roman" w:hAnsi="Times New Roman" w:cs="Times New Roman"/>
          <w:bCs/>
          <w:sz w:val="24"/>
          <w:szCs w:val="24"/>
        </w:rPr>
        <w:t>A </w:t>
      </w:r>
      <w:proofErr w:type="spellStart"/>
      <w:r w:rsidR="005C4806" w:rsidRPr="0007544D">
        <w:rPr>
          <w:rFonts w:ascii="Times New Roman" w:hAnsi="Times New Roman" w:cs="Times New Roman"/>
          <w:bCs/>
          <w:sz w:val="24"/>
          <w:szCs w:val="24"/>
        </w:rPr>
        <w:t>pl</w:t>
      </w:r>
      <w:proofErr w:type="spellEnd"/>
      <w:r w:rsidR="005C4806" w:rsidRPr="0007544D">
        <w:rPr>
          <w:rFonts w:ascii="Times New Roman" w:hAnsi="Times New Roman" w:cs="Times New Roman"/>
          <w:bCs/>
          <w:sz w:val="24"/>
          <w:szCs w:val="24"/>
        </w:rPr>
        <w:t>.</w:t>
      </w:r>
      <w:r w:rsidR="005C4806">
        <w:rPr>
          <w:rFonts w:ascii="Times New Roman" w:hAnsi="Times New Roman" w:cs="Times New Roman"/>
          <w:bCs/>
          <w:sz w:val="24"/>
          <w:szCs w:val="24"/>
        </w:rPr>
        <w:t>)</w:t>
      </w:r>
      <w:r w:rsidR="005C4806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</w:p>
    <w:p w14:paraId="5E61C51E" w14:textId="2E370080" w:rsidR="006F4FF5" w:rsidRDefault="0007544D" w:rsidP="0007544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A2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3BF">
        <w:rPr>
          <w:rFonts w:ascii="Times New Roman" w:hAnsi="Times New Roman" w:cs="Times New Roman"/>
          <w:sz w:val="24"/>
          <w:szCs w:val="24"/>
        </w:rPr>
        <w:t xml:space="preserve">Ukázali mu </w:t>
      </w:r>
      <w:r w:rsidR="00A053BF" w:rsidRPr="00026A41">
        <w:rPr>
          <w:rFonts w:ascii="Times New Roman" w:hAnsi="Times New Roman" w:cs="Times New Roman"/>
          <w:b/>
          <w:sz w:val="24"/>
          <w:szCs w:val="24"/>
        </w:rPr>
        <w:t>(riaditeľ)</w:t>
      </w:r>
      <w:r w:rsidR="00A053BF">
        <w:rPr>
          <w:rFonts w:ascii="Times New Roman" w:hAnsi="Times New Roman" w:cs="Times New Roman"/>
          <w:sz w:val="24"/>
          <w:szCs w:val="24"/>
        </w:rPr>
        <w:t xml:space="preserve"> auto. .......................................</w:t>
      </w:r>
      <w:r w:rsidR="005C4806">
        <w:rPr>
          <w:rFonts w:ascii="Times New Roman" w:hAnsi="Times New Roman" w:cs="Times New Roman"/>
          <w:sz w:val="24"/>
          <w:szCs w:val="24"/>
        </w:rPr>
        <w:t xml:space="preserve">  </w:t>
      </w:r>
      <w:r w:rsidR="005C4806" w:rsidRPr="005C4806">
        <w:rPr>
          <w:rFonts w:ascii="Times New Roman" w:hAnsi="Times New Roman" w:cs="Times New Roman"/>
          <w:b/>
          <w:sz w:val="24"/>
          <w:szCs w:val="24"/>
        </w:rPr>
        <w:t xml:space="preserve">pani </w:t>
      </w:r>
      <w:r w:rsidR="005C4806">
        <w:rPr>
          <w:rFonts w:ascii="Times New Roman" w:hAnsi="Times New Roman" w:cs="Times New Roman"/>
          <w:bCs/>
          <w:sz w:val="24"/>
          <w:szCs w:val="24"/>
        </w:rPr>
        <w:t>(</w:t>
      </w:r>
      <w:r w:rsidR="005C4806" w:rsidRPr="0007544D">
        <w:rPr>
          <w:rFonts w:ascii="Times New Roman" w:hAnsi="Times New Roman" w:cs="Times New Roman"/>
          <w:bCs/>
          <w:sz w:val="24"/>
          <w:szCs w:val="24"/>
        </w:rPr>
        <w:t>I </w:t>
      </w:r>
      <w:proofErr w:type="spellStart"/>
      <w:r w:rsidR="0012030B">
        <w:rPr>
          <w:rFonts w:ascii="Times New Roman" w:hAnsi="Times New Roman" w:cs="Times New Roman"/>
          <w:bCs/>
          <w:sz w:val="24"/>
          <w:szCs w:val="24"/>
        </w:rPr>
        <w:t>sg</w:t>
      </w:r>
      <w:proofErr w:type="spellEnd"/>
      <w:r w:rsidR="005C4806">
        <w:rPr>
          <w:rFonts w:ascii="Times New Roman" w:hAnsi="Times New Roman" w:cs="Times New Roman"/>
          <w:bCs/>
          <w:sz w:val="24"/>
          <w:szCs w:val="24"/>
        </w:rPr>
        <w:t>.)</w:t>
      </w:r>
      <w:r w:rsidR="005C4806" w:rsidRPr="0007544D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5C4806">
        <w:rPr>
          <w:rFonts w:ascii="Times New Roman" w:hAnsi="Times New Roman" w:cs="Times New Roman"/>
          <w:sz w:val="24"/>
          <w:szCs w:val="24"/>
        </w:rPr>
        <w:t>..............</w:t>
      </w:r>
      <w:r w:rsidR="0015160E">
        <w:rPr>
          <w:rFonts w:ascii="Times New Roman" w:hAnsi="Times New Roman" w:cs="Times New Roman"/>
          <w:sz w:val="24"/>
          <w:szCs w:val="24"/>
        </w:rPr>
        <w:t>.</w:t>
      </w:r>
      <w:r w:rsidRPr="0007544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0CC686D" w14:textId="0F1AFA1B" w:rsidR="00A053BF" w:rsidRDefault="006F4FF5" w:rsidP="0007544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A2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4D" w:rsidRPr="0007544D">
        <w:rPr>
          <w:rFonts w:ascii="Times New Roman" w:hAnsi="Times New Roman" w:cs="Times New Roman"/>
          <w:sz w:val="24"/>
          <w:szCs w:val="24"/>
        </w:rPr>
        <w:t xml:space="preserve"> Páčila sa nám </w:t>
      </w:r>
      <w:r w:rsidR="0007544D" w:rsidRPr="000754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7544D" w:rsidRPr="0007544D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="0007544D" w:rsidRPr="0007544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053BF" w:rsidRPr="0007544D"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>ulica</w:t>
      </w:r>
      <w:r w:rsidR="0012030B">
        <w:rPr>
          <w:rFonts w:ascii="Times New Roman" w:hAnsi="Times New Roman" w:cs="Times New Roman"/>
          <w:sz w:val="24"/>
          <w:szCs w:val="24"/>
        </w:rPr>
        <w:t>.</w:t>
      </w:r>
      <w:r w:rsidR="00A053BF" w:rsidRPr="0007544D"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5C4806">
        <w:rPr>
          <w:rFonts w:ascii="Times New Roman" w:hAnsi="Times New Roman" w:cs="Times New Roman"/>
          <w:sz w:val="24"/>
          <w:szCs w:val="24"/>
        </w:rPr>
        <w:t xml:space="preserve">  zatúlané </w:t>
      </w:r>
      <w:r w:rsidR="005C4806" w:rsidRPr="005C4806">
        <w:rPr>
          <w:rFonts w:ascii="Times New Roman" w:hAnsi="Times New Roman" w:cs="Times New Roman"/>
          <w:b/>
          <w:bCs/>
          <w:sz w:val="24"/>
          <w:szCs w:val="24"/>
        </w:rPr>
        <w:t xml:space="preserve">pes </w:t>
      </w:r>
      <w:r w:rsidR="005C4806" w:rsidRPr="005C4806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="005C4806" w:rsidRPr="005C480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5C4806">
        <w:rPr>
          <w:rFonts w:ascii="Times New Roman" w:hAnsi="Times New Roman" w:cs="Times New Roman"/>
          <w:sz w:val="24"/>
          <w:szCs w:val="24"/>
        </w:rPr>
        <w:t>.) ..............................</w:t>
      </w:r>
      <w:r w:rsidR="0015160E">
        <w:rPr>
          <w:rFonts w:ascii="Times New Roman" w:hAnsi="Times New Roman" w:cs="Times New Roman"/>
          <w:sz w:val="24"/>
          <w:szCs w:val="24"/>
        </w:rPr>
        <w:t>..</w:t>
      </w:r>
    </w:p>
    <w:p w14:paraId="49EC41FC" w14:textId="245AFB53" w:rsidR="0070218E" w:rsidRDefault="0007544D" w:rsidP="005C4806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544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C4806" w:rsidRPr="005C4806">
        <w:rPr>
          <w:rFonts w:ascii="Times New Roman" w:hAnsi="Times New Roman" w:cs="Times New Roman"/>
          <w:b/>
          <w:bCs/>
          <w:sz w:val="24"/>
          <w:szCs w:val="24"/>
          <w:u w:val="single"/>
        </w:rPr>
        <w:t>13.</w:t>
      </w:r>
      <w:r w:rsidR="005C480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Akým slovným druhom sú slová: </w:t>
      </w:r>
      <w:r w:rsidR="005C4806" w:rsidRPr="005C4806">
        <w:rPr>
          <w:rFonts w:ascii="Times New Roman" w:hAnsi="Times New Roman" w:cs="Times New Roman"/>
          <w:sz w:val="24"/>
          <w:szCs w:val="24"/>
        </w:rPr>
        <w:t>žblnk</w:t>
      </w:r>
      <w:r w:rsidR="005C4806">
        <w:rPr>
          <w:rFonts w:ascii="Times New Roman" w:hAnsi="Times New Roman" w:cs="Times New Roman"/>
          <w:sz w:val="24"/>
          <w:szCs w:val="24"/>
        </w:rPr>
        <w:t xml:space="preserve">, nono, ach, krá, chi-chi </w:t>
      </w:r>
      <w:r w:rsidR="006F4FF5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6F4F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4A1F2F1" w14:textId="77777777" w:rsidR="0070218E" w:rsidRDefault="0070218E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94322AF" w14:textId="77777777" w:rsidR="003C0F73" w:rsidRDefault="0070218E" w:rsidP="005C4806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18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70218E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20564F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70218E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Urč slovný druh po</w:t>
      </w:r>
      <w:r w:rsidR="004F3D95">
        <w:rPr>
          <w:rFonts w:ascii="Times New Roman" w:hAnsi="Times New Roman" w:cs="Times New Roman"/>
          <w:b/>
          <w:sz w:val="24"/>
          <w:szCs w:val="24"/>
          <w:u w:val="single"/>
        </w:rPr>
        <w:t xml:space="preserve">dčiarknutých slov: </w:t>
      </w:r>
    </w:p>
    <w:p w14:paraId="53F1B7A7" w14:textId="2D22F6B1" w:rsidR="0070218E" w:rsidRDefault="003C0F73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C0F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r w:rsidR="004F3D95" w:rsidRPr="004F3D95">
        <w:rPr>
          <w:rFonts w:ascii="Times New Roman" w:hAnsi="Times New Roman" w:cs="Times New Roman"/>
          <w:sz w:val="24"/>
          <w:szCs w:val="24"/>
        </w:rPr>
        <w:t>a)</w:t>
      </w:r>
      <w:r w:rsidR="004F3D9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F3D95" w:rsidRPr="004F3D95">
        <w:rPr>
          <w:rFonts w:ascii="Times New Roman" w:hAnsi="Times New Roman" w:cs="Times New Roman"/>
          <w:sz w:val="24"/>
          <w:szCs w:val="24"/>
          <w:u w:val="single"/>
        </w:rPr>
        <w:t xml:space="preserve">anglický </w:t>
      </w:r>
      <w:r w:rsidR="004F3D95" w:rsidRPr="004F3D95">
        <w:rPr>
          <w:rFonts w:ascii="Times New Roman" w:hAnsi="Times New Roman" w:cs="Times New Roman"/>
          <w:sz w:val="24"/>
          <w:szCs w:val="24"/>
        </w:rPr>
        <w:t xml:space="preserve">jazyk </w:t>
      </w:r>
      <w:r w:rsidR="004F3D95">
        <w:rPr>
          <w:rFonts w:ascii="Times New Roman" w:hAnsi="Times New Roman" w:cs="Times New Roman"/>
          <w:sz w:val="24"/>
          <w:szCs w:val="24"/>
        </w:rPr>
        <w:t>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</w:t>
      </w:r>
      <w:bookmarkStart w:id="0" w:name="_GoBack"/>
      <w:bookmarkEnd w:id="0"/>
    </w:p>
    <w:p w14:paraId="36D0D5AC" w14:textId="32E0C93A" w:rsidR="0070218E" w:rsidRPr="0070218E" w:rsidRDefault="004F3D95" w:rsidP="0020564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F3D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b) </w:t>
      </w:r>
      <w:r>
        <w:rPr>
          <w:rFonts w:ascii="Times New Roman" w:hAnsi="Times New Roman" w:cs="Times New Roman"/>
          <w:sz w:val="24"/>
          <w:szCs w:val="24"/>
        </w:rPr>
        <w:t xml:space="preserve">hovorí </w:t>
      </w:r>
      <w:r w:rsidRPr="004F3D95">
        <w:rPr>
          <w:rFonts w:ascii="Times New Roman" w:hAnsi="Times New Roman" w:cs="Times New Roman"/>
          <w:sz w:val="24"/>
          <w:szCs w:val="24"/>
          <w:u w:val="single"/>
        </w:rPr>
        <w:t>po anglicky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</w:t>
      </w:r>
    </w:p>
    <w:sectPr w:rsidR="0070218E" w:rsidRPr="0070218E" w:rsidSect="003C08E9">
      <w:pgSz w:w="11906" w:h="16838"/>
      <w:pgMar w:top="0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7130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8CA"/>
    <w:multiLevelType w:val="hybridMultilevel"/>
    <w:tmpl w:val="9C7E0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C5DCB"/>
    <w:multiLevelType w:val="hybridMultilevel"/>
    <w:tmpl w:val="8F02B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925DF"/>
    <w:multiLevelType w:val="hybridMultilevel"/>
    <w:tmpl w:val="2098B8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01"/>
    <w:rsid w:val="0007544D"/>
    <w:rsid w:val="000C5F47"/>
    <w:rsid w:val="000D4311"/>
    <w:rsid w:val="0012030B"/>
    <w:rsid w:val="0015160E"/>
    <w:rsid w:val="001519F2"/>
    <w:rsid w:val="0017037B"/>
    <w:rsid w:val="00173BC2"/>
    <w:rsid w:val="0020564F"/>
    <w:rsid w:val="002E7C32"/>
    <w:rsid w:val="003C08E9"/>
    <w:rsid w:val="003C0F73"/>
    <w:rsid w:val="0043052A"/>
    <w:rsid w:val="004454D4"/>
    <w:rsid w:val="004B1E59"/>
    <w:rsid w:val="004F3D95"/>
    <w:rsid w:val="00561872"/>
    <w:rsid w:val="005C4806"/>
    <w:rsid w:val="00601078"/>
    <w:rsid w:val="006F4FF5"/>
    <w:rsid w:val="0070218E"/>
    <w:rsid w:val="00790C34"/>
    <w:rsid w:val="00825535"/>
    <w:rsid w:val="008A251C"/>
    <w:rsid w:val="008B6123"/>
    <w:rsid w:val="008C2A9C"/>
    <w:rsid w:val="00925B3D"/>
    <w:rsid w:val="00931A16"/>
    <w:rsid w:val="00955497"/>
    <w:rsid w:val="009C1EB0"/>
    <w:rsid w:val="00A053BF"/>
    <w:rsid w:val="00AE2933"/>
    <w:rsid w:val="00B47434"/>
    <w:rsid w:val="00B85AD4"/>
    <w:rsid w:val="00BE6C09"/>
    <w:rsid w:val="00CF4343"/>
    <w:rsid w:val="00D00C8E"/>
    <w:rsid w:val="00D02013"/>
    <w:rsid w:val="00D77D6E"/>
    <w:rsid w:val="00E26D41"/>
    <w:rsid w:val="00F004BC"/>
    <w:rsid w:val="00F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3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53B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53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RF%20tercia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MORF tercia</Template>
  <TotalTime>10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ucitel</cp:lastModifiedBy>
  <cp:revision>17</cp:revision>
  <cp:lastPrinted>2023-05-02T05:29:00Z</cp:lastPrinted>
  <dcterms:created xsi:type="dcterms:W3CDTF">2023-05-15T18:58:00Z</dcterms:created>
  <dcterms:modified xsi:type="dcterms:W3CDTF">2023-05-16T06:02:00Z</dcterms:modified>
</cp:coreProperties>
</file>