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D9" w:rsidRPr="008B05F5" w:rsidRDefault="002B77D9">
      <w:pPr>
        <w:rPr>
          <w:rFonts w:ascii="Times New Roman" w:hAnsi="Times New Roman"/>
        </w:rPr>
      </w:pPr>
      <w:r w:rsidRPr="008B05F5">
        <w:rPr>
          <w:rFonts w:ascii="Times New Roman" w:hAnsi="Times New Roman"/>
          <w:sz w:val="28"/>
          <w:szCs w:val="28"/>
        </w:rPr>
        <w:tab/>
        <w:t>A </w:t>
      </w:r>
    </w:p>
    <w:p w:rsidR="002B77D9" w:rsidRPr="008B05F5" w:rsidRDefault="002B77D9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5.15pt;margin-top:15.3pt;width:267.95pt;height:147.2pt;z-index:251656192">
            <v:textbox>
              <w:txbxContent>
                <w:p w:rsidR="002B77D9" w:rsidRDefault="002B77D9"/>
                <w:p w:rsidR="002B77D9" w:rsidRPr="008B05F5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a.)Z bodu A do bodu D - __________________</w:t>
                  </w:r>
                </w:p>
                <w:p w:rsidR="002B77D9" w:rsidRPr="008B05F5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b.)Z bodu D do bodu A - __________________</w:t>
                  </w:r>
                </w:p>
                <w:p w:rsidR="002B77D9" w:rsidRPr="008B05F5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c.)z bodu C do bodu A - ___________________</w:t>
                  </w:r>
                </w:p>
                <w:p w:rsidR="002B77D9" w:rsidRPr="008B05F5" w:rsidRDefault="002B77D9" w:rsidP="00BC54BA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d.)z bodu B do bodu C - ___________________</w:t>
                  </w:r>
                </w:p>
              </w:txbxContent>
            </v:textbox>
          </v:shape>
        </w:pict>
      </w:r>
      <w:r w:rsidRPr="008B05F5">
        <w:rPr>
          <w:rFonts w:ascii="Times New Roman" w:hAnsi="Times New Roman"/>
        </w:rPr>
        <w:t>1.Urč azimut nasledujúcich bodov:</w:t>
      </w:r>
    </w:p>
    <w:p w:rsidR="002B77D9" w:rsidRDefault="002B77D9">
      <w:r>
        <w:rPr>
          <w:noProof/>
          <w:lang w:eastAsia="sk-SK"/>
        </w:rPr>
        <w:pict>
          <v:shape id="_x0000_s1027" type="#_x0000_t202" style="position:absolute;margin-left:16.4pt;margin-top:1.75pt;width:20.5pt;height:18.25pt;z-index:251652096">
            <v:textbox>
              <w:txbxContent>
                <w:p w:rsidR="002B77D9" w:rsidRDefault="002B77D9">
                  <w:r>
                    <w:t>A</w:t>
                  </w:r>
                </w:p>
              </w:txbxContent>
            </v:textbox>
          </v:shape>
        </w:pict>
      </w:r>
    </w:p>
    <w:p w:rsidR="002B77D9" w:rsidRDefault="002B77D9">
      <w:r>
        <w:rPr>
          <w:noProof/>
          <w:lang w:eastAsia="sk-SK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28" type="#_x0000_t119" style="position:absolute;margin-left:31.45pt;margin-top:8.75pt;width:124.4pt;height:84.8pt;rotation:1244553fd;z-index:251651072"/>
        </w:pict>
      </w:r>
    </w:p>
    <w:p w:rsidR="002B77D9" w:rsidRPr="008B05F5" w:rsidRDefault="002B77D9" w:rsidP="008B05F5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5.05pt;margin-top:1.3pt;width:.45pt;height:100.85pt;flip:x;z-index:251663360" o:connectortype="straight"/>
        </w:pict>
      </w:r>
      <w:r>
        <w:rPr>
          <w:noProof/>
          <w:lang w:eastAsia="sk-SK"/>
        </w:rPr>
        <w:pict>
          <v:shape id="_x0000_s1030" type="#_x0000_t202" style="position:absolute;margin-left:170.15pt;margin-top:1.3pt;width:20.5pt;height:18.25pt;z-index:251654144">
            <v:textbox>
              <w:txbxContent>
                <w:p w:rsidR="002B77D9" w:rsidRDefault="002B77D9" w:rsidP="00BC54BA">
                  <w:r>
                    <w:t>C</w:t>
                  </w:r>
                </w:p>
              </w:txbxContent>
            </v:textbox>
          </v:shape>
        </w:pict>
      </w:r>
    </w:p>
    <w:p w:rsidR="002B77D9" w:rsidRDefault="002B77D9" w:rsidP="008B05F5"/>
    <w:p w:rsidR="002B77D9" w:rsidRDefault="002B77D9" w:rsidP="008B05F5">
      <w:pPr>
        <w:jc w:val="right"/>
      </w:pPr>
      <w:r>
        <w:rPr>
          <w:noProof/>
          <w:lang w:eastAsia="sk-SK"/>
        </w:rPr>
        <w:pict>
          <v:shape id="_x0000_s1031" type="#_x0000_t202" style="position:absolute;left:0;text-align:left;margin-left:16.4pt;margin-top:7.8pt;width:20.5pt;height:18.25pt;z-index:251653120">
            <v:textbox>
              <w:txbxContent>
                <w:p w:rsidR="002B77D9" w:rsidRDefault="002B77D9" w:rsidP="00BC54BA">
                  <w:r>
                    <w:t>BB</w:t>
                  </w:r>
                </w:p>
              </w:txbxContent>
            </v:textbox>
          </v:shape>
        </w:pict>
      </w:r>
    </w:p>
    <w:p w:rsidR="002B77D9" w:rsidRDefault="002B77D9" w:rsidP="008B05F5">
      <w:pPr>
        <w:jc w:val="right"/>
      </w:pPr>
      <w:r>
        <w:rPr>
          <w:noProof/>
          <w:lang w:eastAsia="sk-SK"/>
        </w:rPr>
        <w:pict>
          <v:shape id="_x0000_s1032" type="#_x0000_t202" style="position:absolute;left:0;text-align:left;margin-left:118.05pt;margin-top:16.4pt;width:20.5pt;height:18.25pt;z-index:251655168">
            <v:textbox>
              <w:txbxContent>
                <w:p w:rsidR="002B77D9" w:rsidRDefault="002B77D9" w:rsidP="00BC54BA">
                  <w:r>
                    <w:t>D</w:t>
                  </w:r>
                </w:p>
              </w:txbxContent>
            </v:textbox>
          </v:shape>
        </w:pict>
      </w:r>
    </w:p>
    <w:p w:rsidR="002B77D9" w:rsidRDefault="002B77D9" w:rsidP="008B05F5">
      <w:pPr>
        <w:jc w:val="right"/>
      </w:pPr>
    </w:p>
    <w:p w:rsidR="002B77D9" w:rsidRPr="00FC6CE9" w:rsidRDefault="002B77D9" w:rsidP="002B643F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2B77D9" w:rsidRDefault="002B77D9" w:rsidP="002B643F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začala v bode označenom písmenom A. Z uvedeného bodu sa vybral pod azimutom 85°(v mape 3cm), tam si zaznač bod B. Z tohto bodu sa vybral bod azimutom 120°(</w:t>
      </w:r>
      <w:smartTag w:uri="urn:schemas-microsoft-com:office:smarttags" w:element="metricconverter">
        <w:smartTagPr>
          <w:attr w:name="ProductID" w:val="4 cm"/>
        </w:smartTagPr>
        <w:r>
          <w:rPr>
            <w:rFonts w:ascii="Times New Roman" w:hAnsi="Times New Roman"/>
          </w:rPr>
          <w:t>4 cm</w:t>
        </w:r>
      </w:smartTag>
      <w:r>
        <w:rPr>
          <w:rFonts w:ascii="Times New Roman" w:hAnsi="Times New Roman"/>
        </w:rPr>
        <w:t xml:space="preserve">). Tam si zaznač bod C. Z uvedeného bodu sa vybral pod azimutom 30° -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D. Z uvedeného bodu vyšiel pod azimutom 205° (v mape </w:t>
      </w:r>
      <w:smartTag w:uri="urn:schemas-microsoft-com:office:smarttags" w:element="metricconverter">
        <w:smartTagPr>
          <w:attr w:name="ProductID" w:val="3 cm"/>
        </w:smartTagPr>
        <w:r>
          <w:rPr>
            <w:rFonts w:ascii="Times New Roman" w:hAnsi="Times New Roman"/>
          </w:rPr>
          <w:t>3 cm</w:t>
        </w:r>
      </w:smartTag>
      <w:r>
        <w:rPr>
          <w:rFonts w:ascii="Times New Roman" w:hAnsi="Times New Roman"/>
        </w:rPr>
        <w:t>), tam si zaznač cieľ.</w:t>
      </w: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Default="002B77D9" w:rsidP="008B05F5">
      <w:pPr>
        <w:rPr>
          <w:rFonts w:ascii="Times New Roman" w:hAnsi="Times New Roman"/>
        </w:rPr>
      </w:pPr>
    </w:p>
    <w:p w:rsidR="002B77D9" w:rsidRPr="008B05F5" w:rsidRDefault="002B77D9" w:rsidP="002B643F">
      <w:pPr>
        <w:rPr>
          <w:rFonts w:ascii="Times New Roman" w:hAnsi="Times New Roman"/>
        </w:rPr>
      </w:pPr>
      <w:r w:rsidRPr="008B05F5">
        <w:rPr>
          <w:rFonts w:ascii="Times New Roman" w:hAnsi="Times New Roman"/>
          <w:sz w:val="28"/>
          <w:szCs w:val="28"/>
        </w:rPr>
        <w:tab/>
      </w:r>
      <w:r w:rsidRPr="008B05F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</w:t>
      </w:r>
      <w:r w:rsidRPr="008B05F5">
        <w:rPr>
          <w:rFonts w:ascii="Times New Roman" w:hAnsi="Times New Roman"/>
          <w:sz w:val="28"/>
          <w:szCs w:val="28"/>
        </w:rPr>
        <w:t> </w:t>
      </w:r>
    </w:p>
    <w:p w:rsidR="002B77D9" w:rsidRPr="008B05F5" w:rsidRDefault="002B77D9" w:rsidP="002B643F">
      <w:pPr>
        <w:rPr>
          <w:rFonts w:ascii="Times New Roman" w:hAnsi="Times New Roman"/>
        </w:rPr>
      </w:pPr>
      <w:r>
        <w:rPr>
          <w:noProof/>
          <w:lang w:eastAsia="sk-SK"/>
        </w:rPr>
        <w:pict>
          <v:shape id="_x0000_s1033" type="#_x0000_t202" style="position:absolute;margin-left:245.15pt;margin-top:15.3pt;width:267.95pt;height:147.2pt;z-index:251662336">
            <v:textbox>
              <w:txbxContent>
                <w:p w:rsidR="002B77D9" w:rsidRDefault="002B77D9" w:rsidP="002B643F"/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a.)Z bodu A do bodu D - __________________</w:t>
                  </w:r>
                </w:p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 xml:space="preserve">b.)Z bodu </w:t>
                  </w:r>
                  <w:r>
                    <w:rPr>
                      <w:rFonts w:ascii="Times New Roman" w:hAnsi="Times New Roman"/>
                    </w:rPr>
                    <w:t>A do bodu C</w:t>
                  </w:r>
                  <w:r w:rsidRPr="008B05F5">
                    <w:rPr>
                      <w:rFonts w:ascii="Times New Roman" w:hAnsi="Times New Roman"/>
                    </w:rPr>
                    <w:t xml:space="preserve"> - __________________</w:t>
                  </w:r>
                </w:p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c.)z bodu C do bodu A - ___________________</w:t>
                  </w:r>
                </w:p>
                <w:p w:rsidR="002B77D9" w:rsidRPr="008B05F5" w:rsidRDefault="002B77D9" w:rsidP="002B643F">
                  <w:pPr>
                    <w:ind w:left="360"/>
                    <w:rPr>
                      <w:rFonts w:ascii="Times New Roman" w:hAnsi="Times New Roman"/>
                    </w:rPr>
                  </w:pPr>
                  <w:r w:rsidRPr="008B05F5">
                    <w:rPr>
                      <w:rFonts w:ascii="Times New Roman" w:hAnsi="Times New Roman"/>
                    </w:rPr>
                    <w:t>d.)z bodu B do bodu C - ___________________</w:t>
                  </w:r>
                </w:p>
              </w:txbxContent>
            </v:textbox>
          </v:shape>
        </w:pict>
      </w:r>
      <w:r w:rsidRPr="008B05F5">
        <w:rPr>
          <w:rFonts w:ascii="Times New Roman" w:hAnsi="Times New Roman"/>
        </w:rPr>
        <w:t>1.Urč azimut nasledujúcich bodov:</w:t>
      </w:r>
    </w:p>
    <w:p w:rsidR="002B77D9" w:rsidRDefault="002B77D9" w:rsidP="002B643F">
      <w:r>
        <w:rPr>
          <w:noProof/>
          <w:lang w:eastAsia="sk-SK"/>
        </w:rPr>
        <w:pict>
          <v:shape id="_x0000_s1034" type="#_x0000_t202" style="position:absolute;margin-left:136.05pt;margin-top:21.35pt;width:20.5pt;height:18.25pt;z-index:251660288">
            <v:textbox>
              <w:txbxContent>
                <w:p w:rsidR="002B77D9" w:rsidRDefault="002B77D9" w:rsidP="002B643F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202" style="position:absolute;margin-left:12.3pt;margin-top:9.8pt;width:20.5pt;height:18.25pt;z-index:251658240">
            <v:textbox>
              <w:txbxContent>
                <w:p w:rsidR="002B77D9" w:rsidRDefault="002B77D9" w:rsidP="002B643F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6" type="#_x0000_t119" style="position:absolute;margin-left:31.45pt;margin-top:31.25pt;width:124.4pt;height:84.8pt;rotation:16807487fd;z-index:251657216"/>
        </w:pict>
      </w:r>
    </w:p>
    <w:p w:rsidR="002B77D9" w:rsidRDefault="002B77D9" w:rsidP="002B643F">
      <w:r>
        <w:rPr>
          <w:noProof/>
          <w:lang w:eastAsia="sk-SK"/>
        </w:rPr>
        <w:pict>
          <v:shape id="_x0000_s1037" type="#_x0000_t32" style="position:absolute;margin-left:-14.6pt;margin-top:8.65pt;width:.45pt;height:100.85pt;flip:x;z-index:251664384" o:connectortype="straight"/>
        </w:pict>
      </w:r>
    </w:p>
    <w:p w:rsidR="002B77D9" w:rsidRPr="008B05F5" w:rsidRDefault="002B77D9" w:rsidP="002B643F"/>
    <w:p w:rsidR="002B77D9" w:rsidRDefault="002B77D9" w:rsidP="002B643F"/>
    <w:p w:rsidR="002B77D9" w:rsidRDefault="002B77D9" w:rsidP="002B643F">
      <w:pPr>
        <w:jc w:val="right"/>
      </w:pPr>
      <w:r>
        <w:rPr>
          <w:noProof/>
          <w:lang w:eastAsia="sk-SK"/>
        </w:rPr>
        <w:pict>
          <v:shape id="_x0000_s1038" type="#_x0000_t202" style="position:absolute;left:0;text-align:left;margin-left:2in;margin-top:17.5pt;width:20.5pt;height:18.25pt;z-index:251661312">
            <v:textbox>
              <w:txbxContent>
                <w:p w:rsidR="002B77D9" w:rsidRDefault="002B77D9" w:rsidP="002B643F">
                  <w:r>
                    <w:t>D</w:t>
                  </w:r>
                </w:p>
              </w:txbxContent>
            </v:textbox>
          </v:shape>
        </w:pict>
      </w:r>
    </w:p>
    <w:p w:rsidR="002B77D9" w:rsidRDefault="002B77D9" w:rsidP="002B643F">
      <w:pPr>
        <w:jc w:val="right"/>
      </w:pPr>
      <w:r>
        <w:rPr>
          <w:noProof/>
          <w:lang w:eastAsia="sk-SK"/>
        </w:rPr>
        <w:pict>
          <v:shape id="_x0000_s1039" type="#_x0000_t202" style="position:absolute;left:0;text-align:left;margin-left:28.4pt;margin-top:19.5pt;width:20.5pt;height:18.25pt;z-index:251659264">
            <v:textbox>
              <w:txbxContent>
                <w:p w:rsidR="002B77D9" w:rsidRDefault="002B77D9" w:rsidP="002B643F">
                  <w:r>
                    <w:t>BB</w:t>
                  </w:r>
                </w:p>
              </w:txbxContent>
            </v:textbox>
          </v:shape>
        </w:pict>
      </w:r>
    </w:p>
    <w:p w:rsidR="002B77D9" w:rsidRDefault="002B77D9" w:rsidP="002B643F">
      <w:pPr>
        <w:jc w:val="right"/>
      </w:pPr>
    </w:p>
    <w:p w:rsidR="002B77D9" w:rsidRDefault="002B77D9" w:rsidP="002B643F">
      <w:pPr>
        <w:rPr>
          <w:rFonts w:ascii="Times New Roman" w:hAnsi="Times New Roman"/>
          <w:b/>
          <w:bCs/>
          <w:i/>
          <w:iCs/>
        </w:rPr>
      </w:pPr>
    </w:p>
    <w:p w:rsidR="002B77D9" w:rsidRDefault="002B77D9" w:rsidP="002B643F">
      <w:pPr>
        <w:rPr>
          <w:rFonts w:ascii="Times New Roman" w:hAnsi="Times New Roman"/>
          <w:b/>
          <w:bCs/>
          <w:i/>
          <w:iCs/>
        </w:rPr>
      </w:pPr>
    </w:p>
    <w:p w:rsidR="002B77D9" w:rsidRPr="00FC6CE9" w:rsidRDefault="002B77D9" w:rsidP="002B643F">
      <w:pPr>
        <w:rPr>
          <w:rFonts w:ascii="Times New Roman" w:hAnsi="Times New Roman"/>
          <w:b/>
          <w:bCs/>
          <w:i/>
          <w:iCs/>
        </w:rPr>
      </w:pPr>
      <w:r w:rsidRPr="00FC6CE9">
        <w:rPr>
          <w:rFonts w:ascii="Times New Roman" w:hAnsi="Times New Roman"/>
          <w:b/>
          <w:bCs/>
          <w:i/>
          <w:iCs/>
        </w:rPr>
        <w:t>2.Načrtni pochodovú trasu turistu:</w:t>
      </w:r>
    </w:p>
    <w:p w:rsidR="002B77D9" w:rsidRDefault="002B77D9" w:rsidP="002B643F">
      <w:pPr>
        <w:rPr>
          <w:rFonts w:ascii="Times New Roman" w:hAnsi="Times New Roman"/>
        </w:rPr>
      </w:pPr>
      <w:r>
        <w:rPr>
          <w:rFonts w:ascii="Times New Roman" w:hAnsi="Times New Roman"/>
        </w:rPr>
        <w:t>Trasa turistu začala v bode označenom písmenom A. Z uvedeného bodu sa vybral pod azimutom 45°(v mape 3cm), tam si zaznač bod B. Z tohto bodu sa vybral bod azimutom 80°(</w:t>
      </w:r>
      <w:smartTag w:uri="urn:schemas-microsoft-com:office:smarttags" w:element="metricconverter">
        <w:smartTagPr>
          <w:attr w:name="ProductID" w:val="4 cm"/>
        </w:smartTagPr>
        <w:r>
          <w:rPr>
            <w:rFonts w:ascii="Times New Roman" w:hAnsi="Times New Roman"/>
          </w:rPr>
          <w:t>4 cm</w:t>
        </w:r>
      </w:smartTag>
      <w:r>
        <w:rPr>
          <w:rFonts w:ascii="Times New Roman" w:hAnsi="Times New Roman"/>
        </w:rPr>
        <w:t xml:space="preserve">). Tam si zaznač bod C. Z uvedeného bodu sa vybral pod azimutom 135° - </w:t>
      </w:r>
      <w:smartTag w:uri="urn:schemas-microsoft-com:office:smarttags" w:element="metricconverter">
        <w:smartTagPr>
          <w:attr w:name="ProductID" w:val="5 cm"/>
        </w:smartTagPr>
        <w:r>
          <w:rPr>
            <w:rFonts w:ascii="Times New Roman" w:hAnsi="Times New Roman"/>
          </w:rPr>
          <w:t>5 cm</w:t>
        </w:r>
      </w:smartTag>
      <w:r>
        <w:rPr>
          <w:rFonts w:ascii="Times New Roman" w:hAnsi="Times New Roman"/>
        </w:rPr>
        <w:t xml:space="preserve"> do bodu D. Z uvedeného bodu vyšiel pod azimutom 235° (v mape </w:t>
      </w:r>
      <w:smartTag w:uri="urn:schemas-microsoft-com:office:smarttags" w:element="metricconverter">
        <w:smartTagPr>
          <w:attr w:name="ProductID" w:val="3 cm"/>
        </w:smartTagPr>
        <w:r>
          <w:rPr>
            <w:rFonts w:ascii="Times New Roman" w:hAnsi="Times New Roman"/>
          </w:rPr>
          <w:t>3 cm</w:t>
        </w:r>
      </w:smartTag>
      <w:r>
        <w:rPr>
          <w:rFonts w:ascii="Times New Roman" w:hAnsi="Times New Roman"/>
        </w:rPr>
        <w:t>), tam si zaznač cieľ.</w:t>
      </w:r>
    </w:p>
    <w:p w:rsidR="002B77D9" w:rsidRDefault="002B77D9" w:rsidP="008B05F5">
      <w:pPr>
        <w:rPr>
          <w:rFonts w:ascii="Times New Roman" w:hAnsi="Times New Roman"/>
        </w:rPr>
      </w:pPr>
    </w:p>
    <w:p w:rsidR="002B77D9" w:rsidRPr="008B05F5" w:rsidRDefault="002B77D9" w:rsidP="008B05F5">
      <w:pPr>
        <w:rPr>
          <w:rFonts w:ascii="Times New Roman" w:hAnsi="Times New Roman"/>
        </w:rPr>
      </w:pPr>
    </w:p>
    <w:sectPr w:rsidR="002B77D9" w:rsidRPr="008B05F5" w:rsidSect="005D1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4BFC"/>
    <w:multiLevelType w:val="hybridMultilevel"/>
    <w:tmpl w:val="7C3226CA"/>
    <w:lvl w:ilvl="0" w:tplc="22E4D434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1796"/>
    <w:rsid w:val="002B643F"/>
    <w:rsid w:val="002B77D9"/>
    <w:rsid w:val="00370228"/>
    <w:rsid w:val="003D2CC4"/>
    <w:rsid w:val="005D1796"/>
    <w:rsid w:val="008657A3"/>
    <w:rsid w:val="008B05F5"/>
    <w:rsid w:val="00BC54BA"/>
    <w:rsid w:val="00D2140C"/>
    <w:rsid w:val="00FC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0C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C54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2</Pages>
  <Words>130</Words>
  <Characters>743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6</cp:revision>
  <cp:lastPrinted>2002-01-01T00:07:00Z</cp:lastPrinted>
  <dcterms:created xsi:type="dcterms:W3CDTF">2023-05-14T08:09:00Z</dcterms:created>
  <dcterms:modified xsi:type="dcterms:W3CDTF">2002-01-01T00:20:00Z</dcterms:modified>
</cp:coreProperties>
</file>