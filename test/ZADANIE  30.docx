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E1" w:rsidRPr="00335D14" w:rsidRDefault="00D10FE1" w:rsidP="00F642F6">
      <w:pPr>
        <w:rPr>
          <w:u w:val="single"/>
        </w:rPr>
      </w:pPr>
      <w:r w:rsidRPr="00335D14">
        <w:rPr>
          <w:b/>
          <w:bCs/>
          <w:u w:val="single"/>
        </w:rPr>
        <w:t>ZADANIE 30</w:t>
      </w:r>
    </w:p>
    <w:p w:rsidR="00D10FE1" w:rsidRDefault="00D10FE1" w:rsidP="00335D14">
      <w:pPr>
        <w:spacing w:after="0"/>
        <w:jc w:val="both"/>
      </w:pPr>
      <w:r>
        <w:t xml:space="preserve">1. Téma lásky v slovenskej poézii 19. až 21. storočia. Do akej miery sa líši jej spracovanie </w:t>
      </w:r>
    </w:p>
    <w:p w:rsidR="00D10FE1" w:rsidRDefault="00D10FE1" w:rsidP="00335D14">
      <w:pPr>
        <w:spacing w:after="0"/>
        <w:jc w:val="both"/>
      </w:pPr>
      <w:r>
        <w:t xml:space="preserve">    v jednotlivých literárnych obdobiach. Pracujte s ukážkami. Zaraďte ukážky k literárnemu druhu, </w:t>
      </w:r>
    </w:p>
    <w:p w:rsidR="00D10FE1" w:rsidRDefault="00D10FE1" w:rsidP="00335D14">
      <w:pPr>
        <w:spacing w:after="0"/>
        <w:jc w:val="both"/>
      </w:pPr>
      <w:r>
        <w:t xml:space="preserve">   charakterizujte lyriku, vymenujte a bližšie špecifikujte najmenej tri lyrické žánre. Uveďte obrazné </w:t>
      </w:r>
    </w:p>
    <w:p w:rsidR="00D10FE1" w:rsidRDefault="00D10FE1" w:rsidP="00335D14">
      <w:pPr>
        <w:spacing w:after="0"/>
        <w:jc w:val="both"/>
      </w:pPr>
      <w:r>
        <w:t xml:space="preserve">    umelecké prostriedky, ktorými autori v ukážkach dosiahli umeleckú výpoveď. </w:t>
      </w:r>
    </w:p>
    <w:p w:rsidR="00D10FE1" w:rsidRDefault="00D10FE1" w:rsidP="00335D14">
      <w:pPr>
        <w:spacing w:after="0"/>
        <w:jc w:val="both"/>
      </w:pPr>
      <w:r>
        <w:t xml:space="preserve">2. Charakterizujte základné znaky a funkciu výkladového slohového postupu. Porovnajte výklad </w:t>
      </w:r>
    </w:p>
    <w:p w:rsidR="00D10FE1" w:rsidRDefault="00D10FE1" w:rsidP="00335D14">
      <w:pPr>
        <w:spacing w:after="0"/>
        <w:jc w:val="both"/>
      </w:pPr>
      <w:r>
        <w:t xml:space="preserve">    a úvahu. Uveďte najmenej dve komunikačné situácie, v ktorých sa uplatňuje výkladový slohový </w:t>
      </w:r>
    </w:p>
    <w:p w:rsidR="00D10FE1" w:rsidRDefault="00D10FE1" w:rsidP="00335D14">
      <w:pPr>
        <w:spacing w:after="0"/>
        <w:jc w:val="both"/>
      </w:pPr>
      <w:r>
        <w:t xml:space="preserve">    postup. Pripravte a predneste úvahu na tému </w:t>
      </w:r>
      <w:r>
        <w:rPr>
          <w:i/>
          <w:iCs/>
        </w:rPr>
        <w:t>Škola</w:t>
      </w:r>
      <w:r>
        <w:t xml:space="preserve"> (minimálne 8 viet).</w:t>
      </w:r>
    </w:p>
    <w:p w:rsidR="00D10FE1" w:rsidRDefault="00D10FE1" w:rsidP="00335D14">
      <w:pPr>
        <w:jc w:val="both"/>
      </w:pPr>
    </w:p>
    <w:p w:rsidR="00D10FE1" w:rsidRPr="00B50C3E" w:rsidRDefault="00D10FE1" w:rsidP="00335D14">
      <w:pPr>
        <w:spacing w:after="0"/>
        <w:rPr>
          <w:b/>
          <w:bCs/>
        </w:rPr>
      </w:pPr>
      <w:r>
        <w:rPr>
          <w:b/>
          <w:bCs/>
        </w:rPr>
        <w:t>Ukážka č. 1    Andrej</w:t>
      </w:r>
      <w:r w:rsidRPr="00B50C3E">
        <w:rPr>
          <w:b/>
          <w:bCs/>
        </w:rPr>
        <w:t xml:space="preserve"> Sládkovič</w:t>
      </w:r>
      <w:r>
        <w:rPr>
          <w:b/>
          <w:bCs/>
        </w:rPr>
        <w:t xml:space="preserve"> − </w:t>
      </w:r>
      <w:r w:rsidRPr="00B50C3E">
        <w:rPr>
          <w:b/>
          <w:bCs/>
        </w:rPr>
        <w:t xml:space="preserve"> </w:t>
      </w:r>
      <w:r w:rsidRPr="00EC6CAE">
        <w:rPr>
          <w:b/>
          <w:bCs/>
          <w:i/>
          <w:iCs/>
        </w:rPr>
        <w:t>Marína</w:t>
      </w:r>
      <w:r>
        <w:rPr>
          <w:b/>
          <w:bCs/>
        </w:rPr>
        <w:t xml:space="preserve"> (úryvok)</w:t>
      </w:r>
    </w:p>
    <w:p w:rsidR="00D10FE1" w:rsidRPr="00335D14" w:rsidRDefault="00D10FE1" w:rsidP="00AD78CA">
      <w:pPr>
        <w:rPr>
          <w:i/>
          <w:iCs/>
        </w:rPr>
      </w:pPr>
      <w:r w:rsidRPr="00335D14">
        <w:rPr>
          <w:i/>
          <w:iCs/>
        </w:rPr>
        <w:t xml:space="preserve">Možno mi tvojich úst sa odrieknuť,                                                                                                                     možno mi ruky nedostať,                                                                                                                       možno mi v diaľky žiaľne utieknuť,                                                                                                                            možno mi nemilým ostať,                                                                                                                                  možno mi ústam  smädom umierať,                                                                                                       možno mi žialiť v samote,                                                                                                                            možno mi život v púšťach zavierať,                                                                                                       možno mi nežiť v živote,                                                                                                                        možno mi seba samého zahubiť! –                                                                                                      nemožno mi ťa neľúbiť – </w:t>
      </w:r>
    </w:p>
    <w:p w:rsidR="00D10FE1" w:rsidRDefault="00D10FE1" w:rsidP="00F642F6"/>
    <w:p w:rsidR="00D10FE1" w:rsidRDefault="00D10FE1" w:rsidP="00335D14">
      <w:pPr>
        <w:spacing w:after="0"/>
        <w:rPr>
          <w:b/>
          <w:bCs/>
        </w:rPr>
      </w:pPr>
      <w:r>
        <w:rPr>
          <w:b/>
          <w:bCs/>
        </w:rPr>
        <w:t xml:space="preserve">Ukážka č. 2    Pavol Országh Hviezdoslav – </w:t>
      </w:r>
      <w:r>
        <w:rPr>
          <w:b/>
          <w:bCs/>
          <w:i/>
          <w:iCs/>
        </w:rPr>
        <w:t>Mňa kedys</w:t>
      </w:r>
      <w:r>
        <w:rPr>
          <w:rFonts w:ascii="Tahoma" w:hAnsi="Tahoma" w:cs="Tahoma"/>
          <w:b/>
          <w:bCs/>
          <w:i/>
          <w:iCs/>
        </w:rPr>
        <w:t xml:space="preserve">̕ </w:t>
      </w:r>
      <w:r>
        <w:rPr>
          <w:b/>
          <w:bCs/>
          <w:i/>
          <w:iCs/>
        </w:rPr>
        <w:t xml:space="preserve"> zvádzal svet  </w:t>
      </w:r>
      <w:r>
        <w:rPr>
          <w:b/>
          <w:bCs/>
        </w:rPr>
        <w:t>(úryvok)</w:t>
      </w:r>
    </w:p>
    <w:p w:rsidR="00D10FE1" w:rsidRPr="00335D14" w:rsidRDefault="00D10FE1" w:rsidP="00EC6CAE">
      <w:pPr>
        <w:rPr>
          <w:b/>
          <w:bCs/>
          <w:i/>
          <w:iCs/>
        </w:rPr>
      </w:pPr>
      <w:r w:rsidRPr="00335D14">
        <w:rPr>
          <w:i/>
          <w:iCs/>
        </w:rPr>
        <w:t>Mňa kedys</w:t>
      </w:r>
      <w:r w:rsidRPr="00335D14">
        <w:rPr>
          <w:rFonts w:ascii="Tahoma" w:hAnsi="Tahoma" w:cs="Tahoma"/>
          <w:i/>
          <w:iCs/>
        </w:rPr>
        <w:t>̕</w:t>
      </w:r>
      <w:r w:rsidRPr="00335D14">
        <w:rPr>
          <w:i/>
          <w:iCs/>
        </w:rPr>
        <w:t xml:space="preserve"> zvádzal svet, mi hovoriac:                                                                                                      Reč, ktorú z domu vieš, ó, jak je lichá!                                                                                                       jak biedny nástroj ona pre snem prác,                                                                                                       čo žitím srdca sú a duchu pýcha...                                                                                                                  Tak pohoď totú handru, odev vetchú,                                                                                                            do ktorej hriech je haliť pomysly,                                                                                                                   máš krídla, známe – no máš ich var</w:t>
      </w:r>
      <w:r w:rsidRPr="00335D14">
        <w:rPr>
          <w:rFonts w:ascii="Tahoma" w:hAnsi="Tahoma" w:cs="Tahoma"/>
          <w:i/>
          <w:iCs/>
        </w:rPr>
        <w:t>̕</w:t>
      </w:r>
      <w:r w:rsidRPr="00335D14">
        <w:rPr>
          <w:i/>
          <w:iCs/>
        </w:rPr>
        <w:t xml:space="preserve"> k letku?                                                                                              jak však, keď strapy tebou ovisly!?</w:t>
      </w:r>
      <w:r w:rsidRPr="00335D14">
        <w:rPr>
          <w:b/>
          <w:bCs/>
          <w:i/>
          <w:iCs/>
        </w:rPr>
        <w:t xml:space="preserve">    </w:t>
      </w:r>
    </w:p>
    <w:p w:rsidR="00D10FE1" w:rsidRPr="00335D14" w:rsidRDefault="00D10FE1" w:rsidP="00EC6CAE">
      <w:pPr>
        <w:spacing w:after="0" w:line="240" w:lineRule="auto"/>
        <w:rPr>
          <w:i/>
          <w:iCs/>
          <w:lang w:eastAsia="sk-SK"/>
        </w:rPr>
      </w:pPr>
    </w:p>
    <w:p w:rsidR="00D10FE1" w:rsidRPr="00335D14" w:rsidRDefault="00D10FE1" w:rsidP="00EC6CAE">
      <w:pPr>
        <w:spacing w:after="0" w:line="240" w:lineRule="auto"/>
        <w:rPr>
          <w:i/>
          <w:iCs/>
          <w:lang w:eastAsia="sk-SK"/>
        </w:rPr>
      </w:pPr>
      <w:r w:rsidRPr="00335D14">
        <w:rPr>
          <w:i/>
          <w:iCs/>
          <w:lang w:eastAsia="sk-SK"/>
        </w:rPr>
        <w:t>Ó, mojej matky reč je krásota,</w:t>
      </w:r>
      <w:r w:rsidRPr="00335D14">
        <w:rPr>
          <w:i/>
          <w:iCs/>
          <w:lang w:eastAsia="sk-SK"/>
        </w:rPr>
        <w:br/>
        <w:t>je milota, je rozkoš, láska svätá;</w:t>
      </w:r>
      <w:r w:rsidRPr="00335D14">
        <w:rPr>
          <w:i/>
          <w:iCs/>
          <w:lang w:eastAsia="sk-SK"/>
        </w:rPr>
        <w:br/>
        <w:t>je, vidím, cítim, celok života,</w:t>
      </w:r>
      <w:r w:rsidRPr="00335D14">
        <w:rPr>
          <w:i/>
          <w:iCs/>
          <w:lang w:eastAsia="sk-SK"/>
        </w:rPr>
        <w:br/>
        <w:t>môj pokrm dobrý, moja čaša zlatá</w:t>
      </w:r>
      <w:r w:rsidRPr="00335D14">
        <w:rPr>
          <w:i/>
          <w:iCs/>
          <w:lang w:eastAsia="sk-SK"/>
        </w:rPr>
        <w:br/>
        <w:t>a moja odev, ktorej neviem ceny…</w:t>
      </w:r>
      <w:r w:rsidRPr="00335D14">
        <w:rPr>
          <w:i/>
          <w:iCs/>
          <w:lang w:eastAsia="sk-SK"/>
        </w:rPr>
        <w:br/>
        <w:t>Buď požehnaný, kto sa pohodil</w:t>
      </w:r>
      <w:r w:rsidRPr="00335D14">
        <w:rPr>
          <w:i/>
          <w:iCs/>
          <w:lang w:eastAsia="sk-SK"/>
        </w:rPr>
        <w:br/>
        <w:t>v tom so mnou, trvá pritom nepremenný;</w:t>
      </w:r>
      <w:r w:rsidRPr="00335D14">
        <w:rPr>
          <w:i/>
          <w:iCs/>
          <w:lang w:eastAsia="sk-SK"/>
        </w:rPr>
        <w:br/>
        <w:t>buď kliaty, kto sa zaprel, odrodil…</w:t>
      </w:r>
    </w:p>
    <w:p w:rsidR="00D10FE1" w:rsidRPr="00335D14" w:rsidRDefault="00D10FE1" w:rsidP="00F642F6">
      <w:pPr>
        <w:rPr>
          <w:b/>
          <w:bCs/>
          <w:i/>
          <w:iCs/>
        </w:rPr>
      </w:pPr>
    </w:p>
    <w:p w:rsidR="00D10FE1" w:rsidRDefault="00D10FE1" w:rsidP="00F642F6">
      <w:pPr>
        <w:rPr>
          <w:b/>
          <w:bCs/>
        </w:rPr>
      </w:pPr>
    </w:p>
    <w:p w:rsidR="00D10FE1" w:rsidRDefault="00D10FE1" w:rsidP="00F642F6">
      <w:pPr>
        <w:rPr>
          <w:b/>
          <w:bCs/>
        </w:rPr>
      </w:pPr>
    </w:p>
    <w:p w:rsidR="00D10FE1" w:rsidRDefault="00D10FE1" w:rsidP="00335D14">
      <w:pPr>
        <w:spacing w:after="0"/>
        <w:rPr>
          <w:b/>
          <w:bCs/>
        </w:rPr>
      </w:pPr>
      <w:r>
        <w:rPr>
          <w:b/>
          <w:bCs/>
        </w:rPr>
        <w:t xml:space="preserve">Ukážka č. 3    Ján Smrek – </w:t>
      </w:r>
      <w:r w:rsidRPr="00EC6CAE">
        <w:rPr>
          <w:b/>
          <w:bCs/>
          <w:i/>
          <w:iCs/>
        </w:rPr>
        <w:t>Básnik a žena</w:t>
      </w:r>
      <w:r>
        <w:rPr>
          <w:b/>
          <w:bCs/>
        </w:rPr>
        <w:t xml:space="preserve">  (úryvok)</w:t>
      </w:r>
    </w:p>
    <w:p w:rsidR="00D10FE1" w:rsidRPr="00901F6D" w:rsidRDefault="00D10FE1" w:rsidP="00F642F6">
      <w:pPr>
        <w:rPr>
          <w:b/>
          <w:bCs/>
          <w:i/>
          <w:iCs/>
        </w:rPr>
      </w:pPr>
      <w:r w:rsidRPr="00901F6D">
        <w:rPr>
          <w:b/>
          <w:bCs/>
          <w:i/>
          <w:iCs/>
        </w:rPr>
        <w:t>Letná noc na vode</w:t>
      </w:r>
    </w:p>
    <w:p w:rsidR="00D10FE1" w:rsidRPr="00335D14" w:rsidRDefault="00D10FE1" w:rsidP="00F642F6">
      <w:pPr>
        <w:rPr>
          <w:i/>
          <w:iCs/>
        </w:rPr>
      </w:pPr>
      <w:r w:rsidRPr="00335D14">
        <w:rPr>
          <w:i/>
          <w:iCs/>
        </w:rPr>
        <w:t>Vy, moja krásna, vy ste mojou Toscou,                                                                                                    vás obsypať chcem lupeňami bozkov                                                                                                        tam na tom brehu. Tam váš pôvab božský                                                                                             oviniem stuhou zamatovej trávy                                                                                                          a uložím ho nežne vedľa seba                                                                                                                  pri jagote hviezd vysokého neba.                                                                                                     Začieram veslom, drahá. Breh nás zdraví...</w:t>
      </w:r>
    </w:p>
    <w:p w:rsidR="00D10FE1" w:rsidRDefault="00D10FE1" w:rsidP="00F642F6"/>
    <w:p w:rsidR="00D10FE1" w:rsidRDefault="00D10FE1" w:rsidP="00335D14">
      <w:pPr>
        <w:spacing w:after="0"/>
        <w:rPr>
          <w:b/>
          <w:bCs/>
        </w:rPr>
      </w:pPr>
      <w:r>
        <w:rPr>
          <w:b/>
          <w:bCs/>
        </w:rPr>
        <w:t xml:space="preserve">Ukážka č. 4    Miroslav Válek – </w:t>
      </w:r>
      <w:r>
        <w:rPr>
          <w:b/>
          <w:bCs/>
          <w:i/>
          <w:iCs/>
        </w:rPr>
        <w:t xml:space="preserve">Jesenná láska  </w:t>
      </w:r>
      <w:r>
        <w:rPr>
          <w:b/>
          <w:bCs/>
        </w:rPr>
        <w:t>(úryvok)</w:t>
      </w:r>
    </w:p>
    <w:p w:rsidR="00D10FE1" w:rsidRPr="00335D14" w:rsidRDefault="00D10FE1" w:rsidP="00F642F6">
      <w:pPr>
        <w:rPr>
          <w:i/>
          <w:iCs/>
        </w:rPr>
      </w:pPr>
      <w:r w:rsidRPr="00335D14">
        <w:rPr>
          <w:i/>
          <w:iCs/>
        </w:rPr>
        <w:t>Láska je strašne bohatá, láska tá všetko sľúbi,                                                                                              no ten, čo ľúbil, sklamal sa a ten, čo sklamal, ľúbi.                                                                                  Prach dlhých, smutných letných dní na staré lístie padá,                                                                      poznala príliš neskoro, ako ho mala rada.</w:t>
      </w:r>
    </w:p>
    <w:p w:rsidR="00D10FE1" w:rsidRPr="00335D14" w:rsidRDefault="00D10FE1" w:rsidP="00F642F6">
      <w:pPr>
        <w:rPr>
          <w:i/>
          <w:iCs/>
        </w:rPr>
      </w:pPr>
    </w:p>
    <w:p w:rsidR="00D10FE1" w:rsidRDefault="00D10FE1" w:rsidP="00335D14">
      <w:pPr>
        <w:spacing w:after="0"/>
      </w:pPr>
      <w:r>
        <w:rPr>
          <w:b/>
          <w:bCs/>
        </w:rPr>
        <w:t xml:space="preserve">Ukážka č. 5     IMT Smile  -  </w:t>
      </w:r>
      <w:r>
        <w:rPr>
          <w:b/>
          <w:bCs/>
          <w:i/>
          <w:iCs/>
        </w:rPr>
        <w:t xml:space="preserve">Opri sa o mňa      </w:t>
      </w:r>
      <w:r>
        <w:rPr>
          <w:b/>
          <w:bCs/>
        </w:rPr>
        <w:t>text: Ivan Tásler</w:t>
      </w:r>
    </w:p>
    <w:p w:rsidR="00D10FE1" w:rsidRPr="00335D14" w:rsidRDefault="00D10FE1" w:rsidP="00F642F6">
      <w:pPr>
        <w:rPr>
          <w:i/>
          <w:iCs/>
        </w:rPr>
      </w:pPr>
      <w:r w:rsidRPr="00335D14">
        <w:rPr>
          <w:i/>
          <w:iCs/>
        </w:rPr>
        <w:t xml:space="preserve">Opri sa o mňa, bude ti dobre,                                                                                                             svet bude krásny a nebo modré.                                                                                                               Opri sa o mňa, zabudneš na to,                                                                                                                                   že občas býva na cestách blato. </w:t>
      </w:r>
    </w:p>
    <w:p w:rsidR="00D10FE1" w:rsidRPr="00335D14" w:rsidRDefault="00D10FE1" w:rsidP="00F642F6">
      <w:pPr>
        <w:rPr>
          <w:i/>
          <w:iCs/>
        </w:rPr>
      </w:pPr>
      <w:r w:rsidRPr="00335D14">
        <w:rPr>
          <w:i/>
          <w:iCs/>
        </w:rPr>
        <w:t>ref.: Človeku je vtedy dobre, keď sa má o koho oprieť.</w:t>
      </w:r>
    </w:p>
    <w:p w:rsidR="00D10FE1" w:rsidRPr="00335D14" w:rsidRDefault="00D10FE1" w:rsidP="00F642F6">
      <w:pPr>
        <w:rPr>
          <w:b/>
          <w:bCs/>
          <w:i/>
          <w:iCs/>
        </w:rPr>
      </w:pPr>
      <w:r w:rsidRPr="00335D14">
        <w:rPr>
          <w:i/>
          <w:iCs/>
        </w:rPr>
        <w:t>Opri sa o mňa, to ozaj lieči,                                                                                                                    hodíš za seba všetky zlé veci.                                                                                                                       Počúvaj dobre, vravím ti vopred,                                                                                                             stále sa budeš môcť o mňa oprieť.</w:t>
      </w:r>
      <w:r w:rsidRPr="00335D14">
        <w:rPr>
          <w:b/>
          <w:bCs/>
          <w:i/>
          <w:iCs/>
        </w:rPr>
        <w:t xml:space="preserve">    </w:t>
      </w:r>
    </w:p>
    <w:p w:rsidR="00D10FE1" w:rsidRPr="00335D14" w:rsidRDefault="00D10FE1" w:rsidP="0005462A">
      <w:pPr>
        <w:rPr>
          <w:i/>
          <w:iCs/>
        </w:rPr>
      </w:pPr>
      <w:r w:rsidRPr="00335D14">
        <w:rPr>
          <w:i/>
          <w:iCs/>
        </w:rPr>
        <w:t>ref.: Človeku je vtedy dobre, keď sa má o koho oprieť.</w:t>
      </w:r>
    </w:p>
    <w:p w:rsidR="00D10FE1" w:rsidRPr="00335D14" w:rsidRDefault="00D10FE1" w:rsidP="00F642F6">
      <w:pPr>
        <w:rPr>
          <w:b/>
          <w:bCs/>
          <w:i/>
          <w:iCs/>
        </w:rPr>
      </w:pPr>
    </w:p>
    <w:p w:rsidR="00D10FE1" w:rsidRDefault="00D10FE1" w:rsidP="00F642F6">
      <w:pPr>
        <w:rPr>
          <w:b/>
          <w:bCs/>
        </w:rPr>
      </w:pPr>
    </w:p>
    <w:p w:rsidR="00D10FE1" w:rsidRPr="003B515C" w:rsidRDefault="00D10FE1" w:rsidP="00F642F6"/>
    <w:p w:rsidR="00D10FE1" w:rsidRDefault="00D10FE1" w:rsidP="00F642F6">
      <w:pPr>
        <w:rPr>
          <w:b/>
          <w:bCs/>
        </w:rPr>
      </w:pPr>
    </w:p>
    <w:p w:rsidR="00D10FE1" w:rsidRDefault="00D10FE1" w:rsidP="00F642F6">
      <w:pPr>
        <w:rPr>
          <w:b/>
          <w:bCs/>
        </w:rPr>
      </w:pPr>
    </w:p>
    <w:p w:rsidR="00D10FE1" w:rsidRDefault="00D10FE1" w:rsidP="00F642F6">
      <w:pPr>
        <w:rPr>
          <w:b/>
          <w:bCs/>
        </w:rPr>
      </w:pPr>
    </w:p>
    <w:p w:rsidR="00D10FE1" w:rsidRDefault="00D10FE1" w:rsidP="00F642F6">
      <w:pPr>
        <w:rPr>
          <w:b/>
          <w:bCs/>
        </w:rPr>
      </w:pPr>
    </w:p>
    <w:p w:rsidR="00D10FE1" w:rsidRPr="00CD0A1F" w:rsidRDefault="00D10FE1" w:rsidP="00F642F6">
      <w:r>
        <w:t xml:space="preserve"> </w:t>
      </w:r>
    </w:p>
    <w:p w:rsidR="00D10FE1" w:rsidRPr="00CD0A1F" w:rsidRDefault="00D10FE1" w:rsidP="00F642F6">
      <w:r>
        <w:t xml:space="preserve">                                                                          </w:t>
      </w:r>
    </w:p>
    <w:p w:rsidR="00D10FE1" w:rsidRDefault="00D10FE1" w:rsidP="00F642F6"/>
    <w:p w:rsidR="00D10FE1" w:rsidRDefault="00D10FE1" w:rsidP="00F642F6"/>
    <w:p w:rsidR="00D10FE1" w:rsidRDefault="00D10FE1" w:rsidP="00F642F6"/>
    <w:p w:rsidR="00D10FE1" w:rsidRDefault="00D10FE1" w:rsidP="00F642F6"/>
    <w:p w:rsidR="00D10FE1" w:rsidRPr="006864BC" w:rsidRDefault="00D10FE1" w:rsidP="00F642F6"/>
    <w:sectPr w:rsidR="00D10FE1" w:rsidRPr="006864BC" w:rsidSect="00F642F6">
      <w:pgSz w:w="11906" w:h="16838"/>
      <w:pgMar w:top="1134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42F6"/>
    <w:rsid w:val="00005626"/>
    <w:rsid w:val="0005462A"/>
    <w:rsid w:val="00054ED0"/>
    <w:rsid w:val="00082FE2"/>
    <w:rsid w:val="001454E4"/>
    <w:rsid w:val="00175CBC"/>
    <w:rsid w:val="00181665"/>
    <w:rsid w:val="001B6CD7"/>
    <w:rsid w:val="002519CE"/>
    <w:rsid w:val="002B2085"/>
    <w:rsid w:val="002C34E1"/>
    <w:rsid w:val="00335D14"/>
    <w:rsid w:val="00386BD8"/>
    <w:rsid w:val="003B515C"/>
    <w:rsid w:val="003C1840"/>
    <w:rsid w:val="0067244D"/>
    <w:rsid w:val="006864BC"/>
    <w:rsid w:val="006A32B2"/>
    <w:rsid w:val="00754C52"/>
    <w:rsid w:val="00814AEA"/>
    <w:rsid w:val="00886E41"/>
    <w:rsid w:val="00901F6D"/>
    <w:rsid w:val="00912576"/>
    <w:rsid w:val="00962FD1"/>
    <w:rsid w:val="009C55EC"/>
    <w:rsid w:val="00A7453C"/>
    <w:rsid w:val="00AA0ECC"/>
    <w:rsid w:val="00AD78CA"/>
    <w:rsid w:val="00B03A62"/>
    <w:rsid w:val="00B06A51"/>
    <w:rsid w:val="00B50C3E"/>
    <w:rsid w:val="00CD0A1F"/>
    <w:rsid w:val="00CD303A"/>
    <w:rsid w:val="00D10FE1"/>
    <w:rsid w:val="00D1567C"/>
    <w:rsid w:val="00E01D00"/>
    <w:rsid w:val="00E93B1E"/>
    <w:rsid w:val="00EA1C82"/>
    <w:rsid w:val="00EC6CAE"/>
    <w:rsid w:val="00F642F6"/>
    <w:rsid w:val="00F772E2"/>
    <w:rsid w:val="00FB7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C82"/>
    <w:pPr>
      <w:spacing w:after="200" w:line="276" w:lineRule="auto"/>
    </w:pPr>
    <w:rPr>
      <w:sz w:val="24"/>
      <w:szCs w:val="24"/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129</TotalTime>
  <Pages>3</Pages>
  <Words>905</Words>
  <Characters>5161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luddu</cp:lastModifiedBy>
  <cp:revision>17</cp:revision>
  <dcterms:created xsi:type="dcterms:W3CDTF">2012-03-02T18:39:00Z</dcterms:created>
  <dcterms:modified xsi:type="dcterms:W3CDTF">2012-03-22T13:27:00Z</dcterms:modified>
</cp:coreProperties>
</file>