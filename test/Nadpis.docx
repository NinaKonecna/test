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B0" w:rsidRDefault="00DB61B0">
      <w:pPr>
        <w:rPr>
          <w:rFonts w:ascii="Monotype Corsiva" w:hAnsi="Monotype Corsiva"/>
          <w:b/>
          <w:i/>
          <w:sz w:val="340"/>
          <w:szCs w:val="340"/>
        </w:rPr>
      </w:pPr>
      <w:r w:rsidRPr="00C703E5">
        <w:rPr>
          <w:rFonts w:ascii="Monotype Corsiva" w:hAnsi="Monotype Corsiva"/>
          <w:b/>
          <w:i/>
          <w:sz w:val="340"/>
          <w:szCs w:val="340"/>
        </w:rPr>
        <w:t>TÝŽDEŇ</w:t>
      </w:r>
    </w:p>
    <w:p w:rsidR="00DB61B0" w:rsidRPr="00C703E5" w:rsidRDefault="00DB61B0">
      <w:pPr>
        <w:rPr>
          <w:rFonts w:ascii="Monotype Corsiva" w:hAnsi="Monotype Corsiva"/>
          <w:b/>
          <w:i/>
          <w:sz w:val="340"/>
          <w:szCs w:val="340"/>
        </w:rPr>
      </w:pPr>
      <w:r w:rsidRPr="00B960E6">
        <w:rPr>
          <w:rFonts w:ascii="Century Gothic" w:hAnsi="Century Gothic" w:cs="Century Gothic"/>
          <w:b/>
          <w:i/>
          <w:sz w:val="340"/>
          <w:szCs w:val="340"/>
        </w:rPr>
        <w:sym w:font="Wingdings" w:char="F04A"/>
      </w:r>
      <w:r w:rsidRPr="00C703E5">
        <w:rPr>
          <w:rFonts w:ascii="Monotype Corsiva" w:hAnsi="Monotype Corsiva"/>
          <w:b/>
          <w:i/>
          <w:sz w:val="340"/>
          <w:szCs w:val="340"/>
        </w:rPr>
        <w:t xml:space="preserve"> </w:t>
      </w:r>
    </w:p>
    <w:p w:rsidR="00DB61B0" w:rsidRPr="00C703E5" w:rsidRDefault="00DB61B0">
      <w:pPr>
        <w:rPr>
          <w:rFonts w:ascii="Monotype Corsiva" w:hAnsi="Monotype Corsiva"/>
          <w:b/>
          <w:i/>
          <w:sz w:val="340"/>
          <w:szCs w:val="340"/>
        </w:rPr>
      </w:pPr>
      <w:r w:rsidRPr="00C703E5">
        <w:rPr>
          <w:rFonts w:ascii="Monotype Corsiva" w:hAnsi="Monotype Corsiva"/>
          <w:b/>
          <w:i/>
          <w:sz w:val="340"/>
          <w:szCs w:val="340"/>
        </w:rPr>
        <w:t>ALA KVINTA</w:t>
      </w:r>
    </w:p>
    <w:sectPr w:rsidR="00DB61B0" w:rsidRPr="00C703E5" w:rsidSect="00C703E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03E5"/>
    <w:rsid w:val="009F314F"/>
    <w:rsid w:val="00A677F8"/>
    <w:rsid w:val="00B960E6"/>
    <w:rsid w:val="00C703E5"/>
    <w:rsid w:val="00D333CB"/>
    <w:rsid w:val="00DB61B0"/>
    <w:rsid w:val="00E44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0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3</Words>
  <Characters>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4</cp:revision>
  <cp:lastPrinted>2001-12-31T23:27:00Z</cp:lastPrinted>
  <dcterms:created xsi:type="dcterms:W3CDTF">2022-10-03T17:02:00Z</dcterms:created>
  <dcterms:modified xsi:type="dcterms:W3CDTF">2001-12-31T23:28:00Z</dcterms:modified>
</cp:coreProperties>
</file>