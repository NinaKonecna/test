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2F" w:rsidRPr="00980209" w:rsidRDefault="006E232F">
      <w:pPr>
        <w:rPr>
          <w:rFonts w:ascii="Times New Roman" w:hAnsi="Times New Roman"/>
          <w:b/>
        </w:rPr>
      </w:pPr>
      <w:r w:rsidRPr="00980209">
        <w:rPr>
          <w:rFonts w:ascii="Times New Roman" w:hAnsi="Times New Roman"/>
          <w:b/>
        </w:rPr>
        <w:t>ZEMSKÝ POVRCH A MAPA</w:t>
      </w:r>
    </w:p>
    <w:p w:rsidR="006E232F" w:rsidRDefault="006E232F">
      <w:pPr>
        <w:rPr>
          <w:rFonts w:ascii="Times New Roman" w:hAnsi="Times New Roman"/>
        </w:rPr>
      </w:pPr>
      <w:r>
        <w:rPr>
          <w:rFonts w:ascii="Times New Roman" w:hAnsi="Times New Roman"/>
        </w:rPr>
        <w:t>Najstaršie mapové motívy pochádzajú z obdobia paleolitu. Pokrok v mapovaní Zeme nastal kvôli moreplavcom, ktorí objavovali svet. Vďaka vynájdeniu kníhtlače (Johann Gutenberg, 1443) začali vznikať prvé atlasy a glóbusy.</w:t>
      </w:r>
    </w:p>
    <w:p w:rsidR="006E232F" w:rsidRDefault="006E232F">
      <w:pPr>
        <w:rPr>
          <w:rFonts w:ascii="Times New Roman" w:hAnsi="Times New Roman"/>
        </w:rPr>
      </w:pPr>
      <w:r>
        <w:rPr>
          <w:rFonts w:ascii="Times New Roman" w:hAnsi="Times New Roman"/>
        </w:rPr>
        <w:t>Kartografia - __________________________________________________</w:t>
      </w:r>
    </w:p>
    <w:p w:rsidR="006E232F" w:rsidRDefault="006E232F">
      <w:pPr>
        <w:rPr>
          <w:rFonts w:ascii="Times New Roman" w:hAnsi="Times New Roman"/>
        </w:rPr>
      </w:pPr>
      <w:r>
        <w:rPr>
          <w:rFonts w:ascii="Times New Roman" w:hAnsi="Times New Roman"/>
        </w:rPr>
        <w:t>Mapa _____________________________________________________________</w:t>
      </w:r>
    </w:p>
    <w:p w:rsidR="006E232F" w:rsidRDefault="006E232F">
      <w:pPr>
        <w:rPr>
          <w:rFonts w:ascii="Times New Roman" w:hAnsi="Times New Roman"/>
        </w:rPr>
      </w:pPr>
      <w:r>
        <w:rPr>
          <w:rFonts w:ascii="Times New Roman" w:hAnsi="Times New Roman"/>
        </w:rPr>
        <w:t>Pri tvorbe mapy sa zemský povrch premietne na ___________________________</w:t>
      </w:r>
    </w:p>
    <w:p w:rsidR="006E232F" w:rsidRDefault="006E232F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____________________________.</w:t>
      </w:r>
    </w:p>
    <w:p w:rsidR="006E232F" w:rsidRDefault="006E232F">
      <w:pPr>
        <w:rPr>
          <w:rFonts w:ascii="Times New Roman" w:hAnsi="Times New Roman"/>
        </w:rPr>
      </w:pPr>
    </w:p>
    <w:p w:rsidR="006E232F" w:rsidRDefault="006E232F">
      <w:pPr>
        <w:rPr>
          <w:rFonts w:ascii="Times New Roman" w:hAnsi="Times New Roman"/>
        </w:rPr>
      </w:pPr>
    </w:p>
    <w:p w:rsidR="006E232F" w:rsidRDefault="006E232F">
      <w:pPr>
        <w:rPr>
          <w:rFonts w:ascii="Times New Roman" w:hAnsi="Times New Roman"/>
        </w:rPr>
      </w:pPr>
      <w:r>
        <w:rPr>
          <w:rFonts w:ascii="Times New Roman" w:hAnsi="Times New Roman"/>
        </w:rPr>
        <w:t>Za prvého SR kartografa je považovaný _________________________________.</w:t>
      </w:r>
    </w:p>
    <w:p w:rsidR="006E232F" w:rsidRDefault="006E232F">
      <w:pPr>
        <w:rPr>
          <w:rFonts w:ascii="Times New Roman" w:hAnsi="Times New Roman"/>
        </w:rPr>
      </w:pPr>
      <w:r>
        <w:rPr>
          <w:rFonts w:ascii="Times New Roman" w:hAnsi="Times New Roman"/>
        </w:rPr>
        <w:t>Mierka mapy ___________________________________________________</w:t>
      </w:r>
    </w:p>
    <w:p w:rsidR="006E232F" w:rsidRDefault="006E232F">
      <w:pPr>
        <w:rPr>
          <w:rFonts w:ascii="Times New Roman" w:hAnsi="Times New Roman"/>
        </w:rPr>
      </w:pPr>
      <w:r>
        <w:rPr>
          <w:rFonts w:ascii="Times New Roman" w:hAnsi="Times New Roman"/>
        </w:rPr>
        <w:t>-môže byť: a.) ________________________    b.) _________________________</w:t>
      </w:r>
    </w:p>
    <w:p w:rsidR="006E232F" w:rsidRDefault="006E232F">
      <w:pPr>
        <w:rPr>
          <w:rFonts w:ascii="Times New Roman" w:hAnsi="Times New Roman"/>
        </w:rPr>
      </w:pPr>
      <w:r>
        <w:rPr>
          <w:rFonts w:ascii="Times New Roman" w:hAnsi="Times New Roman"/>
        </w:rPr>
        <w:t>Mapy delíme podľa mierky na:</w:t>
      </w:r>
    </w:p>
    <w:p w:rsidR="006E232F" w:rsidRDefault="006E232F" w:rsidP="00B5209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Mapy ______________ mierok: ______________________________</w:t>
      </w:r>
    </w:p>
    <w:p w:rsidR="006E232F" w:rsidRDefault="006E232F" w:rsidP="00B5209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Mapy ______________mierok: _______________________________</w:t>
      </w:r>
    </w:p>
    <w:p w:rsidR="006E232F" w:rsidRDefault="006E232F" w:rsidP="00B5209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Mapy ______________mierok: _______________________________</w:t>
      </w:r>
    </w:p>
    <w:p w:rsidR="006E232F" w:rsidRDefault="006E232F" w:rsidP="00B5209D">
      <w:pPr>
        <w:ind w:left="705"/>
        <w:rPr>
          <w:rFonts w:ascii="Times New Roman" w:hAnsi="Times New Roman"/>
        </w:rPr>
      </w:pPr>
      <w:r>
        <w:rPr>
          <w:rFonts w:ascii="Times New Roman" w:hAnsi="Times New Roman"/>
        </w:rPr>
        <w:t>Plány: ______________________________________________________</w:t>
      </w:r>
    </w:p>
    <w:p w:rsidR="006E232F" w:rsidRDefault="006E232F" w:rsidP="00B5209D">
      <w:pPr>
        <w:rPr>
          <w:rFonts w:ascii="Times New Roman" w:hAnsi="Times New Roman"/>
        </w:rPr>
      </w:pPr>
      <w:r>
        <w:rPr>
          <w:rFonts w:ascii="Times New Roman" w:hAnsi="Times New Roman"/>
        </w:rPr>
        <w:t>Atlas: súbor _________________, autor 1.atlasu sveta _____________________</w:t>
      </w:r>
    </w:p>
    <w:p w:rsidR="006E232F" w:rsidRDefault="006E232F" w:rsidP="00B5209D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</w:t>
      </w:r>
    </w:p>
    <w:p w:rsidR="006E232F" w:rsidRDefault="006E232F" w:rsidP="00B5209D">
      <w:pPr>
        <w:rPr>
          <w:rFonts w:ascii="Times New Roman" w:hAnsi="Times New Roman"/>
        </w:rPr>
      </w:pPr>
      <w:r>
        <w:rPr>
          <w:rFonts w:ascii="Times New Roman" w:hAnsi="Times New Roman"/>
        </w:rPr>
        <w:t>Legenda __________________________________________________________</w:t>
      </w:r>
    </w:p>
    <w:p w:rsidR="006E232F" w:rsidRDefault="006E232F" w:rsidP="00B5209D">
      <w:pPr>
        <w:rPr>
          <w:rFonts w:ascii="Times New Roman" w:hAnsi="Times New Roman"/>
        </w:rPr>
      </w:pPr>
      <w:r>
        <w:rPr>
          <w:rFonts w:ascii="Times New Roman" w:hAnsi="Times New Roman"/>
        </w:rPr>
        <w:t>Čo musí obsahovať každá mapa???</w:t>
      </w:r>
    </w:p>
    <w:p w:rsidR="006E232F" w:rsidRDefault="006E232F" w:rsidP="00B5209D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</w:t>
      </w:r>
    </w:p>
    <w:p w:rsidR="006E232F" w:rsidRPr="00980209" w:rsidRDefault="006E232F" w:rsidP="009A1D3C">
      <w:pPr>
        <w:rPr>
          <w:rFonts w:ascii="Times New Roman" w:hAnsi="Times New Roman"/>
          <w:b/>
        </w:rPr>
      </w:pPr>
      <w:r w:rsidRPr="00980209">
        <w:rPr>
          <w:rFonts w:ascii="Times New Roman" w:hAnsi="Times New Roman"/>
          <w:b/>
        </w:rPr>
        <w:t>ZEMSKÝ POVRCH A MAPA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Najstaršie mapové motívy pochádzajú z obdobia paleolitu. Pokrok v mapovaní Zeme nastal kvôli moreplavcom, ktorí objavovali svet. Vďaka vynájdeniu kníhtlače (Johann Gutenberg, 1443) začali vznikať prvé atlasy a glóbusy.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Kartografia - __________________________________________________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Mapa _____________________________________________________________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Pri tvorbe mapy sa zemský povrch premietne na ___________________________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____________________________.</w:t>
      </w:r>
    </w:p>
    <w:p w:rsidR="006E232F" w:rsidRDefault="006E232F" w:rsidP="009A1D3C">
      <w:pPr>
        <w:rPr>
          <w:rFonts w:ascii="Times New Roman" w:hAnsi="Times New Roman"/>
        </w:rPr>
      </w:pPr>
    </w:p>
    <w:p w:rsidR="006E232F" w:rsidRDefault="006E232F" w:rsidP="009A1D3C">
      <w:pPr>
        <w:rPr>
          <w:rFonts w:ascii="Times New Roman" w:hAnsi="Times New Roman"/>
        </w:rPr>
      </w:pP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Za prvého SR kartografa je považovaný _________________________________.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Mierka mapy ___________________________________________________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-môže byť: a.) ________________________    b.) _________________________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Mapy delíme podľa mierky na:</w:t>
      </w:r>
    </w:p>
    <w:p w:rsidR="006E232F" w:rsidRDefault="006E232F" w:rsidP="009A1D3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Mapy ______________ mierok: ______________________________</w:t>
      </w:r>
    </w:p>
    <w:p w:rsidR="006E232F" w:rsidRDefault="006E232F" w:rsidP="009A1D3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Mapy ______________mierok: _______________________________</w:t>
      </w:r>
    </w:p>
    <w:p w:rsidR="006E232F" w:rsidRDefault="006E232F" w:rsidP="009A1D3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Mapy ______________mierok: _______________________________</w:t>
      </w:r>
    </w:p>
    <w:p w:rsidR="006E232F" w:rsidRDefault="006E232F" w:rsidP="009A1D3C">
      <w:pPr>
        <w:ind w:left="705"/>
        <w:rPr>
          <w:rFonts w:ascii="Times New Roman" w:hAnsi="Times New Roman"/>
        </w:rPr>
      </w:pPr>
      <w:r>
        <w:rPr>
          <w:rFonts w:ascii="Times New Roman" w:hAnsi="Times New Roman"/>
        </w:rPr>
        <w:t>Plány: ______________________________________________________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Atlas: súbor _________________, autor 1.atlasu sveta _____________________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Legenda __________________________________________________________</w:t>
      </w:r>
    </w:p>
    <w:p w:rsidR="006E232F" w:rsidRDefault="006E232F" w:rsidP="009A1D3C">
      <w:pPr>
        <w:rPr>
          <w:rFonts w:ascii="Times New Roman" w:hAnsi="Times New Roman"/>
        </w:rPr>
      </w:pPr>
      <w:r>
        <w:rPr>
          <w:rFonts w:ascii="Times New Roman" w:hAnsi="Times New Roman"/>
        </w:rPr>
        <w:t>Čo musí obsahovať každá mapa???</w:t>
      </w:r>
    </w:p>
    <w:p w:rsidR="006E232F" w:rsidRPr="00B5209D" w:rsidRDefault="006E232F" w:rsidP="00054D84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</w:t>
      </w:r>
    </w:p>
    <w:sectPr w:rsidR="006E232F" w:rsidRPr="00B5209D" w:rsidSect="002E304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07C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">
    <w:nsid w:val="52053DBC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">
    <w:nsid w:val="5E286A38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3045"/>
    <w:rsid w:val="00054D84"/>
    <w:rsid w:val="002A3855"/>
    <w:rsid w:val="002E3045"/>
    <w:rsid w:val="004C7791"/>
    <w:rsid w:val="006E232F"/>
    <w:rsid w:val="007524B4"/>
    <w:rsid w:val="007969D3"/>
    <w:rsid w:val="00980209"/>
    <w:rsid w:val="009A1D3C"/>
    <w:rsid w:val="00B505E2"/>
    <w:rsid w:val="00B5209D"/>
    <w:rsid w:val="00C01130"/>
    <w:rsid w:val="00D57B38"/>
    <w:rsid w:val="00F1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B3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52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366</Words>
  <Characters>2092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9</cp:revision>
  <cp:lastPrinted>2001-12-31T23:06:00Z</cp:lastPrinted>
  <dcterms:created xsi:type="dcterms:W3CDTF">2017-09-25T16:48:00Z</dcterms:created>
  <dcterms:modified xsi:type="dcterms:W3CDTF">2001-12-31T23:07:00Z</dcterms:modified>
</cp:coreProperties>
</file>