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99A" w:rsidRPr="00FB5F2A" w:rsidRDefault="0079399A">
      <w:pPr>
        <w:rPr>
          <w:rFonts w:ascii="Times New Roman" w:hAnsi="Times New Roman"/>
          <w:b/>
          <w:u w:val="single"/>
        </w:rPr>
      </w:pPr>
      <w:r w:rsidRPr="00FB5F2A">
        <w:rPr>
          <w:rFonts w:ascii="Times New Roman" w:hAnsi="Times New Roman"/>
          <w:b/>
          <w:u w:val="single"/>
        </w:rPr>
        <w:t>GPS (Global positioning system)</w:t>
      </w:r>
    </w:p>
    <w:p w:rsidR="0079399A" w:rsidRPr="00FB5F2A" w:rsidRDefault="0079399A" w:rsidP="00FB5F2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B5F2A">
        <w:rPr>
          <w:rFonts w:ascii="Times New Roman" w:hAnsi="Times New Roman"/>
        </w:rPr>
        <w:t>Vznikol ako vojenský družicový navigačný systém armády USA</w:t>
      </w:r>
    </w:p>
    <w:p w:rsidR="0079399A" w:rsidRPr="00FB5F2A" w:rsidRDefault="0079399A" w:rsidP="00FB5F2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B5F2A">
        <w:rPr>
          <w:rFonts w:ascii="Times New Roman" w:hAnsi="Times New Roman"/>
        </w:rPr>
        <w:t>Tvoria ho</w:t>
      </w:r>
      <w:r w:rsidRPr="00FB5F2A">
        <w:rPr>
          <w:rFonts w:ascii="Times New Roman" w:hAnsi="Times New Roman"/>
          <w:b/>
          <w:i/>
        </w:rPr>
        <w:t xml:space="preserve"> 3 segmenty </w:t>
      </w:r>
      <w:r w:rsidRPr="00FB5F2A">
        <w:rPr>
          <w:rFonts w:ascii="Times New Roman" w:hAnsi="Times New Roman"/>
        </w:rPr>
        <w:t>(časti):</w:t>
      </w:r>
    </w:p>
    <w:p w:rsidR="0079399A" w:rsidRPr="00FB5F2A" w:rsidRDefault="0079399A" w:rsidP="00FB5F2A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FB5F2A">
        <w:rPr>
          <w:rFonts w:ascii="Times New Roman" w:hAnsi="Times New Roman"/>
          <w:u w:val="single"/>
        </w:rPr>
        <w:t> kozmický</w:t>
      </w:r>
      <w:r w:rsidRPr="00FB5F2A">
        <w:rPr>
          <w:rFonts w:ascii="Times New Roman" w:hAnsi="Times New Roman"/>
        </w:rPr>
        <w:t xml:space="preserve"> – tvoria ho družice obiehajúce okolo Zeme</w:t>
      </w:r>
    </w:p>
    <w:p w:rsidR="0079399A" w:rsidRPr="00FB5F2A" w:rsidRDefault="0079399A" w:rsidP="00FB5F2A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FB5F2A">
        <w:rPr>
          <w:rFonts w:ascii="Times New Roman" w:hAnsi="Times New Roman"/>
          <w:u w:val="single"/>
        </w:rPr>
        <w:t> riadiaci</w:t>
      </w:r>
      <w:r w:rsidRPr="00FB5F2A">
        <w:rPr>
          <w:rFonts w:ascii="Times New Roman" w:hAnsi="Times New Roman"/>
        </w:rPr>
        <w:t xml:space="preserve"> – tvoria ho pozemné stanice</w:t>
      </w:r>
    </w:p>
    <w:p w:rsidR="0079399A" w:rsidRPr="00FB5F2A" w:rsidRDefault="0079399A" w:rsidP="00FB5F2A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FB5F2A">
        <w:rPr>
          <w:rFonts w:ascii="Times New Roman" w:hAnsi="Times New Roman"/>
        </w:rPr>
        <w:t> </w:t>
      </w:r>
      <w:r w:rsidRPr="00FB5F2A">
        <w:rPr>
          <w:rFonts w:ascii="Times New Roman" w:hAnsi="Times New Roman"/>
          <w:u w:val="single"/>
        </w:rPr>
        <w:t>používateľský</w:t>
      </w:r>
      <w:r w:rsidRPr="00FB5F2A">
        <w:rPr>
          <w:rFonts w:ascii="Times New Roman" w:hAnsi="Times New Roman"/>
        </w:rPr>
        <w:t xml:space="preserve"> – sú to mobilné prijímače</w:t>
      </w:r>
    </w:p>
    <w:p w:rsidR="0079399A" w:rsidRPr="00FB5F2A" w:rsidRDefault="0079399A" w:rsidP="00FB5F2A">
      <w:pPr>
        <w:ind w:left="1080"/>
        <w:rPr>
          <w:rFonts w:ascii="Times New Roman" w:hAnsi="Times New Roman"/>
        </w:rPr>
      </w:pPr>
      <w:r w:rsidRPr="00FB5F2A">
        <w:rPr>
          <w:rFonts w:ascii="Times New Roman" w:hAnsi="Times New Roman"/>
        </w:rPr>
        <w:t>Poznámka: Na určenie polohy treba prijať signál minimálne zo 4 družíc!!!</w:t>
      </w:r>
    </w:p>
    <w:p w:rsidR="0079399A" w:rsidRDefault="0079399A" w:rsidP="00FB5F2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B5F2A">
        <w:rPr>
          <w:rFonts w:ascii="Times New Roman" w:hAnsi="Times New Roman"/>
          <w:b/>
          <w:i/>
        </w:rPr>
        <w:t>Využitie:</w:t>
      </w:r>
      <w:r w:rsidRPr="00FB5F2A">
        <w:rPr>
          <w:rFonts w:ascii="Times New Roman" w:hAnsi="Times New Roman"/>
        </w:rPr>
        <w:t xml:space="preserve"> v leteckej doprave, v námorníctve, v doprave, v turistike a pri cestovaní ... </w:t>
      </w:r>
    </w:p>
    <w:p w:rsidR="0079399A" w:rsidRDefault="0079399A" w:rsidP="00121EE6">
      <w:pPr>
        <w:rPr>
          <w:rFonts w:ascii="Times New Roman" w:hAnsi="Times New Roman"/>
          <w:b/>
          <w:u w:val="single"/>
        </w:rPr>
      </w:pPr>
    </w:p>
    <w:p w:rsidR="0079399A" w:rsidRDefault="0079399A" w:rsidP="00121EE6">
      <w:pPr>
        <w:rPr>
          <w:rFonts w:ascii="Times New Roman" w:hAnsi="Times New Roman"/>
          <w:b/>
          <w:u w:val="single"/>
        </w:rPr>
      </w:pPr>
    </w:p>
    <w:p w:rsidR="0079399A" w:rsidRDefault="0079399A" w:rsidP="00121EE6">
      <w:pPr>
        <w:rPr>
          <w:rFonts w:ascii="Times New Roman" w:hAnsi="Times New Roman"/>
          <w:b/>
          <w:u w:val="single"/>
        </w:rPr>
      </w:pPr>
    </w:p>
    <w:p w:rsidR="0079399A" w:rsidRDefault="0079399A" w:rsidP="00121EE6">
      <w:pPr>
        <w:rPr>
          <w:rFonts w:ascii="Times New Roman" w:hAnsi="Times New Roman"/>
          <w:b/>
          <w:u w:val="single"/>
        </w:rPr>
      </w:pPr>
    </w:p>
    <w:p w:rsidR="0079399A" w:rsidRPr="00FB5F2A" w:rsidRDefault="0079399A" w:rsidP="00121EE6">
      <w:pPr>
        <w:rPr>
          <w:rFonts w:ascii="Times New Roman" w:hAnsi="Times New Roman"/>
          <w:b/>
          <w:u w:val="single"/>
        </w:rPr>
      </w:pPr>
      <w:r w:rsidRPr="00FB5F2A">
        <w:rPr>
          <w:rFonts w:ascii="Times New Roman" w:hAnsi="Times New Roman"/>
          <w:b/>
          <w:u w:val="single"/>
        </w:rPr>
        <w:t>GPS (Global positioning system)</w:t>
      </w:r>
    </w:p>
    <w:p w:rsidR="0079399A" w:rsidRPr="00FB5F2A" w:rsidRDefault="0079399A" w:rsidP="00121EE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B5F2A">
        <w:rPr>
          <w:rFonts w:ascii="Times New Roman" w:hAnsi="Times New Roman"/>
        </w:rPr>
        <w:t>Vznikol ako vojenský družicový navigačný systém armády USA</w:t>
      </w:r>
    </w:p>
    <w:p w:rsidR="0079399A" w:rsidRPr="00FB5F2A" w:rsidRDefault="0079399A" w:rsidP="00121EE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B5F2A">
        <w:rPr>
          <w:rFonts w:ascii="Times New Roman" w:hAnsi="Times New Roman"/>
        </w:rPr>
        <w:t>Tvoria ho</w:t>
      </w:r>
      <w:r w:rsidRPr="00FB5F2A">
        <w:rPr>
          <w:rFonts w:ascii="Times New Roman" w:hAnsi="Times New Roman"/>
          <w:b/>
          <w:i/>
        </w:rPr>
        <w:t xml:space="preserve"> 3 segmenty </w:t>
      </w:r>
      <w:r w:rsidRPr="00FB5F2A">
        <w:rPr>
          <w:rFonts w:ascii="Times New Roman" w:hAnsi="Times New Roman"/>
        </w:rPr>
        <w:t>(časti):</w:t>
      </w:r>
    </w:p>
    <w:p w:rsidR="0079399A" w:rsidRPr="00FB5F2A" w:rsidRDefault="0079399A" w:rsidP="00121EE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FB5F2A">
        <w:rPr>
          <w:rFonts w:ascii="Times New Roman" w:hAnsi="Times New Roman"/>
          <w:u w:val="single"/>
        </w:rPr>
        <w:t> kozmický</w:t>
      </w:r>
      <w:r w:rsidRPr="00FB5F2A">
        <w:rPr>
          <w:rFonts w:ascii="Times New Roman" w:hAnsi="Times New Roman"/>
        </w:rPr>
        <w:t xml:space="preserve"> – tvoria ho družice obiehajúce okolo Zeme</w:t>
      </w:r>
    </w:p>
    <w:p w:rsidR="0079399A" w:rsidRPr="00FB5F2A" w:rsidRDefault="0079399A" w:rsidP="00121EE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FB5F2A">
        <w:rPr>
          <w:rFonts w:ascii="Times New Roman" w:hAnsi="Times New Roman"/>
          <w:u w:val="single"/>
        </w:rPr>
        <w:t> riadiaci</w:t>
      </w:r>
      <w:r w:rsidRPr="00FB5F2A">
        <w:rPr>
          <w:rFonts w:ascii="Times New Roman" w:hAnsi="Times New Roman"/>
        </w:rPr>
        <w:t xml:space="preserve"> – tvoria ho pozemné stanice</w:t>
      </w:r>
    </w:p>
    <w:p w:rsidR="0079399A" w:rsidRPr="00FB5F2A" w:rsidRDefault="0079399A" w:rsidP="00121EE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FB5F2A">
        <w:rPr>
          <w:rFonts w:ascii="Times New Roman" w:hAnsi="Times New Roman"/>
        </w:rPr>
        <w:t> </w:t>
      </w:r>
      <w:r w:rsidRPr="00FB5F2A">
        <w:rPr>
          <w:rFonts w:ascii="Times New Roman" w:hAnsi="Times New Roman"/>
          <w:u w:val="single"/>
        </w:rPr>
        <w:t>používateľský</w:t>
      </w:r>
      <w:r w:rsidRPr="00FB5F2A">
        <w:rPr>
          <w:rFonts w:ascii="Times New Roman" w:hAnsi="Times New Roman"/>
        </w:rPr>
        <w:t xml:space="preserve"> – sú to mobilné prijímače</w:t>
      </w:r>
    </w:p>
    <w:p w:rsidR="0079399A" w:rsidRPr="00FB5F2A" w:rsidRDefault="0079399A" w:rsidP="00121EE6">
      <w:pPr>
        <w:ind w:left="1080"/>
        <w:rPr>
          <w:rFonts w:ascii="Times New Roman" w:hAnsi="Times New Roman"/>
        </w:rPr>
      </w:pPr>
      <w:r w:rsidRPr="00FB5F2A">
        <w:rPr>
          <w:rFonts w:ascii="Times New Roman" w:hAnsi="Times New Roman"/>
        </w:rPr>
        <w:t>Poznámka: Na určenie polohy treba prijať signál minimálne zo 4 družíc!!!</w:t>
      </w:r>
    </w:p>
    <w:p w:rsidR="0079399A" w:rsidRDefault="0079399A" w:rsidP="00121EE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B5F2A">
        <w:rPr>
          <w:rFonts w:ascii="Times New Roman" w:hAnsi="Times New Roman"/>
          <w:b/>
          <w:i/>
        </w:rPr>
        <w:t>Využitie:</w:t>
      </w:r>
      <w:r w:rsidRPr="00FB5F2A">
        <w:rPr>
          <w:rFonts w:ascii="Times New Roman" w:hAnsi="Times New Roman"/>
        </w:rPr>
        <w:t xml:space="preserve"> v leteckej doprave, v námorníctve, v doprave, v turistike a pri </w:t>
      </w:r>
      <w:r>
        <w:rPr>
          <w:rFonts w:ascii="Times New Roman" w:hAnsi="Times New Roman"/>
        </w:rPr>
        <w:t xml:space="preserve">cestovaní </w:t>
      </w:r>
    </w:p>
    <w:p w:rsidR="0079399A" w:rsidRDefault="0079399A" w:rsidP="00121EE6">
      <w:pPr>
        <w:rPr>
          <w:rFonts w:ascii="Times New Roman" w:hAnsi="Times New Roman"/>
        </w:rPr>
      </w:pPr>
    </w:p>
    <w:p w:rsidR="0079399A" w:rsidRDefault="0079399A" w:rsidP="00121EE6">
      <w:pPr>
        <w:rPr>
          <w:rFonts w:ascii="Times New Roman" w:hAnsi="Times New Roman"/>
        </w:rPr>
      </w:pPr>
    </w:p>
    <w:p w:rsidR="0079399A" w:rsidRPr="00FB5F2A" w:rsidRDefault="0079399A" w:rsidP="00121EE6">
      <w:pPr>
        <w:rPr>
          <w:rFonts w:ascii="Times New Roman" w:hAnsi="Times New Roman"/>
          <w:b/>
          <w:u w:val="single"/>
        </w:rPr>
      </w:pPr>
      <w:r w:rsidRPr="00FB5F2A">
        <w:rPr>
          <w:rFonts w:ascii="Times New Roman" w:hAnsi="Times New Roman"/>
          <w:b/>
          <w:u w:val="single"/>
        </w:rPr>
        <w:t>GPS (Global positioning system)</w:t>
      </w:r>
    </w:p>
    <w:p w:rsidR="0079399A" w:rsidRPr="00FB5F2A" w:rsidRDefault="0079399A" w:rsidP="00121EE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B5F2A">
        <w:rPr>
          <w:rFonts w:ascii="Times New Roman" w:hAnsi="Times New Roman"/>
        </w:rPr>
        <w:t>Vznikol ako vojenský družicový navigačný systém armády USA</w:t>
      </w:r>
    </w:p>
    <w:p w:rsidR="0079399A" w:rsidRPr="00FB5F2A" w:rsidRDefault="0079399A" w:rsidP="00121EE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B5F2A">
        <w:rPr>
          <w:rFonts w:ascii="Times New Roman" w:hAnsi="Times New Roman"/>
        </w:rPr>
        <w:t>Tvoria ho</w:t>
      </w:r>
      <w:r w:rsidRPr="00FB5F2A">
        <w:rPr>
          <w:rFonts w:ascii="Times New Roman" w:hAnsi="Times New Roman"/>
          <w:b/>
          <w:i/>
        </w:rPr>
        <w:t xml:space="preserve"> 3 segmenty </w:t>
      </w:r>
      <w:r w:rsidRPr="00FB5F2A">
        <w:rPr>
          <w:rFonts w:ascii="Times New Roman" w:hAnsi="Times New Roman"/>
        </w:rPr>
        <w:t>(časti):</w:t>
      </w:r>
    </w:p>
    <w:p w:rsidR="0079399A" w:rsidRPr="00FB5F2A" w:rsidRDefault="0079399A" w:rsidP="00121EE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FB5F2A">
        <w:rPr>
          <w:rFonts w:ascii="Times New Roman" w:hAnsi="Times New Roman"/>
          <w:u w:val="single"/>
        </w:rPr>
        <w:t> kozmický</w:t>
      </w:r>
      <w:r w:rsidRPr="00FB5F2A">
        <w:rPr>
          <w:rFonts w:ascii="Times New Roman" w:hAnsi="Times New Roman"/>
        </w:rPr>
        <w:t xml:space="preserve"> – tvoria ho družice obiehajúce okolo Zeme</w:t>
      </w:r>
    </w:p>
    <w:p w:rsidR="0079399A" w:rsidRPr="00FB5F2A" w:rsidRDefault="0079399A" w:rsidP="00121EE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FB5F2A">
        <w:rPr>
          <w:rFonts w:ascii="Times New Roman" w:hAnsi="Times New Roman"/>
          <w:u w:val="single"/>
        </w:rPr>
        <w:t> riadiaci</w:t>
      </w:r>
      <w:r w:rsidRPr="00FB5F2A">
        <w:rPr>
          <w:rFonts w:ascii="Times New Roman" w:hAnsi="Times New Roman"/>
        </w:rPr>
        <w:t xml:space="preserve"> – tvoria ho pozemné stanice</w:t>
      </w:r>
    </w:p>
    <w:p w:rsidR="0079399A" w:rsidRPr="00FB5F2A" w:rsidRDefault="0079399A" w:rsidP="00121EE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FB5F2A">
        <w:rPr>
          <w:rFonts w:ascii="Times New Roman" w:hAnsi="Times New Roman"/>
        </w:rPr>
        <w:t> </w:t>
      </w:r>
      <w:r w:rsidRPr="00FB5F2A">
        <w:rPr>
          <w:rFonts w:ascii="Times New Roman" w:hAnsi="Times New Roman"/>
          <w:u w:val="single"/>
        </w:rPr>
        <w:t>používateľský</w:t>
      </w:r>
      <w:r w:rsidRPr="00FB5F2A">
        <w:rPr>
          <w:rFonts w:ascii="Times New Roman" w:hAnsi="Times New Roman"/>
        </w:rPr>
        <w:t xml:space="preserve"> – sú to mobilné prijímače</w:t>
      </w:r>
    </w:p>
    <w:p w:rsidR="0079399A" w:rsidRPr="00FB5F2A" w:rsidRDefault="0079399A" w:rsidP="00121EE6">
      <w:pPr>
        <w:ind w:left="1080"/>
        <w:rPr>
          <w:rFonts w:ascii="Times New Roman" w:hAnsi="Times New Roman"/>
        </w:rPr>
      </w:pPr>
      <w:r w:rsidRPr="00FB5F2A">
        <w:rPr>
          <w:rFonts w:ascii="Times New Roman" w:hAnsi="Times New Roman"/>
        </w:rPr>
        <w:t>Poznámka: Na určenie polohy treba prijať signál minimálne zo 4 družíc!!!</w:t>
      </w:r>
    </w:p>
    <w:p w:rsidR="0079399A" w:rsidRDefault="0079399A" w:rsidP="00121EE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B5F2A">
        <w:rPr>
          <w:rFonts w:ascii="Times New Roman" w:hAnsi="Times New Roman"/>
          <w:b/>
          <w:i/>
        </w:rPr>
        <w:t>Využitie:</w:t>
      </w:r>
      <w:r w:rsidRPr="00FB5F2A">
        <w:rPr>
          <w:rFonts w:ascii="Times New Roman" w:hAnsi="Times New Roman"/>
        </w:rPr>
        <w:t xml:space="preserve"> v leteckej doprave, v námorníctve, v doprave, v turistike a pri cestovaní ... </w:t>
      </w:r>
    </w:p>
    <w:p w:rsidR="0079399A" w:rsidRDefault="0079399A" w:rsidP="00153067">
      <w:pPr>
        <w:pStyle w:val="ListParagraph"/>
        <w:rPr>
          <w:rFonts w:ascii="Times New Roman" w:hAnsi="Times New Roman"/>
        </w:rPr>
      </w:pPr>
    </w:p>
    <w:p w:rsidR="0079399A" w:rsidRDefault="0079399A" w:rsidP="00153067">
      <w:pPr>
        <w:pStyle w:val="ListParagraph"/>
        <w:rPr>
          <w:rFonts w:ascii="Times New Roman" w:hAnsi="Times New Roman"/>
        </w:rPr>
      </w:pPr>
    </w:p>
    <w:p w:rsidR="0079399A" w:rsidRDefault="0079399A" w:rsidP="00153067">
      <w:pPr>
        <w:pStyle w:val="ListParagraph"/>
        <w:rPr>
          <w:rFonts w:ascii="Times New Roman" w:hAnsi="Times New Roman"/>
        </w:rPr>
      </w:pPr>
    </w:p>
    <w:p w:rsidR="0079399A" w:rsidRDefault="0079399A" w:rsidP="00153067">
      <w:pPr>
        <w:pStyle w:val="ListParagraph"/>
        <w:rPr>
          <w:rFonts w:ascii="Times New Roman" w:hAnsi="Times New Roman"/>
        </w:rPr>
      </w:pPr>
    </w:p>
    <w:p w:rsidR="0079399A" w:rsidRDefault="0079399A" w:rsidP="00153067">
      <w:pPr>
        <w:pStyle w:val="ListParagraph"/>
        <w:rPr>
          <w:rFonts w:ascii="Times New Roman" w:hAnsi="Times New Roman"/>
        </w:rPr>
      </w:pPr>
    </w:p>
    <w:p w:rsidR="0079399A" w:rsidRDefault="0079399A" w:rsidP="00153067">
      <w:pPr>
        <w:pStyle w:val="ListParagraph"/>
        <w:rPr>
          <w:rFonts w:ascii="Times New Roman" w:hAnsi="Times New Roman"/>
        </w:rPr>
      </w:pPr>
    </w:p>
    <w:p w:rsidR="0079399A" w:rsidRPr="00FB5F2A" w:rsidRDefault="0079399A" w:rsidP="00153067">
      <w:pPr>
        <w:pStyle w:val="ListParagraph"/>
        <w:rPr>
          <w:rFonts w:ascii="Times New Roman" w:hAnsi="Times New Roman"/>
        </w:rPr>
      </w:pPr>
    </w:p>
    <w:p w:rsidR="0079399A" w:rsidRPr="00FB5F2A" w:rsidRDefault="0079399A" w:rsidP="00121EE6">
      <w:pPr>
        <w:rPr>
          <w:rFonts w:ascii="Times New Roman" w:hAnsi="Times New Roman"/>
          <w:b/>
          <w:u w:val="single"/>
        </w:rPr>
      </w:pPr>
      <w:r w:rsidRPr="00FB5F2A">
        <w:rPr>
          <w:rFonts w:ascii="Times New Roman" w:hAnsi="Times New Roman"/>
          <w:b/>
          <w:u w:val="single"/>
        </w:rPr>
        <w:t>GPS (Global positioning system)</w:t>
      </w:r>
    </w:p>
    <w:p w:rsidR="0079399A" w:rsidRPr="00FB5F2A" w:rsidRDefault="0079399A" w:rsidP="00121EE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B5F2A">
        <w:rPr>
          <w:rFonts w:ascii="Times New Roman" w:hAnsi="Times New Roman"/>
        </w:rPr>
        <w:t>Vznikol ako vojenský družicový navigačný systém armády USA</w:t>
      </w:r>
    </w:p>
    <w:p w:rsidR="0079399A" w:rsidRPr="00FB5F2A" w:rsidRDefault="0079399A" w:rsidP="00121EE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B5F2A">
        <w:rPr>
          <w:rFonts w:ascii="Times New Roman" w:hAnsi="Times New Roman"/>
        </w:rPr>
        <w:t>Tvoria ho</w:t>
      </w:r>
      <w:r w:rsidRPr="00FB5F2A">
        <w:rPr>
          <w:rFonts w:ascii="Times New Roman" w:hAnsi="Times New Roman"/>
          <w:b/>
          <w:i/>
        </w:rPr>
        <w:t xml:space="preserve"> 3 segmenty </w:t>
      </w:r>
      <w:r w:rsidRPr="00FB5F2A">
        <w:rPr>
          <w:rFonts w:ascii="Times New Roman" w:hAnsi="Times New Roman"/>
        </w:rPr>
        <w:t>(časti):</w:t>
      </w:r>
    </w:p>
    <w:p w:rsidR="0079399A" w:rsidRPr="00FB5F2A" w:rsidRDefault="0079399A" w:rsidP="00121EE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FB5F2A">
        <w:rPr>
          <w:rFonts w:ascii="Times New Roman" w:hAnsi="Times New Roman"/>
          <w:u w:val="single"/>
        </w:rPr>
        <w:t> kozmický</w:t>
      </w:r>
      <w:r w:rsidRPr="00FB5F2A">
        <w:rPr>
          <w:rFonts w:ascii="Times New Roman" w:hAnsi="Times New Roman"/>
        </w:rPr>
        <w:t xml:space="preserve"> – tvoria ho družice obiehajúce okolo Zeme</w:t>
      </w:r>
    </w:p>
    <w:p w:rsidR="0079399A" w:rsidRPr="00FB5F2A" w:rsidRDefault="0079399A" w:rsidP="00121EE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FB5F2A">
        <w:rPr>
          <w:rFonts w:ascii="Times New Roman" w:hAnsi="Times New Roman"/>
          <w:u w:val="single"/>
        </w:rPr>
        <w:t> riadiaci</w:t>
      </w:r>
      <w:r w:rsidRPr="00FB5F2A">
        <w:rPr>
          <w:rFonts w:ascii="Times New Roman" w:hAnsi="Times New Roman"/>
        </w:rPr>
        <w:t xml:space="preserve"> – tvoria ho pozemné stanice</w:t>
      </w:r>
    </w:p>
    <w:p w:rsidR="0079399A" w:rsidRPr="00FB5F2A" w:rsidRDefault="0079399A" w:rsidP="00121EE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FB5F2A">
        <w:rPr>
          <w:rFonts w:ascii="Times New Roman" w:hAnsi="Times New Roman"/>
        </w:rPr>
        <w:t> </w:t>
      </w:r>
      <w:r w:rsidRPr="00FB5F2A">
        <w:rPr>
          <w:rFonts w:ascii="Times New Roman" w:hAnsi="Times New Roman"/>
          <w:u w:val="single"/>
        </w:rPr>
        <w:t>používateľský</w:t>
      </w:r>
      <w:r w:rsidRPr="00FB5F2A">
        <w:rPr>
          <w:rFonts w:ascii="Times New Roman" w:hAnsi="Times New Roman"/>
        </w:rPr>
        <w:t xml:space="preserve"> – sú to mobilné prijímače</w:t>
      </w:r>
    </w:p>
    <w:p w:rsidR="0079399A" w:rsidRPr="00FB5F2A" w:rsidRDefault="0079399A" w:rsidP="00121EE6">
      <w:pPr>
        <w:ind w:left="1080"/>
        <w:rPr>
          <w:rFonts w:ascii="Times New Roman" w:hAnsi="Times New Roman"/>
        </w:rPr>
      </w:pPr>
      <w:r w:rsidRPr="00FB5F2A">
        <w:rPr>
          <w:rFonts w:ascii="Times New Roman" w:hAnsi="Times New Roman"/>
        </w:rPr>
        <w:t>Poznámka: Na určenie polohy treba prijať signál minimálne zo 4 družíc!!!</w:t>
      </w:r>
    </w:p>
    <w:p w:rsidR="0079399A" w:rsidRPr="00FB5F2A" w:rsidRDefault="0079399A" w:rsidP="00121EE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B5F2A">
        <w:rPr>
          <w:rFonts w:ascii="Times New Roman" w:hAnsi="Times New Roman"/>
          <w:b/>
          <w:i/>
        </w:rPr>
        <w:t>Využitie:</w:t>
      </w:r>
      <w:r w:rsidRPr="00FB5F2A">
        <w:rPr>
          <w:rFonts w:ascii="Times New Roman" w:hAnsi="Times New Roman"/>
        </w:rPr>
        <w:t xml:space="preserve"> v leteckej doprave, v námorníctve, v doprave, v turistike a pri cestovaní ... </w:t>
      </w:r>
    </w:p>
    <w:p w:rsidR="0079399A" w:rsidRPr="00121EE6" w:rsidRDefault="0079399A" w:rsidP="00121EE6">
      <w:pPr>
        <w:rPr>
          <w:rFonts w:ascii="Times New Roman" w:hAnsi="Times New Roman"/>
        </w:rPr>
      </w:pPr>
    </w:p>
    <w:sectPr w:rsidR="0079399A" w:rsidRPr="00121EE6" w:rsidSect="00FB5F2A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A68E7"/>
    <w:multiLevelType w:val="hybridMultilevel"/>
    <w:tmpl w:val="D89EACA8"/>
    <w:lvl w:ilvl="0" w:tplc="AF82A372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5F2A"/>
    <w:rsid w:val="00121EE6"/>
    <w:rsid w:val="00153067"/>
    <w:rsid w:val="004B577E"/>
    <w:rsid w:val="0079399A"/>
    <w:rsid w:val="007F34F8"/>
    <w:rsid w:val="00FB5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7E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B5F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1</Pages>
  <Words>248</Words>
  <Characters>1418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4</cp:revision>
  <cp:lastPrinted>2001-12-31T23:41:00Z</cp:lastPrinted>
  <dcterms:created xsi:type="dcterms:W3CDTF">2017-09-25T16:42:00Z</dcterms:created>
  <dcterms:modified xsi:type="dcterms:W3CDTF">2001-12-31T23:41:00Z</dcterms:modified>
</cp:coreProperties>
</file>