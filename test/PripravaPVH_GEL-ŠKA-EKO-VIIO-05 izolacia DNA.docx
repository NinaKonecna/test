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7462D8">
        <w:t>0</w:t>
      </w:r>
      <w:r w:rsidR="009A73E8"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1003A8" w:rsidP="009A73E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A73E8">
              <w:rPr>
                <w:b/>
                <w:bCs/>
              </w:rPr>
              <w:t>6</w:t>
            </w:r>
            <w:r w:rsidR="00B219AB">
              <w:rPr>
                <w:b/>
                <w:bCs/>
              </w:rPr>
              <w:t>.12.2014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III.A</w:t>
            </w:r>
            <w:r w:rsidR="00CC2B04">
              <w:rPr>
                <w:b/>
                <w:bCs/>
              </w:rPr>
              <w:t>/VII.O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CC2B04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Praktikum z biológie a ekológie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CC2B04" w:rsidP="007054FE">
            <w:pPr>
              <w:rPr>
                <w:b/>
                <w:bCs/>
              </w:rPr>
            </w:pPr>
            <w:r w:rsidRPr="00CC2B04">
              <w:rPr>
                <w:rStyle w:val="Siln"/>
                <w:szCs w:val="20"/>
              </w:rPr>
              <w:t>Fyziológia rastlín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CC2B04" w:rsidP="00910449">
            <w:pPr>
              <w:rPr>
                <w:b/>
                <w:bCs/>
              </w:rPr>
            </w:pPr>
            <w:r w:rsidRPr="00B8639E">
              <w:rPr>
                <w:b/>
              </w:rPr>
              <w:t>Izolácia DNA z buniek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9E001B" w:rsidRPr="000C7F7E" w:rsidRDefault="009E001B" w:rsidP="009E001B">
            <w:pPr>
              <w:pStyle w:val="Odsekzoznamu"/>
              <w:numPr>
                <w:ilvl w:val="3"/>
                <w:numId w:val="22"/>
              </w:numPr>
              <w:spacing w:before="60" w:after="60"/>
              <w:ind w:left="594" w:hanging="28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vedieť realizovať praktické cvičenie podľa pracovného postupu,</w:t>
            </w:r>
          </w:p>
          <w:p w:rsidR="009E001B" w:rsidRPr="000C7F7E" w:rsidRDefault="009E001B" w:rsidP="009E001B">
            <w:pPr>
              <w:pStyle w:val="Odsekzoznamu"/>
              <w:numPr>
                <w:ilvl w:val="0"/>
                <w:numId w:val="25"/>
              </w:numPr>
              <w:tabs>
                <w:tab w:val="right" w:pos="8678"/>
              </w:tabs>
              <w:spacing w:before="60" w:after="60"/>
              <w:ind w:left="594" w:hanging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poznať význam DNA a jeho lokalizáciu v bunke,</w:t>
            </w:r>
          </w:p>
          <w:p w:rsidR="009E001B" w:rsidRPr="009E001B" w:rsidRDefault="009E001B" w:rsidP="009E001B">
            <w:pPr>
              <w:pStyle w:val="Odsekzoznamu"/>
              <w:numPr>
                <w:ilvl w:val="0"/>
                <w:numId w:val="22"/>
              </w:numPr>
              <w:spacing w:before="120" w:after="120"/>
              <w:ind w:left="594" w:hanging="283"/>
              <w:rPr>
                <w:b/>
                <w:bCs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vedieť vybrať vhodné chemické pomôcky potrebné k realizácii zadaného praktického cvičenia, </w:t>
            </w:r>
          </w:p>
          <w:p w:rsidR="009E001B" w:rsidRPr="009E001B" w:rsidRDefault="009E001B" w:rsidP="009E001B">
            <w:pPr>
              <w:pStyle w:val="Odsekzoznamu"/>
              <w:numPr>
                <w:ilvl w:val="0"/>
                <w:numId w:val="22"/>
              </w:numPr>
              <w:spacing w:before="120" w:after="120"/>
              <w:ind w:left="594" w:hanging="283"/>
              <w:rPr>
                <w:b/>
                <w:bCs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vedieť pracovať v skupinách a organizovať vlastnú prácu,</w:t>
            </w:r>
          </w:p>
          <w:p w:rsidR="009E001B" w:rsidRPr="009E001B" w:rsidRDefault="009E001B" w:rsidP="009E001B">
            <w:pPr>
              <w:pStyle w:val="Odsekzoznamu"/>
              <w:numPr>
                <w:ilvl w:val="0"/>
                <w:numId w:val="22"/>
              </w:numPr>
              <w:spacing w:before="120" w:after="120"/>
              <w:ind w:left="594" w:hanging="283"/>
              <w:rPr>
                <w:b/>
                <w:bCs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vedieť vytvoriť videozáznam s popisom o priebehu realizácie praktického cvičenia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9E001B" w:rsidRPr="00910449" w:rsidRDefault="009E001B" w:rsidP="009E001B">
            <w:pPr>
              <w:pStyle w:val="Odsekzoznamu"/>
              <w:numPr>
                <w:ilvl w:val="0"/>
                <w:numId w:val="22"/>
              </w:numPr>
              <w:spacing w:before="120" w:after="120"/>
              <w:ind w:left="594" w:hanging="283"/>
              <w:rPr>
                <w:b/>
                <w:bCs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vedieť správne a jasne sformulovať a zdokumentovať závery svojich pozorovaní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86115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E7776F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>VH 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92624B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Práca s interaktívnou </w:t>
            </w:r>
            <w:r w:rsidR="00E7776F">
              <w:rPr>
                <w:b/>
                <w:bCs/>
              </w:rPr>
              <w:t xml:space="preserve">prezentáciou a </w:t>
            </w:r>
            <w:r>
              <w:rPr>
                <w:b/>
                <w:bCs/>
              </w:rPr>
              <w:t>tabuľou, vysvetľovanie, metóda otázok a</w:t>
            </w:r>
            <w:r w:rsidR="00910449">
              <w:rPr>
                <w:b/>
                <w:bCs/>
              </w:rPr>
              <w:t> </w:t>
            </w:r>
            <w:r>
              <w:rPr>
                <w:b/>
                <w:bCs/>
              </w:rPr>
              <w:t>odpovedí</w:t>
            </w:r>
            <w:r w:rsidR="00910449">
              <w:rPr>
                <w:b/>
                <w:bCs/>
              </w:rPr>
              <w:t xml:space="preserve">, diskusia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1F6887" w:rsidP="00CC2B0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77586">
              <w:rPr>
                <w:b/>
                <w:bCs/>
              </w:rPr>
              <w:t xml:space="preserve">iológia, ekológia, </w:t>
            </w:r>
            <w:r w:rsidR="00CC2B04">
              <w:rPr>
                <w:b/>
                <w:bCs/>
              </w:rPr>
              <w:t>chémia, informatika</w:t>
            </w:r>
          </w:p>
        </w:tc>
      </w:tr>
      <w:tr w:rsidR="00D40621" w:rsidRPr="00CC2B04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FE320B" w:rsidRDefault="00FE320B" w:rsidP="00E7776F">
            <w:pPr>
              <w:rPr>
                <w:szCs w:val="20"/>
              </w:rPr>
            </w:pPr>
            <w:r w:rsidRPr="003E3117">
              <w:rPr>
                <w:rFonts w:asciiTheme="minorHAnsi" w:hAnsiTheme="minorHAnsi" w:cstheme="minorHAnsi"/>
                <w:sz w:val="20"/>
                <w:szCs w:val="20"/>
              </w:rPr>
              <w:t xml:space="preserve">Kamera, resp. </w:t>
            </w:r>
            <w:proofErr w:type="spellStart"/>
            <w:r w:rsidRPr="003E3117">
              <w:rPr>
                <w:rFonts w:asciiTheme="minorHAnsi" w:hAnsiTheme="minorHAnsi" w:cstheme="minorHAnsi"/>
                <w:sz w:val="20"/>
                <w:szCs w:val="20"/>
              </w:rPr>
              <w:t>videonahrávanie</w:t>
            </w:r>
            <w:proofErr w:type="spellEnd"/>
            <w:r w:rsidRPr="003E3117">
              <w:rPr>
                <w:rFonts w:asciiTheme="minorHAnsi" w:hAnsiTheme="minorHAnsi" w:cstheme="minorHAnsi"/>
                <w:sz w:val="20"/>
                <w:szCs w:val="20"/>
              </w:rPr>
              <w:t xml:space="preserve"> v mobilnom telefóne, digitálny fotoaparát, počítač</w:t>
            </w:r>
          </w:p>
          <w:p w:rsidR="00CC2B04" w:rsidRDefault="00CC2B04" w:rsidP="00E7776F">
            <w:pPr>
              <w:rPr>
                <w:szCs w:val="20"/>
              </w:rPr>
            </w:pPr>
            <w:r>
              <w:rPr>
                <w:szCs w:val="20"/>
              </w:rPr>
              <w:t xml:space="preserve">Metodický list </w:t>
            </w:r>
            <w:r w:rsidRPr="00CC2B04">
              <w:t>Izolácia DNA z buniek</w:t>
            </w:r>
            <w:r>
              <w:rPr>
                <w:szCs w:val="20"/>
              </w:rPr>
              <w:t xml:space="preserve"> súbor </w:t>
            </w:r>
            <w:proofErr w:type="spellStart"/>
            <w:r w:rsidRPr="00CC2B04">
              <w:rPr>
                <w:b/>
                <w:szCs w:val="20"/>
              </w:rPr>
              <w:t>súbor</w:t>
            </w:r>
            <w:proofErr w:type="spellEnd"/>
            <w:r w:rsidRPr="00CC2B04">
              <w:rPr>
                <w:b/>
                <w:szCs w:val="20"/>
              </w:rPr>
              <w:t xml:space="preserve"> GEL-ŠKA-EKO-IIIA-1</w:t>
            </w:r>
            <w:r>
              <w:rPr>
                <w:b/>
                <w:szCs w:val="20"/>
              </w:rPr>
              <w:t>2</w:t>
            </w:r>
          </w:p>
          <w:p w:rsidR="00D40621" w:rsidRPr="00CC2B04" w:rsidRDefault="00CC2B04" w:rsidP="00E7776F">
            <w:pPr>
              <w:rPr>
                <w:b/>
                <w:bCs/>
              </w:rPr>
            </w:pPr>
            <w:r w:rsidRPr="00CC2B04">
              <w:rPr>
                <w:szCs w:val="20"/>
              </w:rPr>
              <w:t>Protokol z praktického  cvičenia</w:t>
            </w:r>
            <w:r w:rsidRPr="00CC2B04">
              <w:rPr>
                <w:b/>
                <w:szCs w:val="20"/>
              </w:rPr>
              <w:t xml:space="preserve">  súbor GEL-ŠKA-EKO-IIIA-13</w:t>
            </w:r>
          </w:p>
        </w:tc>
      </w:tr>
    </w:tbl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7462D8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 min.</w:t>
            </w:r>
          </w:p>
          <w:p w:rsidR="007462D8" w:rsidRDefault="007462D8" w:rsidP="007054FE">
            <w:pPr>
              <w:rPr>
                <w:b/>
                <w:bCs/>
              </w:rPr>
            </w:pPr>
          </w:p>
          <w:p w:rsidR="007462D8" w:rsidRDefault="007462D8" w:rsidP="007054FE">
            <w:pPr>
              <w:rPr>
                <w:b/>
                <w:bCs/>
              </w:rPr>
            </w:pPr>
          </w:p>
          <w:p w:rsidR="007462D8" w:rsidRDefault="007462D8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35 min.</w:t>
            </w:r>
          </w:p>
          <w:p w:rsidR="007462D8" w:rsidRDefault="007462D8" w:rsidP="007054FE">
            <w:pPr>
              <w:rPr>
                <w:b/>
                <w:bCs/>
              </w:rPr>
            </w:pPr>
          </w:p>
          <w:p w:rsidR="007462D8" w:rsidRDefault="007462D8" w:rsidP="007054FE">
            <w:pPr>
              <w:rPr>
                <w:b/>
                <w:bCs/>
              </w:rPr>
            </w:pPr>
          </w:p>
          <w:p w:rsidR="007462D8" w:rsidRDefault="007462D8" w:rsidP="007054FE">
            <w:pPr>
              <w:rPr>
                <w:b/>
                <w:bCs/>
              </w:rPr>
            </w:pPr>
          </w:p>
          <w:p w:rsidR="007462D8" w:rsidRDefault="007462D8" w:rsidP="007054FE">
            <w:pPr>
              <w:rPr>
                <w:b/>
                <w:bCs/>
              </w:rPr>
            </w:pPr>
          </w:p>
          <w:p w:rsidR="007462D8" w:rsidRDefault="007462D8" w:rsidP="007054FE">
            <w:pPr>
              <w:rPr>
                <w:b/>
                <w:bCs/>
              </w:rPr>
            </w:pPr>
          </w:p>
          <w:p w:rsidR="007462D8" w:rsidRDefault="007462D8" w:rsidP="007054FE">
            <w:pPr>
              <w:rPr>
                <w:b/>
                <w:bCs/>
              </w:rPr>
            </w:pPr>
          </w:p>
          <w:p w:rsidR="007462D8" w:rsidRDefault="007462D8" w:rsidP="007054FE">
            <w:pPr>
              <w:rPr>
                <w:b/>
                <w:bCs/>
              </w:rPr>
            </w:pPr>
          </w:p>
          <w:p w:rsidR="007462D8" w:rsidRDefault="007462D8" w:rsidP="007054FE">
            <w:pPr>
              <w:rPr>
                <w:b/>
                <w:bCs/>
              </w:rPr>
            </w:pPr>
          </w:p>
          <w:p w:rsidR="007462D8" w:rsidRDefault="007462D8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3 min.</w:t>
            </w:r>
          </w:p>
          <w:p w:rsidR="007462D8" w:rsidRDefault="007462D8" w:rsidP="007054FE">
            <w:pPr>
              <w:rPr>
                <w:b/>
                <w:bCs/>
              </w:rPr>
            </w:pPr>
          </w:p>
          <w:p w:rsidR="007462D8" w:rsidRDefault="007462D8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3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343C71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Pr="00343C71">
              <w:rPr>
                <w:color w:val="auto"/>
                <w:sz w:val="22"/>
                <w:szCs w:val="22"/>
              </w:rPr>
              <w:t>a</w:t>
            </w:r>
            <w:r w:rsidRPr="00343C71">
              <w:rPr>
                <w:color w:val="auto"/>
                <w:sz w:val="20"/>
                <w:szCs w:val="22"/>
              </w:rPr>
              <w:t>dministratívne záležitosti VH</w:t>
            </w:r>
          </w:p>
          <w:p w:rsidR="00FE320B" w:rsidRPr="00E7776F" w:rsidRDefault="00FE320B" w:rsidP="00E7776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320B">
              <w:rPr>
                <w:rFonts w:ascii="Times New Roman" w:hAnsi="Times New Roman" w:cs="Times New Roman"/>
              </w:rPr>
              <w:t xml:space="preserve">učiteľ </w:t>
            </w:r>
            <w:r>
              <w:rPr>
                <w:rFonts w:ascii="Times New Roman" w:hAnsi="Times New Roman" w:cs="Times New Roman"/>
              </w:rPr>
              <w:t xml:space="preserve">sa </w:t>
            </w:r>
            <w:r w:rsidRPr="00FE320B">
              <w:rPr>
                <w:rFonts w:ascii="Times New Roman" w:hAnsi="Times New Roman" w:cs="Times New Roman"/>
              </w:rPr>
              <w:t>žiakov pýta na význam DNA, jej lokalizáciu, zloženie</w:t>
            </w:r>
          </w:p>
          <w:p w:rsidR="00FE320B" w:rsidRPr="00846771" w:rsidRDefault="00FE320B" w:rsidP="00FE320B">
            <w:pPr>
              <w:spacing w:after="0" w:line="240" w:lineRule="auto"/>
              <w:rPr>
                <w:sz w:val="18"/>
              </w:rPr>
            </w:pPr>
          </w:p>
          <w:p w:rsidR="00FE320B" w:rsidRPr="00846771" w:rsidRDefault="00FE320B" w:rsidP="00FE320B">
            <w:pPr>
              <w:spacing w:after="0" w:line="240" w:lineRule="auto"/>
              <w:rPr>
                <w:sz w:val="18"/>
              </w:rPr>
            </w:pPr>
            <w:r w:rsidRPr="00846771">
              <w:rPr>
                <w:sz w:val="18"/>
              </w:rPr>
              <w:t xml:space="preserve">- </w:t>
            </w:r>
            <w:r w:rsidRPr="00846771">
              <w:rPr>
                <w:rFonts w:ascii="Times New Roman" w:hAnsi="Times New Roman" w:cs="Times New Roman"/>
                <w:sz w:val="20"/>
              </w:rPr>
              <w:t>oboznámi žiakov s cieľmi a priebehom vyučovacej hodiny</w:t>
            </w:r>
          </w:p>
          <w:p w:rsidR="00800FF4" w:rsidRDefault="00FE320B" w:rsidP="00FE32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846771">
              <w:rPr>
                <w:rFonts w:ascii="Times New Roman" w:hAnsi="Times New Roman" w:cs="Times New Roman"/>
                <w:sz w:val="20"/>
              </w:rPr>
              <w:t xml:space="preserve">- rozdá každému žiakovi vytlačený laboratórny protokol súbor </w:t>
            </w:r>
            <w:r w:rsidRPr="00846771">
              <w:rPr>
                <w:b/>
                <w:sz w:val="18"/>
                <w:szCs w:val="20"/>
              </w:rPr>
              <w:t>GEL-ŠKA-EKO-IIIA-13</w:t>
            </w:r>
            <w:r w:rsidRPr="00846771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800FF4">
              <w:rPr>
                <w:rFonts w:ascii="Times New Roman" w:hAnsi="Times New Roman" w:cs="Times New Roman"/>
                <w:sz w:val="20"/>
              </w:rPr>
              <w:t>s popisom postupu práce</w:t>
            </w:r>
          </w:p>
          <w:p w:rsidR="00846771" w:rsidRPr="00846771" w:rsidRDefault="00800FF4" w:rsidP="00FE32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-u</w:t>
            </w:r>
            <w:r w:rsidR="00FE320B" w:rsidRPr="00846771">
              <w:rPr>
                <w:rFonts w:ascii="Times New Roman" w:hAnsi="Times New Roman" w:cs="Times New Roman"/>
                <w:sz w:val="20"/>
              </w:rPr>
              <w:t xml:space="preserve">čiteľ rozdelí žiakov podľa vlastného uváženia do dvoch porovnateľných skupín a oboznámi ich s konkrétnymi inštrukciami ďalšej práce pre každú skupinu. </w:t>
            </w:r>
          </w:p>
          <w:p w:rsidR="00FE320B" w:rsidRPr="00846771" w:rsidRDefault="00846771" w:rsidP="00FE32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846771">
              <w:rPr>
                <w:rFonts w:ascii="Times New Roman" w:hAnsi="Times New Roman" w:cs="Times New Roman"/>
                <w:sz w:val="20"/>
              </w:rPr>
              <w:t>- u</w:t>
            </w:r>
            <w:r w:rsidR="00FE320B" w:rsidRPr="00846771">
              <w:rPr>
                <w:rFonts w:ascii="Times New Roman" w:hAnsi="Times New Roman" w:cs="Times New Roman"/>
                <w:sz w:val="20"/>
              </w:rPr>
              <w:t xml:space="preserve">rčí dvoch ,,kameramanov“, ktorí budú zodpovední za </w:t>
            </w:r>
            <w:proofErr w:type="spellStart"/>
            <w:r w:rsidR="00FE320B" w:rsidRPr="00846771">
              <w:rPr>
                <w:rFonts w:ascii="Times New Roman" w:hAnsi="Times New Roman" w:cs="Times New Roman"/>
                <w:sz w:val="20"/>
              </w:rPr>
              <w:t>videodokumentáciu</w:t>
            </w:r>
            <w:proofErr w:type="spellEnd"/>
            <w:r w:rsidR="00FE320B" w:rsidRPr="00846771">
              <w:rPr>
                <w:rFonts w:ascii="Times New Roman" w:hAnsi="Times New Roman" w:cs="Times New Roman"/>
                <w:sz w:val="20"/>
              </w:rPr>
              <w:t xml:space="preserve"> realizovaného praktického cvičenia</w:t>
            </w:r>
          </w:p>
          <w:p w:rsidR="00612A62" w:rsidRPr="00FE320B" w:rsidRDefault="00612A62" w:rsidP="00612A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12A62">
              <w:rPr>
                <w:rFonts w:ascii="Times New Roman" w:hAnsi="Times New Roman" w:cs="Times New Roman"/>
                <w:sz w:val="20"/>
              </w:rPr>
              <w:t>upozorní žiakov na dodržiavanie pokynov a zásad bezpečnosti pri práci, kritériá hodnotenia a klasifikácie aktivity a dôležitosť tímovej spolupráce</w:t>
            </w:r>
            <w:r w:rsidRPr="00FE320B">
              <w:rPr>
                <w:rFonts w:ascii="Times New Roman" w:hAnsi="Times New Roman" w:cs="Times New Roman"/>
              </w:rPr>
              <w:t xml:space="preserve"> </w:t>
            </w:r>
          </w:p>
          <w:p w:rsidR="00FE320B" w:rsidRDefault="00FE320B" w:rsidP="00FE320B">
            <w:pPr>
              <w:spacing w:after="0" w:line="240" w:lineRule="auto"/>
              <w:rPr>
                <w:sz w:val="20"/>
              </w:rPr>
            </w:pPr>
          </w:p>
          <w:p w:rsidR="00516F34" w:rsidRDefault="00516F34" w:rsidP="00612A6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</w:t>
            </w:r>
            <w:r w:rsidR="005535A6">
              <w:rPr>
                <w:color w:val="auto"/>
                <w:sz w:val="20"/>
                <w:szCs w:val="22"/>
              </w:rPr>
              <w:t xml:space="preserve">usmerňuje prácu žiakov, kontroluje dodržiavanie zásad bezpečnosti, </w:t>
            </w:r>
            <w:r w:rsidR="0069089B">
              <w:rPr>
                <w:color w:val="auto"/>
                <w:sz w:val="20"/>
                <w:szCs w:val="22"/>
              </w:rPr>
              <w:t>hodnotí zručnosť žiakov</w:t>
            </w:r>
          </w:p>
          <w:p w:rsidR="005535A6" w:rsidRDefault="007462D8" w:rsidP="00612A6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vyzve žiakov k diskusii o priebehu cvičenia, výsledkov, porovnaniu získaných produktov a zhodnotenia vhodnosti </w:t>
            </w:r>
            <w:proofErr w:type="spellStart"/>
            <w:r>
              <w:rPr>
                <w:color w:val="auto"/>
                <w:sz w:val="20"/>
                <w:szCs w:val="22"/>
              </w:rPr>
              <w:t>biomateriálov</w:t>
            </w:r>
            <w:proofErr w:type="spellEnd"/>
            <w:r>
              <w:rPr>
                <w:color w:val="auto"/>
                <w:sz w:val="20"/>
                <w:szCs w:val="22"/>
              </w:rPr>
              <w:t xml:space="preserve"> na izolovanie DNA </w:t>
            </w:r>
          </w:p>
          <w:p w:rsidR="007462D8" w:rsidRDefault="007462D8" w:rsidP="00612A6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7462D8" w:rsidRDefault="007462D8" w:rsidP="00612A6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7462D8" w:rsidRDefault="007462D8" w:rsidP="007462D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-vyzve žiakov k formulácii záveru cvičenia</w:t>
            </w:r>
          </w:p>
          <w:p w:rsidR="005535A6" w:rsidRDefault="005535A6" w:rsidP="00612A6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7462D8" w:rsidRDefault="007462D8" w:rsidP="00516F3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D40621" w:rsidRDefault="00516F34" w:rsidP="00612A62">
            <w:pPr>
              <w:pStyle w:val="Default"/>
              <w:jc w:val="both"/>
              <w:rPr>
                <w:b/>
                <w:bCs/>
              </w:rPr>
            </w:pPr>
            <w:r w:rsidRPr="00B72735">
              <w:rPr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FE320B" w:rsidRPr="00FE320B" w:rsidRDefault="00FE320B" w:rsidP="00E7776F">
            <w:pPr>
              <w:pStyle w:val="Default"/>
              <w:jc w:val="both"/>
              <w:rPr>
                <w:sz w:val="20"/>
                <w:szCs w:val="22"/>
              </w:rPr>
            </w:pPr>
            <w:r w:rsidRPr="00FE320B">
              <w:rPr>
                <w:sz w:val="20"/>
                <w:szCs w:val="22"/>
              </w:rPr>
              <w:t>- pred vstupom do laboratória si oblečú a zapnú biely plášť</w:t>
            </w:r>
          </w:p>
          <w:p w:rsidR="00FE320B" w:rsidRPr="00FE320B" w:rsidRDefault="00FE320B" w:rsidP="00E7776F">
            <w:pPr>
              <w:pStyle w:val="Default"/>
              <w:jc w:val="both"/>
              <w:rPr>
                <w:sz w:val="18"/>
                <w:szCs w:val="22"/>
              </w:rPr>
            </w:pPr>
            <w:r w:rsidRPr="00FE320B">
              <w:rPr>
                <w:sz w:val="20"/>
                <w:szCs w:val="22"/>
              </w:rPr>
              <w:t xml:space="preserve">- zoberú si so sebou </w:t>
            </w:r>
            <w:r w:rsidRPr="00FE320B">
              <w:rPr>
                <w:sz w:val="20"/>
              </w:rPr>
              <w:t>písacie potreby, kameru, prípadne mobilný telefón s video záznamovou funkciou, digitálny fotoaparát</w:t>
            </w:r>
          </w:p>
          <w:p w:rsidR="00E7776F" w:rsidRPr="00FE320B" w:rsidRDefault="00846771" w:rsidP="00846771">
            <w:pPr>
              <w:rPr>
                <w:sz w:val="16"/>
              </w:rPr>
            </w:pPr>
            <w:r w:rsidRPr="00846771">
              <w:rPr>
                <w:rFonts w:ascii="Times New Roman" w:hAnsi="Times New Roman" w:cs="Times New Roman"/>
                <w:sz w:val="20"/>
              </w:rPr>
              <w:t xml:space="preserve">- ústne odpovedajú vyzvaní žiaci, </w:t>
            </w:r>
            <w:r>
              <w:rPr>
                <w:rFonts w:ascii="Times New Roman" w:hAnsi="Times New Roman" w:cs="Times New Roman"/>
                <w:sz w:val="18"/>
              </w:rPr>
              <w:t>o</w:t>
            </w:r>
            <w:r w:rsidR="00FE320B" w:rsidRPr="00FE320B">
              <w:rPr>
                <w:rFonts w:ascii="Times New Roman" w:hAnsi="Times New Roman" w:cs="Times New Roman"/>
                <w:sz w:val="20"/>
              </w:rPr>
              <w:t xml:space="preserve">tázkami zameranými na </w:t>
            </w:r>
            <w:proofErr w:type="spellStart"/>
            <w:r w:rsidR="00FE320B" w:rsidRPr="00FE320B">
              <w:rPr>
                <w:rFonts w:ascii="Times New Roman" w:hAnsi="Times New Roman" w:cs="Times New Roman"/>
                <w:sz w:val="20"/>
              </w:rPr>
              <w:t>medzipredmetovú</w:t>
            </w:r>
            <w:proofErr w:type="spellEnd"/>
            <w:r w:rsidR="00FE320B" w:rsidRPr="00FE320B">
              <w:rPr>
                <w:rFonts w:ascii="Times New Roman" w:hAnsi="Times New Roman" w:cs="Times New Roman"/>
                <w:sz w:val="20"/>
              </w:rPr>
              <w:t xml:space="preserve"> výučbu biológie a chémie si žiaci ,,oprášia“ vedomosti získané v predchádzajúcom štúdiu</w:t>
            </w:r>
          </w:p>
          <w:p w:rsidR="00FE320B" w:rsidRPr="00A35F70" w:rsidRDefault="00FE320B" w:rsidP="00FE320B">
            <w:pPr>
              <w:pStyle w:val="Default"/>
              <w:tabs>
                <w:tab w:val="left" w:pos="1010"/>
              </w:tabs>
              <w:jc w:val="both"/>
              <w:rPr>
                <w:bCs/>
                <w:sz w:val="20"/>
              </w:rPr>
            </w:pPr>
            <w:r>
              <w:rPr>
                <w:color w:val="auto"/>
                <w:sz w:val="20"/>
                <w:szCs w:val="22"/>
              </w:rPr>
              <w:t xml:space="preserve">-aktívne počúvajú pokyny </w:t>
            </w:r>
          </w:p>
          <w:p w:rsidR="001C0D29" w:rsidRDefault="00FE320B" w:rsidP="001C0D29">
            <w:pPr>
              <w:pStyle w:val="Default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  <w:r w:rsidR="001C0D29" w:rsidRPr="00A35F70">
              <w:rPr>
                <w:bCs/>
                <w:sz w:val="20"/>
              </w:rPr>
              <w:t>pýtajú na nejasnosti</w:t>
            </w:r>
          </w:p>
          <w:p w:rsidR="00FE320B" w:rsidRDefault="00FE320B" w:rsidP="001C0D2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bCs/>
                <w:sz w:val="20"/>
              </w:rPr>
              <w:t>- rozdelia sa do skupín podľa pokynov</w:t>
            </w: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800FF4" w:rsidRDefault="00800FF4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800FF4" w:rsidRDefault="00800FF4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prečítajú si pokyny a postup v </w:t>
            </w:r>
            <w:proofErr w:type="spellStart"/>
            <w:r>
              <w:rPr>
                <w:color w:val="auto"/>
                <w:sz w:val="20"/>
                <w:szCs w:val="22"/>
              </w:rPr>
              <w:t>lab</w:t>
            </w:r>
            <w:proofErr w:type="spellEnd"/>
            <w:r>
              <w:rPr>
                <w:color w:val="auto"/>
                <w:sz w:val="20"/>
                <w:szCs w:val="22"/>
              </w:rPr>
              <w:t xml:space="preserve">. protokole, rozdelia si úlohy </w:t>
            </w:r>
          </w:p>
          <w:p w:rsidR="00800FF4" w:rsidRDefault="00612A62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sz w:val="20"/>
              </w:rPr>
              <w:t>-dodržiavajú</w:t>
            </w:r>
            <w:r w:rsidRPr="00612A62">
              <w:rPr>
                <w:sz w:val="20"/>
              </w:rPr>
              <w:t xml:space="preserve"> pokyn</w:t>
            </w:r>
            <w:r>
              <w:rPr>
                <w:sz w:val="20"/>
              </w:rPr>
              <w:t>y</w:t>
            </w:r>
            <w:r w:rsidRPr="00612A62">
              <w:rPr>
                <w:sz w:val="20"/>
              </w:rPr>
              <w:t xml:space="preserve"> a zásad</w:t>
            </w:r>
            <w:r>
              <w:rPr>
                <w:sz w:val="20"/>
              </w:rPr>
              <w:t>y</w:t>
            </w:r>
            <w:r w:rsidRPr="00612A62">
              <w:rPr>
                <w:sz w:val="20"/>
              </w:rPr>
              <w:t xml:space="preserve"> bezpečnosti pri práci</w:t>
            </w: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</w:t>
            </w:r>
            <w:r w:rsidR="00612A62">
              <w:rPr>
                <w:color w:val="auto"/>
                <w:sz w:val="20"/>
                <w:szCs w:val="22"/>
              </w:rPr>
              <w:t xml:space="preserve"> kameramani nahrávajú priebeh cvičenia jednotlivých skupín</w:t>
            </w:r>
            <w:r>
              <w:rPr>
                <w:color w:val="auto"/>
                <w:sz w:val="20"/>
                <w:szCs w:val="22"/>
              </w:rPr>
              <w:t xml:space="preserve"> </w:t>
            </w:r>
            <w:r w:rsidR="001C0D29">
              <w:rPr>
                <w:color w:val="auto"/>
                <w:sz w:val="20"/>
                <w:szCs w:val="22"/>
              </w:rPr>
              <w:t xml:space="preserve"> </w:t>
            </w:r>
          </w:p>
          <w:p w:rsidR="00612A62" w:rsidRDefault="005535A6" w:rsidP="00E7776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Pr="005535A6">
              <w:rPr>
                <w:rFonts w:ascii="Times New Roman" w:hAnsi="Times New Roman" w:cs="Times New Roman"/>
                <w:sz w:val="20"/>
              </w:rPr>
              <w:t>stručne informujú o priebehu praktického cvičenia prostredníctvom vybraného hovorcu – každý za svoju skupinu</w:t>
            </w:r>
          </w:p>
          <w:p w:rsidR="007462D8" w:rsidRDefault="005535A6" w:rsidP="00E7776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7462D8">
              <w:rPr>
                <w:rFonts w:ascii="Times New Roman" w:hAnsi="Times New Roman" w:cs="Times New Roman"/>
                <w:sz w:val="20"/>
              </w:rPr>
              <w:t xml:space="preserve">diskutujú o </w:t>
            </w:r>
            <w:r w:rsidR="007462D8" w:rsidRPr="007462D8">
              <w:rPr>
                <w:rFonts w:ascii="Times New Roman" w:hAnsi="Times New Roman" w:cs="Times New Roman"/>
                <w:sz w:val="20"/>
              </w:rPr>
              <w:t>vhodnejšom materiály pre izoláciu DNA</w:t>
            </w:r>
          </w:p>
          <w:p w:rsidR="005535A6" w:rsidRDefault="007462D8" w:rsidP="00E7776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5535A6">
              <w:rPr>
                <w:rFonts w:ascii="Times New Roman" w:hAnsi="Times New Roman" w:cs="Times New Roman"/>
                <w:sz w:val="20"/>
              </w:rPr>
              <w:t>s</w:t>
            </w:r>
            <w:r w:rsidR="005535A6" w:rsidRPr="005535A6">
              <w:rPr>
                <w:rFonts w:ascii="Times New Roman" w:hAnsi="Times New Roman" w:cs="Times New Roman"/>
                <w:sz w:val="20"/>
              </w:rPr>
              <w:t>kupinovo formuluj</w:t>
            </w:r>
            <w:r w:rsidR="005535A6">
              <w:rPr>
                <w:rFonts w:ascii="Times New Roman" w:hAnsi="Times New Roman" w:cs="Times New Roman"/>
                <w:sz w:val="20"/>
              </w:rPr>
              <w:t>ú</w:t>
            </w:r>
            <w:r w:rsidR="005535A6" w:rsidRPr="005535A6">
              <w:rPr>
                <w:rFonts w:ascii="Times New Roman" w:hAnsi="Times New Roman" w:cs="Times New Roman"/>
                <w:sz w:val="20"/>
              </w:rPr>
              <w:t xml:space="preserve"> záver z praktického cvičenia a zapíš</w:t>
            </w:r>
            <w:r w:rsidR="005535A6">
              <w:rPr>
                <w:rFonts w:ascii="Times New Roman" w:hAnsi="Times New Roman" w:cs="Times New Roman"/>
                <w:sz w:val="20"/>
              </w:rPr>
              <w:t>u</w:t>
            </w:r>
            <w:r w:rsidR="005535A6" w:rsidRPr="005535A6">
              <w:rPr>
                <w:rFonts w:ascii="Times New Roman" w:hAnsi="Times New Roman" w:cs="Times New Roman"/>
                <w:sz w:val="20"/>
              </w:rPr>
              <w:t xml:space="preserve"> jeho jasnú formuláciu do protokolu</w:t>
            </w:r>
          </w:p>
          <w:p w:rsidR="00D40621" w:rsidRDefault="00E7776F" w:rsidP="00E7776F">
            <w:pPr>
              <w:rPr>
                <w:b/>
                <w:bCs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612A62">
              <w:rPr>
                <w:sz w:val="22"/>
                <w:szCs w:val="22"/>
              </w:rPr>
              <w:t xml:space="preserve">Navodenie témy - </w:t>
            </w:r>
            <w:r w:rsidRPr="008061AE">
              <w:rPr>
                <w:sz w:val="22"/>
                <w:szCs w:val="22"/>
              </w:rPr>
              <w:t xml:space="preserve">opakovanie </w:t>
            </w:r>
            <w:r>
              <w:rPr>
                <w:sz w:val="22"/>
                <w:szCs w:val="22"/>
              </w:rPr>
              <w:t xml:space="preserve">formou </w:t>
            </w:r>
            <w:r w:rsidR="00612A62">
              <w:rPr>
                <w:sz w:val="22"/>
                <w:szCs w:val="22"/>
              </w:rPr>
              <w:t>metódy otázok a odpovedí o DNA</w:t>
            </w:r>
            <w:r>
              <w:rPr>
                <w:sz w:val="22"/>
                <w:szCs w:val="22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Sprístupnenie témy a cieľa VH </w:t>
            </w:r>
            <w:r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r w:rsidR="00612A62">
              <w:rPr>
                <w:sz w:val="22"/>
                <w:szCs w:val="22"/>
              </w:rPr>
              <w:t>Izolácia DNA z buniek</w:t>
            </w:r>
            <w:r>
              <w:rPr>
                <w:sz w:val="22"/>
                <w:szCs w:val="22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067298" w:rsidRPr="008061AE" w:rsidRDefault="00067298" w:rsidP="00612A62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612A62">
              <w:rPr>
                <w:sz w:val="22"/>
                <w:szCs w:val="22"/>
              </w:rPr>
              <w:t xml:space="preserve">Inštrukcie k práci s laboratórnym protokolom súbor </w:t>
            </w:r>
            <w:r w:rsidR="00612A62" w:rsidRPr="00846771">
              <w:rPr>
                <w:b/>
                <w:sz w:val="18"/>
                <w:szCs w:val="20"/>
              </w:rPr>
              <w:t>GEL-ŠKA-EKO-IIIA-13</w:t>
            </w:r>
            <w:r w:rsidR="00612A62">
              <w:rPr>
                <w:sz w:val="22"/>
                <w:szCs w:val="22"/>
              </w:rPr>
              <w:t>.</w:t>
            </w:r>
          </w:p>
          <w:p w:rsidR="00067298" w:rsidRPr="008061AE" w:rsidRDefault="00612A62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Rozdelenie žiakov do dvoch vyvážených skupín, určenie ,,kameramanov“.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 w:rsidR="00612A62">
              <w:rPr>
                <w:sz w:val="22"/>
                <w:szCs w:val="22"/>
              </w:rPr>
              <w:t xml:space="preserve"> Práca žiakov na praktickom cvičení, pomocou postupu v protokole – rozdelenie úloh, organizácia vlastnej práce, príprava pomôcok a materiálu, diskusia.</w:t>
            </w:r>
          </w:p>
          <w:p w:rsidR="00067298" w:rsidRDefault="00612A62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Dokumentácia vlastnej práce a </w:t>
            </w:r>
            <w:r w:rsidR="00067298">
              <w:rPr>
                <w:sz w:val="22"/>
                <w:szCs w:val="22"/>
              </w:rPr>
              <w:t xml:space="preserve">priebehu pomocou </w:t>
            </w:r>
            <w:r>
              <w:rPr>
                <w:sz w:val="22"/>
                <w:szCs w:val="22"/>
              </w:rPr>
              <w:t>kamery/</w:t>
            </w:r>
            <w:r w:rsidR="005535A6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videonahrávania</w:t>
            </w:r>
            <w:proofErr w:type="spellEnd"/>
            <w:r>
              <w:rPr>
                <w:sz w:val="22"/>
                <w:szCs w:val="22"/>
              </w:rPr>
              <w:t xml:space="preserve"> v mobilnom telefóne</w:t>
            </w:r>
            <w:r w:rsidR="00067298">
              <w:rPr>
                <w:sz w:val="22"/>
                <w:szCs w:val="22"/>
              </w:rPr>
              <w:t>.</w:t>
            </w:r>
          </w:p>
          <w:p w:rsidR="007462D8" w:rsidRPr="008061AE" w:rsidRDefault="007462D8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Fotodokumentácia výslednej izolovanej DNA.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5. </w:t>
            </w:r>
            <w:r w:rsidR="00612A62">
              <w:rPr>
                <w:sz w:val="22"/>
                <w:szCs w:val="22"/>
              </w:rPr>
              <w:t>Porovnanie výsledkov práce oboch skupín, diskusia o priebehu</w:t>
            </w:r>
            <w:r w:rsidRPr="008061AE">
              <w:rPr>
                <w:sz w:val="22"/>
                <w:szCs w:val="22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</w:t>
            </w:r>
            <w:r w:rsidR="00612A62">
              <w:rPr>
                <w:sz w:val="22"/>
                <w:szCs w:val="22"/>
              </w:rPr>
              <w:t xml:space="preserve"> Porovnanie výsledkov práce oboch skupín, diskusia o</w:t>
            </w:r>
            <w:r w:rsidR="005535A6">
              <w:rPr>
                <w:sz w:val="22"/>
                <w:szCs w:val="22"/>
              </w:rPr>
              <w:t> </w:t>
            </w:r>
            <w:r w:rsidR="00612A62">
              <w:rPr>
                <w:sz w:val="22"/>
                <w:szCs w:val="22"/>
              </w:rPr>
              <w:t>priebehu</w:t>
            </w:r>
            <w:r w:rsidR="005535A6">
              <w:rPr>
                <w:sz w:val="22"/>
                <w:szCs w:val="22"/>
              </w:rPr>
              <w:t xml:space="preserve"> prostredníctvom hovorcu skupiny</w:t>
            </w:r>
            <w:r w:rsidR="00612A62">
              <w:rPr>
                <w:sz w:val="22"/>
                <w:szCs w:val="22"/>
              </w:rPr>
              <w:t>.</w:t>
            </w:r>
          </w:p>
          <w:p w:rsidR="007462D8" w:rsidRDefault="007462D8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Formulácia a zapísanie záveru a vhodnejšom materiály pre izoláciu DNA. </w:t>
            </w:r>
          </w:p>
          <w:p w:rsidR="00612A62" w:rsidRDefault="007462D8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12A6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Výstup z VH – vypracovaný protokol a spracované video oboch skupín budú odovzdané do nasledujúcej VH.</w:t>
            </w:r>
          </w:p>
          <w:p w:rsidR="00D40621" w:rsidRPr="00516F34" w:rsidRDefault="007462D8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>4</w:t>
            </w:r>
            <w:r w:rsidR="00612A62">
              <w:t>.</w:t>
            </w:r>
            <w:r w:rsidR="00516F34">
              <w:t xml:space="preserve"> </w:t>
            </w:r>
            <w:r w:rsidR="00067298" w:rsidRPr="00F019F6">
              <w:t>Záver VH</w:t>
            </w:r>
          </w:p>
        </w:tc>
      </w:tr>
    </w:tbl>
    <w:p w:rsidR="00C00BFB" w:rsidRDefault="00C00BFB" w:rsidP="00D40621"/>
    <w:p w:rsidR="00E3681B" w:rsidRDefault="00CA3EFB" w:rsidP="00D40621">
      <w:r>
        <w:t xml:space="preserve">V Gelnici dňa </w:t>
      </w:r>
      <w:r>
        <w:tab/>
        <w:t>....</w:t>
      </w:r>
      <w:r w:rsidR="009A73E8">
        <w:t>15.01.2015</w:t>
      </w:r>
      <w:r w:rsidR="007462D8">
        <w:t xml:space="preserve"> 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FE320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p w:rsidR="00FE320B" w:rsidRPr="00FE320B" w:rsidRDefault="00FE320B" w:rsidP="00FE320B"/>
    <w:p w:rsidR="00FE320B" w:rsidRPr="00FE320B" w:rsidRDefault="00FE320B" w:rsidP="00FE320B"/>
    <w:p w:rsidR="00FE320B" w:rsidRDefault="00FE320B" w:rsidP="00FE320B"/>
    <w:p w:rsidR="00E3681B" w:rsidRPr="00FE320B" w:rsidRDefault="00E3681B" w:rsidP="00FE320B">
      <w:pPr>
        <w:ind w:firstLine="708"/>
        <w:rPr>
          <w:rFonts w:ascii="Times New Roman" w:hAnsi="Times New Roman" w:cs="Times New Roman"/>
        </w:rPr>
      </w:pPr>
    </w:p>
    <w:sectPr w:rsidR="00E3681B" w:rsidRPr="00FE320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035EE3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035EE3" w:rsidRPr="00954CBD">
      <w:rPr>
        <w:rFonts w:asciiTheme="minorHAnsi" w:hAnsiTheme="minorHAnsi" w:cstheme="minorHAnsi"/>
        <w:sz w:val="16"/>
      </w:rPr>
      <w:fldChar w:fldCharType="separate"/>
    </w:r>
    <w:r w:rsidR="009A73E8">
      <w:rPr>
        <w:rFonts w:asciiTheme="minorHAnsi" w:hAnsiTheme="minorHAnsi" w:cstheme="minorHAnsi"/>
        <w:noProof/>
        <w:sz w:val="16"/>
      </w:rPr>
      <w:t>1</w:t>
    </w:r>
    <w:r w:rsidR="00035EE3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9A73E8" w:rsidRPr="009A73E8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bookmarkStart w:id="0" w:name="_GoBack"/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E4B70"/>
    <w:multiLevelType w:val="hybridMultilevel"/>
    <w:tmpl w:val="890054C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51854"/>
    <w:multiLevelType w:val="hybridMultilevel"/>
    <w:tmpl w:val="E99CB4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633274"/>
    <w:multiLevelType w:val="hybridMultilevel"/>
    <w:tmpl w:val="42368F7C"/>
    <w:lvl w:ilvl="0" w:tplc="355C5E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B1A10"/>
    <w:multiLevelType w:val="hybridMultilevel"/>
    <w:tmpl w:val="58B219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C02C45"/>
    <w:multiLevelType w:val="hybridMultilevel"/>
    <w:tmpl w:val="347833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4"/>
  </w:num>
  <w:num w:numId="3">
    <w:abstractNumId w:val="3"/>
  </w:num>
  <w:num w:numId="4">
    <w:abstractNumId w:val="16"/>
  </w:num>
  <w:num w:numId="5">
    <w:abstractNumId w:val="17"/>
  </w:num>
  <w:num w:numId="6">
    <w:abstractNumId w:val="23"/>
  </w:num>
  <w:num w:numId="7">
    <w:abstractNumId w:val="15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20"/>
  </w:num>
  <w:num w:numId="12">
    <w:abstractNumId w:val="19"/>
  </w:num>
  <w:num w:numId="13">
    <w:abstractNumId w:val="12"/>
  </w:num>
  <w:num w:numId="14">
    <w:abstractNumId w:val="25"/>
  </w:num>
  <w:num w:numId="15">
    <w:abstractNumId w:val="14"/>
  </w:num>
  <w:num w:numId="16">
    <w:abstractNumId w:val="21"/>
  </w:num>
  <w:num w:numId="17">
    <w:abstractNumId w:val="10"/>
  </w:num>
  <w:num w:numId="18">
    <w:abstractNumId w:val="4"/>
  </w:num>
  <w:num w:numId="19">
    <w:abstractNumId w:val="26"/>
  </w:num>
  <w:num w:numId="20">
    <w:abstractNumId w:val="0"/>
  </w:num>
  <w:num w:numId="21">
    <w:abstractNumId w:val="26"/>
  </w:num>
  <w:num w:numId="22">
    <w:abstractNumId w:val="13"/>
  </w:num>
  <w:num w:numId="23">
    <w:abstractNumId w:val="1"/>
  </w:num>
  <w:num w:numId="24">
    <w:abstractNumId w:val="9"/>
  </w:num>
  <w:num w:numId="25">
    <w:abstractNumId w:val="22"/>
  </w:num>
  <w:num w:numId="26">
    <w:abstractNumId w:val="2"/>
  </w:num>
  <w:num w:numId="27">
    <w:abstractNumId w:val="6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35EE3"/>
    <w:rsid w:val="000569B8"/>
    <w:rsid w:val="000664AF"/>
    <w:rsid w:val="00067298"/>
    <w:rsid w:val="000853E2"/>
    <w:rsid w:val="00092AEF"/>
    <w:rsid w:val="000B25F5"/>
    <w:rsid w:val="000B43C1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F6887"/>
    <w:rsid w:val="00206764"/>
    <w:rsid w:val="00253EE6"/>
    <w:rsid w:val="00260900"/>
    <w:rsid w:val="002674A6"/>
    <w:rsid w:val="002855EB"/>
    <w:rsid w:val="002B4CF7"/>
    <w:rsid w:val="002C3CBB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16F34"/>
    <w:rsid w:val="00523B57"/>
    <w:rsid w:val="0052787A"/>
    <w:rsid w:val="00541228"/>
    <w:rsid w:val="0054242F"/>
    <w:rsid w:val="00546DA4"/>
    <w:rsid w:val="005535A6"/>
    <w:rsid w:val="0057750A"/>
    <w:rsid w:val="0058437F"/>
    <w:rsid w:val="0059411D"/>
    <w:rsid w:val="005969D9"/>
    <w:rsid w:val="005B5FA8"/>
    <w:rsid w:val="005D5571"/>
    <w:rsid w:val="0060128E"/>
    <w:rsid w:val="00612A62"/>
    <w:rsid w:val="00620081"/>
    <w:rsid w:val="0063019F"/>
    <w:rsid w:val="00641E6E"/>
    <w:rsid w:val="00654F84"/>
    <w:rsid w:val="00666BAC"/>
    <w:rsid w:val="006737B9"/>
    <w:rsid w:val="006837A6"/>
    <w:rsid w:val="0069089B"/>
    <w:rsid w:val="006D33E7"/>
    <w:rsid w:val="006E67CE"/>
    <w:rsid w:val="00711AC1"/>
    <w:rsid w:val="00711EC8"/>
    <w:rsid w:val="00715A49"/>
    <w:rsid w:val="00717841"/>
    <w:rsid w:val="00742EDF"/>
    <w:rsid w:val="007442D5"/>
    <w:rsid w:val="007462D8"/>
    <w:rsid w:val="00761F26"/>
    <w:rsid w:val="00764A45"/>
    <w:rsid w:val="0077511B"/>
    <w:rsid w:val="007810BD"/>
    <w:rsid w:val="007B5E04"/>
    <w:rsid w:val="007C367F"/>
    <w:rsid w:val="007D26B7"/>
    <w:rsid w:val="007F11EA"/>
    <w:rsid w:val="00800FF4"/>
    <w:rsid w:val="00810FAF"/>
    <w:rsid w:val="00815C26"/>
    <w:rsid w:val="00846771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77586"/>
    <w:rsid w:val="009A2F37"/>
    <w:rsid w:val="009A4995"/>
    <w:rsid w:val="009A73E8"/>
    <w:rsid w:val="009C0E59"/>
    <w:rsid w:val="009D695A"/>
    <w:rsid w:val="009E001B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5F8A"/>
    <w:rsid w:val="00C00BFB"/>
    <w:rsid w:val="00C02116"/>
    <w:rsid w:val="00C43F66"/>
    <w:rsid w:val="00C70293"/>
    <w:rsid w:val="00C82DE6"/>
    <w:rsid w:val="00CA3EFB"/>
    <w:rsid w:val="00CC2B04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  <w:rsid w:val="00FE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9DB18-AEA6-466E-AAE4-393DEAFF7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124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27</cp:revision>
  <cp:lastPrinted>2014-06-02T09:09:00Z</cp:lastPrinted>
  <dcterms:created xsi:type="dcterms:W3CDTF">2014-12-17T18:14:00Z</dcterms:created>
  <dcterms:modified xsi:type="dcterms:W3CDTF">2015-02-09T13:47:00Z</dcterms:modified>
</cp:coreProperties>
</file>