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D40621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58437F">
        <w:t>0</w:t>
      </w:r>
      <w:r w:rsidR="002B2FF7"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B46F82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4.12.2014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2B2FF7" w:rsidP="002B2FF7">
            <w:pPr>
              <w:rPr>
                <w:b/>
                <w:bCs/>
              </w:rPr>
            </w:pPr>
            <w:r>
              <w:rPr>
                <w:b/>
                <w:bCs/>
              </w:rPr>
              <w:t>IV</w:t>
            </w:r>
            <w:r w:rsidR="00A824DB">
              <w:rPr>
                <w:b/>
                <w:bCs/>
              </w:rPr>
              <w:t>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A824D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FF068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Prvky a ich zlúčeniny dôležité v bežnom živote, ich vlastnosti, použitie a vplyv na živé organizmy a ŽP 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2B2FF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Alkalické kovy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BC7654" w:rsidRPr="00FD4D0F" w:rsidRDefault="00FD4D0F" w:rsidP="00FD4D0F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FD4D0F">
              <w:rPr>
                <w:b/>
                <w:bCs/>
              </w:rPr>
              <w:t>Poznať základné a spoločné chemické a fyzikálne vlastnosti alkalických kovov</w:t>
            </w:r>
          </w:p>
          <w:p w:rsidR="00FD4D0F" w:rsidRPr="00FD4D0F" w:rsidRDefault="00FD4D0F" w:rsidP="00FD4D0F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FD4D0F">
              <w:rPr>
                <w:b/>
                <w:bCs/>
              </w:rPr>
              <w:t>Poznať ich praktický a biologický význam a princíp ich dôkazu</w:t>
            </w:r>
          </w:p>
          <w:p w:rsidR="00FD4D0F" w:rsidRPr="00FD4D0F" w:rsidRDefault="00FD4D0F" w:rsidP="00FD4D0F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FD4D0F">
              <w:rPr>
                <w:b/>
                <w:bCs/>
              </w:rPr>
              <w:t>Poznať zdroje ich výskytu a ich chemické vzorce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FD4D0F" w:rsidP="00FD4D0F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0C4016" w:rsidP="00DF20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brainstorming</w:t>
            </w:r>
            <w:proofErr w:type="spellEnd"/>
            <w:r>
              <w:rPr>
                <w:b/>
                <w:bCs/>
              </w:rPr>
              <w:t>,</w:t>
            </w:r>
            <w:r w:rsidR="00EA02F1">
              <w:rPr>
                <w:b/>
                <w:bCs/>
              </w:rPr>
              <w:t xml:space="preserve"> </w:t>
            </w:r>
            <w:proofErr w:type="spellStart"/>
            <w:r w:rsidR="00EA02F1">
              <w:rPr>
                <w:b/>
                <w:bCs/>
              </w:rPr>
              <w:t>cinquian</w:t>
            </w:r>
            <w:proofErr w:type="spellEnd"/>
            <w:r w:rsidR="00EA02F1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D279B0">
              <w:rPr>
                <w:b/>
                <w:bCs/>
              </w:rPr>
              <w:t>v</w:t>
            </w:r>
            <w:r w:rsidR="00A824DB">
              <w:rPr>
                <w:b/>
                <w:bCs/>
              </w:rPr>
              <w:t xml:space="preserve">ysvetľovanie, </w:t>
            </w:r>
            <w:r w:rsidR="00BA2DB5">
              <w:rPr>
                <w:b/>
                <w:bCs/>
              </w:rPr>
              <w:t>práca s</w:t>
            </w:r>
            <w:r w:rsidR="00DF20D1">
              <w:rPr>
                <w:b/>
                <w:bCs/>
              </w:rPr>
              <w:t xml:space="preserve"> predvádzacím zošitom s využitím </w:t>
            </w:r>
            <w:r w:rsidR="00BA2DB5">
              <w:rPr>
                <w:b/>
                <w:bCs/>
              </w:rPr>
              <w:t>interaktívn</w:t>
            </w:r>
            <w:r w:rsidR="00DF20D1">
              <w:rPr>
                <w:b/>
                <w:bCs/>
              </w:rPr>
              <w:t xml:space="preserve">ej </w:t>
            </w:r>
            <w:r w:rsidR="00BA2DB5">
              <w:rPr>
                <w:b/>
                <w:bCs/>
              </w:rPr>
              <w:t>tabu</w:t>
            </w:r>
            <w:r w:rsidR="00DF20D1">
              <w:rPr>
                <w:b/>
                <w:bCs/>
              </w:rPr>
              <w:t>le</w:t>
            </w:r>
            <w:r>
              <w:rPr>
                <w:b/>
                <w:bCs/>
              </w:rPr>
              <w:t xml:space="preserve">. </w:t>
            </w:r>
            <w:r w:rsidR="00EA02F1">
              <w:rPr>
                <w:b/>
                <w:bCs/>
              </w:rPr>
              <w:t>d</w:t>
            </w:r>
            <w:r>
              <w:rPr>
                <w:b/>
                <w:bCs/>
              </w:rPr>
              <w:t>iskusia, metóda otázok a odpovedí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A824DB" w:rsidP="00D279B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D279B0">
              <w:rPr>
                <w:b/>
                <w:bCs/>
              </w:rPr>
              <w:t>iológia, ekológia, informatika</w:t>
            </w:r>
            <w:r w:rsidR="007562F2">
              <w:rPr>
                <w:b/>
                <w:bCs/>
              </w:rPr>
              <w:t>, fyzika</w:t>
            </w:r>
            <w:r w:rsidR="00363BA8">
              <w:rPr>
                <w:b/>
                <w:bCs/>
              </w:rPr>
              <w:t>, matematika</w:t>
            </w:r>
            <w:r>
              <w:rPr>
                <w:b/>
                <w:bCs/>
              </w:rPr>
              <w:t xml:space="preserve">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6C0270" w:rsidP="006C0270">
            <w:pPr>
              <w:rPr>
                <w:b/>
                <w:bCs/>
              </w:rPr>
            </w:pPr>
            <w:r>
              <w:rPr>
                <w:b/>
                <w:szCs w:val="18"/>
              </w:rPr>
              <w:t xml:space="preserve">Predvádzací zošit </w:t>
            </w:r>
            <w:r w:rsidR="00DB5564">
              <w:rPr>
                <w:b/>
                <w:szCs w:val="18"/>
              </w:rPr>
              <w:t xml:space="preserve">Alkalické kovy </w:t>
            </w:r>
            <w:r>
              <w:rPr>
                <w:b/>
                <w:szCs w:val="18"/>
              </w:rPr>
              <w:t xml:space="preserve">v programe </w:t>
            </w:r>
            <w:proofErr w:type="spellStart"/>
            <w:r>
              <w:rPr>
                <w:b/>
                <w:szCs w:val="18"/>
              </w:rPr>
              <w:t>Active</w:t>
            </w:r>
            <w:proofErr w:type="spellEnd"/>
            <w:r>
              <w:rPr>
                <w:b/>
                <w:szCs w:val="18"/>
              </w:rPr>
              <w:t xml:space="preserve"> </w:t>
            </w:r>
            <w:proofErr w:type="spellStart"/>
            <w:r>
              <w:rPr>
                <w:b/>
                <w:szCs w:val="18"/>
              </w:rPr>
              <w:t>Inspire</w:t>
            </w:r>
            <w:proofErr w:type="spellEnd"/>
            <w:r>
              <w:rPr>
                <w:b/>
                <w:szCs w:val="18"/>
              </w:rPr>
              <w:t xml:space="preserve"> </w:t>
            </w:r>
            <w:r w:rsidR="00A824DB" w:rsidRPr="00F277A6">
              <w:rPr>
                <w:b/>
                <w:szCs w:val="18"/>
              </w:rPr>
              <w:t>GEL-ŠKA-CHE-I</w:t>
            </w:r>
            <w:r w:rsidR="002B2FF7">
              <w:rPr>
                <w:b/>
                <w:szCs w:val="18"/>
              </w:rPr>
              <w:t>VA-2</w:t>
            </w:r>
            <w:r w:rsidR="00A824DB" w:rsidRPr="00F277A6">
              <w:rPr>
                <w:b/>
                <w:szCs w:val="18"/>
              </w:rPr>
              <w:t>2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5B0DE9">
        <w:trPr>
          <w:cantSplit/>
          <w:trHeight w:val="5387"/>
        </w:trPr>
        <w:tc>
          <w:tcPr>
            <w:tcW w:w="1150" w:type="dxa"/>
            <w:tcBorders>
              <w:bottom w:val="single" w:sz="4" w:space="0" w:color="auto"/>
            </w:tcBorders>
          </w:tcPr>
          <w:p w:rsidR="0033008E" w:rsidRPr="00A35F70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1 min. </w:t>
            </w:r>
          </w:p>
          <w:p w:rsidR="0033008E" w:rsidRPr="00A35F70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  <w:r w:rsidRPr="00A35F70">
              <w:rPr>
                <w:sz w:val="20"/>
                <w:szCs w:val="22"/>
              </w:rPr>
              <w:t xml:space="preserve"> min. </w:t>
            </w:r>
          </w:p>
          <w:p w:rsidR="0033008E" w:rsidRPr="00A35F70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33008E" w:rsidRPr="00A35F70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282BC8" w:rsidRDefault="009D7FAE" w:rsidP="009D7FAE">
            <w:pPr>
              <w:pStyle w:val="Default"/>
              <w:tabs>
                <w:tab w:val="left" w:pos="664"/>
              </w:tabs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ab/>
            </w:r>
          </w:p>
          <w:p w:rsidR="0033008E" w:rsidRPr="00A35F70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  <w:r w:rsidRPr="00A35F70">
              <w:rPr>
                <w:sz w:val="20"/>
                <w:szCs w:val="22"/>
              </w:rPr>
              <w:t xml:space="preserve"> min. </w:t>
            </w:r>
          </w:p>
          <w:p w:rsidR="0033008E" w:rsidRPr="00A35F70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 </w:t>
            </w:r>
          </w:p>
          <w:p w:rsidR="00282BC8" w:rsidRDefault="00282BC8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33008E" w:rsidRPr="00A35F70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33008E" w:rsidRPr="00A35F70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  <w:r w:rsidR="00885A06">
              <w:rPr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 xml:space="preserve"> min.</w:t>
            </w:r>
          </w:p>
          <w:p w:rsidR="0033008E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  <w:bookmarkStart w:id="0" w:name="_GoBack"/>
            <w:bookmarkEnd w:id="0"/>
          </w:p>
          <w:p w:rsidR="0033008E" w:rsidRPr="00A35F70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33008E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885A06" w:rsidRDefault="00885A06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33008E" w:rsidRPr="00A35F70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10</w:t>
            </w:r>
            <w:r w:rsidRPr="00A35F70">
              <w:rPr>
                <w:sz w:val="20"/>
                <w:szCs w:val="22"/>
              </w:rPr>
              <w:t xml:space="preserve"> min</w:t>
            </w:r>
            <w:r>
              <w:rPr>
                <w:sz w:val="20"/>
                <w:szCs w:val="22"/>
              </w:rPr>
              <w:t>.</w:t>
            </w:r>
          </w:p>
          <w:p w:rsidR="0033008E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B0DE9" w:rsidRDefault="005B0DE9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33008E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</w:t>
            </w:r>
            <w:r w:rsidRPr="00A35F70">
              <w:rPr>
                <w:sz w:val="20"/>
                <w:szCs w:val="22"/>
              </w:rPr>
              <w:t xml:space="preserve"> min. </w:t>
            </w:r>
          </w:p>
          <w:p w:rsidR="0033008E" w:rsidRDefault="0033008E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B0DE9" w:rsidRDefault="005B0DE9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B0DE9" w:rsidRDefault="005B0DE9" w:rsidP="0033008E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 min.</w:t>
            </w:r>
          </w:p>
          <w:p w:rsidR="005B0DE9" w:rsidRDefault="005B0DE9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523A1A" w:rsidRDefault="00523A1A" w:rsidP="0033008E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D40621" w:rsidRDefault="0033008E" w:rsidP="0033008E">
            <w:pPr>
              <w:rPr>
                <w:b/>
                <w:bCs/>
              </w:rPr>
            </w:pPr>
            <w:r>
              <w:rPr>
                <w:sz w:val="20"/>
              </w:rPr>
              <w:t>1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33008E" w:rsidRDefault="0033008E" w:rsidP="0033008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2"/>
                <w:szCs w:val="22"/>
              </w:rPr>
              <w:t>- a</w:t>
            </w:r>
            <w:r w:rsidRPr="008A3D4E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CF3598" w:rsidRDefault="0033008E" w:rsidP="0033008E">
            <w:pPr>
              <w:rPr>
                <w:rFonts w:ascii="Times New Roman" w:hAnsi="Times New Roman" w:cs="Times New Roman"/>
                <w:sz w:val="20"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 xml:space="preserve">- pre opakovanie </w:t>
            </w:r>
            <w:r w:rsidR="00CF3598">
              <w:rPr>
                <w:rFonts w:ascii="Times New Roman" w:hAnsi="Times New Roman" w:cs="Times New Roman"/>
                <w:sz w:val="20"/>
              </w:rPr>
              <w:t xml:space="preserve">predchádzajúceho učiva </w:t>
            </w:r>
            <w:r w:rsidR="00EA02F1">
              <w:rPr>
                <w:rFonts w:ascii="Times New Roman" w:hAnsi="Times New Roman" w:cs="Times New Roman"/>
                <w:sz w:val="20"/>
              </w:rPr>
              <w:t xml:space="preserve">využije </w:t>
            </w:r>
            <w:proofErr w:type="spellStart"/>
            <w:r w:rsidR="00EA02F1">
              <w:rPr>
                <w:rFonts w:ascii="Times New Roman" w:hAnsi="Times New Roman" w:cs="Times New Roman"/>
                <w:sz w:val="20"/>
              </w:rPr>
              <w:t>brain</w:t>
            </w:r>
            <w:r w:rsidR="00CF3598">
              <w:rPr>
                <w:rFonts w:ascii="Times New Roman" w:hAnsi="Times New Roman" w:cs="Times New Roman"/>
                <w:sz w:val="20"/>
              </w:rPr>
              <w:t>storming</w:t>
            </w:r>
            <w:proofErr w:type="spellEnd"/>
            <w:r w:rsidR="00CF359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A02F1">
              <w:rPr>
                <w:rFonts w:ascii="Times New Roman" w:hAnsi="Times New Roman" w:cs="Times New Roman"/>
                <w:sz w:val="20"/>
              </w:rPr>
              <w:t>a </w:t>
            </w:r>
            <w:proofErr w:type="spellStart"/>
            <w:r w:rsidR="00EA02F1">
              <w:rPr>
                <w:rFonts w:ascii="Times New Roman" w:hAnsi="Times New Roman" w:cs="Times New Roman"/>
                <w:sz w:val="20"/>
              </w:rPr>
              <w:t>cinquian</w:t>
            </w:r>
            <w:proofErr w:type="spellEnd"/>
            <w:r w:rsidR="00EA02F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F3598">
              <w:rPr>
                <w:rFonts w:ascii="Times New Roman" w:hAnsi="Times New Roman" w:cs="Times New Roman"/>
                <w:sz w:val="20"/>
              </w:rPr>
              <w:t xml:space="preserve">s pomocou interaktívnej tabule </w:t>
            </w:r>
          </w:p>
          <w:p w:rsidR="0033008E" w:rsidRPr="008A3D4E" w:rsidRDefault="0033008E" w:rsidP="0033008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 xml:space="preserve">- sprístupnení tému a cieľ VH </w:t>
            </w:r>
            <w:r w:rsidR="008C4939">
              <w:rPr>
                <w:color w:val="auto"/>
                <w:sz w:val="20"/>
                <w:szCs w:val="22"/>
              </w:rPr>
              <w:t>–</w:t>
            </w:r>
            <w:r w:rsidRPr="008A3D4E">
              <w:rPr>
                <w:color w:val="auto"/>
                <w:sz w:val="20"/>
                <w:szCs w:val="22"/>
              </w:rPr>
              <w:t xml:space="preserve"> </w:t>
            </w:r>
            <w:r w:rsidR="008C4939">
              <w:rPr>
                <w:color w:val="auto"/>
                <w:sz w:val="20"/>
                <w:szCs w:val="22"/>
              </w:rPr>
              <w:t>alkalické kovy</w:t>
            </w:r>
          </w:p>
          <w:p w:rsidR="0033008E" w:rsidRPr="008A3D4E" w:rsidRDefault="0033008E" w:rsidP="0033008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-Inštruuje o nasledujúcej práci</w:t>
            </w:r>
            <w:r w:rsidR="00201908">
              <w:rPr>
                <w:color w:val="auto"/>
                <w:sz w:val="20"/>
                <w:szCs w:val="22"/>
              </w:rPr>
              <w:t xml:space="preserve"> s interaktívnou prezentáciou na interaktívnej tabuli súbor </w:t>
            </w:r>
            <w:r w:rsidRPr="008A3D4E">
              <w:rPr>
                <w:color w:val="auto"/>
                <w:sz w:val="20"/>
                <w:szCs w:val="22"/>
              </w:rPr>
              <w:t xml:space="preserve"> </w:t>
            </w:r>
            <w:r w:rsidR="00201908" w:rsidRPr="00201908">
              <w:rPr>
                <w:b/>
                <w:sz w:val="20"/>
                <w:szCs w:val="18"/>
              </w:rPr>
              <w:t>GEL-ŠKA-CHE-IVA-22</w:t>
            </w:r>
          </w:p>
          <w:p w:rsidR="0033008E" w:rsidRDefault="0033008E" w:rsidP="0033008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 xml:space="preserve">-vysvetľuje </w:t>
            </w:r>
            <w:r w:rsidR="006C0270">
              <w:rPr>
                <w:color w:val="auto"/>
                <w:sz w:val="20"/>
                <w:szCs w:val="22"/>
              </w:rPr>
              <w:t>chemické a fyzikálne vlastnosti</w:t>
            </w:r>
          </w:p>
          <w:p w:rsidR="006C0270" w:rsidRDefault="00363BA8" w:rsidP="0033008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-vyzýva žiakov na prácu s úlohami v predvádzacom zošite k interaktívnej tabuli</w:t>
            </w:r>
          </w:p>
          <w:p w:rsidR="00363BA8" w:rsidRDefault="00363BA8" w:rsidP="0033008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koriguje a usmerňuje prácu žiakov</w:t>
            </w:r>
          </w:p>
          <w:p w:rsidR="00363BA8" w:rsidRDefault="00363BA8" w:rsidP="0033008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3008E" w:rsidRPr="008A3D4E" w:rsidRDefault="0033008E" w:rsidP="0033008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 xml:space="preserve">- vysvetľuje </w:t>
            </w:r>
            <w:r w:rsidR="00363BA8">
              <w:rPr>
                <w:color w:val="auto"/>
                <w:sz w:val="20"/>
                <w:szCs w:val="22"/>
              </w:rPr>
              <w:t>chemické reakcie a pomocou videa demonštruje búrlivú reak</w:t>
            </w:r>
            <w:r w:rsidR="00EA02F1">
              <w:rPr>
                <w:color w:val="auto"/>
                <w:sz w:val="20"/>
                <w:szCs w:val="22"/>
              </w:rPr>
              <w:t>c</w:t>
            </w:r>
            <w:r w:rsidR="00363BA8">
              <w:rPr>
                <w:color w:val="auto"/>
                <w:sz w:val="20"/>
                <w:szCs w:val="22"/>
              </w:rPr>
              <w:t>iu alkalických kovov s vodou</w:t>
            </w:r>
          </w:p>
          <w:p w:rsidR="00282BC8" w:rsidRPr="008A3D4E" w:rsidRDefault="00282BC8" w:rsidP="00282BC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</w:t>
            </w:r>
            <w:r w:rsidRPr="008A3D4E">
              <w:rPr>
                <w:color w:val="auto"/>
                <w:sz w:val="20"/>
                <w:szCs w:val="22"/>
              </w:rPr>
              <w:t xml:space="preserve">vysvetľuje </w:t>
            </w:r>
            <w:r>
              <w:rPr>
                <w:color w:val="auto"/>
                <w:sz w:val="20"/>
                <w:szCs w:val="22"/>
              </w:rPr>
              <w:t>význam a využitie alkalických kovov a ich zlúčenín</w:t>
            </w:r>
          </w:p>
          <w:p w:rsidR="00363BA8" w:rsidRDefault="00363BA8" w:rsidP="0033008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3008E" w:rsidRPr="008A3D4E" w:rsidRDefault="0033008E" w:rsidP="0033008E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A3D4E">
              <w:rPr>
                <w:color w:val="auto"/>
                <w:sz w:val="20"/>
                <w:szCs w:val="22"/>
              </w:rPr>
              <w:t>-vyz</w:t>
            </w:r>
            <w:r w:rsidR="00363BA8">
              <w:rPr>
                <w:color w:val="auto"/>
                <w:sz w:val="20"/>
                <w:szCs w:val="22"/>
              </w:rPr>
              <w:t>ý</w:t>
            </w:r>
            <w:r w:rsidRPr="008A3D4E">
              <w:rPr>
                <w:color w:val="auto"/>
                <w:sz w:val="20"/>
                <w:szCs w:val="22"/>
              </w:rPr>
              <w:t>v</w:t>
            </w:r>
            <w:r w:rsidR="00363BA8">
              <w:rPr>
                <w:color w:val="auto"/>
                <w:sz w:val="20"/>
                <w:szCs w:val="22"/>
              </w:rPr>
              <w:t>a</w:t>
            </w:r>
            <w:r w:rsidRPr="008A3D4E">
              <w:rPr>
                <w:color w:val="auto"/>
                <w:sz w:val="20"/>
                <w:szCs w:val="22"/>
              </w:rPr>
              <w:t xml:space="preserve"> žiakov na doplňovanie informácií </w:t>
            </w:r>
            <w:r w:rsidR="00363BA8">
              <w:rPr>
                <w:color w:val="auto"/>
                <w:sz w:val="20"/>
                <w:szCs w:val="22"/>
              </w:rPr>
              <w:t>v predvádzacom zošite k interaktívnej tabuli</w:t>
            </w:r>
          </w:p>
          <w:p w:rsidR="00D40621" w:rsidRDefault="0033008E" w:rsidP="0033008E">
            <w:pPr>
              <w:rPr>
                <w:b/>
                <w:bCs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9D7FAE" w:rsidRDefault="009D7FAE" w:rsidP="00CF3598">
            <w:pPr>
              <w:rPr>
                <w:rFonts w:ascii="Times New Roman" w:hAnsi="Times New Roman" w:cs="Times New Roman"/>
                <w:sz w:val="20"/>
              </w:rPr>
            </w:pPr>
          </w:p>
          <w:p w:rsidR="009D7FAE" w:rsidRDefault="00CF3598" w:rsidP="00CF3598">
            <w:pPr>
              <w:rPr>
                <w:rFonts w:ascii="Times New Roman" w:hAnsi="Times New Roman" w:cs="Times New Roman"/>
                <w:sz w:val="20"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8C4939">
              <w:rPr>
                <w:rFonts w:ascii="Times New Roman" w:hAnsi="Times New Roman" w:cs="Times New Roman"/>
                <w:sz w:val="20"/>
              </w:rPr>
              <w:t>postupne po jednom dopisujú nápady a postrehy, pojmy na interaktívnu tabuľu</w:t>
            </w:r>
            <w:r w:rsidR="009D7FAE">
              <w:rPr>
                <w:rFonts w:ascii="Times New Roman" w:hAnsi="Times New Roman" w:cs="Times New Roman"/>
                <w:sz w:val="20"/>
              </w:rPr>
              <w:t>, - skupinovo vytvoria štvorveršie na interaktívnu tabuľu</w:t>
            </w:r>
          </w:p>
          <w:p w:rsidR="00201908" w:rsidRDefault="00201908" w:rsidP="00CF35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201908" w:rsidRDefault="009D7FAE" w:rsidP="009D7FAE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ab/>
            </w:r>
          </w:p>
          <w:p w:rsidR="009D7FAE" w:rsidRDefault="00B36A2F" w:rsidP="00B36A2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9D7FAE" w:rsidRDefault="009D7FAE" w:rsidP="009D7FAE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201908" w:rsidRDefault="006C0270" w:rsidP="00CF35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vyzvaný žiak rieši interaktívne cvičenia v predvádzacom liste na interaktívnej tabuli </w:t>
            </w:r>
          </w:p>
          <w:p w:rsidR="00895904" w:rsidRDefault="00895904" w:rsidP="00CF35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201908" w:rsidRDefault="006C0270" w:rsidP="00CF35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201908" w:rsidRDefault="00201908" w:rsidP="00CF35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895904" w:rsidRDefault="00895904" w:rsidP="0089590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vyzvaný žiak rieši interaktívne cvičenia v predvádzacom liste na interaktívnej tabuli </w:t>
            </w:r>
          </w:p>
          <w:p w:rsidR="00CF3598" w:rsidRPr="008A3D4E" w:rsidRDefault="00CF3598" w:rsidP="00CF35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A35FEC" w:rsidRDefault="00A35FEC" w:rsidP="00A35FEC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aktívne počúvajú a píšu si poznámky do zošita</w:t>
            </w:r>
          </w:p>
          <w:p w:rsidR="00DC25E1" w:rsidRDefault="00DC25E1" w:rsidP="00DC25E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-vyzvaní žiaci riešia opakovacie interaktívne cvičenia v predvádzacom liste </w:t>
            </w:r>
          </w:p>
          <w:p w:rsidR="00CF3598" w:rsidRDefault="00CF3598" w:rsidP="005B0DE9">
            <w:pPr>
              <w:rPr>
                <w:b/>
                <w:bCs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33008E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33008E" w:rsidRPr="008061AE" w:rsidRDefault="0033008E" w:rsidP="0033008E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33008E" w:rsidRPr="008061AE" w:rsidRDefault="0033008E" w:rsidP="0033008E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opakovanie </w:t>
            </w:r>
            <w:r w:rsidR="008C4939">
              <w:rPr>
                <w:sz w:val="22"/>
                <w:szCs w:val="22"/>
              </w:rPr>
              <w:t xml:space="preserve">formou </w:t>
            </w:r>
            <w:proofErr w:type="spellStart"/>
            <w:r w:rsidR="008C4939">
              <w:rPr>
                <w:sz w:val="22"/>
                <w:szCs w:val="22"/>
              </w:rPr>
              <w:t>brainstormingu</w:t>
            </w:r>
            <w:proofErr w:type="spellEnd"/>
            <w:r w:rsidR="008C4939">
              <w:rPr>
                <w:sz w:val="22"/>
                <w:szCs w:val="22"/>
              </w:rPr>
              <w:t xml:space="preserve"> </w:t>
            </w:r>
            <w:r w:rsidR="00523A1A">
              <w:rPr>
                <w:sz w:val="22"/>
                <w:szCs w:val="22"/>
              </w:rPr>
              <w:t xml:space="preserve">a štvorveršia </w:t>
            </w:r>
            <w:r w:rsidR="008C4939">
              <w:rPr>
                <w:sz w:val="22"/>
                <w:szCs w:val="22"/>
              </w:rPr>
              <w:t>na interaktívnej tabuli.</w:t>
            </w:r>
          </w:p>
          <w:p w:rsidR="0033008E" w:rsidRPr="008061AE" w:rsidRDefault="0033008E" w:rsidP="0033008E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Sprístupnenie témy a cieľa VH </w:t>
            </w:r>
            <w:r w:rsidR="008C4939"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r w:rsidR="008C4939">
              <w:rPr>
                <w:sz w:val="22"/>
                <w:szCs w:val="22"/>
              </w:rPr>
              <w:t>alkalické kovy.</w:t>
            </w:r>
          </w:p>
          <w:p w:rsidR="0033008E" w:rsidRPr="008061AE" w:rsidRDefault="0033008E" w:rsidP="0033008E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DD752B" w:rsidRPr="008A3D4E" w:rsidRDefault="0033008E" w:rsidP="00DD752B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061AE">
              <w:rPr>
                <w:sz w:val="22"/>
                <w:szCs w:val="22"/>
              </w:rPr>
              <w:t>1. Frontáln</w:t>
            </w:r>
            <w:r w:rsidR="00201908">
              <w:rPr>
                <w:sz w:val="22"/>
                <w:szCs w:val="22"/>
              </w:rPr>
              <w:t>a di</w:t>
            </w:r>
            <w:r w:rsidRPr="008061AE">
              <w:rPr>
                <w:sz w:val="22"/>
                <w:szCs w:val="22"/>
              </w:rPr>
              <w:t xml:space="preserve">skusia žiakov pri vypĺňaní </w:t>
            </w:r>
            <w:r w:rsidR="00201908">
              <w:rPr>
                <w:sz w:val="22"/>
                <w:szCs w:val="22"/>
              </w:rPr>
              <w:t>interaktívnej prezentácie</w:t>
            </w:r>
            <w:r w:rsidRPr="008061AE">
              <w:rPr>
                <w:sz w:val="22"/>
                <w:szCs w:val="22"/>
              </w:rPr>
              <w:t xml:space="preserve"> súbor </w:t>
            </w:r>
            <w:r w:rsidR="00DD752B" w:rsidRPr="00201908">
              <w:rPr>
                <w:b/>
                <w:sz w:val="20"/>
                <w:szCs w:val="18"/>
              </w:rPr>
              <w:t>GEL-ŠKA-CHE-IVA-22</w:t>
            </w:r>
          </w:p>
          <w:p w:rsidR="0033008E" w:rsidRPr="008061AE" w:rsidRDefault="0033008E" w:rsidP="0033008E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– individuálne vypĺňanie </w:t>
            </w:r>
            <w:r w:rsidR="00DD752B">
              <w:rPr>
                <w:sz w:val="22"/>
                <w:szCs w:val="22"/>
              </w:rPr>
              <w:t>predvádzacieho zošita, práca s úlohami</w:t>
            </w:r>
            <w:r w:rsidRPr="008061AE">
              <w:rPr>
                <w:sz w:val="22"/>
                <w:szCs w:val="22"/>
              </w:rPr>
              <w:t xml:space="preserve">. </w:t>
            </w:r>
          </w:p>
          <w:p w:rsidR="0033008E" w:rsidRPr="008061AE" w:rsidRDefault="0033008E" w:rsidP="0033008E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Vysvetlenie a osvojenie </w:t>
            </w:r>
            <w:r w:rsidR="00895904">
              <w:rPr>
                <w:sz w:val="22"/>
                <w:szCs w:val="22"/>
              </w:rPr>
              <w:t>chemických a fyzikálnych vlastností alkalických kovov</w:t>
            </w:r>
            <w:r w:rsidRPr="008061AE">
              <w:rPr>
                <w:sz w:val="22"/>
                <w:szCs w:val="22"/>
              </w:rPr>
              <w:t>.</w:t>
            </w:r>
          </w:p>
          <w:p w:rsidR="0033008E" w:rsidRPr="008061AE" w:rsidRDefault="0033008E" w:rsidP="0033008E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895904">
              <w:rPr>
                <w:sz w:val="22"/>
                <w:szCs w:val="22"/>
              </w:rPr>
              <w:t>Práca žiakov na riešení úloh v predvádzacom zošite pomocou interaktívnej tabule</w:t>
            </w:r>
            <w:r w:rsidRPr="008061AE">
              <w:rPr>
                <w:sz w:val="22"/>
                <w:szCs w:val="22"/>
              </w:rPr>
              <w:t>.</w:t>
            </w:r>
          </w:p>
          <w:p w:rsidR="0033008E" w:rsidRPr="008061AE" w:rsidRDefault="0033008E" w:rsidP="0033008E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4. Vysvetlenie </w:t>
            </w:r>
            <w:r w:rsidR="00895904">
              <w:rPr>
                <w:sz w:val="22"/>
                <w:szCs w:val="22"/>
              </w:rPr>
              <w:t>chemických reakcií a ich priebehu pomocou videa.</w:t>
            </w:r>
          </w:p>
          <w:p w:rsidR="0033008E" w:rsidRPr="008061AE" w:rsidRDefault="0033008E" w:rsidP="0033008E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5. </w:t>
            </w:r>
            <w:r w:rsidR="00895904">
              <w:rPr>
                <w:sz w:val="22"/>
                <w:szCs w:val="22"/>
              </w:rPr>
              <w:t>Riešenie</w:t>
            </w:r>
            <w:r w:rsidRPr="008061AE">
              <w:rPr>
                <w:sz w:val="22"/>
                <w:szCs w:val="22"/>
              </w:rPr>
              <w:t xml:space="preserve"> </w:t>
            </w:r>
            <w:r w:rsidR="00895904">
              <w:rPr>
                <w:sz w:val="22"/>
                <w:szCs w:val="22"/>
              </w:rPr>
              <w:t xml:space="preserve">úloh </w:t>
            </w:r>
            <w:r w:rsidRPr="008061AE">
              <w:rPr>
                <w:sz w:val="22"/>
                <w:szCs w:val="22"/>
              </w:rPr>
              <w:t>na interaktívnej tabuli.</w:t>
            </w:r>
          </w:p>
          <w:p w:rsidR="0033008E" w:rsidRPr="008061AE" w:rsidRDefault="0033008E" w:rsidP="0033008E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33008E" w:rsidRPr="008061AE" w:rsidRDefault="0033008E" w:rsidP="0033008E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 Precvičenie osvojen</w:t>
            </w:r>
            <w:r w:rsidR="000C4016">
              <w:rPr>
                <w:sz w:val="22"/>
                <w:szCs w:val="22"/>
              </w:rPr>
              <w:t>ého</w:t>
            </w:r>
            <w:r w:rsidRPr="008061AE">
              <w:rPr>
                <w:sz w:val="22"/>
                <w:szCs w:val="22"/>
              </w:rPr>
              <w:t xml:space="preserve"> učiva </w:t>
            </w:r>
            <w:r w:rsidR="000C4016">
              <w:rPr>
                <w:sz w:val="22"/>
                <w:szCs w:val="22"/>
              </w:rPr>
              <w:t>riešením úloh na interaktívnej tabuli</w:t>
            </w:r>
            <w:r w:rsidRPr="008061AE">
              <w:rPr>
                <w:sz w:val="22"/>
                <w:szCs w:val="22"/>
              </w:rPr>
              <w:t>.</w:t>
            </w:r>
          </w:p>
          <w:p w:rsidR="00D40621" w:rsidRPr="0033008E" w:rsidRDefault="0033008E" w:rsidP="0033008E">
            <w:r w:rsidRPr="00F019F6">
              <w:rPr>
                <w:rFonts w:ascii="Times New Roman" w:hAnsi="Times New Roman" w:cs="Times New Roman"/>
              </w:rPr>
              <w:t>Záver VH</w:t>
            </w:r>
          </w:p>
        </w:tc>
      </w:tr>
    </w:tbl>
    <w:p w:rsidR="00E3681B" w:rsidRPr="00FD4D0F" w:rsidRDefault="00E3681B" w:rsidP="00D40621">
      <w:r w:rsidRPr="00FD4D0F">
        <w:t xml:space="preserve">V Gelnici dňa </w:t>
      </w:r>
      <w:r w:rsidRPr="00FD4D0F">
        <w:tab/>
        <w:t>.......</w:t>
      </w:r>
      <w:r w:rsidR="004D691A" w:rsidRPr="00FD4D0F">
        <w:t>2.12.2014</w:t>
      </w:r>
      <w:r w:rsidRPr="00FD4D0F">
        <w:t>.....</w:t>
      </w:r>
    </w:p>
    <w:p w:rsidR="00E3681B" w:rsidRPr="00FD4D0F" w:rsidRDefault="00E3681B" w:rsidP="001223C2">
      <w:pPr>
        <w:spacing w:after="0"/>
      </w:pPr>
      <w:r w:rsidRPr="00FD4D0F">
        <w:t xml:space="preserve">Vypracoval:  </w:t>
      </w:r>
      <w:r w:rsidRPr="00FD4D0F">
        <w:tab/>
        <w:t>...</w:t>
      </w:r>
      <w:r w:rsidR="004D691A" w:rsidRPr="00FD4D0F">
        <w:t xml:space="preserve">RNDr. Lenka </w:t>
      </w:r>
      <w:proofErr w:type="spellStart"/>
      <w:r w:rsidR="004D691A" w:rsidRPr="00FD4D0F">
        <w:t>Škarbeková</w:t>
      </w:r>
      <w:proofErr w:type="spellEnd"/>
      <w:r w:rsidRPr="00FD4D0F">
        <w:t>.</w:t>
      </w:r>
      <w:r w:rsidRPr="00FD4D0F">
        <w:tab/>
      </w:r>
      <w:r w:rsidRPr="00FD4D0F">
        <w:tab/>
      </w:r>
      <w:r w:rsidRPr="00FD4D0F">
        <w:tab/>
      </w:r>
      <w:r w:rsidRPr="00FD4D0F"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 w:rsidRPr="00FD4D0F">
        <w:t>(meno a priezvisko)</w:t>
      </w:r>
      <w:r w:rsidRPr="00FD4D0F">
        <w:tab/>
      </w:r>
      <w:r w:rsidRPr="00FD4D0F">
        <w:tab/>
      </w:r>
      <w:r w:rsidRPr="00FD4D0F">
        <w:tab/>
      </w:r>
      <w:r w:rsidRPr="00FD4D0F">
        <w:tab/>
      </w:r>
      <w:r w:rsidRPr="00FD4D0F">
        <w:tab/>
      </w:r>
      <w:r w:rsidRPr="00FD4D0F"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8066BC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8066BC" w:rsidRPr="00954CBD">
      <w:rPr>
        <w:rFonts w:asciiTheme="minorHAnsi" w:hAnsiTheme="minorHAnsi" w:cstheme="minorHAnsi"/>
        <w:sz w:val="16"/>
      </w:rPr>
      <w:fldChar w:fldCharType="separate"/>
    </w:r>
    <w:r w:rsidR="00DB5564">
      <w:rPr>
        <w:rFonts w:asciiTheme="minorHAnsi" w:hAnsiTheme="minorHAnsi" w:cstheme="minorHAnsi"/>
        <w:noProof/>
        <w:sz w:val="16"/>
      </w:rPr>
      <w:t>1</w:t>
    </w:r>
    <w:r w:rsidR="008066BC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DB5564" w:rsidRPr="00DB5564">
        <w:rPr>
          <w:rFonts w:asciiTheme="minorHAnsi" w:hAnsiTheme="minorHAnsi" w:cstheme="minorHAnsi"/>
          <w:noProof/>
          <w:sz w:val="16"/>
        </w:rPr>
        <w:t>2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2430B"/>
    <w:multiLevelType w:val="hybridMultilevel"/>
    <w:tmpl w:val="A100FE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E4D88"/>
    <w:multiLevelType w:val="hybridMultilevel"/>
    <w:tmpl w:val="B6AC6054"/>
    <w:lvl w:ilvl="0" w:tplc="0D18B7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"/>
  </w:num>
  <w:num w:numId="4">
    <w:abstractNumId w:val="10"/>
  </w:num>
  <w:num w:numId="5">
    <w:abstractNumId w:val="11"/>
  </w:num>
  <w:num w:numId="6">
    <w:abstractNumId w:val="18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6"/>
  </w:num>
  <w:num w:numId="12">
    <w:abstractNumId w:val="13"/>
  </w:num>
  <w:num w:numId="13">
    <w:abstractNumId w:val="7"/>
  </w:num>
  <w:num w:numId="14">
    <w:abstractNumId w:val="20"/>
  </w:num>
  <w:num w:numId="15">
    <w:abstractNumId w:val="8"/>
  </w:num>
  <w:num w:numId="16">
    <w:abstractNumId w:val="17"/>
  </w:num>
  <w:num w:numId="17">
    <w:abstractNumId w:val="5"/>
  </w:num>
  <w:num w:numId="18">
    <w:abstractNumId w:val="2"/>
  </w:num>
  <w:num w:numId="19">
    <w:abstractNumId w:val="21"/>
  </w:num>
  <w:num w:numId="20">
    <w:abstractNumId w:val="0"/>
  </w:num>
  <w:num w:numId="21">
    <w:abstractNumId w:val="21"/>
  </w:num>
  <w:num w:numId="22">
    <w:abstractNumId w:val="14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64AF"/>
    <w:rsid w:val="000853E2"/>
    <w:rsid w:val="00092AEF"/>
    <w:rsid w:val="000B25F5"/>
    <w:rsid w:val="000B43C1"/>
    <w:rsid w:val="000C4016"/>
    <w:rsid w:val="000F2360"/>
    <w:rsid w:val="000F330A"/>
    <w:rsid w:val="00104EAA"/>
    <w:rsid w:val="001223C2"/>
    <w:rsid w:val="0012353C"/>
    <w:rsid w:val="0014198C"/>
    <w:rsid w:val="00152409"/>
    <w:rsid w:val="00157235"/>
    <w:rsid w:val="00162D8E"/>
    <w:rsid w:val="001B524B"/>
    <w:rsid w:val="001C007C"/>
    <w:rsid w:val="001C4C76"/>
    <w:rsid w:val="00201908"/>
    <w:rsid w:val="00206764"/>
    <w:rsid w:val="00236612"/>
    <w:rsid w:val="00253EE6"/>
    <w:rsid w:val="00260900"/>
    <w:rsid w:val="002674A6"/>
    <w:rsid w:val="00282BC8"/>
    <w:rsid w:val="002855EB"/>
    <w:rsid w:val="002B2FF7"/>
    <w:rsid w:val="002C3CBB"/>
    <w:rsid w:val="002C4D33"/>
    <w:rsid w:val="002C6163"/>
    <w:rsid w:val="002D52F5"/>
    <w:rsid w:val="003055FB"/>
    <w:rsid w:val="0033008E"/>
    <w:rsid w:val="00357BA6"/>
    <w:rsid w:val="00363BA8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4EE5"/>
    <w:rsid w:val="004B70AB"/>
    <w:rsid w:val="004B77C8"/>
    <w:rsid w:val="004D691A"/>
    <w:rsid w:val="004E04C6"/>
    <w:rsid w:val="004E4504"/>
    <w:rsid w:val="004E6096"/>
    <w:rsid w:val="005166CE"/>
    <w:rsid w:val="00523A1A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0DE9"/>
    <w:rsid w:val="005B5FA8"/>
    <w:rsid w:val="005D5571"/>
    <w:rsid w:val="0060128E"/>
    <w:rsid w:val="0063019F"/>
    <w:rsid w:val="00641E6E"/>
    <w:rsid w:val="00654F84"/>
    <w:rsid w:val="00666BAC"/>
    <w:rsid w:val="006737B9"/>
    <w:rsid w:val="006C0270"/>
    <w:rsid w:val="006D33E7"/>
    <w:rsid w:val="006E67CE"/>
    <w:rsid w:val="00711AC1"/>
    <w:rsid w:val="00711EC8"/>
    <w:rsid w:val="00715A49"/>
    <w:rsid w:val="00717841"/>
    <w:rsid w:val="00742EDF"/>
    <w:rsid w:val="007442D5"/>
    <w:rsid w:val="007544DC"/>
    <w:rsid w:val="007562F2"/>
    <w:rsid w:val="00761F26"/>
    <w:rsid w:val="00764A45"/>
    <w:rsid w:val="0077511B"/>
    <w:rsid w:val="007B5E04"/>
    <w:rsid w:val="007D26B7"/>
    <w:rsid w:val="007F11EA"/>
    <w:rsid w:val="008066BC"/>
    <w:rsid w:val="00810FAF"/>
    <w:rsid w:val="00815C26"/>
    <w:rsid w:val="0084143C"/>
    <w:rsid w:val="008512D6"/>
    <w:rsid w:val="00882E9F"/>
    <w:rsid w:val="00885A06"/>
    <w:rsid w:val="00895904"/>
    <w:rsid w:val="008978EF"/>
    <w:rsid w:val="008A34D2"/>
    <w:rsid w:val="008C4939"/>
    <w:rsid w:val="008E63F1"/>
    <w:rsid w:val="009108DD"/>
    <w:rsid w:val="009260F6"/>
    <w:rsid w:val="00932CEC"/>
    <w:rsid w:val="00936324"/>
    <w:rsid w:val="00946694"/>
    <w:rsid w:val="00954CBD"/>
    <w:rsid w:val="0096182B"/>
    <w:rsid w:val="009A2F37"/>
    <w:rsid w:val="009A4995"/>
    <w:rsid w:val="009C0E59"/>
    <w:rsid w:val="009D695A"/>
    <w:rsid w:val="009D7FAE"/>
    <w:rsid w:val="00A14E21"/>
    <w:rsid w:val="00A15D91"/>
    <w:rsid w:val="00A27B99"/>
    <w:rsid w:val="00A35FEC"/>
    <w:rsid w:val="00A42FBD"/>
    <w:rsid w:val="00A442F2"/>
    <w:rsid w:val="00A55F7C"/>
    <w:rsid w:val="00A6790E"/>
    <w:rsid w:val="00A824DB"/>
    <w:rsid w:val="00A8679E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36A2F"/>
    <w:rsid w:val="00B36EF5"/>
    <w:rsid w:val="00B46F82"/>
    <w:rsid w:val="00B567B1"/>
    <w:rsid w:val="00B629E9"/>
    <w:rsid w:val="00B72DDD"/>
    <w:rsid w:val="00B80F2C"/>
    <w:rsid w:val="00B94D4A"/>
    <w:rsid w:val="00BA2DB5"/>
    <w:rsid w:val="00BC7654"/>
    <w:rsid w:val="00BF056E"/>
    <w:rsid w:val="00BF5F8A"/>
    <w:rsid w:val="00C02116"/>
    <w:rsid w:val="00C43F66"/>
    <w:rsid w:val="00C70293"/>
    <w:rsid w:val="00CC3B14"/>
    <w:rsid w:val="00CD280E"/>
    <w:rsid w:val="00CF3598"/>
    <w:rsid w:val="00D1713C"/>
    <w:rsid w:val="00D17C4A"/>
    <w:rsid w:val="00D279B0"/>
    <w:rsid w:val="00D40621"/>
    <w:rsid w:val="00D5082C"/>
    <w:rsid w:val="00D53885"/>
    <w:rsid w:val="00D60383"/>
    <w:rsid w:val="00D7275D"/>
    <w:rsid w:val="00D83214"/>
    <w:rsid w:val="00D92FD7"/>
    <w:rsid w:val="00D97E53"/>
    <w:rsid w:val="00DB5564"/>
    <w:rsid w:val="00DB6FA6"/>
    <w:rsid w:val="00DC25E1"/>
    <w:rsid w:val="00DC76F7"/>
    <w:rsid w:val="00DD4E06"/>
    <w:rsid w:val="00DD5BCB"/>
    <w:rsid w:val="00DD5E5D"/>
    <w:rsid w:val="00DD752B"/>
    <w:rsid w:val="00DD7D91"/>
    <w:rsid w:val="00DF20D1"/>
    <w:rsid w:val="00E047D9"/>
    <w:rsid w:val="00E163D8"/>
    <w:rsid w:val="00E278F5"/>
    <w:rsid w:val="00E3681B"/>
    <w:rsid w:val="00E40906"/>
    <w:rsid w:val="00E47FC4"/>
    <w:rsid w:val="00E600F7"/>
    <w:rsid w:val="00E855B4"/>
    <w:rsid w:val="00EA02F1"/>
    <w:rsid w:val="00EA44D5"/>
    <w:rsid w:val="00EA6E1A"/>
    <w:rsid w:val="00EC108D"/>
    <w:rsid w:val="00EC4E69"/>
    <w:rsid w:val="00EC6FAB"/>
    <w:rsid w:val="00EF0911"/>
    <w:rsid w:val="00F277A6"/>
    <w:rsid w:val="00F45E93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  <w:rsid w:val="00FD4D0F"/>
    <w:rsid w:val="00FF0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0C02E-C37C-486E-9D3F-B11F3054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72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38</cp:revision>
  <cp:lastPrinted>2014-06-02T09:09:00Z</cp:lastPrinted>
  <dcterms:created xsi:type="dcterms:W3CDTF">2014-12-17T18:14:00Z</dcterms:created>
  <dcterms:modified xsi:type="dcterms:W3CDTF">2015-01-11T10:55:00Z</dcterms:modified>
</cp:coreProperties>
</file>