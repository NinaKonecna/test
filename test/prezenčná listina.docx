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BD9" w:rsidRPr="007B5AD2" w:rsidRDefault="00FF2BD9" w:rsidP="007F30E4">
      <w:pPr>
        <w:jc w:val="center"/>
        <w:rPr>
          <w:b/>
          <w:bCs/>
          <w:sz w:val="40"/>
          <w:szCs w:val="40"/>
          <w:u w:val="single"/>
        </w:rPr>
      </w:pPr>
      <w:r w:rsidRPr="007B5AD2">
        <w:rPr>
          <w:b/>
          <w:bCs/>
          <w:sz w:val="40"/>
          <w:szCs w:val="40"/>
          <w:u w:val="single"/>
        </w:rPr>
        <w:t>Prezenčná listina</w:t>
      </w:r>
    </w:p>
    <w:p w:rsidR="00FF2BD9" w:rsidRPr="007F30E4" w:rsidRDefault="00FF2BD9" w:rsidP="007F30E4">
      <w:pPr>
        <w:jc w:val="center"/>
        <w:rPr>
          <w:b/>
          <w:bCs/>
        </w:rPr>
      </w:pPr>
      <w:bookmarkStart w:id="0" w:name="_GoBack"/>
      <w:r w:rsidRPr="007F30E4">
        <w:rPr>
          <w:b/>
          <w:bCs/>
        </w:rPr>
        <w:t>Prezentácia výstupov projektu Nadácie Orange</w:t>
      </w:r>
    </w:p>
    <w:bookmarkEnd w:id="0"/>
    <w:p w:rsidR="00FF2BD9" w:rsidRPr="007F30E4" w:rsidRDefault="00FF2BD9" w:rsidP="007F30E4">
      <w:pPr>
        <w:jc w:val="center"/>
        <w:rPr>
          <w:b/>
          <w:bCs/>
        </w:rPr>
      </w:pPr>
      <w:r w:rsidRPr="007F30E4">
        <w:rPr>
          <w:b/>
          <w:bCs/>
        </w:rPr>
        <w:t>S očami na stopkách...</w:t>
      </w:r>
    </w:p>
    <w:p w:rsidR="00FF2BD9" w:rsidRPr="00711C43" w:rsidRDefault="00FF2BD9" w:rsidP="007F30E4">
      <w:pPr>
        <w:jc w:val="center"/>
        <w:rPr>
          <w:b/>
          <w:bCs/>
          <w:u w:val="single"/>
        </w:rPr>
      </w:pPr>
      <w:r>
        <w:rPr>
          <w:noProof/>
          <w:lang w:eastAsia="sk-SK"/>
        </w:rPr>
        <w:pict>
          <v:line id="_x0000_s1026" style="position:absolute;left:0;text-align:left;z-index:251658240" from="117pt,10.05pt" to="342pt,10.05pt"/>
        </w:pict>
      </w:r>
    </w:p>
    <w:tbl>
      <w:tblPr>
        <w:tblW w:w="929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98"/>
        <w:gridCol w:w="5096"/>
        <w:gridCol w:w="3098"/>
      </w:tblGrid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  <w:r w:rsidRPr="00BC494B">
              <w:t>Por.č.</w:t>
            </w: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  <w:r w:rsidRPr="00BC494B">
              <w:t>Meno a priezvisko</w:t>
            </w: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  <w:r w:rsidRPr="00BC494B">
              <w:t>Podpis</w:t>
            </w: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37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37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37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01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30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30"/>
        </w:trPr>
        <w:tc>
          <w:tcPr>
            <w:tcW w:w="1098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 w:rsidTr="00711C43">
        <w:trPr>
          <w:trHeight w:val="430"/>
        </w:trPr>
        <w:tc>
          <w:tcPr>
            <w:tcW w:w="1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5096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098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</w:tbl>
    <w:p w:rsidR="00FF2BD9" w:rsidRPr="007F30E4" w:rsidRDefault="00FF2BD9" w:rsidP="007F30E4">
      <w:pPr>
        <w:jc w:val="center"/>
        <w:rPr>
          <w:b/>
          <w:bCs/>
          <w:sz w:val="40"/>
          <w:szCs w:val="40"/>
        </w:rPr>
      </w:pPr>
      <w:r w:rsidRPr="007F30E4">
        <w:rPr>
          <w:b/>
          <w:bCs/>
          <w:sz w:val="40"/>
          <w:szCs w:val="40"/>
        </w:rPr>
        <w:t>Prezenčná listina</w:t>
      </w:r>
    </w:p>
    <w:p w:rsidR="00FF2BD9" w:rsidRPr="007F30E4" w:rsidRDefault="00FF2BD9" w:rsidP="007F30E4">
      <w:pPr>
        <w:jc w:val="center"/>
        <w:rPr>
          <w:b/>
          <w:bCs/>
        </w:rPr>
      </w:pPr>
      <w:r w:rsidRPr="007F30E4">
        <w:rPr>
          <w:b/>
          <w:bCs/>
        </w:rPr>
        <w:t>Prezentácia výstupov projektu Nadácie Orange</w:t>
      </w:r>
    </w:p>
    <w:p w:rsidR="00FF2BD9" w:rsidRPr="007F30E4" w:rsidRDefault="00FF2BD9" w:rsidP="007F30E4">
      <w:pPr>
        <w:jc w:val="center"/>
        <w:rPr>
          <w:b/>
          <w:bCs/>
        </w:rPr>
      </w:pPr>
      <w:r w:rsidRPr="007F30E4">
        <w:rPr>
          <w:b/>
          <w:bCs/>
        </w:rPr>
        <w:t>S očami na stopkách...</w:t>
      </w:r>
    </w:p>
    <w:p w:rsidR="00FF2BD9" w:rsidRDefault="00FF2BD9" w:rsidP="007F30E4">
      <w:pPr>
        <w:jc w:val="center"/>
        <w:rPr>
          <w:b/>
          <w:bCs/>
        </w:rPr>
      </w:pPr>
      <w:r>
        <w:rPr>
          <w:noProof/>
          <w:lang w:eastAsia="sk-SK"/>
        </w:rPr>
        <w:pict>
          <v:line id="_x0000_s1027" style="position:absolute;left:0;text-align:left;z-index:251657216" from="27pt,10.05pt" to="411.6pt,10.6pt"/>
        </w:pict>
      </w:r>
    </w:p>
    <w:tbl>
      <w:tblPr>
        <w:tblW w:w="960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52"/>
        <w:gridCol w:w="3951"/>
        <w:gridCol w:w="2402"/>
        <w:gridCol w:w="2402"/>
      </w:tblGrid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  <w:r w:rsidRPr="00BC494B">
              <w:t>Por.č.</w:t>
            </w: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  <w:r w:rsidRPr="00BC494B">
              <w:t>Meno a priezvisko</w:t>
            </w: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  <w:r w:rsidRPr="00BC494B">
              <w:t>Bydlisko</w:t>
            </w: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  <w:r w:rsidRPr="00BC494B">
              <w:t>Podpis</w:t>
            </w: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52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52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52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380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408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408"/>
        </w:trPr>
        <w:tc>
          <w:tcPr>
            <w:tcW w:w="852" w:type="dxa"/>
          </w:tcPr>
          <w:p w:rsidR="00FF2BD9" w:rsidRPr="00BC494B" w:rsidRDefault="00FF2BD9" w:rsidP="00BC4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  <w:tr w:rsidR="00FF2BD9" w:rsidRPr="00BC494B">
        <w:trPr>
          <w:trHeight w:val="408"/>
        </w:trPr>
        <w:tc>
          <w:tcPr>
            <w:tcW w:w="85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3951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  <w:tc>
          <w:tcPr>
            <w:tcW w:w="2402" w:type="dxa"/>
          </w:tcPr>
          <w:p w:rsidR="00FF2BD9" w:rsidRPr="00BC494B" w:rsidRDefault="00FF2BD9" w:rsidP="00BC494B">
            <w:pPr>
              <w:spacing w:after="0" w:line="240" w:lineRule="auto"/>
              <w:jc w:val="center"/>
            </w:pPr>
          </w:p>
        </w:tc>
      </w:tr>
    </w:tbl>
    <w:p w:rsidR="00FF2BD9" w:rsidRPr="007F30E4" w:rsidRDefault="00FF2BD9" w:rsidP="007F30E4">
      <w:pPr>
        <w:jc w:val="center"/>
        <w:rPr>
          <w:b/>
          <w:bCs/>
        </w:rPr>
      </w:pPr>
    </w:p>
    <w:sectPr w:rsidR="00FF2BD9" w:rsidRPr="007F30E4" w:rsidSect="007F30E4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E6B54"/>
    <w:multiLevelType w:val="hybridMultilevel"/>
    <w:tmpl w:val="893ADDA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80300"/>
    <w:multiLevelType w:val="hybridMultilevel"/>
    <w:tmpl w:val="893ADDA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3C56"/>
    <w:rsid w:val="000025A2"/>
    <w:rsid w:val="00003B13"/>
    <w:rsid w:val="0000549D"/>
    <w:rsid w:val="00007CCA"/>
    <w:rsid w:val="00011362"/>
    <w:rsid w:val="00012166"/>
    <w:rsid w:val="00013B21"/>
    <w:rsid w:val="000170BD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6567"/>
    <w:rsid w:val="000679BD"/>
    <w:rsid w:val="00077D54"/>
    <w:rsid w:val="0008247C"/>
    <w:rsid w:val="000858D2"/>
    <w:rsid w:val="00090A98"/>
    <w:rsid w:val="00093203"/>
    <w:rsid w:val="000936CD"/>
    <w:rsid w:val="000A4392"/>
    <w:rsid w:val="000B0175"/>
    <w:rsid w:val="000B2244"/>
    <w:rsid w:val="000B2CDC"/>
    <w:rsid w:val="000B3933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100EB6"/>
    <w:rsid w:val="00103A45"/>
    <w:rsid w:val="00106443"/>
    <w:rsid w:val="00106C87"/>
    <w:rsid w:val="00110E28"/>
    <w:rsid w:val="001172C5"/>
    <w:rsid w:val="001229D0"/>
    <w:rsid w:val="00127EF2"/>
    <w:rsid w:val="00133D75"/>
    <w:rsid w:val="001346C6"/>
    <w:rsid w:val="0013575A"/>
    <w:rsid w:val="00136C61"/>
    <w:rsid w:val="0014635D"/>
    <w:rsid w:val="00146961"/>
    <w:rsid w:val="00147B57"/>
    <w:rsid w:val="001506EF"/>
    <w:rsid w:val="001521AD"/>
    <w:rsid w:val="001522BE"/>
    <w:rsid w:val="00154932"/>
    <w:rsid w:val="001655FE"/>
    <w:rsid w:val="00166BDF"/>
    <w:rsid w:val="00172C2B"/>
    <w:rsid w:val="0017467B"/>
    <w:rsid w:val="00176299"/>
    <w:rsid w:val="00180EC2"/>
    <w:rsid w:val="00181E54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53EA"/>
    <w:rsid w:val="001A6195"/>
    <w:rsid w:val="001A6C63"/>
    <w:rsid w:val="001B05AA"/>
    <w:rsid w:val="001C1341"/>
    <w:rsid w:val="001C4E8C"/>
    <w:rsid w:val="001C724F"/>
    <w:rsid w:val="001D54DD"/>
    <w:rsid w:val="001D5536"/>
    <w:rsid w:val="001D6EBC"/>
    <w:rsid w:val="001E119F"/>
    <w:rsid w:val="001E2CD3"/>
    <w:rsid w:val="001E31D6"/>
    <w:rsid w:val="001E3610"/>
    <w:rsid w:val="001F2B6A"/>
    <w:rsid w:val="001F32D0"/>
    <w:rsid w:val="001F41A2"/>
    <w:rsid w:val="001F5E36"/>
    <w:rsid w:val="001F71AA"/>
    <w:rsid w:val="0020088C"/>
    <w:rsid w:val="002026B0"/>
    <w:rsid w:val="002076EF"/>
    <w:rsid w:val="00207763"/>
    <w:rsid w:val="00207E14"/>
    <w:rsid w:val="00210C81"/>
    <w:rsid w:val="002110D6"/>
    <w:rsid w:val="00212FCC"/>
    <w:rsid w:val="00214EB1"/>
    <w:rsid w:val="00221FEF"/>
    <w:rsid w:val="00226492"/>
    <w:rsid w:val="002274E1"/>
    <w:rsid w:val="00234F4E"/>
    <w:rsid w:val="00235D95"/>
    <w:rsid w:val="00236D0F"/>
    <w:rsid w:val="00240CD8"/>
    <w:rsid w:val="002502B7"/>
    <w:rsid w:val="00254DB8"/>
    <w:rsid w:val="00260095"/>
    <w:rsid w:val="002760D8"/>
    <w:rsid w:val="00277C9F"/>
    <w:rsid w:val="00280185"/>
    <w:rsid w:val="002842CF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9D9"/>
    <w:rsid w:val="00316F1C"/>
    <w:rsid w:val="00325EC4"/>
    <w:rsid w:val="00327363"/>
    <w:rsid w:val="00331749"/>
    <w:rsid w:val="00337674"/>
    <w:rsid w:val="003405B8"/>
    <w:rsid w:val="00343609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58C5"/>
    <w:rsid w:val="003D0E87"/>
    <w:rsid w:val="003D268D"/>
    <w:rsid w:val="003D44EA"/>
    <w:rsid w:val="003D4E3A"/>
    <w:rsid w:val="003D5B9C"/>
    <w:rsid w:val="003E2BCC"/>
    <w:rsid w:val="003E6A4B"/>
    <w:rsid w:val="003E7D3E"/>
    <w:rsid w:val="003F0CA0"/>
    <w:rsid w:val="003F2673"/>
    <w:rsid w:val="003F48DF"/>
    <w:rsid w:val="003F6B2B"/>
    <w:rsid w:val="00411D56"/>
    <w:rsid w:val="004148E2"/>
    <w:rsid w:val="004175DD"/>
    <w:rsid w:val="004234F2"/>
    <w:rsid w:val="00423FE0"/>
    <w:rsid w:val="00427330"/>
    <w:rsid w:val="004328A8"/>
    <w:rsid w:val="00440C15"/>
    <w:rsid w:val="004412B9"/>
    <w:rsid w:val="00443585"/>
    <w:rsid w:val="004475C3"/>
    <w:rsid w:val="0045244B"/>
    <w:rsid w:val="004631C6"/>
    <w:rsid w:val="00466285"/>
    <w:rsid w:val="004662FB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605"/>
    <w:rsid w:val="004A2256"/>
    <w:rsid w:val="004A2AFD"/>
    <w:rsid w:val="004A3C56"/>
    <w:rsid w:val="004A4AC6"/>
    <w:rsid w:val="004A7609"/>
    <w:rsid w:val="004A767F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E42"/>
    <w:rsid w:val="0051216E"/>
    <w:rsid w:val="00514B91"/>
    <w:rsid w:val="00515042"/>
    <w:rsid w:val="00515247"/>
    <w:rsid w:val="00517DB7"/>
    <w:rsid w:val="00520352"/>
    <w:rsid w:val="00520A01"/>
    <w:rsid w:val="005256E8"/>
    <w:rsid w:val="00525CE6"/>
    <w:rsid w:val="0053385B"/>
    <w:rsid w:val="00534FEC"/>
    <w:rsid w:val="00540CFA"/>
    <w:rsid w:val="00543882"/>
    <w:rsid w:val="00543F31"/>
    <w:rsid w:val="00553FD8"/>
    <w:rsid w:val="00567AD9"/>
    <w:rsid w:val="005723B4"/>
    <w:rsid w:val="00574204"/>
    <w:rsid w:val="00575964"/>
    <w:rsid w:val="00582F89"/>
    <w:rsid w:val="0058336D"/>
    <w:rsid w:val="005862C9"/>
    <w:rsid w:val="00587005"/>
    <w:rsid w:val="00587E3A"/>
    <w:rsid w:val="005901AA"/>
    <w:rsid w:val="00591959"/>
    <w:rsid w:val="0059457F"/>
    <w:rsid w:val="005A3DDC"/>
    <w:rsid w:val="005A52A8"/>
    <w:rsid w:val="005B1A49"/>
    <w:rsid w:val="005B3F25"/>
    <w:rsid w:val="005B47A4"/>
    <w:rsid w:val="005C102A"/>
    <w:rsid w:val="005C1136"/>
    <w:rsid w:val="005C4261"/>
    <w:rsid w:val="005C5601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EEC"/>
    <w:rsid w:val="006158BD"/>
    <w:rsid w:val="00617B4A"/>
    <w:rsid w:val="0062210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5309E"/>
    <w:rsid w:val="00661424"/>
    <w:rsid w:val="00662DD4"/>
    <w:rsid w:val="00671713"/>
    <w:rsid w:val="006756EA"/>
    <w:rsid w:val="006765D3"/>
    <w:rsid w:val="00683808"/>
    <w:rsid w:val="00683C92"/>
    <w:rsid w:val="00684C05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F0613"/>
    <w:rsid w:val="006F7A06"/>
    <w:rsid w:val="006F7E37"/>
    <w:rsid w:val="0070573C"/>
    <w:rsid w:val="00705CF6"/>
    <w:rsid w:val="00706CC5"/>
    <w:rsid w:val="00711C43"/>
    <w:rsid w:val="007120EB"/>
    <w:rsid w:val="007157A9"/>
    <w:rsid w:val="00720764"/>
    <w:rsid w:val="007263DC"/>
    <w:rsid w:val="00726696"/>
    <w:rsid w:val="00726BAB"/>
    <w:rsid w:val="00731EDB"/>
    <w:rsid w:val="007375E4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B13E3"/>
    <w:rsid w:val="007B2355"/>
    <w:rsid w:val="007B4248"/>
    <w:rsid w:val="007B59D2"/>
    <w:rsid w:val="007B5AD2"/>
    <w:rsid w:val="007C2214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F0D09"/>
    <w:rsid w:val="007F178E"/>
    <w:rsid w:val="007F2B98"/>
    <w:rsid w:val="007F2DA8"/>
    <w:rsid w:val="007F2E45"/>
    <w:rsid w:val="007F30E4"/>
    <w:rsid w:val="00802014"/>
    <w:rsid w:val="0080343B"/>
    <w:rsid w:val="0080586E"/>
    <w:rsid w:val="00805CCD"/>
    <w:rsid w:val="008077EB"/>
    <w:rsid w:val="008165B4"/>
    <w:rsid w:val="00820329"/>
    <w:rsid w:val="008232C8"/>
    <w:rsid w:val="00825CE7"/>
    <w:rsid w:val="00825D8B"/>
    <w:rsid w:val="00830799"/>
    <w:rsid w:val="00830B0E"/>
    <w:rsid w:val="0083342C"/>
    <w:rsid w:val="008417A8"/>
    <w:rsid w:val="008434E0"/>
    <w:rsid w:val="00844FC8"/>
    <w:rsid w:val="008455BD"/>
    <w:rsid w:val="00845C72"/>
    <w:rsid w:val="0085034B"/>
    <w:rsid w:val="00856471"/>
    <w:rsid w:val="00864300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A149C"/>
    <w:rsid w:val="008A2C65"/>
    <w:rsid w:val="008A6DCB"/>
    <w:rsid w:val="008B29AD"/>
    <w:rsid w:val="008B2FB3"/>
    <w:rsid w:val="008B4EBC"/>
    <w:rsid w:val="008C37E7"/>
    <w:rsid w:val="008C4020"/>
    <w:rsid w:val="008C61E9"/>
    <w:rsid w:val="008C7400"/>
    <w:rsid w:val="008D75CE"/>
    <w:rsid w:val="008E75F0"/>
    <w:rsid w:val="008E79C6"/>
    <w:rsid w:val="008F4C4C"/>
    <w:rsid w:val="009009D0"/>
    <w:rsid w:val="00901B5F"/>
    <w:rsid w:val="00901EC5"/>
    <w:rsid w:val="00903977"/>
    <w:rsid w:val="00903B9B"/>
    <w:rsid w:val="0090406D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500A2"/>
    <w:rsid w:val="00954D44"/>
    <w:rsid w:val="009613FA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A0B5B"/>
    <w:rsid w:val="009A397C"/>
    <w:rsid w:val="009A4444"/>
    <w:rsid w:val="009A4ED0"/>
    <w:rsid w:val="009A5F9E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458E"/>
    <w:rsid w:val="009E6254"/>
    <w:rsid w:val="009F017C"/>
    <w:rsid w:val="009F448A"/>
    <w:rsid w:val="009F5174"/>
    <w:rsid w:val="009F5677"/>
    <w:rsid w:val="00A01E50"/>
    <w:rsid w:val="00A07DAC"/>
    <w:rsid w:val="00A11382"/>
    <w:rsid w:val="00A14435"/>
    <w:rsid w:val="00A2012A"/>
    <w:rsid w:val="00A201CD"/>
    <w:rsid w:val="00A20379"/>
    <w:rsid w:val="00A22EC9"/>
    <w:rsid w:val="00A324EB"/>
    <w:rsid w:val="00A359DF"/>
    <w:rsid w:val="00A3786E"/>
    <w:rsid w:val="00A410E9"/>
    <w:rsid w:val="00A43BCE"/>
    <w:rsid w:val="00A441F6"/>
    <w:rsid w:val="00A4741A"/>
    <w:rsid w:val="00A524AB"/>
    <w:rsid w:val="00A600F4"/>
    <w:rsid w:val="00A60600"/>
    <w:rsid w:val="00A627AB"/>
    <w:rsid w:val="00A74995"/>
    <w:rsid w:val="00A806B9"/>
    <w:rsid w:val="00A8096D"/>
    <w:rsid w:val="00A82569"/>
    <w:rsid w:val="00A82ECD"/>
    <w:rsid w:val="00A90D24"/>
    <w:rsid w:val="00A93C50"/>
    <w:rsid w:val="00AA07F3"/>
    <w:rsid w:val="00AA10B9"/>
    <w:rsid w:val="00AA42EA"/>
    <w:rsid w:val="00AA663E"/>
    <w:rsid w:val="00AA6679"/>
    <w:rsid w:val="00AB55AB"/>
    <w:rsid w:val="00AD0E90"/>
    <w:rsid w:val="00AD1355"/>
    <w:rsid w:val="00AD2797"/>
    <w:rsid w:val="00AD4521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41B6"/>
    <w:rsid w:val="00B21310"/>
    <w:rsid w:val="00B26431"/>
    <w:rsid w:val="00B30F9D"/>
    <w:rsid w:val="00B31DDD"/>
    <w:rsid w:val="00B33452"/>
    <w:rsid w:val="00B36150"/>
    <w:rsid w:val="00B4358B"/>
    <w:rsid w:val="00B45148"/>
    <w:rsid w:val="00B45707"/>
    <w:rsid w:val="00B564F7"/>
    <w:rsid w:val="00B63FF9"/>
    <w:rsid w:val="00B6759F"/>
    <w:rsid w:val="00B74346"/>
    <w:rsid w:val="00B746DC"/>
    <w:rsid w:val="00B77309"/>
    <w:rsid w:val="00B82057"/>
    <w:rsid w:val="00B920C7"/>
    <w:rsid w:val="00B961B9"/>
    <w:rsid w:val="00B971FE"/>
    <w:rsid w:val="00BA0557"/>
    <w:rsid w:val="00BA548F"/>
    <w:rsid w:val="00BA6867"/>
    <w:rsid w:val="00BB3EF2"/>
    <w:rsid w:val="00BB5630"/>
    <w:rsid w:val="00BC494B"/>
    <w:rsid w:val="00BC4FDD"/>
    <w:rsid w:val="00BC69AB"/>
    <w:rsid w:val="00BD0507"/>
    <w:rsid w:val="00BD094D"/>
    <w:rsid w:val="00BD1FD9"/>
    <w:rsid w:val="00BD3F17"/>
    <w:rsid w:val="00BE17D7"/>
    <w:rsid w:val="00BF20B9"/>
    <w:rsid w:val="00BF3626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B4A"/>
    <w:rsid w:val="00C22DA1"/>
    <w:rsid w:val="00C24DDF"/>
    <w:rsid w:val="00C33673"/>
    <w:rsid w:val="00C35090"/>
    <w:rsid w:val="00C35681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3054"/>
    <w:rsid w:val="00C731A6"/>
    <w:rsid w:val="00C73A5D"/>
    <w:rsid w:val="00C85807"/>
    <w:rsid w:val="00C931D5"/>
    <w:rsid w:val="00C93201"/>
    <w:rsid w:val="00C9459B"/>
    <w:rsid w:val="00CA6796"/>
    <w:rsid w:val="00CB2DA0"/>
    <w:rsid w:val="00CB64EB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D107CA"/>
    <w:rsid w:val="00D12942"/>
    <w:rsid w:val="00D12F09"/>
    <w:rsid w:val="00D14C24"/>
    <w:rsid w:val="00D21C32"/>
    <w:rsid w:val="00D265E5"/>
    <w:rsid w:val="00D366FF"/>
    <w:rsid w:val="00D400DD"/>
    <w:rsid w:val="00D40D66"/>
    <w:rsid w:val="00D43CC9"/>
    <w:rsid w:val="00D474AF"/>
    <w:rsid w:val="00D509BB"/>
    <w:rsid w:val="00D5112D"/>
    <w:rsid w:val="00D537A8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D98"/>
    <w:rsid w:val="00D844AD"/>
    <w:rsid w:val="00D84EDC"/>
    <w:rsid w:val="00D86325"/>
    <w:rsid w:val="00D923DF"/>
    <w:rsid w:val="00DA15B2"/>
    <w:rsid w:val="00DB08E2"/>
    <w:rsid w:val="00DB6FE6"/>
    <w:rsid w:val="00DB7EFA"/>
    <w:rsid w:val="00DD33BA"/>
    <w:rsid w:val="00DD54DE"/>
    <w:rsid w:val="00DE03B6"/>
    <w:rsid w:val="00DE202C"/>
    <w:rsid w:val="00DE29B4"/>
    <w:rsid w:val="00DE5368"/>
    <w:rsid w:val="00DF12DC"/>
    <w:rsid w:val="00DF7406"/>
    <w:rsid w:val="00DF7687"/>
    <w:rsid w:val="00DF7C1E"/>
    <w:rsid w:val="00E05357"/>
    <w:rsid w:val="00E10CE6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7213"/>
    <w:rsid w:val="00EA105C"/>
    <w:rsid w:val="00EA47FE"/>
    <w:rsid w:val="00EA586B"/>
    <w:rsid w:val="00EB3941"/>
    <w:rsid w:val="00EC2037"/>
    <w:rsid w:val="00EC2484"/>
    <w:rsid w:val="00EC3D74"/>
    <w:rsid w:val="00EC41F2"/>
    <w:rsid w:val="00ED1D29"/>
    <w:rsid w:val="00ED5D60"/>
    <w:rsid w:val="00EE4156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894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5205"/>
    <w:rsid w:val="00F76D49"/>
    <w:rsid w:val="00F770B7"/>
    <w:rsid w:val="00F8162F"/>
    <w:rsid w:val="00F95150"/>
    <w:rsid w:val="00FA5498"/>
    <w:rsid w:val="00FB0000"/>
    <w:rsid w:val="00FB1102"/>
    <w:rsid w:val="00FB3743"/>
    <w:rsid w:val="00FC0047"/>
    <w:rsid w:val="00FC046C"/>
    <w:rsid w:val="00FC1F68"/>
    <w:rsid w:val="00FC4D94"/>
    <w:rsid w:val="00FD1507"/>
    <w:rsid w:val="00FE6982"/>
    <w:rsid w:val="00FE6B84"/>
    <w:rsid w:val="00FF0159"/>
    <w:rsid w:val="00FF24D0"/>
    <w:rsid w:val="00FF2BD9"/>
    <w:rsid w:val="00FF7795"/>
    <w:rsid w:val="00FF7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8C5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F30E4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7F30E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7B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B5A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20</TotalTime>
  <Pages>2</Pages>
  <Words>76</Words>
  <Characters>437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4</cp:revision>
  <cp:lastPrinted>2014-06-25T11:39:00Z</cp:lastPrinted>
  <dcterms:created xsi:type="dcterms:W3CDTF">2014-06-23T08:20:00Z</dcterms:created>
  <dcterms:modified xsi:type="dcterms:W3CDTF">2014-06-25T11:50:00Z</dcterms:modified>
</cp:coreProperties>
</file>