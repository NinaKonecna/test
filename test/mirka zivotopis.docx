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543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Prvá tabuľka je tabuľka rozloženia mena a kontaktných informácií. Druhá tabuľka je tabuľka cieľov"/>
      </w:tblPr>
      <w:tblGrid>
        <w:gridCol w:w="717"/>
        <w:gridCol w:w="8"/>
        <w:gridCol w:w="4705"/>
        <w:gridCol w:w="3581"/>
        <w:gridCol w:w="19"/>
      </w:tblGrid>
      <w:tr w:rsidR="007A0F44" w:rsidRPr="00565B06" w:rsidTr="001B6A71">
        <w:trPr>
          <w:gridBefore w:val="2"/>
          <w:wBefore w:w="725" w:type="dxa"/>
          <w:trHeight w:hRule="exact" w:val="2410"/>
        </w:trPr>
        <w:tc>
          <w:tcPr>
            <w:tcW w:w="4705" w:type="dxa"/>
            <w:tcMar>
              <w:right w:w="144" w:type="dxa"/>
            </w:tcMar>
            <w:vAlign w:val="bottom"/>
          </w:tcPr>
          <w:p w:rsidR="007A0F44" w:rsidRPr="00565B06" w:rsidRDefault="00665014" w:rsidP="00174A87">
            <w:pPr>
              <w:pStyle w:val="Nzov"/>
            </w:pPr>
            <w:r>
              <w:t>Mgr. Miroslava</w:t>
            </w:r>
          </w:p>
          <w:p w:rsidR="007A0F44" w:rsidRPr="00565B06" w:rsidRDefault="00665014" w:rsidP="00665014">
            <w:pPr>
              <w:pStyle w:val="Podtitul"/>
            </w:pPr>
            <w:r>
              <w:t>Petríková</w:t>
            </w:r>
          </w:p>
        </w:tc>
        <w:tc>
          <w:tcPr>
            <w:tcW w:w="3600" w:type="dxa"/>
            <w:gridSpan w:val="2"/>
            <w:tcMar>
              <w:left w:w="144" w:type="dxa"/>
            </w:tcMar>
            <w:vAlign w:val="bottom"/>
          </w:tcPr>
          <w:p w:rsidR="007A0F44" w:rsidRDefault="00693BD6" w:rsidP="00174A87">
            <w:pPr>
              <w:pStyle w:val="Kontaktninformcie"/>
            </w:pPr>
            <w:sdt>
              <w:sdtPr>
                <w:alias w:val="Zadajte adresu:"/>
                <w:tag w:val="Zadajte adresu:"/>
                <w:id w:val="-989020281"/>
                <w:placeholder>
                  <w:docPart w:val="5B55EC59DF6D47628FFB1D3FE0C0372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65014">
                  <w:t>Jarná 6, 056 01 Gelnica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Ikona adresy" descr="Ikona adres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2771C0" id="Ikona adresy" o:spid="_x0000_s1026" alt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/YQ4AAHdIAAAOAAAAZHJzL2Uyb0RvYy54bWysXFGP47YRfi/Q/2D4sUCzIiVR0iJ7ebhr&#10;igBpGiBX9Flne28X8Vqu5bu966/PN9RQSyY7HKLoy9l7/jyc4UcOZ4Zjffvdl6fj5vPhMj9Op7ut&#10;+ababg6n3bR/PH282/7r/fd/7beb+Tqe9uNxOh3utl8P8/a7N3/+07fP59uDnR6m4/5w2UDIab59&#10;Pt9tH67X8+3Nzbx7ODyN8zfT+XDCh/fT5Wm84s/Lx5v9ZXyG9Kfjja0qd/M8Xfbny7Q7zDP+993y&#10;4faNl39/f9hd/3l/Px+um+PdFrpd/b8X/+8H+vfmzbfj7cfLeH543LEa4/+gxdP4eMKgq6h343Xc&#10;fLo8/kHU0+PuMs3T/fWb3fR0M93fP+4O3gZYY6rfWfPLw3g+eFswOfN5nab5/yd299Pnny+bx/3d&#10;tm22m9P4BI5++HU6jZtxfznMX7eb/WHeYcKS/8SsPZ/nW3z5l/PPF7J7Pv847X6d8cFN8gn9MQOz&#10;+fD8j2kP4eOn6+Rn6sv95Ym+iTnYfPGEfF0JOXy5bnb4T2P6vrPbzQ4f8XsaYbwNX959mq9/P0xe&#10;0Pj5x/m68LnHO8/Gnk16D+7vn46g9i83G9MM9eZ5Y/vGMf8rzEQwW28eAKrr34Og0IssV3WCrDqG&#10;mVYQhll/Eda1krA2gtnWCcJchDJDbQTNugjWWCsIw85dNbOYfUHYEMFcJc2ZiQmwdeUEaSZmoOs7&#10;QTcTc2Cb3kriYhIGV0niYhasqyUWTEyDMUa0NibCyqyamAlj60bSL+Git4NkbkyGqY1kr03YkPWz&#10;MRumFvWzCR1t3wj62ZgOUzeifgkfjZP4sAkfdSNtMpvwkZEX84FtJu0zm/DRNNLesDEftjOSvDrh&#10;o+4l91THfNhuEOUlfJC/eN3dwbdFe7yvJT7qhA8jeqk65oNcp7Ce64SPqpbWc53wkdEv5sMMtpXs&#10;TfjoRdfXxHyYvpX4bVI+3CDY28R8mF50zE3Ch8O8vH4CNTEfphftbRI+GtH/4SB8WQeQJ7nTJuHD&#10;dhK/TcJHb6WDqEn4qDppPbcpH6K8NubDDFUvzF+b8iHa28Z8mB5H/et8UOy0npWmN5K9bcyH6WR5&#10;CR9dWwnruY35MA7rStAv4cO1on4xH6YdpNDAJXy04nnkEj7aTlrPLuGjHqT95hI+2k7iwyV82Fby&#10;py7ho+2l9ecSPoxsb8qHEfVL+KgaiQ+X8OE6aT13CR9IJIT10iV8dLK8hI9KXM9dzIdtrGRvl/BR&#10;VZK/72I+rBtEeTEfQyuKi+mwHY7V17dHF9PRI4p4/bTsYjasfHr0MRutk5xpH5MBcRK5fUxG00ix&#10;VZ9w0SHFed3YPuai7qWl0idUdGJg38dU1J1obEKF7aVIrY+pqDtRu5gKU8OhvW7sEFNR4zx4ndkh&#10;pgLiJL83xFSYQdq2Q0wFxElUDDEVOEwF5WImcsrFTEirZIh5yAmLebBS/DikNBjJv5sq5sGI+99U&#10;CRHIEwVeTRUzYWtJQVMlVFSiRzFVzEU9SPNnqpiNQcyITBWz0XayvJiQTlwqpooJ6USngrmNQhE5&#10;gzFJQj404gQmCTllJq9vNJNk5EiNZYExIxZlBUlgTIixYs5hkqS8lzwBNIomxtRiTmmSpDw+gVB3&#10;+hgqS+NDKDbtvpy42oR3m5HqnpUvcJ2nmQpbVHpC+eq9oTISRABFpSkBjGVNYF9zUsGYIQK3RZJh&#10;PoG7IjAWG4GHIjAtJUJjqZSYSCvFw8uMNGwlaC6SznaCxSI4W2rKTKXCCemOwkiJdKqLeHiZqZZN&#10;RVmjSDqbastMpaKFV6bMVKpJEBw1hxJl6rByy0ylioKXXmYqFQw8vMzUmk2ty0yldJ+kI50vMZWy&#10;eQ8vM5WSdQ8vM5VycQ8vM5VSbQ8vM5UyaYIjUy4xlRJlDy8zlfJgDy8ztWVTkcYWKcOmtmWmUpJK&#10;yiAJLZFOOaiHl5lKKaaHl5lKGaSHl5nq2FQkgCW6U/5H0pHfFcHZVKRvRXA2FdlZEZxN7cpMpeTL&#10;615mKiVXBEf2VKIMJU8eXmYqJUceXmYqJT8eXmYqJTceXmYqJS8ER3ZSYiolJx5eZiolHx5eZurA&#10;piKBKFKGTUWGUAL3CQJpQxlA2RfYWorwy77A9lIEX/YFtthUZSb7EH2xodDol8Cp0Og1dDKFRq/B&#10;U2n0RFGytyGNn5ZQlOPcC27Vf3+fftlucJ/+gWZ2vD2PVwqPw9vN893WX7ZuHugNLh3ok6fp8+H9&#10;5DFXipNNY5Y14y/lMeAL4HhKgVQmh5JhDsLH4fXM8tiJrmFp+Dy8Bhyl6xCHy6llXYTPwyvjWg7+&#10;1qAifB5eA46q5JCH8ycvj6pdwKHSksXhhtnjKNHJAzkwMVAgD2Sfi0p1HthRLkRTA2qyEnGFuABx&#10;pOeBVDIgiYNiTM/G1LgDykrs2QnXKM9lgbgP90PjxlsB4uQiHXFPmAXaigP2FvsyN7StqPAKiW2b&#10;n0e6ZvdAXKTnJRoqXUOiwxVKdmgLV+GByoRbi7CKgN0aBYd1HV6X9U2X9wuwV6YHZTkPxH1XXsea&#10;qlIYul8jjDBkeOWhG47UB2U9UkeAl4gr//zQLVOIA0hRsqXLByiJSpEi01EVyyPXECjYEV7ZHnQa&#10;LEi0EuT1dLyCjLa5bUelMRrdYJdnl0bHG8JgfSpI3t7UoqAgOT6jgk0e2VNNkPREYV5B8qGEe5e8&#10;d0ERfVnD1PqgyIQX96PXayofuAmvzBF1CTFS2Wp94L1GMpyf+TCfaKlQkFR/o1mqkQJnZTp4K0Yq&#10;8+mobWKRqViETg5Gamu+5TwUTR3aPqJ6nR8dHj5rUcPxMmQqu4M8NcvMHyt2RTbaqluRTtubAWnb&#10;ciTywbzt7N+tU8IXWLTsd4trXUUm59vW4cjMj85sUsuKgmQPZtVjg45d4sh2cKT50anG7pFKfGJR&#10;j2ak5hlqnLxeZo9Cenb0mutktl9D4OARwit7BophFpk4RLIy0YHDSFTV8kguXSFMVnaH5X0UOhQR&#10;MQf9wivriSbKMLoy8+jsKUVSSxVxpOpZrbOkhQEVF0kgU1nJ6BgKoyvzWXFABZl5pBnCWqJDJMeR&#10;GTiuwXGTP+OoE4n1VGNOuqjy84mULTt6TzezHqnEiKbnshAO2Pyapw6nRWa3FpzCGgqvy1oy/eoZ&#10;UNbM68mxGnxI3iejH4otcgge8jI5YkGLpsIRrtMXi9q1ehIsCa/BorCSW+WEpT4rlonQJa9nQKLl&#10;SkMuJ6xtFE+L0XmF4FZckxmQWkqLHobFIrRyaTIDUvF10HOJWKzRZQZksUy0iGl6ssxK2+9BT2x8&#10;bX2yRWZAP53CO0draD0rRPbojSmTye3qop9fZ94vFUXmwia1tGmjM7JbC39h/4TXdR8FpHK+o+qw&#10;7E0sEG3VhegXrXKKniGbcAhZs7Z3XC8wDiX8PJLar+BpjVt+KCDPPDr0GKmcXKZjv2ScksKiO5Bj&#10;b6etJfSFLaO3a7U1cBNemSMKEb1FaO3L2+7YM5hWyfLRJRhk4gDNzmdL7YA0n60S1xl0FDJSK+o0&#10;XJdG5KLsuCbk72gbzOvZ8CkDmQoSnYpBTw252q7pWYeKBNol83raPswSqh3ZmUcHZJh5xX9aLnJ6&#10;WrMyQ1QJpDLzIao0DpWjvMzAu1Nib7SvsEVOi9aqUJFwShaJiwFm02mnNjo2l/mkrZe1qFr3u7Y3&#10;Q6QKF6Hso4qvAUyHYCw/Ot8wGLR6akj23oOS6eOCZrHdvty8BC8TXtnboA/Vz5JFaqqNzjLRQqoh&#10;QwyG2zHF9hBVapFAxSVS65SsHEVCzjvQmqqMzrUgq7E58C0fEuj85hgQ+vi4v1PK0uiHZaDikAfu&#10;qqAfkmStGQKRWrjQ815D7pxnHE22i44UgeZo7PkURK6V17HDnvXTo6VvjiMFXyzMDY3O3SAxv3na&#10;kGv0ShwbDiu1tNDw1ZXtFY+JdmDmGpdYOWOakD10SgTdcHUfv1rLU1jzuY/UIZ+to8eYdVQS1pra&#10;ySmzdfjNZ86YmgMzpIH5RVGHeWyVFY7G5WVodCbnh2agGZTspg4Fe4dllDUmAGsEkXkgB5l0r5IF&#10;8sJFe68CXIu26PPJSoQL9ZEbWqPzQGpTpRBPA2ILBGB+4VpuQYJEBRgiVg2Ivu2yoRHZFAJD2KJZ&#10;Hdoc1OnhnaDiSgksVpCjKs2QcC2gLIfCVbOcBSjz5/ceNzPQ71Czi5ALOrgEygfQ4bq8Vq7+QugO&#10;b5wdN1yWULU3t5t8jzZtElyl5oHr9aAWPIb7DwOHlxsaDxlYljQmOw/k2AC65iMdBDiLxGptywth&#10;YHhdwsE6RK2VQgutPfIhg5J9oUl/wSmmNFxS75VKYLgzptgkN4fhuKcLzCyOfvUEO9DUn8U5Li91&#10;ylnv+DDTspOO94lTuhLwIwKvH34kkNWv56C3VSoWPV9yNMrJOPAa1GJ9/CjB60eXPLl5Htif4+fk&#10;WRzyFY4vlCWNhi8OtZU7bPqZg1dR7Y8x3BmLgltex/VwUhahQb+GH5p+eJGbHX8RT8tQq7lYFHoI&#10;p4R98KrLwMqug4Nhx5D3SPRLDD9u3s2Ymtsb8xHNH5rIgg/aHaf5sMwTdaf5X2KsbWoo7MUPEpmn&#10;4+P++8fjkZrT/JNoDm+Pl83nEc+QGXe7w+kalEiQxxM1ui2//ThN9H2Mh2a4y3x9N84Py/f9N4iw&#10;8fYyfTrt/buHw7j/G7+/jo/H5b0vN/LzVOgRKsszVz5M+68/Q5nDBc+yeZgu/91unvH4mrvt/J9P&#10;4+Ww3Rx/OOH5MIPxvTJX/0fTdlTWucSffIg/OX16ejvBOhwO42kHqXfba3j79oq/8G08rwYT9uPp&#10;l/OOgMG091/+PV7OG7ISX8KDW36awmNrxtvwSBaYQoAFyyYthvAfeLqNp4SfxEOPz4n/9qiX5wW9&#10;+Q0AAP//AwBQSwMEFAAGAAgAAAAhAICOP9rYAAAAAwEAAA8AAABkcnMvZG93bnJldi54bWxMj0FP&#10;wkAQhe8m/IfNkHiTLWiQ1G4JIfGkHgQPchu6Q9vQnS3dKdR/76IHvczL5E3e+yZbDq5RZ+pC7dnA&#10;dJKAIi68rbk08LF9vluACoJssfFMBr4owDIf3WSYWn/hdzpvpFQxhEOKBiqRNtU6FBU5DBPfEkfv&#10;4DuHEteu1LbDSwx3jZ4lyVw7rDk2VNjSuqLiuOmdgf5BcN3r4ZTcv73sZtNdMcfPV2Nux8PqCZTQ&#10;IH/HcMWP6JBHpr3v2QbVGIiPyM+8eotHUPtf1Xmm/7Pn3wAAAP//AwBQSwECLQAUAAYACAAAACEA&#10;toM4kv4AAADhAQAAEwAAAAAAAAAAAAAAAAAAAAAAW0NvbnRlbnRfVHlwZXNdLnhtbFBLAQItABQA&#10;BgAIAAAAIQA4/SH/1gAAAJQBAAALAAAAAAAAAAAAAAAAAC8BAABfcmVscy8ucmVsc1BLAQItABQA&#10;BgAIAAAAIQAqJqo/YQ4AAHdIAAAOAAAAAAAAAAAAAAAAAC4CAABkcnMvZTJvRG9jLnhtbFBLAQIt&#10;ABQABgAIAAAAIQCAjj/a2AAAAAMBAAAPAAAAAAAAAAAAAAAAALs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93BD6" w:rsidP="00174A87">
            <w:pPr>
              <w:pStyle w:val="Kontaktninformcie"/>
            </w:pPr>
            <w:sdt>
              <w:sdtPr>
                <w:alias w:val="Zadajte telefón:"/>
                <w:tag w:val="Zadajte telefón:"/>
                <w:id w:val="381135673"/>
                <w:placeholder>
                  <w:docPart w:val="D67EE70FD3E649E0AAC59DF7A72E95E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65014">
                  <w:t>0917 533 573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Ikona telefónu" descr="Ikona telefónu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82332" id="Ikona telefónu" o:spid="_x0000_s1026" alt="Ikona telefó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JxvwsAAJk2AAAOAAAAZHJzL2Uyb0RvYy54bWysW9uO3LgRfQ+QfxD6MUA8IiXqMvB4H+xs&#10;sICzWcAO8ix3azyD7W51pB7POL+VT8iP5RRZbFPeLpJYZB+snu3TRR6eIlnFol7/8HLYF1/GeXmc&#10;jncb9arcFONxO+0ej5/vNv/4+OOfu02xnIfjbthPx/Fu83VcNj+8+eMfXj+fbkc9PUz73TgXMHJc&#10;bp9Pd5uH8/l0e3OzbB/Gw7C8mk7jEV/eT/NhOOPP+fPNbh6eYf2wv9Fl2dw8T/PuNE/bcVnwf9+5&#10;LzdvrP37+3F7/vv9/TKei/3dBn07239n++8n+vfmzevh9vM8nB4et9yN4Xf04jA8HtHoxdS74TwU&#10;T/Pjb0wdHrfztEz351fb6XAz3d8/bkfLAWxU+R2bDw/DabRcMDjL6TJMy//P7PbnL7/MxePubmPM&#10;pjgOB2j006/TcSjO4368/+9/jk+bYjcuW4zZ9/8fY/d8Wm5h4sPpl5nYL6f30/bXBV/crL6hPxZg&#10;ik/Pf5t2aGJ4Ok92vF7u5wP9EiNRvFhZvl5kGV/OxRb/U5V9q+FHW3zFn6mF4db/ePu0nP86TtbQ&#10;8OX9cnaq7vDJarJjYh/hAfeHPQT+001Rt23xXGhjNDvBBaUClFLFQ6Eb1XwP0gHIdKVgqgpQaO+6&#10;qToE1VowBXkufde11K0mQHWmFmy1AaoyjdAvDPmlxb6UKPYBqq57wZYKh77rJZIqHHtTl5K1cPS7&#10;SuqaCoe/0WLfVgJo0S1CBVpdSX0LJWiaXpBAhRp0srVQhKapJGuhCr02Qt90qEJbSkx1qIIqMSLX&#10;HVeHMvSqEzqnQxmUNtLI6VAHVZeSk+hQCNWiXaF7oRKqEd1Eh1Io4iHYC7VQLYbl+vqhQzFUX0vz&#10;qwrVUOQD1+1VKzl6Lc39KpQDPKTZX6306Cqxf6Ee2J4kfau1HpXkLlWoh1bgIfBd6dGWkr9UoR4a&#10;/0n2VnpgKxH0rUM9dKWlZaVe6dEpaZWqQz20wfpznW8d6qHLRtK3XumBjUuyF+qhlbgm1ys9TCXp&#10;W4d6YJjF8VvpYcpG6l+oB8xJ/mJWetStEeyZUA/oJo0fdvpvG5qujcTXrPSoxPlhVnrUStKDIqvL&#10;Rqqrthb8z6z0qGppfTErPWotzV+z0kOLW5FZ6VF3Wuhfs9JDQbfr/tys9DCVaG+lByI7yd5KD9NI&#10;/tKEeqi+kda/ZqVHU0q7ZRPqobpa8pdmpQdiRWn8Qj1UK87fZqVHg3l0fT9qQz1U00j9a9d6dNL8&#10;aEM9lOkkPdq1HrXkz+1Kj7oS7a30qOGnAt+VHgp+cN3/2pUeFfZBwV6oRw/ZBHMrOZS4nXehHI04&#10;el2ohuqNxLYL1ag7SdwuFANOJYnbhWLQmFwn24VaKIM98PrYdSstWmmr7EIpFPIoyVwoBYZE6Fyo&#10;BHJCwVgfCiER7UMZ2krykT5UAcng9Y71oQimlgKWPtRAjOX7UIKqkVanfqVAIynQrxTopbWzDwXQ&#10;raRAHyogqqnKUIFKTrTLUIRwmUNy/9mn78ODz+i3L0dO6fGpGOiIqbSnCKdpodMDyu9xRvBRUbIO&#10;E0BR/i+AoSyBqywwlCOwyQJDGQK3WWAMPIH7LDCl0YRGnpxDUTFHJMJZcGap8mjiUMR1Jo+oYqYq&#10;jyrlqkQVyWhO3ykXtfA8qpRrWngeVc1UkSpmdYapIhPMgVMiSJ1BopcF956bR7ViqkjTsqwz1SqP&#10;KiVhtu95VCnHIjhyqJzOUApl4XlUKUOy8DyqlABZeB7VmqnWeVQpfSHrSE9yqFJ2YuF5VCn5sPA8&#10;qpRbWHgeVUodLDyPKmUGBEfkn0O1YapNHlWK6631PKoUtlt4HtWGqSLqzuk7Bd1kHUF1FpypImbO&#10;gjPVNo9qy1QR8WZZZ6ptHlUKaIkqItYc6xSwWngeVQpILTyPKgWcFp5HtWOqXR5VChnJOqLCHKoU&#10;FVp4HlWK+yw8jypFdhaeR5VCNwvPo2qDM8IrRF8BWRcvcXw1o3D2fcls3hQomX2i3wy3p+FMYZn/&#10;WDzfbWwppXjAByqX0DeH6cv4cbKYM8VnNYcvtuyG9r59vz+ucHQihi7aygxw/lv/PDlrlOcBdYmF&#10;/Nf+6WCGagpkzJZwRGumRtgNGBZ5Nyjein+yNZ4Ulxnnv/ZPB2t401U4k42Za9hPFdw7hmt5I0Th&#10;J45jZ9BwuZi9js6owbZCHBTF8TaDIlEchwXL2kPCF7XHE61GMBjDodzk1LjstX58/dONc1+6qVVD&#10;lrg95wQGHhjDoTJl20XpKY5r3aQzl23A98s/Xf86OqvDODfgE22XQ0AUqaK4ltI5socNOmav5Q28&#10;wXhHcVT7gD2Us+K40o1Li7PMmL2GjiPI3mXd9ePhnzw/6IwLOBQ94vboLJFwCf9r6AyTcAm+qKBZ&#10;HEpk8XbpLAz2cDwTx9EBB+HgN7FxQa3N4qiYFgdSsQcGVYmYKmqRYy4cm8aHEPUsZxGFt6hFVfoF&#10;tS7jrJWu3HArg7PUWC+piudaR5kujjQct+FcOc5cGV7kVIfZEG0dNT/XOg1CHMkxqepRHYsj6XyG&#10;FOqxS0WRqBB6ZHz1xLEdj2ePDCZukxco9DNhk6aW6+clg/Zz0D/dXFS4J+CQHY53oq13HLRBo/g+&#10;RNVHtpnqZ89plWoR90Rb7znCVO0lcfBM/NMxolqla729ZLEe4Z8eyWkXyshx7rrkCFS1ZdyXqLLJ&#10;rZdxD9GKSkPkS20Zn0cavs5IDGxslKgOykjcmYkjOSlUbWKXRY3OjycyjqhNVE1d6yiLJpBUZiPu&#10;KKzEkQbLESF1eTkg8Sr6J6uJGisjL5moR/inR/qAqkzsGIhqHSMra5Q7XSWy/UTJNcGISpbECK6c&#10;QPIZhdZYSOOt80kMFWgTSLpMRa1rUIvbpFsqFplYk2HJJS1Uzo3brDkb0lWKUc2rja4u55deRf9k&#10;NVEbdv1E8TfROhWviFGFaRLlXlNZzyFTjDjY0igVJ2xykqFR3E0geefSVSIOQEbAXofCctxmxXsH&#10;du+E7hWVDIl7nVrriIhDJvIrO+AOmdjjtOYEWNc4+YlqhJo2t46tIY70KaVJROIaFyacTQPnj9rE&#10;LsjIRJanFYex2mA6x23SZRoaeZOI8DUCP0bCUaM2S++fBtF5HMkJujYIcmJIqq671lE+TyA5DsGp&#10;QHxuKh9dAJmwSVuGHSW+mClm9arzaiZtthxdpPuJyr3nHlcTd8R4tTGpyKrhqBIjnxgl1PlZ98u5&#10;nF8N/dOtiqqhi0rWlxKrN9wz0+voVgDbTMxipAa+9cSurQwflujUjFO4Q+BaxyWBuNd9W5dSkb/m&#10;KAgrbXweKdw4cK2jfB5vvaQiP428TqzePefz2N7jUxPXE5xF3D+Itt35MKBEKT82hVvOeBBYxNng&#10;KoNtmu4qRC02CKGJNWLVOBnD4Q/deYxaxLUHZxH3GuJALtBBoriIFe8YKnUiQxpbMrgDEW1a85EC&#10;nDOujN9YVJUgg2zANY2lKNq08umtwpoQ09onjSWONWI4TkNxtSIK4yi7S7TKI9hdzpn9+uSfbp1y&#10;44wrGNE23ZDgPnUU5RZmXJmKovhEGBc1ojBevOvErsmrbJ3wZXYTXOiINkr3UjCHKhwYxZRSXMDG&#10;tdI4zh8TJY5KkDI7n0ss65rjvcR5F26QWHMJB65YicTMqThsTizluGjiGo2OyPdFCO+M2/20jG7I&#10;qbhhL5BcqhwIMMKXTJZp/7j78XG/p9qGfVdpfLufiy8D3jIattvxePYTd4XcH6lO4q6sHCf6PdpD&#10;LWVezu+G5cH93v6CGAy38/R03NlPD+Ow+wt/Pg+Pe/fZhj38rg29XuPex/k07b7iVRu8lIW3nR6m&#10;+d+b4hkvON1tln89DfO4KfY/HfEGEU5oqBh/tn/UpqXEfQ6/+RR+c3w6vJ3ADl4yHLewerc5+49v&#10;z/gLv8YbTRiw98cPpy0BPbWPL/8c5lNBLPEjvNTz8+RfbBpu/es6oEIAh2VKjgj/gfefrCT8rha9&#10;YBX+bVHf3ih78z8AAAD//wMAUEsDBBQABgAIAAAAIQBDT6fg2AAAAAMBAAAPAAAAZHJzL2Rvd25y&#10;ZXYueG1sTI9BT8MwDIXvSPyHyEjcWDqGBuqaToDEjSEYVLt6jWkKjVOSrOv+PRkc4OIn61nvfS6W&#10;o+3EQD60jhVMJxkI4trplhsFb68PFzcgQkTW2DkmBQcKsCxPTwrMtdvzCw3r2IgUwiFHBSbGPpcy&#10;1IYshonriZP37rzFmFbfSO1xn8JtJy+zbC4ttpwaDPZ0b6j+XO+sgqeV+zDVdDg8+v7qazZfVc93&#10;m0qp87PxdgEi0hj/juGIn9ChTExbt2MdRKcgPRJ/5tG7noHY/qosC/mfvfwGAAD//wMAUEsBAi0A&#10;FAAGAAgAAAAhALaDOJL+AAAA4QEAABMAAAAAAAAAAAAAAAAAAAAAAFtDb250ZW50X1R5cGVzXS54&#10;bWxQSwECLQAUAAYACAAAACEAOP0h/9YAAACUAQAACwAAAAAAAAAAAAAAAAAvAQAAX3JlbHMvLnJl&#10;bHNQSwECLQAUAAYACAAAACEAdpUCcb8LAACZNgAADgAAAAAAAAAAAAAAAAAuAgAAZHJzL2Uyb0Rv&#10;Yy54bWxQSwECLQAUAAYACAAAACEAQ0+n4NgAAAADAQAADwAAAAAAAAAAAAAAAAAZDgAAZHJzL2Rv&#10;d25yZXYueG1sUEsFBgAAAAAEAAQA8wAAAB4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93BD6" w:rsidP="00174A87">
            <w:pPr>
              <w:pStyle w:val="Kontaktninformcie"/>
            </w:pPr>
            <w:sdt>
              <w:sdtPr>
                <w:rPr>
                  <w:rFonts w:cstheme="minorHAnsi"/>
                  <w:color w:val="auto"/>
                </w:rPr>
                <w:alias w:val="Zadajte e-mail:"/>
                <w:tag w:val="Zadajte e-mail:"/>
                <w:id w:val="479813182"/>
                <w:placeholder>
                  <w:docPart w:val="4BB4F8F07BB547F6BA44D1F9037D01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65014" w:rsidRPr="00665014">
                  <w:rPr>
                    <w:rFonts w:cstheme="minorHAnsi"/>
                    <w:color w:val="auto"/>
                  </w:rPr>
                  <w:t>mirkapetrikova1@</w:t>
                </w:r>
                <w:r w:rsidR="00665014">
                  <w:rPr>
                    <w:rFonts w:cstheme="minorHAnsi"/>
                    <w:color w:val="auto"/>
                  </w:rPr>
                  <w:t>gmail.com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Voľný tvar 5" descr="Ikona e-mail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3FF399" id="Voľný tvar 5" o:spid="_x0000_s1026" alt="Ikona e-mailu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OaAUAAKcTAAAOAAAAZHJzL2Uyb0RvYy54bWysWNtu4zYQfS/QfyD0WGBjUb7GiLNok91i&#10;gXQbIGn7TEt0JKxMqiR9yf5b+9J+WIc3mXLERC36Ykvk4WjOmeFQmqv3x22N9lTIirNVgi/SBFGW&#10;86JiT6vkl8eP7xYJkoqwgtSc0VXyTGXy/vrbb64OzZJmvOR1QQUCI0wuD80qKZVqlqORzEu6JfKC&#10;N5TB5IaLLVFwK55GhSAHsL6tR1mazkYHLopG8JxKCaO3djK5NvY3G5qrnzcbSRWqVwn4psyvML9r&#10;/Tu6viLLJ0GassqdG+Q/eLElFYOHtqZuiSJoJ6oXprZVLrjkG3WR8+2IbzZVTg0HYIPTMzYPJWmo&#10;4QLiyKaVSf5/ZvPP+3uBqmKVTGcJYmQLMfqV//0n++sPpPZEoGmCCipzkOzTF84Iou+Aa73Twh0a&#10;uYT1D8290NRlc8fzLxIxflMS9kS/lw3ID0kBdvmHolL3vGIKfMd68aizWt9IsIPWh594AT6QneJG&#10;0ONGbLV1kAodTdye27jRo0I5DOLxHM8gujlMXeLJxIR1RJZ+bb6T6kfKjR2yv5PKRr2AKxOzwhF/&#10;BBubbQ0J8N0I4XSBDghnPkdaEPBpQRlGJVq8gGQBJGpnHIAidiYBZJb2uwMBat2ZLnrdgci2EJz1&#10;m5kHmIg3sJXfNHMZYvq9wR2VZ/3u4FBlPO+lhUOZY/LgUOZpf7hwqDNOJxGXQqVjLnWkjmZQKDaO&#10;qNRRO2op1DsSNsjgIG4xS1koeMxSKDjGEZ2yUPG0N3JZR/CooVDwiKFQ70gqZaHaETOh2JF9loVS&#10;z3ppjUOlI2bGoc7zSb+dUOcIq3Go8qKf1niQzONQ5pilUGeoif07ZBwqHeMWSh239LbYUOWDtI7l&#10;0CSU+6QSHA5PvvyT0p8I+ZG5IwGuEJxh+qTRJ0TDpT589PkAR8yjPcDIElB6NgKGIGrw2Jx2b4Eh&#10;Uho8HQSGYGjwfBAY9Nbgy0FgXZs1GsqvPqPf8lpXYAMfRlLXWQMfRhM7nngYUeyY4mFUdVnUzkDh&#10;G0I1c1Shug2CO6rZMKqZowq1apB1RxVq0hC4rkuaKtSeQXCfucOo6ipjrA+jOnZUoVgMcsZRHQ+j&#10;qquCdgb2fWDdJrLb2wLeSs8/B0SC4HNgrdfAbidKlwR/iQ7whqmzpVwl8Kqnh7d8Tx+5AShdGOAd&#10;zzy2zaUToGavAv20/2+MPf0yCyymC0fCz/p/i3K7r32on8136yr/gX7tPBjqIFgEGpaiddsO2g0D&#10;vO2gjT7sJidgx1qvbTiKwDZs19C2zYqzQRv704bu2Pb+dzXwgfSz/t95m7rn+Gzy072OpnDUvfQ0&#10;hWOrZ9SG9N/okMKppQ2ZVG31dKNn0p9nTNdfz8KTPEsvP53XXFIj+inh3BJXa/2n0Gner+3H+Vn/&#10;b1E2bN6Wn+u6bJE2FTpZZnPZ1BKviR0y+aK35itZYJHzydlG6C6xj3ZQkwj+QdYd/4EWkrFjbzwd&#10;3nFNRFvwa9QxtnnUfZqpHJAU845f7agn1iXkH2Md9mCvl5/truliO3J7zzph8dx8VLvWfGaBQLoc&#10;mneBti4a1U6f1JLXVfGxqmtdEE3nht7UAu0J9FxInlOm/B7uIGumK6stqIzr9bZ8CKluiSzterPC&#10;1hXBd6wwkJKS4oO7VtCNsNfgVQ3vY6axoHsJtkGx5sUz9BWgRQWtiJKLrwk6QLtnlcjfd0TQBNWf&#10;GPQkbNsAKXMzmc51vRfhzDqcYbvtDQd2UD8Jy8HqKlH+8kbBHayG/g4IdscemlwDzWEB1B6PvxHR&#10;oAYuYRF0MD5z3+YhS9+c0Kq3WEfJEnE30A0yIXGdK91uCu8N6tRfu/4HAAD//wMAUEsDBBQABgAI&#10;AAAAIQAWCmAc2QAAAAMBAAAPAAAAZHJzL2Rvd25yZXYueG1sTI/BTsMwEETvSPyDtUjcqNOqilCI&#10;UxUEVxBtD3BzYhNbjdch3rYuX8/CBS4jrWY087Ze5TCIo52Sj6hgPitAWOyi8dgr2G2fbm5BJNJo&#10;9BDRKjjbBKvm8qLWlYknfLXHDfWCSzBVWoEjGispU+ds0GkWR4vsfcQpaOJz6qWZ9InLwyAXRVHK&#10;oD3ygtOjfXC2228OQYH/fPf5TPQY39qOtl8v9658zkpdX+X1HQiymf7C8IPP6NAwUxsPaJIYFPAj&#10;9KvsLeYliJYzyyXIppb/2ZtvAAAA//8DAFBLAQItABQABgAIAAAAIQC2gziS/gAAAOEBAAATAAAA&#10;AAAAAAAAAAAAAAAAAABbQ29udGVudF9UeXBlc10ueG1sUEsBAi0AFAAGAAgAAAAhADj9If/WAAAA&#10;lAEAAAsAAAAAAAAAAAAAAAAALwEAAF9yZWxzLy5yZWxzUEsBAi0AFAAGAAgAAAAhAGGnBE5oBQAA&#10;pxMAAA4AAAAAAAAAAAAAAAAALgIAAGRycy9lMm9Eb2MueG1sUEsBAi0AFAAGAAgAAAAhABYKYBzZ&#10;AAAAAwEAAA8AAAAAAAAAAAAAAAAAwgcAAGRycy9kb3ducmV2LnhtbFBLBQYAAAAABAAEAPMAAADI&#10;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7A0F44" w:rsidP="00174A87">
            <w:pPr>
              <w:pStyle w:val="Kontaktninformcie"/>
            </w:pPr>
          </w:p>
          <w:p w:rsidR="007A0F44" w:rsidRPr="00565B06" w:rsidRDefault="007A0F44" w:rsidP="00665014">
            <w:pPr>
              <w:pStyle w:val="Kontaktninformcie"/>
            </w:pPr>
          </w:p>
        </w:tc>
      </w:tr>
      <w:tr w:rsidR="00A77B4D" w:rsidRPr="00565B06" w:rsidTr="001B6A71">
        <w:tblPrEx>
          <w:tblCellMar>
            <w:bottom w:w="0" w:type="dxa"/>
          </w:tblCellMar>
        </w:tblPrEx>
        <w:trPr>
          <w:gridAfter w:val="1"/>
          <w:wAfter w:w="19" w:type="dxa"/>
        </w:trPr>
        <w:tc>
          <w:tcPr>
            <w:tcW w:w="717" w:type="dxa"/>
            <w:tcMar>
              <w:right w:w="216" w:type="dxa"/>
            </w:tcMar>
            <w:vAlign w:val="bottom"/>
          </w:tcPr>
          <w:p w:rsidR="00F80DBC" w:rsidRPr="00565B06" w:rsidRDefault="00075B13" w:rsidP="00F80DBC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Vzdelanie v kruhovej ikone" descr="Ikona vzdelan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Kruh ikony vzdelania" descr="Kruh ikony vzdelan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 ikony vzdelania" descr="Symbol ikony vzdelan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FB146" id="Vzdelanie v kruhovej ikone" o:spid="_x0000_s1026" alt="Ikona vzdelan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Kb9BgAADqPAAAOAAAAZHJzL2Uyb0RvYy54bWzsXc2SY7du3qcq76DqZariFs//6fL4Lmxf&#10;1604N67yJFlr1OqfuFvqSJrpmfs0eZY8WT6QAMUzcwCcslPJZjZWt/sTSPwQBECQ8+2fPj4/rT7s&#10;jqfHw/7NVfhmfbXa7beH28f9/Zurf337538crlan82Z/u3k67Hdvrj7tTld/+u7v/+7b15ebXXV4&#10;ODzd7o4rENmfbl5f3lw9nM8vN9fXp+3D7nlz+ubwstvjj3eH4/PmjF+P99e3x80rqD8/XVfrdXf9&#10;ejjevhwP293phP/7Q/rj1XeR/t3dbnv+l7u70+68enpzhbmd43+P8b/v6L/X3327ubk/bl4eHrc8&#10;jc3vmMXz5nGPQTOpHzbnzer98fELUs+P2+PhdLg7f7M9PF8f7u4et7vIA7gJ68+4+el4eP8Sebm/&#10;eb1/yWKCaD+T0+8mu/3rh1+Oq8db6A6a2m+eoaN/+9vt7mmzf9ytPvz3f/12fP9w+LD7j9Xjb1Dg&#10;1ep2d9pCfn/Bb5vVB0ZuSI6vL/c3IPfT8eXXl1+O/D/u02+rd6//fLgF7c378yEK6uPd8ZkEBhGs&#10;PkZ9fMr62H08r7b4n1Xf1BW0tsWf+Oeor+0DlPrFt7YPP/L3Qh/Sl+gHfON6c5OGu6Y58pRowrC5&#10;00Wspz8m1l8fNi+7qK0TyUHEOopY/wmSjFL8VMhN5Dn7xyjDSIwkStI6vfx82P52Ip5o9hgm/YV+&#10;OQHz++Ssymtzs31/Ov+0O0RVbT78fDpHBdzf4qdo7rdsM2+hprvnJ6ydf7hehb5qV6+rumo6XmAZ&#10;BsVkWL16mMVUBSaMKqm6gFWDQqspQSH0yrTaAtb3Cq2uAFXVOCq0+gIWGo0YVlsWBOSkEYP1XGD1&#10;qMwslNKvOkhDkf5E/I0mtFBqoOr7oJErVdD0rTa7iRKGUZ1dqYUuqLMr9VCv15pOQ6mIXtUq+b0s&#10;4nqtqjWUqhhVvZK/upALqmKrUhUhVJpqq1IXdQWpzKu2KnURAFSUUZXKwAqtNXqlMkKr05tow6BX&#10;aiM6CGXxT9Rh8FuqA16iU/itF+qjLvVRkaeYn1890YduLnWpj+gtFHoTfejWXJf6qJp+rc2v1Eel&#10;L7a61Ed0Gcr8Sn0YvqAu9RFx8/SaUh+Gq2om+iA+FHqlPgxH2pT6gNdQ6ZX6MLx8U+ojug1lfhN9&#10;6DtQU+qjJr+h0Cv1YeyOTamP6Dfm6bWlPoyNuy31Ef2GQq/UR/Qb8/6qneiD/IZCr9QH/Npa8Vft&#10;RB/kNxR6pT6i31Xmt1AfbakP2hYUchN1kNuYn15XqqPvO4VcN9GGbs1dqQ3aUudn15XKiE5DmV2p&#10;DNrwFXKlLgxf0JW6qBGOKORKVRiuqitVUdUquVIVhiftS1VQIDc/O8o18oZvOPq+VAWiEYXaRBP6&#10;NtSXmlDjvb5UhLFJ9hNFaFMr1WDs4H2pBi286EslGOHFUCpB5XModWAEP8MiHQylDozQbCh1oBvI&#10;UCpBDxyHUge69Q6lFvSodpgoQV1aQ6kGPeQeSy3o634s1aDnA2OpBd0pjaUayDvM+6Sx1ILuMcdS&#10;C5WaSY2lFnR3PpZa0JO8sdSCsdmMpRr0TGVdqsHYC8O6VISaG4d1qQhjrw7riSoKRaCykmsBmwcp&#10;D2w/7rk+gJ9WGyoFrmPR5+VworINFQtQ0nkrxRmgqJiggDFJAtdcybHBMAYCt4vA0DWB+0VgqJLA&#10;4yIwJeSEDstYpIQ7wpcxGZjLsIzNwHwiIU7FMFuElBDHySxjlRJegiOhXUKd8tkIX8YqpasRvozV&#10;ilmtlrFaMavVMlYpl6TJIFdcwiqlihG+jNWaWUWmt4g6s4pEbhGcWUWetgROaRrNHWnYIjiziixr&#10;EZxZRRK1CM6sIkdaBGdWkQItgVMGRKwiw1kEZ1aRwCyCM6vITxbBmdV2GauUfcS5L2OVsguCI31Y&#10;MhnKHiJ8Gasds9otY5Wi/0h9GasU3Uf4MlYpeid4PgGwnR5F5xG+jFUKvyN8GasUX0f4MlYpgo7w&#10;ZaxSjExwRMFLtEpBcIQvY5Wi3AhfxiqFsRG+jFWKUyN8GasUiBIckeYSVinSjPBlrFIoGeHLWKVY&#10;McKXsUrBYIQvYzVQtEd4iuaWMBvDufSFCbuI0WD7HJAdcSL6+Vno8WqFs9B3NMjm5mVzpjhOfly9&#10;vrmK5zirB/6B/vKME8G3h4g5U0AXOio/Y+x4oIoBL4Cn/QSIk6EIlBnKn+XzJdEbeCMPDg6nQ5Ec&#10;NvIkIqEjn4leteb55S1B/i6fjEPCHen1olL5u3wyruIAL6xFmQKQTwFSaA/BIEewZ1jzwgkwcZMV&#10;nBUllvNOLkPKJw/dUskOQ1d5sQhAPhmI86IIRI5lD91TXgGKDbg354gjowREAcIEDnVaQ22OBGRu&#10;8slzRAE4UkS6aFMcqRCIOXZI+Kyh6eAoApFDO8A2zXHA7mlTZF0jbbSBgYrvZBRrsG+SRB04IXFA&#10;5CApJSWaFUzdpInaaEKiKuwg6RCDaDYI8m2aVF4nJA6KPGSSZnQZy2iSz7CRMk9yGzZSeMeBkY0M&#10;LM/oOkyaoiM6NHJost4rch8mTRSIozypnugg2TpRMXI4EoOnkqdJs5I1VJELseZJpeI0T/IhNpJX&#10;ekVOxESK86DCsYNkf1SRGzFpiouLEzaRF6+ZI3ZxRfLJLkkcMR0m2aOLb6/XUJY5Oqmb1hEdKDlI&#10;3oFqciYmTdnT6FDJRsouWZPxWzTp3CnNk5yJiZSdvK6wSE1kDg1wGGQjJdqQBhMEHKIb+Uw6iu4o&#10;ytOlSS4uIb15xpYk0pHLO7niSNOVJ7n3hHR0FLeMhHT0TrtQBHqmRPtaAjrWieIqAx2Dp72XKEZH&#10;YumcdvMIJD9iASk+SEBnpaPqnICe86AYJlL0/BFFRRHoujgqfxPXrtesmaLniCkWjBQ9307RZQR6&#10;2wXFqwno7EAIiiLO29PomJl4JtdhKZBDTDqDMnEI+IlecHfyBPNCgyQ/P9ZI1LzgRSbnhUPCrBdg&#10;sfDckI2VQQcItvBYu25cKfbiRapigF7oi+AjStCLpSkVIfW6wTmvOS/al0XspQ/iFejTslJxM16C&#10;I37Ly5gujtCOZMSz4lzKnJ+4ai9JFN/vZZ15N/Hy2Gh6pDknWYqmTDgn0abDq2gJTtgYM4/oEGz3&#10;ctnoTfl9UaeQcGH7dDjtkmVQASS2DOdKCBVQijbY0+Hp8fbPj09PVP+Ijeq775+Oqw8btJhvttvd&#10;/izKniCf9lRLSedg+wN9H+Oh3nI8nX/YnB7S9+M3iIXNDXq/97fxp4fd5vZH/vm8eXxKP8egh/uA&#10;qfU39TO/O9x+QhswOvLR6v5wOP7tavWK7vY3V6f/fL857q5WT3/Zo895DA1V+M/xl6btSRvH8i/v&#10;yr/s3z9/fwB3WLyb/RZU31yd5cfvz/gN30Y7OwT28/7Xly0BhbW3H/99c3xZEZf4Ehq7/3qQPunN&#10;jTQUgxUCJCyzlBjhX9Cl/X/Urk2CSF3wv356fnd4Uhu2lT9DYZPG7Nyyvdoffrx9PP9yeNyfoYBk&#10;IhPo4h5uPptJRwSbG+mWp+oldcrnKE5a7EvjFZEX57b3uTkbvOdOloE6VEKPBoFogxcQjOACqisc&#10;Boc1ujk+Q6HwmlEhth/M0cJmn1HDmnqi5miBr4wKVVspE0Pgl2FtoxFDCJtRQ+wRmpsYop+M6mrq&#10;BZ2bGDa9jGrW1Jk2RwsRUka1GHGeFoWjGVaPqvRL8fdrTfyTDu56pDayualRQJMHHQI1cM/xSefN&#10;GYYrGRq1UgMj+rIVaqUKuoGayGbnVupgHKifeXZupRKGsdGolVpAaZ3ahefI0frPrGLXoyayudmh&#10;zHXBjZ2m1Un3NjJ1TXSUKOZhB+hLmV2piKCbHGXnmVxXaVZCRfYM6/XJTTRBjcezkisVQf3iiuAm&#10;iugahdqkbbvqNGrTrm110U+atmOH/5xOqYqYxYFajTa1iRLgteYZnTRs17UmNiqL5UERH2vUSh3U&#10;gM0rgeLwTK1ttXU/adZu0GU6T402mkxtgLOZ53TSqt3GRq05A2kme8JadSNUSs6j6g6zmaih6jSP&#10;SZWDTI4u2ii8lnoILXyhwuxUEdrSogQmjxq6QfMjlAJmXK3uNJ93aWtubtqlHTTFthNVdJ3G7KRJ&#10;uxo1ZtuJKuhuwrzsJj3aKG0rqqCKdpZJqOKlrbn1igCowLXaCpt2aI/q5EpNYFeaN5NJf/YI9zXP&#10;6aQ/W9PCpDk7hEFbrZPubNi5MrOpEmpNp+jOKKTWaA540psdOjVS6kolVGoMN+nNRvOwtlrpvCvr&#10;PrVpzvmSaW82olRFD5PmbBTAFdlNerND32g20peuqVbXw6Q5G9GvOrtSFbobnnRnI6XX9ggqE2XZ&#10;DZ22Wif92aGBUOZteNKiParLa9KhHZBXKuSmPdrrWjO8SY/2qC7+aZP2utcisEmTdh80VUyatMO6&#10;1XzTpEu7UVfFpEt7HDTXNO3SVnfESZf2EO9Zzi2KSZd2Dfc6r1eqwWUz6Tu6eDNLrdwj6lozukmX&#10;dqcGTZMubYNauSLaoNnIpEu7arTAZNKl3bQqtcle3WquiY7mstzaSpNb7NvJuNBqO/+0SbtTM+nP&#10;urT1fGnSpN2rGU5YlxtFpfo6LIKC30FdEWE92a4Vo4OFFdRGXOOat7qAo6WLlBttE4vnGFnIfa0q&#10;Y5JW67JDn/Zl1A7Grsxuklcb5Mp9otWZnSTWg+Y5A/q8L7NrDGZLTajeJJ4HZ9nV2E40ZktVqA4g&#10;TC5GV8giFXLT1Bqrcd49IeAruK2CTq90UA18hUavVEaIF4Xn/F2Y3Izu1GgMFahifk0pPdQxv96G&#10;mLnuwUetX29DfHER5uttCO3Wz9fbEJpk8KgKnYi9zV2Gdmc7H6W+zSdyNvzrbQhN7l9vQ2iS+Xob&#10;QpPM19sQmmT+v25DqNdMY15EfpUSH5xm0qm/eS81Jj7pC9It6X0BAXX6grR5OF+4BE7SUuB9ATFx&#10;HCFfnPC+gGQwfWEh0/kyaW529kYQppEnLBIr5QlxSkgEln1BmM49aM6U5FIphfLFCEnjf+CiTCxS&#10;00WZmF9QC8TlHgw3pHJH6KVR6oKQXhRGcmtkn87WMTf5u3wKLnHfO+3fYt6902nJrZtDNiAZTj7T&#10;sFTggpIGnKwlCcqf5ZNhSZeD00vNTZtDvsEmVOSTeeUrgz4uyWTAOYc1u8B3RQa3CynZMFoUbHrc&#10;mdGjKGaOy/cVehQxTRyuMZOUe5RsbRxS3IgTRyRyk76mGUvE6XH8UotXABJx1RTRc5GgOYYU+vIp&#10;tsh3alqU+6wJjxxLdU4378hXqDucHZr0mJfOuUY08CXSzukwR2NIZBitH+a4HVU/IXiPXxyKLhJg&#10;wxcaWtTyLH4vurMNMuPgUxfRA98WrubrCa13FUpwKKvb9FjOjrepOVrw9Ia+maQ3HNTY4/LCyrYv&#10;hiyfyaCFXo92hEX0cu+V0JHPz+g5CxodO5GP3rvExjjPMQk9tPg4fLCjc+xA7GrI19SFT/lM/DZU&#10;a6ZtAhmCJT/p4x2wrdg41OCJnrOJoUcp4tCEZNPjdYl2SBNH65HGHfPLD8KnfCZ+WzoJJ1x6+FTd&#10;tDv2V2Nrr9+OmhyInnMTCl1UCedsoD2HH2Nq61Pn12NecVzYl6UP2ugIhzMPidVEIPKZBDPwTgag&#10;LemBTs4TRXtotHotA458tcYdGqf5QtFe7ZHbJB57OSHmStyMOOiz5IhTDzYwP9pLKxQtZzZFxKKR&#10;m9FxSaGiHqpos7YK0QvHRpGjZtGxfCZdh5rDBW/1hZrDgNHZ7qhxLs4RnXE21zU/bjB40XDNV2sG&#10;HK6bmqklIM6vWgi38ilc8x7lxbrUtheZ6Z1m/wxEA589R6F4CeVkbnr8Jzc3s2fWor+Bl4VzdWJg&#10;M3J2toGZdyJfNCMmo7RXYk9NdslbmBLqeJ8M+T0mEZB8JiV2nBBgUdj06LyQxnXi15YTloCqqmVl&#10;dPEo0oOsLZzcY6HFbeL4paLgJCI17xuVs0/W1LsHfnFx2Ry3lgu5+Q0jka98JjmjoTPRcxKKijN1&#10;wlv8Brl6B7MxcTKuY35wYWl+oGvSo5NZkotzW5fDYfSUmuT4uRJc/rVhyX/g5u8ymG0rMqhj8rzd&#10;1p7z5ytoaHg1J5cvvDoZVuCIqnYiqsAbaO1sdxXXr2r0rVmalZS3djZkudGGllyTXs0RaeOYQM2l&#10;kCZXy2TlyGdaQfR3sjx0A5jjNtTuR7h8WiR05DPRa7nU2GBLtuSCnuJEz9k3O/YEjfOcScenWV7G&#10;iw7aOG4L/Vnz6znaa52STk99i5AL+otNeuh6TjhkCta4g1zKcexv4MeavAx65B3BxbFHa50KG2JW&#10;Lvc4hoArgcyxIxmUv5MptN6tVJBk3dkyRPMgD+1sR+iVTRQbJz/GdUQ2f8SFlvrQFpLsgR51MIG1&#10;LBRH0dhCeI5OrSlIhNl4LrOhuwK0lnPpXdawfKa1jBZRBjrOhtrcI0W0stpcy6sYtZNgot2NKTpv&#10;jIQuO2Jno5AcuHbeIgkdF/dqT+DiS9Bub3Pdc/mCnLdpFL3I0fE6aHxOgU/tXYOXTL32Yv+eQyS8&#10;2eHMMQNtD4o5plXoxRcXZrAkHPGkpVA770YEXGhL9uhUCXChIll45RSCYBTJHnF5wZ5jx6l6hYZh&#10;k5mOH2vFP0hkA1vqeMZyrZygHiEOM5OflJT1LJ+8rlsOrirM1ZwjPSwRh/ZcM/mcCHS21VDz/lu5&#10;qTq/1OFdUQ816zq4V8q5GIVLCDbXuCkSmfGyLTRAJqMAVzbFwAc12B5s4FqqUU4hEWfLPEfPwte8&#10;Cr2TFKljOJkFV1qcaHZkc3CCuy9qB2KnRrmB37AQT6FVG0Zm2zZwKdV5WmH/7VS9EZ+wk3AMbM3L&#10;yom5g3QGoHprLtPAa8WL3XA1KBq2k7Mg2knGhRjTHLeiWzbwTJ5PrKXM4cUREusgMLNHrmWdOIX0&#10;0Ehlx5Nhw81HwTmKQKyT9hbvFSy445RqBE+M4uCp+mDKu2M54h8sdIBwSNEdOxUAbGu8t3h+u+N8&#10;w3sVEFJJ1W+yIZMZCYqobuwAmRk3emKz9V4/wcWsFEdUTjIG/85De0aR35rzyum9yNFLJHrujKi8&#10;J9ToaQXSNW6lOXLkrbf23E4vsbcrHmwDcWivrNaLw/PqaiJwqr/bRsF5sptx9Jwf0JG4SbHjZ04b&#10;p4CVU5PGaRKAp+Daihu4cQjjJo24AhgFTomZyUzDZtZAlTaQriJSLuidiEgo2Dql7yDPGXqVE7qA&#10;GIcePDlmoFNTykMPTngCYNqoBy/vb9gBjF5q0rCzH5Ed2QLnhvTRixlxoTKKBzcmbYqyF47eKqy5&#10;0OKdAiOkTkbhHe/iqgsHwHgIw54knSCQneEWmrMOcfOTkZCUKUp53BTHo87oa1YjwmYPyV2DCL3s&#10;0Ud+zxwterZ+SH+Jc+fkC3dUBWhHPwP7Z7l9pB6/D1z0BtChKNHy2nEsstmAou2gezkBWzvBJq7S&#10;MtdeDwOnwdChLXDJwGEWNrCV07y1E6vkSG7tHJVQHZF0PTrlBFz4TTgnNGw44BsdG6s5WBidOIVO&#10;K+L8nMSfamQRB7uwlmBND4AQv05AKqcWuHNs00Pdi+gNzoLGpeSEc9LkC862hIzz+OBxvYZLoYdb&#10;0Q6/iQ/vCD/Tc+yPTstIflTWsvXGOPjFRTgnRsdF7DSuk+AJjjIee1wu4Ds7vtgVVb4W0XPO2TM9&#10;J0TOfLj2l+y5cfwBPfBJems8vcmhgVPrqtizeQFlxQF842x2uBqf5ocNxZIz/u35hHP8S5DTP6/O&#10;LTjnfD/Tc/o1KbmPcnb0ITjczjf5zTgvU+JxW6f/LtPzKiocz3ReWCo4l49kp3g9wOFXcLYfD/wU&#10;dOds1QF2F/2VY3/xH5Ynv+YF9tysRv3Ulp0GjqDwuoGN436Q3jsp435h7xlhKtwQv14fcMVRKLUv&#10;WXzQW+hEz+vHxesMCefEWPS6OdEbnaoyHRxEnHeWxnIZPRzW9xJ6yQu51BItp1edJeJ0VKYRvf7k&#10;lKkNXk9LMnbvVgdXsbzYgVMvvFlhmgh7gN7ZqbiS2znVJj4Q9tYhd092TnjBq7BzEr0Ms4MGgTkJ&#10;psCcpc+w1rEPgSG1thaqwJwqtMAc02VY43SLCcxL/lLO4nXsCDVnK84w23Nx9uy1HbEheTU5CWOc&#10;8FhqXc7ZI29K1E9h6ZRPW2vnoJfbYPA+iklNDvSdDA7LmBxl7QVYyT/jH7YwBxVqnrtP1CrnVgUn&#10;AXi6xRyUHVfl7EUcQng1ej4P9Gr+XH6qvACH1eAec3BlBc/KmLxKQ2lwlqo0z9MJnWVz1CxA+kfP&#10;hImjLo6Ic8xJSoJ4vs2kh2dxEj3nALuhNwZpfk5gKm2CzhJrOW520sWO6+dOqSn3CNo7pvSEOCK5&#10;tLeYkuvFUmyF9VLdsn3OwAm+g/rskPzzY3UUDP/Q6/Tv7sVavr5Mz6/N/6+8TH/9+nJ/83qPN+qh&#10;oXs8t//wuP1hc96Uv8eX7G921eHh8HS7O373PwIAAAD//wMAUEsDBBQABgAIAAAAIQAYauyH2QAA&#10;AAMBAAAPAAAAZHJzL2Rvd25yZXYueG1sTI9BS8NAEIXvgv9hGcGb3aRVkZhNKUU9FcFWEG/T7DQJ&#10;zc6G7DZJ/72jHvQyj+EN732TLyfXqoH60Hg2kM4SUMSltw1XBt53zzcPoEJEtth6JgNnCrAsLi9y&#10;zKwf+Y2GbayUhHDI0EAdY5dpHcqaHIaZ74jFO/jeYZS1r7TtcZRw1+p5ktxrhw1LQ40drWsqj9uT&#10;M/Ay4rhapE/D5nhYnz93d68fm5SMub6aVo+gIk3x7xi+8QUdCmHa+xPboFoD8kj8meLdLuag9r+q&#10;i1z/Zy++AAAA//8DAFBLAQItABQABgAIAAAAIQC2gziS/gAAAOEBAAATAAAAAAAAAAAAAAAAAAAA&#10;AABbQ29udGVudF9UeXBlc10ueG1sUEsBAi0AFAAGAAgAAAAhADj9If/WAAAAlAEAAAsAAAAAAAAA&#10;AAAAAAAALwEAAF9yZWxzLy5yZWxzUEsBAi0AFAAGAAgAAAAhADuFspv0GAAAOo8AAA4AAAAAAAAA&#10;AAAAAAAALgIAAGRycy9lMm9Eb2MueG1sUEsBAi0AFAAGAAgAAAAhABhq7IfZAAAAAwEAAA8AAAAA&#10;AAAAAAAAAAAAThsAAGRycy9kb3ducmV2LnhtbFBLBQYAAAAABAAEAPMAAABUHAAAAAA=&#10;">
                      <v:shape id="Kruh ikony vzdelania" o:spid="_x0000_s1027" alt="Kruh ikony vzdelania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vzdelania" o:spid="_x0000_s1028" alt="Symbol ikony vzdelania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4" w:type="dxa"/>
            <w:gridSpan w:val="3"/>
          </w:tcPr>
          <w:p w:rsidR="00A77B4D" w:rsidRPr="00565B06" w:rsidRDefault="00693BD6" w:rsidP="002146F8">
            <w:pPr>
              <w:pStyle w:val="Nadpis1"/>
              <w:outlineLvl w:val="0"/>
            </w:pPr>
            <w:sdt>
              <w:sdtPr>
                <w:alias w:val="Vzdelanie:"/>
                <w:tag w:val="Vzdelanie:"/>
                <w:id w:val="1586649636"/>
                <w:placeholder>
                  <w:docPart w:val="6E0707E8B4A04A54BBB30945F6F7200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sk-SK"/>
                  </w:rPr>
                  <w:t>Vzdelanie</w:t>
                </w:r>
              </w:sdtContent>
            </w:sdt>
          </w:p>
        </w:tc>
      </w:tr>
    </w:tbl>
    <w:p w:rsidR="001B6A71" w:rsidRDefault="001B6A71" w:rsidP="001B6A71">
      <w:pPr>
        <w:pStyle w:val="Nadpis2"/>
      </w:pPr>
    </w:p>
    <w:p w:rsidR="00F80DBC" w:rsidRDefault="00F80DBC" w:rsidP="000472FC">
      <w:pPr>
        <w:pStyle w:val="Nadpis2"/>
      </w:pPr>
    </w:p>
    <w:p w:rsidR="00665014" w:rsidRDefault="001B6A71" w:rsidP="000472FC">
      <w:pPr>
        <w:pStyle w:val="Nadpis2"/>
      </w:pPr>
      <w:r>
        <w:t>A</w:t>
      </w:r>
      <w:r w:rsidR="00665014">
        <w:t xml:space="preserve">nglický jazyk a literatúra – nemecký jazyk a literatúra </w:t>
      </w:r>
    </w:p>
    <w:p w:rsidR="00665014" w:rsidRDefault="00665014" w:rsidP="00B47E1E">
      <w:pPr>
        <w:pStyle w:val="Nadpis2"/>
      </w:pPr>
      <w:r>
        <w:t>učiteľstvo všeobecnovzdelávacích predmetov</w:t>
      </w:r>
    </w:p>
    <w:p w:rsidR="007C0E0E" w:rsidRPr="00565B06" w:rsidRDefault="00665014" w:rsidP="00B47E1E">
      <w:pPr>
        <w:pStyle w:val="Nadpis2"/>
      </w:pPr>
      <w:r>
        <w:rPr>
          <w:rStyle w:val="Zvraznenie"/>
        </w:rPr>
        <w:t>UMB, Fakulta humanitných vied, Tajovského 40,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Banská Bystrica</w:t>
      </w:r>
    </w:p>
    <w:p w:rsidR="007C0E0E" w:rsidRPr="00565B06" w:rsidRDefault="00665014" w:rsidP="004F199F">
      <w:pPr>
        <w:pStyle w:val="Nadpis3"/>
      </w:pPr>
      <w:r>
        <w:t>2001-2006</w:t>
      </w:r>
    </w:p>
    <w:p w:rsidR="00665014" w:rsidRDefault="00665014" w:rsidP="00B47E1E">
      <w:pPr>
        <w:pStyle w:val="Nadpis2"/>
      </w:pPr>
    </w:p>
    <w:p w:rsidR="00665014" w:rsidRDefault="001B6A71" w:rsidP="00665014">
      <w:pPr>
        <w:pStyle w:val="Nadpis2"/>
      </w:pPr>
      <w:r>
        <w:t>O</w:t>
      </w:r>
      <w:r w:rsidR="00665014">
        <w:t xml:space="preserve">dborný preklad v anglickom jazyku </w:t>
      </w:r>
    </w:p>
    <w:p w:rsidR="00665014" w:rsidRPr="00565B06" w:rsidRDefault="00665014" w:rsidP="00665014">
      <w:pPr>
        <w:pStyle w:val="Nadpis2"/>
      </w:pPr>
      <w:r>
        <w:rPr>
          <w:rStyle w:val="Zvraznenie"/>
        </w:rPr>
        <w:t>UMB, Fakulta humanitných vied, Tajovského 40,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Banská Bystrica</w:t>
      </w:r>
    </w:p>
    <w:p w:rsidR="00665014" w:rsidRPr="00565B06" w:rsidRDefault="00665014" w:rsidP="00665014">
      <w:pPr>
        <w:pStyle w:val="Nadpis3"/>
      </w:pPr>
      <w:r>
        <w:t>2004-2006</w:t>
      </w:r>
    </w:p>
    <w:p w:rsidR="00665014" w:rsidRDefault="00665014" w:rsidP="00665014">
      <w:pPr>
        <w:pStyle w:val="Nadpis2"/>
      </w:pPr>
    </w:p>
    <w:p w:rsidR="007C0E0E" w:rsidRDefault="001B6A71" w:rsidP="00B47E1E">
      <w:pPr>
        <w:pStyle w:val="Nadpis2"/>
        <w:rPr>
          <w:rStyle w:val="Zvraznenie"/>
        </w:rPr>
      </w:pPr>
      <w:r>
        <w:t>B</w:t>
      </w:r>
      <w:r w:rsidR="00665014">
        <w:t xml:space="preserve">ilingválne štúdium anglického jazyka </w:t>
      </w:r>
    </w:p>
    <w:p w:rsidR="00665014" w:rsidRPr="00565B06" w:rsidRDefault="00665014" w:rsidP="00B47E1E">
      <w:pPr>
        <w:pStyle w:val="Nadpis2"/>
      </w:pPr>
      <w:r>
        <w:rPr>
          <w:rStyle w:val="Zvraznenie"/>
        </w:rPr>
        <w:t>Evanjelické Gymnázium J. A. Komenského, Škultétyho 1359,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Košice</w:t>
      </w:r>
    </w:p>
    <w:p w:rsidR="007C0E0E" w:rsidRPr="00565B06" w:rsidRDefault="00665014" w:rsidP="004F199F">
      <w:pPr>
        <w:pStyle w:val="Nadpis3"/>
      </w:pPr>
      <w:r>
        <w:t>1996-2001</w:t>
      </w:r>
    </w:p>
    <w:p w:rsidR="00A251C4" w:rsidRDefault="00A251C4" w:rsidP="007C0E0E"/>
    <w:p w:rsidR="00F80DBC" w:rsidRDefault="00F80DBC" w:rsidP="007C0E0E">
      <w:pPr>
        <w:rPr>
          <w:rFonts w:ascii="Calibri" w:hAnsi="Calibri" w:cs="Calibri"/>
          <w:b/>
          <w:sz w:val="32"/>
          <w:szCs w:val="32"/>
        </w:rPr>
      </w:pPr>
    </w:p>
    <w:p w:rsidR="00A251C4" w:rsidRDefault="00A251C4" w:rsidP="007C0E0E">
      <w:pPr>
        <w:rPr>
          <w:rFonts w:ascii="Calibri" w:hAnsi="Calibri" w:cs="Calibri"/>
          <w:b/>
          <w:sz w:val="32"/>
          <w:szCs w:val="32"/>
        </w:rPr>
      </w:pPr>
      <w:r w:rsidRPr="00A251C4">
        <w:rPr>
          <w:rFonts w:ascii="Calibri" w:hAnsi="Calibri" w:cs="Calibri"/>
          <w:b/>
          <w:sz w:val="32"/>
          <w:szCs w:val="32"/>
        </w:rPr>
        <w:t>ĎALŠIE VZDELÁVANIE</w:t>
      </w:r>
    </w:p>
    <w:p w:rsidR="00A251C4" w:rsidRDefault="00A251C4" w:rsidP="007C0E0E">
      <w:pPr>
        <w:rPr>
          <w:rFonts w:ascii="Calibri" w:hAnsi="Calibri" w:cs="Calibri"/>
          <w:b/>
          <w:sz w:val="32"/>
          <w:szCs w:val="32"/>
        </w:rPr>
      </w:pPr>
    </w:p>
    <w:p w:rsidR="00A251C4" w:rsidRDefault="00A251C4" w:rsidP="00A251C4">
      <w:pPr>
        <w:pStyle w:val="Nadpis2"/>
      </w:pPr>
      <w:r>
        <w:t>Prvá atestácia v kategórii: vychovávateľ</w:t>
      </w:r>
    </w:p>
    <w:p w:rsidR="00F80DBC" w:rsidRPr="00F80DBC" w:rsidRDefault="00F80DBC" w:rsidP="00A251C4">
      <w:pPr>
        <w:pStyle w:val="Nadpis2"/>
        <w:rPr>
          <w:rStyle w:val="Zvraznenie"/>
          <w:b w:val="0"/>
          <w:color w:val="auto"/>
        </w:rPr>
      </w:pPr>
      <w:r w:rsidRPr="00F80DBC">
        <w:rPr>
          <w:b w:val="0"/>
          <w:color w:val="auto"/>
        </w:rPr>
        <w:t xml:space="preserve">Názov atestačnej práce: </w:t>
      </w:r>
      <w:r>
        <w:rPr>
          <w:b w:val="0"/>
          <w:color w:val="auto"/>
        </w:rPr>
        <w:t>Komunikačné aktivity na hodine anglického jazyka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>Metodicko-pedagogické centrum, Košice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2018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</w:p>
    <w:p w:rsidR="00A251C4" w:rsidRDefault="00A251C4" w:rsidP="00A251C4">
      <w:pPr>
        <w:pStyle w:val="Nadpis2"/>
        <w:rPr>
          <w:rStyle w:val="Zvraznenie"/>
        </w:rPr>
      </w:pPr>
      <w:r>
        <w:t xml:space="preserve">Kurz nemeckého jazyka pre mládežníckych vedúcich 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 xml:space="preserve">Rada Európy, </w:t>
      </w:r>
      <w:proofErr w:type="spellStart"/>
      <w:r>
        <w:rPr>
          <w:rStyle w:val="Zvraznenie"/>
        </w:rPr>
        <w:t>Kassel</w:t>
      </w:r>
      <w:proofErr w:type="spellEnd"/>
      <w:r>
        <w:rPr>
          <w:rStyle w:val="Zvraznenie"/>
        </w:rPr>
        <w:t>, Nemecko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</w:t>
      </w:r>
      <w:r>
        <w:rPr>
          <w:b w:val="0"/>
          <w:color w:val="auto"/>
          <w:sz w:val="24"/>
          <w:szCs w:val="24"/>
        </w:rPr>
        <w:t>05</w:t>
      </w:r>
    </w:p>
    <w:p w:rsidR="00A251C4" w:rsidRP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</w:p>
    <w:p w:rsidR="00A251C4" w:rsidRDefault="00A251C4" w:rsidP="00A251C4">
      <w:pPr>
        <w:pStyle w:val="Nadpis2"/>
      </w:pPr>
      <w:r>
        <w:t>Kurz</w:t>
      </w:r>
      <w:r>
        <w:t>y programu Mládež, IUVENTA</w:t>
      </w:r>
      <w:r>
        <w:t xml:space="preserve"> </w:t>
      </w:r>
    </w:p>
    <w:p w:rsidR="00A251C4" w:rsidRPr="00A251C4" w:rsidRDefault="00A251C4" w:rsidP="00A251C4">
      <w:pPr>
        <w:pStyle w:val="Nadpis2"/>
        <w:rPr>
          <w:rStyle w:val="Zvraznenie"/>
          <w:b w:val="0"/>
          <w:color w:val="auto"/>
        </w:rPr>
      </w:pPr>
      <w:r>
        <w:rPr>
          <w:b w:val="0"/>
          <w:color w:val="auto"/>
        </w:rPr>
        <w:t>Organizácia a</w:t>
      </w:r>
      <w:r w:rsidR="00F80DBC">
        <w:rPr>
          <w:b w:val="0"/>
          <w:color w:val="auto"/>
        </w:rPr>
        <w:t> vedenie projektových aktivít, preklad a tlmočenie v bilaterálnom projekte výmeny mládeže Slovensko – Švédsko a </w:t>
      </w:r>
      <w:r w:rsidR="00F80DBC">
        <w:rPr>
          <w:b w:val="0"/>
          <w:color w:val="auto"/>
        </w:rPr>
        <w:t>multilaterálnom</w:t>
      </w:r>
      <w:r w:rsidR="00F80DBC">
        <w:rPr>
          <w:b w:val="0"/>
          <w:color w:val="auto"/>
        </w:rPr>
        <w:t xml:space="preserve"> projekte Slovensko- Bulharsko, Estónsko, Poľsko, Česká republika. </w:t>
      </w:r>
    </w:p>
    <w:p w:rsidR="00A251C4" w:rsidRPr="00565B06" w:rsidRDefault="00A251C4" w:rsidP="00A251C4">
      <w:pPr>
        <w:pStyle w:val="Nadpis2"/>
      </w:pPr>
      <w:r>
        <w:rPr>
          <w:rStyle w:val="Zvraznenie"/>
        </w:rPr>
        <w:t>R</w:t>
      </w:r>
      <w:r>
        <w:rPr>
          <w:rStyle w:val="Zvraznenie"/>
        </w:rPr>
        <w:t>ožňava, Košice</w:t>
      </w:r>
    </w:p>
    <w:p w:rsidR="00A251C4" w:rsidRDefault="00A251C4" w:rsidP="00A251C4">
      <w:pPr>
        <w:pStyle w:val="Nadpis2"/>
        <w:rPr>
          <w:b w:val="0"/>
          <w:color w:val="auto"/>
          <w:sz w:val="24"/>
          <w:szCs w:val="24"/>
        </w:rPr>
      </w:pPr>
      <w:r w:rsidRPr="00A251C4">
        <w:rPr>
          <w:b w:val="0"/>
          <w:color w:val="auto"/>
          <w:sz w:val="24"/>
          <w:szCs w:val="24"/>
        </w:rPr>
        <w:t>20</w:t>
      </w:r>
      <w:r>
        <w:rPr>
          <w:b w:val="0"/>
          <w:color w:val="auto"/>
          <w:sz w:val="24"/>
          <w:szCs w:val="24"/>
        </w:rPr>
        <w:t>0</w:t>
      </w:r>
      <w:r>
        <w:rPr>
          <w:b w:val="0"/>
          <w:color w:val="auto"/>
          <w:sz w:val="24"/>
          <w:szCs w:val="24"/>
        </w:rPr>
        <w:t>3-2005</w:t>
      </w:r>
    </w:p>
    <w:p w:rsidR="00A251C4" w:rsidRPr="00A251C4" w:rsidRDefault="00A251C4" w:rsidP="007C0E0E">
      <w:pPr>
        <w:rPr>
          <w:rFonts w:ascii="Calibri" w:hAnsi="Calibri" w:cs="Calibri"/>
          <w:b/>
          <w:sz w:val="32"/>
          <w:szCs w:val="32"/>
        </w:rPr>
      </w:pPr>
    </w:p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rozloženia skúseností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w:lastRenderedPageBreak/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Skúsenosti v kruhovej ikone" descr="Ikona skúse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Kruh ikony skúseností" descr="Kruh ikony skúse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 ikony skúseností" descr="Symbol ikony skúseností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2E195" id="Skúsenosti v kruhovej ikone" o:spid="_x0000_s1026" alt="Ikona skúse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QrxREAABdkAAAOAAAAZHJzL2Uyb0RvYy54bWzsXc2OG7kRvgfIOwg6BshOs3/Vgx3vYf8Q&#10;ZLNZwBPk3JY0P7FGrUiyx87T5AXyAjlmXyxfkSyKtLtYjd0gp7m4JetTNas+sljFqtZ8+dWHp93i&#10;/fZ4ehz3N0vzRbFcbPfrcfO4v79Z/uX2u9+vlovTedhvht24394sP25Py69e/fY3Xz4frrfl+DDu&#10;NtvjAkL2p+vnw83y4Xw+XF9dndYP26fh9MV42O7x4d14fBrOeHu8v9och2dIf9pdlUXRXj2Px83h&#10;OK63pxP+9xv34fKVlX93t12f/3x3d9qeF7ubJcZ2tv8e7b9v6N+rV18O1/fH4fDwuPbDGH7BKJ6G&#10;xz1uGkR9M5yHxbvj42einh7Xx/E03p2/WI9PV+Pd3eN6a3WANqb4RJvvj+O7g9Xl/vr5/hDMBNN+&#10;YqdfLHb94/ufjovHzc2yNMvFfngCR6/f/vzv03Y/ns6Pi/f/+efb47uH8f32b4vHt6BwudhsT2tY&#10;8A94NyxOAfvzv8iYz4f7a8j8/nh4ffjp6P/j3r1bvHn+07jBDYZ359Fa68Pd8YmsBjssPlhSPgZS&#10;th/OizX+s+zqqgR1a3zkX1vS1g9g9rNvrR++9d8zHRSiL9ELfONquHa3u6Ix+iHRgDHxThfbnn6d&#10;bV8/DIetpexEdmDblmzbP8KY1pAfU9OxVaXPrSWtSLIr2ex0+GFcvz2RZqQDbuY+oTcnYH6ZtUWr&#10;Ddfrd6fz99vREja8/+F0tjTcb/DKzvyNnz63IOvuaYdl9LurhenKZvG8qMq69WstwEBPgFWLh0kM&#10;7BYwphdFVRGsXAmy6hhkTCcMq4lgXSfIaiNQWfa9IKuLYKaWhMFFBiVhJ0lYH8OqXhiZia1ftrCG&#10;YP3E/LVkNBMzUHadkcTFFNRdI40uIWHVi6OLWWiNOLqYh6ooJE5NTEQnsmpiJqpCpNXEVPQir+S1&#10;ArGVEYklzxtwxpQStWXMRVXCKtPUljEXBkCBjDImAyu0kuTFZJhGlpewkZEXs2EdhLD4Ezoy+sZ0&#10;wEu0gr7VTD6qmI+SPMX0+KqED3m6VDEf1lsI8hI+5NlcxXyUdVdI44v5KOXFVsV8WJchjC/mI+ML&#10;qpgPi5uWV8d8ZFxVnfBBegjyYj4yjrSO+YDXEOXFfGS8fB3zYd2GML6ED3kHqmM+rN8Q5MV8ZHbH&#10;OubD+o1peU3MR2bjbmI+rN8Q5MV8WL8x7a+ahA/yG4K8mA/4tULwV03CB/kNQV7Mh/W7wvhm8tHE&#10;fNC2IIhL6CC3MT28Nqaj61pBXJuwIc/mNmaDttTp0bUxGdZpCKOLyaANXxAXc5HxBW3MRYVwRBAX&#10;U5FxVW1MRVmJ4mIqMp60i6mgQG56dJRxhI084+i7mApEI4K0hAl5G+piJsR4r4uJyGySXUKENLSY&#10;hswO3sU0SOFFF5OQCS9WMQminquYg0zws5rFwSrmIBOarWIO5AmyikmQA8dVzIE8e1cxC3JUu0pI&#10;EJfWKqZBDrn7mAV53fcxDXI+0McsyE6pj2kg7zDtk/qYBdlj9jELpZhJ9TELsjvvYxbkJK+PWchs&#10;Nn1Mg5ypFDENmb3QFDERYm5sipiIzF5tioSKiAicr4SzgOGBjwfWH/b+fACvFgOdChb26Ocwnujw&#10;hg4LcEZzy0c0QNFhggDGIAlc+fOcPBiTgcDNLDC4JnA3CwwqCdzPAlNCTmgzT0VKuC18npLGa2nm&#10;qWm8nkiI3ZFY3oSUENvBzFOVEl6CI6GdI53yWQufpyqlqxY+T9XSq1rOU7X0qpbzVKVckgaDXHGO&#10;qpQqWvg8VSuvKjK9WdK9qkjkZsG9qsjT5sApTaOxIw2bBfeqIsuaBfeqIomaBfeqIkeaBfeqIgWa&#10;A6cMiFRFhjML7lVFAjML7lVFfjIL7lVt5qlK2Ycd+zxVKbsgONKHOYOh7MHC56naelXbeapS9G+l&#10;z1OVonsLn6cqRe8ED3WAvNOj6NzC56lK4beFz1OV4msLn6cqRdAWPk9VipEJjih4DqsUBFv4PFUp&#10;yrXweapSGGvh81SlONXC56lKgSjBEWnOUZUiTQufpyqFkhY+T1WKFS18nqoUDFr4PFUNRXuEp2hu&#10;jrI2nHNfSNRFjIa57wOyI4qjn5ZFj8sFyqJv6CbD9WE4UxzHLxfPN0tbx1k8+Bf0yRNKg7ejxZwp&#10;oDMtHT/j3ra2ihteALt9AkRlyAJ5hPwxXw9O3spv5EbBoTpkxWEjdyZiOXx18srCjy9sCfw5Xz0O&#10;CbeV1zGl/DlfPa70AZ4pmEwG8JWBFNrDMMgR8iOs/MIxmOJZVVArciqHnZxvyVd/64aO7HDrMiwW&#10;BvDVA1EvskDkWPlbd5RXQGIN7bNjRMnIAXEAkQWuKreGmhAJ8Nj46seIA2ArEeliXmJPB4EYY4uE&#10;L3drKhxZIHJoBdi4Ma6we+Yleq6RNuaBhg7faVIUUD8rEvUjh0SBSEFSSkoyS0z1rEycjTokToUV&#10;JBUxSGaNID8vk47XCYlCkYZ01rQuY55M8hl5JI+T3EYeybqjYJRHGm9P6zqyMpkjKhopMj3vJbmP&#10;rEwcEFt70nmigvSzEydGikY84enIMyuz5DVUkgvJjZOOit04yYfkkX6ll+REskh2HnRwrCC9PyrJ&#10;jWRlsouzA84iL14zROzsivjqXRI7Yiom5e/Ovr0qQFb27kQ3rSMqKClIvwNV5EyyMnlPo6JSHsm7&#10;ZEWTPyeT6k5unORMskjeyasSizSLDKEBikF5JEcb3GCCgIO54avjyLoja09VJrk4h9TGaRuTiCNV&#10;d3LFVqZqT3LvDqlwZLcMh1R4p13IArWpRPuaAyqzE4erHqhMeNp7SaJ1JDnOaTe3QPIjOSDFBw6o&#10;rHScOjug5jwohrESNX9EUZEFqi6Ojr9Ja9VrVl6i5ogpFrQSNd9O0aUFatsFxasOqOxACIosTtvT&#10;qMxMOpPryBHoQ0yqQWVxCPhJnlF3cgfTQgNnPz3WcNK04IUHp4VDrKwWYHnjqSGbJ4MKCHnjeXbV&#10;uJLnixap8gTUQl8EH9aCWixNqQjRqwbnfs1p0T4vYi19YK9A19wsZTejJTjst7SM6eII85EMe1bU&#10;pbLjY1etJYns+7WsM+wmWh5rpx4xpyRLdioTTkm0qXhlZ4ISNtrMwzqEvHu5bPRZ+312TsHhwno3&#10;nrZuZtABiG0cDichdIAStcGext3j5rvH3Y7OP2zP+vbr3XHxfkC3+bBeb/dnJjtB7vZ0luLqYPuR&#10;vo/74bzleDp/M5we3PftN0iF4Rpt4PuNffWwHTbf+tfn4XHnXtugx/cBU+uv62p+M24+og0Yzfno&#10;en8Yj/9YLp7R6H6zPP393XDcLhe7P+zR7dybmk74z/ZN3XTExjH+5E38yf7d09cjtMPiHfZrSL1Z&#10;nvnl12e8w7fR2Q6D/bB/fVgTkFW7/fDX4XhYkJb4Etq7fxy5W3q45oZiqEIAh/UqOUX8G/Rq/7+a&#10;trH/+Ib4j09vxl2ubfu1iABtSXt2aNxe7MdvN4/nn8bH/Rk0uImSQGd3cvuyhcvQhmvunKeTaWqA&#10;b9iTcLt9PIXZ8FH19j60aIPM0M+yotZfU7mzFEJzuzemQgDhgJK6EY0p7N4ew3D+GsGo6WVKGGwe&#10;odDwPS0Mml1gFTr4pqUhALzACtsINjU0xLIXGHIjQRrioABrG2lo2P4CypS2bWtKUQRLAdbCttN6&#10;UmQaYKYsqM1qShqKyxdc24viYhJWppSkxSx0tr90ymxUew6Dc+0Wk2OLWej6UlI1ZqGVNY1Z6GTD&#10;xTQ0PfUeTY4toUG0G/nEoKmpJRZw4HWBtStphiR93KaohbFRxhhu2rbU9DLFQtLFjbBQUpXS9CCu&#10;XFFT86S4mIYVPYswZTcU1SNhvahpzEInCotJaAppgiTt27Y3f2pkSfN201Bz5ZSaSe+2qSRG6TQx&#10;GK1ZUWf5pLR4JRjRUyaN220hrVI6HrvcVCSUThAvMPQ4CmOLOWjtYy+TdktJkBhNerY7LJjp+ZG0&#10;bDdYzNNjq1N/JLFAJ8ozNK0TFspS2mPoACGIk2nAE0sXmClX0jqlhDuIa7pa0jXmwVRGFJcQUVIz&#10;9NSUS5u1cUwnMEGVnzC6SlxcTcxExoskvdqyF2liKvqCOrWnJl3SqY0HICVdYyYa2/c9KS0mQgpD&#10;0iZt+0TZpKyYBWnZJx3afSvFDWmHtrROk/7sfiW58aQ/W9xiqP8isA46pZWF/owLriykyZZ0Z8Nb&#10;SoFDGzNQ2gdxpuZu0p1tKmgxPT2o4hW0QLVAmB5pdzYiVEFc0p5diaNLurMxOsmNdLFXQsVd2mqS&#10;/mwYT/KZaYd2sRLVjVcDuJXIoKOiYD3QIDmmpElbDkfSNm0j+vSkTbuWVn7apl2IEzlt0xaITbu0&#10;i1qKIJIubXFk8ZLoRRaSHm1p5Scd2rK3TDu0pfmRNGhTV/j0xpA0aK+kyUGnb2FylHhwUhAWbws1&#10;lsz0Qk36s2U/nvRn15Xk4pL+bPgaYWjxMqhbaZV+0p4tCYs3Z3mHoZJcsFq8PnFs8dL8PNHd7Ssr&#10;L83Pn/W9vzQ/S03+L83PkmUoI8F53m1oKso3svrKyW04gM/DX5qfJbu/ND9LlnlpfpYs89L8LFlm&#10;uvmZKmu/qjXZZvHUmmwzTio6XTqPXQsQZTBwnzi695XBC4CLfwkQbdf57jhKYiCQih7ZWiOlAQ6X&#10;b23hvk2tg8L4flUknawKK8BX3/RU+qb6GUjfbgakUl9FuWWeOnTIxci8gYB0W5tq8oC8sMgq89Wr&#10;XvmOwBaHEijC2Rqp6z//BMg2apWOACrmWHVQrlEk0iENzTQ875u/tY91WqXTmyo/TqLSwL3Cc4D2&#10;zjNxndLnhRqRlYciUFaTFT0WCo1RkMnicGLscVyTZDL46legNzXKRVl5rX+wTsVxMz+S6BwjqDvN&#10;0qPxD3xodkHlyclT7Mw4lO6y48MRnZWn4YzfmNWJ5Zvp1Jnq26rVqU8/jUQzX1tLhfMMKGtl9fXT&#10;pQ1PqfE04WvisD/3CdzM8flmQGfcdqg4lvFDkLaD0CkHZ5qbPNwArSxmOseBiXAom5VGh1qAVbBU&#10;7qb+iS/0/mZhfu9DdS0L8w+ENcoe4HeVBvWb3Nj8loIqXBaGjiKrKmoneZzPmRvonLstzlidPKUN&#10;3vgEqVEWnfFdsY3CGAp/9r4oKWXHFxYxFnNOj+AUZuIatN7l5bn9q1GiBnaCjTKnUEx0dobTzN2X&#10;nbQ2+bj1TcV5r4C6Yva+vClpevAmp9mFN1fNzoxrFd4uu7oKpHo7uVVlZpkyTOm8aUxJpRpIRE07&#10;a0Oqezqgujh99Kqu9spHr5r3COGj5o1CTKhNHLQaOk9ThR9j4H2Erxw8+n0MBdO8ecjvOm+u+C7y&#10;4xaobCIT+xKPTd7MGn/OGhyjtJUxEGf0Wb1QsnWjnYkLN+ax8tXZk2/7GSyjEvXcYIKyq5c0Wvm9&#10;iHF8Y766AfScMeW19o+y5JdET80NGBmSm5zX66kGDpjibFE2tjDFd/dUHaT1mp+PPW9B+Z0A5WUr&#10;TclPGKbNFngTH9Mo04Uq0c4omser/N5SKs+XmIofJkMGmaODqtbu1upjB1QUJ+KUDmw8beWoK8Pv&#10;P/Ck4yt7E/rdJ5KoZFE4wvDLLsSkLImvLNE/n165Pks5uaV+Tbo1yt2KeTwQFU8N6OYOUnVNZDj3&#10;0B5WqPzPHKD6rISKlV8uaDDV7u6feTaopCsa+eQGcX7eK4YdCUhlnCjLW7tT3T1/d1473CiR4dJR&#10;qQP9VgNgPgrwSQFweb3xCyQ0h6B1Xhf/SzGweP6+mItOHloosmvWK1woCQQPT0lHeN6iYzJ3V7cE&#10;Mb3zg3Mwbbk4lLb6fFSiLCjvbTTf4N2c8vSg315LZUOhdkrrC/MbCj+Tp2x2vpBShl+rYrfGV+fe&#10;fBaKtoQsUXwMSvlUjlDOB7VtDP0NTlllOTBOmeW1f/ZLOeJAH4S9q0JETb2S5Mg1ImZFHeiXsNKU&#10;GKb2cULe1Tawl13PWRbQVWFRnzpjDgHh937V8zZv7tmJvTxr45+f+Z88a2P/XAL++oQ9Qvd/KYP+&#10;vEX83j6bc/l7Hq/+KwA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NqpJCvFEQAAF2QAAA4AAAAAAAAAAAAAAAAALgIAAGRycy9l&#10;Mm9Eb2MueG1sUEsBAi0AFAAGAAgAAAAhABhq7IfZAAAAAwEAAA8AAAAAAAAAAAAAAAAAHxQAAGRy&#10;cy9kb3ducmV2LnhtbFBLBQYAAAAABAAEAPMAAAAlFQAAAAA=&#10;">
                      <v:shape id="Kruh ikony skúseností" o:spid="_x0000_s1027" alt="Kruh ikony skúse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skúseností" o:spid="_x0000_s1028" alt="Symbol ikony skúseností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93BD6" w:rsidP="0004158B">
            <w:pPr>
              <w:pStyle w:val="Nadpis1"/>
              <w:outlineLvl w:val="0"/>
            </w:pPr>
            <w:sdt>
              <w:sdtPr>
                <w:alias w:val="Vzdelanie:"/>
                <w:tag w:val="Vzdelanie:"/>
                <w:id w:val="-2131392780"/>
                <w:placeholder>
                  <w:docPart w:val="12C1B514C04143C28B50DF810432259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sk-SK"/>
                  </w:rPr>
                  <w:t>Skúsenosti</w:t>
                </w:r>
              </w:sdtContent>
            </w:sdt>
          </w:p>
        </w:tc>
      </w:tr>
    </w:tbl>
    <w:p w:rsidR="000472FC" w:rsidRDefault="001B6A71" w:rsidP="00B47E1E">
      <w:pPr>
        <w:pStyle w:val="Nadpis2"/>
      </w:pPr>
      <w:r>
        <w:t>O</w:t>
      </w:r>
      <w:r w:rsidR="000472FC" w:rsidRPr="000472FC">
        <w:t>dborn</w:t>
      </w:r>
      <w:r w:rsidR="00C84508">
        <w:t>á</w:t>
      </w:r>
      <w:r w:rsidR="000472FC" w:rsidRPr="000472FC">
        <w:t xml:space="preserve"> vychová</w:t>
      </w:r>
      <w:r w:rsidR="008B5D2C">
        <w:t>v</w:t>
      </w:r>
      <w:r w:rsidR="000472FC" w:rsidRPr="000472FC">
        <w:t>ateľ</w:t>
      </w:r>
      <w:r w:rsidR="00C84508">
        <w:t>ka</w:t>
      </w:r>
      <w:r w:rsidR="000472FC" w:rsidRPr="000472FC">
        <w:t>/lektor</w:t>
      </w:r>
      <w:r w:rsidR="00C84508">
        <w:t>ka</w:t>
      </w:r>
      <w:r w:rsidR="000472FC" w:rsidRPr="000472FC">
        <w:t xml:space="preserve"> anglického a nemeckého jazyka</w:t>
      </w:r>
    </w:p>
    <w:p w:rsidR="005E088C" w:rsidRPr="00565B06" w:rsidRDefault="000472FC" w:rsidP="00B47E1E">
      <w:pPr>
        <w:pStyle w:val="Nadpis2"/>
      </w:pPr>
      <w:r w:rsidRPr="000472FC">
        <w:rPr>
          <w:rStyle w:val="Zvraznenie"/>
        </w:rPr>
        <w:t>Centrum voľného času, Slovenská 46, 056 01 Gelnica</w:t>
      </w:r>
    </w:p>
    <w:p w:rsidR="005E088C" w:rsidRPr="00565B06" w:rsidRDefault="000472FC" w:rsidP="004F199F">
      <w:pPr>
        <w:pStyle w:val="Nadpis3"/>
      </w:pPr>
      <w:r>
        <w:t>08/2008</w:t>
      </w:r>
      <w:r w:rsidR="005E088C" w:rsidRPr="00565B06">
        <w:rPr>
          <w:lang w:bidi="sk-SK"/>
        </w:rPr>
        <w:t xml:space="preserve"> –</w:t>
      </w:r>
      <w:r>
        <w:rPr>
          <w:lang w:bidi="sk-SK"/>
        </w:rPr>
        <w:t xml:space="preserve"> stále trvá</w:t>
      </w:r>
    </w:p>
    <w:p w:rsidR="00C84508" w:rsidRDefault="000472FC" w:rsidP="00C84508">
      <w:pPr>
        <w:pStyle w:val="Odsekzoznamu"/>
        <w:numPr>
          <w:ilvl w:val="0"/>
          <w:numId w:val="17"/>
        </w:numPr>
      </w:pPr>
      <w:r>
        <w:t>Vedenie záujmových útvarov anglického jazyka pre deti MŠ, ZŠ</w:t>
      </w:r>
      <w:r w:rsidR="003467D4">
        <w:t>,</w:t>
      </w:r>
      <w:r>
        <w:t xml:space="preserve"> SŠ a dospelých a nemeckého jazyka pre deti ZŠ, SŠ a dospelých. </w:t>
      </w:r>
    </w:p>
    <w:p w:rsidR="000472FC" w:rsidRDefault="001B6A71" w:rsidP="00C84508">
      <w:pPr>
        <w:pStyle w:val="Odsekzoznamu"/>
        <w:numPr>
          <w:ilvl w:val="0"/>
          <w:numId w:val="17"/>
        </w:numPr>
      </w:pPr>
      <w:r>
        <w:t xml:space="preserve">Zabezpečovanie a organizácia projektov na získavanie finančných grantov (výstavba detského ihriska </w:t>
      </w:r>
      <w:proofErr w:type="spellStart"/>
      <w:r>
        <w:t>Legy</w:t>
      </w:r>
      <w:proofErr w:type="spellEnd"/>
      <w:r>
        <w:t xml:space="preserve">, </w:t>
      </w:r>
      <w:r w:rsidR="00C84508">
        <w:t>rekonštrukcia a vybavenie jazykovej a prírodovednej učebne, kostýmy pre tanečné ZÚ, dataprojektor</w:t>
      </w:r>
      <w:r>
        <w:t>)</w:t>
      </w:r>
      <w:r w:rsidR="00C84508">
        <w:t xml:space="preserve">. </w:t>
      </w:r>
      <w:r w:rsidR="00A251C4">
        <w:t>Projektový koordinátor v </w:t>
      </w:r>
      <w:r w:rsidR="00C84508">
        <w:t>dvoch</w:t>
      </w:r>
      <w:r w:rsidR="00A251C4">
        <w:t xml:space="preserve"> medzinárodných</w:t>
      </w:r>
      <w:r w:rsidR="00C84508">
        <w:t xml:space="preserve"> </w:t>
      </w:r>
      <w:r w:rsidR="00A251C4">
        <w:t>projektoch</w:t>
      </w:r>
      <w:r w:rsidR="00C84508">
        <w:t xml:space="preserve"> Mládež IUVENTA, ktoré hosťovali 3 zahraničných lektorov v</w:t>
      </w:r>
      <w:r w:rsidR="00A251C4">
        <w:t> </w:t>
      </w:r>
      <w:r w:rsidR="00C84508">
        <w:t>C</w:t>
      </w:r>
      <w:r w:rsidR="00A251C4">
        <w:t>entre voľného času</w:t>
      </w:r>
      <w:r w:rsidR="00C84508">
        <w:t xml:space="preserve">. </w:t>
      </w:r>
    </w:p>
    <w:p w:rsidR="005E088C" w:rsidRDefault="000472FC" w:rsidP="00C84508">
      <w:pPr>
        <w:pStyle w:val="Odsekzoznamu"/>
        <w:numPr>
          <w:ilvl w:val="0"/>
          <w:numId w:val="17"/>
        </w:numPr>
      </w:pPr>
      <w:r>
        <w:t>Vedenie kreatívnych a prírodovedných záujmových útvarov, tvorba a aktualizácia webovej stránky, organizácia</w:t>
      </w:r>
      <w:r w:rsidR="00C84508">
        <w:t xml:space="preserve"> predmetových olympiád a kultúrnych </w:t>
      </w:r>
      <w:r>
        <w:t xml:space="preserve">podujatí </w:t>
      </w:r>
      <w:r w:rsidR="00C84508">
        <w:t xml:space="preserve">pre deti </w:t>
      </w:r>
      <w:r>
        <w:t>na mestskej úrovni.</w:t>
      </w:r>
    </w:p>
    <w:p w:rsidR="000472FC" w:rsidRPr="00565B06" w:rsidRDefault="000472FC" w:rsidP="000472FC"/>
    <w:p w:rsidR="000472FC" w:rsidRDefault="00C84508" w:rsidP="00B47E1E">
      <w:pPr>
        <w:pStyle w:val="Nadpis2"/>
      </w:pPr>
      <w:r>
        <w:t>P</w:t>
      </w:r>
      <w:r w:rsidR="000472FC" w:rsidRPr="000472FC">
        <w:t>ersonálna poradkyňa</w:t>
      </w:r>
    </w:p>
    <w:p w:rsidR="005E088C" w:rsidRPr="00565B06" w:rsidRDefault="000472FC" w:rsidP="00B47E1E">
      <w:pPr>
        <w:pStyle w:val="Nadpis2"/>
      </w:pPr>
      <w:proofErr w:type="spellStart"/>
      <w:r w:rsidRPr="000472FC">
        <w:rPr>
          <w:rStyle w:val="Zvraznenie"/>
        </w:rPr>
        <w:t>Tim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Lewis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Recruitment</w:t>
      </w:r>
      <w:proofErr w:type="spellEnd"/>
      <w:r w:rsidRPr="000472FC">
        <w:rPr>
          <w:rStyle w:val="Zvraznenie"/>
        </w:rPr>
        <w:t>, Glasgow, Veľká Británia</w:t>
      </w:r>
    </w:p>
    <w:p w:rsidR="005E088C" w:rsidRPr="00565B06" w:rsidRDefault="000472FC" w:rsidP="004F199F">
      <w:pPr>
        <w:pStyle w:val="Nadpis3"/>
      </w:pPr>
      <w:r>
        <w:t>09/2006-07/2008</w:t>
      </w:r>
    </w:p>
    <w:p w:rsidR="005E088C" w:rsidRDefault="000472FC" w:rsidP="005E088C">
      <w:r w:rsidRPr="000472FC">
        <w:t>Vedenie pracovných pohovorov s uchádzačmi o</w:t>
      </w:r>
      <w:r w:rsidR="00C84508">
        <w:t> </w:t>
      </w:r>
      <w:r w:rsidRPr="000472FC">
        <w:t>zamestnanie</w:t>
      </w:r>
      <w:r w:rsidR="00C84508">
        <w:t>, vedenie personálnej agendy</w:t>
      </w:r>
      <w:r w:rsidRPr="000472FC">
        <w:t>.</w:t>
      </w:r>
    </w:p>
    <w:p w:rsidR="000472FC" w:rsidRDefault="000472FC" w:rsidP="005E088C"/>
    <w:p w:rsidR="000472FC" w:rsidRDefault="00C84508" w:rsidP="000472FC">
      <w:pPr>
        <w:pStyle w:val="Nadpis2"/>
      </w:pPr>
      <w:r>
        <w:t>P</w:t>
      </w:r>
      <w:r w:rsidR="000472FC" w:rsidRPr="000472FC">
        <w:t>rekladateľka, tlmočníčka</w:t>
      </w:r>
    </w:p>
    <w:p w:rsidR="000472FC" w:rsidRDefault="000472FC" w:rsidP="000472FC">
      <w:pPr>
        <w:pStyle w:val="Nadpis2"/>
        <w:rPr>
          <w:rStyle w:val="Zvraznenie"/>
        </w:rPr>
      </w:pPr>
      <w:proofErr w:type="spellStart"/>
      <w:r w:rsidRPr="000472FC">
        <w:rPr>
          <w:rStyle w:val="Zvraznenie"/>
        </w:rPr>
        <w:t>Metalprodukt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Gelnica</w:t>
      </w:r>
      <w:r w:rsidR="00C30CFD">
        <w:rPr>
          <w:rStyle w:val="Zvraznenie"/>
        </w:rPr>
        <w:t>;</w:t>
      </w:r>
      <w:r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Pallet</w:t>
      </w:r>
      <w:proofErr w:type="spellEnd"/>
      <w:r w:rsidRPr="000472FC">
        <w:rPr>
          <w:rStyle w:val="Zvraznenie"/>
        </w:rPr>
        <w:t xml:space="preserve"> Group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Bratislava</w:t>
      </w:r>
    </w:p>
    <w:p w:rsidR="000472FC" w:rsidRPr="00565B06" w:rsidRDefault="000472FC" w:rsidP="000472FC">
      <w:pPr>
        <w:pStyle w:val="Nadpis3"/>
      </w:pPr>
      <w:r>
        <w:t>06/2006-0</w:t>
      </w:r>
      <w:r w:rsidR="00C30CFD">
        <w:t>8</w:t>
      </w:r>
      <w:r>
        <w:t>/200</w:t>
      </w:r>
      <w:r w:rsidR="00C30CFD">
        <w:t>6</w:t>
      </w:r>
    </w:p>
    <w:p w:rsidR="000472FC" w:rsidRDefault="00C30CFD" w:rsidP="000472FC">
      <w:r>
        <w:t>Preklady a</w:t>
      </w:r>
      <w:r w:rsidR="00C84508">
        <w:t> </w:t>
      </w:r>
      <w:r>
        <w:t>tlmočenie</w:t>
      </w:r>
      <w:r w:rsidR="00C84508">
        <w:t xml:space="preserve"> v odbornej, technickej oblasti</w:t>
      </w:r>
      <w:r w:rsidR="000472FC" w:rsidRPr="000472FC">
        <w:t>.</w:t>
      </w:r>
    </w:p>
    <w:p w:rsidR="00A251C4" w:rsidRDefault="00A251C4" w:rsidP="000472FC"/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17"/>
        <w:gridCol w:w="8295"/>
      </w:tblGrid>
      <w:tr w:rsidR="00143224" w:rsidRPr="00565B06" w:rsidTr="00A251C4">
        <w:tc>
          <w:tcPr>
            <w:tcW w:w="717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Zručnosti v kruhovej ikone" descr="Ikona zruč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Kruh ikony zručností" descr="Kruh ikony zruč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 ikony zručností, časť 1" descr="Symbol ikony zručností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 ikony zručností, časť 2" descr="Symbol ikony zručností, časť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 ikony zručností, časť 3" descr="Symbol ikony zručností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 ikony zručností, časť 4" descr="Symbol ikony zručností, časť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EEC4D" id="Zručnosti v kruhovej ikone" o:spid="_x0000_s1026" alt="Ikona zruč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U/fyEAABbOAAAOAAAAZHJzL2Uyb0RvYy54bWzsXctuZMlx3RvwPxS4NGx13WdVNaZHC40k&#10;CB7LAoaGAe+qSXaTFptFk+xhj/5B/+CNl/4JW/4vnxMZmZXZzMi4UA9sCarNXPYwGDcemZHxzPvV&#10;Tz99uF19f/XweHO4e3PW/WR9trq6uzhc3ty9f3P2T+e/+Lvt2erxaX93ub893F29Ofvh6vHsp1//&#10;9V999Xz/+qo/XB9uL68eVkBy9/j6+f7N2fXT0/3rV68eL66vPuwff3K4v7rDL98dHj7sn/DPh/ev&#10;Lh/2z8D+4fZVv17Pr54PD5f3D4eLq8dH/N9vwi/Pvhb8795dXTz947t3j1dPq9s3Z6DtSf77IP99&#10;y/+++vqr/ev3D/v765sLJWP/R1DxYX9zh5cmVN/sn/arjw83L1B9uLl4ODwe3j395OLw4dXh3bub&#10;iyvhAdx068+4+eXD4eO98PL+9fP7+yQmiPYzOf3RaC9+/f1vHlY3l2/O+vFsdbf/AB39y8PHP/z+&#10;7vD4dLP6/r/+/bcPH68P31/96+rmt9Dg2ery6vECAvwV/rVf/S6C/vd/UpTP9+9fA+MvH+6/u//N&#10;g/6P9+Ffq7fP/3C4BPr9x6eDyOrTu4cPlBmksPokKvkhqeTq09PqAv+z34xDD8Vd4Ff6s6js4hp6&#10;ffFXF9c/17/rNl34I/6Av3i1fx1e94o0KkkkGMvu8SjZxy+T7HfX+/srUdgj5RAlO0XJ/j1kKXL8&#10;oZBclKnxa5GjIKRUKbHH+28PF799JF/kAK8Kv+E/HgHzx8nalNn+9cXHx6dfXh1EXfvvv318EiW8&#10;v8RPsuovdemcQ1XvPtxiC/3Nq1W36afV82rox1n3WQKDchLYsLquwvQZTLczUQ0ZWL81cGFtp/f1&#10;XbcxyIKiEthmY+CaM6C+3+0MXJsMrBstZDCP6Y2Qk4Vsl4MNO4OyLpd+P0MahvQL8Y+W0LpcA/1m&#10;01nochWMm8mirlDCdmdSl2th7kzqcj0M67Wl0y5XxMbUapdrYlibau1yVexMvdJmJcUOnanYPldF&#10;1/WWavtcF0MPqdRV2+e66ABoKIPW/khfPw4WvlwZ3WTjK7TRwJdrQwyEsfkLdTT4zdUBKzEb/A4L&#10;9THk+hBLUadvKPRhL5ch14dYCwNfoQ97NQ+5Pvpxs7b4zfXR25ttyPUhJsOgL9dHwxYMuT4Ero5v&#10;zPXRMFVjoQ/yYeDL9dEwpGOuD1gNE1+uj4aVH3N9iNkw6Cv0YZ9AY64PsRsGvlwfjdNxzPUhdqOO&#10;b8r10Ti4p1wfONmtw3vK9SF2o26vpkIfDXy5PmDX1oa9mgp90G4Y/Ob6ELtr0LdQH1OuDx4LBrpC&#10;HTQbdfLmXB2bzWygmwtt2Kt5zrXBI7VO3ZwrQ4yGQV2uDB74BrpcFw1bMOe6GOCOGOhyVTRM1Zyr&#10;oh9MdLkqGpZ0k6uCjlydOsYb6UBtGPpNrgp4Iwa2QhM0F3VNbHJNmP7eJldE45DcFIqwSMvV0DjB&#10;N7kaLPdikyuh4V5scyWYfG5zHTScn+0iHWxzHTRcs22uA3uBbHMl2I7jNteBvXq3uRZsr3ZbKMHc&#10;WttcDbbLvcu1YO/7Xa4GOx7Y5VqwjdIuVwOtQ30n7HIt2BZzl2uhNyOpXa4F25zvci3YQd4u10Lj&#10;sNnlarAjlXWuhsZZ2K1zRZixcbfOFdE4q7t1oYpMEciupFzA/jqmBy4+3Wl+AD+t9swIriXxc394&#10;ZOqGyQKkdc5jggZQTCYYwCCSwINmc9rAWAwEnhYBQ9cE3iwChioJvFsEzICc0N0yFhlwC/gyJjvl&#10;slvGZqd8IiAOCbG2CBkQCzHLWGXAS3AEtEuwM54V8GWsMlwV8GWs9spqv4zVXlntl7HKWJLEIFZc&#10;wipDRQFfxuqgrCLSW4RdWUUgtwhcWUWctgScYRppRxi2CFxZRZS1CFxZRRC1CFxZRYy0CFxZRQi0&#10;BJwREFlFhLMIXFlFALMIXFlFfLIIXFmdlrHK6ENoX8YqowuCI3xYQgyjBwFfxuqsrM7LWKX3L9iX&#10;sUrvXsCXsUrvneCpCtA2evTOBXwZq3S/BXwZq/SvBXwZq/SgBXwZq/SRCQ4veIlW6QQL+DJW6eUK&#10;+DJW6cYK+DJW6acK+DJW6YgSHJ7mElbpaQr4MlbpSgr4MlbpKwr4MlbpDAr4MlY7enuEpze3hFlx&#10;58IfFOzCR8PaV4fsAYXRz0uiD2crlETf8iX71/f7J/px8cfV85szqeOsrvUH/uYD6oLnB4F5okPX&#10;zUw/491SV8ULjwC3dwUgKkMCGCmMv47P+4Bvqwd558ChOiTocJAHEUU88Rnw9WulLx0J8ffxqXAI&#10;uAXfJqo0/j4+Fa5XB69bR2VGgPiMgHTtIRjECG0KB904HZZ4kxXUigLL6SSPr4xPffXElB1e3afN&#10;EgHiUwFRLxJAxFjtV28YVwDjCO6bNKJkFACRgGgCboewh6bkCUTa4lNpRAJYMCJcbGPcMREIGmcE&#10;fK1Xs3AkgIihHcAp0LjF6dnGqLpG2NgG7Jh856JYg/0mStSPAiQKRA4kQ1Li7LHUmziRGw2QyAo7&#10;kCxiEOcIJ7+Nk+l1QqJQ5EEGaYrJWIaTNqMNGemk2WhDRt5RMGpDdipPMR1NnFFHLBo5OFXvPc1H&#10;EycSxCJP5hMdSF2dyBg5HMUFz5RnE2cf91BPE9Kik6niQCdtSBtSd3pPI9KEjMaDiWMHUu1RTzPS&#10;xBlNnBDchDxazeSxR1MUn2qSoiFmMan99mjbhzWU1Xw71c19xIKSA6kn0EBj0sQZzzQWldqQ8ZQc&#10;uPhbOFl3CnTSmDQh40k+9NikTcjkGqAY1IaM3kZsMIHDEXUTn0FHYo5Eni5OmrgA6dEpbUnUkcs7&#10;TbHgdOVJ8x4gHR3JkREgHb3zFBJAbynxXAuAzupEclUBnQXPs5cYxZC0dM7TXABpR1qA9A8CoLPT&#10;kXUOgJ7xoA8jGD17RK9IAF0Tx/Q3uXat5qAYPUNMX1Awerad3qUAescF/dUA6JxAcIoEzjvTWGYm&#10;zzQdLQWqi8kaVBMODj/xde5JHsA81yDIz/c1AjbPeYnEee5QZNZzsFR4rsumymABoS081a7rV8b1&#10;4nmqcQF6ri+cD5Gg50szFKF6Xedc95zn7cdN7IUP0Srw2Vql0cx4AU60W17EdDSEbU8mWlbUpZr0&#10;RVPtBYnR9ntRZzpNvDhWlh415wRLspQJ5wTaLF7JSnDcRok8xCC0zcvxoG/K70WeIroLF7eHx6uw&#10;MpgAkbbhlAlhAiVrg3083N5c/uLm9pb5D+lXv/rZ7cPq+z06zfcXF1d3T1HZBeTtHXMpoQ52d+Df&#10;433Itzw8Pn2zf7wOfy9/QRb2r9ECfncpP11f7S9/rj8/7W9uw8/i9GgfMFt/Q0/z28PlD2gDRmM+&#10;Ot6vDw+/O1s9o8n9zdnjv33cP1ydrW5/dYde5103MsP/JP8Ypw218ZD/5m3+m7uPH352AHfYvPu7&#10;C2B9c/YUf/zZE/6Fv0ZXOwT27d139xcEjKydf/rn/cP9ilzij9Dc/etD7JXev44NxWCFAAFWWQqM&#10;6D/Qqf1/1bINFyc0w3/3w4e3h9uXTdt/u/rD7/eP//MfK0hDW+IXgEKRRcP2j9DKHc/yLhQZ969j&#10;6zyymOyaH3UrxG77fA1HyWfl2/epRxvaTA0tA3t8QrxI2NjtDd4TCDsRX0Ig85ogRnY3vwTBUZ9A&#10;+ioScJIgZnZ+vUQCdy+BdHVSoNIEMrPx5iUWeDsJRFpdX4LghEsg6L6sYYEvlEAguJpY6HUmGIMY&#10;6PMII30PL6kpWrQN0dBdOb6rLhuWkhOMoSeUmY8woLnKVy5ka9HkUpYG1gpfuZihiZqYi05sgx4a&#10;tMQX1kUND1JVRxjIsMZX2X5dR5OL2VBX0XVtUJNL2Vg9zIonrtha9VKAqHwfQYylTP80obGEky9m&#10;Y2MVvdWGssq+6qqMy5bqusFhhi+RfFQVTo5T/0mlwUaD21P/yYvWo7/4/hN6s19UDoTNYTEQDzp5&#10;x0pfSLlxTgHOR8wwH38dXe0AFvMGTXddE1NOqmKOqYomLlINulJzTSQnPgNZissphCldTj1IWQRK&#10;OH/irYdKaPlGlVcw5CYUjypQ7+DSXe/QBUtK77CdcFskrYAJtLUYVKIcJSqDfRPVZ2srCvLHCt7e&#10;vo+cnAI3Dcb+fAI3FiAXBm4ITZYGbrIe64Hb6u7w88ubp98cbu6eEFGHpVOALh7KVUsRim3HOI49&#10;SQzkUhnsiyK5sR/hMHYDmrokq1AP5rqJcUs3hFJAHvIVAd1ML62GK3fTULw0cBVBx0wvv4Yrd4j7&#10;HQf8anTlLvEoA741XLlXPMwWrtwvHsbeoCv3jEfpJK/RRbuXPNZ+4iRPjbAy2JOoqIotF3+35WxL&#10;FVsu/3FiVF3FlisAeCxsuQbGzpIa+4sTpzKyVCWtUMGW82NV0nIddBJUVLEVSsCEch1bGQbK5HEN&#10;G0+fxME0jBa2XAnD2lq3rPodsU0cXKhxWsSEY2ftKFZaE7YZLzWw5UqYzH1QhIfz1sRWaGGN6dr6&#10;emPZMhHXdVtrwxeRIhJWjF1riiiixa6X4L4muyJkRI3KEl4RNnY99k1deuy9PvLRjya+XBmgj5Fo&#10;lb5cG3ivZUrYEJK9tzPlV+ij35n4Sn3A6tTpK6Zwu14SPzV9FFO43Rp8GPjynbFdWycND+nE7ixJ&#10;jpr0xlwb85rZwypxuTJGGXOpYst1MUnqrootV8Vg2gBWphIL02QtZB7pCaw3aSumb6c1M0M12tjJ&#10;l7B15pFTzN6OnbVIitFb0xBPuRKGnnnTKmm5EqztwB6lRP9o7i40vR/BemutFRO302hZ4SnXwNYy&#10;6QzlEmWz3CVR47KYt+021jYtx20Ha3GU47Yy2l5buOynP9KGw7yuAbTbH8EG02QWw7bzzqQt18Eo&#10;1ypUacu3AerSlkPC/sXEA8qNlnfJ8PwIN5j7io2lRziUGw2DVEzbggFr+W5yiwR3wzoQi3nbbjD3&#10;Vjlxi3q3RV++I7p+sFYxS/9HfgdsnboBLoZuu87cYuXcLeVcx1fM3XZrc/F9Nnm7tg6cYvJ2nix2&#10;i9FbFCkt6vKdMZreRDF5azs7xeQt+tSMfVZM3s7mAVFM3vZgob5rP5u8tdZJMXkLvRrY2FeRlslk&#10;uiXF5K1pOYvB23FjKaEYvDUJK42TtTzKsVuLyXwv9JN12LAlNcnCjiDYaZnABlj++kaQMYwE12OB&#10;1/VZztwOW2ujlkO3jbiwmLkd15ah69b5Xhga9BWaMI/9bp1bpmG2dkPH9vkklwG3dFnyy9UxIIy3&#10;5Jfro0cYaeAr4uphZxl2VsWP9PWIcS18ues6zNZBhpglw4c+NhNfro9+sjZGV1RV5e6s2jnbFcF1&#10;v7XZLdSREXcqkdVn0DUvfSqRnUpkmOiO7WXtKdHTiLZ1SQNuemRV6TyNPrUFqf2d5wiTQ+2oDX4a&#10;0bbkfhrRtiRzGtG2JHMa0bYko9Ns52n4qm2WfrQRbfPuG/HuaVcRgi+ylOK+hz+IfQceD/DPwx8s&#10;s8Xd0XGK5XLnDel2G7jQS6w9wlwlaekFN+mGmzSBKSR9cauLpALZ7CKuebXdZUT4APHhdorAmtnw&#10;ouP8KAYoZGxfiE9tjNEbb1CIbcMxSY4Xd+nWh4gnPhUfk6qA69MCir+PT4VjGpFwzozJqPdw9Eg2&#10;B44jnviM+PS9sMNtOMRpfC9SAE049QEwm9iG0yaRId1cE+mKT6VPJ/1RDG7iG3SWbXDm8gdtMEKZ&#10;tI1PFwwKx2043QSjM5TXM8kF+Y0OH8g0BDiv00hvLRqdXqNeZ43GdJdMlG98BjmjVh3e66yXOEU9&#10;Onrr9FaD0Vmn2LrhvY4+kEIOcMi3tNafqndw2IgjkkhktrAxl0ilJYsYhRafKrx44QIWTQsdslwB&#10;X2oViXjiU/Gp0RidzdYpt6gjt9+rByZK5k04FMCEPm9Oq2fRBnKZHCmj9q5wbWNKIyD4nKnagWlx&#10;vtdRG6r0AocyfJPfUY3VDGPe0tuol+vMgG/BUQ+kDznsJtysxmDryG+rl2QgGeksLJT+5c2s7Tdf&#10;Dccj6BjFjDYzmFsJWul653oBNgqEt6MToP12HNAKCVW2RIm8W4R0LkxgW4HihA1r49R9gMO9fWrD&#10;2kTeYSmaONGEEHl35NnrLWCs4zs4WT7DOoKOPDr1lihYFg+nDil3+I6J83a9XwlryeNIL26Csjwp&#10;6Q7CSvHerjYN/quHU/vx2O/Q5ggQIs+dc5jv1LnaOHYXnROCD60RzRfPujZGlC9bi2hmuw/0PabL&#10;6uJ5EJ/hXECPRYBznNOJpSHigzPbeu+k9nRw7C66MQQf2i3a+PSuOFy14cCFw7xHhb1JH1sgwAfP&#10;pSacXoPYOZcJTepEdOnquyjf+AxyRoeHvBctHM33ougW4BznBa0UAudc14FWEAFzTrdB751zFhUa&#10;IwVbCnkij7EPuzIUoOswas8KklB+EdRt7Y16cxMC0ZbyonCcI27U6/MclUwqQ6e5Hv0oQdTegg4b&#10;E3PVTR4mlolpsOG4tXhF50qAc06/mQ2RXPjOwprZ2Ec4x/7ObLAjHA7AJn3qjXs3Isy6tgbnCpgZ&#10;Dg7fi3aX9nv1TsrB8V5mXfojDGGTj2gAnWsstnrUUY4tfPCFguK27vEVXQz00LRRDtEYrR0r2EX3&#10;GFS0lyG8K3XEGC41GRrYUQXN4Oh2IYMO4Q54kJrDYH+O83YtLMDBcQQ/aJyLJk5Pnrrz0eXkvL3X&#10;zCp8kfZ2heer+5pkNOWJ1qAgT/T+OJDsGKDkqawmzuTYapu/OXbERqKlODVfgUXlvH3NJh+h0zl9&#10;2XakkJ7Ltla71vXYyC3etzFO4MZrAaJHSd6NJqQmXMyHbZydPqpl2zh5BqYEKB0v1EOHSYAL8xym&#10;CgcNd+bwLTYbTu+qQmNTk1/coBbe61zKx/yg8OHED+iQUjhnc6mFnlJuProd8RlTHEEukxMqxyQz&#10;mqWa/OqW9jIcWoebvCxrWFT071qLT3PAvKOjBaaGaUTU0AILAvYSneqJw1Nr4QpK5SJoQUXnoU2+&#10;nlO94wPp1cxotm++M+bA0MrVhmNLKjaYayU1cTk4OTW0hAV8TuifLoODa9CSXa8xhxdjpYQuvuLQ&#10;xKfyc/Hpxh7g4rTwocVM+XXg4uV3L+KEcsPyXBN9OC4uWtECnGN4YhTjrQO6hHyvd6qjZS3AOQkb&#10;ylfwOV5XgnOSNWhtC/icG+8Gzab1jmc2sFWX/DqX98UYDC1u7XUQD2fnTq0huiWO3tAqJ/Q56HpN&#10;kXj3zWlDihMjoqFOXuot5QD1uQGKAS8O1S+6Neo0eIzx2T/XG6NYUlk4eAwDtnTwWBZkMU38I9wY&#10;pRYvGJ7jnDG72jhnnDy/L5sz3nKKaQ6uSz5ADPNz7BdGg+ocPNccBN5FAplkLLWCB1JMQDL/UUEE&#10;jhLMtGXPcQURzp0MqE4RbH+CmWUatYII1iEBoWOjjgmZrQQ0y8fpKphwJCUg5L7rmNiAkaBMVGX/&#10;swy2VARFF/KIC+KsSooxSYLqZXy6hquUOjupKywWfc+4k9jgMRf8JCPiNVy55IfRkDwvmU3UTzLL&#10;WsOVy37AIq6v0Fz2I7r8qzwW88SjtUjp/ya6UPc2cOWyR5XfoCuXPXoWDFzFkpdbnSp6LG+Zklmd&#10;iryKSWIOQtbllct+wCqsyyuX/SRDUxW6iiFi3A5ex1WMEKMAW6erGCBGrGrgymU/yzefa3Tlsuen&#10;5ao8MvGQtD3LiE4NV77ukRgzcOXrfrb0yEtZ0xs5m12nK5f9bFkvBiUJF1zIOi4mvxPUJDMwFR6Z&#10;CUlQpryKWeEJA3zV9cXT94hLLh+orFWGGAkqfMu6Rlcu+0E+llrDlct+lAn6Gq5c9mGKpoYrl/04&#10;GDyymSBRP1qyL2aEB5lPqdBFp/2Iy9rbzPYmqAHT4VXZFxPCo7W+mH864rLOIXYnJahJvvJbkVc5&#10;ICxjuDUec9lPMttew5XLvrfODmazj3TJtScVXOV4sAz0VuhijijDZbhJDHMTFJLoddkXs8G8saK6&#10;t1l2PuLC0GpVj8Vk8LTmxFeNx3zdy0UPNRZz0fOwqqPKRS+TXhVULA0n2jndX0VVzAPLFFUNVS54&#10;xMsGqlzwO+P8Z2E2UYVah4GqlLuxf9grdsSFCbo6h7ncO7lNpMZiLvge4+51XLngOctYXQ/F7K9p&#10;n5lOSNSHmzAqdBVzv51MnVfWFisCCdeAq1DqdOWy7zD/WeWRefEjrtmQPdO6CQpVWANXLnteLlSn&#10;K5e9dWQz9kovHDEWWEVVjPtaXm8x7DtueKdJRfLFrK/hK5WTvpYvXgz6DobY2Sab+BvkopUaUbnY&#10;Tf5yqQ8y51tDlUsdnfh1DX425WusrHLIF5eO15GVM76c7axKvhzx7azwE7chZCJD95SFLV/2aK6z&#10;aMsVgC5ZC1uugR4XJ1U3UTnda8a00v901Lpcn1HZ3nJTdQKzQhgZLEhQjObqpBWB7WCcaWysyNaj&#10;FRCVU73G/pZSUSJstJymcqI3Oz+QHjxdUnu6pBYZttNHkl8MG2sbxmkC94VkGNpyzaS+j/aY1WkC&#10;15rqO30k2ZKMtt+ePpL8YvNp+/t5apltb77TR5KtJabV8/PUbtUWpHY5niZwWQ6FqPDBnRdr8/9v&#10;AheeLGj6gk9JMzjgPC3judo4LZxrOfRipd1qFE9N280WhUnHM5wmAFQa5aVOA8WkPV5Iq7f6Y1Bu&#10;FGw4dVpgs7bROKMwqDkKNg6CN9HFNlGnDRHlwoDPa+zWLqQuGcDYtROfOjmi+LzO3Fn9PK8vd45N&#10;Yc44a2x497p3ptjF5TS8T3Fw05EfSpEiP4SnTX3EL8kNzngsypEBn7MOJl0uozNkhZKk4EPRsUnf&#10;qN1Uo8MHx3HphXrjxaN+yXN0RuXiOPXk7MmBFzPivZPTHz2owUABssnvwOIh8XnDLcwuEM7p9e51&#10;EGB2uqlQphR83iQoJ5b43tn5qmtqq00X7cT9GJ9hX6KgEfCh/NKyG9yP8l6nu7LnTcWkLzRtmG3E&#10;7OUXOEe/tCsC5wxccOw0wLX3W/xc9+RM2LH7jfhQnGzLRe0QPo3XhlP5oUDZhmOBi+8NfTGm/HDx&#10;XYCD3W/qTf2qybEHKGMKPhQqm/gGtfcjBhNa741dmChWtuH0FOTEdAsfyplCHwqWbTjdv7xmoYlP&#10;7QGKlm04nYSlXWji0/WH1oUmXLTPvdPdi9Km8Ns7g1q0e1wv3nQKypsBzrHjbHMXfM66mnRStXMG&#10;uhKc08ke3+tNA006Me+N8bIPn3y4g3P8SBzgnGkBVDsFDFpur4JwqjqbiIckX+p1CuvXmh3RoeYZ&#10;sHk7KHDq0BbbhN1rTFS+jr95HPNqS47TQKIvz17wMwfUq+M2DxiwEDiHXZRABY7d+S3N9urUe1+n&#10;j+ekN4XAwUrSh08NNN+LUqjAodjZhot2Ck0zLT5QDg34nInrLtpRp8tf6ifgA0XP5nv1GPKOA/UK&#10;UPdsYtN8FGeqWsyqD47SZxMsSATfvWlCBb/Gu7ZHL+DwRm2idB3tx5EH5zCLsYZzO0gcYHbH6XSJ&#10;ODNKuMhBl3D7aESZNMA5Su10BtcbtkehNOBzXJrownWOmeU9JMGktI/u6FJjdrC5UFAsDfgc09jr&#10;hRiwQK1FzPkUkucEupyYJhj8miY29fe9cEmHn5xdHaO0tkBGnfBpU/Z5SifGKafhiexD3H+pn9um&#10;IVw4PIHzfOnwhGy8H3t4QsedwrmZDU/AyMjwRDyfv2x4Av3Kz6spHGz5ZASMQOpACD1gwUrmMHnH&#10;A6bB6ojgdiRE7BNDB8tLTJB1AgpNyBWSoLoEFO7Pr2CCSU9AHRqoq8zBECagYZSutJc0wRlOQB0+&#10;lFTFBFc4AQ07g7tifkIupK9wV3SZjBZRRZcJ+lGrRBXTE6NJVS50tK3VUeVCn/CBmar66IMmMaDN&#10;yMCVi33CZy/quAq5S8tWTVq54Edcyl/FRcci0YWLpep08cBLUMhTGriK1S7X9lfo4gl1xCUfKags&#10;Uo5bJ6jwLZsarlz2g7V1yuEJ+RxDDVcue22wfrnkGQAmuoDFkFcue23qfImLzlDCxa8EVddXMTzB&#10;b9JV9cjcxBGXfO29wmPx7bVxNjYj4/mEC66TQVcuewzZG3Tl676XgZoaXbnsJ0xi1XnMZR8aV2u4&#10;ctlP1lplbi3x2Mm3jSq4PhuekAayl3oshidwJUldXuXwROjWruDKZc8mv+qaKIcn0ElXlRfbTxKP&#10;G+PwYeIjAc3o2ayjykU/GiuCea8MlbQ7vuSwGJ1Af2uVQaYME6rJYrCYnGCvdkWFxdzEFGbIKkQV&#10;YjcwFQs+dHNWMOVCZytnjaZc5pysqMqcPTJJBsZCKL6oZp5j5cREnSYGtse3ybdoKmaZqZkEZRi/&#10;YloC1+HVuSumJeTbmBVBFcMSqIsZqHKRyxfeaqhymY84gKsy52VniT98d7eqPgZsCQj39dRRMXGS&#10;oKT7v0JVMSthemzll9Nk5LWGKz9YkUQzyCpWukzP1HDlax1ZAgNXIXgZLanhyiWfrfVTD67RS4KF&#10;g+zC6Ss4L7pstAB4ni6aaDcu6ZU95+mWCwccq5lyTzknBxymQsBjtr0Nrpmvc7hzIWnkgMPQEvvp&#10;KzhvztbhIorD4+oTe29hwCiZUw/u55LRevZ5qnu3l9ipB9fq5tOax59yD+4Xt/3xoJa2P7iwtbY/&#10;3k3GfRYLDmbbn1pZp0jYx+K5VySMzWZOqp43W5M8Nv20kvCx+cW7eipWRPDVxDY+LRQjJ9aGU369&#10;65aRNhM+kBlr44vNZkjYtPiNxT+HvPixA/ifLWx6ZzQCizZYKJxOTuFUCx3IkbWxwV+EZj0wmdUj&#10;XPIGYhkjPkPbVaeamJx2kS6WMFNbdMQTn4pPL/fy2nd4Szv5YFtfS8bxUnnejdyE04uYR2eFxhtP&#10;R6emyPuBSR/SZs33Dnq7F9uMWvSlS+icNp9J5dI5S1QMFOjz2gWG2CaKNd2kD/cSiz6cVRrv1fVu&#10;ehz02lKk0drv1ds02Qbaoi/WKL37KnHXT9gfzrpHsi3AOc3RsT3C+8BHbI9ASq3JR6eXG3ptnUi6&#10;BfqcNltezC72ALXolvyQeFO46JDHfRufun+1/W5y2tvY3i3vdS6a127myenOUqkgw9bkIl4NGxJL&#10;Zk+itgZqhsYE44VANJFOy5U2yCDP1qSNRRrB5rCgamhDhfhmckrtuoSdSrvS5d3CHehyDlClyzGe&#10;YWl45yKSKJDX6CzcCNXeVmHTe4dOMOneNyhYIiNhToNxbLBx+hjVAfTOJb2WHqm35iLT5jTc9tUE&#10;033i3ZatLseQou5oC+Iz2ATtTHOdRNzrSsGxk61titQ59TqzY7sOmG7i0w5Qv10nmEDvUwKf+/ZR&#10;GKf+jz/t/o9Xz/fvXz+/v//6K+ZOH/b31zcX3+yf9vm/8fPz/eur/nB9uL28evj6fwU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NJShT9/IQAAFs4AAA4AAAAAAAAAAAAAAAAALgIAAGRycy9lMm9Eb2MueG1sUEsBAi0AFAAGAAgA&#10;AAAhABhq7IfZAAAAAwEAAA8AAAAAAAAAAAAAAAAA2SMAAGRycy9kb3ducmV2LnhtbFBLBQYAAAAA&#10;BAAEAPMAAADfJAAAAAA=&#10;">
                      <v:shape id="Kruh ikony zručností" o:spid="_x0000_s1027" alt="Kruh ikony zruč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zručností, časť 1" o:spid="_x0000_s1028" alt="Symbol ikony zručností, časť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 ikony zručností, časť 2" o:spid="_x0000_s1029" alt="Symbol ikony zručností, časť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 ikony zručností, časť 3" o:spid="_x0000_s1030" alt="Symbol ikony zručností, časť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 ikony zručností, časť 4" o:spid="_x0000_s1031" alt="Symbol ikony zručností, časť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143224" w:rsidRPr="00565B06" w:rsidRDefault="00693BD6" w:rsidP="00AD6216">
            <w:pPr>
              <w:pStyle w:val="Nadpis1"/>
              <w:outlineLvl w:val="0"/>
            </w:pPr>
            <w:sdt>
              <w:sdtPr>
                <w:alias w:val="Odbornosti:"/>
                <w:tag w:val="Zručnosti:"/>
                <w:id w:val="-925109897"/>
                <w:placeholder>
                  <w:docPart w:val="2AE32365B42B424EA2046752EBA120E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sk-SK"/>
                  </w:rPr>
                  <w:t>Zručnosti</w:t>
                </w:r>
              </w:sdtContent>
            </w:sdt>
          </w:p>
        </w:tc>
      </w:tr>
    </w:tbl>
    <w:tbl>
      <w:tblPr>
        <w:tblStyle w:val="Mriekatabukysvet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3872"/>
        <w:gridCol w:w="4434"/>
      </w:tblGrid>
      <w:tr w:rsidR="00143224" w:rsidRPr="00565B06" w:rsidTr="00831276">
        <w:tc>
          <w:tcPr>
            <w:tcW w:w="3969" w:type="dxa"/>
          </w:tcPr>
          <w:p w:rsidR="00143224" w:rsidRDefault="00C30CFD" w:rsidP="00565B06">
            <w:pPr>
              <w:pStyle w:val="Zoznamsodrkami"/>
              <w:spacing w:after="80"/>
            </w:pPr>
            <w:r>
              <w:t>ovládanie anglického a nemeckého jazyka v písomnej aj komunikačnej forme na vysokej úrovni</w:t>
            </w:r>
          </w:p>
          <w:p w:rsidR="00C30CFD" w:rsidRDefault="00C30CFD" w:rsidP="00316CE4">
            <w:pPr>
              <w:pStyle w:val="Zoznamsodrkami"/>
              <w:spacing w:after="80"/>
            </w:pPr>
            <w:r>
              <w:t>Microsoft Office – pokročilý</w:t>
            </w:r>
          </w:p>
          <w:p w:rsidR="00316CE4" w:rsidRPr="00565B06" w:rsidRDefault="00C30CFD" w:rsidP="00C30CFD">
            <w:pPr>
              <w:pStyle w:val="Zoznamsodrkami"/>
              <w:spacing w:after="80"/>
            </w:pPr>
            <w:r>
              <w:t>vodičský preukaz – skupina B</w:t>
            </w:r>
          </w:p>
        </w:tc>
        <w:tc>
          <w:tcPr>
            <w:tcW w:w="4536" w:type="dxa"/>
            <w:tcMar>
              <w:left w:w="576" w:type="dxa"/>
            </w:tcMar>
          </w:tcPr>
          <w:p w:rsidR="00143224" w:rsidRPr="00565B06" w:rsidRDefault="00C30CFD" w:rsidP="00565B06">
            <w:pPr>
              <w:pStyle w:val="Zoznamsodrkami"/>
              <w:spacing w:after="80"/>
            </w:pPr>
            <w:r>
              <w:t xml:space="preserve">tvorba a úprava </w:t>
            </w:r>
            <w:proofErr w:type="spellStart"/>
            <w:r>
              <w:t>www</w:t>
            </w:r>
            <w:proofErr w:type="spellEnd"/>
            <w:r>
              <w:t>-stránok</w:t>
            </w:r>
          </w:p>
          <w:p w:rsidR="00F904FC" w:rsidRPr="00565B06" w:rsidRDefault="00C30CFD" w:rsidP="00565B06">
            <w:pPr>
              <w:pStyle w:val="Zoznamsodrkami"/>
              <w:spacing w:after="80"/>
            </w:pPr>
            <w:r>
              <w:t>úspešnosť v projektoch na získavanie financií z fondov a grantov</w:t>
            </w:r>
          </w:p>
          <w:p w:rsidR="00F904FC" w:rsidRDefault="00C30CFD" w:rsidP="00C30CFD">
            <w:pPr>
              <w:pStyle w:val="Zoznamsodrkami"/>
              <w:spacing w:after="80"/>
            </w:pPr>
            <w:r>
              <w:t>dobrá IT zručnosť</w:t>
            </w:r>
          </w:p>
          <w:p w:rsidR="00C84508" w:rsidRDefault="00C84508" w:rsidP="00C30CFD">
            <w:pPr>
              <w:pStyle w:val="Zoznamsodrkami"/>
              <w:spacing w:after="80"/>
            </w:pPr>
            <w:r>
              <w:t>kreativita</w:t>
            </w:r>
          </w:p>
          <w:p w:rsidR="008B5D2C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8B5D2C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8B5D2C" w:rsidRPr="00565B06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21"/>
        <w:gridCol w:w="8291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ktivity v kruhovej ikone" descr="Ikona aktiví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Kruh ikony aktivít" descr="Kruh ikony aktivít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ymbol ikony aktivít, časť 1" descr="Symbol ikony aktivít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ymbol ikony aktivít, časť 2" descr="Symbol ikony aktivít, časť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ymbol ikony aktivít, časť 3" descr="Symbol ikony aktivít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0B83D" id="Aktivity v kruhovej ikone" o:spid="_x0000_s1026" alt="Ikona aktivít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Bb3RAAANx4AAAOAAAAZHJzL2Uyb0RvYy54bWzsXdtuG8kRfQ+QfxjwMUhWnBlehZUXwd6w&#10;iLNZwAryPCIpkTHFYUjKsvMP+Ye85DE/kct/pU5197BaM9XdprXOXvhiSuZhTVednuq6DfXpZ2/v&#10;19mbxW6/qjdXvfyTfi9bbGb1fLW5u+r98fqr30x62f5QbebVut4srnrvFvveZy9++YtPH7eXi6Je&#10;1uv5YpeRkM3+8nF71VseDtvLi4v9bLm4r/af1NvFht68rXf31YF+3d1dzHfVI0m/X18U/f7o4rHe&#10;zbe7erbY7+l/vzBv9l6w/Nvbxezwh9vb/eKQra96tLYD/7vjf2/w78WLT6vLu121Xa5mdhnVCau4&#10;r1Ybumgj6ovqUGUPu1VL1P1qtqv39e3hk1l9f1Hf3q5mC9aBtMn7T7T5elc/bFmXu8vHu21jJjLt&#10;EzudLHb27ZvvdtlqftUbjHrZpronjn77+rB6szq8y9786++vdw/L+s3iz9nqNfHXy+aL/YzM9w39&#10;VmUVgP/+5wFWfNzeXZKwr3fbV9vvdvY/7sxv2c3j7+s5Sa4eDjWb6e3t7h7mIgNkb5mNdw0bi7eH&#10;bEb/WYwHZUGczegt+zOzNVsSpa1PzZZf2s/l49x8CD/QJy6qS3O5C6zRLgkLph23Pxp1/2FGfbWs&#10;tgvmag87OKOOnVF/R4ZkI747ms1Zs+s9tiCLgj1hq/32ZT17vYdGWDtdxLyDX/aEOc3KqrWqy9nD&#10;/vD1omaiqjcv9wc2/92cfuKtPrf75ZpIur1f033zq4ssHxfD7DErC9pPFu9gREsDK7NlJ6YQmHyq&#10;iioFrJgosgYSlOdjZVlDARuPFVl0czRrL4rpVJFFdDewfKAJI5/YoMhOmrCphJVTZWW5tH4xImso&#10;1vfMP9CMlksGivE418RJCgbjobY6j4TJVF2dZGGUq6uTPJT9vsZpLokYq6zmkomyr9KaSyqmKq/w&#10;Vg2xZa4SW0gq8rzQqC0kF2VBVummtpBc5ARUyCgkGXSHlpo8SUY+1OV5bATkSTbYQSg3v0dHQF9J&#10;B3mJkaJvmchHKfko4Cm611d6fOjbpZR8sLdQ5Hl86Lu5lHwUg3FfW5/ko9BvtlLywS5DWZ/kI+AL&#10;SskH47rlDSQfAVc18PiAHoo8yUfAkQ4kH+Q1VHmSj4CXH0g+2G0o6/P40E+ggeSD/YYiT/IROB0H&#10;kg/2G93yhpKPwME9lHyw31DkST7Yb3T7q6HHB/yGIk/yQX6tr/iroccH/IYiT/LBfldZXyIfQ8kH&#10;jgVFnEcH3Eb38kaSjvF4pIgbeWzou3kk2cCR2r26kSSDnYayOkkGDnxFnOQi4AtGkouSwhFFnKQi&#10;4KpGkoqiVMVJKgKedCypQCDXvTpkGs2BH3D0Y0kFRSOKNI8J/RgaSybUeG8siQgckmOPCG1pkobA&#10;CT6WNGjhxViSEAgvJpIEVc+J5CAQ/EySOJhIDgKh2URyoG+QiSRBDxwnkgN9904kC3pUO/FIUG+t&#10;iaRBD7mnkgX9vp9KGvR8YCpZ0J3SVNIA79Dtk6aSBd1jTiULhZpJTSULujufShb0JG8qWQgcNlNJ&#10;g56p9CUNgbMw70si1Nw470siAmd13veoEERQXaWpBVRLVx6Yvd3Y+gD9lFUoA/a55LOt9yjaoFhA&#10;BZ1rV5ohFIoJCpgWCXBp6zhhMG0GgIdJYOIa4HESmKgEeJoERkIOdJ6mIhJuhqcpmVst8zQ1c6sn&#10;JcQoHLGhA/ZGQsyLSVMVCS/glNCmSEc+y/A0VZGuMjxN1cKqWqSpWlhVizRVkUtiMZQrpqiKVJHh&#10;aaqWVlXK9JKkW1UpkUuCW1UpT0uBI03D2ikNS4JbVSnLSoJbVSmJSoJbVSlHSoJbVSkFSoEjA4Kq&#10;lOEkwa2qlMAkwa2qlJ8kwa2qwzRVkX3w2tNURXYBOKUPKYtB9sDwNFVHVtVRmqqI/ll6mqqI7hme&#10;piqid8Cb+n/43EB0zvA0VRF+MzxNVcTXDE9TFRE0w9NURYwMOEXBKawiCGZ4mqqIchmepirCWIan&#10;qYo4leFpqiIQBZwizRRVEWkyPE1VhJIMT1MVsSLD01RFMMjwNFVzRHvAI5pLUZbDOfMBT11z4NuA&#10;bEfd0Kd90F0voz7oDS5SXW6rA+I492P2eNXjPk62tD/gnXtqB17XjDkgoMtHKD/TtbmZShc8AtYb&#10;D0idIQa6Fbq33evWyJvYgzyP4Kg7xOLoIDcmcnLcq5FX9O36miPBve9eLY4SbpY3dpS6992rxRU2&#10;wMv7jkwHcK8OiNCeDEM5QniFpb1xctriQVWoV2RUbk5yd0n3ai89RMmOLl00N4sDuFcLpH4RAynH&#10;Cl96jLyCJA5I++AaqWVkgFSACAInpbmHhk0k4NbmXu0aqQDMEildDEucohBIaxxRwhe6NBpHDKQc&#10;OgIcmjVO6PQMS7RcU9oYBuYovmNT9En9oEjqHxkkNYgiSKSkkFnQVg/KpNqoQVJVOIJEEwMyBxTk&#10;h2WivA4kNYpiSGNNdhlpMuEzwki3TriNMNLpTg2jMDK39mTXEZTpOELTKCLT8l7AfQRlUoGY7Yl6&#10;YgRpdydVjCIauQ2PkmdQZuHuoQIuJLROlIrNOuFDwkh7pxdwIkGkcx4oHEeQ1h8VcCNBmc7F8YKD&#10;yKPXbCJ254rcq3VJzhGjmRS+uvPtZZ/ICl4ddOM+QkMpgrQnUAlnEpTpzjQ0lcJId0qW2Pwhmeg7&#10;mXXCmQSR7iQvC7pJg8gmNKBmUBjpog03YEIBh+PGvRqO2B2xPaMy4eIMMrZOHkgCR1Hd4YpZZtSe&#10;cO8GGeGIjwyDjPCOU4iBsa2Ec80AI7uTiqsWGNnwOHshkR1JiHOc5gyEHwkBER8YYOROp6qzAcac&#10;B2IYlhjzR4iKGBh1cSh/Q+uo1yytxJgjRizIEmO+HdElA2PHBeJVA4ycQBQUMS52pqHNDJ3hOkIE&#10;2hATPaggjgJ+yMujJ7mBxUIDY794rGGkxYIXt7hYOOSUjQVY1njRkM2SgQZC2HiW3Whc6fZLLFJ1&#10;GzAW+lLwwRaMxdJIRUBvNDi391ws2nc3cSx9cF4Br6Fd6txMLMFxfiuWMR0dYTiScZ6V+lLB9TlX&#10;HUsSne+PZZ3NaRLLY3nrgblIssRbGbhIoo3mFe+ESNjImQc7hLB7OR70Qfu16hQuXJit6/3C7AwU&#10;QLhL0lRCUEARY7D7er2af7Var1H/4CH1xefrXfamovHyajZbbA6ObA+53qCWYvpgmxqfp+tRvWW3&#10;P3xR7Zfm8/wJqFBd0tz3Zs4/LRfV/Ev786Farc3PHPTYOWCM/ppp5pt6/o7GgGkan8bcl/Xur73s&#10;kSbbr3r7vzxUu0UvW3+zoSnnaT5Ahf/AvwyGY7Cxk+/cyHc2D/ef16Qd3bzVZkZSr3oH9+PnB/qN&#10;Pk2j7GSwl5tX2xmATrXrt3+qdtsMWtKHaKz729pNSVeXbqCYVAHAYK1KRhH7C81of6xhbXJkZgL+&#10;1bv7m3r9ZFz719l//lbt//uPjExhx+BjOKLQG9V+hiFuV5DgNK66dMPyaAtiUL4pmrkJe7l7nc1F&#10;4/aue4i7xKhVYVoFQHeNcGMKsQNCZddmJCYfYtalA0QnfQPC9FcHhBRqIPkEY8gdIAr4jiBlQRS4&#10;Npiij6GUDkEU8hxBRfeKaHsIjCKIYqIGRGNInaoh/GxAmEfoXBL1j4+ooSZKmrsYKmZC8NJccKLY&#10;CVuoARV0we5V+SYfKBp6Rh9py5JWz0uMLXdQgzwhYV3S8Nh3nbLg64QsZV1UxzqisPe6ZXmm11hE&#10;Gni8Yl+xlzeZTaljt+2ReB9lEap7XZ7ttQ1PXXIhi2diOmyPaLa5onoXIoFtUNiEnevyprF1zyBt&#10;XwwxK9mxLm8SO9e8FUqDx3XRLuyWJfd9Tgx17nt/Bltdl7Q93WjdojzTq+aSplf9qGd5jUVv7ppn&#10;IztM6g9da5tr4G36oltBFISPdtf2/MC3uyJKbnn1VsSza8cLKpKk1VUHgeSjkaTwh9Stwahuyxuu&#10;VgzlDVZj63Vu0KG0ea4sypup1lz8UJq80BYlTa6dOwhDGhtoW4oGGTxQt3bS4to+H0qT08I7JXnz&#10;09rN501PkzG7JfkWV1yCNzmtOGPMRTR2Uh0VTU0cUWJNFByfR+w6Zght/e48YtearjyP2GmjpOcR&#10;O80yOD0pdbxuWtfhcSlbn7tuyjxh+HnETrP7s4zYoUDVjFyfMuGDUBADPnhF5eY4vmP7aHby1fWN&#10;j++7Aprrt9FpT9soUqzD4xqoUzhxToh7tQ1WTJ0TjNwZ1VC43GVGiZ7AXJMt3EFCaRXSaGIyKM0O&#10;zdBMXRhGEQurMAjjYFjgmpFht3j3anW1g5wUk4bl2eVRFBzGWW2LfmR91nixoRGqmRguIgVqrIs5&#10;iwwOQE+DCxe8KVoyOLJjiA+Km5Pk2VFJyk+D4tzqItq6Ph4ZMbQ4ex7HuLABTZRaVjS2UYzZotvO&#10;yIpsEruw2C1B8XL8/rImo5eQxZz9w3e+JTPiRtzWCHPkNtrT2/65GgM3d27HnZsCttD/I2oK0NGR&#10;0hSgOyCpKcDb+rmbAvZuMHfp99cUMOVS1uAZmgItObJqpKTTXjY9MQWMlhyZTKsZvki4yTlzyagl&#10;SJYvtKKDrF64wm1LkKxevFdToCXp9KZAW5S0t1YxetIUMK2Ktijf5EodC8+iNbUQepa72+jeV7eo&#10;1bUnTQFtXdLwas2vsynQ0vEDmgJtWdL02H6dVajOpkBblrQ9dmC3LM/22oY/qSmg8PgBTYGWjv4X&#10;tKjFd69qR+0kVN/bsjzbJzYF8G0HXbI826vrkra3dcn2sjxnk9YUMC26tii5683jzl31ftkKs92r&#10;lqhTmgKmedUW5dld2/N+U0ChEAOBjSNJawpoi5JWVx1ER1OgrZ40uuq2vKaAsiakeUftNEP5TQHF&#10;UCc0BbRFSZOnNQUUn4z4vlFPOwy9b1axreiWyU9uCrQkIVNv1qSGDJ576Ssu4YSmgELeuSlwbQot&#10;165OEC402lT13BQ4NwXoMX2X8of3zLkpoBWnz00BzTI/gufun6EpQIddsClgar2uZPahTQG6GlfU&#10;g5VBFFG5cMzn9w+tKUDxX1JTwKoabQpYeRQuhaqlqGbzdT96U8ByESmT08MchrNI1T29KWD0tQmN&#10;ugnyPgWsxAdNkAXtZytn0aaAiURiM/qu8xJrClAqhLXFau9p1Bphz9MUsLLSFmbKjSoFtr0UabpZ&#10;k8WaAtb+4TvfkhltCpit4SIE141zr67t6Xs49+65KSCeIfi5PimAND6lKUC3U1JTgLficzcFnAv8&#10;vrsCykAi3T5NSi1G2mTjgI6GBoLiS/e0rAApxU2/K2DSaW65yYvJAoaa4otrua5AS5CsX7xPV6Al&#10;SFaMtEIIktrGRudHBezfGDg/KmD/2oLrOLX21kmPCihzrid1BZS78AO6Ai0dT+oKKN7qJ/SogPLg&#10;DgItz5N09ol+Xo8KmGJ3a2PhifrGVO/TFWhLkkZ/n65AS9IpXQFlr5/QFfghPiqg7POTuwItk5/S&#10;FVBc6AldAYW8c1fg3BWgmnbXNytjjoHKCudv4201QM7fxqsVs9Fvx55pvoMv3C85dwU0Q/48ugKU&#10;1Ae7AsYDPVdXwNY/nThXgnOv7lGBH3JXwNQtMYccrOL/ZB4VSO0KGGpjZff0roDZePGugF3fx+0K&#10;uOJ1uOL8vI8K/B+6AoaDWFfA9INiXQFjso/aFTBbI8zR+VGBH+f3B/GffqU/ocvPktk/94u/0St/&#10;5+8bOv5R4hf/Ew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rFUAW90QAADceAAADgAAAAAAAAAAAAAAAAAuAgAAZHJzL2Uyb0Rv&#10;Yy54bWxQSwECLQAUAAYACAAAACEAGGrsh9kAAAADAQAADwAAAAAAAAAAAAAAAAA3EwAAZHJzL2Rv&#10;d25yZXYueG1sUEsFBgAAAAAEAAQA8wAAAD0UAAAAAA==&#10;">
                      <v:shape id="Kruh ikony aktivít" o:spid="_x0000_s1027" alt="Kruh ikony aktivít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aktivít, časť 1" o:spid="_x0000_s1028" alt="Symbol ikony aktivít, časť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2" o:spid="_x0000_s1029" alt="Symbol ikony aktivít, časť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3" o:spid="_x0000_s1030" alt="Symbol ikony aktivít, časť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693BD6" w:rsidP="00AD6216">
            <w:pPr>
              <w:pStyle w:val="Nadpis1"/>
              <w:outlineLvl w:val="0"/>
            </w:pPr>
            <w:sdt>
              <w:sdtPr>
                <w:alias w:val="Aktivity:"/>
                <w:tag w:val="Aktivity:"/>
                <w:id w:val="-2061776476"/>
                <w:placeholder>
                  <w:docPart w:val="65BF558E544D400C9467B6CD5958EC1E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sk-SK"/>
                  </w:rPr>
                  <w:t>Aktivity</w:t>
                </w:r>
              </w:sdtContent>
            </w:sdt>
          </w:p>
        </w:tc>
      </w:tr>
    </w:tbl>
    <w:p w:rsidR="001640A9" w:rsidRDefault="008B5D2C" w:rsidP="003467D4">
      <w:pPr>
        <w:jc w:val="both"/>
      </w:pPr>
      <w:r>
        <w:t>Jednou z mojich silných stránok je kreativita, čo sa odzrkadľuje aj v mojich záľubách a v neposlednej miere aj v mojej práci. Rada tvorím, aranžujem, kreslím a maľujem. Ča</w:t>
      </w:r>
      <w:r w:rsidR="00F80DBC">
        <w:t>sto si vyrábam učebné pomôcky a pripravujem</w:t>
      </w:r>
      <w:r>
        <w:t xml:space="preserve"> učebné aktivity sama. Aj do výučby cudzích jazykov často zahŕňam kreatívne aktivity</w:t>
      </w:r>
      <w:r w:rsidR="001640A9">
        <w:t xml:space="preserve"> a projekty</w:t>
      </w:r>
      <w:r>
        <w:t>.</w:t>
      </w:r>
      <w:r w:rsidR="003467D4">
        <w:t xml:space="preserve"> Tiež m</w:t>
      </w:r>
      <w:r w:rsidR="001640A9">
        <w:t>ám veľmi rada prírodu, prechádzky v prírode, zvieratá, prácu v</w:t>
      </w:r>
      <w:r w:rsidR="00F80DBC">
        <w:t> </w:t>
      </w:r>
      <w:r w:rsidR="001640A9">
        <w:t>záhrad</w:t>
      </w:r>
      <w:r w:rsidR="00F80DBC">
        <w:t xml:space="preserve">e. </w:t>
      </w:r>
      <w:bookmarkStart w:id="0" w:name="_GoBack"/>
      <w:bookmarkEnd w:id="0"/>
    </w:p>
    <w:p w:rsidR="007A0F44" w:rsidRPr="00565B06" w:rsidRDefault="001640A9" w:rsidP="00316CE4">
      <w:r>
        <w:t xml:space="preserve"> </w:t>
      </w:r>
    </w:p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6" w:rsidRDefault="00693BD6" w:rsidP="00F534FB">
      <w:pPr>
        <w:spacing w:after="0"/>
      </w:pPr>
      <w:r>
        <w:separator/>
      </w:r>
    </w:p>
  </w:endnote>
  <w:endnote w:type="continuationSeparator" w:id="0">
    <w:p w:rsidR="00693BD6" w:rsidRDefault="00693BD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F80DBC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6" w:rsidRDefault="00693BD6" w:rsidP="00F534FB">
      <w:pPr>
        <w:spacing w:after="0"/>
      </w:pPr>
      <w:r>
        <w:separator/>
      </w:r>
    </w:p>
  </w:footnote>
  <w:footnote w:type="continuationSeparator" w:id="0">
    <w:p w:rsidR="00693BD6" w:rsidRDefault="00693BD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Obdĺžnik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5885D" id="Obdĺžnik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gb0gIAANsFAAAOAAAAZHJzL2Uyb0RvYy54bWysVMlu2zAQvRfoPxC8O5IVOXaMyIHt1EWB&#10;IAmaFDnTFGURpUiWpC07RX+sh57a/+qQWrI06KHoRZrhrG+2s/N9JdCOGcuVzPDwKMaISapyLjcZ&#10;/nS3Gkwwso7InAglWYYPzOLz2ds3Z7WeskSVSuTMIHAi7bTWGS6d09MosrRkFbFHSjMJwkKZijhg&#10;zSbKDanBeyWiJI5PolqZXBtFmbXwetEI8Sz4LwpG3XVRWOaQyDDk5sLXhO/af6PZGZluDNElp20a&#10;5B+yqAiXELR3dUEcQVvD/3BVcWqUVYU7oqqKVFFwygIGQDOMX6C5LYlmAQsUx+q+TPb/uaVXuxuD&#10;eA69w0iSClp0vc5/fv/1Q/LPaBgwsb27tM6jA6pB9XU5nBxfjFcng0V6Ohmkx4vjwWk6WQyG42Sy&#10;GCXz+cm79JuvbhSsgn1UazsNAX17Anmrbwwoec4C6WPsC1P5P9QG7UOjDn2jfHwKj+PxOElj6CcF&#10;GYxBnIxCKyFYZ66Nde+ZqpAnMmxgEgIYsoNcmrw6FR/NKsHzFRciMH762FIYtCMwN+tN0iJ5piWk&#10;15XKWzUO/UsA2WAJqNxBMK8n5EdWQKEh+yQkEkb8MQihlEnXFNyWJGdN7BGA66D1FqGqwaH3XED8&#10;3nfr4DmAzneTZavvTVnYkN44/ltijXFvESIr6XrjiktlXnMgAFUbudHvitSUxldprfIDjKFRzX5a&#10;TVcc2nZJrLshBhYSWg1Hxl3DpxCqzrBqKYxKZR5ee/f6sCcgxaiGBc+w/bIlhmEkPkjYoNNhmvqL&#10;EJh0NE6AMU8l66cSua2WCmYBtgSyC6TXd6IjC6Oqe7hFcx8VRERSiJ1h6kzHLF1zeOCaUTafBzW4&#10;Apq4S3mrqXfuq+rH8m5/T4xuZ9fB2F+p7hiQ6YsRbnS9pVTzrVMFD/P9WNe23nBBwuC0186fqKd8&#10;0Hq8ybPfAAAA//8DAFBLAwQUAAYACAAAACEAxIFLVdwAAAAGAQAADwAAAGRycy9kb3ducmV2Lnht&#10;bEyPwU7DMBBE70j8g7VI3KjTFBBK41QtUgUnUFukXt14SaLa62Bv0/D3uFzgMtJoVjNvy8XorBgw&#10;xM6TgukkA4FUe9NRo+Bjt757AhFZk9HWEyr4xgiL6vqq1IXxZ9rgsOVGpBKKhVbQMveFlLFu0ek4&#10;8T1Syj59cJqTDY00QZ9TubMyz7JH6XRHaaHVPT63WB+3J6dg/7V8ad7CbHh19Xp1NDu5Yvuu1O3N&#10;uJyDYBz57xgu+AkdqsR08CcyUVgF6RH+1UuW5/fJHxTMpg8ZyKqU//GrHwAAAP//AwBQSwECLQAU&#10;AAYACAAAACEAtoM4kv4AAADhAQAAEwAAAAAAAAAAAAAAAAAAAAAAW0NvbnRlbnRfVHlwZXNdLnht&#10;bFBLAQItABQABgAIAAAAIQA4/SH/1gAAAJQBAAALAAAAAAAAAAAAAAAAAC8BAABfcmVscy8ucmVs&#10;c1BLAQItABQABgAIAAAAIQBqFwgb0gIAANsFAAAOAAAAAAAAAAAAAAAAAC4CAABkcnMvZTJvRG9j&#10;LnhtbFBLAQItABQABgAIAAAAIQDEgUtV3AAAAAYBAAAPAAAAAAAAAAAAAAAAACwFAABkcnMvZG93&#10;bnJldi54bWxQSwUGAAAAAAQABADzAAAANQ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B461B"/>
    <w:multiLevelType w:val="hybridMultilevel"/>
    <w:tmpl w:val="7CD2E0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slovanzoznam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1E17BE"/>
    <w:multiLevelType w:val="hybridMultilevel"/>
    <w:tmpl w:val="3336E9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Zoznamsodrkami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14"/>
    <w:rsid w:val="00002750"/>
    <w:rsid w:val="00004D4E"/>
    <w:rsid w:val="00011895"/>
    <w:rsid w:val="00013818"/>
    <w:rsid w:val="00024730"/>
    <w:rsid w:val="000348ED"/>
    <w:rsid w:val="00040CF1"/>
    <w:rsid w:val="0004158B"/>
    <w:rsid w:val="000472FC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13318"/>
    <w:rsid w:val="00134F92"/>
    <w:rsid w:val="00137DC1"/>
    <w:rsid w:val="00143224"/>
    <w:rsid w:val="00145B33"/>
    <w:rsid w:val="001468F3"/>
    <w:rsid w:val="00152C3A"/>
    <w:rsid w:val="001539C4"/>
    <w:rsid w:val="00162BEE"/>
    <w:rsid w:val="001640A9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6A71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67D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39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33B1"/>
    <w:rsid w:val="006104FF"/>
    <w:rsid w:val="00614B7C"/>
    <w:rsid w:val="0062239B"/>
    <w:rsid w:val="00625B8A"/>
    <w:rsid w:val="00644D4E"/>
    <w:rsid w:val="00646D01"/>
    <w:rsid w:val="00663536"/>
    <w:rsid w:val="006648D4"/>
    <w:rsid w:val="00665014"/>
    <w:rsid w:val="00673F18"/>
    <w:rsid w:val="00676CEB"/>
    <w:rsid w:val="00683A86"/>
    <w:rsid w:val="0069300B"/>
    <w:rsid w:val="00693BD6"/>
    <w:rsid w:val="006A4C72"/>
    <w:rsid w:val="006D65F8"/>
    <w:rsid w:val="006F4D23"/>
    <w:rsid w:val="007175B9"/>
    <w:rsid w:val="007215A9"/>
    <w:rsid w:val="007253E8"/>
    <w:rsid w:val="007272A7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1276"/>
    <w:rsid w:val="00846AAE"/>
    <w:rsid w:val="00867081"/>
    <w:rsid w:val="008978E8"/>
    <w:rsid w:val="008A02C4"/>
    <w:rsid w:val="008A49A0"/>
    <w:rsid w:val="008A6538"/>
    <w:rsid w:val="008B5D2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107F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1C4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0CFD"/>
    <w:rsid w:val="00C3233C"/>
    <w:rsid w:val="00C35C81"/>
    <w:rsid w:val="00C3763A"/>
    <w:rsid w:val="00C60281"/>
    <w:rsid w:val="00C779DA"/>
    <w:rsid w:val="00C814F7"/>
    <w:rsid w:val="00C81C04"/>
    <w:rsid w:val="00C84508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6E5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0DBC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sk-SK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6CE4"/>
  </w:style>
  <w:style w:type="paragraph" w:styleId="Nadpis1">
    <w:name w:val="heading 1"/>
    <w:basedOn w:val="Normlny"/>
    <w:link w:val="Nadpis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Zstupntext">
    <w:name w:val="Placeholder Text"/>
    <w:basedOn w:val="Predvolenpsmoodseku"/>
    <w:uiPriority w:val="99"/>
    <w:semiHidden/>
    <w:rsid w:val="008978E8"/>
    <w:rPr>
      <w:color w:val="808080"/>
    </w:rPr>
  </w:style>
  <w:style w:type="paragraph" w:styleId="Nzov">
    <w:name w:val="Title"/>
    <w:basedOn w:val="Normlny"/>
    <w:link w:val="Nzov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NzovChar">
    <w:name w:val="Názov Char"/>
    <w:basedOn w:val="Predvolenpsmoodseku"/>
    <w:link w:val="Nzov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Mriekatabuky">
    <w:name w:val="Table Grid"/>
    <w:basedOn w:val="Normlnatabuka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1515"/>
    <w:rPr>
      <w:rFonts w:ascii="Segoe UI" w:hAnsi="Segoe UI" w:cs="Segoe UI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5B437C"/>
    <w:pPr>
      <w:spacing w:after="0"/>
    </w:pPr>
  </w:style>
  <w:style w:type="paragraph" w:customStyle="1" w:styleId="Kontaktninformcie">
    <w:name w:val="Kontaktné informácie"/>
    <w:basedOn w:val="Normlny"/>
    <w:uiPriority w:val="3"/>
    <w:qFormat/>
    <w:rsid w:val="00565B06"/>
    <w:pPr>
      <w:spacing w:before="40"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5B437C"/>
  </w:style>
  <w:style w:type="paragraph" w:styleId="Pta">
    <w:name w:val="footer"/>
    <w:basedOn w:val="Normlny"/>
    <w:link w:val="PtaChar"/>
    <w:uiPriority w:val="99"/>
    <w:unhideWhenUsed/>
    <w:rsid w:val="00297ED0"/>
    <w:pPr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297ED0"/>
  </w:style>
  <w:style w:type="character" w:customStyle="1" w:styleId="Nadpis2Char">
    <w:name w:val="Nadpis 2 Char"/>
    <w:basedOn w:val="Predvolenpsmoodseku"/>
    <w:link w:val="Nadpis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slovanzoznam">
    <w:name w:val="List Number"/>
    <w:basedOn w:val="Normlny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Mriekatabukysvetl">
    <w:name w:val="Grid Table Light"/>
    <w:basedOn w:val="Normlnatabuka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oznamsodrkami">
    <w:name w:val="List Bullet"/>
    <w:basedOn w:val="Normlny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Zvraznenie">
    <w:name w:val="Emphasis"/>
    <w:basedOn w:val="Predvolenpsmoodseku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Podtitul">
    <w:name w:val="Subtitle"/>
    <w:basedOn w:val="Normlny"/>
    <w:link w:val="Podtitul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PodtitulChar">
    <w:name w:val="Podtitul Char"/>
    <w:basedOn w:val="Predvolenpsmoodseku"/>
    <w:link w:val="Podtitu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Nzovknihy">
    <w:name w:val="Book Title"/>
    <w:basedOn w:val="Predvolenpsmoodseku"/>
    <w:uiPriority w:val="33"/>
    <w:semiHidden/>
    <w:unhideWhenUsed/>
    <w:rsid w:val="00581515"/>
    <w:rPr>
      <w:b/>
      <w:bCs/>
      <w:i/>
      <w:iCs/>
      <w:spacing w:val="0"/>
    </w:rPr>
  </w:style>
  <w:style w:type="character" w:styleId="Intenzvnyodkaz">
    <w:name w:val="Intense Reference"/>
    <w:basedOn w:val="Predvolenpsmoodseku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581515"/>
    <w:rPr>
      <w:i/>
      <w:iCs/>
      <w:color w:val="77448B" w:themeColor="accent1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semiHidden/>
    <w:rsid w:val="00581515"/>
    <w:rPr>
      <w:i/>
      <w:iCs/>
      <w:color w:val="404040" w:themeColor="text1" w:themeTint="BF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Nadpis8Char">
    <w:name w:val="Nadpis 8 Char"/>
    <w:basedOn w:val="Predvolenpsmoodseku"/>
    <w:link w:val="Nadpis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581515"/>
    <w:rPr>
      <w:szCs w:val="16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581515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581515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81515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81515"/>
    <w:rPr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581515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581515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81515"/>
    <w:rPr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KdHTML">
    <w:name w:val="HTML Code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81515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581515"/>
    <w:rPr>
      <w:rFonts w:ascii="Consolas" w:hAnsi="Consolas"/>
      <w:szCs w:val="21"/>
    </w:rPr>
  </w:style>
  <w:style w:type="table" w:styleId="Obyajntabuka2">
    <w:name w:val="Plain Table 2"/>
    <w:basedOn w:val="Normlnatabuka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y">
    <w:name w:val="Ikony"/>
    <w:basedOn w:val="Normlny"/>
    <w:uiPriority w:val="4"/>
    <w:qFormat/>
    <w:rsid w:val="00BD2DD6"/>
    <w:pPr>
      <w:spacing w:after="20"/>
      <w:jc w:val="center"/>
    </w:p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B720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B720C"/>
    <w:rPr>
      <w:b/>
      <w:bCs/>
      <w:szCs w:val="20"/>
    </w:rPr>
  </w:style>
  <w:style w:type="paragraph" w:styleId="Odsekzoznamu">
    <w:name w:val="List Paragraph"/>
    <w:basedOn w:val="Normlny"/>
    <w:uiPriority w:val="34"/>
    <w:unhideWhenUsed/>
    <w:rsid w:val="00C8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V&#268;%20Gelnica\AppData\Roaming\Microsoft\&#352;abl&#243;ny\&#352;tudentsk&#253;%20&#382;ivotopis%20(modern&#253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55EC59DF6D47628FFB1D3FE0C037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FFAF8E8-6CE8-4DF5-8029-D811B37C8E47}"/>
      </w:docPartPr>
      <w:docPartBody>
        <w:p w:rsidR="00AE119B" w:rsidRDefault="006031DD">
          <w:pPr>
            <w:pStyle w:val="5B55EC59DF6D47628FFB1D3FE0C0372A"/>
          </w:pPr>
          <w:r w:rsidRPr="009D0878">
            <w:rPr>
              <w:lang w:bidi="sk-SK"/>
            </w:rPr>
            <w:t>Adresa</w:t>
          </w:r>
        </w:p>
      </w:docPartBody>
    </w:docPart>
    <w:docPart>
      <w:docPartPr>
        <w:name w:val="D67EE70FD3E649E0AAC59DF7A72E95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0A2849-DB1F-437F-ACBA-99FA7108F94D}"/>
      </w:docPartPr>
      <w:docPartBody>
        <w:p w:rsidR="00AE119B" w:rsidRDefault="006031DD">
          <w:pPr>
            <w:pStyle w:val="D67EE70FD3E649E0AAC59DF7A72E95EB"/>
          </w:pPr>
          <w:r w:rsidRPr="009D0878">
            <w:rPr>
              <w:lang w:bidi="sk-SK"/>
            </w:rPr>
            <w:t>Telefón</w:t>
          </w:r>
        </w:p>
      </w:docPartBody>
    </w:docPart>
    <w:docPart>
      <w:docPartPr>
        <w:name w:val="4BB4F8F07BB547F6BA44D1F9037D01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DC5657B-2C60-4F98-9E16-5F7FC5781F47}"/>
      </w:docPartPr>
      <w:docPartBody>
        <w:p w:rsidR="00AE119B" w:rsidRDefault="006031DD">
          <w:pPr>
            <w:pStyle w:val="4BB4F8F07BB547F6BA44D1F9037D0165"/>
          </w:pPr>
          <w:r w:rsidRPr="009D0878">
            <w:rPr>
              <w:lang w:bidi="sk-SK"/>
            </w:rPr>
            <w:t>E-mail</w:t>
          </w:r>
        </w:p>
      </w:docPartBody>
    </w:docPart>
    <w:docPart>
      <w:docPartPr>
        <w:name w:val="6E0707E8B4A04A54BBB30945F6F7200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D974501-6534-4658-B224-210C503A4FDF}"/>
      </w:docPartPr>
      <w:docPartBody>
        <w:p w:rsidR="00AE119B" w:rsidRDefault="006031DD">
          <w:pPr>
            <w:pStyle w:val="6E0707E8B4A04A54BBB30945F6F7200F"/>
          </w:pPr>
          <w:r w:rsidRPr="00565B06">
            <w:rPr>
              <w:lang w:bidi="sk-SK"/>
            </w:rPr>
            <w:t>Vzdelanie</w:t>
          </w:r>
        </w:p>
      </w:docPartBody>
    </w:docPart>
    <w:docPart>
      <w:docPartPr>
        <w:name w:val="12C1B514C04143C28B50DF810432259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FEBC787-34FB-4D2A-9BC5-CA60DB2B31C3}"/>
      </w:docPartPr>
      <w:docPartBody>
        <w:p w:rsidR="00AE119B" w:rsidRDefault="006031DD">
          <w:pPr>
            <w:pStyle w:val="12C1B514C04143C28B50DF8104322591"/>
          </w:pPr>
          <w:r w:rsidRPr="00565B06">
            <w:rPr>
              <w:lang w:bidi="sk-SK"/>
            </w:rPr>
            <w:t>Skúsenosti</w:t>
          </w:r>
        </w:p>
      </w:docPartBody>
    </w:docPart>
    <w:docPart>
      <w:docPartPr>
        <w:name w:val="2AE32365B42B424EA2046752EBA12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77D651-82DB-4858-B96E-B87B10A44C78}"/>
      </w:docPartPr>
      <w:docPartBody>
        <w:p w:rsidR="00AE119B" w:rsidRDefault="006031DD">
          <w:pPr>
            <w:pStyle w:val="2AE32365B42B424EA2046752EBA120EF"/>
          </w:pPr>
          <w:r w:rsidRPr="00565B06">
            <w:rPr>
              <w:lang w:bidi="sk-SK"/>
            </w:rPr>
            <w:t>Zručnosti</w:t>
          </w:r>
        </w:p>
      </w:docPartBody>
    </w:docPart>
    <w:docPart>
      <w:docPartPr>
        <w:name w:val="65BF558E544D400C9467B6CD5958EC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EC9B9B-5AF5-4959-B576-5C8F2D625181}"/>
      </w:docPartPr>
      <w:docPartBody>
        <w:p w:rsidR="00AE119B" w:rsidRDefault="006031DD">
          <w:pPr>
            <w:pStyle w:val="65BF558E544D400C9467B6CD5958EC1E"/>
          </w:pPr>
          <w:r w:rsidRPr="00565B06">
            <w:rPr>
              <w:lang w:bidi="sk-SK"/>
            </w:rPr>
            <w:t>Aktivity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3"/>
    <w:rsid w:val="002B1406"/>
    <w:rsid w:val="006031DD"/>
    <w:rsid w:val="00AD68E3"/>
    <w:rsid w:val="00AE119B"/>
    <w:rsid w:val="00CB6419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EC7B0828DDF4E65A4811BF9491B1F7F">
    <w:name w:val="6EC7B0828DDF4E65A4811BF9491B1F7F"/>
  </w:style>
  <w:style w:type="paragraph" w:customStyle="1" w:styleId="20229E4A2C4341B88F192BFFFB4EDC43">
    <w:name w:val="20229E4A2C4341B88F192BFFFB4EDC43"/>
  </w:style>
  <w:style w:type="paragraph" w:customStyle="1" w:styleId="5B55EC59DF6D47628FFB1D3FE0C0372A">
    <w:name w:val="5B55EC59DF6D47628FFB1D3FE0C0372A"/>
  </w:style>
  <w:style w:type="paragraph" w:customStyle="1" w:styleId="D67EE70FD3E649E0AAC59DF7A72E95EB">
    <w:name w:val="D67EE70FD3E649E0AAC59DF7A72E95EB"/>
  </w:style>
  <w:style w:type="paragraph" w:customStyle="1" w:styleId="4BB4F8F07BB547F6BA44D1F9037D0165">
    <w:name w:val="4BB4F8F07BB547F6BA44D1F9037D0165"/>
  </w:style>
  <w:style w:type="paragraph" w:customStyle="1" w:styleId="40CCE78134534CD39C1A1020D5E88245">
    <w:name w:val="40CCE78134534CD39C1A1020D5E88245"/>
  </w:style>
  <w:style w:type="paragraph" w:customStyle="1" w:styleId="93026D64F2DA40C98399FBF6BAC827E4">
    <w:name w:val="93026D64F2DA40C98399FBF6BAC827E4"/>
  </w:style>
  <w:style w:type="paragraph" w:customStyle="1" w:styleId="6720F2338595403BB733270C0DBAD54A">
    <w:name w:val="6720F2338595403BB733270C0DBAD54A"/>
  </w:style>
  <w:style w:type="paragraph" w:customStyle="1" w:styleId="A472572B15944EEEACEB3AEB128CC1CC">
    <w:name w:val="A472572B15944EEEACEB3AEB128CC1CC"/>
  </w:style>
  <w:style w:type="paragraph" w:customStyle="1" w:styleId="6E0707E8B4A04A54BBB30945F6F7200F">
    <w:name w:val="6E0707E8B4A04A54BBB30945F6F7200F"/>
  </w:style>
  <w:style w:type="paragraph" w:customStyle="1" w:styleId="567753FA82A64257B2438F8703F31144">
    <w:name w:val="567753FA82A64257B2438F8703F31144"/>
  </w:style>
  <w:style w:type="character" w:styleId="Zvraznenie">
    <w:name w:val="Emphasis"/>
    <w:basedOn w:val="Predvolenpsmoodseku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ECFED50D7704CC1B274F7B0505C16E1">
    <w:name w:val="7ECFED50D7704CC1B274F7B0505C16E1"/>
  </w:style>
  <w:style w:type="paragraph" w:customStyle="1" w:styleId="FB33987C2AE2419C836C2E8FF3784F66">
    <w:name w:val="FB33987C2AE2419C836C2E8FF3784F66"/>
  </w:style>
  <w:style w:type="paragraph" w:customStyle="1" w:styleId="680D12567A004182A992EA84D6DF10C0">
    <w:name w:val="680D12567A004182A992EA84D6DF10C0"/>
  </w:style>
  <w:style w:type="paragraph" w:customStyle="1" w:styleId="33D76B50E10D42C69EEE29CDF22AE516">
    <w:name w:val="33D76B50E10D42C69EEE29CDF22AE516"/>
  </w:style>
  <w:style w:type="paragraph" w:customStyle="1" w:styleId="7DF65AA808FE49BB92B3012B48E71419">
    <w:name w:val="7DF65AA808FE49BB92B3012B48E71419"/>
  </w:style>
  <w:style w:type="paragraph" w:customStyle="1" w:styleId="337FA55A39A74413AE5ABF87A77A84DB">
    <w:name w:val="337FA55A39A74413AE5ABF87A77A84DB"/>
  </w:style>
  <w:style w:type="paragraph" w:customStyle="1" w:styleId="428646B70BDC4D5EA7BCC7559B7F7C3A">
    <w:name w:val="428646B70BDC4D5EA7BCC7559B7F7C3A"/>
  </w:style>
  <w:style w:type="paragraph" w:customStyle="1" w:styleId="72CB63A9333741AAAF2CA866EFE820F1">
    <w:name w:val="72CB63A9333741AAAF2CA866EFE820F1"/>
  </w:style>
  <w:style w:type="paragraph" w:customStyle="1" w:styleId="BE05E7E233F348219EE6D726305D3831">
    <w:name w:val="BE05E7E233F348219EE6D726305D3831"/>
  </w:style>
  <w:style w:type="paragraph" w:customStyle="1" w:styleId="12C1B514C04143C28B50DF8104322591">
    <w:name w:val="12C1B514C04143C28B50DF8104322591"/>
  </w:style>
  <w:style w:type="paragraph" w:customStyle="1" w:styleId="89A58C9F2C2E4F7AB6D1B68A4C5CEA9F">
    <w:name w:val="89A58C9F2C2E4F7AB6D1B68A4C5CEA9F"/>
  </w:style>
  <w:style w:type="paragraph" w:customStyle="1" w:styleId="9F42474A722444F5BA43355ABF62D7E2">
    <w:name w:val="9F42474A722444F5BA43355ABF62D7E2"/>
  </w:style>
  <w:style w:type="paragraph" w:customStyle="1" w:styleId="9C65C6F32E944D928744CF2FF8CA5899">
    <w:name w:val="9C65C6F32E944D928744CF2FF8CA5899"/>
  </w:style>
  <w:style w:type="paragraph" w:customStyle="1" w:styleId="C9ADF49974CC42D1BAD9AB6EE3FA0338">
    <w:name w:val="C9ADF49974CC42D1BAD9AB6EE3FA0338"/>
  </w:style>
  <w:style w:type="paragraph" w:customStyle="1" w:styleId="172F4607ACEC4815A85B9979C52E3397">
    <w:name w:val="172F4607ACEC4815A85B9979C52E3397"/>
  </w:style>
  <w:style w:type="paragraph" w:customStyle="1" w:styleId="7000690F69124168BB525D58BBDC4D76">
    <w:name w:val="7000690F69124168BB525D58BBDC4D76"/>
  </w:style>
  <w:style w:type="paragraph" w:customStyle="1" w:styleId="2A6BDC8E701047B3A52A0C83AEC58ACD">
    <w:name w:val="2A6BDC8E701047B3A52A0C83AEC58ACD"/>
  </w:style>
  <w:style w:type="paragraph" w:customStyle="1" w:styleId="812AAF3099764CEC9A3DC543F5F25DD0">
    <w:name w:val="812AAF3099764CEC9A3DC543F5F25DD0"/>
  </w:style>
  <w:style w:type="paragraph" w:customStyle="1" w:styleId="3D315E11E8754C388E50E7CA4B556EA3">
    <w:name w:val="3D315E11E8754C388E50E7CA4B556EA3"/>
  </w:style>
  <w:style w:type="paragraph" w:customStyle="1" w:styleId="553045600CB94CCEAAD01304B6A97654">
    <w:name w:val="553045600CB94CCEAAD01304B6A97654"/>
  </w:style>
  <w:style w:type="paragraph" w:customStyle="1" w:styleId="2AE32365B42B424EA2046752EBA120EF">
    <w:name w:val="2AE32365B42B424EA2046752EBA120EF"/>
  </w:style>
  <w:style w:type="paragraph" w:customStyle="1" w:styleId="B356C06381384A1D8FA20F6D8F00BFC3">
    <w:name w:val="B356C06381384A1D8FA20F6D8F00BFC3"/>
  </w:style>
  <w:style w:type="paragraph" w:customStyle="1" w:styleId="1FA04431D9F34C45AEE8FF92E28B9EA8">
    <w:name w:val="1FA04431D9F34C45AEE8FF92E28B9EA8"/>
  </w:style>
  <w:style w:type="paragraph" w:customStyle="1" w:styleId="B989E54315914D389D57761ED6B52F6E">
    <w:name w:val="B989E54315914D389D57761ED6B52F6E"/>
  </w:style>
  <w:style w:type="paragraph" w:customStyle="1" w:styleId="CF18DAB3F2FE4F4CA415575387241D53">
    <w:name w:val="CF18DAB3F2FE4F4CA415575387241D53"/>
  </w:style>
  <w:style w:type="paragraph" w:customStyle="1" w:styleId="1A5948882C92405590525122BC6D40DB">
    <w:name w:val="1A5948882C92405590525122BC6D40DB"/>
  </w:style>
  <w:style w:type="paragraph" w:customStyle="1" w:styleId="65BF558E544D400C9467B6CD5958EC1E">
    <w:name w:val="65BF558E544D400C9467B6CD5958EC1E"/>
  </w:style>
  <w:style w:type="paragraph" w:customStyle="1" w:styleId="5E19589F625C4A6FA2D20B863AE7BEFF">
    <w:name w:val="5E19589F625C4A6FA2D20B863AE7BEFF"/>
  </w:style>
  <w:style w:type="paragraph" w:customStyle="1" w:styleId="C5061ED914A8483CB0CA9719BA718FBC">
    <w:name w:val="C5061ED914A8483CB0CA9719BA718FBC"/>
    <w:rsid w:val="00AD68E3"/>
  </w:style>
  <w:style w:type="paragraph" w:customStyle="1" w:styleId="37E8A03DE7014FD6813811660B52B408">
    <w:name w:val="37E8A03DE7014FD6813811660B52B408"/>
    <w:rsid w:val="00FE52EA"/>
  </w:style>
  <w:style w:type="paragraph" w:customStyle="1" w:styleId="45F5434FF61C433E90D452E6230BA2C3">
    <w:name w:val="45F5434FF61C433E90D452E6230BA2C3"/>
    <w:rsid w:val="00FE52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Jarná 6, 056 01 Gelnica</CompanyAddress>
  <CompanyPhone>0917 533 573</CompanyPhone>
  <CompanyFax/>
  <CompanyEmail>mirkapetrikova1@gmail.com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Študentský životopis (moderný návrh)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2021-03-09T13:41:00Z</dcterms:created>
  <dcterms:modified xsi:type="dcterms:W3CDTF">2021-05-05T08:05:00Z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