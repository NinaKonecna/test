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0F" w:rsidRDefault="00F9010F" w:rsidP="004F1C23">
      <w:pPr>
        <w:pStyle w:val="Heading2"/>
        <w:tabs>
          <w:tab w:val="left" w:pos="7920"/>
        </w:tabs>
        <w:rPr>
          <w:b/>
          <w:bCs/>
        </w:rPr>
      </w:pPr>
      <w:r>
        <w:rPr>
          <w:b/>
          <w:bCs/>
        </w:rPr>
        <w:t>TEMATICKÝ VÝCHOVNO – VZDELÁVACÍ  PLÁN                                                                GYMNÁZIUM GELNICA</w:t>
      </w:r>
    </w:p>
    <w:p w:rsidR="00F9010F" w:rsidRDefault="00F9010F" w:rsidP="004F1C23">
      <w:pPr>
        <w:rPr>
          <w:b/>
          <w:bCs/>
          <w:sz w:val="28"/>
        </w:rPr>
      </w:pPr>
    </w:p>
    <w:p w:rsidR="00F9010F" w:rsidRDefault="00F9010F" w:rsidP="004F1C23">
      <w:pPr>
        <w:pStyle w:val="Heading2"/>
      </w:pPr>
      <w:r>
        <w:rPr>
          <w:b/>
          <w:bCs/>
        </w:rPr>
        <w:t xml:space="preserve">PREDMET : </w:t>
      </w:r>
      <w:r>
        <w:t>Fyzika</w:t>
      </w:r>
    </w:p>
    <w:p w:rsidR="00F9010F" w:rsidRDefault="00F9010F" w:rsidP="004F1C23">
      <w:pPr>
        <w:rPr>
          <w:sz w:val="28"/>
        </w:rPr>
      </w:pPr>
      <w:r>
        <w:rPr>
          <w:b/>
          <w:bCs/>
          <w:sz w:val="28"/>
        </w:rPr>
        <w:t>TRIEDA :</w:t>
      </w:r>
      <w:r>
        <w:rPr>
          <w:sz w:val="28"/>
        </w:rPr>
        <w:t xml:space="preserve"> 1.A ( 3h týždenne, 99h ročne, z toho 1 hod týždenne cvičenia )</w:t>
      </w:r>
    </w:p>
    <w:p w:rsidR="00F9010F" w:rsidRDefault="00F9010F" w:rsidP="004F1C23">
      <w:pPr>
        <w:rPr>
          <w:sz w:val="28"/>
        </w:rPr>
      </w:pPr>
      <w:r>
        <w:rPr>
          <w:b/>
          <w:bCs/>
          <w:sz w:val="28"/>
        </w:rPr>
        <w:t>VYUČUJÚCI :</w:t>
      </w:r>
      <w:r>
        <w:rPr>
          <w:sz w:val="28"/>
        </w:rPr>
        <w:t xml:space="preserve">  Mgr. Helena Mirková </w:t>
      </w:r>
    </w:p>
    <w:p w:rsidR="00F9010F" w:rsidRDefault="00F9010F" w:rsidP="004F1C23">
      <w:pPr>
        <w:rPr>
          <w:sz w:val="28"/>
        </w:rPr>
      </w:pPr>
      <w:r>
        <w:rPr>
          <w:b/>
          <w:bCs/>
          <w:sz w:val="28"/>
        </w:rPr>
        <w:t>ŠKOLSKÝ ROK :</w:t>
      </w:r>
      <w:r>
        <w:rPr>
          <w:sz w:val="28"/>
        </w:rPr>
        <w:t xml:space="preserve"> 2013/2014</w:t>
      </w:r>
    </w:p>
    <w:p w:rsidR="00F9010F" w:rsidRDefault="00F901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F9010F">
        <w:trPr>
          <w:trHeight w:val="740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Mesiac</w:t>
            </w:r>
          </w:p>
        </w:tc>
        <w:tc>
          <w:tcPr>
            <w:tcW w:w="1366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Por.</w:t>
            </w: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číslo</w:t>
            </w:r>
          </w:p>
        </w:tc>
        <w:tc>
          <w:tcPr>
            <w:tcW w:w="3415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Téma</w:t>
            </w:r>
          </w:p>
        </w:tc>
        <w:tc>
          <w:tcPr>
            <w:tcW w:w="4681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Obsah</w:t>
            </w:r>
          </w:p>
        </w:tc>
        <w:tc>
          <w:tcPr>
            <w:tcW w:w="4446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Výstup</w:t>
            </w:r>
          </w:p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IX.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2., 3.,4.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5.,6.,7.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</w:p>
          <w:p w:rsidR="00F9010F" w:rsidRPr="00E03B54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/>
          <w:p w:rsidR="00F9010F" w:rsidRPr="00ED7E55" w:rsidRDefault="00F9010F">
            <w:pPr>
              <w:rPr>
                <w:b/>
                <w:sz w:val="20"/>
                <w:szCs w:val="20"/>
              </w:rPr>
            </w:pPr>
            <w:r w:rsidRPr="00ED7E55">
              <w:rPr>
                <w:b/>
                <w:sz w:val="20"/>
                <w:szCs w:val="20"/>
              </w:rPr>
              <w:t xml:space="preserve">Úvod </w:t>
            </w:r>
          </w:p>
          <w:p w:rsidR="00F9010F" w:rsidRPr="00E03B54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F9010F" w:rsidRPr="00E03B54" w:rsidRDefault="00F9010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F9010F" w:rsidRDefault="00F9010F"/>
          <w:p w:rsidR="00F9010F" w:rsidRDefault="00F9010F" w:rsidP="001D58EC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Vytvorenie pracovnej skupiny.</w:t>
            </w:r>
          </w:p>
          <w:p w:rsidR="00F9010F" w:rsidRDefault="00F9010F" w:rsidP="00172E1A">
            <w:pPr>
              <w:ind w:left="360"/>
              <w:rPr>
                <w:sz w:val="20"/>
                <w:szCs w:val="20"/>
              </w:rPr>
            </w:pPr>
          </w:p>
          <w:p w:rsidR="00F9010F" w:rsidRDefault="00F9010F" w:rsidP="001D58EC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F9010F" w:rsidRDefault="00F9010F" w:rsidP="00172E1A">
            <w:pPr>
              <w:ind w:left="360"/>
              <w:rPr>
                <w:sz w:val="20"/>
                <w:szCs w:val="20"/>
              </w:rPr>
            </w:pPr>
          </w:p>
          <w:p w:rsidR="00F9010F" w:rsidRDefault="00F9010F" w:rsidP="00172E1A">
            <w:pPr>
              <w:ind w:left="360"/>
              <w:rPr>
                <w:sz w:val="20"/>
                <w:szCs w:val="20"/>
              </w:rPr>
            </w:pPr>
          </w:p>
          <w:p w:rsidR="00F9010F" w:rsidRDefault="00F9010F" w:rsidP="00172E1A">
            <w:pPr>
              <w:ind w:left="360"/>
              <w:rPr>
                <w:sz w:val="20"/>
                <w:szCs w:val="20"/>
              </w:rPr>
            </w:pPr>
          </w:p>
          <w:p w:rsidR="00F9010F" w:rsidRDefault="00F9010F" w:rsidP="001D58EC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F9010F" w:rsidRDefault="00F9010F" w:rsidP="001D58EC">
            <w:pPr>
              <w:ind w:left="12"/>
              <w:rPr>
                <w:sz w:val="20"/>
                <w:szCs w:val="20"/>
              </w:rPr>
            </w:pPr>
          </w:p>
          <w:p w:rsidR="00F9010F" w:rsidRDefault="00F9010F" w:rsidP="001D58EC">
            <w:pPr>
              <w:ind w:left="12"/>
              <w:rPr>
                <w:sz w:val="20"/>
                <w:szCs w:val="20"/>
              </w:rPr>
            </w:pPr>
          </w:p>
          <w:p w:rsidR="00F9010F" w:rsidRPr="00E03B54" w:rsidRDefault="00F9010F" w:rsidP="001D58EC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Skúmať súvislosti medzi smerom a veľkosťou sily. </w:t>
            </w: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Vysvetliť ako súvisí chyba merania s kreslením čiary, ktorá aproximuje získanú fyzikálnu závislosť.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E03B54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X.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11.,12.,13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14.,15.,16.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17.,18.</w:t>
            </w:r>
          </w:p>
          <w:p w:rsidR="00F9010F" w:rsidRPr="001D58EC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Tretí Newtonov zákon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veličiny.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F9010F" w:rsidRPr="00B71B19" w:rsidRDefault="00F9010F" w:rsidP="00B71B19">
            <w:pPr>
              <w:rPr>
                <w:sz w:val="20"/>
                <w:szCs w:val="20"/>
              </w:rPr>
            </w:pPr>
          </w:p>
          <w:p w:rsidR="00F9010F" w:rsidRDefault="00F9010F" w:rsidP="00B71B19">
            <w:pPr>
              <w:rPr>
                <w:sz w:val="20"/>
                <w:szCs w:val="20"/>
              </w:rPr>
            </w:pPr>
          </w:p>
          <w:p w:rsidR="00F9010F" w:rsidRPr="00B71B19" w:rsidRDefault="00F9010F" w:rsidP="00B71B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</w:tc>
        <w:tc>
          <w:tcPr>
            <w:tcW w:w="4681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Newtonovho zákona.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 w:rsidP="001D321A">
            <w:pPr>
              <w:rPr>
                <w:sz w:val="20"/>
                <w:szCs w:val="20"/>
              </w:rPr>
            </w:pPr>
          </w:p>
          <w:p w:rsidR="00F9010F" w:rsidRDefault="00F9010F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Napr. 0,0123m=12,3 mm. Rozlišovať hodnotu 1,00m a hodnotu 1m.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F9010F" w:rsidRPr="001D58EC" w:rsidRDefault="00F9010F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Newtonovom zákone nepoužívame pojem akcia a reakcia.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F9010F" w:rsidRDefault="00F9010F" w:rsidP="001D321A">
            <w:pPr>
              <w:rPr>
                <w:sz w:val="20"/>
                <w:szCs w:val="20"/>
              </w:rPr>
            </w:pPr>
          </w:p>
          <w:p w:rsidR="00F9010F" w:rsidRDefault="00F9010F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F9010F" w:rsidRDefault="00F9010F" w:rsidP="001D321A">
            <w:pPr>
              <w:rPr>
                <w:sz w:val="20"/>
                <w:szCs w:val="20"/>
              </w:rPr>
            </w:pPr>
          </w:p>
          <w:p w:rsidR="00F9010F" w:rsidRDefault="00F9010F" w:rsidP="001D321A">
            <w:pPr>
              <w:rPr>
                <w:sz w:val="20"/>
                <w:szCs w:val="20"/>
              </w:rPr>
            </w:pPr>
          </w:p>
          <w:p w:rsidR="00F9010F" w:rsidRPr="001D321A" w:rsidRDefault="00F9010F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rozdiel medzi statickým a dynamickým trením. Vysvetliť kedy trenie potrebujeme a kedy sa ho snažíme obmedziť. </w:t>
            </w:r>
          </w:p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XI.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19.,20.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21.,22.,23.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24.,25.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26.,27.</w:t>
            </w:r>
          </w:p>
          <w:p w:rsidR="00F9010F" w:rsidRPr="00B71B19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Mechanická práca silou vykonaná a silou spotrebovaná. Kinetická energia telesa.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Dôvody zmien rýchlosti pohybu.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F9010F" w:rsidRPr="00CE5038" w:rsidRDefault="00F9010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 w:rsidP="00D25048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F9010F" w:rsidRPr="00C55E4B" w:rsidRDefault="00F9010F" w:rsidP="00D25048">
            <w:pPr>
              <w:rPr>
                <w:sz w:val="20"/>
                <w:szCs w:val="20"/>
              </w:rPr>
            </w:pPr>
          </w:p>
          <w:p w:rsidR="00F9010F" w:rsidRPr="00C55E4B" w:rsidRDefault="00F9010F" w:rsidP="00D25048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Demonštrovať nerovnomerný pohyb na príkladoch z laboratória a z bežného života. 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Použiť na rozlíšenie pohybov zmenu dráhy. Používať fyzikálne veličiny pri pozorovaní javov a dejov. </w:t>
            </w: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  <w:p w:rsidR="00F9010F" w:rsidRDefault="00F9010F"/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XII.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28., 29.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32.,33.,34.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35.,36.</w:t>
            </w:r>
          </w:p>
          <w:p w:rsidR="00F9010F" w:rsidRPr="00B71B19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Fyzikálne veličiny preberané v tomto školskom roku. 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pri deformácii pružiny. Potenciálna energia pružného telesa. Premeny mechanickej energie.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bez pôsobenia sily. Prvý Newtonov pohybový zákon. Video a internet k danej téme.</w:t>
            </w:r>
          </w:p>
          <w:p w:rsidR="00F9010F" w:rsidRDefault="00F9010F"/>
        </w:tc>
        <w:tc>
          <w:tcPr>
            <w:tcW w:w="4681" w:type="dxa"/>
          </w:tcPr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Používanie ich jednotiek a vzťahov medzi nimi.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Demonštrovať rovnomerný pohyb. </w:t>
            </w:r>
          </w:p>
        </w:tc>
        <w:tc>
          <w:tcPr>
            <w:tcW w:w="4446" w:type="dxa"/>
          </w:tcPr>
          <w:p w:rsidR="00F9010F" w:rsidRDefault="00F9010F"/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Upevniť grafické zručnosti. 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pPr>
              <w:rPr>
                <w:sz w:val="20"/>
                <w:szCs w:val="20"/>
              </w:rPr>
            </w:pPr>
          </w:p>
          <w:p w:rsidR="00F9010F" w:rsidRDefault="00F9010F" w:rsidP="00CF1ACB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F9010F" w:rsidRDefault="00F9010F"/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37.,38.,39.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40.,41.,42.,43.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44.,45.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Pr="00B401FD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pri pôsobení výslednej konštantnej sily. Zrýchlenie. Spomalenie. Druhý Newtonov pohybový zákon.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vo vzduchu a v kvapaline.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B401FD" w:rsidRDefault="00F9010F" w:rsidP="001256B9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F9010F" w:rsidRPr="00C55E4B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</w:p>
          <w:p w:rsidR="00F9010F" w:rsidRPr="00C55E4B" w:rsidRDefault="00F9010F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Naučiť študentov matematickým zručnostiam.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9010F" w:rsidRPr="00B401FD" w:rsidRDefault="00F9010F">
            <w:pPr>
              <w:rPr>
                <w:sz w:val="20"/>
                <w:szCs w:val="20"/>
              </w:rPr>
            </w:pPr>
          </w:p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II.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8E4331">
            <w:pPr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47.,48.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49.,50.,51.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53.,54.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</w:pPr>
          </w:p>
        </w:tc>
        <w:tc>
          <w:tcPr>
            <w:tcW w:w="3415" w:type="dxa"/>
          </w:tcPr>
          <w:p w:rsidR="00F9010F" w:rsidRDefault="00F9010F"/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Využitie v bežnom živote, prírode a v technickej praxi predchádzajúce témy.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Hybnosť, impulz sily. Zákon zachovania hybnosti.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1256B9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F9010F" w:rsidRDefault="00F9010F"/>
          <w:p w:rsidR="00F9010F" w:rsidRDefault="00F9010F"/>
        </w:tc>
        <w:tc>
          <w:tcPr>
            <w:tcW w:w="4681" w:type="dxa"/>
          </w:tcPr>
          <w:p w:rsidR="00F9010F" w:rsidRDefault="00F9010F"/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/>
        </w:tc>
        <w:tc>
          <w:tcPr>
            <w:tcW w:w="4446" w:type="dxa"/>
          </w:tcPr>
          <w:p w:rsidR="00F9010F" w:rsidRDefault="00F9010F"/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F9010F" w:rsidRDefault="00F9010F" w:rsidP="001256B9">
            <w:pPr>
              <w:rPr>
                <w:sz w:val="20"/>
                <w:szCs w:val="20"/>
              </w:rPr>
            </w:pPr>
          </w:p>
          <w:p w:rsidR="00F9010F" w:rsidRDefault="00F9010F"/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III.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55.,56.,57.,58.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59.,60.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62.,63.</w:t>
            </w:r>
          </w:p>
          <w:p w:rsidR="00F9010F" w:rsidRPr="00DA17DB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Tuhé teleso. Ťažisko telesa. Moment sily.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DA17DB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pomocou elektroniky a ústne. </w:t>
            </w:r>
          </w:p>
        </w:tc>
        <w:tc>
          <w:tcPr>
            <w:tcW w:w="4681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– zotrvačníky. </w:t>
            </w: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F9010F" w:rsidRPr="00C55E4B" w:rsidRDefault="00F9010F">
            <w:pPr>
              <w:rPr>
                <w:sz w:val="20"/>
                <w:szCs w:val="20"/>
              </w:rPr>
            </w:pPr>
          </w:p>
        </w:tc>
      </w:tr>
      <w:tr w:rsidR="00F9010F">
        <w:trPr>
          <w:trHeight w:val="73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IV.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65.,66.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67.,68.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70.,71.,72.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Pr="00C55E4B" w:rsidRDefault="00F9010F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veličina.</w:t>
            </w: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Odčítavanie a zapájanie A a V na rôznych stupniciach.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55E4B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Kreslenie a zapájanie jednoduchých elektrických obvodov. </w:t>
            </w:r>
          </w:p>
        </w:tc>
        <w:tc>
          <w:tcPr>
            <w:tcW w:w="4681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F9010F" w:rsidRDefault="00F9010F"/>
          <w:p w:rsidR="00F9010F" w:rsidRPr="00D75569" w:rsidRDefault="00F9010F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D75569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prečítať fyzikálnu informáciu zo schémy elektrického obvodu a aplikovať ju pri činnosti. </w:t>
            </w:r>
          </w:p>
        </w:tc>
      </w:tr>
      <w:tr w:rsidR="00F9010F">
        <w:trPr>
          <w:trHeight w:val="4441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V.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73.,74.,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78.,79.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80.,81.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</w:pPr>
          </w:p>
        </w:tc>
        <w:tc>
          <w:tcPr>
            <w:tcW w:w="3415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rezistormi.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F9010F" w:rsidRPr="00D83969" w:rsidRDefault="00F9010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F9010F" w:rsidRDefault="00F9010F"/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  <w:p w:rsidR="00F9010F" w:rsidRPr="00C35935" w:rsidRDefault="00F9010F">
            <w:pPr>
              <w:rPr>
                <w:sz w:val="20"/>
                <w:szCs w:val="20"/>
              </w:rPr>
            </w:pPr>
          </w:p>
        </w:tc>
      </w:tr>
      <w:tr w:rsidR="00F9010F">
        <w:trPr>
          <w:trHeight w:val="3576"/>
        </w:trPr>
        <w:tc>
          <w:tcPr>
            <w:tcW w:w="960" w:type="dxa"/>
          </w:tcPr>
          <w:p w:rsidR="00F9010F" w:rsidRPr="00ED7E55" w:rsidRDefault="00F9010F" w:rsidP="00ED7E55">
            <w:pPr>
              <w:jc w:val="center"/>
              <w:rPr>
                <w:b/>
              </w:rPr>
            </w:pPr>
          </w:p>
          <w:p w:rsidR="00F9010F" w:rsidRPr="00ED7E55" w:rsidRDefault="00F9010F" w:rsidP="00ED7E55">
            <w:pPr>
              <w:jc w:val="center"/>
              <w:rPr>
                <w:b/>
              </w:rPr>
            </w:pPr>
            <w:r w:rsidRPr="00ED7E55">
              <w:rPr>
                <w:b/>
              </w:rPr>
              <w:t>VI.</w:t>
            </w:r>
          </w:p>
        </w:tc>
        <w:tc>
          <w:tcPr>
            <w:tcW w:w="1366" w:type="dxa"/>
          </w:tcPr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82.,83.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84.,85.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88., 89.</w:t>
            </w: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Default="00F9010F" w:rsidP="00ED7E55">
            <w:pPr>
              <w:jc w:val="center"/>
              <w:rPr>
                <w:sz w:val="20"/>
                <w:szCs w:val="20"/>
              </w:rPr>
            </w:pPr>
          </w:p>
          <w:p w:rsidR="00F9010F" w:rsidRPr="00C35935" w:rsidRDefault="00F9010F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</w:t>
            </w:r>
          </w:p>
        </w:tc>
        <w:tc>
          <w:tcPr>
            <w:tcW w:w="3415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35935" w:rsidRDefault="00F9010F">
            <w:pPr>
              <w:rPr>
                <w:sz w:val="20"/>
                <w:szCs w:val="20"/>
              </w:rPr>
            </w:pPr>
            <w:r w:rsidRPr="00ED7E55">
              <w:rPr>
                <w:b/>
                <w:sz w:val="20"/>
                <w:szCs w:val="20"/>
              </w:rPr>
              <w:t>Záver</w:t>
            </w:r>
          </w:p>
        </w:tc>
        <w:tc>
          <w:tcPr>
            <w:tcW w:w="4681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35935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  <w:p w:rsidR="00F9010F" w:rsidRDefault="00F9010F"/>
        </w:tc>
        <w:tc>
          <w:tcPr>
            <w:tcW w:w="4446" w:type="dxa"/>
          </w:tcPr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</w:p>
          <w:p w:rsidR="00F9010F" w:rsidRDefault="00F9010F">
            <w:pPr>
              <w:rPr>
                <w:sz w:val="20"/>
                <w:szCs w:val="20"/>
              </w:rPr>
            </w:pPr>
          </w:p>
          <w:p w:rsidR="00F9010F" w:rsidRPr="00C35935" w:rsidRDefault="00F901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9010F" w:rsidRDefault="00F9010F" w:rsidP="00ED7E55">
      <w:pPr>
        <w:tabs>
          <w:tab w:val="left" w:pos="315"/>
          <w:tab w:val="center" w:pos="7920"/>
        </w:tabs>
        <w:rPr>
          <w:b/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/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/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/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  <w:r w:rsidRPr="00576DF8">
        <w:rPr>
          <w:bCs/>
        </w:rPr>
        <w:t>Tento</w:t>
      </w:r>
      <w:r>
        <w:rPr>
          <w:bCs/>
        </w:rPr>
        <w:t xml:space="preserve"> </w:t>
      </w:r>
      <w:r w:rsidRPr="00576DF8">
        <w:rPr>
          <w:bCs/>
        </w:rPr>
        <w:t xml:space="preserve"> plán bude doplnený o 9 hodín,</w:t>
      </w:r>
      <w:r>
        <w:rPr>
          <w:bCs/>
        </w:rPr>
        <w:t xml:space="preserve"> </w:t>
      </w:r>
      <w:r w:rsidRPr="00576DF8">
        <w:rPr>
          <w:bCs/>
        </w:rPr>
        <w:t>podľa reálnej potreby</w:t>
      </w:r>
      <w:r>
        <w:rPr>
          <w:bCs/>
        </w:rPr>
        <w:t xml:space="preserve"> :    1. Doplnenie a rozšírenie matematického aparátu</w:t>
      </w: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  <w:r>
        <w:rPr>
          <w:bCs/>
        </w:rPr>
        <w:t xml:space="preserve">                                                                                                      2. Práca  s MFCH- tabuľkami.</w:t>
      </w: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  <w:r>
        <w:rPr>
          <w:bCs/>
        </w:rPr>
        <w:t xml:space="preserve">                                                                                                      3. Grafické  znázorňovanie  fyzikálnych veličín a ich čítanie z grafov.</w:t>
      </w: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  <w:r>
        <w:rPr>
          <w:bCs/>
        </w:rPr>
        <w:t xml:space="preserve"> </w:t>
      </w: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</w:p>
    <w:p w:rsidR="00F9010F" w:rsidRDefault="00F9010F" w:rsidP="00ED7E55">
      <w:pPr>
        <w:tabs>
          <w:tab w:val="left" w:pos="315"/>
          <w:tab w:val="center" w:pos="7920"/>
        </w:tabs>
        <w:rPr>
          <w:bCs/>
        </w:rPr>
      </w:pPr>
    </w:p>
    <w:p w:rsidR="00F9010F" w:rsidRPr="00605A3B" w:rsidRDefault="00F9010F" w:rsidP="00ED7E55">
      <w:pPr>
        <w:tabs>
          <w:tab w:val="left" w:pos="315"/>
          <w:tab w:val="center" w:pos="7920"/>
        </w:tabs>
        <w:rPr>
          <w:b/>
          <w:bCs/>
        </w:rPr>
      </w:pPr>
      <w:r w:rsidRPr="00605A3B">
        <w:rPr>
          <w:b/>
          <w:bCs/>
        </w:rPr>
        <w:t>Predmetová komisia tento tematický plán prerokovala dňa .............................. a navrhuje ho na schválenie.</w:t>
      </w:r>
    </w:p>
    <w:p w:rsidR="00F9010F" w:rsidRPr="00605A3B" w:rsidRDefault="00F9010F" w:rsidP="00ED7E55">
      <w:pPr>
        <w:jc w:val="center"/>
        <w:rPr>
          <w:b/>
          <w:bCs/>
        </w:rPr>
      </w:pPr>
    </w:p>
    <w:p w:rsidR="00F9010F" w:rsidRDefault="00F9010F" w:rsidP="00ED7E55">
      <w:pPr>
        <w:tabs>
          <w:tab w:val="left" w:pos="1440"/>
          <w:tab w:val="center" w:pos="7920"/>
        </w:tabs>
      </w:pPr>
      <w:r w:rsidRPr="00605A3B">
        <w:rPr>
          <w:b/>
          <w:bCs/>
        </w:rPr>
        <w:t>Predseda PK:                                                                                         Riaditeľ školy:</w:t>
      </w:r>
    </w:p>
    <w:sectPr w:rsidR="00F9010F" w:rsidSect="00ED7E55">
      <w:pgSz w:w="16838" w:h="11906" w:orient="landscape"/>
      <w:pgMar w:top="540" w:right="758" w:bottom="539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93E"/>
    <w:multiLevelType w:val="hybridMultilevel"/>
    <w:tmpl w:val="8588364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F057184"/>
    <w:multiLevelType w:val="hybridMultilevel"/>
    <w:tmpl w:val="6394868E"/>
    <w:lvl w:ilvl="0" w:tplc="51EA12C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B54"/>
    <w:rsid w:val="001256B9"/>
    <w:rsid w:val="00156B0D"/>
    <w:rsid w:val="00172E1A"/>
    <w:rsid w:val="0019272B"/>
    <w:rsid w:val="001D321A"/>
    <w:rsid w:val="001D58EC"/>
    <w:rsid w:val="003D3E9F"/>
    <w:rsid w:val="003F40C8"/>
    <w:rsid w:val="004F1C23"/>
    <w:rsid w:val="00576DF8"/>
    <w:rsid w:val="00605A3B"/>
    <w:rsid w:val="00717AD3"/>
    <w:rsid w:val="008E4331"/>
    <w:rsid w:val="0090688E"/>
    <w:rsid w:val="00957252"/>
    <w:rsid w:val="00A00772"/>
    <w:rsid w:val="00AD3C69"/>
    <w:rsid w:val="00B00053"/>
    <w:rsid w:val="00B01D8B"/>
    <w:rsid w:val="00B401FD"/>
    <w:rsid w:val="00B71B19"/>
    <w:rsid w:val="00C35935"/>
    <w:rsid w:val="00C55E4B"/>
    <w:rsid w:val="00CE5038"/>
    <w:rsid w:val="00CF1ACB"/>
    <w:rsid w:val="00D25048"/>
    <w:rsid w:val="00D524F3"/>
    <w:rsid w:val="00D75569"/>
    <w:rsid w:val="00D83969"/>
    <w:rsid w:val="00D94348"/>
    <w:rsid w:val="00DA17DB"/>
    <w:rsid w:val="00E03B54"/>
    <w:rsid w:val="00E566A2"/>
    <w:rsid w:val="00ED7E55"/>
    <w:rsid w:val="00F9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5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03B54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F1C23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1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1318</Words>
  <Characters>7513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                                   GYMNÁZIUM  GELNICA</dc:title>
  <dc:subject/>
  <dc:creator>Mirko</dc:creator>
  <cp:keywords/>
  <dc:description/>
  <cp:lastModifiedBy>Your User Name</cp:lastModifiedBy>
  <cp:revision>2</cp:revision>
  <cp:lastPrinted>2010-09-27T17:42:00Z</cp:lastPrinted>
  <dcterms:created xsi:type="dcterms:W3CDTF">2013-08-27T10:13:00Z</dcterms:created>
  <dcterms:modified xsi:type="dcterms:W3CDTF">2013-08-27T10:13:00Z</dcterms:modified>
</cp:coreProperties>
</file>