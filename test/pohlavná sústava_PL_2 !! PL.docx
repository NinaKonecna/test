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58E" w:rsidRDefault="004B758E" w:rsidP="00EB03EE">
      <w:pPr>
        <w:rPr>
          <w:sz w:val="24"/>
          <w:szCs w:val="24"/>
        </w:rPr>
      </w:pPr>
      <w:r>
        <w:rPr>
          <w:noProof/>
        </w:rPr>
        <w:pict>
          <v:roundrect id="Zaoblený obdĺžnik 14" o:spid="_x0000_s1026" style="position:absolute;margin-left:243pt;margin-top:27pt;width:126.75pt;height:28.5pt;z-index:2516536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C0736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maternica - uterus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Zaoblený obdĺžnik 11" o:spid="_x0000_s1027" style="position:absolute;margin-left:135pt;margin-top:27pt;width:105.75pt;height:26.25pt;z-index:2516556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" strokecolor="#f79646" strokeweight="2pt">
            <v:textbox>
              <w:txbxContent>
                <w:p w:rsidR="004B758E" w:rsidRPr="00D3511E" w:rsidRDefault="004B758E" w:rsidP="00EF34EF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močový mechúr</w:t>
                  </w:r>
                  <w:r w:rsidRPr="00B608B1">
                    <w:rPr>
                      <w:b/>
                      <w:noProof/>
                      <w:color w:val="FF000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brázok 7" o:spid="_x0000_i1026" type="#_x0000_t75" style="width:75.75pt;height:21.75pt;visibility:visible">
                        <v:imagedata r:id="rId5" o:title=""/>
                      </v:shape>
                    </w:pict>
                  </w:r>
                </w:p>
              </w:txbxContent>
            </v:textbox>
          </v:roundrect>
        </w:pict>
      </w:r>
      <w:r>
        <w:rPr>
          <w:noProof/>
        </w:rPr>
        <w:pict>
          <v:roundrect id="Zaoblený obdĺžnik 59" o:spid="_x0000_s1028" style="position:absolute;margin-left:-18pt;margin-top:27pt;width:145.5pt;height:28.5pt;z-index:2516608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EF34E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malé pysky ohanbia</w:t>
                  </w:r>
                </w:p>
              </w:txbxContent>
            </v:textbox>
          </v:roundrect>
        </w:pict>
      </w:r>
      <w:r>
        <w:rPr>
          <w:noProof/>
        </w:rPr>
        <w:pict>
          <v:shape id="Obrázok 1" o:spid="_x0000_s1029" type="#_x0000_t75" alt="Obrázok1.png" style="position:absolute;margin-left:463.15pt;margin-top:-7.7pt;width:47.25pt;height:45.75pt;z-index:251663872;visibility:visible">
            <v:imagedata r:id="rId6" o:title=""/>
          </v:shape>
        </w:pict>
      </w:r>
      <w:r>
        <w:rPr>
          <w:b/>
          <w:i/>
          <w:noProof/>
          <w:color w:val="FF0000"/>
          <w:sz w:val="36"/>
          <w:szCs w:val="36"/>
        </w:rPr>
        <w:t xml:space="preserve">pohlavná sústava </w:t>
      </w:r>
      <w:r>
        <w:rPr>
          <w:i/>
          <w:noProof/>
          <w:sz w:val="24"/>
          <w:szCs w:val="24"/>
        </w:rPr>
        <w:t xml:space="preserve">- </w:t>
      </w:r>
      <w:r w:rsidRPr="00B413FD">
        <w:rPr>
          <w:i/>
          <w:noProof/>
          <w:sz w:val="24"/>
          <w:szCs w:val="24"/>
        </w:rPr>
        <w:t>PL</w:t>
      </w:r>
      <w:r>
        <w:rPr>
          <w:i/>
          <w:noProof/>
          <w:sz w:val="24"/>
          <w:szCs w:val="24"/>
        </w:rPr>
        <w:t>_2</w:t>
      </w:r>
      <w:r>
        <w:rPr>
          <w:sz w:val="24"/>
          <w:szCs w:val="24"/>
        </w:rPr>
        <w:t xml:space="preserve">         </w:t>
      </w:r>
    </w:p>
    <w:p w:rsidR="004B758E" w:rsidRDefault="004B758E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noProof/>
        </w:rPr>
        <w:pict>
          <v:roundrect id="Zaoblený obdĺžnik 4" o:spid="_x0000_s1030" style="position:absolute;margin-left:243pt;margin-top:18.75pt;width:113.25pt;height:28.5pt;z-index:2516526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C0736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pošva - vagína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Zaoblený obdĺžnik 39" o:spid="_x0000_s1031" style="position:absolute;margin-left:2in;margin-top:18.75pt;width:82.5pt;height:26.25pt;z-index:25165670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" strokecolor="#f79646" strokeweight="2pt">
            <v:textbox>
              <w:txbxContent>
                <w:p w:rsidR="004B758E" w:rsidRPr="00D3511E" w:rsidRDefault="004B758E" w:rsidP="00EF34EF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mo</w:t>
                  </w:r>
                  <w:bookmarkStart w:id="0" w:name="_GoBack"/>
                  <w:r>
                    <w:rPr>
                      <w:b/>
                      <w:color w:val="FF0000"/>
                      <w:sz w:val="24"/>
                      <w:szCs w:val="24"/>
                    </w:rPr>
                    <w:t>čová rúra</w:t>
                  </w:r>
                  <w:r w:rsidRPr="00B608B1">
                    <w:rPr>
                      <w:b/>
                      <w:noProof/>
                      <w:color w:val="FF0000"/>
                      <w:sz w:val="24"/>
                      <w:szCs w:val="24"/>
                    </w:rPr>
                    <w:pict>
                      <v:shape id="Obrázok 62" o:spid="_x0000_i1028" type="#_x0000_t75" style="width:75.75pt;height:21.75pt;visibility:visible">
                        <v:imagedata r:id="rId5" o:title=""/>
                      </v:shape>
                    </w:pict>
                  </w:r>
                  <w:bookmarkEnd w:id="0"/>
                </w:p>
              </w:txbxContent>
            </v:textbox>
          </v:roundrect>
        </w:pict>
      </w:r>
      <w:r>
        <w:rPr>
          <w:b/>
          <w:i/>
          <w:color w:val="FF0000"/>
          <w:sz w:val="18"/>
          <w:szCs w:val="18"/>
        </w:rPr>
        <w:t xml:space="preserve">  </w:t>
      </w:r>
    </w:p>
    <w:p w:rsidR="004B758E" w:rsidRDefault="004B758E" w:rsidP="00EF34EF">
      <w:pPr>
        <w:spacing w:line="240" w:lineRule="auto"/>
        <w:ind w:hanging="567"/>
        <w:rPr>
          <w:b/>
          <w:i/>
          <w:color w:val="FF0000"/>
          <w:sz w:val="18"/>
          <w:szCs w:val="18"/>
        </w:rPr>
      </w:pPr>
      <w:r>
        <w:rPr>
          <w:noProof/>
        </w:rPr>
        <w:pict>
          <v:roundrect id="Zaoblený obdĺžnik 57" o:spid="_x0000_s1032" style="position:absolute;margin-left:369pt;margin-top:15.75pt;width:116.25pt;height:28.5pt;z-index:2516587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EF34E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dráždec - clitoris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Zaoblený obdĺžnik 55" o:spid="_x0000_s1033" style="position:absolute;margin-left:54pt;margin-top:6.75pt;width:84.75pt;height:28.5pt;z-index:2516577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EF34E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vajíčkovod</w:t>
                  </w:r>
                </w:p>
              </w:txbxContent>
            </v:textbox>
          </v:roundrect>
        </w:pict>
      </w:r>
      <w:r>
        <w:rPr>
          <w:noProof/>
        </w:rPr>
        <w:pict>
          <v:shape id="Obrázok 40" o:spid="_x0000_s1034" type="#_x0000_t75" style="position:absolute;margin-left:-4.95pt;margin-top:15.65pt;width:447pt;height:384.7pt;z-index:-251664896;visibility:visible">
            <v:imagedata r:id="rId7" o:title=""/>
          </v:shape>
        </w:pict>
      </w:r>
      <w:r>
        <w:rPr>
          <w:b/>
          <w:i/>
          <w:color w:val="FF0000"/>
          <w:sz w:val="18"/>
          <w:szCs w:val="18"/>
        </w:rPr>
        <w:t>/usporiadaj správne/</w:t>
      </w:r>
    </w:p>
    <w:p w:rsidR="004B758E" w:rsidRPr="00125AE5" w:rsidRDefault="004B758E" w:rsidP="00125AE5">
      <w:pPr>
        <w:spacing w:line="240" w:lineRule="auto"/>
        <w:rPr>
          <w:b/>
          <w:i/>
          <w:sz w:val="32"/>
          <w:szCs w:val="32"/>
        </w:rPr>
      </w:pPr>
      <w:r>
        <w:rPr>
          <w:noProof/>
        </w:rPr>
        <w:pict>
          <v:roundrect id="Zaoblený obdĺžnik 58" o:spid="_x0000_s1035" style="position:absolute;margin-left:3in;margin-top:12.75pt;width:73.5pt;height:28.5pt;z-index:2516597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EF34E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vaječník</w:t>
                  </w:r>
                </w:p>
              </w:txbxContent>
            </v:textbox>
          </v:roundrect>
        </w:pict>
      </w:r>
      <w:r>
        <w:rPr>
          <w:noProof/>
        </w:rPr>
        <w:pict>
          <v:roundrect id="Zaoblený obdĺžnik 1" o:spid="_x0000_s1036" style="position:absolute;margin-left:63pt;margin-top:12.75pt;width:145.5pt;height:28.5pt;z-index:25166182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" fillcolor="#a7bfde" strokecolor="#4579b8">
            <v:fill color2="#e4ecf5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4B758E" w:rsidRPr="00872A30" w:rsidRDefault="004B758E" w:rsidP="00EB07E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veľké pysky ohanbia</w:t>
                  </w:r>
                </w:p>
              </w:txbxContent>
            </v:textbox>
          </v:roundrect>
        </w:pict>
      </w:r>
    </w:p>
    <w:p w:rsidR="004B758E" w:rsidRDefault="004B758E" w:rsidP="004D4233">
      <w:pPr>
        <w:spacing w:line="600" w:lineRule="auto"/>
        <w:rPr>
          <w:b/>
          <w:i/>
          <w:sz w:val="32"/>
          <w:szCs w:val="32"/>
        </w:rPr>
      </w:pPr>
      <w:r w:rsidRPr="00EB03EE">
        <w:rPr>
          <w:b/>
          <w:i/>
          <w:sz w:val="32"/>
          <w:szCs w:val="32"/>
        </w:rPr>
        <w:t xml:space="preserve"> </w:t>
      </w:r>
    </w:p>
    <w:p w:rsidR="004B758E" w:rsidRDefault="004B758E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w:pict>
          <v:roundrect id="Zaoblený obdĺžnik 19" o:spid="_x0000_s1037" style="position:absolute;margin-left:400.05pt;margin-top:23.15pt;width:90pt;height:26.25pt;z-index:2516546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" strokecolor="#f79646" strokeweight="2pt">
            <v:textbox>
              <w:txbxContent>
                <w:p w:rsidR="004B758E" w:rsidRPr="00D3511E" w:rsidRDefault="004B758E" w:rsidP="00C07360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hrubé črevo</w:t>
                  </w:r>
                  <w:r w:rsidRPr="00B608B1">
                    <w:rPr>
                      <w:b/>
                      <w:noProof/>
                      <w:color w:val="FF0000"/>
                      <w:sz w:val="24"/>
                      <w:szCs w:val="24"/>
                    </w:rPr>
                    <w:pict>
                      <v:shape id="Obrázok 61" o:spid="_x0000_i1030" type="#_x0000_t75" style="width:75.75pt;height:21.75pt;visibility:visible">
                        <v:imagedata r:id="rId5" o:title=""/>
                      </v:shape>
                    </w:pict>
                  </w:r>
                </w:p>
              </w:txbxContent>
            </v:textbox>
          </v:roundrect>
        </w:pict>
      </w:r>
      <w:r w:rsidRPr="00EB03EE">
        <w:rPr>
          <w:b/>
          <w:i/>
          <w:sz w:val="32"/>
          <w:szCs w:val="32"/>
        </w:rPr>
        <w:t xml:space="preserve">  </w:t>
      </w:r>
      <w:r>
        <w:rPr>
          <w:b/>
          <w:i/>
          <w:sz w:val="32"/>
          <w:szCs w:val="32"/>
        </w:rPr>
        <w:t xml:space="preserve"> </w:t>
      </w:r>
    </w:p>
    <w:p w:rsidR="004B758E" w:rsidRDefault="004B758E" w:rsidP="004D4233">
      <w:pPr>
        <w:spacing w:line="60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</w:t>
      </w:r>
    </w:p>
    <w:p w:rsidR="004B758E" w:rsidRDefault="004B758E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w:pict>
          <v:roundrect id="Zaoblený obdĺžnik 3" o:spid="_x0000_s1038" style="position:absolute;margin-left:-4.95pt;margin-top:38.3pt;width:87pt;height:26.25pt;z-index:25166284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" strokecolor="#f79646" strokeweight="2pt">
            <v:textbox>
              <w:txbxContent>
                <w:p w:rsidR="004B758E" w:rsidRPr="00D3511E" w:rsidRDefault="004B758E" w:rsidP="00EF5DD0">
                  <w:pPr>
                    <w:jc w:val="center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lonová spona</w:t>
                  </w:r>
                  <w:r w:rsidRPr="00B608B1">
                    <w:rPr>
                      <w:b/>
                      <w:noProof/>
                      <w:color w:val="FF0000"/>
                      <w:sz w:val="24"/>
                      <w:szCs w:val="24"/>
                    </w:rPr>
                    <w:pict>
                      <v:shape id="Obrázok 5" o:spid="_x0000_i1032" type="#_x0000_t75" style="width:75.75pt;height:21.75pt;visibility:visible">
                        <v:imagedata r:id="rId5" o:title=""/>
                      </v:shape>
                    </w:pict>
                  </w:r>
                </w:p>
              </w:txbxContent>
            </v:textbox>
          </v:roundrect>
        </w:pict>
      </w:r>
    </w:p>
    <w:p w:rsidR="004B758E" w:rsidRDefault="004B758E" w:rsidP="000A5A58">
      <w:pPr>
        <w:spacing w:line="240" w:lineRule="auto"/>
        <w:rPr>
          <w:b/>
          <w:i/>
          <w:sz w:val="32"/>
          <w:szCs w:val="32"/>
        </w:rPr>
      </w:pPr>
    </w:p>
    <w:p w:rsidR="004B758E" w:rsidRDefault="004B758E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B758E" w:rsidRDefault="004B758E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B758E" w:rsidRDefault="004B758E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B758E" w:rsidRDefault="004B758E" w:rsidP="00BF5E29">
      <w:pPr>
        <w:spacing w:line="240" w:lineRule="auto"/>
        <w:rPr>
          <w:b/>
          <w:i/>
          <w:color w:val="FF0000"/>
          <w:sz w:val="18"/>
          <w:szCs w:val="18"/>
        </w:rPr>
      </w:pP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b/>
          <w:i/>
          <w:color w:val="FF0000"/>
          <w:sz w:val="18"/>
          <w:szCs w:val="18"/>
        </w:rPr>
        <w:t>/vyber, doplň správne/</w:t>
      </w: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1.vajíčka  sú </w:t>
      </w:r>
      <w:r>
        <w:rPr>
          <w:i/>
          <w:sz w:val="28"/>
          <w:szCs w:val="28"/>
        </w:rPr>
        <w:t xml:space="preserve">tvorené diploidnými bunkami                                  </w:t>
      </w:r>
      <w:r>
        <w:rPr>
          <w:b/>
          <w:i/>
          <w:sz w:val="28"/>
          <w:szCs w:val="28"/>
        </w:rPr>
        <w:t xml:space="preserve">                            áno/nie</w:t>
      </w: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2.vajíčko dozrieva vplyvom hormónov  v Graafovom folikule                               </w:t>
      </w:r>
      <w:r>
        <w:rPr>
          <w:b/>
          <w:i/>
          <w:sz w:val="28"/>
          <w:szCs w:val="28"/>
        </w:rPr>
        <w:t>áno</w:t>
      </w:r>
      <w:r w:rsidRPr="001D5810">
        <w:rPr>
          <w:b/>
          <w:i/>
          <w:sz w:val="28"/>
          <w:szCs w:val="28"/>
        </w:rPr>
        <w:t xml:space="preserve"> /nie</w:t>
      </w: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</w:t>
      </w:r>
      <w:r w:rsidRPr="007E299A">
        <w:rPr>
          <w:b/>
          <w:i/>
          <w:sz w:val="28"/>
          <w:szCs w:val="28"/>
        </w:rPr>
        <w:t xml:space="preserve">vajíčkovod </w:t>
      </w:r>
      <w:r w:rsidRPr="007E299A">
        <w:rPr>
          <w:i/>
          <w:sz w:val="28"/>
          <w:szCs w:val="28"/>
        </w:rPr>
        <w:t>aj</w:t>
      </w:r>
      <w:r w:rsidRPr="007E299A">
        <w:rPr>
          <w:b/>
          <w:i/>
          <w:sz w:val="28"/>
          <w:szCs w:val="28"/>
        </w:rPr>
        <w:t xml:space="preserve"> maternica</w:t>
      </w:r>
      <w:r>
        <w:rPr>
          <w:i/>
          <w:sz w:val="28"/>
          <w:szCs w:val="28"/>
        </w:rPr>
        <w:t xml:space="preserve"> sú  vystlané riasinkovým epitelom                             </w:t>
      </w:r>
      <w:r>
        <w:rPr>
          <w:b/>
          <w:i/>
          <w:sz w:val="28"/>
          <w:szCs w:val="28"/>
        </w:rPr>
        <w:t>áno /nie</w:t>
      </w:r>
    </w:p>
    <w:p w:rsidR="004B758E" w:rsidRDefault="004B758E" w:rsidP="006803F3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4.k </w:t>
      </w:r>
      <w:r w:rsidRPr="00C12E8F">
        <w:rPr>
          <w:b/>
          <w:i/>
          <w:sz w:val="28"/>
          <w:szCs w:val="28"/>
        </w:rPr>
        <w:t>oplodneniu</w:t>
      </w:r>
      <w:r>
        <w:rPr>
          <w:i/>
          <w:sz w:val="28"/>
          <w:szCs w:val="28"/>
        </w:rPr>
        <w:t xml:space="preserve"> dochádza obvykle v maternici                                                        </w:t>
      </w:r>
      <w:r>
        <w:rPr>
          <w:b/>
          <w:i/>
          <w:sz w:val="28"/>
          <w:szCs w:val="28"/>
        </w:rPr>
        <w:t>áno /nie</w:t>
      </w:r>
    </w:p>
    <w:p w:rsidR="004B758E" w:rsidRDefault="004B758E" w:rsidP="00454539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5.</w:t>
      </w:r>
      <w:r w:rsidRPr="00C12E8F">
        <w:rPr>
          <w:b/>
          <w:i/>
          <w:sz w:val="28"/>
          <w:szCs w:val="28"/>
        </w:rPr>
        <w:t>oogenéza</w:t>
      </w:r>
      <w:r>
        <w:rPr>
          <w:i/>
          <w:sz w:val="28"/>
          <w:szCs w:val="28"/>
        </w:rPr>
        <w:t xml:space="preserve"> u žien začína už v ich prenatálnom štádiu života                             </w:t>
      </w:r>
      <w:r>
        <w:rPr>
          <w:b/>
          <w:i/>
          <w:sz w:val="28"/>
          <w:szCs w:val="28"/>
        </w:rPr>
        <w:t>áno</w:t>
      </w:r>
      <w:r w:rsidRPr="00C12E8F">
        <w:rPr>
          <w:b/>
          <w:i/>
          <w:sz w:val="28"/>
          <w:szCs w:val="28"/>
        </w:rPr>
        <w:t xml:space="preserve"> /nie</w:t>
      </w: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6.vaječníky </w:t>
      </w:r>
      <w:r w:rsidRPr="006803F3">
        <w:rPr>
          <w:i/>
          <w:sz w:val="28"/>
          <w:szCs w:val="28"/>
        </w:rPr>
        <w:t xml:space="preserve"> vylučujú</w:t>
      </w:r>
      <w:r>
        <w:rPr>
          <w:b/>
          <w:i/>
          <w:sz w:val="28"/>
          <w:szCs w:val="28"/>
        </w:rPr>
        <w:t xml:space="preserve"> </w:t>
      </w:r>
      <w:r w:rsidRPr="006803F3">
        <w:rPr>
          <w:i/>
          <w:sz w:val="28"/>
          <w:szCs w:val="28"/>
        </w:rPr>
        <w:t>hormón</w:t>
      </w:r>
      <w:r>
        <w:rPr>
          <w:i/>
          <w:sz w:val="28"/>
          <w:szCs w:val="28"/>
        </w:rPr>
        <w:t xml:space="preserve">y </w:t>
      </w:r>
      <w:r w:rsidRPr="006803F3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estrogén/testosterón/progesterón/parathormón</w:t>
      </w:r>
    </w:p>
    <w:p w:rsidR="004B758E" w:rsidRPr="00056C41" w:rsidRDefault="004B758E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7.normálne k </w:t>
      </w:r>
      <w:r w:rsidRPr="00C12E8F">
        <w:rPr>
          <w:b/>
          <w:i/>
          <w:sz w:val="28"/>
          <w:szCs w:val="28"/>
        </w:rPr>
        <w:t>uhniezdeniu</w:t>
      </w:r>
      <w:r>
        <w:rPr>
          <w:i/>
          <w:sz w:val="28"/>
          <w:szCs w:val="28"/>
        </w:rPr>
        <w:t xml:space="preserve"> dochádza </w:t>
      </w:r>
      <w:r w:rsidRPr="00C12E8F">
        <w:rPr>
          <w:b/>
          <w:i/>
          <w:sz w:val="28"/>
          <w:szCs w:val="28"/>
        </w:rPr>
        <w:t>v pošve/v maternici/vo vaječníku/vo vajíčkovode</w:t>
      </w:r>
    </w:p>
    <w:p w:rsidR="004B758E" w:rsidRDefault="004B758E" w:rsidP="0045453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8.menuj </w:t>
      </w:r>
      <w:r w:rsidRPr="00632096">
        <w:rPr>
          <w:b/>
          <w:i/>
          <w:sz w:val="28"/>
          <w:szCs w:val="28"/>
        </w:rPr>
        <w:t>v</w:t>
      </w:r>
      <w:r>
        <w:rPr>
          <w:b/>
          <w:i/>
          <w:sz w:val="28"/>
          <w:szCs w:val="28"/>
        </w:rPr>
        <w:t>nútorné</w:t>
      </w:r>
      <w:r w:rsidRPr="0063209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pohlavné orgány ženy: </w:t>
      </w:r>
      <w:r>
        <w:rPr>
          <w:b/>
          <w:i/>
          <w:sz w:val="28"/>
          <w:szCs w:val="28"/>
        </w:rPr>
        <w:t>................................................................</w:t>
      </w:r>
    </w:p>
    <w:p w:rsidR="004B758E" w:rsidRPr="0084395B" w:rsidRDefault="004B758E" w:rsidP="005432C7">
      <w:pPr>
        <w:rPr>
          <w:b/>
          <w:i/>
          <w:sz w:val="28"/>
          <w:szCs w:val="28"/>
        </w:rPr>
      </w:pPr>
    </w:p>
    <w:sectPr w:rsidR="004B758E" w:rsidRPr="0084395B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755C2"/>
    <w:multiLevelType w:val="hybridMultilevel"/>
    <w:tmpl w:val="7A7C6C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="Times New Roman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7"/>
  </w:num>
  <w:num w:numId="5">
    <w:abstractNumId w:val="2"/>
  </w:num>
  <w:num w:numId="6">
    <w:abstractNumId w:val="24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6"/>
  </w:num>
  <w:num w:numId="15">
    <w:abstractNumId w:val="8"/>
  </w:num>
  <w:num w:numId="16">
    <w:abstractNumId w:val="18"/>
  </w:num>
  <w:num w:numId="17">
    <w:abstractNumId w:val="11"/>
  </w:num>
  <w:num w:numId="18">
    <w:abstractNumId w:val="13"/>
  </w:num>
  <w:num w:numId="19">
    <w:abstractNumId w:val="16"/>
  </w:num>
  <w:num w:numId="20">
    <w:abstractNumId w:val="25"/>
  </w:num>
  <w:num w:numId="21">
    <w:abstractNumId w:val="1"/>
  </w:num>
  <w:num w:numId="22">
    <w:abstractNumId w:val="7"/>
  </w:num>
  <w:num w:numId="23">
    <w:abstractNumId w:val="23"/>
  </w:num>
  <w:num w:numId="24">
    <w:abstractNumId w:val="22"/>
  </w:num>
  <w:num w:numId="25">
    <w:abstractNumId w:val="26"/>
  </w:num>
  <w:num w:numId="26">
    <w:abstractNumId w:val="21"/>
  </w:num>
  <w:num w:numId="27">
    <w:abstractNumId w:val="17"/>
  </w:num>
  <w:num w:numId="2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4C3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C41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DEB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26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A58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74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9D3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6E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638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AE5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D38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810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661"/>
    <w:rsid w:val="002047B8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486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21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1C6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025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C0A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5FB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4F7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0B9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3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AF5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6A3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5B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58E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172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7BD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072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096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7A5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3F3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985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D6D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1E4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33A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299A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95B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0B6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A30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2B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027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2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2BB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0B5"/>
    <w:rsid w:val="009D252D"/>
    <w:rsid w:val="009D25B6"/>
    <w:rsid w:val="009D274C"/>
    <w:rsid w:val="009D28B1"/>
    <w:rsid w:val="009D2F21"/>
    <w:rsid w:val="009D30B2"/>
    <w:rsid w:val="009D34A2"/>
    <w:rsid w:val="009D34E0"/>
    <w:rsid w:val="009D3516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0AC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BC4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7B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4FE8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34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8B1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312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8A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B2A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5E29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60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2E8F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486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A9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1FEC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86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824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B59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11E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9AC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0ED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67ED2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DD1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0E0E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234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7E5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236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57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4EF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DD0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607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0E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0D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2C9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B2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86D5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4A51FD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12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E4CE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C5B5F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6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0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0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1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0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1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60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1</Pages>
  <Words>131</Words>
  <Characters>750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</dc:creator>
  <cp:keywords/>
  <dc:description/>
  <cp:lastModifiedBy>Jano S.</cp:lastModifiedBy>
  <cp:revision>7</cp:revision>
  <cp:lastPrinted>2001-12-31T23:11:00Z</cp:lastPrinted>
  <dcterms:created xsi:type="dcterms:W3CDTF">2020-06-11T08:19:00Z</dcterms:created>
  <dcterms:modified xsi:type="dcterms:W3CDTF">2001-12-31T23:11:00Z</dcterms:modified>
</cp:coreProperties>
</file>