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49D" w:rsidRPr="00113C42" w:rsidRDefault="00A7449D" w:rsidP="00882D38">
      <w:pPr>
        <w:jc w:val="center"/>
        <w:rPr>
          <w:b/>
          <w:bCs/>
          <w:sz w:val="24"/>
          <w:szCs w:val="24"/>
        </w:rPr>
      </w:pPr>
      <w:r w:rsidRPr="00113C42">
        <w:rPr>
          <w:b/>
          <w:bCs/>
          <w:sz w:val="24"/>
          <w:szCs w:val="24"/>
        </w:rPr>
        <w:t>Zápisnica z hodnotiacej porady konanej dňa 2. júla 2012</w:t>
      </w:r>
    </w:p>
    <w:p w:rsidR="00A7449D" w:rsidRPr="00113C42" w:rsidRDefault="00A7449D" w:rsidP="00882D38">
      <w:pPr>
        <w:rPr>
          <w:b/>
          <w:bCs/>
          <w:sz w:val="24"/>
          <w:szCs w:val="24"/>
        </w:rPr>
      </w:pPr>
    </w:p>
    <w:p w:rsidR="00A7449D" w:rsidRDefault="00A7449D" w:rsidP="00882D3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259A8">
        <w:rPr>
          <w:b/>
          <w:bCs/>
          <w:sz w:val="24"/>
          <w:szCs w:val="24"/>
        </w:rPr>
        <w:t xml:space="preserve">Prítomní </w:t>
      </w:r>
      <w:r>
        <w:rPr>
          <w:sz w:val="24"/>
          <w:szCs w:val="24"/>
        </w:rPr>
        <w:t xml:space="preserve"> :  podľa  prezenčnej listiny </w:t>
      </w:r>
      <w:r>
        <w:rPr>
          <w:sz w:val="24"/>
          <w:szCs w:val="24"/>
        </w:rPr>
        <w:br/>
        <w:t xml:space="preserve"> </w:t>
      </w:r>
    </w:p>
    <w:p w:rsidR="00A7449D" w:rsidRPr="00B259A8" w:rsidRDefault="00A7449D" w:rsidP="00882D3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259A8">
        <w:rPr>
          <w:sz w:val="24"/>
          <w:szCs w:val="24"/>
        </w:rPr>
        <w:t>Hodnotiacu poradu otvoril a viedol p. riaditeľ  RNDr. D.  An</w:t>
      </w:r>
      <w:r>
        <w:rPr>
          <w:sz w:val="24"/>
          <w:szCs w:val="24"/>
        </w:rPr>
        <w:t>d</w:t>
      </w:r>
      <w:r w:rsidRPr="00B259A8">
        <w:rPr>
          <w:sz w:val="24"/>
          <w:szCs w:val="24"/>
        </w:rPr>
        <w:t>raško.  Program  hodnotiacej porady bol nasledovný  :</w:t>
      </w:r>
    </w:p>
    <w:p w:rsidR="00A7449D" w:rsidRPr="00B259A8" w:rsidRDefault="00A7449D" w:rsidP="00882D38">
      <w:pPr>
        <w:rPr>
          <w:sz w:val="24"/>
          <w:szCs w:val="24"/>
        </w:rPr>
      </w:pPr>
      <w:r w:rsidRPr="00B259A8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B259A8">
        <w:rPr>
          <w:sz w:val="24"/>
          <w:szCs w:val="24"/>
        </w:rPr>
        <w:t xml:space="preserve">Kontrola  uznesení </w:t>
      </w:r>
    </w:p>
    <w:p w:rsidR="00A7449D" w:rsidRPr="00B259A8" w:rsidRDefault="00A7449D" w:rsidP="00882D38">
      <w:pPr>
        <w:rPr>
          <w:sz w:val="24"/>
          <w:szCs w:val="24"/>
        </w:rPr>
      </w:pPr>
      <w:r w:rsidRPr="00B259A8">
        <w:rPr>
          <w:sz w:val="24"/>
          <w:szCs w:val="24"/>
        </w:rPr>
        <w:t>2.  Hodnotenie výchovno-vzdelávacieho procesu za  2. polrok šk. roka 2011/2012</w:t>
      </w:r>
    </w:p>
    <w:p w:rsidR="00A7449D" w:rsidRPr="00B259A8" w:rsidRDefault="00A7449D" w:rsidP="00882D38">
      <w:pPr>
        <w:rPr>
          <w:sz w:val="24"/>
          <w:szCs w:val="24"/>
        </w:rPr>
      </w:pPr>
      <w:r w:rsidRPr="00B259A8">
        <w:rPr>
          <w:sz w:val="24"/>
          <w:szCs w:val="24"/>
        </w:rPr>
        <w:t>3. Organizačné pokyny pre  šk.  rok  2012/2013</w:t>
      </w:r>
    </w:p>
    <w:p w:rsidR="00A7449D" w:rsidRPr="00B259A8" w:rsidRDefault="00A7449D" w:rsidP="00882D38">
      <w:pPr>
        <w:rPr>
          <w:sz w:val="24"/>
          <w:szCs w:val="24"/>
        </w:rPr>
      </w:pPr>
      <w:r w:rsidRPr="00B259A8">
        <w:rPr>
          <w:sz w:val="24"/>
          <w:szCs w:val="24"/>
        </w:rPr>
        <w:t>4.  Rôzne  a diskusia</w:t>
      </w:r>
    </w:p>
    <w:p w:rsidR="00A7449D" w:rsidRPr="00B259A8" w:rsidRDefault="00A7449D" w:rsidP="00882D38">
      <w:pPr>
        <w:rPr>
          <w:sz w:val="24"/>
          <w:szCs w:val="24"/>
        </w:rPr>
      </w:pPr>
      <w:r w:rsidRPr="00B259A8">
        <w:rPr>
          <w:sz w:val="24"/>
          <w:szCs w:val="24"/>
        </w:rPr>
        <w:t xml:space="preserve">  </w:t>
      </w:r>
      <w:r w:rsidRPr="00B259A8">
        <w:rPr>
          <w:b/>
          <w:bCs/>
          <w:sz w:val="24"/>
          <w:szCs w:val="24"/>
        </w:rPr>
        <w:t>K bodu  1</w:t>
      </w:r>
      <w:r>
        <w:rPr>
          <w:b/>
          <w:bCs/>
          <w:sz w:val="24"/>
          <w:szCs w:val="24"/>
        </w:rPr>
        <w:t xml:space="preserve">: </w:t>
      </w:r>
      <w:r w:rsidRPr="00B259A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Pán riaditeľ stručne  prešiel </w:t>
      </w:r>
      <w:r w:rsidRPr="00B259A8">
        <w:rPr>
          <w:sz w:val="24"/>
          <w:szCs w:val="24"/>
        </w:rPr>
        <w:t xml:space="preserve">jednotlivé body  uznesenia z predchádzajúcej porady. </w:t>
      </w:r>
      <w:r>
        <w:rPr>
          <w:sz w:val="24"/>
          <w:szCs w:val="24"/>
        </w:rPr>
        <w:t>K</w:t>
      </w:r>
      <w:r w:rsidRPr="00B259A8">
        <w:rPr>
          <w:sz w:val="24"/>
          <w:szCs w:val="24"/>
        </w:rPr>
        <w:t>onštatoval,  že  všetky  body  uznesenia boli  splnené. Zároveň</w:t>
      </w:r>
      <w:r>
        <w:rPr>
          <w:sz w:val="24"/>
          <w:szCs w:val="24"/>
        </w:rPr>
        <w:t xml:space="preserve"> vyzdvihol úspešné ukončenie školského </w:t>
      </w:r>
      <w:r w:rsidRPr="00B259A8">
        <w:rPr>
          <w:sz w:val="24"/>
          <w:szCs w:val="24"/>
        </w:rPr>
        <w:t xml:space="preserve"> roka, ktoré sa  uskutočnilo v telocvični gymnázia, ako i odovzdávanie  cien najúspešnejším žiakom školy. </w:t>
      </w:r>
    </w:p>
    <w:p w:rsidR="00A7449D" w:rsidRPr="00B259A8" w:rsidRDefault="00A7449D" w:rsidP="00882D38">
      <w:pPr>
        <w:rPr>
          <w:sz w:val="24"/>
          <w:szCs w:val="24"/>
        </w:rPr>
      </w:pPr>
      <w:r w:rsidRPr="00B259A8">
        <w:rPr>
          <w:sz w:val="24"/>
          <w:szCs w:val="24"/>
        </w:rPr>
        <w:br/>
        <w:t xml:space="preserve">     </w:t>
      </w:r>
      <w:r w:rsidRPr="00B259A8">
        <w:rPr>
          <w:b/>
          <w:bCs/>
          <w:sz w:val="24"/>
          <w:szCs w:val="24"/>
        </w:rPr>
        <w:t>K bodu  2</w:t>
      </w:r>
      <w:r>
        <w:rPr>
          <w:b/>
          <w:bCs/>
          <w:sz w:val="24"/>
          <w:szCs w:val="24"/>
        </w:rPr>
        <w:t xml:space="preserve">:  </w:t>
      </w:r>
      <w:r w:rsidRPr="00B259A8">
        <w:rPr>
          <w:sz w:val="24"/>
          <w:szCs w:val="24"/>
        </w:rPr>
        <w:t xml:space="preserve"> Vedúci PK  zhodnotili výchovno-vzdelávací proces  v šk. roku     </w:t>
      </w:r>
      <w:r w:rsidRPr="00B259A8">
        <w:rPr>
          <w:sz w:val="24"/>
          <w:szCs w:val="24"/>
        </w:rPr>
        <w:br/>
        <w:t xml:space="preserve">  2011/2012. V  hodnotení boli  vyzdvihnuté splnené i nesplnené úlohy, olympiády, súťaže,  maturitné skúšky, aktivity, SOČ, hodnotenie žiakov, práce, ako i podmienok za  akých pracujeme. Ku  každej správe  sa  vyjadril i p. riaditeľ, kde  ocenil prácu vedúcich PK, ako i jednotlivých členov, najmä prácu </w:t>
      </w:r>
      <w:r>
        <w:rPr>
          <w:sz w:val="24"/>
          <w:szCs w:val="24"/>
        </w:rPr>
        <w:t>PK  biológie, chémie a geografie</w:t>
      </w:r>
      <w:r w:rsidRPr="00B259A8">
        <w:rPr>
          <w:sz w:val="24"/>
          <w:szCs w:val="24"/>
        </w:rPr>
        <w:t xml:space="preserve">. Zároveň poukázal na nedostatky, ktoré treba  odstrániť. Koordinátori prevencii majú vyhodnotiť a odovzdať správy do 3. 7. 2012. </w:t>
      </w:r>
      <w:r w:rsidRPr="00B259A8">
        <w:rPr>
          <w:sz w:val="24"/>
          <w:szCs w:val="24"/>
        </w:rPr>
        <w:br/>
        <w:t xml:space="preserve">      Ako posledná zhodnotila svoju činnosť  </w:t>
      </w:r>
      <w:r>
        <w:rPr>
          <w:sz w:val="24"/>
          <w:szCs w:val="24"/>
        </w:rPr>
        <w:t>výchovná poradkyňa Mgr. K.  Bla</w:t>
      </w:r>
      <w:r w:rsidRPr="00B259A8">
        <w:rPr>
          <w:sz w:val="24"/>
          <w:szCs w:val="24"/>
        </w:rPr>
        <w:t xml:space="preserve">hovská. Všetky  správy  o činnosti  sú priložené v prílohe. </w:t>
      </w:r>
    </w:p>
    <w:p w:rsidR="00A7449D" w:rsidRPr="00B259A8" w:rsidRDefault="00A7449D" w:rsidP="00882D38">
      <w:pPr>
        <w:rPr>
          <w:sz w:val="24"/>
          <w:szCs w:val="24"/>
        </w:rPr>
      </w:pPr>
      <w:r w:rsidRPr="00B259A8">
        <w:rPr>
          <w:b/>
          <w:bCs/>
          <w:sz w:val="24"/>
          <w:szCs w:val="24"/>
        </w:rPr>
        <w:t>K bodu 3</w:t>
      </w:r>
      <w:r>
        <w:rPr>
          <w:b/>
          <w:bCs/>
          <w:sz w:val="24"/>
          <w:szCs w:val="24"/>
        </w:rPr>
        <w:t xml:space="preserve">: </w:t>
      </w:r>
      <w:r w:rsidRPr="00B259A8">
        <w:rPr>
          <w:sz w:val="24"/>
          <w:szCs w:val="24"/>
        </w:rPr>
        <w:t xml:space="preserve">  Pán riaditeľ  hovoril o úväzkoch a nadčasoch na  budúci šk.  rok. Všetky úväzky  sú v pracovnej verzii a učitelia majú možnosť  sa  k nim vyjadriť a navrhnúť prípadné zmeny do 3. 7. 2012. </w:t>
      </w:r>
    </w:p>
    <w:p w:rsidR="00A7449D" w:rsidRPr="00B259A8" w:rsidRDefault="00A7449D" w:rsidP="00882D38">
      <w:pPr>
        <w:rPr>
          <w:sz w:val="24"/>
          <w:szCs w:val="24"/>
        </w:rPr>
      </w:pPr>
      <w:r w:rsidRPr="00B259A8">
        <w:rPr>
          <w:b/>
          <w:bCs/>
          <w:sz w:val="24"/>
          <w:szCs w:val="24"/>
        </w:rPr>
        <w:t>K bodu 4:</w:t>
      </w:r>
      <w:r w:rsidRPr="00B259A8">
        <w:rPr>
          <w:sz w:val="24"/>
          <w:szCs w:val="24"/>
        </w:rPr>
        <w:t xml:space="preserve">   Šk. rok  bol vyhodnotený ako náročný a úspešný. Pán riaditeľ  sa  všetkým poďakoval a poprial príjemnú dovolenku. </w:t>
      </w:r>
    </w:p>
    <w:p w:rsidR="00A7449D" w:rsidRDefault="00A7449D" w:rsidP="00882D38">
      <w:pPr>
        <w:rPr>
          <w:sz w:val="24"/>
          <w:szCs w:val="24"/>
        </w:rPr>
      </w:pPr>
    </w:p>
    <w:p w:rsidR="00A7449D" w:rsidRDefault="00A7449D" w:rsidP="00882D38">
      <w:pPr>
        <w:rPr>
          <w:sz w:val="24"/>
          <w:szCs w:val="24"/>
        </w:rPr>
      </w:pPr>
    </w:p>
    <w:p w:rsidR="00A7449D" w:rsidRDefault="00A7449D" w:rsidP="00882D38">
      <w:pPr>
        <w:rPr>
          <w:sz w:val="24"/>
          <w:szCs w:val="24"/>
        </w:rPr>
      </w:pPr>
    </w:p>
    <w:p w:rsidR="00A7449D" w:rsidRDefault="00A7449D" w:rsidP="00882D38">
      <w:pPr>
        <w:rPr>
          <w:sz w:val="24"/>
          <w:szCs w:val="24"/>
        </w:rPr>
      </w:pPr>
    </w:p>
    <w:p w:rsidR="00A7449D" w:rsidRDefault="00A7449D" w:rsidP="00882D38">
      <w:pPr>
        <w:rPr>
          <w:sz w:val="24"/>
          <w:szCs w:val="24"/>
        </w:rPr>
      </w:pPr>
      <w:r>
        <w:rPr>
          <w:sz w:val="24"/>
          <w:szCs w:val="24"/>
        </w:rPr>
        <w:t xml:space="preserve">   Uznesenie  :  1.  Pedagogická rada berie na  vedomie  správy  jednotlivých vedúcich PK, ako  </w:t>
      </w:r>
      <w:r>
        <w:rPr>
          <w:sz w:val="24"/>
          <w:szCs w:val="24"/>
        </w:rPr>
        <w:br/>
        <w:t xml:space="preserve">                                 i správu výchovnej poradkyni. </w:t>
      </w:r>
    </w:p>
    <w:p w:rsidR="00A7449D" w:rsidRDefault="00A7449D" w:rsidP="00882D3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2.  Ukladá všetkým učiteľom prekonzultovať úväzky a informovať vedenie </w:t>
      </w:r>
      <w:r>
        <w:rPr>
          <w:sz w:val="24"/>
          <w:szCs w:val="24"/>
        </w:rPr>
        <w:br/>
        <w:t xml:space="preserve">                                 školy do 3. júla 2012.</w:t>
      </w:r>
    </w:p>
    <w:p w:rsidR="00A7449D" w:rsidRDefault="00A7449D" w:rsidP="00882D3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Gymnázium Gelnica,  2. júla  2012 </w:t>
      </w:r>
    </w:p>
    <w:p w:rsidR="00A7449D" w:rsidRDefault="00A7449D" w:rsidP="00882D38">
      <w:pPr>
        <w:rPr>
          <w:sz w:val="24"/>
          <w:szCs w:val="24"/>
        </w:rPr>
      </w:pPr>
    </w:p>
    <w:p w:rsidR="00A7449D" w:rsidRPr="00B259A8" w:rsidRDefault="00A7449D" w:rsidP="00882D38">
      <w:pPr>
        <w:rPr>
          <w:sz w:val="24"/>
          <w:szCs w:val="24"/>
        </w:rPr>
      </w:pPr>
      <w:r>
        <w:rPr>
          <w:sz w:val="24"/>
          <w:szCs w:val="24"/>
        </w:rPr>
        <w:t xml:space="preserve">             Vyhotovil  :                                                                                         Overovateľ :  </w:t>
      </w:r>
    </w:p>
    <w:p w:rsidR="00A7449D" w:rsidRDefault="00A7449D" w:rsidP="00882D38">
      <w:pPr>
        <w:rPr>
          <w:sz w:val="28"/>
          <w:szCs w:val="28"/>
        </w:rPr>
      </w:pPr>
    </w:p>
    <w:p w:rsidR="00A7449D" w:rsidRDefault="00A7449D" w:rsidP="00882D38">
      <w:pPr>
        <w:rPr>
          <w:sz w:val="28"/>
          <w:szCs w:val="28"/>
        </w:rPr>
      </w:pPr>
    </w:p>
    <w:p w:rsidR="00A7449D" w:rsidRDefault="00A7449D" w:rsidP="00882D38">
      <w:pPr>
        <w:rPr>
          <w:sz w:val="28"/>
          <w:szCs w:val="28"/>
        </w:rPr>
      </w:pPr>
    </w:p>
    <w:p w:rsidR="00A7449D" w:rsidRPr="00882D38" w:rsidRDefault="00A7449D" w:rsidP="00882D38">
      <w:pPr>
        <w:rPr>
          <w:sz w:val="28"/>
          <w:szCs w:val="28"/>
        </w:rPr>
      </w:pPr>
    </w:p>
    <w:sectPr w:rsidR="00A7449D" w:rsidRPr="00882D38" w:rsidSect="00703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D38"/>
    <w:rsid w:val="000A7F27"/>
    <w:rsid w:val="00113C42"/>
    <w:rsid w:val="002F0F21"/>
    <w:rsid w:val="003119B9"/>
    <w:rsid w:val="00444F4E"/>
    <w:rsid w:val="007039C5"/>
    <w:rsid w:val="00823B0A"/>
    <w:rsid w:val="00882D38"/>
    <w:rsid w:val="00A146DB"/>
    <w:rsid w:val="00A7449D"/>
    <w:rsid w:val="00B259A8"/>
    <w:rsid w:val="00C60D0A"/>
    <w:rsid w:val="00C90848"/>
    <w:rsid w:val="00F254EE"/>
    <w:rsid w:val="00FB160E"/>
    <w:rsid w:val="00FD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9C5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2</Pages>
  <Words>344</Words>
  <Characters>1964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Zápisnica z hodnotiacej porady konanej dňa 2</dc:title>
  <dc:subject/>
  <dc:creator>radbu</dc:creator>
  <cp:keywords/>
  <dc:description/>
  <cp:lastModifiedBy>radbu</cp:lastModifiedBy>
  <cp:revision>2</cp:revision>
  <cp:lastPrinted>2012-07-03T09:08:00Z</cp:lastPrinted>
  <dcterms:created xsi:type="dcterms:W3CDTF">2012-07-03T09:14:00Z</dcterms:created>
  <dcterms:modified xsi:type="dcterms:W3CDTF">2012-07-03T09:14:00Z</dcterms:modified>
</cp:coreProperties>
</file>