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E3" w:rsidRPr="00287F46" w:rsidRDefault="000B1AE3">
      <w:pPr>
        <w:rPr>
          <w:rFonts w:ascii="Times New Roman" w:hAnsi="Times New Roman"/>
          <w:b/>
          <w:sz w:val="36"/>
          <w:szCs w:val="36"/>
          <w:u w:val="single"/>
        </w:rPr>
      </w:pPr>
      <w:r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442.5pt;margin-top:-3.75pt;width:72.75pt;height:57.75pt;z-index:251658240"/>
        </w:pict>
      </w:r>
      <w:r w:rsidRPr="00287F46">
        <w:rPr>
          <w:rFonts w:ascii="Times New Roman" w:hAnsi="Times New Roman"/>
          <w:b/>
          <w:sz w:val="36"/>
          <w:szCs w:val="36"/>
          <w:u w:val="single"/>
        </w:rPr>
        <w:t>Hlavné pôdne TYPY Zeme</w:t>
      </w:r>
    </w:p>
    <w:p w:rsidR="000B1AE3" w:rsidRPr="00C52D0B" w:rsidRDefault="000B1AE3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1AE3" w:rsidRDefault="000B1A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Všade na Zemi (od rovníka k pólom) sa vyskytujú rôzne pôdne typy</w:t>
      </w:r>
    </w:p>
    <w:p w:rsidR="000B1AE3" w:rsidRDefault="000B1AE3">
      <w:pPr>
        <w:rPr>
          <w:rFonts w:ascii="Times New Roman" w:hAnsi="Times New Roman"/>
          <w:sz w:val="24"/>
          <w:szCs w:val="24"/>
        </w:rPr>
      </w:pPr>
      <w:r w:rsidRPr="00C52D0B">
        <w:rPr>
          <w:rFonts w:ascii="Times New Roman" w:hAnsi="Times New Roman"/>
          <w:b/>
          <w:i/>
          <w:sz w:val="24"/>
          <w:szCs w:val="24"/>
        </w:rPr>
        <w:t>Príčinou</w:t>
      </w:r>
      <w:r>
        <w:rPr>
          <w:rFonts w:ascii="Times New Roman" w:hAnsi="Times New Roman"/>
          <w:sz w:val="24"/>
          <w:szCs w:val="24"/>
        </w:rPr>
        <w:t xml:space="preserve"> je ________________________</w:t>
      </w:r>
    </w:p>
    <w:p w:rsidR="000B1AE3" w:rsidRDefault="000B1AE3">
      <w:pPr>
        <w:rPr>
          <w:rFonts w:ascii="Times New Roman" w:hAnsi="Times New Roman"/>
          <w:sz w:val="24"/>
          <w:szCs w:val="24"/>
        </w:rPr>
      </w:pPr>
      <w:r w:rsidRPr="00C52D0B">
        <w:rPr>
          <w:rFonts w:ascii="Times New Roman" w:hAnsi="Times New Roman"/>
          <w:b/>
          <w:sz w:val="24"/>
          <w:szCs w:val="24"/>
          <w:u w:val="dotted"/>
        </w:rPr>
        <w:t>Pôdne typy</w:t>
      </w:r>
      <w:r>
        <w:rPr>
          <w:rFonts w:ascii="Times New Roman" w:hAnsi="Times New Roman"/>
          <w:sz w:val="24"/>
          <w:szCs w:val="24"/>
        </w:rPr>
        <w:t xml:space="preserve"> (smerom od rovníka k pólom):</w:t>
      </w:r>
    </w:p>
    <w:p w:rsidR="000B1AE3" w:rsidRDefault="000B1AE3" w:rsidP="00793D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52D0B">
        <w:rPr>
          <w:rFonts w:ascii="Times New Roman" w:hAnsi="Times New Roman"/>
          <w:b/>
          <w:i/>
          <w:sz w:val="24"/>
          <w:szCs w:val="24"/>
        </w:rPr>
        <w:t>Červeno – žlté pôdy: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______________________________________________________________</w:t>
      </w:r>
    </w:p>
    <w:p w:rsidR="000B1AE3" w:rsidRDefault="000B1AE3" w:rsidP="00793DC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</w:t>
      </w:r>
    </w:p>
    <w:p w:rsidR="000B1AE3" w:rsidRDefault="000B1AE3" w:rsidP="00793DC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</w:t>
      </w:r>
    </w:p>
    <w:p w:rsidR="000B1AE3" w:rsidRDefault="000B1AE3" w:rsidP="00793D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52D0B">
        <w:rPr>
          <w:rFonts w:ascii="Times New Roman" w:hAnsi="Times New Roman"/>
          <w:b/>
          <w:i/>
          <w:sz w:val="24"/>
          <w:szCs w:val="24"/>
        </w:rPr>
        <w:t>Červené pôdy saván: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______________________________________________________________</w:t>
      </w:r>
    </w:p>
    <w:p w:rsidR="000B1AE3" w:rsidRDefault="000B1AE3" w:rsidP="00793DC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-dajú sa obrábať, sú úrodné</w:t>
      </w:r>
    </w:p>
    <w:p w:rsidR="000B1AE3" w:rsidRDefault="000B1AE3" w:rsidP="00793DC2">
      <w:pPr>
        <w:rPr>
          <w:rFonts w:ascii="Times New Roman" w:hAnsi="Times New Roman"/>
          <w:sz w:val="24"/>
          <w:szCs w:val="24"/>
        </w:rPr>
      </w:pPr>
      <w:r w:rsidRPr="00C52D0B">
        <w:rPr>
          <w:rFonts w:ascii="Times New Roman" w:hAnsi="Times New Roman"/>
          <w:b/>
          <w:i/>
          <w:sz w:val="24"/>
          <w:szCs w:val="24"/>
        </w:rPr>
        <w:t xml:space="preserve">      3.  púšťové pôdy</w:t>
      </w:r>
      <w:r>
        <w:rPr>
          <w:rFonts w:ascii="Times New Roman" w:hAnsi="Times New Roman"/>
          <w:sz w:val="24"/>
          <w:szCs w:val="24"/>
        </w:rPr>
        <w:t>: ___________________________________________________________________</w:t>
      </w:r>
    </w:p>
    <w:p w:rsidR="000B1AE3" w:rsidRDefault="000B1AE3" w:rsidP="00793DC2">
      <w:pPr>
        <w:rPr>
          <w:rFonts w:ascii="Times New Roman" w:hAnsi="Times New Roman"/>
          <w:sz w:val="24"/>
          <w:szCs w:val="24"/>
        </w:rPr>
      </w:pPr>
    </w:p>
    <w:p w:rsidR="000B1AE3" w:rsidRDefault="000B1AE3" w:rsidP="00793DC2">
      <w:pPr>
        <w:rPr>
          <w:rFonts w:ascii="Times New Roman" w:hAnsi="Times New Roman"/>
          <w:sz w:val="24"/>
          <w:szCs w:val="24"/>
        </w:rPr>
      </w:pPr>
      <w:r w:rsidRPr="00C52D0B">
        <w:rPr>
          <w:rFonts w:ascii="Times New Roman" w:hAnsi="Times New Roman"/>
          <w:b/>
          <w:i/>
          <w:sz w:val="24"/>
          <w:szCs w:val="24"/>
        </w:rPr>
        <w:t xml:space="preserve">      4. žltozeme a červenozeme</w:t>
      </w:r>
      <w:r>
        <w:rPr>
          <w:rFonts w:ascii="Times New Roman" w:hAnsi="Times New Roman"/>
          <w:sz w:val="24"/>
          <w:szCs w:val="24"/>
        </w:rPr>
        <w:t xml:space="preserve"> – výskyt: vo vlhkých subtropických oblastiach (napr. v USA na Floride,    </w:t>
      </w:r>
    </w:p>
    <w:p w:rsidR="000B1AE3" w:rsidRDefault="000B1AE3" w:rsidP="00793DC2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Austrália, Čína ...), pôdny typ vzniká vďaka procesu feritizácie (= chemické zvetrávanie, pôda sa </w:t>
      </w:r>
    </w:p>
    <w:p w:rsidR="000B1AE3" w:rsidRDefault="000B1AE3" w:rsidP="00793DC2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obohacuje o železo)  </w:t>
      </w:r>
    </w:p>
    <w:p w:rsidR="000B1AE3" w:rsidRDefault="000B1AE3" w:rsidP="00F94E18">
      <w:pPr>
        <w:rPr>
          <w:rFonts w:ascii="Times New Roman" w:hAnsi="Times New Roman"/>
          <w:sz w:val="24"/>
          <w:szCs w:val="24"/>
        </w:rPr>
      </w:pPr>
      <w:r w:rsidRPr="00C52D0B">
        <w:rPr>
          <w:rFonts w:ascii="Times New Roman" w:hAnsi="Times New Roman"/>
          <w:b/>
          <w:i/>
          <w:sz w:val="24"/>
          <w:szCs w:val="24"/>
        </w:rPr>
        <w:t xml:space="preserve">      5. gaštanové pôdy a černozeme</w:t>
      </w:r>
      <w:r>
        <w:rPr>
          <w:rFonts w:ascii="Times New Roman" w:hAnsi="Times New Roman"/>
          <w:sz w:val="24"/>
          <w:szCs w:val="24"/>
        </w:rPr>
        <w:t xml:space="preserve"> – výskyt _________________________________________________</w:t>
      </w:r>
    </w:p>
    <w:p w:rsidR="000B1AE3" w:rsidRDefault="000B1AE3" w:rsidP="00F94E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Černozem: _______________________________________________________________________</w:t>
      </w:r>
    </w:p>
    <w:p w:rsidR="000B1AE3" w:rsidRDefault="000B1AE3" w:rsidP="00F94E1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</w:t>
      </w:r>
    </w:p>
    <w:p w:rsidR="000B1AE3" w:rsidRDefault="000B1AE3" w:rsidP="00F94E18">
      <w:pPr>
        <w:rPr>
          <w:rFonts w:ascii="Times New Roman" w:hAnsi="Times New Roman"/>
          <w:sz w:val="24"/>
          <w:szCs w:val="24"/>
        </w:rPr>
      </w:pPr>
      <w:r w:rsidRPr="00C52D0B">
        <w:rPr>
          <w:rFonts w:ascii="Times New Roman" w:hAnsi="Times New Roman"/>
          <w:b/>
          <w:i/>
          <w:sz w:val="24"/>
          <w:szCs w:val="24"/>
        </w:rPr>
        <w:t xml:space="preserve">      6. podzolová pôda</w:t>
      </w:r>
      <w:r>
        <w:rPr>
          <w:rFonts w:ascii="Times New Roman" w:hAnsi="Times New Roman"/>
          <w:sz w:val="24"/>
          <w:szCs w:val="24"/>
        </w:rPr>
        <w:t xml:space="preserve">- výskyt: _______________________________________. Vzniká procesom </w:t>
      </w:r>
    </w:p>
    <w:p w:rsidR="000B1AE3" w:rsidRDefault="000B1AE3" w:rsidP="00F94E18">
      <w:pPr>
        <w:ind w:firstLine="708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27" style="position:absolute;left:0;text-align:left;margin-left:120.75pt;margin-top:23.25pt;width:69pt;height:108.75pt;z-index:251657216"/>
        </w:pict>
      </w:r>
      <w:r>
        <w:rPr>
          <w:rFonts w:ascii="Times New Roman" w:hAnsi="Times New Roman"/>
          <w:sz w:val="24"/>
          <w:szCs w:val="24"/>
        </w:rPr>
        <w:t xml:space="preserve">podzolizácie (= _________________________________________________________________) </w:t>
      </w:r>
    </w:p>
    <w:p w:rsidR="000B1AE3" w:rsidRDefault="000B1AE3" w:rsidP="00F94E1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Pôdny profil:</w:t>
      </w:r>
    </w:p>
    <w:p w:rsidR="000B1AE3" w:rsidRDefault="000B1AE3" w:rsidP="00F94E18">
      <w:pPr>
        <w:ind w:firstLine="708"/>
        <w:rPr>
          <w:rFonts w:ascii="Times New Roman" w:hAnsi="Times New Roman"/>
          <w:sz w:val="24"/>
          <w:szCs w:val="24"/>
        </w:rPr>
      </w:pPr>
    </w:p>
    <w:p w:rsidR="000B1AE3" w:rsidRDefault="000B1AE3" w:rsidP="00F94E18">
      <w:pPr>
        <w:ind w:firstLine="708"/>
        <w:rPr>
          <w:rFonts w:ascii="Times New Roman" w:hAnsi="Times New Roman"/>
          <w:sz w:val="24"/>
          <w:szCs w:val="24"/>
        </w:rPr>
      </w:pPr>
    </w:p>
    <w:p w:rsidR="000B1AE3" w:rsidRPr="00793DC2" w:rsidRDefault="000B1AE3" w:rsidP="00F94E18">
      <w:pPr>
        <w:rPr>
          <w:rFonts w:ascii="Times New Roman" w:hAnsi="Times New Roman"/>
          <w:sz w:val="24"/>
          <w:szCs w:val="24"/>
        </w:rPr>
      </w:pPr>
    </w:p>
    <w:p w:rsidR="000B1AE3" w:rsidRDefault="000B1A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B1AE3" w:rsidRDefault="000B1AE3">
      <w:pPr>
        <w:rPr>
          <w:rFonts w:ascii="Times New Roman" w:hAnsi="Times New Roman"/>
          <w:sz w:val="24"/>
          <w:szCs w:val="24"/>
        </w:rPr>
      </w:pPr>
      <w:r w:rsidRPr="00C52D0B">
        <w:rPr>
          <w:rFonts w:ascii="Times New Roman" w:hAnsi="Times New Roman"/>
          <w:b/>
          <w:i/>
          <w:sz w:val="24"/>
          <w:szCs w:val="24"/>
        </w:rPr>
        <w:t xml:space="preserve">        7. Tundrová pôda</w:t>
      </w:r>
      <w:r>
        <w:rPr>
          <w:rFonts w:ascii="Times New Roman" w:hAnsi="Times New Roman"/>
          <w:sz w:val="24"/>
          <w:szCs w:val="24"/>
        </w:rPr>
        <w:t xml:space="preserve"> - _________________________________________________________________</w:t>
      </w:r>
    </w:p>
    <w:p w:rsidR="000B1AE3" w:rsidRDefault="000B1AE3" w:rsidP="00F75801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0B1AE3" w:rsidRPr="00FD5469" w:rsidRDefault="000B1A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0B1AE3" w:rsidRPr="00FD5469" w:rsidSect="00287F4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CEB"/>
    <w:multiLevelType w:val="hybridMultilevel"/>
    <w:tmpl w:val="E8384A2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5469"/>
    <w:rsid w:val="000B1AE3"/>
    <w:rsid w:val="00287F46"/>
    <w:rsid w:val="00793DC2"/>
    <w:rsid w:val="0079447B"/>
    <w:rsid w:val="00C52D0B"/>
    <w:rsid w:val="00EA0AFF"/>
    <w:rsid w:val="00F72392"/>
    <w:rsid w:val="00F75801"/>
    <w:rsid w:val="00F7742A"/>
    <w:rsid w:val="00F94E18"/>
    <w:rsid w:val="00FD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9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93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213</Words>
  <Characters>1215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9</cp:revision>
  <cp:lastPrinted>2001-12-31T23:05:00Z</cp:lastPrinted>
  <dcterms:created xsi:type="dcterms:W3CDTF">2017-05-15T11:58:00Z</dcterms:created>
  <dcterms:modified xsi:type="dcterms:W3CDTF">2001-12-31T23:05:00Z</dcterms:modified>
</cp:coreProperties>
</file>