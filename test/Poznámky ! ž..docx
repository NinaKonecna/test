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AB" w:rsidRPr="00C424F6" w:rsidRDefault="005A72AB" w:rsidP="00C424F6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424F6">
        <w:rPr>
          <w:rFonts w:ascii="Times New Roman" w:hAnsi="Times New Roman"/>
          <w:b/>
          <w:sz w:val="28"/>
          <w:szCs w:val="28"/>
          <w:u w:val="single"/>
        </w:rPr>
        <w:t>Kmeň: ČLÁNKONOŽCE ( ___________________)</w:t>
      </w:r>
    </w:p>
    <w:p w:rsidR="005A72AB" w:rsidRDefault="005A72AB">
      <w:pPr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Telo: _______________________________________, zložené z týchto častí: _______________________________</w:t>
      </w:r>
    </w:p>
    <w:p w:rsidR="005A72AB" w:rsidRDefault="005A72A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Hlava: ______________________________________________________________</w:t>
      </w:r>
    </w:p>
    <w:p w:rsidR="005A72AB" w:rsidRDefault="005A72A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Hruď: ______________________________________________________________</w:t>
      </w:r>
    </w:p>
    <w:p w:rsidR="005A72AB" w:rsidRDefault="005A72A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Bruško: _____________________________________________________________</w:t>
      </w:r>
    </w:p>
    <w:p w:rsidR="005A72AB" w:rsidRDefault="005A72AB">
      <w:pPr>
        <w:rPr>
          <w:rFonts w:ascii="Times New Roman" w:hAnsi="Times New Roman"/>
        </w:rPr>
      </w:pPr>
    </w:p>
    <w:p w:rsidR="005A72AB" w:rsidRDefault="005A72AB" w:rsidP="00C424F6">
      <w:pPr>
        <w:rPr>
          <w:rFonts w:ascii="Times New Roman" w:hAnsi="Times New Roman"/>
          <w:bCs/>
        </w:rPr>
      </w:pPr>
      <w:r w:rsidRPr="00C424F6">
        <w:rPr>
          <w:rFonts w:ascii="Times New Roman" w:hAnsi="Times New Roman"/>
          <w:b/>
          <w:bCs/>
          <w:u w:val="single"/>
        </w:rPr>
        <w:t>Opora tela</w:t>
      </w:r>
      <w:r w:rsidRPr="00C424F6">
        <w:rPr>
          <w:rFonts w:ascii="Times New Roman" w:hAnsi="Times New Roman"/>
          <w:b/>
          <w:bCs/>
        </w:rPr>
        <w:t xml:space="preserve">: </w:t>
      </w:r>
      <w:r w:rsidRPr="00C424F6">
        <w:rPr>
          <w:rFonts w:ascii="Times New Roman" w:hAnsi="Times New Roman"/>
          <w:bCs/>
        </w:rPr>
        <w:t xml:space="preserve">vonk. kostra (______________________________) – zvlieka sa </w:t>
      </w:r>
    </w:p>
    <w:p w:rsidR="005A72AB" w:rsidRDefault="005A72AB" w:rsidP="00C424F6">
      <w:pPr>
        <w:rPr>
          <w:rFonts w:ascii="Times New Roman" w:hAnsi="Times New Roman"/>
          <w:bCs/>
        </w:rPr>
      </w:pPr>
      <w:r w:rsidRPr="00C424F6">
        <w:rPr>
          <w:rFonts w:ascii="Times New Roman" w:hAnsi="Times New Roman"/>
          <w:b/>
          <w:bCs/>
          <w:u w:val="single"/>
        </w:rPr>
        <w:t>Pohyb</w:t>
      </w:r>
      <w:r w:rsidRPr="00C424F6">
        <w:rPr>
          <w:rFonts w:ascii="Times New Roman" w:hAnsi="Times New Roman"/>
          <w:b/>
          <w:bCs/>
        </w:rPr>
        <w:t xml:space="preserve">: </w:t>
      </w:r>
      <w:r w:rsidRPr="00C424F6">
        <w:rPr>
          <w:rFonts w:ascii="Times New Roman" w:hAnsi="Times New Roman"/>
          <w:bCs/>
        </w:rPr>
        <w:t>zabezpečujú priečne pruhované svaly</w:t>
      </w:r>
    </w:p>
    <w:p w:rsidR="005A72AB" w:rsidRDefault="005A72AB" w:rsidP="00C13DF1">
      <w:pPr>
        <w:rPr>
          <w:rFonts w:ascii="Times New Roman" w:hAnsi="Times New Roman"/>
          <w:bCs/>
        </w:rPr>
      </w:pPr>
      <w:r w:rsidRPr="00C13DF1">
        <w:rPr>
          <w:rFonts w:ascii="Times New Roman" w:hAnsi="Times New Roman"/>
          <w:b/>
          <w:bCs/>
          <w:u w:val="single"/>
        </w:rPr>
        <w:t xml:space="preserve">T.S.: </w:t>
      </w:r>
      <w:r w:rsidRPr="00C13DF1">
        <w:rPr>
          <w:rFonts w:ascii="Times New Roman" w:hAnsi="Times New Roman"/>
          <w:bCs/>
        </w:rPr>
        <w:t>majú tráviacu rúru (ústna dutina, hltan, žalúdok, črevo, análny o.)</w:t>
      </w:r>
    </w:p>
    <w:p w:rsidR="005A72AB" w:rsidRDefault="005A72AB" w:rsidP="00C13DF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C.S: ________________________________________________________________</w:t>
      </w:r>
    </w:p>
    <w:p w:rsidR="005A72AB" w:rsidRDefault="005A72AB" w:rsidP="00C13DF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D.S: _______________________________________________________________________________________</w:t>
      </w:r>
    </w:p>
    <w:p w:rsidR="005A72AB" w:rsidRDefault="005A72AB" w:rsidP="00C13DF1">
      <w:pPr>
        <w:rPr>
          <w:rFonts w:ascii="Times New Roman" w:hAnsi="Times New Roman"/>
          <w:bCs/>
        </w:rPr>
      </w:pPr>
    </w:p>
    <w:p w:rsidR="005A72AB" w:rsidRPr="00C13DF1" w:rsidRDefault="005A72AB" w:rsidP="00C13DF1">
      <w:pPr>
        <w:rPr>
          <w:rFonts w:ascii="Times New Roman" w:hAnsi="Times New Roman"/>
          <w:b/>
          <w:bCs/>
        </w:rPr>
      </w:pPr>
      <w:r w:rsidRPr="00C13DF1">
        <w:rPr>
          <w:rFonts w:ascii="Times New Roman" w:hAnsi="Times New Roman"/>
          <w:b/>
          <w:bCs/>
          <w:u w:val="single"/>
        </w:rPr>
        <w:t xml:space="preserve">V.S.: </w:t>
      </w:r>
      <w:r w:rsidRPr="00C13DF1">
        <w:rPr>
          <w:rFonts w:ascii="Times New Roman" w:hAnsi="Times New Roman"/>
          <w:bCs/>
        </w:rPr>
        <w:t>metanefrídie / Malpighiho žľazy</w:t>
      </w:r>
    </w:p>
    <w:p w:rsidR="005A72AB" w:rsidRPr="00756F60" w:rsidRDefault="005A72AB" w:rsidP="00756F60">
      <w:pPr>
        <w:rPr>
          <w:rFonts w:ascii="Times New Roman" w:hAnsi="Times New Roman"/>
        </w:rPr>
      </w:pPr>
      <w:r w:rsidRPr="00756F60">
        <w:rPr>
          <w:rFonts w:ascii="Times New Roman" w:hAnsi="Times New Roman"/>
          <w:b/>
          <w:u w:val="single"/>
        </w:rPr>
        <w:t>N.S</w:t>
      </w:r>
      <w:r w:rsidRPr="00756F60">
        <w:rPr>
          <w:rFonts w:ascii="Times New Roman" w:hAnsi="Times New Roman"/>
        </w:rPr>
        <w:t>. – rebríčková (umožňuje inštinktívne správanie)</w:t>
      </w:r>
    </w:p>
    <w:p w:rsidR="005A72AB" w:rsidRDefault="005A72AB" w:rsidP="00C13DF1">
      <w:pPr>
        <w:rPr>
          <w:rFonts w:ascii="Times New Roman" w:hAnsi="Times New Roman"/>
        </w:rPr>
      </w:pPr>
      <w:r w:rsidRPr="00756F60">
        <w:rPr>
          <w:rFonts w:ascii="Times New Roman" w:hAnsi="Times New Roman"/>
          <w:b/>
          <w:u w:val="single"/>
        </w:rPr>
        <w:t>R.S.:</w:t>
      </w:r>
      <w:r>
        <w:rPr>
          <w:rFonts w:ascii="Times New Roman" w:hAnsi="Times New Roman"/>
        </w:rPr>
        <w:t xml:space="preserve"> ______________________________________________________________________________________</w:t>
      </w:r>
    </w:p>
    <w:p w:rsidR="005A72AB" w:rsidRDefault="005A72AB" w:rsidP="00C13DF1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</w:t>
      </w:r>
    </w:p>
    <w:p w:rsidR="005A72AB" w:rsidRDefault="005A72AB" w:rsidP="00C13DF1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</w:t>
      </w:r>
    </w:p>
    <w:p w:rsidR="005A72AB" w:rsidRPr="00C13DF1" w:rsidRDefault="005A72AB" w:rsidP="00C13DF1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</w:t>
      </w:r>
    </w:p>
    <w:p w:rsidR="005A72AB" w:rsidRPr="00C424F6" w:rsidRDefault="005A72AB" w:rsidP="00C424F6">
      <w:pPr>
        <w:rPr>
          <w:rFonts w:ascii="Times New Roman" w:hAnsi="Times New Roman"/>
        </w:rPr>
      </w:pPr>
    </w:p>
    <w:p w:rsidR="005A72AB" w:rsidRDefault="005A72AB">
      <w:pPr>
        <w:rPr>
          <w:rFonts w:ascii="Times New Roman" w:hAnsi="Times New Roman"/>
        </w:rPr>
      </w:pPr>
      <w:r w:rsidRPr="00C851AE">
        <w:rPr>
          <w:rFonts w:ascii="Times New Roman" w:hAnsi="Times New Roman"/>
          <w:b/>
          <w:u w:val="single"/>
        </w:rPr>
        <w:t>Zmyslová s.</w:t>
      </w:r>
      <w:r>
        <w:rPr>
          <w:rFonts w:ascii="Times New Roman" w:hAnsi="Times New Roman"/>
        </w:rPr>
        <w:t xml:space="preserve"> – dobre vyvinuté zmysly. Oko – zložené (z viacerých malých očiek)</w:t>
      </w:r>
    </w:p>
    <w:p w:rsidR="005A72AB" w:rsidRDefault="005A72A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-dobre vyvinutý inštinkt</w:t>
      </w:r>
    </w:p>
    <w:p w:rsidR="005A72AB" w:rsidRDefault="005A72AB">
      <w:pPr>
        <w:rPr>
          <w:rFonts w:ascii="Times New Roman" w:hAnsi="Times New Roman"/>
        </w:rPr>
      </w:pPr>
      <w:r w:rsidRPr="00C851AE">
        <w:rPr>
          <w:rFonts w:ascii="Times New Roman" w:hAnsi="Times New Roman"/>
          <w:b/>
        </w:rPr>
        <w:t>Mimikry</w:t>
      </w:r>
      <w:r>
        <w:rPr>
          <w:rFonts w:ascii="Times New Roman" w:hAnsi="Times New Roman"/>
        </w:rPr>
        <w:t xml:space="preserve"> - ___________________________________________________________________________________</w:t>
      </w:r>
    </w:p>
    <w:p w:rsidR="005A72AB" w:rsidRDefault="005A72AB">
      <w:pPr>
        <w:rPr>
          <w:rFonts w:ascii="Times New Roman" w:hAnsi="Times New Roman"/>
        </w:rPr>
      </w:pPr>
      <w:r w:rsidRPr="00C851AE">
        <w:rPr>
          <w:rFonts w:ascii="Times New Roman" w:hAnsi="Times New Roman"/>
          <w:b/>
        </w:rPr>
        <w:t>Systém:</w:t>
      </w:r>
      <w:r>
        <w:rPr>
          <w:rFonts w:ascii="Times New Roman" w:hAnsi="Times New Roman"/>
        </w:rPr>
        <w:t xml:space="preserve"> </w:t>
      </w:r>
    </w:p>
    <w:p w:rsidR="005A72AB" w:rsidRDefault="005A72AB">
      <w:pPr>
        <w:rPr>
          <w:rFonts w:ascii="Times New Roman" w:hAnsi="Times New Roman"/>
        </w:rPr>
      </w:pPr>
    </w:p>
    <w:p w:rsidR="005A72AB" w:rsidRDefault="005A72AB">
      <w:pPr>
        <w:rPr>
          <w:rFonts w:ascii="Times New Roman" w:hAnsi="Times New Roman"/>
        </w:rPr>
      </w:pPr>
    </w:p>
    <w:p w:rsidR="005A72AB" w:rsidRDefault="005A72AB">
      <w:pPr>
        <w:rPr>
          <w:rFonts w:ascii="Times New Roman" w:hAnsi="Times New Roman"/>
        </w:rPr>
      </w:pPr>
    </w:p>
    <w:p w:rsidR="005A72AB" w:rsidRDefault="005A72AB">
      <w:pPr>
        <w:rPr>
          <w:rFonts w:ascii="Times New Roman" w:hAnsi="Times New Roman"/>
        </w:rPr>
      </w:pPr>
    </w:p>
    <w:p w:rsidR="005A72AB" w:rsidRDefault="005A72AB">
      <w:pPr>
        <w:rPr>
          <w:rFonts w:ascii="Times New Roman" w:hAnsi="Times New Roman"/>
        </w:rPr>
      </w:pPr>
    </w:p>
    <w:p w:rsidR="005A72AB" w:rsidRDefault="005A72AB">
      <w:pPr>
        <w:rPr>
          <w:rFonts w:ascii="Times New Roman" w:hAnsi="Times New Roman"/>
        </w:rPr>
      </w:pPr>
    </w:p>
    <w:p w:rsidR="005A72AB" w:rsidRDefault="005A72AB">
      <w:pPr>
        <w:rPr>
          <w:rFonts w:ascii="Times New Roman" w:hAnsi="Times New Roman"/>
        </w:rPr>
      </w:pPr>
    </w:p>
    <w:p w:rsidR="005A72AB" w:rsidRDefault="005A72AB">
      <w:pPr>
        <w:rPr>
          <w:rFonts w:ascii="Times New Roman" w:hAnsi="Times New Roman"/>
        </w:rPr>
      </w:pPr>
    </w:p>
    <w:p w:rsidR="005A72AB" w:rsidRPr="00C851AE" w:rsidRDefault="005A72AB" w:rsidP="00C85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</w:rPr>
      </w:pPr>
      <w:r w:rsidRPr="00C851AE">
        <w:rPr>
          <w:rFonts w:ascii="Times New Roman" w:hAnsi="Times New Roman"/>
          <w:b/>
        </w:rPr>
        <w:t>PODKMEŇ</w:t>
      </w:r>
      <w:r>
        <w:rPr>
          <w:rFonts w:ascii="Times New Roman" w:hAnsi="Times New Roman"/>
        </w:rPr>
        <w:t xml:space="preserve">: </w:t>
      </w:r>
      <w:r w:rsidRPr="00C851AE">
        <w:rPr>
          <w:rFonts w:ascii="Times New Roman" w:hAnsi="Times New Roman"/>
          <w:b/>
          <w:i/>
        </w:rPr>
        <w:t>Kôrovce (Crustacea)</w:t>
      </w:r>
    </w:p>
    <w:p w:rsidR="005A72AB" w:rsidRDefault="005A72AB" w:rsidP="004822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</w:t>
      </w:r>
    </w:p>
    <w:p w:rsidR="005A72AB" w:rsidRDefault="005A72AB" w:rsidP="004822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Rozdeľujeme ich na: 1.________________ - 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(napr.žiabronôžky, veslonôžky ...)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2.______________ - 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(rakovce)</w:t>
      </w:r>
    </w:p>
    <w:p w:rsidR="005A72AB" w:rsidRDefault="005A72AB" w:rsidP="004822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Telo pokryté _____________ (z chitínu  a vápenatých soli)</w:t>
      </w:r>
    </w:p>
    <w:p w:rsidR="005A72AB" w:rsidRDefault="005A72AB" w:rsidP="004822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851AE">
        <w:rPr>
          <w:rFonts w:ascii="Times New Roman" w:hAnsi="Times New Roman"/>
          <w:i/>
          <w:u w:val="single"/>
        </w:rPr>
        <w:t>Stavba tela</w:t>
      </w:r>
      <w:r>
        <w:rPr>
          <w:rFonts w:ascii="Times New Roman" w:hAnsi="Times New Roman"/>
        </w:rPr>
        <w:t>: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  <w:t>1.hlava - ______________________, _____________________, 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  <w:t>2.hruď – časť končatín premenená na priústne nožičky (na prijímanie potravy), ostatné na pohyb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  <w:t>3.bruško – končatiny na pohyb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D.S. ____________ alebo 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V.S. - 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R.S. – gonochoristy s priamym vývojom (raky) a nepriamym (ostatné)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Systém: triedy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I.žiabronôžky ________________________, II. Lupeňonôžky ________________________,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III. Veslonôžky _________________________, IV.Kaprovce 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V.Rakovce ___________________________________________________________________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</w:p>
    <w:p w:rsidR="005A72AB" w:rsidRPr="00C851AE" w:rsidRDefault="005A72AB" w:rsidP="00C851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/>
          <w:b/>
        </w:rPr>
      </w:pPr>
      <w:r w:rsidRPr="00C851AE">
        <w:rPr>
          <w:rFonts w:ascii="Times New Roman" w:hAnsi="Times New Roman"/>
          <w:b/>
        </w:rPr>
        <w:t xml:space="preserve">PODKMEŇ: </w:t>
      </w:r>
      <w:r w:rsidRPr="00C851AE">
        <w:rPr>
          <w:rFonts w:ascii="Times New Roman" w:hAnsi="Times New Roman"/>
          <w:b/>
          <w:i/>
        </w:rPr>
        <w:t>Vzdušnicovce (Tracheata)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-väčšinou 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-D.S. 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-V.S. 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 w:rsidRPr="00C851AE">
        <w:rPr>
          <w:rFonts w:ascii="Times New Roman" w:hAnsi="Times New Roman"/>
          <w:b/>
          <w:i/>
        </w:rPr>
        <w:t>SYSTÉM</w:t>
      </w:r>
      <w:r>
        <w:rPr>
          <w:rFonts w:ascii="Times New Roman" w:hAnsi="Times New Roman"/>
        </w:rPr>
        <w:t>: Triedy: ____________________________________________________________________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  <w:b/>
          <w:u w:val="wave"/>
        </w:rPr>
      </w:pPr>
    </w:p>
    <w:p w:rsidR="005A72AB" w:rsidRPr="00C851AE" w:rsidRDefault="005A72AB" w:rsidP="0048222A">
      <w:pPr>
        <w:pStyle w:val="ListParagraph"/>
        <w:ind w:left="1065"/>
        <w:rPr>
          <w:rFonts w:ascii="Times New Roman" w:hAnsi="Times New Roman"/>
          <w:b/>
          <w:u w:val="wave"/>
        </w:rPr>
      </w:pPr>
      <w:r w:rsidRPr="00C851AE">
        <w:rPr>
          <w:rFonts w:ascii="Times New Roman" w:hAnsi="Times New Roman"/>
          <w:b/>
          <w:u w:val="wave"/>
        </w:rPr>
        <w:t>Trieda: HMYZ (Insecta)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-Telo: Hlava – na nej 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  <w:t>Hruď – nesie 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  <w:t>Bruško – môže niesť zvyšky končatín, napr. žihadlo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-R.S. – gonochoristy s nepriamym vývinom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 w:rsidRPr="00C851AE">
        <w:rPr>
          <w:rFonts w:ascii="Times New Roman" w:hAnsi="Times New Roman"/>
          <w:i/>
          <w:u w:val="wave"/>
        </w:rPr>
        <w:t>Systém</w:t>
      </w:r>
      <w:r>
        <w:rPr>
          <w:rFonts w:ascii="Times New Roman" w:hAnsi="Times New Roman"/>
        </w:rPr>
        <w:t>: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  <w:t>a.)podtrieda: Bezkrídlovce – napr. švehla obyčajná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  <w:t>b.)podtrieda: Krídlovce: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-s nedokonalou premenou: 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-s dokonalou premenou: ______________________________________________________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__________________________________________________________________________</w:t>
      </w:r>
    </w:p>
    <w:p w:rsidR="005A72AB" w:rsidRDefault="005A72AB" w:rsidP="00871590">
      <w:pPr>
        <w:pStyle w:val="NoSpacing"/>
      </w:pPr>
      <w:r>
        <w:tab/>
      </w:r>
      <w:r>
        <w:tab/>
        <w:t>__________________________________________________________________________</w:t>
      </w:r>
    </w:p>
    <w:p w:rsidR="005A72AB" w:rsidRDefault="005A72AB" w:rsidP="0048222A">
      <w:pPr>
        <w:pStyle w:val="ListParagraph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___________________________________________________________________________</w:t>
      </w:r>
    </w:p>
    <w:sectPr w:rsidR="005A72AB" w:rsidSect="001500CD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2366F"/>
    <w:multiLevelType w:val="hybridMultilevel"/>
    <w:tmpl w:val="F8428DF4"/>
    <w:lvl w:ilvl="0" w:tplc="906852B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0CD"/>
    <w:rsid w:val="000233A3"/>
    <w:rsid w:val="001500CD"/>
    <w:rsid w:val="003300F3"/>
    <w:rsid w:val="0048222A"/>
    <w:rsid w:val="005A72AB"/>
    <w:rsid w:val="006A2891"/>
    <w:rsid w:val="00756F60"/>
    <w:rsid w:val="00871590"/>
    <w:rsid w:val="008B067E"/>
    <w:rsid w:val="008F534F"/>
    <w:rsid w:val="00A568E7"/>
    <w:rsid w:val="00C13DF1"/>
    <w:rsid w:val="00C424F6"/>
    <w:rsid w:val="00C851AE"/>
    <w:rsid w:val="00D3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7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8222A"/>
    <w:pPr>
      <w:ind w:left="720"/>
      <w:contextualSpacing/>
    </w:pPr>
  </w:style>
  <w:style w:type="paragraph" w:styleId="NoSpacing">
    <w:name w:val="No Spacing"/>
    <w:uiPriority w:val="99"/>
    <w:qFormat/>
    <w:rsid w:val="00871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1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79</TotalTime>
  <Pages>2</Pages>
  <Words>519</Words>
  <Characters>2960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11</cp:revision>
  <cp:lastPrinted>2001-12-31T23:55:00Z</cp:lastPrinted>
  <dcterms:created xsi:type="dcterms:W3CDTF">2021-03-21T09:35:00Z</dcterms:created>
  <dcterms:modified xsi:type="dcterms:W3CDTF">2002-01-01T00:02:00Z</dcterms:modified>
</cp:coreProperties>
</file>