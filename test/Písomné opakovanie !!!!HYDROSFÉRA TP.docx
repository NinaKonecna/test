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AB" w:rsidRPr="00D81AF7" w:rsidRDefault="00A07AAB">
      <w:pPr>
        <w:rPr>
          <w:rFonts w:ascii="Times New Roman" w:hAnsi="Times New Roman"/>
          <w:b/>
          <w:sz w:val="32"/>
          <w:szCs w:val="32"/>
        </w:rPr>
      </w:pPr>
      <w:r w:rsidRPr="00D81AF7">
        <w:rPr>
          <w:rFonts w:ascii="Times New Roman" w:hAnsi="Times New Roman"/>
          <w:b/>
          <w:sz w:val="32"/>
          <w:szCs w:val="32"/>
        </w:rPr>
        <w:t>Hydrosféra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A. skupina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FA0B81">
        <w:rPr>
          <w:rFonts w:ascii="Times New Roman" w:hAnsi="Times New Roman"/>
          <w:b/>
          <w:sz w:val="24"/>
          <w:szCs w:val="24"/>
        </w:rPr>
        <w:t>meno: ___________________</w:t>
      </w:r>
    </w:p>
    <w:p w:rsidR="00A07AAB" w:rsidRPr="00D81AF7" w:rsidRDefault="00A07AAB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1.Čo je more? + delenie morí + príklady</w:t>
      </w:r>
    </w:p>
    <w:p w:rsidR="00A07AAB" w:rsidRDefault="00A07AAB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 xml:space="preserve">2.Nakresli </w:t>
      </w:r>
      <w:proofErr w:type="spellStart"/>
      <w:r w:rsidRPr="00D81AF7">
        <w:rPr>
          <w:rFonts w:ascii="Times New Roman" w:hAnsi="Times New Roman"/>
          <w:sz w:val="24"/>
          <w:szCs w:val="24"/>
        </w:rPr>
        <w:t>hypsografickú</w:t>
      </w:r>
      <w:proofErr w:type="spellEnd"/>
      <w:r w:rsidRPr="00D81AF7">
        <w:rPr>
          <w:rFonts w:ascii="Times New Roman" w:hAnsi="Times New Roman"/>
          <w:sz w:val="24"/>
          <w:szCs w:val="24"/>
        </w:rPr>
        <w:t xml:space="preserve"> krivku + popíš jej častí</w:t>
      </w:r>
    </w:p>
    <w:p w:rsidR="00A07AAB" w:rsidRPr="00D81AF7" w:rsidRDefault="00A07AAB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3.Definuj pojmy:</w:t>
      </w:r>
    </w:p>
    <w:p w:rsidR="00A07AAB" w:rsidRPr="00D81AF7" w:rsidRDefault="00A07AAB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a.)</w:t>
      </w:r>
      <w:r>
        <w:rPr>
          <w:rFonts w:ascii="Times New Roman" w:hAnsi="Times New Roman"/>
          <w:sz w:val="24"/>
          <w:szCs w:val="24"/>
        </w:rPr>
        <w:t>jazero</w:t>
      </w:r>
      <w:r w:rsidRPr="00D81AF7">
        <w:rPr>
          <w:rFonts w:ascii="Times New Roman" w:hAnsi="Times New Roman"/>
          <w:sz w:val="24"/>
          <w:szCs w:val="24"/>
        </w:rPr>
        <w:tab/>
      </w:r>
      <w:r w:rsidRPr="00D81AF7">
        <w:rPr>
          <w:rFonts w:ascii="Times New Roman" w:hAnsi="Times New Roman"/>
          <w:sz w:val="24"/>
          <w:szCs w:val="24"/>
        </w:rPr>
        <w:tab/>
        <w:t>b.)</w:t>
      </w:r>
      <w:r>
        <w:rPr>
          <w:rFonts w:ascii="Times New Roman" w:hAnsi="Times New Roman"/>
          <w:sz w:val="24"/>
          <w:szCs w:val="24"/>
        </w:rPr>
        <w:t>snežná čiara</w:t>
      </w:r>
      <w:r w:rsidRPr="00D81AF7">
        <w:rPr>
          <w:rFonts w:ascii="Times New Roman" w:hAnsi="Times New Roman"/>
          <w:sz w:val="24"/>
          <w:szCs w:val="24"/>
        </w:rPr>
        <w:tab/>
        <w:t>c.)</w:t>
      </w:r>
      <w:proofErr w:type="spellStart"/>
      <w:r>
        <w:rPr>
          <w:rFonts w:ascii="Times New Roman" w:hAnsi="Times New Roman"/>
          <w:sz w:val="24"/>
          <w:szCs w:val="24"/>
        </w:rPr>
        <w:t>salinita</w:t>
      </w:r>
      <w:proofErr w:type="spellEnd"/>
      <w:r w:rsidRPr="00D81AF7">
        <w:rPr>
          <w:rFonts w:ascii="Times New Roman" w:hAnsi="Times New Roman"/>
          <w:sz w:val="24"/>
          <w:szCs w:val="24"/>
        </w:rPr>
        <w:tab/>
      </w:r>
      <w:r w:rsidRPr="00D81AF7">
        <w:rPr>
          <w:rFonts w:ascii="Times New Roman" w:hAnsi="Times New Roman"/>
          <w:sz w:val="24"/>
          <w:szCs w:val="24"/>
        </w:rPr>
        <w:tab/>
        <w:t>d.)</w:t>
      </w:r>
      <w:r>
        <w:rPr>
          <w:rFonts w:ascii="Times New Roman" w:hAnsi="Times New Roman"/>
          <w:sz w:val="24"/>
          <w:szCs w:val="24"/>
        </w:rPr>
        <w:t>hydrosféra</w:t>
      </w:r>
    </w:p>
    <w:p w:rsidR="00A07AAB" w:rsidRPr="00D81AF7" w:rsidRDefault="00A07AAB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4.Čo je jazero + ako delíme jazerá podľa pôvodu? + uveďte príklady</w:t>
      </w:r>
    </w:p>
    <w:p w:rsidR="00A07AAB" w:rsidRDefault="00A07AA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5.Slanosť – čo to je? V čom sa udáva? Činitele, ktoré ju ovplyvňujú ...</w:t>
      </w:r>
    </w:p>
    <w:p w:rsidR="00A07AAB" w:rsidRDefault="00A07AA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6.Artézska voda – čo to je? Vysvetlenie + nákres.</w:t>
      </w:r>
    </w:p>
    <w:p w:rsidR="00A07AAB" w:rsidRDefault="00A07AAB" w:rsidP="009D1684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7.Akú farbu môže mať morská voda (vysvetli).</w:t>
      </w:r>
    </w:p>
    <w:p w:rsidR="00A07AAB" w:rsidRPr="00D81AF7" w:rsidRDefault="00A07AAB" w:rsidP="009D1684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Svetový oceán – koľko % z rozlohy Zeme tvorí? + čo ktoré oceány zahŕňa (popíš ich)</w:t>
      </w:r>
    </w:p>
    <w:p w:rsidR="00A07AAB" w:rsidRDefault="00A07AA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A07AAB" w:rsidRPr="00BB702B" w:rsidRDefault="00A07AAB" w:rsidP="00BB702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bdr w:val="none" w:sz="0" w:space="0" w:color="auto" w:frame="1"/>
        </w:rPr>
        <w:t xml:space="preserve">Vysvetli pojmy: prameň, ústie, povodie, rozvodie, </w:t>
      </w:r>
      <w:proofErr w:type="spellStart"/>
      <w:r>
        <w:rPr>
          <w:rFonts w:ascii="Times New Roman" w:hAnsi="Times New Roman"/>
          <w:b/>
          <w:bdr w:val="none" w:sz="0" w:space="0" w:color="auto" w:frame="1"/>
        </w:rPr>
        <w:t>úmorie</w:t>
      </w:r>
      <w:proofErr w:type="spellEnd"/>
      <w:r>
        <w:rPr>
          <w:rFonts w:ascii="Times New Roman" w:hAnsi="Times New Roman"/>
          <w:b/>
          <w:bdr w:val="none" w:sz="0" w:space="0" w:color="auto" w:frame="1"/>
        </w:rPr>
        <w:t>, tvar riečnej siete</w:t>
      </w:r>
    </w:p>
    <w:p w:rsidR="00A07AAB" w:rsidRPr="00D81AF7" w:rsidRDefault="00A07AAB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A07AAB" w:rsidRPr="00D81AF7" w:rsidRDefault="00A07AAB" w:rsidP="00D81AF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81AF7">
        <w:rPr>
          <w:rFonts w:ascii="Times New Roman" w:hAnsi="Times New Roman"/>
          <w:b/>
          <w:sz w:val="24"/>
          <w:szCs w:val="24"/>
          <w:u w:val="single"/>
        </w:rPr>
        <w:t>VYPRACOVANIE</w:t>
      </w:r>
    </w:p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A07AAB" w:rsidRDefault="00A07AAB"/>
    <w:p w:rsidR="000D2B0A" w:rsidRDefault="000D2B0A"/>
    <w:p w:rsidR="000D2B0A" w:rsidRDefault="000D2B0A"/>
    <w:p w:rsidR="00A07AAB" w:rsidRDefault="00A07AAB"/>
    <w:p w:rsidR="00A07AAB" w:rsidRDefault="00A07AAB"/>
    <w:p w:rsidR="00A07AAB" w:rsidRPr="00D81AF7" w:rsidRDefault="00A07AAB" w:rsidP="007102D3">
      <w:pPr>
        <w:rPr>
          <w:rFonts w:ascii="Times New Roman" w:hAnsi="Times New Roman"/>
          <w:b/>
          <w:sz w:val="32"/>
          <w:szCs w:val="32"/>
        </w:rPr>
      </w:pPr>
      <w:r w:rsidRPr="00D81AF7">
        <w:rPr>
          <w:rFonts w:ascii="Times New Roman" w:hAnsi="Times New Roman"/>
          <w:b/>
          <w:sz w:val="32"/>
          <w:szCs w:val="32"/>
        </w:rPr>
        <w:t>Hydrosféra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B. skupina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FA0B81">
        <w:rPr>
          <w:rFonts w:ascii="Times New Roman" w:hAnsi="Times New Roman"/>
          <w:b/>
          <w:sz w:val="24"/>
          <w:szCs w:val="24"/>
        </w:rPr>
        <w:t>meno: ___________________</w:t>
      </w:r>
    </w:p>
    <w:p w:rsidR="00A07AAB" w:rsidRPr="00D81AF7" w:rsidRDefault="00A07AAB" w:rsidP="007102D3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Svetový oceán – koľko % z rozlohy Zeme tvorí? + čo ktoré oceány zahŕňa (popíš ich)</w:t>
      </w:r>
    </w:p>
    <w:p w:rsidR="00A07AAB" w:rsidRDefault="00A07AAB" w:rsidP="007102D3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 xml:space="preserve">2.Nakresli </w:t>
      </w:r>
      <w:proofErr w:type="spellStart"/>
      <w:r w:rsidRPr="00D81AF7">
        <w:rPr>
          <w:rFonts w:ascii="Times New Roman" w:hAnsi="Times New Roman"/>
          <w:sz w:val="24"/>
          <w:szCs w:val="24"/>
        </w:rPr>
        <w:t>hypsografickú</w:t>
      </w:r>
      <w:proofErr w:type="spellEnd"/>
      <w:r w:rsidRPr="00D81AF7">
        <w:rPr>
          <w:rFonts w:ascii="Times New Roman" w:hAnsi="Times New Roman"/>
          <w:sz w:val="24"/>
          <w:szCs w:val="24"/>
        </w:rPr>
        <w:t xml:space="preserve"> krivku + popíš jej častí</w:t>
      </w:r>
    </w:p>
    <w:p w:rsidR="00A07AAB" w:rsidRPr="00D81AF7" w:rsidRDefault="00A07AAB" w:rsidP="007102D3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3.Definuj pojmy:</w:t>
      </w:r>
    </w:p>
    <w:p w:rsidR="00A07AAB" w:rsidRPr="00D81AF7" w:rsidRDefault="00A07AAB" w:rsidP="007102D3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a.)</w:t>
      </w:r>
      <w:r>
        <w:rPr>
          <w:rFonts w:ascii="Times New Roman" w:hAnsi="Times New Roman"/>
          <w:sz w:val="24"/>
          <w:szCs w:val="24"/>
        </w:rPr>
        <w:t>prieliv</w:t>
      </w:r>
      <w:r w:rsidRPr="00D81AF7">
        <w:rPr>
          <w:rFonts w:ascii="Times New Roman" w:hAnsi="Times New Roman"/>
          <w:sz w:val="24"/>
          <w:szCs w:val="24"/>
        </w:rPr>
        <w:tab/>
      </w:r>
      <w:r w:rsidRPr="00D81AF7">
        <w:rPr>
          <w:rFonts w:ascii="Times New Roman" w:hAnsi="Times New Roman"/>
          <w:sz w:val="24"/>
          <w:szCs w:val="24"/>
        </w:rPr>
        <w:tab/>
        <w:t>b.)</w:t>
      </w:r>
      <w:proofErr w:type="spellStart"/>
      <w:r>
        <w:rPr>
          <w:rFonts w:ascii="Times New Roman" w:hAnsi="Times New Roman"/>
          <w:sz w:val="24"/>
          <w:szCs w:val="24"/>
        </w:rPr>
        <w:t>šelf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Pr="00D81AF7">
        <w:rPr>
          <w:rFonts w:ascii="Times New Roman" w:hAnsi="Times New Roman"/>
          <w:sz w:val="24"/>
          <w:szCs w:val="24"/>
        </w:rPr>
        <w:tab/>
        <w:t>c.)</w:t>
      </w:r>
      <w:proofErr w:type="spellStart"/>
      <w:r>
        <w:rPr>
          <w:rFonts w:ascii="Times New Roman" w:hAnsi="Times New Roman"/>
          <w:sz w:val="24"/>
          <w:szCs w:val="24"/>
        </w:rPr>
        <w:t>tajchy</w:t>
      </w:r>
      <w:proofErr w:type="spellEnd"/>
      <w:r w:rsidRPr="00D81AF7">
        <w:rPr>
          <w:rFonts w:ascii="Times New Roman" w:hAnsi="Times New Roman"/>
          <w:sz w:val="24"/>
          <w:szCs w:val="24"/>
        </w:rPr>
        <w:tab/>
      </w:r>
      <w:r w:rsidRPr="00D81AF7">
        <w:rPr>
          <w:rFonts w:ascii="Times New Roman" w:hAnsi="Times New Roman"/>
          <w:sz w:val="24"/>
          <w:szCs w:val="24"/>
        </w:rPr>
        <w:tab/>
        <w:t>d.)</w:t>
      </w:r>
      <w:r>
        <w:rPr>
          <w:rFonts w:ascii="Times New Roman" w:hAnsi="Times New Roman"/>
          <w:sz w:val="24"/>
          <w:szCs w:val="24"/>
        </w:rPr>
        <w:t>hydrosféra</w:t>
      </w:r>
    </w:p>
    <w:p w:rsidR="00A07AAB" w:rsidRPr="00D81AF7" w:rsidRDefault="00A07AAB" w:rsidP="007102D3">
      <w:pP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 xml:space="preserve">4.Čo je </w:t>
      </w:r>
      <w:r>
        <w:rPr>
          <w:rFonts w:ascii="Times New Roman" w:hAnsi="Times New Roman"/>
          <w:sz w:val="24"/>
          <w:szCs w:val="24"/>
        </w:rPr>
        <w:t>umelá vodná nádrž</w:t>
      </w:r>
      <w:r w:rsidRPr="00D81AF7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</w:rPr>
        <w:t>aké sú dôvodu vzniku</w:t>
      </w:r>
      <w:r w:rsidRPr="00D81AF7">
        <w:rPr>
          <w:rFonts w:ascii="Times New Roman" w:hAnsi="Times New Roman"/>
          <w:sz w:val="24"/>
          <w:szCs w:val="24"/>
        </w:rPr>
        <w:t>? + uveďte príklady</w:t>
      </w:r>
    </w:p>
    <w:p w:rsidR="00A07AAB" w:rsidRDefault="00A07AAB" w:rsidP="007102D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D81AF7"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>Teplota morskej vody</w:t>
      </w:r>
      <w:r w:rsidRPr="00D81AF7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priemer na rovníku? Pri akej teplote zamŕza? Akú hodnotu má vo veľkých hĺbkach? + s akými činiteľmi sa mení teplota morskej vody?</w:t>
      </w:r>
      <w:r w:rsidRPr="00D81AF7">
        <w:rPr>
          <w:rFonts w:ascii="Times New Roman" w:hAnsi="Times New Roman"/>
          <w:sz w:val="24"/>
          <w:szCs w:val="24"/>
        </w:rPr>
        <w:t xml:space="preserve"> ...</w:t>
      </w:r>
    </w:p>
    <w:p w:rsidR="00A07AAB" w:rsidRDefault="00A07AAB" w:rsidP="007102D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6.Krasová, minerálna a termálna voda – čo to je? Vysvetlenie.</w:t>
      </w:r>
    </w:p>
    <w:p w:rsidR="00A07AAB" w:rsidRDefault="00A07AAB" w:rsidP="007102D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7.Akú farbu môže mať morská voda (vysvetli).</w:t>
      </w:r>
    </w:p>
    <w:p w:rsidR="00A07AAB" w:rsidRPr="00BB702B" w:rsidRDefault="00A07AAB" w:rsidP="007102D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b/>
        </w:rPr>
      </w:pPr>
      <w:r w:rsidRPr="00BB702B">
        <w:rPr>
          <w:rFonts w:ascii="Times New Roman" w:hAnsi="Times New Roman"/>
          <w:b/>
          <w:bdr w:val="none" w:sz="0" w:space="0" w:color="auto" w:frame="1"/>
        </w:rPr>
        <w:t>Vytvorte správne dvojice:</w:t>
      </w:r>
    </w:p>
    <w:tbl>
      <w:tblPr>
        <w:tblW w:w="943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376"/>
        <w:gridCol w:w="8059"/>
      </w:tblGrid>
      <w:tr w:rsidR="00A07AAB" w:rsidRPr="00105ACF" w:rsidTr="003D17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1. rozvodie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2. povodi</w:t>
            </w:r>
            <w:r>
              <w:rPr>
                <w:rFonts w:ascii="Times New Roman" w:hAnsi="Times New Roman"/>
                <w:bdr w:val="none" w:sz="0" w:space="0" w:color="auto" w:frame="1"/>
              </w:rPr>
              <w:t>e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3. </w:t>
            </w:r>
            <w:proofErr w:type="spellStart"/>
            <w:r w:rsidRPr="009F3DBA">
              <w:rPr>
                <w:rFonts w:ascii="Times New Roman" w:hAnsi="Times New Roman"/>
                <w:bdr w:val="none" w:sz="0" w:space="0" w:color="auto" w:frame="1"/>
              </w:rPr>
              <w:t>úmorie</w:t>
            </w:r>
            <w:proofErr w:type="spellEnd"/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4. ústie 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5. prameň </w:t>
            </w:r>
          </w:p>
          <w:p w:rsidR="00A07AAB" w:rsidRPr="009F3DBA" w:rsidRDefault="00A07AAB" w:rsidP="00DC09BB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6. </w:t>
            </w:r>
            <w:r>
              <w:rPr>
                <w:rFonts w:ascii="Times New Roman" w:hAnsi="Times New Roman"/>
                <w:bdr w:val="none" w:sz="0" w:space="0" w:color="auto" w:frame="1"/>
              </w:rPr>
              <w:t>dĺžka rieky</w:t>
            </w: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A) </w:t>
            </w:r>
            <w:r>
              <w:rPr>
                <w:rFonts w:ascii="Times New Roman" w:hAnsi="Times New Roman"/>
                <w:bdr w:val="none" w:sz="0" w:space="0" w:color="auto" w:frame="1"/>
              </w:rPr>
              <w:t>rozmedzie medzi prameňom a ústím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B) hranica medzi dvoma povodiami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C) miesto, kde podzemná voda vyviera na zemský povrch, miesto, kde začína rieka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 xml:space="preserve">D) územie, z ktorého všetky vodné toky odvádzajú vodu do jedného mora, oceánu </w:t>
            </w:r>
          </w:p>
          <w:p w:rsidR="00A07AAB" w:rsidRPr="009F3DBA" w:rsidRDefault="00A07AAB" w:rsidP="003D17D8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E) miesto, kde sa rieka vlieva do inej rieky, jazerá, more alebo oceánu</w:t>
            </w:r>
            <w:r>
              <w:rPr>
                <w:rFonts w:ascii="Times New Roman" w:hAnsi="Times New Roman"/>
                <w:bdr w:val="none" w:sz="0" w:space="0" w:color="auto" w:frame="1"/>
              </w:rPr>
              <w:t xml:space="preserve"> / koniec rieky</w:t>
            </w:r>
          </w:p>
          <w:p w:rsidR="00A07AAB" w:rsidRPr="009F3DBA" w:rsidRDefault="00A07AAB" w:rsidP="00D43B0F">
            <w:pPr>
              <w:spacing w:after="0" w:line="240" w:lineRule="auto"/>
              <w:rPr>
                <w:rFonts w:ascii="Times New Roman" w:hAnsi="Times New Roman"/>
              </w:rPr>
            </w:pPr>
            <w:r w:rsidRPr="009F3DBA">
              <w:rPr>
                <w:rFonts w:ascii="Times New Roman" w:hAnsi="Times New Roman"/>
                <w:bdr w:val="none" w:sz="0" w:space="0" w:color="auto" w:frame="1"/>
              </w:rPr>
              <w:t>F) územie</w:t>
            </w:r>
            <w:r>
              <w:rPr>
                <w:rFonts w:ascii="Times New Roman" w:hAnsi="Times New Roman"/>
                <w:bdr w:val="none" w:sz="0" w:space="0" w:color="auto" w:frame="1"/>
              </w:rPr>
              <w:t>, ktoré odvodňuje 1 rieka</w:t>
            </w:r>
          </w:p>
        </w:tc>
      </w:tr>
    </w:tbl>
    <w:p w:rsidR="00A07AAB" w:rsidRPr="00D81AF7" w:rsidRDefault="00A07AAB" w:rsidP="007102D3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A07AAB" w:rsidRPr="00D81AF7" w:rsidRDefault="00A07AAB" w:rsidP="007102D3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81AF7">
        <w:rPr>
          <w:rFonts w:ascii="Times New Roman" w:hAnsi="Times New Roman"/>
          <w:b/>
          <w:sz w:val="24"/>
          <w:szCs w:val="24"/>
          <w:u w:val="single"/>
        </w:rPr>
        <w:t>VYPRACOVANIE</w:t>
      </w:r>
    </w:p>
    <w:p w:rsidR="00A07AAB" w:rsidRDefault="00A07AAB" w:rsidP="007102D3"/>
    <w:p w:rsidR="00A07AAB" w:rsidRDefault="00A07AAB">
      <w:bookmarkStart w:id="0" w:name="_GoBack"/>
      <w:bookmarkEnd w:id="0"/>
    </w:p>
    <w:sectPr w:rsidR="00A07AAB" w:rsidSect="00D81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4AFB"/>
    <w:multiLevelType w:val="hybridMultilevel"/>
    <w:tmpl w:val="D33E8D6E"/>
    <w:lvl w:ilvl="0" w:tplc="041B000F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A3B47DA"/>
    <w:multiLevelType w:val="hybridMultilevel"/>
    <w:tmpl w:val="74F0829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EA254A"/>
    <w:multiLevelType w:val="hybridMultilevel"/>
    <w:tmpl w:val="D33E8D6E"/>
    <w:lvl w:ilvl="0" w:tplc="041B000F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6ED"/>
    <w:rsid w:val="00021388"/>
    <w:rsid w:val="00052A9F"/>
    <w:rsid w:val="000D21C4"/>
    <w:rsid w:val="000D2B0A"/>
    <w:rsid w:val="00105ACF"/>
    <w:rsid w:val="002C26ED"/>
    <w:rsid w:val="003D17D8"/>
    <w:rsid w:val="0040455C"/>
    <w:rsid w:val="00423BE3"/>
    <w:rsid w:val="0046297B"/>
    <w:rsid w:val="004C7F3A"/>
    <w:rsid w:val="0052417F"/>
    <w:rsid w:val="007102D3"/>
    <w:rsid w:val="008021CE"/>
    <w:rsid w:val="008B25D8"/>
    <w:rsid w:val="009D1684"/>
    <w:rsid w:val="009F3DBA"/>
    <w:rsid w:val="00A07AAB"/>
    <w:rsid w:val="00A13784"/>
    <w:rsid w:val="00BB702B"/>
    <w:rsid w:val="00C44C87"/>
    <w:rsid w:val="00D43B0F"/>
    <w:rsid w:val="00D81AF7"/>
    <w:rsid w:val="00D86E3A"/>
    <w:rsid w:val="00DC09BB"/>
    <w:rsid w:val="00EB65FA"/>
    <w:rsid w:val="00EB774F"/>
    <w:rsid w:val="00FA0B81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D33BEDC-2668-4398-B54D-82F26DCD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21CE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BB702B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1433</Characters>
  <Application>Microsoft Office Word</Application>
  <DocSecurity>0</DocSecurity>
  <Lines>11</Lines>
  <Paragraphs>3</Paragraphs>
  <ScaleCrop>false</ScaleCrop>
  <Company>Hewlett-Packard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uzivatel</cp:lastModifiedBy>
  <cp:revision>4</cp:revision>
  <cp:lastPrinted>2021-06-23T07:35:00Z</cp:lastPrinted>
  <dcterms:created xsi:type="dcterms:W3CDTF">2023-01-15T08:45:00Z</dcterms:created>
  <dcterms:modified xsi:type="dcterms:W3CDTF">2024-01-28T08:45:00Z</dcterms:modified>
</cp:coreProperties>
</file>