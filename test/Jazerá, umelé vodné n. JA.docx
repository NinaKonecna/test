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CEA" w:rsidRPr="002852DF" w:rsidRDefault="007B1CEA">
      <w:pPr>
        <w:rPr>
          <w:rFonts w:ascii="Times New Roman" w:hAnsi="Times New Roman"/>
          <w:b/>
          <w:sz w:val="28"/>
          <w:szCs w:val="28"/>
          <w:u w:val="single"/>
        </w:rPr>
      </w:pPr>
      <w:r w:rsidRPr="002852DF">
        <w:rPr>
          <w:rFonts w:ascii="Times New Roman" w:hAnsi="Times New Roman"/>
          <w:b/>
          <w:sz w:val="28"/>
          <w:szCs w:val="28"/>
          <w:u w:val="single"/>
        </w:rPr>
        <w:t>JAZERÁ</w:t>
      </w:r>
    </w:p>
    <w:p w:rsidR="007B1CEA" w:rsidRDefault="007B1CEA">
      <w:pPr>
        <w:rPr>
          <w:rFonts w:ascii="Times New Roman" w:hAnsi="Times New Roman"/>
        </w:rPr>
      </w:pPr>
      <w:r>
        <w:rPr>
          <w:rFonts w:ascii="Times New Roman" w:hAnsi="Times New Roman"/>
        </w:rPr>
        <w:t>-prírodná vodná plocha</w:t>
      </w:r>
    </w:p>
    <w:p w:rsidR="007B1CEA" w:rsidRDefault="007B1CEA">
      <w:pPr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 w:rsidRPr="002852DF">
        <w:rPr>
          <w:rFonts w:ascii="Times New Roman" w:hAnsi="Times New Roman"/>
          <w:b/>
          <w:i/>
          <w:u w:val="single"/>
        </w:rPr>
        <w:t>Jazerá</w:t>
      </w:r>
      <w:r>
        <w:rPr>
          <w:rFonts w:ascii="Times New Roman" w:hAnsi="Times New Roman"/>
        </w:rPr>
        <w:t xml:space="preserve"> sa delia podľa pôvodu:</w:t>
      </w:r>
    </w:p>
    <w:p w:rsidR="007B1CEA" w:rsidRDefault="007B1CE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2852DF">
        <w:rPr>
          <w:rFonts w:ascii="Times New Roman" w:hAnsi="Times New Roman"/>
          <w:b/>
          <w:bdr w:val="single" w:sz="4" w:space="0" w:color="auto"/>
        </w:rPr>
        <w:t>a.)ľadovcové</w:t>
      </w:r>
      <w:r>
        <w:rPr>
          <w:rFonts w:ascii="Times New Roman" w:hAnsi="Times New Roman"/>
        </w:rPr>
        <w:t xml:space="preserve"> – vznikli po ústupe ľadovca </w:t>
      </w:r>
    </w:p>
    <w:p w:rsidR="007B1CEA" w:rsidRDefault="007B1CEA" w:rsidP="00A5538C">
      <w:pPr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(napr. na Slovenku – plesá, alebo v severnej Amerike – v Kanade – Veľké medvedie jazero... )</w:t>
      </w:r>
    </w:p>
    <w:p w:rsidR="007B1CEA" w:rsidRDefault="007B1CEA" w:rsidP="00A5538C">
      <w:pPr>
        <w:ind w:firstLine="708"/>
        <w:rPr>
          <w:rFonts w:ascii="Times New Roman" w:hAnsi="Times New Roman"/>
        </w:rPr>
      </w:pPr>
      <w:r w:rsidRPr="002852DF">
        <w:rPr>
          <w:rFonts w:ascii="Times New Roman" w:hAnsi="Times New Roman"/>
          <w:b/>
          <w:bdr w:val="single" w:sz="4" w:space="0" w:color="auto"/>
        </w:rPr>
        <w:t>b.)sopečné</w:t>
      </w:r>
      <w:r>
        <w:rPr>
          <w:rFonts w:ascii="Times New Roman" w:hAnsi="Times New Roman"/>
        </w:rPr>
        <w:t xml:space="preserve"> – malé jazerá, vznikli zaplavením krátera sopky (napr. jazero Lake v USA)</w:t>
      </w:r>
    </w:p>
    <w:p w:rsidR="007B1CEA" w:rsidRDefault="007B1CEA" w:rsidP="00A5538C">
      <w:pPr>
        <w:ind w:firstLine="708"/>
        <w:rPr>
          <w:rFonts w:ascii="Times New Roman" w:hAnsi="Times New Roman"/>
        </w:rPr>
      </w:pPr>
      <w:r w:rsidRPr="002852DF">
        <w:rPr>
          <w:rFonts w:ascii="Times New Roman" w:hAnsi="Times New Roman"/>
          <w:b/>
          <w:bdr w:val="single" w:sz="4" w:space="0" w:color="auto"/>
        </w:rPr>
        <w:t>c.)tektonické</w:t>
      </w:r>
      <w:r>
        <w:rPr>
          <w:rFonts w:ascii="Times New Roman" w:hAnsi="Times New Roman"/>
        </w:rPr>
        <w:t xml:space="preserve"> – vzniklo pohybom zemskej kôry a následným vyplnením vodou ( napr. Bajkal – najhlbšie </w:t>
      </w:r>
    </w:p>
    <w:p w:rsidR="007B1CEA" w:rsidRDefault="007B1CEA" w:rsidP="00A5538C">
      <w:pPr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jazero sveta)  </w:t>
      </w:r>
    </w:p>
    <w:p w:rsidR="007B1CEA" w:rsidRDefault="007B1CEA" w:rsidP="00A5538C">
      <w:pPr>
        <w:ind w:firstLine="708"/>
        <w:rPr>
          <w:rFonts w:ascii="Times New Roman" w:hAnsi="Times New Roman"/>
        </w:rPr>
      </w:pPr>
      <w:r w:rsidRPr="002852DF">
        <w:rPr>
          <w:rFonts w:ascii="Times New Roman" w:hAnsi="Times New Roman"/>
          <w:b/>
          <w:bdr w:val="single" w:sz="4" w:space="0" w:color="auto"/>
        </w:rPr>
        <w:t>d.)veterné</w:t>
      </w:r>
      <w:r>
        <w:rPr>
          <w:rFonts w:ascii="Times New Roman" w:hAnsi="Times New Roman"/>
        </w:rPr>
        <w:t xml:space="preserve"> – napr. na SR, na Záhorí – Lakšárske jazero </w:t>
      </w:r>
    </w:p>
    <w:p w:rsidR="007B1CEA" w:rsidRDefault="007B1CEA" w:rsidP="00A5538C">
      <w:pPr>
        <w:ind w:firstLine="708"/>
        <w:rPr>
          <w:rFonts w:ascii="Times New Roman" w:hAnsi="Times New Roman"/>
        </w:rPr>
      </w:pPr>
      <w:r w:rsidRPr="002852DF">
        <w:rPr>
          <w:rFonts w:ascii="Times New Roman" w:hAnsi="Times New Roman"/>
          <w:b/>
          <w:bdr w:val="single" w:sz="4" w:space="0" w:color="auto"/>
        </w:rPr>
        <w:t>e.)krasové</w:t>
      </w:r>
      <w:r>
        <w:rPr>
          <w:rFonts w:ascii="Times New Roman" w:hAnsi="Times New Roman"/>
        </w:rPr>
        <w:t xml:space="preserve"> – vznikli vyplnením vápencového podložia (napr. na SR v Slov. krase – Jašteričie jazero) ...</w:t>
      </w:r>
    </w:p>
    <w:p w:rsidR="007B1CEA" w:rsidRDefault="007B1CEA" w:rsidP="003E6D3C">
      <w:pPr>
        <w:rPr>
          <w:rFonts w:ascii="Times New Roman" w:hAnsi="Times New Roman"/>
        </w:rPr>
      </w:pPr>
    </w:p>
    <w:p w:rsidR="007B1CEA" w:rsidRDefault="007B1CEA" w:rsidP="003E6D3C">
      <w:pPr>
        <w:rPr>
          <w:rFonts w:ascii="Times New Roman" w:hAnsi="Times New Roman"/>
        </w:rPr>
      </w:pPr>
      <w:r w:rsidRPr="00634DAF">
        <w:rPr>
          <w:rFonts w:ascii="Times New Roman" w:hAnsi="Times New Roman"/>
          <w:b/>
          <w:i/>
          <w:u w:val="single"/>
        </w:rPr>
        <w:t>-Umelé vodné nádrže</w:t>
      </w:r>
      <w:r>
        <w:rPr>
          <w:rFonts w:ascii="Times New Roman" w:hAnsi="Times New Roman"/>
        </w:rPr>
        <w:t xml:space="preserve"> –vodné plochy vytvorené človekom. Zriaďuje ich človek za určitým účelom, ako je napr.:</w:t>
      </w:r>
    </w:p>
    <w:p w:rsidR="007B1CEA" w:rsidRDefault="007B1CEA" w:rsidP="003E6D3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-protipovodňová ochrana</w:t>
      </w:r>
    </w:p>
    <w:p w:rsidR="007B1CEA" w:rsidRDefault="007B1CEA" w:rsidP="003E6D3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-energetika (výroba el.energie)</w:t>
      </w:r>
      <w:bookmarkStart w:id="0" w:name="_GoBack"/>
      <w:bookmarkEnd w:id="0"/>
    </w:p>
    <w:p w:rsidR="007B1CEA" w:rsidRDefault="007B1CEA" w:rsidP="003E6D3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-chov rýb</w:t>
      </w:r>
    </w:p>
    <w:p w:rsidR="007B1CEA" w:rsidRDefault="007B1CEA" w:rsidP="003E6D3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-zásobáreň vody pre polia, priemysel, obyvateľstvo ...</w:t>
      </w:r>
    </w:p>
    <w:p w:rsidR="007B1CEA" w:rsidRDefault="007B1CEA" w:rsidP="003E6D3C">
      <w:pPr>
        <w:rPr>
          <w:rFonts w:ascii="Times New Roman" w:hAnsi="Times New Roman"/>
        </w:rPr>
      </w:pPr>
      <w:r>
        <w:rPr>
          <w:rFonts w:ascii="Times New Roman" w:hAnsi="Times New Roman"/>
        </w:rPr>
        <w:t>Na Slovensku – najviac vodných elektrárni na rieke Váh.</w:t>
      </w:r>
    </w:p>
    <w:p w:rsidR="007B1CEA" w:rsidRDefault="007B1CEA" w:rsidP="003E6D3C">
      <w:pPr>
        <w:rPr>
          <w:rFonts w:ascii="Times New Roman" w:hAnsi="Times New Roman"/>
          <w:b/>
          <w:color w:val="FF0000"/>
        </w:rPr>
      </w:pPr>
      <w:r w:rsidRPr="005A2EE1">
        <w:rPr>
          <w:rFonts w:ascii="Times New Roman" w:hAnsi="Times New Roman"/>
          <w:b/>
          <w:color w:val="FF0000"/>
        </w:rPr>
        <w:t>D.Ú. – vypísať aspoň 3 najväčšie umelé vodné nádrže sveta (+na akých riekach sú vytvorené / v ktorom štáte)...</w:t>
      </w:r>
    </w:p>
    <w:p w:rsidR="007B1CEA" w:rsidRDefault="007B1CEA" w:rsidP="005A2EE1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-ľadovce – </w:t>
      </w:r>
      <w:r>
        <w:rPr>
          <w:rFonts w:ascii="Times New Roman" w:hAnsi="Times New Roman"/>
        </w:rPr>
        <w:t>vznikajú nad snežnou čiarou (</w:t>
      </w:r>
      <w:r w:rsidRPr="005A2EE1">
        <w:rPr>
          <w:rFonts w:ascii="Times New Roman" w:hAnsi="Times New Roman"/>
          <w:u w:val="single"/>
        </w:rPr>
        <w:t>ĽAD</w:t>
      </w:r>
      <w:r>
        <w:rPr>
          <w:rFonts w:ascii="Times New Roman" w:hAnsi="Times New Roman"/>
        </w:rPr>
        <w:t xml:space="preserve"> – zamrznutá voda, </w:t>
      </w:r>
      <w:r w:rsidRPr="005A2EE1">
        <w:rPr>
          <w:rFonts w:ascii="Times New Roman" w:hAnsi="Times New Roman"/>
          <w:u w:val="single"/>
        </w:rPr>
        <w:t>Ľadovec</w:t>
      </w:r>
      <w:r>
        <w:rPr>
          <w:rFonts w:ascii="Times New Roman" w:hAnsi="Times New Roman"/>
        </w:rPr>
        <w:t xml:space="preserve"> – vzniká utláčaním snehu a ľadu)</w:t>
      </w:r>
    </w:p>
    <w:p w:rsidR="007B1CEA" w:rsidRDefault="007B1CEA" w:rsidP="003E6D3C">
      <w:pPr>
        <w:rPr>
          <w:rFonts w:ascii="Times New Roman" w:hAnsi="Times New Roman"/>
        </w:rPr>
      </w:pPr>
      <w:r>
        <w:rPr>
          <w:rFonts w:ascii="Times New Roman" w:hAnsi="Times New Roman"/>
        </w:rPr>
        <w:t>Snežná čiara – myslená čiara nad ktorou sa vyskytuje ľadovec.</w:t>
      </w:r>
    </w:p>
    <w:p w:rsidR="007B1CEA" w:rsidRDefault="007B1CEA" w:rsidP="003E6D3C">
      <w:pPr>
        <w:rPr>
          <w:rFonts w:ascii="Times New Roman" w:hAnsi="Times New Roman"/>
        </w:rPr>
      </w:pPr>
      <w:r w:rsidRPr="005A2EE1">
        <w:rPr>
          <w:rFonts w:ascii="Times New Roman" w:hAnsi="Times New Roman"/>
          <w:b/>
          <w:i/>
          <w:u w:val="single"/>
        </w:rPr>
        <w:t>Výška snežnej čiary</w:t>
      </w:r>
      <w:r>
        <w:rPr>
          <w:rFonts w:ascii="Times New Roman" w:hAnsi="Times New Roman"/>
        </w:rPr>
        <w:t xml:space="preserve"> na Zemi nie je rovnaká.</w:t>
      </w:r>
    </w:p>
    <w:p w:rsidR="007B1CEA" w:rsidRDefault="007B1CEA" w:rsidP="003E6D3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Na rovníku (Kilimandžáro – výška snežnej čiary – </w:t>
      </w:r>
      <w:smartTag w:uri="urn:schemas-microsoft-com:office:smarttags" w:element="metricconverter">
        <w:smartTagPr>
          <w:attr w:name="ProductID" w:val="5000 m"/>
        </w:smartTagPr>
        <w:r>
          <w:rPr>
            <w:rFonts w:ascii="Times New Roman" w:hAnsi="Times New Roman"/>
          </w:rPr>
          <w:t>5000 m</w:t>
        </w:r>
      </w:smartTag>
      <w:r>
        <w:rPr>
          <w:rFonts w:ascii="Times New Roman" w:hAnsi="Times New Roman"/>
        </w:rPr>
        <w:t xml:space="preserve"> n.m.) – preto Kilimandžáro (5 895m n.m.) – má ľadovec</w:t>
      </w:r>
    </w:p>
    <w:p w:rsidR="007B1CEA" w:rsidRDefault="007B1CEA" w:rsidP="003E6D3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V strednej Európe – nad </w:t>
      </w:r>
      <w:smartTag w:uri="urn:schemas-microsoft-com:office:smarttags" w:element="metricconverter">
        <w:smartTagPr>
          <w:attr w:name="ProductID" w:val="3000 m"/>
        </w:smartTagPr>
        <w:r>
          <w:rPr>
            <w:rFonts w:ascii="Times New Roman" w:hAnsi="Times New Roman"/>
          </w:rPr>
          <w:t>3000 m</w:t>
        </w:r>
      </w:smartTag>
      <w:r>
        <w:rPr>
          <w:rFonts w:ascii="Times New Roman" w:hAnsi="Times New Roman"/>
        </w:rPr>
        <w:t xml:space="preserve"> n.m.(Preto SR – najvyšší bod </w:t>
      </w:r>
      <w:smartTag w:uri="urn:schemas-microsoft-com:office:smarttags" w:element="metricconverter">
        <w:smartTagPr>
          <w:attr w:name="ProductID" w:val="2 655 m"/>
        </w:smartTagPr>
        <w:r>
          <w:rPr>
            <w:rFonts w:ascii="Times New Roman" w:hAnsi="Times New Roman"/>
          </w:rPr>
          <w:t>2 655 m</w:t>
        </w:r>
      </w:smartTag>
      <w:r>
        <w:rPr>
          <w:rFonts w:ascii="Times New Roman" w:hAnsi="Times New Roman"/>
        </w:rPr>
        <w:t xml:space="preserve"> n.m. nemá ľadovec)</w:t>
      </w:r>
    </w:p>
    <w:p w:rsidR="007B1CEA" w:rsidRDefault="007B1CEA" w:rsidP="003E6D3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V južnej časti Škandinávie – nad </w:t>
      </w:r>
      <w:smartTag w:uri="urn:schemas-microsoft-com:office:smarttags" w:element="metricconverter">
        <w:smartTagPr>
          <w:attr w:name="ProductID" w:val="1000 m"/>
        </w:smartTagPr>
        <w:r>
          <w:rPr>
            <w:rFonts w:ascii="Times New Roman" w:hAnsi="Times New Roman"/>
          </w:rPr>
          <w:t>1000 m</w:t>
        </w:r>
      </w:smartTag>
      <w:r>
        <w:rPr>
          <w:rFonts w:ascii="Times New Roman" w:hAnsi="Times New Roman"/>
        </w:rPr>
        <w:t xml:space="preserve"> n.m.</w:t>
      </w:r>
    </w:p>
    <w:p w:rsidR="007B1CEA" w:rsidRDefault="007B1CEA" w:rsidP="003E6D3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Antarktída – </w:t>
      </w:r>
      <w:smartTag w:uri="urn:schemas-microsoft-com:office:smarttags" w:element="metricconverter">
        <w:smartTagPr>
          <w:attr w:name="ProductID" w:val="0 m"/>
        </w:smartTagPr>
        <w:r>
          <w:rPr>
            <w:rFonts w:ascii="Times New Roman" w:hAnsi="Times New Roman"/>
          </w:rPr>
          <w:t>0 m</w:t>
        </w:r>
      </w:smartTag>
      <w:r>
        <w:rPr>
          <w:rFonts w:ascii="Times New Roman" w:hAnsi="Times New Roman"/>
        </w:rPr>
        <w:t xml:space="preserve"> n.m.</w:t>
      </w:r>
    </w:p>
    <w:p w:rsidR="007B1CEA" w:rsidRDefault="007B1CEA" w:rsidP="003E6D3C">
      <w:pPr>
        <w:rPr>
          <w:rFonts w:ascii="Times New Roman" w:hAnsi="Times New Roman"/>
        </w:rPr>
      </w:pPr>
      <w:r w:rsidRPr="00D23246">
        <w:rPr>
          <w:rFonts w:ascii="Times New Roman" w:hAnsi="Times New Roman"/>
          <w:b/>
          <w:bdr w:val="single" w:sz="4" w:space="0" w:color="auto"/>
        </w:rPr>
        <w:t xml:space="preserve">ĽADOVEC </w:t>
      </w:r>
      <w:r>
        <w:rPr>
          <w:rFonts w:ascii="Times New Roman" w:hAnsi="Times New Roman"/>
        </w:rPr>
        <w:t xml:space="preserve">– poznáme: </w:t>
      </w:r>
      <w:r w:rsidRPr="008F6EAA">
        <w:rPr>
          <w:rFonts w:ascii="Times New Roman" w:hAnsi="Times New Roman"/>
          <w:b/>
        </w:rPr>
        <w:t>a.) kontinentálny (=pevninský</w:t>
      </w:r>
      <w:r>
        <w:rPr>
          <w:rFonts w:ascii="Times New Roman" w:hAnsi="Times New Roman"/>
        </w:rPr>
        <w:t>) – napr. v Antarktíde, Grónsku ..</w:t>
      </w:r>
    </w:p>
    <w:p w:rsidR="007B1CEA" w:rsidRDefault="007B1CEA" w:rsidP="003E6D3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8F6EAA">
        <w:rPr>
          <w:rFonts w:ascii="Times New Roman" w:hAnsi="Times New Roman"/>
          <w:b/>
        </w:rPr>
        <w:t>b.) horský</w:t>
      </w:r>
      <w:r>
        <w:rPr>
          <w:rFonts w:ascii="Times New Roman" w:hAnsi="Times New Roman"/>
        </w:rPr>
        <w:t xml:space="preserve"> – napr. v Himalájach, v Alpách ...</w:t>
      </w:r>
    </w:p>
    <w:p w:rsidR="007B1CEA" w:rsidRDefault="007B1CEA" w:rsidP="003E6D3C">
      <w:pPr>
        <w:rPr>
          <w:rFonts w:ascii="Times New Roman" w:hAnsi="Times New Roman"/>
        </w:rPr>
      </w:pPr>
      <w:r w:rsidRPr="00B11070">
        <w:rPr>
          <w:rFonts w:ascii="Times New Roman" w:hAnsi="Times New Roman"/>
          <w:b/>
          <w:i/>
        </w:rPr>
        <w:t xml:space="preserve">Vplyv </w:t>
      </w:r>
      <w:r w:rsidRPr="00B11070">
        <w:rPr>
          <w:rFonts w:ascii="Times New Roman" w:hAnsi="Times New Roman"/>
          <w:b/>
          <w:i/>
        </w:rPr>
        <w:tab/>
        <w:t>ľadovca na reliéf</w:t>
      </w:r>
      <w:r>
        <w:rPr>
          <w:rFonts w:ascii="Times New Roman" w:hAnsi="Times New Roman"/>
        </w:rPr>
        <w:t xml:space="preserve">: </w:t>
      </w:r>
    </w:p>
    <w:p w:rsidR="007B1CEA" w:rsidRDefault="007B1CEA" w:rsidP="003E6D3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-doliny v tvare písmana U – volajú sa </w:t>
      </w:r>
      <w:r w:rsidRPr="00B11070">
        <w:rPr>
          <w:rFonts w:ascii="Times New Roman" w:hAnsi="Times New Roman"/>
          <w:b/>
        </w:rPr>
        <w:t>TROGY</w:t>
      </w:r>
    </w:p>
    <w:p w:rsidR="007B1CEA" w:rsidRDefault="007B1CEA" w:rsidP="003E6D3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-</w:t>
      </w:r>
      <w:r w:rsidRPr="00B11070">
        <w:rPr>
          <w:rFonts w:ascii="Times New Roman" w:hAnsi="Times New Roman"/>
          <w:b/>
        </w:rPr>
        <w:t>karlingy</w:t>
      </w:r>
      <w:r>
        <w:rPr>
          <w:rFonts w:ascii="Times New Roman" w:hAnsi="Times New Roman"/>
        </w:rPr>
        <w:t xml:space="preserve"> – OSTRÉ ĽADOVCOVÉ Štíty</w:t>
      </w:r>
    </w:p>
    <w:p w:rsidR="007B1CEA" w:rsidRDefault="007B1CEA" w:rsidP="003E6D3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-</w:t>
      </w:r>
      <w:r w:rsidRPr="00B11070">
        <w:rPr>
          <w:rFonts w:ascii="Times New Roman" w:hAnsi="Times New Roman"/>
          <w:b/>
        </w:rPr>
        <w:t>KAR</w:t>
      </w:r>
      <w:r>
        <w:rPr>
          <w:rFonts w:ascii="Times New Roman" w:hAnsi="Times New Roman"/>
        </w:rPr>
        <w:t xml:space="preserve"> – ľadovcový kotol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-</w:t>
      </w:r>
      <w:r w:rsidRPr="00B11070">
        <w:rPr>
          <w:rFonts w:ascii="Times New Roman" w:hAnsi="Times New Roman"/>
          <w:b/>
        </w:rPr>
        <w:t>moréna</w:t>
      </w:r>
      <w:r>
        <w:rPr>
          <w:rFonts w:ascii="Times New Roman" w:hAnsi="Times New Roman"/>
        </w:rPr>
        <w:t xml:space="preserve"> – materiál , ktorý nesie ľadovec pri kĺzaní sa z pohoria</w:t>
      </w:r>
    </w:p>
    <w:p w:rsidR="007B1CEA" w:rsidRDefault="007B1CEA" w:rsidP="003E6D3C">
      <w:pPr>
        <w:rPr>
          <w:rFonts w:ascii="Times New Roman" w:hAnsi="Times New Roman"/>
        </w:rPr>
      </w:pPr>
    </w:p>
    <w:p w:rsidR="007B1CEA" w:rsidRPr="005A2EE1" w:rsidRDefault="007B1CEA" w:rsidP="003E6D3C">
      <w:pPr>
        <w:rPr>
          <w:rFonts w:ascii="Times New Roman" w:hAnsi="Times New Roman"/>
        </w:rPr>
      </w:pPr>
    </w:p>
    <w:p w:rsidR="007B1CEA" w:rsidRPr="00FA2D27" w:rsidRDefault="007B1CEA" w:rsidP="003E6D3C">
      <w:pPr>
        <w:rPr>
          <w:rFonts w:ascii="Times New Roman" w:hAnsi="Times New Roman"/>
        </w:rPr>
      </w:pPr>
    </w:p>
    <w:sectPr w:rsidR="007B1CEA" w:rsidRPr="00FA2D27" w:rsidSect="00FA2D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2A8B"/>
    <w:rsid w:val="002852DF"/>
    <w:rsid w:val="0029651C"/>
    <w:rsid w:val="003E6D3C"/>
    <w:rsid w:val="00462A8B"/>
    <w:rsid w:val="00467AA2"/>
    <w:rsid w:val="00517576"/>
    <w:rsid w:val="00567396"/>
    <w:rsid w:val="005A2EE1"/>
    <w:rsid w:val="00634DAF"/>
    <w:rsid w:val="00717EE1"/>
    <w:rsid w:val="00745C1F"/>
    <w:rsid w:val="007B1CEA"/>
    <w:rsid w:val="008F6EAA"/>
    <w:rsid w:val="00A5538C"/>
    <w:rsid w:val="00B11070"/>
    <w:rsid w:val="00B53761"/>
    <w:rsid w:val="00D23246"/>
    <w:rsid w:val="00FA2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51C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2</Pages>
  <Words>263</Words>
  <Characters>1505</Characters>
  <Application>Microsoft Office Outlook</Application>
  <DocSecurity>0</DocSecurity>
  <Lines>0</Lines>
  <Paragraphs>0</Paragraphs>
  <ScaleCrop>false</ScaleCrop>
  <Company>Gymnázium Gelnica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Jano S.</cp:lastModifiedBy>
  <cp:revision>3</cp:revision>
  <cp:lastPrinted>2001-12-31T23:17:00Z</cp:lastPrinted>
  <dcterms:created xsi:type="dcterms:W3CDTF">2020-10-20T10:57:00Z</dcterms:created>
  <dcterms:modified xsi:type="dcterms:W3CDTF">2001-12-31T23:22:00Z</dcterms:modified>
</cp:coreProperties>
</file>