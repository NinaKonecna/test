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E71" w:rsidRPr="00A61D3F" w:rsidRDefault="00CE7E71" w:rsidP="00F13C06">
      <w:pPr>
        <w:pStyle w:val="NormalWeb"/>
        <w:shd w:val="clear" w:color="auto" w:fill="FFFFFF"/>
        <w:spacing w:before="0" w:beforeAutospacing="0" w:after="0" w:afterAutospacing="0" w:line="250" w:lineRule="atLeast"/>
        <w:rPr>
          <w:color w:val="212529"/>
          <w:sz w:val="28"/>
          <w:szCs w:val="28"/>
        </w:rPr>
      </w:pPr>
      <w:r w:rsidRPr="00A61D3F">
        <w:rPr>
          <w:rStyle w:val="Strong"/>
          <w:color w:val="5341AF"/>
          <w:sz w:val="28"/>
          <w:szCs w:val="28"/>
        </w:rPr>
        <w:t>Oceánia</w:t>
      </w:r>
    </w:p>
    <w:p w:rsidR="00CE7E71" w:rsidRPr="00A61D3F" w:rsidRDefault="00CE7E71" w:rsidP="00F13C06">
      <w:pPr>
        <w:pStyle w:val="NormalWeb"/>
        <w:shd w:val="clear" w:color="auto" w:fill="FFFFFF"/>
        <w:spacing w:before="0" w:beforeAutospacing="0" w:after="0" w:afterAutospacing="0" w:line="250" w:lineRule="atLeast"/>
        <w:rPr>
          <w:color w:val="212529"/>
          <w:sz w:val="28"/>
          <w:szCs w:val="28"/>
        </w:rPr>
      </w:pPr>
      <w:r w:rsidRPr="00A61D3F">
        <w:rPr>
          <w:color w:val="212529"/>
          <w:sz w:val="28"/>
          <w:szCs w:val="28"/>
        </w:rPr>
        <w:t>Tvoria ju ostrovy a súostrovia rozložené v strednej a juhozápadnej časti Tichého oceána. Podľa prírodných podmienok a obyvateľstva ju rozdeľujeme na tri veľké oblasti nazvané </w:t>
      </w:r>
      <w:r w:rsidRPr="00A61D3F">
        <w:rPr>
          <w:rStyle w:val="Strong"/>
          <w:color w:val="5341AF"/>
          <w:sz w:val="28"/>
          <w:szCs w:val="28"/>
        </w:rPr>
        <w:t>Melanézia, Mikronézia a Polynézia.</w:t>
      </w:r>
    </w:p>
    <w:p w:rsidR="00CE7E71" w:rsidRPr="00A61D3F" w:rsidRDefault="00CE7E71">
      <w:pPr>
        <w:rPr>
          <w:rFonts w:ascii="Times New Roman" w:hAnsi="Times New Roman"/>
          <w:sz w:val="28"/>
          <w:szCs w:val="28"/>
        </w:rPr>
      </w:pPr>
    </w:p>
    <w:p w:rsidR="00CE7E71" w:rsidRPr="00A61D3F" w:rsidRDefault="00CE7E71">
      <w:pPr>
        <w:rPr>
          <w:rFonts w:ascii="Times New Roman" w:hAnsi="Times New Roman"/>
          <w:sz w:val="28"/>
          <w:szCs w:val="28"/>
        </w:rPr>
      </w:pPr>
      <w:r w:rsidRPr="00A61D3F">
        <w:rPr>
          <w:rFonts w:ascii="Times New Roman" w:hAnsi="Times New Roman"/>
          <w:sz w:val="28"/>
          <w:szCs w:val="28"/>
        </w:rPr>
        <w:t>Tieto ostrovy sa delia podľa pôvodu na:</w:t>
      </w:r>
    </w:p>
    <w:p w:rsidR="00CE7E71" w:rsidRPr="00A61D3F" w:rsidRDefault="00CE7E71">
      <w:pPr>
        <w:rPr>
          <w:rFonts w:ascii="Times New Roman" w:hAnsi="Times New Roman"/>
          <w:sz w:val="28"/>
          <w:szCs w:val="28"/>
        </w:rPr>
      </w:pPr>
      <w:r w:rsidRPr="00A61D3F">
        <w:rPr>
          <w:rFonts w:ascii="Times New Roman" w:hAnsi="Times New Roman"/>
          <w:sz w:val="28"/>
          <w:szCs w:val="28"/>
        </w:rPr>
        <w:tab/>
        <w:t>a.)pevninské – odčlenili sa od pevniny</w:t>
      </w:r>
    </w:p>
    <w:p w:rsidR="00CE7E71" w:rsidRPr="00A61D3F" w:rsidRDefault="00CE7E71">
      <w:pPr>
        <w:rPr>
          <w:rFonts w:ascii="Times New Roman" w:hAnsi="Times New Roman"/>
          <w:sz w:val="28"/>
          <w:szCs w:val="28"/>
        </w:rPr>
      </w:pPr>
      <w:r w:rsidRPr="00A61D3F">
        <w:rPr>
          <w:rFonts w:ascii="Times New Roman" w:hAnsi="Times New Roman"/>
          <w:sz w:val="28"/>
          <w:szCs w:val="28"/>
        </w:rPr>
        <w:tab/>
        <w:t>b.)koralové – vznikli z odumretých schránok morských živočíchov</w:t>
      </w:r>
    </w:p>
    <w:p w:rsidR="00CE7E71" w:rsidRPr="00A61D3F" w:rsidRDefault="00CE7E71">
      <w:pPr>
        <w:rPr>
          <w:rFonts w:ascii="Times New Roman" w:hAnsi="Times New Roman"/>
          <w:sz w:val="28"/>
          <w:szCs w:val="28"/>
        </w:rPr>
      </w:pPr>
      <w:r w:rsidRPr="00A61D3F">
        <w:rPr>
          <w:rFonts w:ascii="Times New Roman" w:hAnsi="Times New Roman"/>
          <w:sz w:val="28"/>
          <w:szCs w:val="28"/>
        </w:rPr>
        <w:tab/>
        <w:t>c.)sopečné – vznikli po utuhnutí lávy po výbuchu sopky</w:t>
      </w:r>
    </w:p>
    <w:p w:rsidR="00CE7E71" w:rsidRPr="00A61D3F" w:rsidRDefault="00CE7E71">
      <w:pPr>
        <w:rPr>
          <w:rFonts w:ascii="Times New Roman" w:hAnsi="Times New Roman"/>
          <w:color w:val="212529"/>
          <w:sz w:val="28"/>
          <w:szCs w:val="28"/>
          <w:shd w:val="clear" w:color="auto" w:fill="FFFFFF"/>
        </w:rPr>
      </w:pPr>
      <w:r w:rsidRPr="00A61D3F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 xml:space="preserve">Väčšina ostrovov Oceánie má </w:t>
      </w:r>
      <w:r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ekvatoriálne</w:t>
      </w:r>
      <w:r w:rsidRPr="00A61D3F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až</w:t>
      </w:r>
      <w:r w:rsidRPr="00A61D3F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 xml:space="preserve"> subtropické podnebie. V rovníkovej oblasti ich pokrýva dažďový prales.</w:t>
      </w:r>
    </w:p>
    <w:p w:rsidR="00CE7E71" w:rsidRPr="00A61D3F" w:rsidRDefault="00CE7E71">
      <w:pPr>
        <w:rPr>
          <w:rFonts w:ascii="Times New Roman" w:hAnsi="Times New Roman"/>
          <w:sz w:val="28"/>
          <w:szCs w:val="28"/>
        </w:rPr>
      </w:pPr>
      <w:r w:rsidRPr="00A61D3F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Pôvodní obyvatelia sem prišli z JV Ázie.</w:t>
      </w:r>
    </w:p>
    <w:p w:rsidR="00CE7E71" w:rsidRDefault="00CE7E71"/>
    <w:sectPr w:rsidR="00CE7E71" w:rsidSect="00871B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13C06"/>
    <w:rsid w:val="00871BE9"/>
    <w:rsid w:val="00A61D3F"/>
    <w:rsid w:val="00B816C2"/>
    <w:rsid w:val="00CE7E71"/>
    <w:rsid w:val="00F13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BE9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F13C0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99"/>
    <w:qFormat/>
    <w:rsid w:val="00F13C06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040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</TotalTime>
  <Pages>1</Pages>
  <Words>86</Words>
  <Characters>491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Jano S.</cp:lastModifiedBy>
  <cp:revision>3</cp:revision>
  <dcterms:created xsi:type="dcterms:W3CDTF">2021-06-13T07:32:00Z</dcterms:created>
  <dcterms:modified xsi:type="dcterms:W3CDTF">2001-12-31T23:11:00Z</dcterms:modified>
</cp:coreProperties>
</file>