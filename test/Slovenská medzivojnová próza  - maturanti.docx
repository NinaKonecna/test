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7E" w:rsidRDefault="00BA217E" w:rsidP="00A613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3FC">
        <w:rPr>
          <w:rFonts w:ascii="Times New Roman" w:hAnsi="Times New Roman" w:cs="Times New Roman"/>
          <w:b/>
          <w:bCs/>
          <w:sz w:val="24"/>
          <w:szCs w:val="24"/>
          <w:u w:val="single"/>
        </w:rPr>
        <w:t>Slovenská medzivojnová próza – A skupina – opakovanie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613FC">
        <w:rPr>
          <w:rFonts w:ascii="Times New Roman" w:hAnsi="Times New Roman" w:cs="Times New Roman"/>
          <w:b/>
          <w:bCs/>
          <w:sz w:val="24"/>
          <w:szCs w:val="24"/>
          <w:u w:val="single"/>
        </w:rPr>
        <w:t>maturanti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1. Predstaviteľmi prózy naturizmu sú: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2. Znakom naturizmu </w:t>
      </w:r>
      <w:r w:rsidRPr="00D94344">
        <w:rPr>
          <w:rFonts w:ascii="Times New Roman" w:hAnsi="Times New Roman" w:cs="Times New Roman"/>
          <w:sz w:val="24"/>
          <w:szCs w:val="24"/>
          <w:u w:val="single"/>
        </w:rPr>
        <w:t>nie je</w:t>
      </w:r>
      <w:r w:rsidRPr="00D94344">
        <w:rPr>
          <w:rFonts w:ascii="Times New Roman" w:hAnsi="Times New Roman" w:cs="Times New Roman"/>
          <w:sz w:val="24"/>
          <w:szCs w:val="24"/>
        </w:rPr>
        <w:t>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a/ rozprávkovosť, dobro víťazí nad zlom          c/ lyrizácia jazyka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b/ kontrast a výnimočnosť postáv                     d/ dôležité postavenie dejovej línie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3.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>...zima vydúvala ľady...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...zdivené vetrisko...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...tma ako v rohu... </w:t>
      </w:r>
    </w:p>
    <w:p w:rsidR="00BA217E" w:rsidRDefault="00BA217E" w:rsidP="007D0A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Aj takýmito umeleckými prostriedkami autori lyrizujú prozaické texty. Pomenuj   každý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94344">
        <w:rPr>
          <w:rFonts w:ascii="Times New Roman" w:hAnsi="Times New Roman" w:cs="Times New Roman"/>
          <w:sz w:val="24"/>
          <w:szCs w:val="24"/>
        </w:rPr>
        <w:t>umelecký    prostriedok.</w:t>
      </w:r>
    </w:p>
    <w:p w:rsidR="00BA217E" w:rsidRPr="00D94344" w:rsidRDefault="00BA217E" w:rsidP="007D0A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4. K znakom prózy naturizmu v novele Tri gaštanové kone </w:t>
      </w:r>
      <w:r w:rsidRPr="00D94344">
        <w:rPr>
          <w:rFonts w:ascii="Times New Roman" w:hAnsi="Times New Roman" w:cs="Times New Roman"/>
          <w:sz w:val="24"/>
          <w:szCs w:val="24"/>
          <w:u w:val="single"/>
        </w:rPr>
        <w:t>nepatrí</w:t>
      </w:r>
      <w:r w:rsidRPr="00D94344">
        <w:rPr>
          <w:rFonts w:ascii="Times New Roman" w:hAnsi="Times New Roman" w:cs="Times New Roman"/>
          <w:sz w:val="24"/>
          <w:szCs w:val="24"/>
        </w:rPr>
        <w:t>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a/ téma lásky, ktorú autorka spracovala ako rozprávku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b/ konflikt, ktorý je založený na boji dobra so zlom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c/ rozprávanie príbehu v 1. osobe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d/ túžba niektorých postáv po majetku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5. Peter z diela Tri gaštanové kone na rozdiel od Jana Zápotočného: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a/ neľúbi Magdalénu, chce sa s ňou oženiť len preto, aby získal majetok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b/ túži po Magdaléne iba telesne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c/ chce si vziať Magdalénu len preto, aby ju nedostal za manželku Jano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d/ naozaj Magdalénu ľúbi a záleží mu na tom, aby bola šťastná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6. Uveď 3 znaky rozprávky v diele Tri gaštanové kone.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7.</w:t>
      </w:r>
      <w:r w:rsidRPr="00D94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4344">
        <w:rPr>
          <w:rFonts w:ascii="Times New Roman" w:hAnsi="Times New Roman" w:cs="Times New Roman"/>
          <w:sz w:val="24"/>
          <w:szCs w:val="24"/>
        </w:rPr>
        <w:t xml:space="preserve">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>Na spiatočnej ceste z týchto vrchov rozhodol sa žiadať ju o ruku.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,,Na spiatočnej ceste z týchto vrchov...,” opakujem si v duchu za ním.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opakujem si v duchu za ním a cítim, ako mi prebieha cez telo slabá triaška pri pomyslení,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že ma čaká podobná povinnosť. Len moje položenie bude trochu ťažšie, lebo nemám 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bohatstva ako Zápotočný. Nemám ani peňazí ako pliev. Nemám ani koní plnú stajňu. 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Nemám ani len vlastnej strechy nad hlavou. Som obyčajný tulák, čo skupuje drevo po 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krajine. Ale nič mi to neprekáža. Dnes som taký smelý a odhodlaný, že sa jej nebojím 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povedať, aby sa pridružila navždy ku mne. A verím, že moja Magdaléna sa pridruží, lebo </w:t>
      </w:r>
    </w:p>
    <w:p w:rsidR="00BA217E" w:rsidRPr="00D94344" w:rsidRDefault="00BA217E" w:rsidP="00A613F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dá pred mamonou prednosť láske, veľkej, hlbokej a čistej, ako je moja.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Ako hodnotí svoje možnosti hlavný hrdina v súperení s Janom Zápotočným o Magdalénu v ukážke?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8. Čím autor v texte ukážky vyjadruje Petrovo presvedčenie, že Magdalénu získa?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9. Typickým znakom prózy naturizmu v diele Drak sa vracia je: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a/ ľúbostný trojuholník - Drak, Eva, Šimon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b/ presná lokalizácia deja - oblasť severného Slovenska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c/ snaha hlavného hrdinu pomôcť svojmu okoliu - záchrana dobytka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d/ tajomnosť a rozprávkovosť - Drakov pôvod, jeho prezývka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10. Ku konfliktu medzi Drakom a dedinou dochádza preto, lebo: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D94344">
        <w:rPr>
          <w:rFonts w:ascii="Times New Roman" w:hAnsi="Times New Roman" w:cs="Times New Roman"/>
          <w:sz w:val="24"/>
          <w:szCs w:val="24"/>
        </w:rPr>
        <w:t>a/ Drak je zlý človek, ktorý ubližuje dedinčanom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b/ dedina neprijíma Draka medzi seba, pretože nie je jedným z nich</w:t>
      </w:r>
    </w:p>
    <w:p w:rsidR="00BA217E" w:rsidRPr="00D94344" w:rsidRDefault="00BA217E" w:rsidP="00A61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c/ Drak žije so starým Lepišom, ktorého dedina nenávidí, a preto robia zle Drakovi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d/ Šimon ohovára Draka pred dedinčanmi, aby mu mohol prebrať jeho milú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11. Motto, ktorým sa začína novela Drak sa vracia, je................................................................</w:t>
      </w:r>
    </w:p>
    <w:p w:rsidR="00BA217E" w:rsidRPr="00D94344" w:rsidRDefault="00BA217E" w:rsidP="009E4C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12. V novele Drak sa vracia sa prelína prítomnosť s minulosťou. Tento kompozičný  postup </w:t>
      </w:r>
    </w:p>
    <w:p w:rsidR="00BA217E" w:rsidRPr="00D94344" w:rsidRDefault="00BA217E" w:rsidP="009E4C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sa   nazýva:</w:t>
      </w:r>
    </w:p>
    <w:p w:rsidR="00BA217E" w:rsidRPr="00D94344" w:rsidRDefault="00BA217E" w:rsidP="009E4C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 a/ retrospektívny                 c/ paralelný</w:t>
      </w:r>
    </w:p>
    <w:p w:rsidR="00BA217E" w:rsidRPr="00D94344" w:rsidRDefault="00BA217E" w:rsidP="00A613FC">
      <w:pPr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 b/ kronikársky                      d/ kontrastný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Pr="00D94344">
        <w:rPr>
          <w:rFonts w:ascii="Times New Roman" w:hAnsi="Times New Roman" w:cs="Times New Roman"/>
          <w:sz w:val="24"/>
          <w:szCs w:val="24"/>
        </w:rPr>
        <w:t xml:space="preserve">1. Kde a kedy sa odohráva dej románu Jozef Mak.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2.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Zelený svit ovíjal  svoje vlákna okolo drevených zrubov a šindľových striech. Oblôčik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matere Jozefa Maka vydychoval ustaté, zomdlené žlté svetlo a </w:t>
      </w:r>
      <w:r w:rsidRPr="00D94344">
        <w:rPr>
          <w:rFonts w:ascii="Times New Roman" w:hAnsi="Times New Roman" w:cs="Times New Roman"/>
          <w:i/>
          <w:iCs/>
          <w:sz w:val="24"/>
          <w:szCs w:val="24"/>
          <w:u w:val="single"/>
        </w:rPr>
        <w:t>chladná hmla sa čudovala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, 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tichšie si líhala na zem pod týmto oblokom.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Ako sa nazýva postup, ktorý autor využíva v ukážke? Pomenuj podčiarknutý umelecký 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prostriedok.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3. Uveď 4 sociálne prvky v diele Jozef Mak.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4.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Trp, Jozef Mak. Človek-milión si, keďže nie je pravda, že najtvrdší je kameň, najmocnejšia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je oceľ, ale pravda je, že najviac vydrží na svete obyčajný Jozef Mak.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D94344">
        <w:rPr>
          <w:rFonts w:ascii="Times New Roman" w:hAnsi="Times New Roman" w:cs="Times New Roman"/>
          <w:sz w:val="24"/>
          <w:szCs w:val="24"/>
        </w:rPr>
        <w:t xml:space="preserve"> Vysvetli hlavnú myšlienku diela.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5. Uveď 3 psychologické prvky v diele Živý bič.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6. Vysvetli pojem unanimistický román vo vzťahu k dielu Živý bič.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7. Eva Hlavajová - vysvetli vývin tejto postavy  v diele.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8. Svojimi slovami vyjadri hlavnú myšlienku románu Živý  bič.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A613FC"/>
    <w:p w:rsidR="00BA217E" w:rsidRDefault="00BA217E" w:rsidP="00D94344">
      <w:pPr>
        <w:spacing w:after="0"/>
        <w:jc w:val="center"/>
      </w:pPr>
      <w:r w:rsidRPr="00A613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Slovenská medzivojnová próza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A613FC">
        <w:rPr>
          <w:rFonts w:ascii="Times New Roman" w:hAnsi="Times New Roman" w:cs="Times New Roman"/>
          <w:b/>
          <w:bCs/>
          <w:sz w:val="24"/>
          <w:szCs w:val="24"/>
          <w:u w:val="single"/>
        </w:rPr>
        <w:t> skupina – opakovanie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613FC">
        <w:rPr>
          <w:rFonts w:ascii="Times New Roman" w:hAnsi="Times New Roman" w:cs="Times New Roman"/>
          <w:b/>
          <w:bCs/>
          <w:sz w:val="24"/>
          <w:szCs w:val="24"/>
          <w:u w:val="single"/>
        </w:rPr>
        <w:t>maturanti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1.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A keď nad Hudákovom </w:t>
      </w:r>
      <w:r w:rsidRPr="00D94344">
        <w:rPr>
          <w:rFonts w:ascii="Times New Roman" w:hAnsi="Times New Roman" w:cs="Times New Roman"/>
          <w:i/>
          <w:iCs/>
          <w:sz w:val="24"/>
          <w:szCs w:val="24"/>
          <w:u w:val="single"/>
        </w:rPr>
        <w:t>rozknísal sa ospalý vietor a pobral sa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ponad dolinu k východu,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vtedy zabolelo lono materino naposledy. A narodil sa Jozef Mak. Jozef Mak, obyčajný  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človek, ktorého nečaká na svete nik, nik ho spomínať nebude, keď sa zo života vráti. Jozef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Mak. Milión. Čo sa spomína len ako ľudstvo a nikdy nie ako človek.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Čím autor naznačuje, že hrdina je obyčajný človek, akých je na svete mnoho? Pomenuj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podčiarknutý umelecký prostriedok.                                                                                      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2. Uveď 3 psychologické prvky v diele Jozef Mak.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3.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Trp, Jozef Mak. Človek-milión si, keďže nie je pravda, že najtvrdší je kameň, najmocnejšia 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je oceľ, ale pravda je, že najviac vydrží na svete obyčajný Jozef Mak.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Vysvetli hlavnú myšlienku diela.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4.Vysvetli typ rozprávača v diele Jozef Mak.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5. Kde a kedy sa odohráva dej románu Živý bič.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6. Uveď 4 sociálne prvky v diele Živý bič.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7. Vysvetli symboliku stratených rúk v diele Živý bič / aspoň 3 príklady /. </w:t>
      </w:r>
    </w:p>
    <w:p w:rsidR="00BA217E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8. Ilčík - vysvetli vývin tejto postavy v diele.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1. Motto, ktorým sa začína novela Drak sa vracia, je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>2. Typickým znakom prózy naturizmu v diele Drak sa vracia je: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a/ ľúbostný trojuholník - Drak, Eva, Šimon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b/ presná lokalizácia deja - oblasť severného Slovenska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c/ snaha hlavného hrdinu pomôcť svojmu okoliu - záchrana dobytka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d/ tajomnosť a rozprávkovosť - Drakov pôvod, jeho prezývka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3. V novele Drak sa vracia sa prelína prítomnosť s minulosťou. Tento kompozičný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postup sa   nazýva: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a/ retrospektívny                c/ paralelný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 b/ kronikársky                    d/ kontrastný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4.Ku konfliktu medzi Drakom a dedinou dochádza preto, lebo: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a/ Drak je zlý človek, ktorý ubližuje dedinčanom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b/ dedina neprijíma Draka medzi seba, pretože nie je jedným z nich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c/ Drak žije so starým Lepišom, ktorého dedina nenávidí, a preto robia zle Drakovi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d/ Šimon ohovára Draka pred dedinčanmi, aby mu mohol prebrať jeho milú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5. Predstaviteľmi prózy naturizmu sú:</w:t>
      </w: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6.</w:t>
      </w:r>
      <w:r w:rsidRPr="00D94344">
        <w:rPr>
          <w:rFonts w:ascii="Times New Roman" w:hAnsi="Times New Roman" w:cs="Times New Roman"/>
          <w:sz w:val="24"/>
          <w:szCs w:val="24"/>
        </w:rPr>
        <w:t xml:space="preserve">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>...okále sa blyšťali ani krvilačnému zveru...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...noc sa besnela...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...čistá láska... </w:t>
      </w: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F1E38">
        <w:rPr>
          <w:rFonts w:ascii="Times New Roman" w:hAnsi="Times New Roman" w:cs="Times New Roman"/>
          <w:sz w:val="24"/>
          <w:szCs w:val="24"/>
        </w:rPr>
        <w:t xml:space="preserve">Aj takýmito umeleckými prostriedkami autori lyrizujú prozaické texty. Pomenuj </w:t>
      </w: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 xml:space="preserve">  každý   umelecký prostriedok.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1E38">
        <w:rPr>
          <w:rFonts w:ascii="Times New Roman" w:hAnsi="Times New Roman" w:cs="Times New Roman"/>
          <w:sz w:val="24"/>
          <w:szCs w:val="24"/>
        </w:rPr>
        <w:t xml:space="preserve">Znakom naturizmu </w:t>
      </w:r>
      <w:r w:rsidRPr="009F1E38">
        <w:rPr>
          <w:rFonts w:ascii="Times New Roman" w:hAnsi="Times New Roman" w:cs="Times New Roman"/>
          <w:sz w:val="24"/>
          <w:szCs w:val="24"/>
          <w:u w:val="single"/>
        </w:rPr>
        <w:t>nie je</w:t>
      </w:r>
      <w:r w:rsidRPr="009F1E38">
        <w:rPr>
          <w:rFonts w:ascii="Times New Roman" w:hAnsi="Times New Roman" w:cs="Times New Roman"/>
          <w:sz w:val="24"/>
          <w:szCs w:val="24"/>
        </w:rPr>
        <w:t>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a/ rozprávkovosť, dobro víťazí nad zlom         c/ lyrizácia jazyka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 b/ kontrast a výnimočnosť postáv                     d/ dôležité postavenie dejovej línie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9434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F1E38">
        <w:rPr>
          <w:rFonts w:ascii="Times New Roman" w:hAnsi="Times New Roman" w:cs="Times New Roman"/>
          <w:sz w:val="24"/>
          <w:szCs w:val="24"/>
        </w:rPr>
        <w:t>Uveď 3 znaky rozprávky v diele Drak sa vracia.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1E38">
        <w:rPr>
          <w:rFonts w:ascii="Times New Roman" w:hAnsi="Times New Roman" w:cs="Times New Roman"/>
          <w:sz w:val="24"/>
          <w:szCs w:val="24"/>
        </w:rPr>
        <w:t>9. Peter z diela Tri gaštanové kone na rozdiel od Jana Zápotočného: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a/ neľúbi Magdalénu, chce sa s ňou oženiť len preto, aby získal majetok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b/ túži po Magdaléne iba telesne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c/ chce si vziať Magdalénu len preto, aby ju nedostal za manželku Jano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d/ naozaj Magdalénu ľúbi a záleží mu na tom, aby bola šťastná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 xml:space="preserve">10. K znakom prózy naturizmu v novele Tri gaštanové kone </w:t>
      </w:r>
      <w:r w:rsidRPr="009F1E38">
        <w:rPr>
          <w:rFonts w:ascii="Times New Roman" w:hAnsi="Times New Roman" w:cs="Times New Roman"/>
          <w:sz w:val="24"/>
          <w:szCs w:val="24"/>
          <w:u w:val="single"/>
        </w:rPr>
        <w:t>nepatrí</w:t>
      </w:r>
      <w:r w:rsidRPr="009F1E38">
        <w:rPr>
          <w:rFonts w:ascii="Times New Roman" w:hAnsi="Times New Roman" w:cs="Times New Roman"/>
          <w:sz w:val="24"/>
          <w:szCs w:val="24"/>
        </w:rPr>
        <w:t>: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a/ téma lásky, ktorú autorka spracovala ako rozprávku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b/ konflikt, ktorý je založený na boji dobra so zlom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c/ rozprávanie príbehu v 1. osobe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344">
        <w:rPr>
          <w:rFonts w:ascii="Times New Roman" w:hAnsi="Times New Roman" w:cs="Times New Roman"/>
          <w:sz w:val="24"/>
          <w:szCs w:val="24"/>
        </w:rPr>
        <w:t xml:space="preserve">   d/ túžba niektorých postáv po majetku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11.</w:t>
      </w:r>
      <w:r w:rsidRPr="00D94344">
        <w:rPr>
          <w:rFonts w:ascii="Times New Roman" w:hAnsi="Times New Roman" w:cs="Times New Roman"/>
          <w:sz w:val="24"/>
          <w:szCs w:val="24"/>
        </w:rPr>
        <w:t xml:space="preserve"> </w:t>
      </w:r>
      <w:r w:rsidRPr="00D94344">
        <w:rPr>
          <w:rFonts w:ascii="Times New Roman" w:hAnsi="Times New Roman" w:cs="Times New Roman"/>
          <w:i/>
          <w:iCs/>
          <w:sz w:val="24"/>
          <w:szCs w:val="24"/>
        </w:rPr>
        <w:t>Na spiatočnej ceste z týchto vrchov rozhodol sa žiadať ju o ruku.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,,Na spiatočnej ceste z týchto vrchov...,” opakujem si v duchu za ním.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opakujem si v duchu za ním a cítim, ako mi prebieha cez telo slabá triaška pri pomyslení,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že ma čaká podobná povinnosť. Len moje položenie bude trochu ťažšie, lebo nemám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bohatstva ako Zápotočný. Nemám ani peňazí ako pliev. Nemám ani koní plnú stajňu.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Nemám ani len vlastnej strechy nad hlavou. Som obyčajný tulák, čo skupuje drevo po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krajine. Ale nič mi to neprekáža. Dnes som taký smelý a odhodlaný, že sa jej nebojím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 povedať, aby sa pridružila navždy ku mne. A verím, že moja Magdaléna sa pridruží, lebo 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4344">
        <w:rPr>
          <w:rFonts w:ascii="Times New Roman" w:hAnsi="Times New Roman" w:cs="Times New Roman"/>
          <w:i/>
          <w:iCs/>
          <w:sz w:val="24"/>
          <w:szCs w:val="24"/>
        </w:rPr>
        <w:t xml:space="preserve">    dá pred mamonou prednosť láske, veľkej, hlbokej a čistej, ako je moja.</w:t>
      </w: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Ako hodnotí svoje možnosti hlavný hrdina v súperení s Janom Zápotočným o Magdalénu v ukážke?</w:t>
      </w:r>
    </w:p>
    <w:p w:rsidR="00BA217E" w:rsidRDefault="00BA217E" w:rsidP="00D94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217E" w:rsidRPr="009F1E38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E3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F1E38">
        <w:rPr>
          <w:rFonts w:ascii="Times New Roman" w:hAnsi="Times New Roman" w:cs="Times New Roman"/>
          <w:sz w:val="24"/>
          <w:szCs w:val="24"/>
        </w:rPr>
        <w:t>. Čím autor v texte ukážky vyjadruje Petrovo presvedčenie, že Magdalénu získa?</w:t>
      </w: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17E" w:rsidRPr="00D94344" w:rsidRDefault="00BA217E" w:rsidP="00D9434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A217E" w:rsidRPr="00D94344" w:rsidSect="005D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13FC"/>
    <w:rsid w:val="005D1243"/>
    <w:rsid w:val="007150FB"/>
    <w:rsid w:val="007D0A2A"/>
    <w:rsid w:val="009E4C7A"/>
    <w:rsid w:val="009F1E38"/>
    <w:rsid w:val="00A613FC"/>
    <w:rsid w:val="00AD7802"/>
    <w:rsid w:val="00B54FB2"/>
    <w:rsid w:val="00BA217E"/>
    <w:rsid w:val="00D9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43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4</Pages>
  <Words>1252</Words>
  <Characters>7139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luddu</cp:lastModifiedBy>
  <cp:revision>5</cp:revision>
  <cp:lastPrinted>2012-02-15T07:04:00Z</cp:lastPrinted>
  <dcterms:created xsi:type="dcterms:W3CDTF">2012-02-14T19:50:00Z</dcterms:created>
  <dcterms:modified xsi:type="dcterms:W3CDTF">2012-02-15T07:06:00Z</dcterms:modified>
</cp:coreProperties>
</file>