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0A" w:rsidRDefault="000F6F0A" w:rsidP="002D7C71">
      <w:pPr>
        <w:spacing w:after="0"/>
        <w:rPr>
          <w:sz w:val="32"/>
          <w:szCs w:val="32"/>
          <w:lang w:val="sk-SK"/>
        </w:rPr>
      </w:pPr>
      <w:r w:rsidRPr="00475FC8">
        <w:rPr>
          <w:sz w:val="32"/>
          <w:szCs w:val="32"/>
          <w:lang w:val="sk-SK"/>
        </w:rPr>
        <w:t>Doplňovačka</w:t>
      </w:r>
      <w:r>
        <w:rPr>
          <w:sz w:val="32"/>
          <w:szCs w:val="32"/>
          <w:lang w:val="sk-SK"/>
        </w:rPr>
        <w:t xml:space="preserve"> – doplň chýbajúce písmená, čiarky</w:t>
      </w:r>
    </w:p>
    <w:p w:rsidR="000F6F0A" w:rsidRDefault="000F6F0A" w:rsidP="00BF6032">
      <w:pPr>
        <w:jc w:val="both"/>
        <w:rPr>
          <w:sz w:val="32"/>
          <w:szCs w:val="32"/>
          <w:lang w:val="sk-SK"/>
        </w:rPr>
      </w:pPr>
      <w:r w:rsidRPr="002D7C71">
        <w:rPr>
          <w:sz w:val="28"/>
          <w:szCs w:val="28"/>
          <w:lang w:val="sk-SK"/>
        </w:rPr>
        <w:t>Najv-čšie horúčavy na našej planéte bývajú na -ahare. Teploty tu môžu v-stúpiť až na 58 stupňov Celzia. Pri takých strašných horúčav-ch sa vzduch chveje a trbliece obloha spl-va -o zemou. Slnko kolmo vysiela svoje lúče a nemilosrdne b-čuje všetko živé i mŕtve. Rozpaľuje piesok, skal- kovové časti áut až natoľko že si možno na nich upiecť volské oko. Motor auta sa ro-žeraví, voda v chladiči vrie. Páľava zapr-čiňuje úpal niekedy ťa-ké duševné poruchy, niekedy zimnicu - vysokými horúčkami a blúznením. Púšte pokr-va piesok, skaly, štrk, pl-tké slané jazerá. Piesok sa tu ustavične presúva, pres-pa a vydáva s-čivý zvuk. Iba tam, kde v-vierajú podzemné pramene, vznikajú oáz-. Púšte sužuje stál- nedostatok vlahy. Niektoré púšte sú bohatým náleziskom nerastn-ch surovín. Prvenstvo patr- púštnym oblastiam na -rabskom polostrove kde sú najv-čšie zásoby ropy na zemeguli</w:t>
      </w:r>
      <w:r>
        <w:rPr>
          <w:sz w:val="32"/>
          <w:szCs w:val="32"/>
          <w:lang w:val="sk-SK"/>
        </w:rPr>
        <w:t xml:space="preserve">.  </w:t>
      </w:r>
    </w:p>
    <w:p w:rsidR="000F6F0A" w:rsidRDefault="000F6F0A" w:rsidP="00475FC8">
      <w:pPr>
        <w:jc w:val="both"/>
        <w:rPr>
          <w:sz w:val="32"/>
          <w:szCs w:val="32"/>
          <w:lang w:val="sk-SK"/>
        </w:rPr>
      </w:pPr>
    </w:p>
    <w:p w:rsidR="000F6F0A" w:rsidRDefault="000F6F0A" w:rsidP="00475FC8">
      <w:pPr>
        <w:jc w:val="both"/>
        <w:rPr>
          <w:sz w:val="32"/>
          <w:szCs w:val="32"/>
          <w:lang w:val="sk-SK"/>
        </w:rPr>
      </w:pPr>
    </w:p>
    <w:p w:rsidR="000F6F0A" w:rsidRDefault="000F6F0A" w:rsidP="00475FC8">
      <w:pPr>
        <w:jc w:val="both"/>
        <w:rPr>
          <w:sz w:val="32"/>
          <w:szCs w:val="32"/>
          <w:lang w:val="sk-SK"/>
        </w:rPr>
      </w:pPr>
    </w:p>
    <w:p w:rsidR="000F6F0A" w:rsidRDefault="000F6F0A" w:rsidP="000C1FB0">
      <w:pPr>
        <w:spacing w:after="0"/>
        <w:rPr>
          <w:sz w:val="32"/>
          <w:szCs w:val="32"/>
          <w:lang w:val="sk-SK"/>
        </w:rPr>
      </w:pPr>
      <w:r w:rsidRPr="00475FC8">
        <w:rPr>
          <w:sz w:val="32"/>
          <w:szCs w:val="32"/>
          <w:lang w:val="sk-SK"/>
        </w:rPr>
        <w:t>Doplňovačka</w:t>
      </w:r>
      <w:r>
        <w:rPr>
          <w:sz w:val="32"/>
          <w:szCs w:val="32"/>
          <w:lang w:val="sk-SK"/>
        </w:rPr>
        <w:t xml:space="preserve"> – doplň chýbajúce písmená, čiarky</w:t>
      </w:r>
    </w:p>
    <w:p w:rsidR="000F6F0A" w:rsidRDefault="000F6F0A" w:rsidP="006A78BE">
      <w:pPr>
        <w:jc w:val="both"/>
        <w:rPr>
          <w:sz w:val="32"/>
          <w:szCs w:val="32"/>
          <w:lang w:val="sk-SK"/>
        </w:rPr>
      </w:pPr>
      <w:r w:rsidRPr="002D7C71">
        <w:rPr>
          <w:sz w:val="28"/>
          <w:szCs w:val="28"/>
          <w:lang w:val="sk-SK"/>
        </w:rPr>
        <w:t>Najv-čšie horúčavy na našej planéte bývajú na -ahare. Teploty tu môžu v-stúpiť až na 58 stupňov Celzia. Pri takých strašných horúčav-ch sa vzduch chveje a trbliece obloha spl-va -o zemou. Slnko kolmo vysiela svoje lúče a nemilosrdne b-čuje všetko živé i mŕtve. Rozpaľuje piesok, skal- kovové časti áut až natoľko že si možno na nich upiecť volské oko. Motor auta sa ro-žeraví, voda v chladiči vrie. Páľava zapr-čiňuje úpal niekedy ťa-ké duševné poruchy, niekedy zimnicu - vysokými horúčkami a blúznením. Púšte pokr-va piesok, skaly, štrk, pl-tké slané jazerá. Piesok sa tu ustavične presúva, pres-pa a vydáva s-čivý zvuk. Iba tam, kde v-vierajú podzemné pramene, vznikajú oáz-. Púšte sužuje stál- nedostatok vlahy. Niektoré púšte sú bohatým náleziskom nerastn-ch surovín. Prvenstvo patr- púštnym oblastiam na -rabskom polostrove kde sú najv-čšie zásoby ropy na zemeguli</w:t>
      </w:r>
      <w:r>
        <w:rPr>
          <w:sz w:val="32"/>
          <w:szCs w:val="32"/>
          <w:lang w:val="sk-SK"/>
        </w:rPr>
        <w:t xml:space="preserve">. </w:t>
      </w:r>
    </w:p>
    <w:sectPr w:rsidR="000F6F0A" w:rsidSect="00316B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FC8"/>
    <w:rsid w:val="000C1FB0"/>
    <w:rsid w:val="000F6F0A"/>
    <w:rsid w:val="00205B10"/>
    <w:rsid w:val="002D7C71"/>
    <w:rsid w:val="00316B9A"/>
    <w:rsid w:val="00475FC8"/>
    <w:rsid w:val="006A78BE"/>
    <w:rsid w:val="00A34BA7"/>
    <w:rsid w:val="00BF6032"/>
    <w:rsid w:val="00C84EAA"/>
    <w:rsid w:val="00CF5AE5"/>
    <w:rsid w:val="00E61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9A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1</Pages>
  <Words>274</Words>
  <Characters>1566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luddu</cp:lastModifiedBy>
  <cp:revision>9</cp:revision>
  <cp:lastPrinted>2011-12-14T13:16:00Z</cp:lastPrinted>
  <dcterms:created xsi:type="dcterms:W3CDTF">2011-12-14T12:59:00Z</dcterms:created>
  <dcterms:modified xsi:type="dcterms:W3CDTF">2012-02-09T06:37:00Z</dcterms:modified>
</cp:coreProperties>
</file>