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910" w:rsidRPr="00B1353C" w:rsidRDefault="00857910" w:rsidP="00154A23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857910" w:rsidRPr="00B1353C" w:rsidRDefault="00857910" w:rsidP="00154A23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  <w:r>
        <w:rPr>
          <w:b/>
          <w:bCs/>
          <w:sz w:val="32"/>
          <w:szCs w:val="32"/>
        </w:rPr>
        <w:t>, (3H ŠVP + 1H ŠkVP)</w:t>
      </w:r>
    </w:p>
    <w:p w:rsidR="00857910" w:rsidRPr="00B1353C" w:rsidRDefault="00857910" w:rsidP="00154A23">
      <w:pPr>
        <w:rPr>
          <w:b/>
          <w:bCs/>
        </w:rPr>
      </w:pPr>
    </w:p>
    <w:p w:rsidR="00857910" w:rsidRPr="00B1353C" w:rsidRDefault="00857910" w:rsidP="00154A23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>
        <w:rPr>
          <w:sz w:val="28"/>
          <w:szCs w:val="28"/>
        </w:rPr>
        <w:t>4</w:t>
      </w:r>
      <w:r w:rsidRPr="00B1353C">
        <w:rPr>
          <w:sz w:val="28"/>
          <w:szCs w:val="28"/>
        </w:rPr>
        <w:t>/201</w:t>
      </w:r>
      <w:r>
        <w:rPr>
          <w:sz w:val="28"/>
          <w:szCs w:val="28"/>
        </w:rPr>
        <w:t>5</w:t>
      </w:r>
    </w:p>
    <w:p w:rsidR="00857910" w:rsidRPr="00B1353C" w:rsidRDefault="00857910" w:rsidP="00154A23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II. A</w:t>
      </w:r>
    </w:p>
    <w:p w:rsidR="00857910" w:rsidRPr="00B1353C" w:rsidRDefault="00857910" w:rsidP="00154A23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Jaroslava Viťazková</w:t>
      </w:r>
    </w:p>
    <w:p w:rsidR="00857910" w:rsidRPr="00B1353C" w:rsidRDefault="00857910" w:rsidP="00154A23">
      <w:r w:rsidRPr="00B1353C">
        <w:t>Aktualizácia plánu podľa potreby.</w:t>
      </w:r>
    </w:p>
    <w:p w:rsidR="00857910" w:rsidRPr="00B1353C" w:rsidRDefault="00857910" w:rsidP="00154A23"/>
    <w:p w:rsidR="00857910" w:rsidRPr="00B1353C" w:rsidRDefault="00857910" w:rsidP="00154A23">
      <w:r w:rsidRPr="00B1353C"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857910" w:rsidRPr="00B1353C" w:rsidRDefault="00857910" w:rsidP="00154A23">
      <w:pPr>
        <w:tabs>
          <w:tab w:val="left" w:pos="5103"/>
          <w:tab w:val="left" w:pos="5529"/>
        </w:tabs>
      </w:pPr>
      <w:r w:rsidRPr="00B1353C">
        <w:t xml:space="preserve">Plán prerokovaný na PK </w:t>
      </w:r>
      <w:r>
        <w:t>MIF</w:t>
      </w:r>
      <w:r w:rsidRPr="00B1353C">
        <w:t xml:space="preserve"> dňa  ....................        </w:t>
      </w:r>
      <w:r w:rsidRPr="00B1353C">
        <w:tab/>
        <w:t>.............................................</w:t>
      </w:r>
    </w:p>
    <w:p w:rsidR="00857910" w:rsidRPr="00B1353C" w:rsidRDefault="00857910" w:rsidP="00154A23">
      <w:pPr>
        <w:tabs>
          <w:tab w:val="left" w:pos="5529"/>
          <w:tab w:val="left" w:pos="6090"/>
        </w:tabs>
      </w:pPr>
      <w:r w:rsidRPr="00B1353C">
        <w:tab/>
      </w:r>
      <w:r>
        <w:t>RNDr. Lenka Škarbeková</w:t>
      </w:r>
    </w:p>
    <w:p w:rsidR="00857910" w:rsidRPr="00B1353C" w:rsidRDefault="00857910" w:rsidP="00154A23">
      <w:pPr>
        <w:tabs>
          <w:tab w:val="left" w:pos="5529"/>
          <w:tab w:val="left" w:pos="6090"/>
        </w:tabs>
      </w:pPr>
      <w:r>
        <w:tab/>
      </w:r>
      <w:r w:rsidRPr="00B1353C">
        <w:t xml:space="preserve">vedúca PK </w:t>
      </w:r>
      <w:r>
        <w:t>MIF</w:t>
      </w:r>
    </w:p>
    <w:p w:rsidR="00857910" w:rsidRPr="00B1353C" w:rsidRDefault="00857910" w:rsidP="00154A23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857910" w:rsidRDefault="00857910" w:rsidP="00C8085E">
      <w:pPr>
        <w:tabs>
          <w:tab w:val="left" w:pos="5529"/>
          <w:tab w:val="left" w:pos="6090"/>
        </w:tabs>
      </w:pPr>
      <w:r w:rsidRPr="00B1353C">
        <w:tab/>
        <w:t>RNDr. D</w:t>
      </w:r>
      <w:r>
        <w:t>ušan</w:t>
      </w:r>
      <w:r w:rsidRPr="00B1353C">
        <w:t xml:space="preserve"> Andraško</w:t>
      </w:r>
    </w:p>
    <w:p w:rsidR="00857910" w:rsidRDefault="00857910" w:rsidP="00C8085E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        </w:t>
      </w:r>
      <w:r w:rsidRPr="00B1353C">
        <w:t>riaditeľ školy</w:t>
      </w:r>
    </w:p>
    <w:tbl>
      <w:tblPr>
        <w:tblpPr w:leftFromText="141" w:rightFromText="141" w:vertAnchor="page" w:horzAnchor="margin" w:tblpY="298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49"/>
        <w:gridCol w:w="10"/>
        <w:gridCol w:w="7200"/>
        <w:gridCol w:w="1155"/>
      </w:tblGrid>
      <w:tr w:rsidR="00857910" w:rsidRPr="00DE43BC">
        <w:tc>
          <w:tcPr>
            <w:tcW w:w="1365" w:type="dxa"/>
            <w:vAlign w:val="center"/>
          </w:tcPr>
          <w:p w:rsidR="00857910" w:rsidRPr="00DE43BC" w:rsidRDefault="00857910" w:rsidP="00DE43BC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t>Mesiac</w:t>
            </w:r>
          </w:p>
        </w:tc>
        <w:tc>
          <w:tcPr>
            <w:tcW w:w="1004" w:type="dxa"/>
            <w:vAlign w:val="center"/>
          </w:tcPr>
          <w:p w:rsidR="00857910" w:rsidRPr="00DE43BC" w:rsidRDefault="00857910" w:rsidP="00DE43BC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t>Hodina</w:t>
            </w:r>
          </w:p>
        </w:tc>
        <w:tc>
          <w:tcPr>
            <w:tcW w:w="3549" w:type="dxa"/>
          </w:tcPr>
          <w:p w:rsidR="00857910" w:rsidRPr="00DE43BC" w:rsidRDefault="00857910" w:rsidP="00DE43BC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t>Názov tematického  celku</w:t>
            </w:r>
          </w:p>
          <w:p w:rsidR="00857910" w:rsidRPr="00DE43BC" w:rsidRDefault="00857910" w:rsidP="00DE43BC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t>Počet hodín</w:t>
            </w:r>
          </w:p>
        </w:tc>
        <w:tc>
          <w:tcPr>
            <w:tcW w:w="7210" w:type="dxa"/>
            <w:gridSpan w:val="2"/>
            <w:vAlign w:val="center"/>
          </w:tcPr>
          <w:p w:rsidR="00857910" w:rsidRPr="00DE43BC" w:rsidRDefault="00857910" w:rsidP="00DE43BC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t>Názov témy</w:t>
            </w:r>
          </w:p>
        </w:tc>
        <w:tc>
          <w:tcPr>
            <w:tcW w:w="1155" w:type="dxa"/>
            <w:vAlign w:val="center"/>
          </w:tcPr>
          <w:p w:rsidR="00857910" w:rsidRPr="00DE43BC" w:rsidRDefault="00857910" w:rsidP="00DE43BC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t>Poznámky</w:t>
            </w:r>
          </w:p>
        </w:tc>
      </w:tr>
      <w:tr w:rsidR="00857910" w:rsidRPr="00DE43BC">
        <w:tc>
          <w:tcPr>
            <w:tcW w:w="1365" w:type="dxa"/>
            <w:vAlign w:val="center"/>
          </w:tcPr>
          <w:p w:rsidR="00857910" w:rsidRPr="00DE43BC" w:rsidRDefault="00857910" w:rsidP="00DE43BC">
            <w:pPr>
              <w:spacing w:after="0" w:line="240" w:lineRule="auto"/>
              <w:jc w:val="center"/>
              <w:rPr>
                <w:b/>
                <w:bCs/>
              </w:rPr>
            </w:pPr>
            <w:r w:rsidRPr="00DE43BC">
              <w:rPr>
                <w:b/>
                <w:bCs/>
              </w:rPr>
              <w:t>September</w:t>
            </w: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Logika, dôvodnenie, dôkazy</w:t>
            </w:r>
          </w:p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 xml:space="preserve">Počet hodín: 20 </w:t>
            </w:r>
            <w:r w:rsidRPr="00DE43BC">
              <w:t xml:space="preserve"> </w:t>
            </w:r>
          </w:p>
        </w:tc>
      </w:tr>
      <w:tr w:rsidR="00857910" w:rsidRPr="00DE43BC"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jc w:val="both"/>
              <w:rPr>
                <w:b/>
                <w:bCs/>
              </w:rPr>
            </w:pPr>
            <w:r w:rsidRPr="00DE43BC">
              <w:rPr>
                <w:b/>
                <w:bCs/>
              </w:rPr>
              <w:t>A viete to aj dokázať?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Úvodná hodina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339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Výrok, hypotéza, pravdivostná hodnota, spojky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3.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Odlišnosti vo vyjadrovaní v rôznych prostrediach – veda, legislatíva, bežný život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4.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Základy usudzovania, pojem dôkaz, typy dôkazov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5.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Priamy dôkaz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6.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Úlohy na priamy dôkaz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7. – 8.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Pravdivosť implikácie - obrátená, obmenená implikácia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9. – 10.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Nepriamy dôkaz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11.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Úlohy na nepriamy dôkaz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Vstupný 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13.- 15.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DE43BC">
              <w:t>Dôkaz sporom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16. 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DE43BC">
              <w:t>Dôkaz sporom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17.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18.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Čísla, premenná a počtové výkony s číslami</w:t>
            </w:r>
          </w:p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13</w:t>
            </w:r>
            <w:r w:rsidRPr="00DE43BC">
              <w:t xml:space="preserve"> </w:t>
            </w:r>
          </w:p>
        </w:tc>
      </w:tr>
      <w:tr w:rsidR="00857910" w:rsidRPr="00DE43BC">
        <w:trPr>
          <w:trHeight w:val="20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19. -  20. 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jc w:val="both"/>
            </w:pPr>
            <w:r w:rsidRPr="00DE43BC">
              <w:rPr>
                <w:b/>
                <w:bCs/>
              </w:rPr>
              <w:t>Približné čísla -</w:t>
            </w:r>
            <w:r w:rsidRPr="00DE43BC">
              <w:t xml:space="preserve"> Nepresné čísla, presný a približný výsledok, zaokrúhľovanie, absolútna a relatívna chyba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90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21. – 24.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jc w:val="both"/>
            </w:pPr>
            <w:r w:rsidRPr="00DE43BC">
              <w:rPr>
                <w:b/>
                <w:bCs/>
              </w:rPr>
              <w:t>Rovnice a nerovnice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Lineárne rovnice s neznámou v menovateli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25. – 26.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Kvadratické rovnice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27.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Rovnice s absolútnou hodnotou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28.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Iracionálne rovnice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29.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Lineárne nerovnice a nerovnice s absolútnou hodnotou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30.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Kvadratické nerovnice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 31.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569"/>
        </w:trPr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November</w:t>
            </w: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Vzťahy, funkcie, tabuľky, diagramy</w:t>
            </w:r>
          </w:p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46</w:t>
            </w:r>
          </w:p>
        </w:tc>
      </w:tr>
      <w:tr w:rsidR="00857910" w:rsidRPr="00DE43BC">
        <w:tc>
          <w:tcPr>
            <w:tcW w:w="1365" w:type="dxa"/>
            <w:vMerge w:val="restart"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32. – 34.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1.Školská písomná práca, príprava, realizácia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35.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Funkcia – základné typy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Funkcia a jej vlastnosti (ako rýchlo klesá/rastie a ďalšie vlastnosti)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36. – 37.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 funkcia, predpis, graf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38.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Kvadratická funkcia, predpis graf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39.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Kvadratická nerovnica – grafické riešenie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40.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Lineárna, kvadratická funkcia s absolútnou hodnotou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41.-  42.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Lineárna, kvadratická funkcia s absolútnou hodnotou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43. – 44.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 celku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45.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46.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Nepriama úmernosť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  <w:tcBorders>
              <w:top w:val="nil"/>
            </w:tcBorders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47.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Racionálne lomená funkcia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48. - 49.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Mocniny, exponenciálne a logaritmické funkcie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Počítame s mocninami, mocninová funkcia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50. – 51.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Inverzná funkcia, vlastnosti, predpisy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52.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Exponenciálna funkcia, logaritmická funkcia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53.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Logaritmus, vety pre prácu s logaritmami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54. – 55.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Rovnice exponenciálne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56.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Logaritmické rovnice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57.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Logaritmické rovnice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58.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59.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Goniometrické funkcie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359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60.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Goniometria – základné vzťahy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Január</w:t>
            </w:r>
          </w:p>
        </w:tc>
        <w:tc>
          <w:tcPr>
            <w:tcW w:w="11763" w:type="dxa"/>
            <w:gridSpan w:val="4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61. - 62.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výrazy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63.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64. – 65.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2. školská písomná práca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66. – 67.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rovnice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304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68. – 69.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Goniometrické rovnice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70. – 73.</w:t>
            </w:r>
          </w:p>
        </w:tc>
        <w:tc>
          <w:tcPr>
            <w:tcW w:w="3559" w:type="dxa"/>
            <w:gridSpan w:val="2"/>
            <w:vMerge w:val="restart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Trigonometria</w:t>
            </w:r>
          </w:p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Počet hodín: 6</w:t>
            </w:r>
          </w:p>
        </w:tc>
        <w:tc>
          <w:tcPr>
            <w:tcW w:w="7200" w:type="dxa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Sínusová veta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74. - 75</w:t>
            </w:r>
          </w:p>
        </w:tc>
        <w:tc>
          <w:tcPr>
            <w:tcW w:w="3559" w:type="dxa"/>
            <w:gridSpan w:val="2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00" w:type="dxa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Kosínusová veta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Február</w:t>
            </w:r>
          </w:p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Stereometria</w:t>
            </w:r>
          </w:p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22</w:t>
            </w: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76.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Kocky, rezy a priestorová predstavivosť – polohová stereometria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Voľné rovnobežné premietanie, obraz kocky, kvádra, ihlana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77. – 78.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Vzájomná poloha priamok, rovín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79.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kocky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80.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kocky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81.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iných telies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82.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Rezy iných telies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83.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84.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Metrická stereometria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Vzdialenosť bodu od priamky, roviny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85. – 87.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Vzdialenosť bodu od priamky, roviny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88.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3. školská písomná práca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89.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priamok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90.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rovín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91.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priamky a roviny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Uhol priamky a roviny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93.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hranatých telies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94.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hranatých telies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95.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rotačných (oblých) telies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96. – 97.</w:t>
            </w:r>
          </w:p>
        </w:tc>
        <w:tc>
          <w:tcPr>
            <w:tcW w:w="3549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Povrch a objem rotačných (oblých) telies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98. - 99.</w:t>
            </w:r>
          </w:p>
        </w:tc>
        <w:tc>
          <w:tcPr>
            <w:tcW w:w="3559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00" w:type="dxa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Kombinatorika, pravdepodobnosť a štatistika</w:t>
            </w:r>
          </w:p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10</w:t>
            </w:r>
          </w:p>
        </w:tc>
      </w:tr>
      <w:tr w:rsidR="00857910" w:rsidRPr="00DE43BC">
        <w:trPr>
          <w:trHeight w:val="273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100.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Kombinatorika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 učiva z 1. ročníka, kombinatorické úlohy, faktoriál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249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101.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Kombinačné číslo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102.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Rovnice, nerovnice s faktoriálom, kombinačnými číslami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103.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Vlastnosti kombinačných čísel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104. – 105.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Opakovanie, systematizácia tematického celku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106.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Ako vypočítať náhodu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Šanca a porovnanie šancí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107.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Pravdepodobnosť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422"/>
        </w:trPr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5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108.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Vlastnosti pravdepodobnosti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 xml:space="preserve">109. 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Pravdepodobnostné úlohy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110.- 111.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 xml:space="preserve"> Opakovanie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112.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113. - 114.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Projekty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327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Finančná gramotnosť</w:t>
            </w:r>
          </w:p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8</w:t>
            </w: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115.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Úroky, úspory, pôžičky</w:t>
            </w:r>
          </w:p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Elementárna finančná matematika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rPr>
          <w:trHeight w:val="227"/>
        </w:trPr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116.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Jednoduché úrokovanie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117. – 118.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Jednoduché úrokovanie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119. – 120.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Zložené úrokovanie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121. – 122.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3549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Jún</w:t>
            </w: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1914" w:type="dxa"/>
            <w:gridSpan w:val="4"/>
          </w:tcPr>
          <w:p w:rsidR="00857910" w:rsidRPr="00DE43BC" w:rsidRDefault="00857910" w:rsidP="00DE43BC">
            <w:pPr>
              <w:spacing w:after="0" w:line="240" w:lineRule="auto"/>
              <w:rPr>
                <w:b/>
                <w:bCs/>
              </w:rPr>
            </w:pPr>
            <w:r w:rsidRPr="00DE43BC">
              <w:rPr>
                <w:b/>
                <w:bCs/>
              </w:rPr>
              <w:t>Opakovanie, rozširovanie učiva</w:t>
            </w:r>
          </w:p>
          <w:p w:rsidR="00857910" w:rsidRPr="00DE43BC" w:rsidRDefault="00857910" w:rsidP="00DE43BC">
            <w:pPr>
              <w:spacing w:after="0" w:line="240" w:lineRule="auto"/>
            </w:pPr>
            <w:r w:rsidRPr="00DE43BC">
              <w:rPr>
                <w:b/>
                <w:bCs/>
              </w:rPr>
              <w:t>Počet hodín: 10</w:t>
            </w:r>
          </w:p>
        </w:tc>
      </w:tr>
      <w:tr w:rsidR="00857910" w:rsidRPr="00DE43BC">
        <w:trPr>
          <w:trHeight w:val="281"/>
        </w:trPr>
        <w:tc>
          <w:tcPr>
            <w:tcW w:w="1365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123.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124. - 125.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Opakovanie a systematizácia, rozširovanie učiva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126.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Opakovanie a systematizácia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127. -128.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Štvrtá školská písomná práca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129.</w:t>
            </w:r>
          </w:p>
        </w:tc>
        <w:tc>
          <w:tcPr>
            <w:tcW w:w="3549" w:type="dxa"/>
            <w:vMerge w:val="restart"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Opakovanie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130.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Výstupný test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131.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Prezentácia projektov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  <w:tr w:rsidR="00857910" w:rsidRPr="00DE43BC">
        <w:tc>
          <w:tcPr>
            <w:tcW w:w="1365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1004" w:type="dxa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132.</w:t>
            </w:r>
          </w:p>
        </w:tc>
        <w:tc>
          <w:tcPr>
            <w:tcW w:w="3549" w:type="dxa"/>
            <w:vMerge/>
          </w:tcPr>
          <w:p w:rsidR="00857910" w:rsidRPr="00DE43BC" w:rsidRDefault="00857910" w:rsidP="00DE43BC">
            <w:pPr>
              <w:spacing w:after="0" w:line="240" w:lineRule="auto"/>
            </w:pPr>
          </w:p>
        </w:tc>
        <w:tc>
          <w:tcPr>
            <w:tcW w:w="7210" w:type="dxa"/>
            <w:gridSpan w:val="2"/>
          </w:tcPr>
          <w:p w:rsidR="00857910" w:rsidRPr="00DE43BC" w:rsidRDefault="00857910" w:rsidP="00DE43BC">
            <w:pPr>
              <w:spacing w:after="0" w:line="240" w:lineRule="auto"/>
            </w:pPr>
            <w:r w:rsidRPr="00DE43BC">
              <w:t>Záverečné hodnotenie</w:t>
            </w:r>
          </w:p>
        </w:tc>
        <w:tc>
          <w:tcPr>
            <w:tcW w:w="1155" w:type="dxa"/>
          </w:tcPr>
          <w:p w:rsidR="00857910" w:rsidRPr="00DE43BC" w:rsidRDefault="00857910" w:rsidP="00DE43BC">
            <w:pPr>
              <w:spacing w:after="0" w:line="240" w:lineRule="auto"/>
            </w:pPr>
          </w:p>
        </w:tc>
      </w:tr>
    </w:tbl>
    <w:p w:rsidR="00857910" w:rsidRDefault="00857910" w:rsidP="00154A23"/>
    <w:sectPr w:rsidR="00857910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910" w:rsidRDefault="00857910" w:rsidP="00392165">
      <w:pPr>
        <w:spacing w:after="0" w:line="240" w:lineRule="auto"/>
      </w:pPr>
      <w:r>
        <w:separator/>
      </w:r>
    </w:p>
  </w:endnote>
  <w:endnote w:type="continuationSeparator" w:id="1">
    <w:p w:rsidR="00857910" w:rsidRDefault="00857910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910" w:rsidRDefault="00857910" w:rsidP="00392165">
      <w:pPr>
        <w:spacing w:after="0" w:line="240" w:lineRule="auto"/>
      </w:pPr>
      <w:r>
        <w:separator/>
      </w:r>
    </w:p>
  </w:footnote>
  <w:footnote w:type="continuationSeparator" w:id="1">
    <w:p w:rsidR="00857910" w:rsidRDefault="00857910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10" w:rsidRDefault="00857910">
    <w:pPr>
      <w:pStyle w:val="Header"/>
      <w:pBdr>
        <w:bottom w:val="thickThinSmallGap" w:sz="24" w:space="1" w:color="622423"/>
      </w:pBdr>
      <w:jc w:val="center"/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Gymnázium,  SNP 1, 056 01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A1D32CA"/>
    <w:multiLevelType w:val="hybridMultilevel"/>
    <w:tmpl w:val="A508C96C"/>
    <w:lvl w:ilvl="0" w:tplc="13DAD5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C9209F"/>
    <w:multiLevelType w:val="hybridMultilevel"/>
    <w:tmpl w:val="DC9E2A8C"/>
    <w:lvl w:ilvl="0" w:tplc="13DAD5D2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165"/>
    <w:rsid w:val="00021332"/>
    <w:rsid w:val="00073205"/>
    <w:rsid w:val="00075AFF"/>
    <w:rsid w:val="000E486B"/>
    <w:rsid w:val="00154A23"/>
    <w:rsid w:val="001809C6"/>
    <w:rsid w:val="001D6ACB"/>
    <w:rsid w:val="001F417C"/>
    <w:rsid w:val="002455BF"/>
    <w:rsid w:val="00351E3F"/>
    <w:rsid w:val="00360300"/>
    <w:rsid w:val="00392165"/>
    <w:rsid w:val="003C0221"/>
    <w:rsid w:val="0041188E"/>
    <w:rsid w:val="00411C48"/>
    <w:rsid w:val="0042328C"/>
    <w:rsid w:val="0043503F"/>
    <w:rsid w:val="004C565C"/>
    <w:rsid w:val="004D69AC"/>
    <w:rsid w:val="00524DD2"/>
    <w:rsid w:val="00530309"/>
    <w:rsid w:val="0055120E"/>
    <w:rsid w:val="00560094"/>
    <w:rsid w:val="005C4FCB"/>
    <w:rsid w:val="00620FFA"/>
    <w:rsid w:val="00651882"/>
    <w:rsid w:val="00660DC6"/>
    <w:rsid w:val="006855C0"/>
    <w:rsid w:val="00711359"/>
    <w:rsid w:val="0071667E"/>
    <w:rsid w:val="007375E5"/>
    <w:rsid w:val="0077111E"/>
    <w:rsid w:val="007A7D45"/>
    <w:rsid w:val="008021B4"/>
    <w:rsid w:val="00841DD6"/>
    <w:rsid w:val="00857910"/>
    <w:rsid w:val="008F5D76"/>
    <w:rsid w:val="009477CA"/>
    <w:rsid w:val="009679A5"/>
    <w:rsid w:val="009B7248"/>
    <w:rsid w:val="00A00A77"/>
    <w:rsid w:val="00A3193A"/>
    <w:rsid w:val="00A97FD2"/>
    <w:rsid w:val="00AC189F"/>
    <w:rsid w:val="00AD20A8"/>
    <w:rsid w:val="00B1353C"/>
    <w:rsid w:val="00B80AA3"/>
    <w:rsid w:val="00B8410E"/>
    <w:rsid w:val="00B9779F"/>
    <w:rsid w:val="00BE12DE"/>
    <w:rsid w:val="00BE2C94"/>
    <w:rsid w:val="00C13EDC"/>
    <w:rsid w:val="00C64AE5"/>
    <w:rsid w:val="00C8085E"/>
    <w:rsid w:val="00C838B4"/>
    <w:rsid w:val="00C9550F"/>
    <w:rsid w:val="00CA3A25"/>
    <w:rsid w:val="00CE38FB"/>
    <w:rsid w:val="00D04B28"/>
    <w:rsid w:val="00D35747"/>
    <w:rsid w:val="00D57512"/>
    <w:rsid w:val="00D71CBD"/>
    <w:rsid w:val="00DA79BE"/>
    <w:rsid w:val="00DB7804"/>
    <w:rsid w:val="00DE43BC"/>
    <w:rsid w:val="00E41655"/>
    <w:rsid w:val="00E84917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C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92165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92165"/>
  </w:style>
  <w:style w:type="paragraph" w:styleId="Footer">
    <w:name w:val="footer"/>
    <w:basedOn w:val="Normal"/>
    <w:link w:val="FooterChar"/>
    <w:uiPriority w:val="99"/>
    <w:semiHidden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2165"/>
  </w:style>
  <w:style w:type="paragraph" w:styleId="BalloonText">
    <w:name w:val="Balloon Text"/>
    <w:basedOn w:val="Normal"/>
    <w:link w:val="BalloonTextChar"/>
    <w:uiPriority w:val="99"/>
    <w:semiHidden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21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E2C9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6</Pages>
  <Words>767</Words>
  <Characters>4373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Anna Slovenkaiová</dc:creator>
  <cp:keywords/>
  <dc:description/>
  <cp:lastModifiedBy>jarvi</cp:lastModifiedBy>
  <cp:revision>3</cp:revision>
  <cp:lastPrinted>2014-09-03T07:04:00Z</cp:lastPrinted>
  <dcterms:created xsi:type="dcterms:W3CDTF">2014-08-25T11:03:00Z</dcterms:created>
  <dcterms:modified xsi:type="dcterms:W3CDTF">2014-09-03T07:05:00Z</dcterms:modified>
</cp:coreProperties>
</file>