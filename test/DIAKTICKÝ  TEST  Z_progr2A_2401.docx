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46F5F">
        <w:rPr>
          <w:rFonts w:ascii="Times New Roman" w:hAnsi="Times New Roman" w:cs="Times New Roman"/>
          <w:b/>
          <w:sz w:val="20"/>
          <w:szCs w:val="20"/>
        </w:rPr>
        <w:t>DIAKTICKÝ  TEST  Z PREDMETU  INFORMATIKA</w:t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Tematický celok – programovanie v jazyku C. Programovací jazyk –</w:t>
      </w:r>
      <w:r w:rsidR="000372D2">
        <w:rPr>
          <w:rFonts w:ascii="Times New Roman" w:hAnsi="Times New Roman" w:cs="Times New Roman"/>
          <w:sz w:val="20"/>
          <w:szCs w:val="20"/>
        </w:rPr>
        <w:t>C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     Meno, priezvisko:                                             Dátum: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Pozorne si prečítajte znenie otázky a zakrúžkujte písmeno malej abecedy pri odpovedi o ktorej si myslíte, že je správna. V prípade, že sa pomýlite  pri odpovedi a chcete ju opraviť, pôvodnú odpoveď označte krížikom a zakrúžkujte novú odpoveď</w:t>
      </w:r>
      <w:r w:rsidR="00297357">
        <w:rPr>
          <w:rFonts w:ascii="Times New Roman" w:hAnsi="Times New Roman" w:cs="Times New Roman"/>
          <w:sz w:val="20"/>
          <w:szCs w:val="20"/>
        </w:rPr>
        <w:t xml:space="preserve">.      </w:t>
      </w:r>
      <w:r w:rsidRPr="00946F5F">
        <w:rPr>
          <w:rFonts w:ascii="Times New Roman" w:hAnsi="Times New Roman" w:cs="Times New Roman"/>
          <w:sz w:val="20"/>
          <w:szCs w:val="20"/>
        </w:rPr>
        <w:t>Na vyriešenie úloh testu máte časový limit 1</w:t>
      </w:r>
      <w:r w:rsidR="00297357">
        <w:rPr>
          <w:rFonts w:ascii="Times New Roman" w:hAnsi="Times New Roman" w:cs="Times New Roman"/>
          <w:sz w:val="20"/>
          <w:szCs w:val="20"/>
        </w:rPr>
        <w:t xml:space="preserve">5  </w:t>
      </w:r>
      <w:r w:rsidRPr="00946F5F">
        <w:rPr>
          <w:rFonts w:ascii="Times New Roman" w:hAnsi="Times New Roman" w:cs="Times New Roman"/>
          <w:sz w:val="20"/>
          <w:szCs w:val="20"/>
        </w:rPr>
        <w:t xml:space="preserve"> minút.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1.    </w:t>
      </w:r>
      <w:r w:rsidR="00297357">
        <w:rPr>
          <w:rFonts w:ascii="Times New Roman" w:hAnsi="Times New Roman" w:cs="Times New Roman"/>
          <w:sz w:val="20"/>
          <w:szCs w:val="20"/>
        </w:rPr>
        <w:t>V programovacom jazyku C</w:t>
      </w:r>
      <w:r w:rsidRPr="00946F5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297357">
        <w:rPr>
          <w:rFonts w:ascii="Times New Roman" w:hAnsi="Times New Roman" w:cs="Times New Roman"/>
          <w:sz w:val="20"/>
          <w:szCs w:val="20"/>
        </w:rPr>
        <w:t>používamé</w:t>
      </w:r>
      <w:proofErr w:type="spellEnd"/>
      <w:r w:rsidR="002973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7357">
        <w:rPr>
          <w:rFonts w:ascii="Times New Roman" w:hAnsi="Times New Roman" w:cs="Times New Roman"/>
          <w:sz w:val="20"/>
          <w:szCs w:val="20"/>
        </w:rPr>
        <w:t>datové</w:t>
      </w:r>
      <w:proofErr w:type="spellEnd"/>
      <w:r w:rsidR="00297357">
        <w:rPr>
          <w:rFonts w:ascii="Times New Roman" w:hAnsi="Times New Roman" w:cs="Times New Roman"/>
          <w:sz w:val="20"/>
          <w:szCs w:val="20"/>
        </w:rPr>
        <w:t xml:space="preserve"> typy: (napíšte označenie a význam)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Default="00946F5F" w:rsidP="002950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2</w:t>
      </w:r>
      <w:r w:rsidR="0029507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="0029507D">
        <w:rPr>
          <w:rFonts w:ascii="Times New Roman" w:hAnsi="Times New Roman" w:cs="Times New Roman"/>
          <w:sz w:val="20"/>
          <w:szCs w:val="20"/>
        </w:rPr>
        <w:t>Schématicky</w:t>
      </w:r>
      <w:proofErr w:type="spellEnd"/>
      <w:r w:rsidR="0029507D">
        <w:rPr>
          <w:rFonts w:ascii="Times New Roman" w:hAnsi="Times New Roman" w:cs="Times New Roman"/>
          <w:sz w:val="20"/>
          <w:szCs w:val="20"/>
        </w:rPr>
        <w:t xml:space="preserve"> znázornite  a popíšte proces spracovania programu:</w:t>
      </w:r>
    </w:p>
    <w:p w:rsidR="0029507D" w:rsidRPr="00946F5F" w:rsidRDefault="0029507D" w:rsidP="002950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3.     Racionálne číslo </w:t>
      </w:r>
      <w:r w:rsidR="00297357">
        <w:rPr>
          <w:rFonts w:ascii="Times New Roman" w:hAnsi="Times New Roman" w:cs="Times New Roman"/>
          <w:sz w:val="20"/>
          <w:szCs w:val="20"/>
        </w:rPr>
        <w:t>zapisujeme ako:   ( uveďte príklad  zápisu)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29507D" w:rsidRPr="00946F5F" w:rsidRDefault="00946F5F" w:rsidP="002950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4.     </w:t>
      </w:r>
      <w:r w:rsidR="0029507D">
        <w:rPr>
          <w:rFonts w:ascii="Times New Roman" w:hAnsi="Times New Roman" w:cs="Times New Roman"/>
          <w:sz w:val="20"/>
          <w:szCs w:val="20"/>
        </w:rPr>
        <w:t xml:space="preserve"> Vymenujte vlastnosti algoritmu:</w:t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29507D" w:rsidRDefault="00946F5F" w:rsidP="002950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5.     </w:t>
      </w:r>
      <w:r w:rsidR="0029507D">
        <w:rPr>
          <w:rFonts w:ascii="Times New Roman" w:hAnsi="Times New Roman" w:cs="Times New Roman"/>
          <w:sz w:val="20"/>
          <w:szCs w:val="20"/>
        </w:rPr>
        <w:t xml:space="preserve">Čo je to knižničná funkcia? </w:t>
      </w:r>
    </w:p>
    <w:p w:rsidR="00946F5F" w:rsidRPr="00946F5F" w:rsidRDefault="0029507D" w:rsidP="002950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– uveďte syntax zápisu knižničnej funkcie.</w:t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6.    </w:t>
      </w:r>
      <w:r w:rsidR="00297357">
        <w:rPr>
          <w:rFonts w:ascii="Times New Roman" w:hAnsi="Times New Roman" w:cs="Times New Roman"/>
          <w:sz w:val="20"/>
          <w:szCs w:val="20"/>
        </w:rPr>
        <w:t xml:space="preserve">na  čo slúži </w:t>
      </w:r>
      <w:r w:rsidRPr="00946F5F">
        <w:rPr>
          <w:rFonts w:ascii="Times New Roman" w:hAnsi="Times New Roman" w:cs="Times New Roman"/>
          <w:sz w:val="20"/>
          <w:szCs w:val="20"/>
        </w:rPr>
        <w:t xml:space="preserve">funkcia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>()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297357" w:rsidRPr="00946F5F" w:rsidRDefault="00946F5F" w:rsidP="002973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297357" w:rsidRPr="00946F5F" w:rsidRDefault="00946F5F" w:rsidP="002973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7.    Znaky  { </w:t>
      </w:r>
      <w:r w:rsidR="00297357">
        <w:rPr>
          <w:rFonts w:ascii="Times New Roman" w:hAnsi="Times New Roman" w:cs="Times New Roman"/>
          <w:sz w:val="20"/>
          <w:szCs w:val="20"/>
        </w:rPr>
        <w:t xml:space="preserve">  </w:t>
      </w:r>
      <w:r w:rsidRPr="00946F5F">
        <w:rPr>
          <w:rFonts w:ascii="Times New Roman" w:hAnsi="Times New Roman" w:cs="Times New Roman"/>
          <w:sz w:val="20"/>
          <w:szCs w:val="20"/>
        </w:rPr>
        <w:t>} označujú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8.    Zápis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a = 5  môžeme zapísať ako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5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5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a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a = 5 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29507D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9.    </w:t>
      </w:r>
      <w:r w:rsidR="0029507D">
        <w:rPr>
          <w:rFonts w:ascii="Times New Roman" w:hAnsi="Times New Roman" w:cs="Times New Roman"/>
          <w:sz w:val="20"/>
          <w:szCs w:val="20"/>
        </w:rPr>
        <w:t xml:space="preserve">Dopíšte  akú funkciu má riadiaci znak </w:t>
      </w:r>
      <w:r w:rsidRPr="00946F5F">
        <w:rPr>
          <w:rFonts w:ascii="Times New Roman" w:hAnsi="Times New Roman" w:cs="Times New Roman"/>
          <w:sz w:val="20"/>
          <w:szCs w:val="20"/>
        </w:rPr>
        <w:t xml:space="preserve"> \n</w:t>
      </w:r>
      <w:r w:rsidR="0029507D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2950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10.  </w:t>
      </w:r>
      <w:r w:rsidR="0029507D">
        <w:rPr>
          <w:rFonts w:ascii="Times New Roman" w:hAnsi="Times New Roman" w:cs="Times New Roman"/>
          <w:sz w:val="20"/>
          <w:szCs w:val="20"/>
        </w:rPr>
        <w:t xml:space="preserve">Uveďte funkcie pre 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="0029507D">
        <w:rPr>
          <w:rFonts w:ascii="Times New Roman" w:hAnsi="Times New Roman" w:cs="Times New Roman"/>
          <w:sz w:val="20"/>
          <w:szCs w:val="20"/>
        </w:rPr>
        <w:t xml:space="preserve"> zápis      a výpis     jedného znaku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Default="00946F5F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11.  </w:t>
      </w:r>
      <w:r w:rsidR="000372D2" w:rsidRPr="000372D2">
        <w:rPr>
          <w:rFonts w:ascii="Times New Roman" w:hAnsi="Times New Roman" w:cs="Times New Roman"/>
          <w:sz w:val="20"/>
          <w:szCs w:val="20"/>
        </w:rPr>
        <w:t xml:space="preserve">Máme: </w:t>
      </w:r>
      <w:proofErr w:type="spellStart"/>
      <w:r w:rsidR="000372D2" w:rsidRPr="000372D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0372D2" w:rsidRPr="000372D2">
        <w:rPr>
          <w:rFonts w:ascii="Times New Roman" w:hAnsi="Times New Roman" w:cs="Times New Roman"/>
          <w:sz w:val="20"/>
          <w:szCs w:val="20"/>
        </w:rPr>
        <w:t xml:space="preserve"> a = 5, b=3;čo vypíše funkcia  </w:t>
      </w:r>
      <w:proofErr w:type="spellStart"/>
      <w:r w:rsidR="000372D2" w:rsidRPr="000372D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="000372D2" w:rsidRPr="000372D2">
        <w:rPr>
          <w:rFonts w:ascii="Times New Roman" w:hAnsi="Times New Roman" w:cs="Times New Roman"/>
          <w:sz w:val="20"/>
          <w:szCs w:val="20"/>
        </w:rPr>
        <w:t>("%i+%i=%i",</w:t>
      </w:r>
      <w:proofErr w:type="spellStart"/>
      <w:r w:rsidR="000372D2" w:rsidRPr="000372D2">
        <w:rPr>
          <w:rFonts w:ascii="Times New Roman" w:hAnsi="Times New Roman" w:cs="Times New Roman"/>
          <w:sz w:val="20"/>
          <w:szCs w:val="20"/>
        </w:rPr>
        <w:t>a,b,a+b</w:t>
      </w:r>
      <w:proofErr w:type="spellEnd"/>
      <w:r w:rsidR="000372D2" w:rsidRPr="000372D2">
        <w:rPr>
          <w:rFonts w:ascii="Times New Roman" w:hAnsi="Times New Roman" w:cs="Times New Roman"/>
          <w:sz w:val="20"/>
          <w:szCs w:val="20"/>
        </w:rPr>
        <w:t>);</w:t>
      </w:r>
    </w:p>
    <w:p w:rsidR="000372D2" w:rsidRPr="00946F5F" w:rsidRDefault="000372D2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946F5F">
        <w:rPr>
          <w:rFonts w:ascii="Times New Roman" w:hAnsi="Times New Roman" w:cs="Times New Roman"/>
          <w:sz w:val="20"/>
          <w:szCs w:val="20"/>
        </w:rPr>
        <w:t>a)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vypise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na obrazovku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cislo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„8“ ako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sucet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5+3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0372D2" w:rsidRPr="00946F5F" w:rsidRDefault="000372D2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vypise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na obrazovku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cisla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oddelene medzerou „5 3“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0372D2" w:rsidRPr="00946F5F" w:rsidRDefault="000372D2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vypise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na obrazovku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cislo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„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Sucet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je 8“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0372D2" w:rsidRPr="00946F5F" w:rsidRDefault="000372D2" w:rsidP="00037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vypise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na obrazovku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cislo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„5+3=8“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297357" w:rsidRPr="00946F5F" w:rsidRDefault="00946F5F" w:rsidP="002973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12.  </w:t>
      </w:r>
      <w:r w:rsidR="00297357">
        <w:rPr>
          <w:rFonts w:ascii="Times New Roman" w:hAnsi="Times New Roman" w:cs="Times New Roman"/>
          <w:sz w:val="20"/>
          <w:szCs w:val="20"/>
        </w:rPr>
        <w:t>Popíšte štruktúru zdrojového kódu ( znázornite  )</w:t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13.  Zápis:  a++   zodpovedá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>a+1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a = a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>a = a + 1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>1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="00297357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B5755D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</w:t>
      </w:r>
      <w:r w:rsidR="00946F5F" w:rsidRPr="00946F5F">
        <w:rPr>
          <w:rFonts w:ascii="Times New Roman" w:hAnsi="Times New Roman" w:cs="Times New Roman"/>
          <w:sz w:val="20"/>
          <w:szCs w:val="20"/>
        </w:rPr>
        <w:t>.  Výstupom programu: #</w:t>
      </w:r>
      <w:proofErr w:type="spellStart"/>
      <w:r w:rsidR="00946F5F" w:rsidRPr="00946F5F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="00946F5F" w:rsidRPr="00946F5F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="00946F5F" w:rsidRPr="00946F5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="00946F5F" w:rsidRPr="00946F5F">
        <w:rPr>
          <w:rFonts w:ascii="Times New Roman" w:hAnsi="Times New Roman" w:cs="Times New Roman"/>
          <w:sz w:val="20"/>
          <w:szCs w:val="20"/>
        </w:rPr>
        <w:t>&gt;</w:t>
      </w:r>
      <w:r w:rsidR="00946F5F" w:rsidRPr="00946F5F">
        <w:rPr>
          <w:rFonts w:ascii="Times New Roman" w:hAnsi="Times New Roman" w:cs="Times New Roman"/>
          <w:sz w:val="20"/>
          <w:szCs w:val="20"/>
        </w:rPr>
        <w:tab/>
      </w:r>
      <w:r w:rsidR="00946F5F" w:rsidRPr="00946F5F">
        <w:rPr>
          <w:rFonts w:ascii="Times New Roman" w:hAnsi="Times New Roman" w:cs="Times New Roman"/>
          <w:sz w:val="20"/>
          <w:szCs w:val="20"/>
        </w:rPr>
        <w:tab/>
      </w:r>
      <w:r w:rsidR="00946F5F" w:rsidRPr="00946F5F">
        <w:rPr>
          <w:rFonts w:ascii="Times New Roman" w:hAnsi="Times New Roman" w:cs="Times New Roman"/>
          <w:sz w:val="20"/>
          <w:szCs w:val="20"/>
        </w:rPr>
        <w:tab/>
      </w:r>
      <w:r w:rsidR="00946F5F"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297357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946F5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( 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                                           { 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>( "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!\n“);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0; }    bude: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>!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>program sa nespustí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0 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>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B5755D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</w:t>
      </w:r>
      <w:bookmarkStart w:id="0" w:name="_GoBack"/>
      <w:bookmarkEnd w:id="0"/>
      <w:r w:rsidR="00946F5F" w:rsidRPr="00946F5F">
        <w:rPr>
          <w:rFonts w:ascii="Times New Roman" w:hAnsi="Times New Roman" w:cs="Times New Roman"/>
          <w:sz w:val="20"/>
          <w:szCs w:val="20"/>
        </w:rPr>
        <w:t xml:space="preserve">. Zápis:   </w:t>
      </w:r>
      <w:proofErr w:type="spellStart"/>
      <w:r w:rsidR="00946F5F" w:rsidRPr="00946F5F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="00946F5F" w:rsidRPr="00946F5F">
        <w:rPr>
          <w:rFonts w:ascii="Times New Roman" w:hAnsi="Times New Roman" w:cs="Times New Roman"/>
          <w:sz w:val="20"/>
          <w:szCs w:val="20"/>
        </w:rPr>
        <w:t xml:space="preserve"> g = 1.75   znamená:</w:t>
      </w:r>
      <w:r w:rsidR="00946F5F" w:rsidRPr="00946F5F">
        <w:rPr>
          <w:rFonts w:ascii="Times New Roman" w:hAnsi="Times New Roman" w:cs="Times New Roman"/>
          <w:sz w:val="20"/>
          <w:szCs w:val="20"/>
        </w:rPr>
        <w:tab/>
      </w:r>
      <w:r w:rsidR="00946F5F" w:rsidRPr="00946F5F">
        <w:rPr>
          <w:rFonts w:ascii="Times New Roman" w:hAnsi="Times New Roman" w:cs="Times New Roman"/>
          <w:sz w:val="20"/>
          <w:szCs w:val="20"/>
        </w:rPr>
        <w:tab/>
      </w:r>
      <w:r w:rsidR="00946F5F" w:rsidRPr="00946F5F">
        <w:rPr>
          <w:rFonts w:ascii="Times New Roman" w:hAnsi="Times New Roman" w:cs="Times New Roman"/>
          <w:sz w:val="20"/>
          <w:szCs w:val="20"/>
        </w:rPr>
        <w:tab/>
      </w:r>
      <w:r w:rsidR="00946F5F" w:rsidRPr="00946F5F">
        <w:rPr>
          <w:rFonts w:ascii="Times New Roman" w:hAnsi="Times New Roman" w:cs="Times New Roman"/>
          <w:sz w:val="20"/>
          <w:szCs w:val="20"/>
        </w:rPr>
        <w:tab/>
      </w:r>
      <w:r w:rsidR="00946F5F"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zmení znakový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datový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 na celočíselný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datový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inicializáciu znakovej premennej s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datovým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typom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946F5F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>nemá význam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E00FEB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inicializáciu reálnej premennej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realnou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konštantou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6F5AC0" w:rsidRDefault="006F5AC0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00FEB" w:rsidRDefault="00E00FEB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B5650" w:rsidRPr="00946F5F" w:rsidRDefault="00946F5F" w:rsidP="00946F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sectPr w:rsidR="006B5650" w:rsidRPr="00946F5F" w:rsidSect="00946F5F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3F"/>
    <w:rsid w:val="000372D2"/>
    <w:rsid w:val="0029507D"/>
    <w:rsid w:val="00297357"/>
    <w:rsid w:val="004302D6"/>
    <w:rsid w:val="006B5650"/>
    <w:rsid w:val="006F5AC0"/>
    <w:rsid w:val="00946F5F"/>
    <w:rsid w:val="00B5755D"/>
    <w:rsid w:val="00BF753F"/>
    <w:rsid w:val="00D514C3"/>
    <w:rsid w:val="00E0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3D222-14EC-4C19-9644-06DD0A49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7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nnpi\LOCALS~1\Temp\DIAKTICKY_TEST_nav_01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DIAKTICKY_TEST_nav_01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annpi</dc:creator>
  <cp:keywords/>
  <dc:description/>
  <cp:lastModifiedBy>pisko</cp:lastModifiedBy>
  <cp:revision>2</cp:revision>
  <dcterms:created xsi:type="dcterms:W3CDTF">2019-01-24T11:45:00Z</dcterms:created>
  <dcterms:modified xsi:type="dcterms:W3CDTF">2019-01-24T11:45:00Z</dcterms:modified>
</cp:coreProperties>
</file>