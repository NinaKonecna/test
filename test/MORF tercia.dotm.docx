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E9" w:rsidRDefault="003C08E9" w:rsidP="00D00C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4311" w:rsidRPr="003C08E9" w:rsidRDefault="00D00C8E" w:rsidP="00D00C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8E9">
        <w:rPr>
          <w:rFonts w:ascii="Times New Roman" w:hAnsi="Times New Roman" w:cs="Times New Roman"/>
          <w:b/>
          <w:sz w:val="24"/>
          <w:szCs w:val="24"/>
        </w:rPr>
        <w:t>Opakovanie – morfológia – tercia</w:t>
      </w:r>
    </w:p>
    <w:p w:rsidR="00D00C8E" w:rsidRDefault="00D00C8E" w:rsidP="00D00C8E">
      <w:pPr>
        <w:rPr>
          <w:rFonts w:ascii="Times New Roman" w:hAnsi="Times New Roman" w:cs="Times New Roman"/>
          <w:sz w:val="24"/>
          <w:szCs w:val="24"/>
        </w:rPr>
      </w:pPr>
      <w:r w:rsidRPr="00D00C8E">
        <w:rPr>
          <w:rFonts w:ascii="Times New Roman" w:hAnsi="Times New Roman" w:cs="Times New Roman"/>
          <w:sz w:val="24"/>
          <w:szCs w:val="24"/>
        </w:rPr>
        <w:t>1. Napíš správne tvary nominatívu plurálu:</w:t>
      </w:r>
    </w:p>
    <w:p w:rsidR="00D00C8E" w:rsidRDefault="00D00C8E" w:rsidP="00D00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sťahovavé (vták) ......................, hladní (vlk)..........................., obrovské (zver)...................</w:t>
      </w:r>
    </w:p>
    <w:p w:rsidR="00D00C8E" w:rsidRDefault="00D00C8E" w:rsidP="00D00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Doplň správne tvary podstatných mien v L </w:t>
      </w:r>
      <w:proofErr w:type="spellStart"/>
      <w:r>
        <w:rPr>
          <w:rFonts w:ascii="Times New Roman" w:hAnsi="Times New Roman" w:cs="Times New Roman"/>
          <w:sz w:val="24"/>
          <w:szCs w:val="24"/>
        </w:rPr>
        <w:t>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alebo N.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0C8E" w:rsidRDefault="00D00C8E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(tunel)................. sme stratili signál. V lete som išla cez dva známe slovenské (tunel)....................... V (regál).................. mali len staré knihy. (Regál)............. zívali prázdnotou. V novom (model)....................... šiat upravila výstrih.  Na autosalóne vystavovali najnovšie (model).................. áut.</w:t>
      </w:r>
    </w:p>
    <w:p w:rsidR="00D00C8E" w:rsidRDefault="00D00C8E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Doplň správna tvar slova pani.</w:t>
      </w:r>
    </w:p>
    <w:p w:rsidR="00D00C8E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Vyššia (pani)..................... čosi hovorí tej nižšej  (pani)............................</w:t>
      </w:r>
    </w:p>
    <w:p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Obom (pani)................  sa prihovoril ochotný pán. </w:t>
      </w:r>
    </w:p>
    <w:p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(pani).......................domu sa dali všetci traja do reči.</w:t>
      </w:r>
    </w:p>
    <w:p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Čo spája menované podstatné mená: miss, renomé, dementi, atašé?</w:t>
      </w:r>
    </w:p>
    <w:p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</w:p>
    <w:p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Doplň správny </w:t>
      </w:r>
      <w:r w:rsidR="003C08E9">
        <w:rPr>
          <w:rFonts w:ascii="Times New Roman" w:hAnsi="Times New Roman" w:cs="Times New Roman"/>
          <w:sz w:val="24"/>
          <w:szCs w:val="24"/>
        </w:rPr>
        <w:t>tvar</w:t>
      </w:r>
      <w:r>
        <w:rPr>
          <w:rFonts w:ascii="Times New Roman" w:hAnsi="Times New Roman" w:cs="Times New Roman"/>
          <w:sz w:val="24"/>
          <w:szCs w:val="24"/>
        </w:rPr>
        <w:t xml:space="preserve">  a urč </w:t>
      </w:r>
      <w:proofErr w:type="spellStart"/>
      <w:r>
        <w:rPr>
          <w:rFonts w:ascii="Times New Roman" w:hAnsi="Times New Roman" w:cs="Times New Roman"/>
          <w:sz w:val="24"/>
          <w:szCs w:val="24"/>
        </w:rPr>
        <w:t>skloňovací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 podstatného mena:</w:t>
      </w:r>
    </w:p>
    <w:p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(N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šarkan-  ............................              e) (L </w:t>
      </w:r>
      <w:proofErr w:type="spellStart"/>
      <w:r>
        <w:rPr>
          <w:rFonts w:ascii="Times New Roman" w:hAnsi="Times New Roman" w:cs="Times New Roman"/>
          <w:sz w:val="24"/>
          <w:szCs w:val="24"/>
        </w:rPr>
        <w:t>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myseľ </w:t>
      </w:r>
      <w:r w:rsidR="003C08E9">
        <w:rPr>
          <w:rFonts w:ascii="Times New Roman" w:hAnsi="Times New Roman" w:cs="Times New Roman"/>
          <w:sz w:val="24"/>
          <w:szCs w:val="24"/>
        </w:rPr>
        <w:t>.................................................</w:t>
      </w:r>
    </w:p>
    <w:p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(N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.) zmes- ...............................</w:t>
      </w:r>
      <w:r w:rsidR="003C08E9">
        <w:rPr>
          <w:rFonts w:ascii="Times New Roman" w:hAnsi="Times New Roman" w:cs="Times New Roman"/>
          <w:sz w:val="24"/>
          <w:szCs w:val="24"/>
        </w:rPr>
        <w:t xml:space="preserve">               f) (L </w:t>
      </w:r>
      <w:proofErr w:type="spellStart"/>
      <w:r w:rsidR="003C08E9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3C08E9">
        <w:rPr>
          <w:rFonts w:ascii="Times New Roman" w:hAnsi="Times New Roman" w:cs="Times New Roman"/>
          <w:sz w:val="24"/>
          <w:szCs w:val="24"/>
        </w:rPr>
        <w:t>.) kataster ..............................................</w:t>
      </w:r>
    </w:p>
    <w:p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(N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.) organizátor- .....................</w:t>
      </w:r>
      <w:r w:rsidR="003C08E9">
        <w:rPr>
          <w:rFonts w:ascii="Times New Roman" w:hAnsi="Times New Roman" w:cs="Times New Roman"/>
          <w:sz w:val="24"/>
          <w:szCs w:val="24"/>
        </w:rPr>
        <w:t xml:space="preserve">               g) (L </w:t>
      </w:r>
      <w:proofErr w:type="spellStart"/>
      <w:r w:rsidR="003C08E9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3C08E9">
        <w:rPr>
          <w:rFonts w:ascii="Times New Roman" w:hAnsi="Times New Roman" w:cs="Times New Roman"/>
          <w:sz w:val="24"/>
          <w:szCs w:val="24"/>
        </w:rPr>
        <w:t>.) podujatie ...........................................</w:t>
      </w:r>
    </w:p>
    <w:p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(N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.) buly .................................</w:t>
      </w:r>
      <w:r w:rsidR="003C08E9">
        <w:rPr>
          <w:rFonts w:ascii="Times New Roman" w:hAnsi="Times New Roman" w:cs="Times New Roman"/>
          <w:sz w:val="24"/>
          <w:szCs w:val="24"/>
        </w:rPr>
        <w:t xml:space="preserve">                h) (L </w:t>
      </w:r>
      <w:proofErr w:type="spellStart"/>
      <w:r w:rsidR="003C08E9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3C08E9">
        <w:rPr>
          <w:rFonts w:ascii="Times New Roman" w:hAnsi="Times New Roman" w:cs="Times New Roman"/>
          <w:sz w:val="24"/>
          <w:szCs w:val="24"/>
        </w:rPr>
        <w:t>.) orchester ..........................................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Urč gramatické kategórie slov: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 prítmí .....................................................................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pod stolom ...............................................................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vymyslel ...................................................................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 odstraňuješ ..............................................................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Utvor 1. stupeň prídavného mena najmúdrejšia ..............................................................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Urč gramatické kategórie podčiarknutého slova: 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prázdneho </w:t>
      </w:r>
      <w:r w:rsidRPr="003C08E9">
        <w:rPr>
          <w:rFonts w:ascii="Times New Roman" w:hAnsi="Times New Roman" w:cs="Times New Roman"/>
          <w:sz w:val="24"/>
          <w:szCs w:val="24"/>
          <w:u w:val="single"/>
        </w:rPr>
        <w:t>kotla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voláme tento jav? .................................................................................................................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Spoj slová, ktoré patria k sebe:</w:t>
      </w:r>
    </w:p>
    <w:p w:rsidR="003C08E9" w:rsidRDefault="00133FBF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C08E9">
        <w:rPr>
          <w:rFonts w:ascii="Times New Roman" w:hAnsi="Times New Roman" w:cs="Times New Roman"/>
          <w:sz w:val="24"/>
          <w:szCs w:val="24"/>
        </w:rPr>
        <w:t>okál</w:t>
      </w:r>
      <w:r>
        <w:rPr>
          <w:rFonts w:ascii="Times New Roman" w:hAnsi="Times New Roman" w:cs="Times New Roman"/>
          <w:sz w:val="24"/>
          <w:szCs w:val="24"/>
        </w:rPr>
        <w:t xml:space="preserve">                     6. pád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lokál</w:t>
      </w:r>
      <w:r w:rsidR="00133FBF">
        <w:rPr>
          <w:rFonts w:ascii="Times New Roman" w:hAnsi="Times New Roman" w:cs="Times New Roman"/>
          <w:sz w:val="24"/>
          <w:szCs w:val="24"/>
        </w:rPr>
        <w:t xml:space="preserve">                     pôvodina diela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rituál</w:t>
      </w:r>
      <w:r w:rsidR="00133FBF">
        <w:rPr>
          <w:rFonts w:ascii="Times New Roman" w:hAnsi="Times New Roman" w:cs="Times New Roman"/>
          <w:sz w:val="24"/>
          <w:szCs w:val="24"/>
        </w:rPr>
        <w:t xml:space="preserve">                    zborový spev/pieseň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chorál</w:t>
      </w:r>
      <w:r w:rsidR="00133FBF">
        <w:rPr>
          <w:rFonts w:ascii="Times New Roman" w:hAnsi="Times New Roman" w:cs="Times New Roman"/>
          <w:sz w:val="24"/>
          <w:szCs w:val="24"/>
        </w:rPr>
        <w:t xml:space="preserve">                   samohláska</w:t>
      </w:r>
    </w:p>
    <w:p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originál</w:t>
      </w:r>
      <w:r w:rsidR="00133FB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93337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133FBF">
        <w:rPr>
          <w:rFonts w:ascii="Times New Roman" w:hAnsi="Times New Roman" w:cs="Times New Roman"/>
          <w:sz w:val="24"/>
          <w:szCs w:val="24"/>
        </w:rPr>
        <w:t>obrad</w:t>
      </w:r>
    </w:p>
    <w:p w:rsidR="00CF4343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133FBF">
        <w:rPr>
          <w:rFonts w:ascii="Times New Roman" w:hAnsi="Times New Roman" w:cs="Times New Roman"/>
          <w:sz w:val="24"/>
          <w:szCs w:val="24"/>
        </w:rPr>
        <w:t xml:space="preserve">Urč rod a vzor pomnožného </w:t>
      </w:r>
      <w:proofErr w:type="spellStart"/>
      <w:r w:rsidR="00133FBF">
        <w:rPr>
          <w:rFonts w:ascii="Times New Roman" w:hAnsi="Times New Roman" w:cs="Times New Roman"/>
          <w:sz w:val="24"/>
          <w:szCs w:val="24"/>
        </w:rPr>
        <w:t>podst</w:t>
      </w:r>
      <w:proofErr w:type="spellEnd"/>
      <w:r w:rsidR="00133FBF">
        <w:rPr>
          <w:rFonts w:ascii="Times New Roman" w:hAnsi="Times New Roman" w:cs="Times New Roman"/>
          <w:sz w:val="24"/>
          <w:szCs w:val="24"/>
        </w:rPr>
        <w:t>. mena tepláky: ..................................................</w:t>
      </w:r>
    </w:p>
    <w:sectPr w:rsidR="00CF4343" w:rsidSect="003C08E9">
      <w:pgSz w:w="11906" w:h="16838"/>
      <w:pgMar w:top="0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948CA"/>
    <w:multiLevelType w:val="hybridMultilevel"/>
    <w:tmpl w:val="9C7E09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C5DCB"/>
    <w:multiLevelType w:val="hybridMultilevel"/>
    <w:tmpl w:val="8F02B0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925DF"/>
    <w:multiLevelType w:val="hybridMultilevel"/>
    <w:tmpl w:val="2098B8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BF"/>
    <w:rsid w:val="000D4311"/>
    <w:rsid w:val="00133FBF"/>
    <w:rsid w:val="003C08E9"/>
    <w:rsid w:val="00793337"/>
    <w:rsid w:val="00CF4343"/>
    <w:rsid w:val="00D0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RF%20tercia.dot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MORF tercia</Template>
  <TotalTime>6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2018-12-07T08:35:00Z</dcterms:created>
  <dcterms:modified xsi:type="dcterms:W3CDTF">2018-12-07T08:41:00Z</dcterms:modified>
</cp:coreProperties>
</file>