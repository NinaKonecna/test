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D40621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58437F">
        <w:t>0</w:t>
      </w:r>
      <w:r w:rsidR="0099379F"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Default="0099379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04.12.2014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99379F" w:rsidP="002B2FF7">
            <w:pPr>
              <w:rPr>
                <w:b/>
                <w:bCs/>
              </w:rPr>
            </w:pPr>
            <w:r>
              <w:rPr>
                <w:b/>
                <w:bCs/>
              </w:rPr>
              <w:t>II</w:t>
            </w:r>
            <w:r w:rsidR="00A824DB">
              <w:rPr>
                <w:b/>
                <w:bCs/>
              </w:rPr>
              <w:t>.A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A824D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99379F" w:rsidP="007054F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d-prvky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7B6955" w:rsidP="0099379F">
            <w:pPr>
              <w:rPr>
                <w:b/>
                <w:bCs/>
              </w:rPr>
            </w:pPr>
            <w:r>
              <w:rPr>
                <w:b/>
                <w:bCs/>
              </w:rPr>
              <w:t>Prvky</w:t>
            </w:r>
            <w:r w:rsidR="0099379F">
              <w:rPr>
                <w:b/>
                <w:bCs/>
              </w:rPr>
              <w:t xml:space="preserve"> skupiny zinku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7811F3" w:rsidRPr="007811F3" w:rsidRDefault="007811F3" w:rsidP="007811F3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7811F3">
              <w:rPr>
                <w:b/>
                <w:bCs/>
              </w:rPr>
              <w:t xml:space="preserve">Poznať umiestnenie, charakteristiku, zlúčeniny a spoločné vlastnosti prvkov skupiny zinku. </w:t>
            </w:r>
          </w:p>
          <w:p w:rsidR="00BC7654" w:rsidRPr="007811F3" w:rsidRDefault="007811F3" w:rsidP="007811F3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7811F3">
              <w:rPr>
                <w:b/>
                <w:bCs/>
              </w:rPr>
              <w:t>Poznať princíp elektrolýzy.</w:t>
            </w:r>
          </w:p>
          <w:p w:rsidR="007811F3" w:rsidRPr="007811F3" w:rsidRDefault="007811F3" w:rsidP="007811F3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7811F3">
              <w:rPr>
                <w:b/>
                <w:bCs/>
              </w:rPr>
              <w:t>Poznať praktický význam a využitie zinku, kadmia a ortuti v bežnej praxi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0C77B5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VH </w:t>
            </w:r>
            <w:r w:rsidR="0099379F">
              <w:rPr>
                <w:b/>
                <w:bCs/>
              </w:rPr>
              <w:t>z</w:t>
            </w:r>
            <w:r w:rsidR="0058437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D279B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A824DB">
              <w:rPr>
                <w:b/>
                <w:bCs/>
              </w:rPr>
              <w:t xml:space="preserve">ysvetľovanie, </w:t>
            </w:r>
            <w:r w:rsidR="00BA2DB5">
              <w:rPr>
                <w:b/>
                <w:bCs/>
              </w:rPr>
              <w:t xml:space="preserve">práca s interaktívnou </w:t>
            </w:r>
            <w:r w:rsidR="000C77B5">
              <w:rPr>
                <w:b/>
                <w:bCs/>
              </w:rPr>
              <w:t xml:space="preserve">prezentáciou, obrázkami a interaktívnou </w:t>
            </w:r>
            <w:r w:rsidR="00BA2DB5">
              <w:rPr>
                <w:b/>
                <w:bCs/>
              </w:rPr>
              <w:t>tabuľou</w:t>
            </w:r>
            <w:r w:rsidR="00384414">
              <w:rPr>
                <w:b/>
                <w:bCs/>
              </w:rPr>
              <w:t xml:space="preserve">, skupinové opakovanie, prezentovanie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Default="00A824DB" w:rsidP="00D279B0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D279B0">
              <w:rPr>
                <w:b/>
                <w:bCs/>
              </w:rPr>
              <w:t>iológia, ekológia, informatika</w:t>
            </w:r>
            <w:r w:rsidR="0074590F">
              <w:rPr>
                <w:b/>
                <w:bCs/>
              </w:rPr>
              <w:t>, fyzika,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D40621" w:rsidRDefault="00A824DB" w:rsidP="002B2FF7">
            <w:pPr>
              <w:rPr>
                <w:b/>
                <w:bCs/>
              </w:rPr>
            </w:pPr>
            <w:r w:rsidRPr="00F277A6">
              <w:rPr>
                <w:b/>
                <w:szCs w:val="18"/>
              </w:rPr>
              <w:t>GEL-ŠKA-CHE-I</w:t>
            </w:r>
            <w:r w:rsidR="0099379F">
              <w:rPr>
                <w:b/>
                <w:szCs w:val="18"/>
              </w:rPr>
              <w:t>I</w:t>
            </w:r>
            <w:r w:rsidR="002B2FF7">
              <w:rPr>
                <w:b/>
                <w:szCs w:val="18"/>
              </w:rPr>
              <w:t>A-</w:t>
            </w:r>
            <w:r w:rsidR="0099379F">
              <w:rPr>
                <w:b/>
                <w:szCs w:val="18"/>
              </w:rPr>
              <w:t>33</w:t>
            </w:r>
          </w:p>
        </w:tc>
      </w:tr>
    </w:tbl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4A172A" w:rsidRPr="00A35F70" w:rsidRDefault="004A172A" w:rsidP="004A172A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1 min. </w:t>
            </w:r>
          </w:p>
          <w:p w:rsidR="004A172A" w:rsidRPr="00A35F70" w:rsidRDefault="004A172A" w:rsidP="004A172A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</w:t>
            </w:r>
            <w:r w:rsidRPr="00A35F70">
              <w:rPr>
                <w:sz w:val="20"/>
                <w:szCs w:val="22"/>
              </w:rPr>
              <w:t xml:space="preserve"> min. </w:t>
            </w:r>
          </w:p>
          <w:p w:rsidR="004A172A" w:rsidRPr="00A35F70" w:rsidRDefault="004A172A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4A172A" w:rsidRPr="00A35F70" w:rsidRDefault="004A172A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384414" w:rsidRDefault="00384414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384414" w:rsidRDefault="00384414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4A172A" w:rsidRPr="00A35F70" w:rsidRDefault="00384414" w:rsidP="004A172A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12</w:t>
            </w:r>
            <w:r w:rsidR="004A172A" w:rsidRPr="00A35F70">
              <w:rPr>
                <w:sz w:val="20"/>
                <w:szCs w:val="22"/>
              </w:rPr>
              <w:t xml:space="preserve"> min. </w:t>
            </w:r>
          </w:p>
          <w:p w:rsidR="004A172A" w:rsidRPr="00A35F70" w:rsidRDefault="004A172A" w:rsidP="004A172A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 </w:t>
            </w:r>
          </w:p>
          <w:p w:rsidR="004A172A" w:rsidRDefault="004A172A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4A172A" w:rsidRPr="00A35F70" w:rsidRDefault="004A172A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4A172A" w:rsidRPr="00A35F70" w:rsidRDefault="004A172A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4A172A" w:rsidRPr="00A35F70" w:rsidRDefault="004A172A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4A172A" w:rsidRPr="00A35F70" w:rsidRDefault="004A172A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4A172A" w:rsidRDefault="004A172A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384414" w:rsidRDefault="00384414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4A172A" w:rsidRPr="00A35F70" w:rsidRDefault="00384414" w:rsidP="004A172A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10</w:t>
            </w:r>
            <w:r w:rsidR="004A172A">
              <w:rPr>
                <w:sz w:val="20"/>
                <w:szCs w:val="22"/>
              </w:rPr>
              <w:t xml:space="preserve"> min.</w:t>
            </w:r>
          </w:p>
          <w:p w:rsidR="004A172A" w:rsidRPr="00A35F70" w:rsidRDefault="004A172A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4A172A" w:rsidRDefault="004A172A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384414" w:rsidRPr="00A35F70" w:rsidRDefault="00384414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4A172A" w:rsidRPr="00A35F70" w:rsidRDefault="00384414" w:rsidP="004A172A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9</w:t>
            </w:r>
            <w:r w:rsidR="00984C2A">
              <w:rPr>
                <w:sz w:val="20"/>
                <w:szCs w:val="22"/>
              </w:rPr>
              <w:t xml:space="preserve"> </w:t>
            </w:r>
            <w:r w:rsidR="004A172A" w:rsidRPr="00A35F70">
              <w:rPr>
                <w:sz w:val="20"/>
                <w:szCs w:val="22"/>
              </w:rPr>
              <w:t>min</w:t>
            </w:r>
            <w:r w:rsidR="00984C2A">
              <w:rPr>
                <w:sz w:val="20"/>
                <w:szCs w:val="22"/>
              </w:rPr>
              <w:t>.</w:t>
            </w:r>
          </w:p>
          <w:p w:rsidR="004A172A" w:rsidRPr="00A35F70" w:rsidRDefault="004A172A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4A172A" w:rsidRDefault="004A172A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7811F3" w:rsidRPr="00A35F70" w:rsidRDefault="007811F3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4A172A" w:rsidRPr="00A35F70" w:rsidRDefault="00384414" w:rsidP="004A172A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7</w:t>
            </w:r>
            <w:r w:rsidR="004A172A" w:rsidRPr="00A35F70">
              <w:rPr>
                <w:sz w:val="20"/>
                <w:szCs w:val="22"/>
              </w:rPr>
              <w:t xml:space="preserve"> min. </w:t>
            </w:r>
          </w:p>
          <w:p w:rsidR="004A172A" w:rsidRDefault="004A172A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7811F3" w:rsidRDefault="007811F3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7811F3" w:rsidRPr="00A35F70" w:rsidRDefault="007811F3" w:rsidP="004A172A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D40621" w:rsidRDefault="004A172A" w:rsidP="004A172A">
            <w:pPr>
              <w:rPr>
                <w:b/>
                <w:bCs/>
              </w:rPr>
            </w:pPr>
            <w:r w:rsidRPr="00A35F70">
              <w:rPr>
                <w:sz w:val="20"/>
              </w:rPr>
              <w:t>1 min.</w:t>
            </w:r>
            <w:bookmarkStart w:id="0" w:name="_GoBack"/>
            <w:bookmarkEnd w:id="0"/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7F0092" w:rsidRPr="00343C71" w:rsidRDefault="007F0092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Pr="00343C71">
              <w:rPr>
                <w:color w:val="auto"/>
                <w:sz w:val="22"/>
                <w:szCs w:val="22"/>
              </w:rPr>
              <w:t>a</w:t>
            </w:r>
            <w:r w:rsidRPr="00343C71">
              <w:rPr>
                <w:color w:val="auto"/>
                <w:sz w:val="20"/>
                <w:szCs w:val="22"/>
              </w:rPr>
              <w:t>dministratívne záležitosti VH</w:t>
            </w:r>
          </w:p>
          <w:p w:rsidR="007F0092" w:rsidRPr="00343C71" w:rsidRDefault="007F0092" w:rsidP="007F0092">
            <w:pPr>
              <w:rPr>
                <w:rFonts w:ascii="Times New Roman" w:hAnsi="Times New Roman" w:cs="Times New Roman"/>
                <w:sz w:val="20"/>
              </w:rPr>
            </w:pPr>
            <w:r w:rsidRPr="00343C71">
              <w:rPr>
                <w:rFonts w:ascii="Times New Roman" w:hAnsi="Times New Roman" w:cs="Times New Roman"/>
                <w:sz w:val="20"/>
              </w:rPr>
              <w:t>- opakovanie predchádzajúceho učiva</w:t>
            </w:r>
            <w:r>
              <w:rPr>
                <w:rFonts w:ascii="Times New Roman" w:hAnsi="Times New Roman" w:cs="Times New Roman"/>
                <w:sz w:val="20"/>
              </w:rPr>
              <w:t xml:space="preserve"> – individuálne ústne skúšanie 1 žiaka</w:t>
            </w:r>
            <w:r w:rsidRPr="00343C71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7F0092" w:rsidRDefault="007F0092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>- sprístupní tému a cieľ VH –</w:t>
            </w:r>
            <w:r>
              <w:rPr>
                <w:color w:val="auto"/>
                <w:sz w:val="20"/>
                <w:szCs w:val="22"/>
              </w:rPr>
              <w:t xml:space="preserve"> </w:t>
            </w:r>
            <w:r w:rsidR="00384414">
              <w:rPr>
                <w:color w:val="auto"/>
                <w:sz w:val="20"/>
                <w:szCs w:val="22"/>
              </w:rPr>
              <w:t>prvky skupiny zinku</w:t>
            </w:r>
          </w:p>
          <w:p w:rsidR="007F0092" w:rsidRPr="00E3758C" w:rsidRDefault="007F0092" w:rsidP="007F009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C71">
              <w:rPr>
                <w:sz w:val="20"/>
              </w:rPr>
              <w:t xml:space="preserve">- </w:t>
            </w:r>
            <w:r w:rsidRPr="00E3758C">
              <w:rPr>
                <w:rFonts w:ascii="Times New Roman" w:hAnsi="Times New Roman" w:cs="Times New Roman"/>
                <w:sz w:val="20"/>
              </w:rPr>
              <w:t xml:space="preserve">pracuje s interaktívnou prezentáciou na interaktívnej tabuli súbor </w:t>
            </w:r>
            <w:r w:rsidR="00384414">
              <w:rPr>
                <w:rFonts w:ascii="Times New Roman" w:hAnsi="Times New Roman" w:cs="Times New Roman"/>
                <w:b/>
                <w:szCs w:val="18"/>
              </w:rPr>
              <w:t>Prvky skupiny zinku - súbor GEL-ŠKA-CHE-</w:t>
            </w:r>
            <w:r w:rsidRPr="00E3758C">
              <w:rPr>
                <w:rFonts w:ascii="Times New Roman" w:hAnsi="Times New Roman" w:cs="Times New Roman"/>
                <w:b/>
                <w:szCs w:val="18"/>
              </w:rPr>
              <w:t>III</w:t>
            </w:r>
            <w:r w:rsidR="00384414">
              <w:rPr>
                <w:rFonts w:ascii="Times New Roman" w:hAnsi="Times New Roman" w:cs="Times New Roman"/>
                <w:b/>
                <w:szCs w:val="18"/>
              </w:rPr>
              <w:t>A</w:t>
            </w:r>
            <w:r w:rsidRPr="00E3758C">
              <w:rPr>
                <w:rFonts w:ascii="Times New Roman" w:hAnsi="Times New Roman" w:cs="Times New Roman"/>
                <w:b/>
                <w:szCs w:val="18"/>
              </w:rPr>
              <w:t>-</w:t>
            </w:r>
            <w:r w:rsidR="00384414">
              <w:rPr>
                <w:rFonts w:ascii="Times New Roman" w:hAnsi="Times New Roman" w:cs="Times New Roman"/>
                <w:b/>
                <w:szCs w:val="18"/>
              </w:rPr>
              <w:t>33</w:t>
            </w:r>
            <w:r w:rsidRPr="00E3758C">
              <w:rPr>
                <w:rFonts w:ascii="Times New Roman" w:hAnsi="Times New Roman" w:cs="Times New Roman"/>
                <w:b/>
                <w:szCs w:val="18"/>
              </w:rPr>
              <w:t xml:space="preserve"> </w:t>
            </w:r>
          </w:p>
          <w:p w:rsidR="007F0092" w:rsidRPr="00343C71" w:rsidRDefault="00384414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-vysvetľuje ich umiestnenie a charakteristické spoločné </w:t>
            </w:r>
            <w:r w:rsidR="007F0092" w:rsidRPr="00343C71">
              <w:rPr>
                <w:color w:val="auto"/>
                <w:sz w:val="20"/>
                <w:szCs w:val="22"/>
              </w:rPr>
              <w:t xml:space="preserve">vlastnosti  </w:t>
            </w:r>
          </w:p>
          <w:p w:rsidR="007F0092" w:rsidRPr="00343C71" w:rsidRDefault="007F0092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>- vyzýva žiakov na prácu s úlohami v interaktívnej prezentácii k interaktívnej tabuli</w:t>
            </w:r>
          </w:p>
          <w:p w:rsidR="007F0092" w:rsidRDefault="007F0092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>- koriguje a usmerňuje prácu žiako</w:t>
            </w:r>
            <w:r>
              <w:rPr>
                <w:color w:val="auto"/>
                <w:sz w:val="20"/>
                <w:szCs w:val="22"/>
              </w:rPr>
              <w:t>v</w:t>
            </w:r>
          </w:p>
          <w:p w:rsidR="007F0092" w:rsidRDefault="007F0092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vysvetľuje </w:t>
            </w:r>
            <w:r w:rsidR="00384414">
              <w:rPr>
                <w:color w:val="auto"/>
                <w:sz w:val="20"/>
                <w:szCs w:val="22"/>
              </w:rPr>
              <w:t xml:space="preserve">jednotlivé prvky najprv zinok, kadmium a na záver ortuť samostatne pomocou obrázkov </w:t>
            </w:r>
            <w:r>
              <w:rPr>
                <w:color w:val="auto"/>
                <w:sz w:val="20"/>
                <w:szCs w:val="22"/>
              </w:rPr>
              <w:t>prezentácie a ich význam</w:t>
            </w:r>
          </w:p>
          <w:p w:rsidR="00384414" w:rsidRDefault="00384414" w:rsidP="0038441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</w:t>
            </w:r>
            <w:r w:rsidR="007F0092">
              <w:rPr>
                <w:color w:val="auto"/>
                <w:sz w:val="20"/>
                <w:szCs w:val="22"/>
              </w:rPr>
              <w:t>vysvetľuje chemické reakcie a</w:t>
            </w:r>
            <w:r>
              <w:rPr>
                <w:color w:val="auto"/>
                <w:sz w:val="20"/>
                <w:szCs w:val="22"/>
              </w:rPr>
              <w:t xml:space="preserve"> zlúčeniny </w:t>
            </w:r>
          </w:p>
          <w:p w:rsidR="005054FA" w:rsidRDefault="005054FA" w:rsidP="0038441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384414" w:rsidRDefault="00384414" w:rsidP="00384414">
            <w:pPr>
              <w:pStyle w:val="Default"/>
              <w:jc w:val="both"/>
              <w:rPr>
                <w:sz w:val="20"/>
                <w:szCs w:val="20"/>
              </w:rPr>
            </w:pPr>
            <w:r w:rsidRPr="00B72735">
              <w:rPr>
                <w:sz w:val="20"/>
                <w:szCs w:val="20"/>
              </w:rPr>
              <w:t>-vysvetľuje chemick</w:t>
            </w:r>
            <w:r>
              <w:rPr>
                <w:sz w:val="20"/>
                <w:szCs w:val="20"/>
              </w:rPr>
              <w:t>ý</w:t>
            </w:r>
            <w:r w:rsidRPr="00B727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priebeh </w:t>
            </w:r>
            <w:r w:rsidRPr="00B72735">
              <w:rPr>
                <w:sz w:val="20"/>
                <w:szCs w:val="20"/>
              </w:rPr>
              <w:t xml:space="preserve">reakcie </w:t>
            </w:r>
            <w:r>
              <w:rPr>
                <w:sz w:val="20"/>
                <w:szCs w:val="20"/>
              </w:rPr>
              <w:t xml:space="preserve">výroby kovov elektrolýzou formou videa v prezentácii </w:t>
            </w:r>
          </w:p>
          <w:p w:rsidR="00384414" w:rsidRDefault="007811F3" w:rsidP="0038441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navodí diskusiu o využití </w:t>
            </w:r>
            <w:proofErr w:type="spellStart"/>
            <w:r>
              <w:rPr>
                <w:sz w:val="20"/>
                <w:szCs w:val="20"/>
              </w:rPr>
              <w:t>Zn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Cd</w:t>
            </w:r>
            <w:proofErr w:type="spellEnd"/>
            <w:r>
              <w:rPr>
                <w:sz w:val="20"/>
                <w:szCs w:val="20"/>
              </w:rPr>
              <w:t xml:space="preserve"> a </w:t>
            </w:r>
            <w:proofErr w:type="spellStart"/>
            <w:r>
              <w:rPr>
                <w:sz w:val="20"/>
                <w:szCs w:val="20"/>
              </w:rPr>
              <w:t>Hg</w:t>
            </w:r>
            <w:proofErr w:type="spellEnd"/>
          </w:p>
          <w:p w:rsidR="007811F3" w:rsidRDefault="007811F3" w:rsidP="0038441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7F0092" w:rsidRPr="00B72735" w:rsidRDefault="007F0092" w:rsidP="007F0092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B72735">
              <w:rPr>
                <w:color w:val="auto"/>
                <w:sz w:val="20"/>
                <w:szCs w:val="20"/>
              </w:rPr>
              <w:t xml:space="preserve">vyzve žiakov na </w:t>
            </w:r>
            <w:r w:rsidR="00384414">
              <w:rPr>
                <w:color w:val="auto"/>
                <w:sz w:val="20"/>
                <w:szCs w:val="20"/>
              </w:rPr>
              <w:t xml:space="preserve">skupinové opakovanie </w:t>
            </w:r>
            <w:r w:rsidRPr="00B72735">
              <w:rPr>
                <w:color w:val="auto"/>
                <w:sz w:val="20"/>
                <w:szCs w:val="20"/>
              </w:rPr>
              <w:t xml:space="preserve"> prebraného učiva </w:t>
            </w:r>
          </w:p>
          <w:p w:rsidR="00384414" w:rsidRDefault="00384414" w:rsidP="007F0092">
            <w:pPr>
              <w:rPr>
                <w:sz w:val="20"/>
                <w:szCs w:val="20"/>
              </w:rPr>
            </w:pPr>
          </w:p>
          <w:p w:rsidR="00D40621" w:rsidRDefault="007F0092" w:rsidP="007F0092">
            <w:pPr>
              <w:rPr>
                <w:b/>
                <w:bCs/>
              </w:rPr>
            </w:pPr>
            <w:r w:rsidRPr="00B72735">
              <w:rPr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1769D9" w:rsidRDefault="001769D9" w:rsidP="001769D9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7F0092" w:rsidRDefault="007F0092" w:rsidP="007F0092">
            <w:pPr>
              <w:rPr>
                <w:rFonts w:ascii="Times New Roman" w:hAnsi="Times New Roman" w:cs="Times New Roman"/>
                <w:sz w:val="20"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384414">
              <w:rPr>
                <w:rFonts w:ascii="Times New Roman" w:hAnsi="Times New Roman" w:cs="Times New Roman"/>
                <w:sz w:val="20"/>
              </w:rPr>
              <w:t>ústne odpovedá vyzvaný žiak pri tabuli</w:t>
            </w:r>
          </w:p>
          <w:p w:rsidR="007F0092" w:rsidRDefault="007F0092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384414" w:rsidRDefault="00384414" w:rsidP="007F0092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7F0092" w:rsidRDefault="007F0092" w:rsidP="007F0092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ab/>
            </w:r>
          </w:p>
          <w:p w:rsidR="007F0092" w:rsidRDefault="007F0092" w:rsidP="007F0092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počúvajú a píšu si poznámky do zošita</w:t>
            </w:r>
          </w:p>
          <w:p w:rsidR="007F0092" w:rsidRDefault="007F0092" w:rsidP="007F0092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384414" w:rsidRDefault="00384414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384414" w:rsidRDefault="00384414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384414" w:rsidRDefault="00384414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7F0092" w:rsidRDefault="007F0092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vyzvaní žiaci riešia interaktívne cvičenia v predvádzacom liste na interaktívnej tabuli </w:t>
            </w:r>
          </w:p>
          <w:p w:rsidR="007F0092" w:rsidRDefault="007F0092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384414" w:rsidRDefault="00384414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7F0092" w:rsidRDefault="007F0092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počúvajú a píšu si poznámky do zošita</w:t>
            </w:r>
          </w:p>
          <w:p w:rsidR="00384414" w:rsidRDefault="00384414" w:rsidP="0038441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A35F70">
              <w:rPr>
                <w:bCs/>
                <w:sz w:val="20"/>
              </w:rPr>
              <w:t xml:space="preserve">pozorne sledujú </w:t>
            </w:r>
            <w:r>
              <w:rPr>
                <w:bCs/>
                <w:sz w:val="20"/>
              </w:rPr>
              <w:t>vysvetlenie</w:t>
            </w:r>
            <w:r w:rsidRPr="00A35F70">
              <w:rPr>
                <w:bCs/>
                <w:sz w:val="20"/>
              </w:rPr>
              <w:t xml:space="preserve"> učiteľa, prípadne sa pýtajú na nejasnosti</w:t>
            </w:r>
          </w:p>
          <w:p w:rsidR="007F0092" w:rsidRDefault="007F0092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7F0092" w:rsidRDefault="007F0092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sledujú video</w:t>
            </w:r>
          </w:p>
          <w:p w:rsidR="005054FA" w:rsidRDefault="005054FA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7F0092" w:rsidRDefault="005054FA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diskutujú o </w:t>
            </w:r>
            <w:r w:rsidR="007811F3">
              <w:rPr>
                <w:color w:val="auto"/>
                <w:sz w:val="20"/>
                <w:szCs w:val="22"/>
              </w:rPr>
              <w:t>praktickom</w:t>
            </w:r>
            <w:r>
              <w:rPr>
                <w:color w:val="auto"/>
                <w:sz w:val="20"/>
                <w:szCs w:val="22"/>
              </w:rPr>
              <w:t xml:space="preserve"> </w:t>
            </w:r>
            <w:r w:rsidR="007811F3">
              <w:rPr>
                <w:color w:val="auto"/>
                <w:sz w:val="20"/>
                <w:szCs w:val="22"/>
              </w:rPr>
              <w:t xml:space="preserve">využití </w:t>
            </w:r>
            <w:r>
              <w:rPr>
                <w:color w:val="auto"/>
                <w:sz w:val="20"/>
                <w:szCs w:val="22"/>
              </w:rPr>
              <w:t>význame</w:t>
            </w:r>
            <w:r w:rsidR="007811F3">
              <w:rPr>
                <w:color w:val="auto"/>
                <w:sz w:val="20"/>
                <w:szCs w:val="22"/>
              </w:rPr>
              <w:t xml:space="preserve"> prvkov z vlastnej skúsenosti</w:t>
            </w:r>
          </w:p>
          <w:p w:rsidR="007F0092" w:rsidRDefault="007F0092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7F0092" w:rsidRDefault="007F0092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</w:t>
            </w:r>
            <w:r w:rsidR="00384414">
              <w:rPr>
                <w:color w:val="auto"/>
                <w:sz w:val="20"/>
                <w:szCs w:val="22"/>
              </w:rPr>
              <w:t>pracujú v 3-4 členných skupinách a spisujú poznatky z VH</w:t>
            </w:r>
          </w:p>
          <w:p w:rsidR="00384414" w:rsidRDefault="00384414" w:rsidP="007F009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jeden zástupca skupiny prezentuje čo si zapamätali</w:t>
            </w:r>
          </w:p>
          <w:p w:rsidR="00D40621" w:rsidRDefault="007F0092" w:rsidP="007F0092">
            <w:pPr>
              <w:rPr>
                <w:b/>
                <w:bCs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984C2A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Popis edukačného programu:</w:t>
            </w:r>
          </w:p>
          <w:p w:rsidR="00DA05D0" w:rsidRDefault="00DA05D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Motivácia:</w:t>
            </w:r>
          </w:p>
          <w:p w:rsidR="00984C2A" w:rsidRPr="008061AE" w:rsidRDefault="00984C2A" w:rsidP="00984C2A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opakovanie </w:t>
            </w:r>
            <w:r>
              <w:rPr>
                <w:sz w:val="22"/>
                <w:szCs w:val="22"/>
              </w:rPr>
              <w:t>– ústna odpoveď žiaka .</w:t>
            </w:r>
          </w:p>
          <w:p w:rsidR="00984C2A" w:rsidRPr="008061AE" w:rsidRDefault="00984C2A" w:rsidP="00984C2A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2. Sprístupnenie témy a cieľa VH </w:t>
            </w:r>
            <w:r>
              <w:rPr>
                <w:sz w:val="22"/>
                <w:szCs w:val="22"/>
              </w:rPr>
              <w:t>–Prvky skupiny zinku.</w:t>
            </w:r>
          </w:p>
          <w:p w:rsidR="00984C2A" w:rsidRPr="008061AE" w:rsidRDefault="00984C2A" w:rsidP="00984C2A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984C2A" w:rsidRPr="00E3758C" w:rsidRDefault="00984C2A" w:rsidP="00984C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23F9">
              <w:rPr>
                <w:rFonts w:ascii="Times New Roman" w:hAnsi="Times New Roman" w:cs="Times New Roman"/>
              </w:rPr>
              <w:t xml:space="preserve">1. Sprístupnenie nového učiva pomocou interaktívnej prezentácie </w:t>
            </w:r>
            <w:r w:rsidRPr="00E3758C">
              <w:rPr>
                <w:rFonts w:ascii="Times New Roman" w:hAnsi="Times New Roman" w:cs="Times New Roman"/>
                <w:sz w:val="20"/>
              </w:rPr>
              <w:t xml:space="preserve">na interaktívnej tabuli súbor </w:t>
            </w:r>
            <w:r>
              <w:rPr>
                <w:rFonts w:ascii="Times New Roman" w:hAnsi="Times New Roman" w:cs="Times New Roman"/>
                <w:b/>
                <w:szCs w:val="18"/>
              </w:rPr>
              <w:t>Prvky skupiny zinku - súbor GEL-ŠKA-CHE-</w:t>
            </w:r>
            <w:r w:rsidRPr="00E3758C">
              <w:rPr>
                <w:rFonts w:ascii="Times New Roman" w:hAnsi="Times New Roman" w:cs="Times New Roman"/>
                <w:b/>
                <w:szCs w:val="18"/>
              </w:rPr>
              <w:t>III</w:t>
            </w:r>
            <w:r>
              <w:rPr>
                <w:rFonts w:ascii="Times New Roman" w:hAnsi="Times New Roman" w:cs="Times New Roman"/>
                <w:b/>
                <w:szCs w:val="18"/>
              </w:rPr>
              <w:t>A</w:t>
            </w:r>
            <w:r w:rsidRPr="00E3758C">
              <w:rPr>
                <w:rFonts w:ascii="Times New Roman" w:hAnsi="Times New Roman" w:cs="Times New Roman"/>
                <w:b/>
                <w:szCs w:val="18"/>
              </w:rPr>
              <w:t>-</w:t>
            </w:r>
            <w:r>
              <w:rPr>
                <w:rFonts w:ascii="Times New Roman" w:hAnsi="Times New Roman" w:cs="Times New Roman"/>
                <w:b/>
                <w:szCs w:val="18"/>
              </w:rPr>
              <w:t>33</w:t>
            </w:r>
            <w:r w:rsidRPr="00E3758C">
              <w:rPr>
                <w:rFonts w:ascii="Times New Roman" w:hAnsi="Times New Roman" w:cs="Times New Roman"/>
                <w:b/>
                <w:szCs w:val="18"/>
              </w:rPr>
              <w:t xml:space="preserve"> </w:t>
            </w:r>
          </w:p>
          <w:p w:rsidR="005054FA" w:rsidRPr="005054FA" w:rsidRDefault="005054FA" w:rsidP="00984C2A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2. </w:t>
            </w:r>
            <w:r w:rsidRPr="005054FA">
              <w:rPr>
                <w:color w:val="auto"/>
                <w:sz w:val="22"/>
                <w:szCs w:val="22"/>
              </w:rPr>
              <w:t>Vysve</w:t>
            </w:r>
            <w:r w:rsidR="00984C2A" w:rsidRPr="005054FA">
              <w:rPr>
                <w:color w:val="auto"/>
                <w:sz w:val="22"/>
                <w:szCs w:val="22"/>
              </w:rPr>
              <w:t>tľ</w:t>
            </w:r>
            <w:r w:rsidRPr="005054FA">
              <w:rPr>
                <w:color w:val="auto"/>
                <w:sz w:val="22"/>
                <w:szCs w:val="22"/>
              </w:rPr>
              <w:t>ovanie</w:t>
            </w:r>
            <w:r w:rsidR="00984C2A" w:rsidRPr="005054FA">
              <w:rPr>
                <w:color w:val="auto"/>
                <w:sz w:val="22"/>
                <w:szCs w:val="22"/>
              </w:rPr>
              <w:t xml:space="preserve"> ich umiestneni</w:t>
            </w:r>
            <w:r w:rsidRPr="005054FA">
              <w:rPr>
                <w:color w:val="auto"/>
                <w:sz w:val="22"/>
                <w:szCs w:val="22"/>
              </w:rPr>
              <w:t>a</w:t>
            </w:r>
            <w:r w:rsidR="00984C2A" w:rsidRPr="005054FA">
              <w:rPr>
                <w:color w:val="auto"/>
                <w:sz w:val="22"/>
                <w:szCs w:val="22"/>
              </w:rPr>
              <w:t xml:space="preserve"> a charakteristick</w:t>
            </w:r>
            <w:r w:rsidRPr="005054FA">
              <w:rPr>
                <w:color w:val="auto"/>
                <w:sz w:val="22"/>
                <w:szCs w:val="22"/>
              </w:rPr>
              <w:t>ých spoločných</w:t>
            </w:r>
            <w:r w:rsidR="00984C2A" w:rsidRPr="005054FA">
              <w:rPr>
                <w:color w:val="auto"/>
                <w:sz w:val="22"/>
                <w:szCs w:val="22"/>
              </w:rPr>
              <w:t xml:space="preserve"> vlastnost</w:t>
            </w:r>
            <w:r w:rsidRPr="005054FA">
              <w:rPr>
                <w:color w:val="auto"/>
                <w:sz w:val="22"/>
                <w:szCs w:val="22"/>
              </w:rPr>
              <w:t>í</w:t>
            </w:r>
          </w:p>
          <w:p w:rsidR="00984C2A" w:rsidRPr="005054FA" w:rsidRDefault="005054FA" w:rsidP="00984C2A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5054FA">
              <w:rPr>
                <w:color w:val="auto"/>
                <w:sz w:val="22"/>
                <w:szCs w:val="22"/>
              </w:rPr>
              <w:t>3. Pr</w:t>
            </w:r>
            <w:r w:rsidR="00984C2A" w:rsidRPr="005054FA">
              <w:rPr>
                <w:color w:val="auto"/>
                <w:sz w:val="22"/>
                <w:szCs w:val="22"/>
              </w:rPr>
              <w:t>ác</w:t>
            </w:r>
            <w:r w:rsidRPr="005054FA">
              <w:rPr>
                <w:color w:val="auto"/>
                <w:sz w:val="22"/>
                <w:szCs w:val="22"/>
              </w:rPr>
              <w:t>a</w:t>
            </w:r>
            <w:r w:rsidR="00984C2A" w:rsidRPr="005054FA">
              <w:rPr>
                <w:color w:val="auto"/>
                <w:sz w:val="22"/>
                <w:szCs w:val="22"/>
              </w:rPr>
              <w:t xml:space="preserve"> </w:t>
            </w:r>
            <w:r w:rsidRPr="005054FA">
              <w:rPr>
                <w:color w:val="auto"/>
                <w:sz w:val="22"/>
                <w:szCs w:val="22"/>
              </w:rPr>
              <w:t xml:space="preserve">žiakov </w:t>
            </w:r>
            <w:r w:rsidR="00984C2A" w:rsidRPr="005054FA">
              <w:rPr>
                <w:color w:val="auto"/>
                <w:sz w:val="22"/>
                <w:szCs w:val="22"/>
              </w:rPr>
              <w:t>s úlohami v interaktívnej prezentácii k interaktívnej tabuli</w:t>
            </w:r>
          </w:p>
          <w:p w:rsidR="00984C2A" w:rsidRPr="005054FA" w:rsidRDefault="005054FA" w:rsidP="00984C2A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5054FA">
              <w:rPr>
                <w:color w:val="auto"/>
                <w:sz w:val="22"/>
                <w:szCs w:val="22"/>
              </w:rPr>
              <w:t>4. Vys</w:t>
            </w:r>
            <w:r w:rsidR="00984C2A" w:rsidRPr="005054FA">
              <w:rPr>
                <w:color w:val="auto"/>
                <w:sz w:val="22"/>
                <w:szCs w:val="22"/>
              </w:rPr>
              <w:t>vet</w:t>
            </w:r>
            <w:r w:rsidRPr="005054FA">
              <w:rPr>
                <w:color w:val="auto"/>
                <w:sz w:val="22"/>
                <w:szCs w:val="22"/>
              </w:rPr>
              <w:t>lenie</w:t>
            </w:r>
            <w:r w:rsidR="00984C2A" w:rsidRPr="005054FA">
              <w:rPr>
                <w:color w:val="auto"/>
                <w:sz w:val="22"/>
                <w:szCs w:val="22"/>
              </w:rPr>
              <w:t xml:space="preserve"> </w:t>
            </w:r>
            <w:r w:rsidRPr="005054FA">
              <w:rPr>
                <w:color w:val="auto"/>
                <w:sz w:val="22"/>
                <w:szCs w:val="22"/>
              </w:rPr>
              <w:t xml:space="preserve">jednotlivých </w:t>
            </w:r>
            <w:r w:rsidR="00984C2A" w:rsidRPr="005054FA">
              <w:rPr>
                <w:color w:val="auto"/>
                <w:sz w:val="22"/>
                <w:szCs w:val="22"/>
              </w:rPr>
              <w:t>prvk</w:t>
            </w:r>
            <w:r w:rsidRPr="005054FA">
              <w:rPr>
                <w:color w:val="auto"/>
                <w:sz w:val="22"/>
                <w:szCs w:val="22"/>
              </w:rPr>
              <w:t>ov</w:t>
            </w:r>
            <w:r w:rsidR="00984C2A" w:rsidRPr="005054FA">
              <w:rPr>
                <w:color w:val="auto"/>
                <w:sz w:val="22"/>
                <w:szCs w:val="22"/>
              </w:rPr>
              <w:t xml:space="preserve"> </w:t>
            </w:r>
            <w:r w:rsidRPr="005054FA">
              <w:rPr>
                <w:color w:val="auto"/>
                <w:sz w:val="22"/>
                <w:szCs w:val="22"/>
              </w:rPr>
              <w:t xml:space="preserve">- </w:t>
            </w:r>
            <w:r w:rsidR="00984C2A" w:rsidRPr="005054FA">
              <w:rPr>
                <w:color w:val="auto"/>
                <w:sz w:val="22"/>
                <w:szCs w:val="22"/>
              </w:rPr>
              <w:t xml:space="preserve">najprv zinok, kadmium a na záver ortuť samostatne pomocou obrázkov </w:t>
            </w:r>
            <w:r w:rsidRPr="005054FA">
              <w:rPr>
                <w:color w:val="auto"/>
                <w:sz w:val="22"/>
                <w:szCs w:val="22"/>
              </w:rPr>
              <w:t>prezentácie,</w:t>
            </w:r>
            <w:r w:rsidR="00984C2A" w:rsidRPr="005054FA">
              <w:rPr>
                <w:color w:val="auto"/>
                <w:sz w:val="22"/>
                <w:szCs w:val="22"/>
              </w:rPr>
              <w:t xml:space="preserve"> chemické reakcie a zlúčeniny </w:t>
            </w:r>
          </w:p>
          <w:p w:rsidR="00984C2A" w:rsidRPr="005054FA" w:rsidRDefault="005054FA" w:rsidP="00984C2A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  <w:r w:rsidRPr="005054FA">
              <w:rPr>
                <w:rFonts w:ascii="Times New Roman" w:hAnsi="Times New Roman" w:cs="Times New Roman"/>
                <w:szCs w:val="20"/>
              </w:rPr>
              <w:t>5. V</w:t>
            </w:r>
            <w:r w:rsidR="00984C2A" w:rsidRPr="005054FA">
              <w:rPr>
                <w:rFonts w:ascii="Times New Roman" w:hAnsi="Times New Roman" w:cs="Times New Roman"/>
                <w:szCs w:val="20"/>
              </w:rPr>
              <w:t>ysvet</w:t>
            </w:r>
            <w:r w:rsidRPr="005054FA">
              <w:rPr>
                <w:rFonts w:ascii="Times New Roman" w:hAnsi="Times New Roman" w:cs="Times New Roman"/>
                <w:szCs w:val="20"/>
              </w:rPr>
              <w:t>lenie</w:t>
            </w:r>
            <w:r w:rsidR="00984C2A" w:rsidRPr="005054FA">
              <w:rPr>
                <w:rFonts w:ascii="Times New Roman" w:hAnsi="Times New Roman" w:cs="Times New Roman"/>
                <w:szCs w:val="20"/>
              </w:rPr>
              <w:t xml:space="preserve"> chemick</w:t>
            </w:r>
            <w:r w:rsidRPr="005054FA">
              <w:rPr>
                <w:rFonts w:ascii="Times New Roman" w:hAnsi="Times New Roman" w:cs="Times New Roman"/>
                <w:szCs w:val="20"/>
              </w:rPr>
              <w:t>ého</w:t>
            </w:r>
            <w:r w:rsidR="00984C2A" w:rsidRPr="005054FA">
              <w:rPr>
                <w:rFonts w:ascii="Times New Roman" w:hAnsi="Times New Roman" w:cs="Times New Roman"/>
                <w:szCs w:val="20"/>
              </w:rPr>
              <w:t xml:space="preserve"> priebeh</w:t>
            </w:r>
            <w:r w:rsidRPr="005054FA">
              <w:rPr>
                <w:rFonts w:ascii="Times New Roman" w:hAnsi="Times New Roman" w:cs="Times New Roman"/>
                <w:szCs w:val="20"/>
              </w:rPr>
              <w:t>u</w:t>
            </w:r>
            <w:r w:rsidR="00984C2A" w:rsidRPr="005054FA">
              <w:rPr>
                <w:rFonts w:ascii="Times New Roman" w:hAnsi="Times New Roman" w:cs="Times New Roman"/>
                <w:szCs w:val="20"/>
              </w:rPr>
              <w:t xml:space="preserve"> reakcie výroby kovov elektrolýzou formou videa v</w:t>
            </w:r>
            <w:r w:rsidRPr="005054FA">
              <w:rPr>
                <w:rFonts w:ascii="Times New Roman" w:hAnsi="Times New Roman" w:cs="Times New Roman"/>
                <w:szCs w:val="20"/>
              </w:rPr>
              <w:t> </w:t>
            </w:r>
            <w:r w:rsidR="00984C2A" w:rsidRPr="005054FA">
              <w:rPr>
                <w:rFonts w:ascii="Times New Roman" w:hAnsi="Times New Roman" w:cs="Times New Roman"/>
                <w:szCs w:val="20"/>
              </w:rPr>
              <w:t>prezentácii</w:t>
            </w:r>
            <w:r w:rsidRPr="005054FA">
              <w:rPr>
                <w:rFonts w:ascii="Times New Roman" w:hAnsi="Times New Roman" w:cs="Times New Roman"/>
                <w:szCs w:val="20"/>
              </w:rPr>
              <w:t>.</w:t>
            </w:r>
          </w:p>
          <w:p w:rsidR="005054FA" w:rsidRPr="005054FA" w:rsidRDefault="005054FA" w:rsidP="00984C2A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  <w:r w:rsidRPr="005054FA">
              <w:rPr>
                <w:rFonts w:ascii="Times New Roman" w:hAnsi="Times New Roman" w:cs="Times New Roman"/>
                <w:szCs w:val="20"/>
              </w:rPr>
              <w:t>6. Diskusia o</w:t>
            </w:r>
            <w:r w:rsidR="007811F3">
              <w:rPr>
                <w:rFonts w:ascii="Times New Roman" w:hAnsi="Times New Roman" w:cs="Times New Roman"/>
                <w:szCs w:val="20"/>
              </w:rPr>
              <w:t> význame prvkov a ich využití v praxi</w:t>
            </w:r>
            <w:r w:rsidRPr="005054FA">
              <w:rPr>
                <w:rFonts w:ascii="Times New Roman" w:hAnsi="Times New Roman" w:cs="Times New Roman"/>
                <w:szCs w:val="20"/>
              </w:rPr>
              <w:t>.</w:t>
            </w:r>
          </w:p>
          <w:p w:rsidR="00984C2A" w:rsidRPr="008061AE" w:rsidRDefault="00984C2A" w:rsidP="00984C2A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984C2A" w:rsidRPr="008061AE" w:rsidRDefault="00984C2A" w:rsidP="00984C2A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Skupinové opakovanie a prezentovanie.</w:t>
            </w:r>
          </w:p>
          <w:p w:rsidR="00D40621" w:rsidRPr="00984C2A" w:rsidRDefault="00984C2A" w:rsidP="00984C2A">
            <w:r>
              <w:rPr>
                <w:rFonts w:ascii="Times New Roman" w:hAnsi="Times New Roman" w:cs="Times New Roman"/>
              </w:rPr>
              <w:t xml:space="preserve">2. </w:t>
            </w:r>
            <w:r w:rsidRPr="00F019F6">
              <w:rPr>
                <w:rFonts w:ascii="Times New Roman" w:hAnsi="Times New Roman" w:cs="Times New Roman"/>
              </w:rPr>
              <w:t>Záver VH</w:t>
            </w:r>
          </w:p>
        </w:tc>
      </w:tr>
    </w:tbl>
    <w:p w:rsidR="00E3681B" w:rsidRDefault="00E3681B" w:rsidP="00D40621">
      <w:r>
        <w:t xml:space="preserve">V Gelnici dňa </w:t>
      </w:r>
      <w:r>
        <w:tab/>
        <w:t>...</w:t>
      </w:r>
      <w:r w:rsidR="007F0092">
        <w:t>.4.12.2014</w:t>
      </w:r>
      <w:r>
        <w:t>................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...</w:t>
      </w:r>
      <w:r w:rsidR="007F0092">
        <w:t xml:space="preserve">RNDr. Lenka </w:t>
      </w:r>
      <w:proofErr w:type="spellStart"/>
      <w:r w:rsidR="007F0092">
        <w:t>Škarbeková</w:t>
      </w:r>
      <w:proofErr w:type="spellEnd"/>
      <w:r>
        <w:t>.</w:t>
      </w:r>
      <w:r>
        <w:tab/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lastRenderedPageBreak/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7B0721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7B0721" w:rsidRPr="00954CBD">
      <w:rPr>
        <w:rFonts w:asciiTheme="minorHAnsi" w:hAnsiTheme="minorHAnsi" w:cstheme="minorHAnsi"/>
        <w:sz w:val="16"/>
      </w:rPr>
      <w:fldChar w:fldCharType="separate"/>
    </w:r>
    <w:r w:rsidR="00DA05D0">
      <w:rPr>
        <w:rFonts w:asciiTheme="minorHAnsi" w:hAnsiTheme="minorHAnsi" w:cstheme="minorHAnsi"/>
        <w:noProof/>
        <w:sz w:val="16"/>
      </w:rPr>
      <w:t>2</w:t>
    </w:r>
    <w:r w:rsidR="007B0721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DA05D0" w:rsidRPr="00DA05D0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BE7C39"/>
    <w:multiLevelType w:val="hybridMultilevel"/>
    <w:tmpl w:val="B0309E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10"/>
  </w:num>
  <w:num w:numId="5">
    <w:abstractNumId w:val="11"/>
  </w:num>
  <w:num w:numId="6">
    <w:abstractNumId w:val="17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5"/>
  </w:num>
  <w:num w:numId="12">
    <w:abstractNumId w:val="13"/>
  </w:num>
  <w:num w:numId="13">
    <w:abstractNumId w:val="7"/>
  </w:num>
  <w:num w:numId="14">
    <w:abstractNumId w:val="19"/>
  </w:num>
  <w:num w:numId="15">
    <w:abstractNumId w:val="8"/>
  </w:num>
  <w:num w:numId="16">
    <w:abstractNumId w:val="16"/>
  </w:num>
  <w:num w:numId="17">
    <w:abstractNumId w:val="5"/>
  </w:num>
  <w:num w:numId="18">
    <w:abstractNumId w:val="2"/>
  </w:num>
  <w:num w:numId="19">
    <w:abstractNumId w:val="20"/>
  </w:num>
  <w:num w:numId="20">
    <w:abstractNumId w:val="0"/>
  </w:num>
  <w:num w:numId="21">
    <w:abstractNumId w:val="20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664AF"/>
    <w:rsid w:val="000679FB"/>
    <w:rsid w:val="000853E2"/>
    <w:rsid w:val="00092AEF"/>
    <w:rsid w:val="000B25F5"/>
    <w:rsid w:val="000B43C1"/>
    <w:rsid w:val="000C77B5"/>
    <w:rsid w:val="000F2360"/>
    <w:rsid w:val="000F330A"/>
    <w:rsid w:val="00104EAA"/>
    <w:rsid w:val="001223C2"/>
    <w:rsid w:val="0012353C"/>
    <w:rsid w:val="0014198C"/>
    <w:rsid w:val="00152409"/>
    <w:rsid w:val="00157235"/>
    <w:rsid w:val="00162D8E"/>
    <w:rsid w:val="001769D9"/>
    <w:rsid w:val="001A577A"/>
    <w:rsid w:val="001B524B"/>
    <w:rsid w:val="001C007C"/>
    <w:rsid w:val="001C4C76"/>
    <w:rsid w:val="00206764"/>
    <w:rsid w:val="00253EE6"/>
    <w:rsid w:val="00260900"/>
    <w:rsid w:val="002674A6"/>
    <w:rsid w:val="002855EB"/>
    <w:rsid w:val="002B2FF7"/>
    <w:rsid w:val="002C3CBB"/>
    <w:rsid w:val="002C4D33"/>
    <w:rsid w:val="002C6163"/>
    <w:rsid w:val="002D52F5"/>
    <w:rsid w:val="003055FB"/>
    <w:rsid w:val="00357BA6"/>
    <w:rsid w:val="0037024E"/>
    <w:rsid w:val="00384414"/>
    <w:rsid w:val="003A15E3"/>
    <w:rsid w:val="003A7407"/>
    <w:rsid w:val="003B3AB9"/>
    <w:rsid w:val="003B7003"/>
    <w:rsid w:val="003F6DFF"/>
    <w:rsid w:val="00455FEA"/>
    <w:rsid w:val="00467686"/>
    <w:rsid w:val="004A172A"/>
    <w:rsid w:val="004A23A4"/>
    <w:rsid w:val="004B4A16"/>
    <w:rsid w:val="004B4EE5"/>
    <w:rsid w:val="004B70AB"/>
    <w:rsid w:val="004B77C8"/>
    <w:rsid w:val="004E04C6"/>
    <w:rsid w:val="004E4504"/>
    <w:rsid w:val="004E6096"/>
    <w:rsid w:val="005054FA"/>
    <w:rsid w:val="005166CE"/>
    <w:rsid w:val="00523B57"/>
    <w:rsid w:val="0052787A"/>
    <w:rsid w:val="00541228"/>
    <w:rsid w:val="0054242F"/>
    <w:rsid w:val="00546DA4"/>
    <w:rsid w:val="0057750A"/>
    <w:rsid w:val="0058437F"/>
    <w:rsid w:val="0059411D"/>
    <w:rsid w:val="005969D9"/>
    <w:rsid w:val="005B5FA8"/>
    <w:rsid w:val="005D5571"/>
    <w:rsid w:val="0060128E"/>
    <w:rsid w:val="0063019F"/>
    <w:rsid w:val="00641E6E"/>
    <w:rsid w:val="00654F84"/>
    <w:rsid w:val="00666BAC"/>
    <w:rsid w:val="006737B9"/>
    <w:rsid w:val="006D33E7"/>
    <w:rsid w:val="006E67CE"/>
    <w:rsid w:val="00711AC1"/>
    <w:rsid w:val="00711EC8"/>
    <w:rsid w:val="00715A49"/>
    <w:rsid w:val="00717841"/>
    <w:rsid w:val="00742EDF"/>
    <w:rsid w:val="007442D5"/>
    <w:rsid w:val="0074590F"/>
    <w:rsid w:val="00761F26"/>
    <w:rsid w:val="00764A45"/>
    <w:rsid w:val="0077511B"/>
    <w:rsid w:val="007811F3"/>
    <w:rsid w:val="007B0721"/>
    <w:rsid w:val="007B5E04"/>
    <w:rsid w:val="007B6955"/>
    <w:rsid w:val="007D26B7"/>
    <w:rsid w:val="007F0092"/>
    <w:rsid w:val="007F11EA"/>
    <w:rsid w:val="00810FAF"/>
    <w:rsid w:val="00815C26"/>
    <w:rsid w:val="008512D6"/>
    <w:rsid w:val="008978EF"/>
    <w:rsid w:val="008A34D2"/>
    <w:rsid w:val="008E63F1"/>
    <w:rsid w:val="009108DD"/>
    <w:rsid w:val="009260F6"/>
    <w:rsid w:val="00932CEC"/>
    <w:rsid w:val="00936324"/>
    <w:rsid w:val="00946694"/>
    <w:rsid w:val="00954CBD"/>
    <w:rsid w:val="0096182B"/>
    <w:rsid w:val="00984C2A"/>
    <w:rsid w:val="0099379F"/>
    <w:rsid w:val="009A2F37"/>
    <w:rsid w:val="009A4995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824DB"/>
    <w:rsid w:val="00A9052F"/>
    <w:rsid w:val="00AA2CAF"/>
    <w:rsid w:val="00AB4222"/>
    <w:rsid w:val="00AC6A30"/>
    <w:rsid w:val="00AE1209"/>
    <w:rsid w:val="00AE4173"/>
    <w:rsid w:val="00B01561"/>
    <w:rsid w:val="00B02B77"/>
    <w:rsid w:val="00B20307"/>
    <w:rsid w:val="00B36EF5"/>
    <w:rsid w:val="00B567B1"/>
    <w:rsid w:val="00B629E9"/>
    <w:rsid w:val="00B72DDD"/>
    <w:rsid w:val="00B80F2C"/>
    <w:rsid w:val="00B94D4A"/>
    <w:rsid w:val="00BA2DB5"/>
    <w:rsid w:val="00BC7654"/>
    <w:rsid w:val="00BF056E"/>
    <w:rsid w:val="00BF5F8A"/>
    <w:rsid w:val="00C02116"/>
    <w:rsid w:val="00C43F66"/>
    <w:rsid w:val="00C70293"/>
    <w:rsid w:val="00CC3B14"/>
    <w:rsid w:val="00CD280E"/>
    <w:rsid w:val="00D1713C"/>
    <w:rsid w:val="00D17C4A"/>
    <w:rsid w:val="00D279B0"/>
    <w:rsid w:val="00D40621"/>
    <w:rsid w:val="00D5082C"/>
    <w:rsid w:val="00D60383"/>
    <w:rsid w:val="00D7275D"/>
    <w:rsid w:val="00D83214"/>
    <w:rsid w:val="00D92FD7"/>
    <w:rsid w:val="00D97E53"/>
    <w:rsid w:val="00DA05D0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855B4"/>
    <w:rsid w:val="00EA44D5"/>
    <w:rsid w:val="00EC108D"/>
    <w:rsid w:val="00EC4E69"/>
    <w:rsid w:val="00EC6FAB"/>
    <w:rsid w:val="00EF0911"/>
    <w:rsid w:val="00F277A6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74098-FD08-4FE7-94B8-3143F4EA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50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18</cp:revision>
  <cp:lastPrinted>2014-06-02T09:09:00Z</cp:lastPrinted>
  <dcterms:created xsi:type="dcterms:W3CDTF">2014-12-17T18:14:00Z</dcterms:created>
  <dcterms:modified xsi:type="dcterms:W3CDTF">2015-01-11T14:06:00Z</dcterms:modified>
</cp:coreProperties>
</file>