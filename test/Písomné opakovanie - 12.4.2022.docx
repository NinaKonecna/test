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5" w:rsidRPr="00D3375C" w:rsidRDefault="00D91C45">
      <w:pPr>
        <w:rPr>
          <w:rFonts w:ascii="Times New Roman" w:hAnsi="Times New Roman"/>
          <w:sz w:val="28"/>
          <w:szCs w:val="28"/>
        </w:rPr>
      </w:pPr>
      <w:r w:rsidRPr="00D3375C">
        <w:rPr>
          <w:rFonts w:ascii="Times New Roman" w:hAnsi="Times New Roman"/>
          <w:b/>
          <w:sz w:val="28"/>
          <w:szCs w:val="28"/>
        </w:rPr>
        <w:t xml:space="preserve">Čo už vieme. </w:t>
      </w:r>
      <w:r w:rsidRPr="00D3375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A:</w:t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  <w:t>Meno: 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1.Vymenuj štáty ležiace na Apeninskom polostrove. ______________________________________________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2.Doplň chýbajúce informácie:</w:t>
      </w:r>
    </w:p>
    <w:p w:rsidR="00D91C45" w:rsidRDefault="00D91C45" w:rsidP="00C5377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162B62">
        <w:rPr>
          <w:rFonts w:ascii="Times New Roman" w:hAnsi="Times New Roman"/>
          <w:b/>
          <w:i/>
          <w:sz w:val="24"/>
          <w:szCs w:val="24"/>
        </w:rPr>
        <w:t>Španielsko</w:t>
      </w:r>
      <w:r w:rsidRPr="00162B62">
        <w:rPr>
          <w:rFonts w:ascii="Times New Roman" w:hAnsi="Times New Roman"/>
          <w:sz w:val="24"/>
          <w:szCs w:val="24"/>
        </w:rPr>
        <w:t xml:space="preserve"> – </w:t>
      </w:r>
      <w:r w:rsidRPr="006F1C9B">
        <w:rPr>
          <w:rFonts w:ascii="Times New Roman" w:hAnsi="Times New Roman"/>
          <w:sz w:val="24"/>
          <w:szCs w:val="24"/>
          <w:u w:val="single"/>
        </w:rPr>
        <w:t>hl.mesto: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 – ___________</w:t>
      </w:r>
    </w:p>
    <w:p w:rsidR="00D91C45" w:rsidRDefault="00D91C45" w:rsidP="00C5377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/>
          <w:b/>
          <w:i/>
          <w:sz w:val="24"/>
          <w:szCs w:val="24"/>
        </w:rPr>
        <w:t>ostrovy</w:t>
      </w:r>
      <w:r>
        <w:rPr>
          <w:rFonts w:ascii="Times New Roman" w:hAnsi="Times New Roman"/>
          <w:sz w:val="24"/>
          <w:szCs w:val="24"/>
        </w:rPr>
        <w:t>: napr. ______________________________________________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Andorra </w:t>
      </w:r>
      <w:r w:rsidRPr="00162B62">
        <w:rPr>
          <w:rFonts w:ascii="Times New Roman" w:hAnsi="Times New Roman"/>
          <w:sz w:val="24"/>
          <w:szCs w:val="24"/>
        </w:rPr>
        <w:t xml:space="preserve">– </w:t>
      </w:r>
      <w:r w:rsidRPr="006F1C9B">
        <w:rPr>
          <w:rFonts w:ascii="Times New Roman" w:hAnsi="Times New Roman"/>
          <w:sz w:val="24"/>
          <w:szCs w:val="24"/>
          <w:u w:val="single"/>
        </w:rPr>
        <w:t>hl.mesto: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3.Ktorý oceán obmýva Pyrenejský polostrov? ___________________________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4.Vyber správnu možnosť: Pohoria v centrálnej (strednej) časti Španielska vznikli: alpínskym / hercýnskym vrásnením.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5.Poprehadzuj písmená a vytvor správne názvy riek Španielska: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BOER _____________, JOAT 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6.Charakterizuj podnebie Pyrenejského polostrova _________________________________________________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7.Španieli patria medzi ____________________ (jazyková skupina)</w:t>
      </w:r>
    </w:p>
    <w:p w:rsidR="00D91C45" w:rsidRDefault="00D91C45" w:rsidP="00D3375C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8.Vypíš 2 mestá ležiace v Portugalsku ___________________________________________________</w:t>
      </w:r>
    </w:p>
    <w:p w:rsidR="00D91C45" w:rsidRDefault="00D91C45" w:rsidP="008F5E7D">
      <w:pPr>
        <w:rPr>
          <w:rFonts w:ascii="Times New Roman" w:hAnsi="Times New Roman"/>
          <w:b/>
          <w:sz w:val="28"/>
          <w:szCs w:val="28"/>
        </w:rPr>
      </w:pPr>
    </w:p>
    <w:p w:rsidR="00D91C45" w:rsidRDefault="00D91C45" w:rsidP="008F5E7D">
      <w:pPr>
        <w:rPr>
          <w:rFonts w:ascii="Times New Roman" w:hAnsi="Times New Roman"/>
          <w:b/>
          <w:sz w:val="28"/>
          <w:szCs w:val="28"/>
        </w:rPr>
      </w:pPr>
    </w:p>
    <w:p w:rsidR="00D91C45" w:rsidRPr="00D3375C" w:rsidRDefault="00D91C45" w:rsidP="008F5E7D">
      <w:pPr>
        <w:rPr>
          <w:rFonts w:ascii="Times New Roman" w:hAnsi="Times New Roman"/>
          <w:sz w:val="28"/>
          <w:szCs w:val="28"/>
        </w:rPr>
      </w:pPr>
      <w:r w:rsidRPr="00D3375C">
        <w:rPr>
          <w:rFonts w:ascii="Times New Roman" w:hAnsi="Times New Roman"/>
          <w:b/>
          <w:sz w:val="28"/>
          <w:szCs w:val="28"/>
        </w:rPr>
        <w:t xml:space="preserve">Čo už vieme. </w:t>
      </w:r>
      <w:r w:rsidRPr="00D3375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B: </w:t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  <w:t>Meno: ______________________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1.Vymenuj štáty ležiace na Pyrenejskom polostrove. _____________________________________________</w:t>
      </w:r>
    </w:p>
    <w:p w:rsidR="00D91C45" w:rsidRDefault="00D91C45" w:rsidP="00C53777">
      <w:pPr>
        <w:rPr>
          <w:rFonts w:ascii="Times New Roman" w:hAnsi="Times New Roman"/>
        </w:rPr>
      </w:pPr>
      <w:r>
        <w:rPr>
          <w:rFonts w:ascii="Times New Roman" w:hAnsi="Times New Roman"/>
        </w:rPr>
        <w:t>2.Doplň chýbajúce informácie:</w:t>
      </w:r>
    </w:p>
    <w:p w:rsidR="00D91C45" w:rsidRDefault="00D91C45" w:rsidP="00C5377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i/>
          <w:sz w:val="24"/>
          <w:szCs w:val="24"/>
        </w:rPr>
        <w:t>Portugalsko</w:t>
      </w:r>
      <w:r w:rsidRPr="00162B62">
        <w:rPr>
          <w:rFonts w:ascii="Times New Roman" w:hAnsi="Times New Roman"/>
          <w:sz w:val="24"/>
          <w:szCs w:val="24"/>
        </w:rPr>
        <w:t xml:space="preserve"> – </w:t>
      </w:r>
      <w:r w:rsidRPr="006F1C9B">
        <w:rPr>
          <w:rFonts w:ascii="Times New Roman" w:hAnsi="Times New Roman"/>
          <w:sz w:val="24"/>
          <w:szCs w:val="24"/>
          <w:u w:val="single"/>
        </w:rPr>
        <w:t>hl.mesto: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 </w:t>
      </w:r>
    </w:p>
    <w:p w:rsidR="00D91C45" w:rsidRDefault="00D91C45" w:rsidP="00C5377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-ku Portugalsku patria </w:t>
      </w:r>
      <w:r w:rsidRPr="00117A48">
        <w:rPr>
          <w:rFonts w:ascii="Times New Roman" w:hAnsi="Times New Roman"/>
          <w:b/>
          <w:i/>
          <w:sz w:val="24"/>
          <w:szCs w:val="24"/>
        </w:rPr>
        <w:t>ostrovy</w:t>
      </w:r>
      <w:r>
        <w:rPr>
          <w:rFonts w:ascii="Times New Roman" w:hAnsi="Times New Roman"/>
          <w:sz w:val="24"/>
          <w:szCs w:val="24"/>
        </w:rPr>
        <w:t>: napr. _______________________________</w:t>
      </w:r>
    </w:p>
    <w:p w:rsidR="00D91C45" w:rsidRDefault="00D91C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  <w:t>Andorra</w:t>
      </w:r>
      <w:r w:rsidRPr="00162B62">
        <w:rPr>
          <w:rFonts w:ascii="Times New Roman" w:hAnsi="Times New Roman"/>
          <w:sz w:val="24"/>
          <w:szCs w:val="24"/>
        </w:rPr>
        <w:t xml:space="preserve">– </w:t>
      </w:r>
      <w:r w:rsidRPr="006F1C9B">
        <w:rPr>
          <w:rFonts w:ascii="Times New Roman" w:hAnsi="Times New Roman"/>
          <w:sz w:val="24"/>
          <w:szCs w:val="24"/>
          <w:u w:val="single"/>
        </w:rPr>
        <w:t>hl.mesto: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</w:t>
      </w:r>
    </w:p>
    <w:p w:rsidR="00D91C45" w:rsidRDefault="00D91C45">
      <w:pPr>
        <w:rPr>
          <w:rFonts w:ascii="Times New Roman" w:hAnsi="Times New Roman"/>
        </w:rPr>
      </w:pPr>
      <w:r>
        <w:rPr>
          <w:rFonts w:ascii="Times New Roman" w:hAnsi="Times New Roman"/>
        </w:rPr>
        <w:t>3.Ktoré more obmýva Pyrenejský polostrov z juhu? ___________________________</w:t>
      </w:r>
    </w:p>
    <w:p w:rsidR="00D91C45" w:rsidRDefault="00D91C45" w:rsidP="00A13793">
      <w:pPr>
        <w:rPr>
          <w:rFonts w:ascii="Times New Roman" w:hAnsi="Times New Roman"/>
        </w:rPr>
      </w:pPr>
      <w:r>
        <w:rPr>
          <w:rFonts w:ascii="Times New Roman" w:hAnsi="Times New Roman"/>
        </w:rPr>
        <w:t>4.Vyber správnu možnosť: Pyreneje vznikli: alpínskym / hercýnskym vrásnením.</w:t>
      </w:r>
    </w:p>
    <w:p w:rsidR="00D91C45" w:rsidRDefault="00D91C45" w:rsidP="00A608A6">
      <w:pPr>
        <w:rPr>
          <w:rFonts w:ascii="Times New Roman" w:hAnsi="Times New Roman"/>
        </w:rPr>
      </w:pPr>
      <w:r>
        <w:rPr>
          <w:rFonts w:ascii="Times New Roman" w:hAnsi="Times New Roman"/>
        </w:rPr>
        <w:t>5.Poprehadzuj písmená a vytvor správne názvy pohorí Španielska:</w:t>
      </w:r>
    </w:p>
    <w:p w:rsidR="00D91C45" w:rsidRDefault="00D91C45" w:rsidP="00A608A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KÍSKATLSE    YRVCH _____________, ATSSMEE ________________</w:t>
      </w:r>
    </w:p>
    <w:p w:rsidR="00D91C45" w:rsidRDefault="00D91C45" w:rsidP="000551BB">
      <w:pPr>
        <w:rPr>
          <w:rFonts w:ascii="Times New Roman" w:hAnsi="Times New Roman"/>
        </w:rPr>
      </w:pPr>
      <w:r>
        <w:rPr>
          <w:rFonts w:ascii="Times New Roman" w:hAnsi="Times New Roman"/>
        </w:rPr>
        <w:t>6.Charakterizuj rastlinstvo Pyrenejského polostrova (+ typické stromy – kde?) ______________________________________________________________________________________________</w:t>
      </w:r>
    </w:p>
    <w:p w:rsidR="00D91C45" w:rsidRDefault="00D91C45" w:rsidP="000551BB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w:rsidR="00D91C45" w:rsidRDefault="00D91C45" w:rsidP="000551BB">
      <w:pPr>
        <w:rPr>
          <w:rFonts w:ascii="Times New Roman" w:hAnsi="Times New Roman"/>
        </w:rPr>
      </w:pPr>
      <w:r>
        <w:rPr>
          <w:rFonts w:ascii="Times New Roman" w:hAnsi="Times New Roman"/>
        </w:rPr>
        <w:t>7.Typická nerastná surovina Španielska je _______________!</w:t>
      </w:r>
    </w:p>
    <w:p w:rsidR="00D91C45" w:rsidRDefault="00D91C45" w:rsidP="00D3375C">
      <w:pPr>
        <w:rPr>
          <w:rFonts w:ascii="Times New Roman" w:hAnsi="Times New Roman"/>
        </w:rPr>
      </w:pPr>
      <w:r>
        <w:rPr>
          <w:rFonts w:ascii="Times New Roman" w:hAnsi="Times New Roman"/>
        </w:rPr>
        <w:t>8.Vypíš 4 mestá ležiace v Španielsku ___________________________________________________</w:t>
      </w:r>
    </w:p>
    <w:p w:rsidR="00D91C45" w:rsidRDefault="00D91C45" w:rsidP="00A13793">
      <w:pPr>
        <w:rPr>
          <w:rFonts w:ascii="Times New Roman" w:hAnsi="Times New Roman"/>
        </w:rPr>
      </w:pPr>
    </w:p>
    <w:p w:rsidR="00D91C45" w:rsidRPr="00B86F74" w:rsidRDefault="00D91C45">
      <w:pPr>
        <w:rPr>
          <w:rFonts w:ascii="Times New Roman" w:hAnsi="Times New Roman"/>
        </w:rPr>
      </w:pPr>
    </w:p>
    <w:sectPr w:rsidR="00D91C45" w:rsidRPr="00B86F74" w:rsidSect="00B86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F74"/>
    <w:rsid w:val="000551BB"/>
    <w:rsid w:val="00094B85"/>
    <w:rsid w:val="00117A48"/>
    <w:rsid w:val="00162B62"/>
    <w:rsid w:val="001D5C09"/>
    <w:rsid w:val="00232B57"/>
    <w:rsid w:val="002831DF"/>
    <w:rsid w:val="003816F2"/>
    <w:rsid w:val="005A7FE1"/>
    <w:rsid w:val="006F1C9B"/>
    <w:rsid w:val="007D6852"/>
    <w:rsid w:val="008F5E7D"/>
    <w:rsid w:val="00A13793"/>
    <w:rsid w:val="00A608A6"/>
    <w:rsid w:val="00B86F74"/>
    <w:rsid w:val="00C07015"/>
    <w:rsid w:val="00C53777"/>
    <w:rsid w:val="00D3375C"/>
    <w:rsid w:val="00D91C45"/>
    <w:rsid w:val="00FC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85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1</Pages>
  <Words>326</Words>
  <Characters>1859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14</cp:revision>
  <cp:lastPrinted>2002-01-02T07:41:00Z</cp:lastPrinted>
  <dcterms:created xsi:type="dcterms:W3CDTF">2022-04-10T06:57:00Z</dcterms:created>
  <dcterms:modified xsi:type="dcterms:W3CDTF">2002-01-02T07:43:00Z</dcterms:modified>
</cp:coreProperties>
</file>