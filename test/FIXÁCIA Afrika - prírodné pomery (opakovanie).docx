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F6F" w:rsidRPr="001E789C" w:rsidRDefault="00271F6F" w:rsidP="00814EEA">
      <w:pPr>
        <w:spacing w:after="0" w:line="360" w:lineRule="auto"/>
        <w:jc w:val="center"/>
        <w:rPr>
          <w:b/>
          <w:sz w:val="32"/>
          <w:szCs w:val="32"/>
          <w:u w:val="single"/>
        </w:rPr>
        <w:sectPr w:rsidR="00271F6F" w:rsidRPr="001E789C" w:rsidSect="00D42706">
          <w:type w:val="continuous"/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  <w:r w:rsidRPr="001E789C">
        <w:rPr>
          <w:b/>
          <w:sz w:val="32"/>
          <w:szCs w:val="32"/>
          <w:u w:val="single"/>
        </w:rPr>
        <w:t>Prírodné pomery Afriky</w:t>
      </w: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1F4FFA">
        <w:rPr>
          <w:sz w:val="24"/>
          <w:szCs w:val="24"/>
        </w:rPr>
        <w:t>Ktorý prieliv oddeľuje Európu od Afriky?</w:t>
      </w:r>
      <w:r>
        <w:rPr>
          <w:sz w:val="24"/>
          <w:szCs w:val="24"/>
        </w:rPr>
        <w:t>Vymenuj, čo oddeľuje Afriku od ostatných svetadielov.</w:t>
      </w:r>
    </w:p>
    <w:p w:rsidR="00271F6F" w:rsidRPr="001F4FFA" w:rsidRDefault="00271F6F" w:rsidP="001F4FFA">
      <w:pPr>
        <w:pStyle w:val="ListParagraph"/>
        <w:spacing w:after="0" w:line="240" w:lineRule="auto"/>
        <w:rPr>
          <w:sz w:val="24"/>
          <w:szCs w:val="24"/>
        </w:rPr>
      </w:pPr>
    </w:p>
    <w:p w:rsidR="00271F6F" w:rsidRPr="00814EEA" w:rsidRDefault="00271F6F" w:rsidP="00814EEA">
      <w:pPr>
        <w:pStyle w:val="ListParagraph"/>
        <w:numPr>
          <w:ilvl w:val="0"/>
          <w:numId w:val="11"/>
        </w:numPr>
        <w:spacing w:after="0" w:line="240" w:lineRule="auto"/>
        <w:ind w:left="714" w:hanging="357"/>
        <w:rPr>
          <w:sz w:val="24"/>
          <w:szCs w:val="24"/>
        </w:rPr>
      </w:pPr>
      <w:r w:rsidRPr="00814EEA">
        <w:rPr>
          <w:sz w:val="24"/>
          <w:szCs w:val="24"/>
        </w:rPr>
        <w:t>Vymenuj podnebné oblasti</w:t>
      </w:r>
      <w:r>
        <w:rPr>
          <w:sz w:val="24"/>
          <w:szCs w:val="24"/>
        </w:rPr>
        <w:t xml:space="preserve"> Afriky</w:t>
      </w:r>
      <w:r w:rsidRPr="00814EEA">
        <w:rPr>
          <w:sz w:val="24"/>
          <w:szCs w:val="24"/>
        </w:rPr>
        <w:t>.</w:t>
      </w:r>
    </w:p>
    <w:p w:rsidR="00271F6F" w:rsidRPr="00814EEA" w:rsidRDefault="00271F6F" w:rsidP="00814EEA">
      <w:pPr>
        <w:pStyle w:val="ListParagraph"/>
        <w:spacing w:after="0"/>
        <w:rPr>
          <w:sz w:val="24"/>
          <w:szCs w:val="24"/>
        </w:rPr>
      </w:pPr>
    </w:p>
    <w:p w:rsidR="00271F6F" w:rsidRPr="00814EEA" w:rsidRDefault="00271F6F" w:rsidP="00814EEA">
      <w:pPr>
        <w:pStyle w:val="ListParagraph"/>
        <w:spacing w:after="0" w:line="240" w:lineRule="auto"/>
        <w:ind w:left="714"/>
        <w:rPr>
          <w:sz w:val="24"/>
          <w:szCs w:val="24"/>
        </w:rPr>
      </w:pPr>
    </w:p>
    <w:p w:rsidR="00271F6F" w:rsidRDefault="00271F6F" w:rsidP="00814EEA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814EEA">
        <w:rPr>
          <w:sz w:val="24"/>
          <w:szCs w:val="24"/>
        </w:rPr>
        <w:t>Ako sa volá najväčšia a najrozsiahlejšia</w:t>
      </w:r>
      <w:r>
        <w:rPr>
          <w:sz w:val="24"/>
          <w:szCs w:val="24"/>
        </w:rPr>
        <w:t xml:space="preserve"> africká púšť</w:t>
      </w:r>
      <w:r w:rsidRPr="00814EEA">
        <w:rPr>
          <w:sz w:val="24"/>
          <w:szCs w:val="24"/>
        </w:rPr>
        <w:t xml:space="preserve"> (ukáž)? Ukáž ďalšie 3 významné </w:t>
      </w:r>
      <w:r>
        <w:rPr>
          <w:sz w:val="24"/>
          <w:szCs w:val="24"/>
        </w:rPr>
        <w:t>africké púšte</w:t>
      </w:r>
      <w:r w:rsidRPr="00814EEA">
        <w:rPr>
          <w:sz w:val="24"/>
          <w:szCs w:val="24"/>
        </w:rPr>
        <w:t>.</w:t>
      </w:r>
    </w:p>
    <w:p w:rsidR="00271F6F" w:rsidRPr="00814EEA" w:rsidRDefault="00271F6F" w:rsidP="00814EEA">
      <w:pPr>
        <w:pStyle w:val="NoSpacing"/>
        <w:ind w:left="720"/>
        <w:rPr>
          <w:sz w:val="24"/>
          <w:szCs w:val="24"/>
        </w:rPr>
      </w:pPr>
    </w:p>
    <w:p w:rsidR="00271F6F" w:rsidRDefault="00271F6F" w:rsidP="00814EEA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814EEA">
        <w:rPr>
          <w:sz w:val="24"/>
          <w:szCs w:val="24"/>
        </w:rPr>
        <w:t xml:space="preserve">Vymenuj  a ukáž na mape </w:t>
      </w:r>
      <w:r>
        <w:rPr>
          <w:sz w:val="24"/>
          <w:szCs w:val="24"/>
        </w:rPr>
        <w:t xml:space="preserve">5 najvyšších afrických </w:t>
      </w:r>
      <w:r w:rsidRPr="00814EEA">
        <w:rPr>
          <w:sz w:val="24"/>
          <w:szCs w:val="24"/>
        </w:rPr>
        <w:t xml:space="preserve"> pohorí.</w:t>
      </w:r>
    </w:p>
    <w:p w:rsidR="00271F6F" w:rsidRDefault="00271F6F" w:rsidP="00814EEA">
      <w:pPr>
        <w:pStyle w:val="NoSpacing"/>
        <w:rPr>
          <w:sz w:val="24"/>
          <w:szCs w:val="24"/>
        </w:rPr>
      </w:pPr>
    </w:p>
    <w:p w:rsidR="00271F6F" w:rsidRPr="00814EEA" w:rsidRDefault="00271F6F" w:rsidP="00814EEA">
      <w:pPr>
        <w:pStyle w:val="NoSpacing"/>
        <w:rPr>
          <w:sz w:val="24"/>
          <w:szCs w:val="24"/>
        </w:rPr>
        <w:sectPr w:rsidR="00271F6F" w:rsidRPr="00814EEA" w:rsidSect="00B8361D">
          <w:type w:val="continuous"/>
          <w:pgSz w:w="11906" w:h="16838"/>
          <w:pgMar w:top="720" w:right="720" w:bottom="720" w:left="720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pace="708"/>
          <w:docGrid w:linePitch="360"/>
        </w:sectPr>
      </w:pPr>
    </w:p>
    <w:p w:rsidR="00271F6F" w:rsidRPr="00814EEA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14EEA">
        <w:rPr>
          <w:sz w:val="24"/>
          <w:szCs w:val="24"/>
        </w:rPr>
        <w:t>Na</w:t>
      </w:r>
      <w:r>
        <w:rPr>
          <w:sz w:val="24"/>
          <w:szCs w:val="24"/>
        </w:rPr>
        <w:t xml:space="preserve"> ktorých pologuliach leží Afrika</w:t>
      </w:r>
      <w:r w:rsidRPr="00814EEA">
        <w:rPr>
          <w:sz w:val="24"/>
          <w:szCs w:val="24"/>
        </w:rPr>
        <w:t>?Ktoré významné poludníky a r</w:t>
      </w:r>
      <w:r>
        <w:rPr>
          <w:sz w:val="24"/>
          <w:szCs w:val="24"/>
        </w:rPr>
        <w:t>ovnobežky prechádzajú cez Afriku</w:t>
      </w:r>
      <w:r w:rsidRPr="00814EEA">
        <w:rPr>
          <w:sz w:val="24"/>
          <w:szCs w:val="24"/>
        </w:rPr>
        <w:t>?</w:t>
      </w:r>
    </w:p>
    <w:p w:rsidR="00271F6F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  <w:sectPr w:rsidR="00271F6F" w:rsidRPr="00814EEA" w:rsidSect="00B8361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14EEA">
        <w:rPr>
          <w:sz w:val="24"/>
          <w:szCs w:val="24"/>
        </w:rPr>
        <w:t xml:space="preserve">Ktorý prieplav </w:t>
      </w:r>
      <w:r>
        <w:rPr>
          <w:sz w:val="24"/>
          <w:szCs w:val="24"/>
        </w:rPr>
        <w:t>je medzi Afrikou</w:t>
      </w:r>
      <w:r w:rsidRPr="00814EEA">
        <w:rPr>
          <w:sz w:val="24"/>
          <w:szCs w:val="24"/>
        </w:rPr>
        <w:t xml:space="preserve"> a Áziou? Charakterizuj pojem prieplav.</w:t>
      </w: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814EEA">
        <w:rPr>
          <w:sz w:val="24"/>
          <w:szCs w:val="24"/>
        </w:rPr>
        <w:t>Ak</w:t>
      </w:r>
      <w:r>
        <w:rPr>
          <w:sz w:val="24"/>
          <w:szCs w:val="24"/>
        </w:rPr>
        <w:t>o sa volá najvyšší vrch v Afriky</w:t>
      </w:r>
      <w:r w:rsidRPr="00814EEA">
        <w:rPr>
          <w:sz w:val="24"/>
          <w:szCs w:val="24"/>
        </w:rPr>
        <w:t>, v ktorom pohorí leží a akú má nadmorskú výšku?</w:t>
      </w:r>
    </w:p>
    <w:p w:rsidR="00271F6F" w:rsidRPr="00814EEA" w:rsidRDefault="00271F6F" w:rsidP="00814EEA">
      <w:pPr>
        <w:pStyle w:val="NoSpacing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14EEA">
        <w:rPr>
          <w:sz w:val="24"/>
          <w:szCs w:val="24"/>
        </w:rPr>
        <w:t xml:space="preserve">Ktorý záliv obmýva </w:t>
      </w:r>
      <w:r>
        <w:rPr>
          <w:sz w:val="24"/>
          <w:szCs w:val="24"/>
        </w:rPr>
        <w:t>zo západu Afriku? Podľa čoho má názov a ktorý povrchový celok s podobným názvom poznáš? (ukáž)</w:t>
      </w:r>
    </w:p>
    <w:p w:rsidR="00271F6F" w:rsidRPr="004376D8" w:rsidRDefault="00271F6F" w:rsidP="004376D8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Uveď rozlohu Afriky</w:t>
      </w:r>
      <w:r w:rsidRPr="00814EEA">
        <w:rPr>
          <w:sz w:val="24"/>
          <w:szCs w:val="24"/>
        </w:rPr>
        <w:t>, porovnaj s ostatnými svetadielmi.</w:t>
      </w:r>
    </w:p>
    <w:p w:rsidR="00271F6F" w:rsidRPr="004376D8" w:rsidRDefault="00271F6F" w:rsidP="004376D8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Ukáž na mape Východoafrickú priekopovú prepadlinu. Čím je jedinečná?</w:t>
      </w:r>
    </w:p>
    <w:p w:rsidR="00271F6F" w:rsidRPr="00814EEA" w:rsidRDefault="00271F6F" w:rsidP="00814EEA">
      <w:pPr>
        <w:pStyle w:val="ListParagraph"/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14EEA">
        <w:rPr>
          <w:sz w:val="24"/>
          <w:szCs w:val="24"/>
        </w:rPr>
        <w:t xml:space="preserve">Uveď  a ukáž </w:t>
      </w:r>
      <w:r>
        <w:rPr>
          <w:sz w:val="24"/>
          <w:szCs w:val="24"/>
        </w:rPr>
        <w:t>polostrovy a ostrovy Afriky.</w:t>
      </w:r>
    </w:p>
    <w:p w:rsidR="00271F6F" w:rsidRPr="004376D8" w:rsidRDefault="00271F6F" w:rsidP="004376D8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Čo je Sahel? Kde sa rozprestiera?</w:t>
      </w:r>
    </w:p>
    <w:p w:rsidR="00271F6F" w:rsidRPr="00814EEA" w:rsidRDefault="00271F6F" w:rsidP="00814EEA">
      <w:pPr>
        <w:pStyle w:val="ListParagraph"/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14EEA">
        <w:rPr>
          <w:sz w:val="24"/>
          <w:szCs w:val="24"/>
        </w:rPr>
        <w:t xml:space="preserve">Ako sa nazývajú </w:t>
      </w:r>
      <w:r>
        <w:rPr>
          <w:sz w:val="24"/>
          <w:szCs w:val="24"/>
        </w:rPr>
        <w:t>najznámejšie prírodné rezervácie? Ukáž a povedz názov troch.</w:t>
      </w: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Ktorá je najdlhšia africká</w:t>
      </w:r>
      <w:r w:rsidRPr="00814EEA">
        <w:rPr>
          <w:sz w:val="24"/>
          <w:szCs w:val="24"/>
        </w:rPr>
        <w:t xml:space="preserve"> rieka, kam ústi </w:t>
      </w:r>
      <w:r>
        <w:rPr>
          <w:sz w:val="24"/>
          <w:szCs w:val="24"/>
        </w:rPr>
        <w:t>a ktoré pramene má</w:t>
      </w:r>
      <w:r w:rsidRPr="00814EEA">
        <w:rPr>
          <w:sz w:val="24"/>
          <w:szCs w:val="24"/>
        </w:rPr>
        <w:t>?</w:t>
      </w:r>
      <w:r>
        <w:rPr>
          <w:sz w:val="24"/>
          <w:szCs w:val="24"/>
        </w:rPr>
        <w:t xml:space="preserve"> Ukáž ďalšie 3 veľké rieky.</w:t>
      </w: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14EEA">
        <w:rPr>
          <w:sz w:val="24"/>
          <w:szCs w:val="24"/>
        </w:rPr>
        <w:t>Ktoré činitele ovplyvňujú p</w:t>
      </w:r>
      <w:r>
        <w:rPr>
          <w:sz w:val="24"/>
          <w:szCs w:val="24"/>
        </w:rPr>
        <w:t>odnebie v Afrike</w:t>
      </w:r>
      <w:r w:rsidRPr="00814EEA">
        <w:rPr>
          <w:sz w:val="24"/>
          <w:szCs w:val="24"/>
        </w:rPr>
        <w:t>?</w:t>
      </w:r>
      <w:r>
        <w:rPr>
          <w:sz w:val="24"/>
          <w:szCs w:val="24"/>
        </w:rPr>
        <w:t xml:space="preserve"> Prečo je Afrika najteplejší svetadiel?</w:t>
      </w: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sa nazýva baobab? Ako akácia? Kde rastie mahagón?</w:t>
      </w: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Čo je oáza a kde v Afrike sa nachádzajú?</w:t>
      </w: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Ktoré typy krajín sú v Afrike</w:t>
      </w:r>
      <w:r w:rsidRPr="00814EEA">
        <w:rPr>
          <w:sz w:val="24"/>
          <w:szCs w:val="24"/>
        </w:rPr>
        <w:t>? Vymenuj.</w:t>
      </w:r>
    </w:p>
    <w:p w:rsidR="00271F6F" w:rsidRPr="00814EEA" w:rsidRDefault="00271F6F" w:rsidP="00814EEA">
      <w:pPr>
        <w:spacing w:after="0" w:line="240" w:lineRule="auto"/>
        <w:rPr>
          <w:sz w:val="24"/>
          <w:szCs w:val="24"/>
        </w:rPr>
      </w:pPr>
    </w:p>
    <w:p w:rsidR="00271F6F" w:rsidRDefault="00271F6F" w:rsidP="00245FD1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814EEA">
        <w:rPr>
          <w:sz w:val="24"/>
          <w:szCs w:val="24"/>
        </w:rPr>
        <w:t>Vymenuj</w:t>
      </w:r>
      <w:r>
        <w:rPr>
          <w:sz w:val="24"/>
          <w:szCs w:val="24"/>
        </w:rPr>
        <w:t xml:space="preserve"> a ukáž prielivy v Afrike. Čo oddeľujú?</w:t>
      </w:r>
    </w:p>
    <w:p w:rsidR="00271F6F" w:rsidRPr="00245FD1" w:rsidRDefault="00271F6F" w:rsidP="00245FD1">
      <w:pPr>
        <w:pStyle w:val="ListParagraph"/>
        <w:rPr>
          <w:sz w:val="24"/>
          <w:szCs w:val="24"/>
        </w:rPr>
      </w:pPr>
    </w:p>
    <w:p w:rsidR="00271F6F" w:rsidRPr="00814EEA" w:rsidRDefault="00271F6F" w:rsidP="00814EE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814EEA">
        <w:rPr>
          <w:sz w:val="24"/>
          <w:szCs w:val="24"/>
        </w:rPr>
        <w:t>Vymenuj a</w:t>
      </w:r>
      <w:r>
        <w:rPr>
          <w:sz w:val="24"/>
          <w:szCs w:val="24"/>
        </w:rPr>
        <w:t> ukáž 4 najvýznamnejšie jazerá Afriky</w:t>
      </w:r>
      <w:r w:rsidRPr="00814EEA">
        <w:rPr>
          <w:sz w:val="24"/>
          <w:szCs w:val="24"/>
        </w:rPr>
        <w:t>, vrátane najväčšieho.</w:t>
      </w:r>
    </w:p>
    <w:p w:rsidR="00271F6F" w:rsidRPr="00814EEA" w:rsidRDefault="00271F6F" w:rsidP="00814EEA">
      <w:pPr>
        <w:pStyle w:val="NoSpacing"/>
        <w:numPr>
          <w:ilvl w:val="0"/>
          <w:numId w:val="11"/>
        </w:numPr>
        <w:rPr>
          <w:sz w:val="24"/>
          <w:szCs w:val="24"/>
        </w:rPr>
        <w:sectPr w:rsidR="00271F6F" w:rsidRPr="00814EEA" w:rsidSect="00B8361D">
          <w:type w:val="continuous"/>
          <w:pgSz w:w="11906" w:h="16838"/>
          <w:pgMar w:top="720" w:right="720" w:bottom="720" w:left="720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pace="708"/>
          <w:docGrid w:linePitch="360"/>
        </w:sectPr>
      </w:pPr>
    </w:p>
    <w:p w:rsidR="00271F6F" w:rsidRPr="00814EEA" w:rsidRDefault="00271F6F" w:rsidP="00814EEA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sectPr w:rsidR="00271F6F" w:rsidRPr="00814EEA" w:rsidSect="00D42706">
      <w:type w:val="continuous"/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89"/>
    <w:multiLevelType w:val="hybridMultilevel"/>
    <w:tmpl w:val="FE2CA2C8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D84707"/>
    <w:multiLevelType w:val="hybridMultilevel"/>
    <w:tmpl w:val="5AFA7CA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A6C60B2"/>
    <w:multiLevelType w:val="hybridMultilevel"/>
    <w:tmpl w:val="A032245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EF03DA"/>
    <w:multiLevelType w:val="hybridMultilevel"/>
    <w:tmpl w:val="860C107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9B3F39"/>
    <w:multiLevelType w:val="hybridMultilevel"/>
    <w:tmpl w:val="45D67A8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747DD6"/>
    <w:multiLevelType w:val="hybridMultilevel"/>
    <w:tmpl w:val="ADBA3F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34F24FE"/>
    <w:multiLevelType w:val="hybridMultilevel"/>
    <w:tmpl w:val="C18A732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956463"/>
    <w:multiLevelType w:val="hybridMultilevel"/>
    <w:tmpl w:val="EE76CA8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39F67ED"/>
    <w:multiLevelType w:val="hybridMultilevel"/>
    <w:tmpl w:val="802C79BC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20846A1"/>
    <w:multiLevelType w:val="hybridMultilevel"/>
    <w:tmpl w:val="C1E4BB86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73E56FC5"/>
    <w:multiLevelType w:val="hybridMultilevel"/>
    <w:tmpl w:val="1E805E9A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7583"/>
    <w:rsid w:val="00121A52"/>
    <w:rsid w:val="0012661E"/>
    <w:rsid w:val="00197F76"/>
    <w:rsid w:val="001B5C20"/>
    <w:rsid w:val="001E789C"/>
    <w:rsid w:val="001F4FFA"/>
    <w:rsid w:val="00214454"/>
    <w:rsid w:val="00245FD1"/>
    <w:rsid w:val="00271F6F"/>
    <w:rsid w:val="004376D8"/>
    <w:rsid w:val="006261CB"/>
    <w:rsid w:val="00807C8A"/>
    <w:rsid w:val="00814EEA"/>
    <w:rsid w:val="008A63A4"/>
    <w:rsid w:val="008E7583"/>
    <w:rsid w:val="00984111"/>
    <w:rsid w:val="009C785A"/>
    <w:rsid w:val="00A223A5"/>
    <w:rsid w:val="00AA0B7E"/>
    <w:rsid w:val="00B76155"/>
    <w:rsid w:val="00B8361D"/>
    <w:rsid w:val="00D42706"/>
    <w:rsid w:val="00EE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8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223A5"/>
    <w:pPr>
      <w:ind w:left="720"/>
      <w:contextualSpacing/>
    </w:pPr>
  </w:style>
  <w:style w:type="paragraph" w:styleId="NoSpacing">
    <w:name w:val="No Spacing"/>
    <w:uiPriority w:val="99"/>
    <w:qFormat/>
    <w:rsid w:val="00B76155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208</Words>
  <Characters>1189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</dc:creator>
  <cp:keywords/>
  <dc:description/>
  <cp:lastModifiedBy>Jano S.</cp:lastModifiedBy>
  <cp:revision>3</cp:revision>
  <cp:lastPrinted>2016-11-07T10:20:00Z</cp:lastPrinted>
  <dcterms:created xsi:type="dcterms:W3CDTF">2017-10-17T15:57:00Z</dcterms:created>
  <dcterms:modified xsi:type="dcterms:W3CDTF">2001-12-31T23:19:00Z</dcterms:modified>
</cp:coreProperties>
</file>