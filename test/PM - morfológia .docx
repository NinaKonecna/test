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85AC" w14:textId="77777777" w:rsidR="003C08E9" w:rsidRDefault="003C08E9" w:rsidP="00D00C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FDD64" w14:textId="0F436011" w:rsidR="000D4311" w:rsidRPr="003B1F83" w:rsidRDefault="003B1F83" w:rsidP="00D00C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PM </w:t>
      </w:r>
      <w:r w:rsidRPr="003B1F83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D00C8E" w:rsidRPr="003B1F83">
        <w:rPr>
          <w:rFonts w:ascii="Times New Roman" w:hAnsi="Times New Roman" w:cs="Times New Roman"/>
          <w:b/>
          <w:sz w:val="24"/>
          <w:szCs w:val="24"/>
          <w:u w:val="single"/>
        </w:rPr>
        <w:t xml:space="preserve"> morfológia – </w:t>
      </w:r>
      <w:r w:rsidR="000E31F9" w:rsidRPr="003B1F83">
        <w:rPr>
          <w:rFonts w:ascii="Times New Roman" w:hAnsi="Times New Roman" w:cs="Times New Roman"/>
          <w:b/>
          <w:sz w:val="24"/>
          <w:szCs w:val="24"/>
          <w:u w:val="single"/>
        </w:rPr>
        <w:t xml:space="preserve">1. ročník </w:t>
      </w:r>
      <w:r w:rsidRPr="003B1F83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VYPRACOVAŤ do štvrtka </w:t>
      </w:r>
      <w:bookmarkStart w:id="0" w:name="_GoBack"/>
      <w:bookmarkEnd w:id="0"/>
    </w:p>
    <w:p w14:paraId="31DD313A" w14:textId="77777777" w:rsidR="00D00C8E" w:rsidRDefault="00D00C8E" w:rsidP="00D00C8E">
      <w:pPr>
        <w:rPr>
          <w:rFonts w:ascii="Times New Roman" w:hAnsi="Times New Roman" w:cs="Times New Roman"/>
          <w:sz w:val="24"/>
          <w:szCs w:val="24"/>
        </w:rPr>
      </w:pPr>
      <w:r w:rsidRPr="00D00C8E">
        <w:rPr>
          <w:rFonts w:ascii="Times New Roman" w:hAnsi="Times New Roman" w:cs="Times New Roman"/>
          <w:sz w:val="24"/>
          <w:szCs w:val="24"/>
        </w:rPr>
        <w:t>1. Napíš správne tvary nominatívu plurálu:</w:t>
      </w:r>
    </w:p>
    <w:p w14:paraId="0DB64721" w14:textId="77777777" w:rsidR="00D00C8E" w:rsidRDefault="00D00C8E" w:rsidP="00D00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sťahovavé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(vták)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......................, hladní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(vlk)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..........................., obrovské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(zver)</w:t>
      </w:r>
      <w:r>
        <w:rPr>
          <w:rFonts w:ascii="Times New Roman" w:hAnsi="Times New Roman" w:cs="Times New Roman"/>
          <w:sz w:val="24"/>
          <w:szCs w:val="24"/>
        </w:rPr>
        <w:t>...................</w:t>
      </w:r>
    </w:p>
    <w:p w14:paraId="24D3744A" w14:textId="77777777" w:rsidR="00D00C8E" w:rsidRDefault="00D00C8E" w:rsidP="00D00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Doplň správne tvary podstatných mien v L </w:t>
      </w:r>
      <w:proofErr w:type="spellStart"/>
      <w:r>
        <w:rPr>
          <w:rFonts w:ascii="Times New Roman" w:hAnsi="Times New Roman" w:cs="Times New Roman"/>
          <w:sz w:val="24"/>
          <w:szCs w:val="24"/>
        </w:rPr>
        <w:t>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alebo N.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20F04E" w14:textId="77777777" w:rsidR="00D00C8E" w:rsidRDefault="00D00C8E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(tunel)</w:t>
      </w:r>
      <w:r>
        <w:rPr>
          <w:rFonts w:ascii="Times New Roman" w:hAnsi="Times New Roman" w:cs="Times New Roman"/>
          <w:sz w:val="24"/>
          <w:szCs w:val="24"/>
        </w:rPr>
        <w:t xml:space="preserve">................. sme stratili signál. V lete som išla cez dva známe slovenské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(tunel)</w:t>
      </w:r>
      <w:r>
        <w:rPr>
          <w:rFonts w:ascii="Times New Roman" w:hAnsi="Times New Roman" w:cs="Times New Roman"/>
          <w:sz w:val="24"/>
          <w:szCs w:val="24"/>
        </w:rPr>
        <w:t xml:space="preserve">....................... V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(regál)</w:t>
      </w:r>
      <w:r>
        <w:rPr>
          <w:rFonts w:ascii="Times New Roman" w:hAnsi="Times New Roman" w:cs="Times New Roman"/>
          <w:sz w:val="24"/>
          <w:szCs w:val="24"/>
        </w:rPr>
        <w:t xml:space="preserve">.................. mali len staré knihy.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(Regál)</w:t>
      </w:r>
      <w:r>
        <w:rPr>
          <w:rFonts w:ascii="Times New Roman" w:hAnsi="Times New Roman" w:cs="Times New Roman"/>
          <w:sz w:val="24"/>
          <w:szCs w:val="24"/>
        </w:rPr>
        <w:t xml:space="preserve">............. zívali prázdnotou. V novom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(model)</w:t>
      </w:r>
      <w:r>
        <w:rPr>
          <w:rFonts w:ascii="Times New Roman" w:hAnsi="Times New Roman" w:cs="Times New Roman"/>
          <w:sz w:val="24"/>
          <w:szCs w:val="24"/>
        </w:rPr>
        <w:t xml:space="preserve">....................... šiat upravila výstrih.  Na autosalóne vystavovali najnovšie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(model)</w:t>
      </w:r>
      <w:r>
        <w:rPr>
          <w:rFonts w:ascii="Times New Roman" w:hAnsi="Times New Roman" w:cs="Times New Roman"/>
          <w:sz w:val="24"/>
          <w:szCs w:val="24"/>
        </w:rPr>
        <w:t>.................. áut.</w:t>
      </w:r>
    </w:p>
    <w:p w14:paraId="0DAFCDBC" w14:textId="77777777" w:rsidR="00D00C8E" w:rsidRDefault="00D00C8E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Doplň správna tvar slova pani.</w:t>
      </w:r>
    </w:p>
    <w:p w14:paraId="2C746044" w14:textId="77777777" w:rsidR="00D00C8E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Vyššia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(pani)</w:t>
      </w:r>
      <w:r>
        <w:rPr>
          <w:rFonts w:ascii="Times New Roman" w:hAnsi="Times New Roman" w:cs="Times New Roman"/>
          <w:sz w:val="24"/>
          <w:szCs w:val="24"/>
        </w:rPr>
        <w:t xml:space="preserve">..................... čosi hovorí tej nižšej 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(pani)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</w:p>
    <w:p w14:paraId="079DE8AC" w14:textId="739A3F3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Obom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(pani)</w:t>
      </w:r>
      <w:r>
        <w:rPr>
          <w:rFonts w:ascii="Times New Roman" w:hAnsi="Times New Roman" w:cs="Times New Roman"/>
          <w:sz w:val="24"/>
          <w:szCs w:val="24"/>
        </w:rPr>
        <w:t xml:space="preserve">................  sa prihovoril ochotný pán. </w:t>
      </w:r>
    </w:p>
    <w:p w14:paraId="4FF3CB67" w14:textId="209E4A6F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(pani)</w:t>
      </w:r>
      <w:r w:rsidR="000E31F9">
        <w:rPr>
          <w:rFonts w:ascii="Times New Roman" w:hAnsi="Times New Roman" w:cs="Times New Roman"/>
          <w:sz w:val="24"/>
          <w:szCs w:val="24"/>
        </w:rPr>
        <w:t xml:space="preserve"> .............................. učiteľkou </w:t>
      </w:r>
      <w:r>
        <w:rPr>
          <w:rFonts w:ascii="Times New Roman" w:hAnsi="Times New Roman" w:cs="Times New Roman"/>
          <w:sz w:val="24"/>
          <w:szCs w:val="24"/>
        </w:rPr>
        <w:t>sa dali všetci traja do reči.</w:t>
      </w:r>
    </w:p>
    <w:p w14:paraId="56CEFBBE" w14:textId="7777777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Čo spája menované podstatné mená: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miss, renomé, dementi, atašé</w:t>
      </w:r>
      <w:r w:rsidRPr="00EC766D">
        <w:rPr>
          <w:rFonts w:ascii="Times New Roman" w:hAnsi="Times New Roman" w:cs="Times New Roman"/>
          <w:sz w:val="24"/>
          <w:szCs w:val="24"/>
        </w:rPr>
        <w:t>?</w:t>
      </w:r>
    </w:p>
    <w:p w14:paraId="5D9C933F" w14:textId="7777777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</w:t>
      </w:r>
    </w:p>
    <w:p w14:paraId="5AC9AEF4" w14:textId="7777777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Doplň správny </w:t>
      </w:r>
      <w:r w:rsidR="003C08E9">
        <w:rPr>
          <w:rFonts w:ascii="Times New Roman" w:hAnsi="Times New Roman" w:cs="Times New Roman"/>
          <w:sz w:val="24"/>
          <w:szCs w:val="24"/>
        </w:rPr>
        <w:t>tvar</w:t>
      </w:r>
      <w:r>
        <w:rPr>
          <w:rFonts w:ascii="Times New Roman" w:hAnsi="Times New Roman" w:cs="Times New Roman"/>
          <w:sz w:val="24"/>
          <w:szCs w:val="24"/>
        </w:rPr>
        <w:t xml:space="preserve">  a urč </w:t>
      </w:r>
      <w:proofErr w:type="spellStart"/>
      <w:r>
        <w:rPr>
          <w:rFonts w:ascii="Times New Roman" w:hAnsi="Times New Roman" w:cs="Times New Roman"/>
          <w:sz w:val="24"/>
          <w:szCs w:val="24"/>
        </w:rPr>
        <w:t>skloňovací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 podstatného mena:</w:t>
      </w:r>
    </w:p>
    <w:p w14:paraId="0649A308" w14:textId="7777777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(N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šarkan-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              e) (L </w:t>
      </w:r>
      <w:proofErr w:type="spellStart"/>
      <w:r>
        <w:rPr>
          <w:rFonts w:ascii="Times New Roman" w:hAnsi="Times New Roman" w:cs="Times New Roman"/>
          <w:sz w:val="24"/>
          <w:szCs w:val="24"/>
        </w:rPr>
        <w:t>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myseľ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8E9">
        <w:rPr>
          <w:rFonts w:ascii="Times New Roman" w:hAnsi="Times New Roman" w:cs="Times New Roman"/>
          <w:sz w:val="24"/>
          <w:szCs w:val="24"/>
        </w:rPr>
        <w:t>.................................................</w:t>
      </w:r>
    </w:p>
    <w:p w14:paraId="52001BF5" w14:textId="7777777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(N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zmes-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</w:t>
      </w:r>
      <w:r w:rsidR="003C08E9">
        <w:rPr>
          <w:rFonts w:ascii="Times New Roman" w:hAnsi="Times New Roman" w:cs="Times New Roman"/>
          <w:sz w:val="24"/>
          <w:szCs w:val="24"/>
        </w:rPr>
        <w:t xml:space="preserve">               f) (L </w:t>
      </w:r>
      <w:proofErr w:type="spellStart"/>
      <w:r w:rsidR="003C08E9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3C08E9">
        <w:rPr>
          <w:rFonts w:ascii="Times New Roman" w:hAnsi="Times New Roman" w:cs="Times New Roman"/>
          <w:sz w:val="24"/>
          <w:szCs w:val="24"/>
        </w:rPr>
        <w:t xml:space="preserve">.) </w:t>
      </w:r>
      <w:r w:rsidR="003C08E9" w:rsidRPr="00EC766D">
        <w:rPr>
          <w:rFonts w:ascii="Times New Roman" w:hAnsi="Times New Roman" w:cs="Times New Roman"/>
          <w:b/>
          <w:bCs/>
          <w:sz w:val="24"/>
          <w:szCs w:val="24"/>
        </w:rPr>
        <w:t>kataster</w:t>
      </w:r>
      <w:r w:rsidR="003C08E9">
        <w:rPr>
          <w:rFonts w:ascii="Times New Roman" w:hAnsi="Times New Roman" w:cs="Times New Roman"/>
          <w:sz w:val="24"/>
          <w:szCs w:val="24"/>
        </w:rPr>
        <w:t xml:space="preserve"> ..............................................</w:t>
      </w:r>
    </w:p>
    <w:p w14:paraId="693D6CBA" w14:textId="7777777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 (N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organizátor-</w:t>
      </w:r>
      <w:r>
        <w:rPr>
          <w:rFonts w:ascii="Times New Roman" w:hAnsi="Times New Roman" w:cs="Times New Roman"/>
          <w:sz w:val="24"/>
          <w:szCs w:val="24"/>
        </w:rPr>
        <w:t xml:space="preserve"> .....................</w:t>
      </w:r>
      <w:r w:rsidR="003C08E9">
        <w:rPr>
          <w:rFonts w:ascii="Times New Roman" w:hAnsi="Times New Roman" w:cs="Times New Roman"/>
          <w:sz w:val="24"/>
          <w:szCs w:val="24"/>
        </w:rPr>
        <w:t xml:space="preserve">               g) (L </w:t>
      </w:r>
      <w:proofErr w:type="spellStart"/>
      <w:r w:rsidR="003C08E9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3C08E9">
        <w:rPr>
          <w:rFonts w:ascii="Times New Roman" w:hAnsi="Times New Roman" w:cs="Times New Roman"/>
          <w:sz w:val="24"/>
          <w:szCs w:val="24"/>
        </w:rPr>
        <w:t xml:space="preserve">.) </w:t>
      </w:r>
      <w:r w:rsidR="003C08E9" w:rsidRPr="00EC766D">
        <w:rPr>
          <w:rFonts w:ascii="Times New Roman" w:hAnsi="Times New Roman" w:cs="Times New Roman"/>
          <w:b/>
          <w:bCs/>
          <w:sz w:val="24"/>
          <w:szCs w:val="24"/>
        </w:rPr>
        <w:t>podujatie</w:t>
      </w:r>
      <w:r w:rsidR="003C08E9">
        <w:rPr>
          <w:rFonts w:ascii="Times New Roman" w:hAnsi="Times New Roman" w:cs="Times New Roman"/>
          <w:sz w:val="24"/>
          <w:szCs w:val="24"/>
        </w:rPr>
        <w:t xml:space="preserve"> ...........................................</w:t>
      </w:r>
    </w:p>
    <w:p w14:paraId="74811CE5" w14:textId="7777777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(N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buly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</w:t>
      </w:r>
      <w:r w:rsidR="003C08E9">
        <w:rPr>
          <w:rFonts w:ascii="Times New Roman" w:hAnsi="Times New Roman" w:cs="Times New Roman"/>
          <w:sz w:val="24"/>
          <w:szCs w:val="24"/>
        </w:rPr>
        <w:t xml:space="preserve">                h) (L </w:t>
      </w:r>
      <w:proofErr w:type="spellStart"/>
      <w:r w:rsidR="003C08E9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3C08E9">
        <w:rPr>
          <w:rFonts w:ascii="Times New Roman" w:hAnsi="Times New Roman" w:cs="Times New Roman"/>
          <w:sz w:val="24"/>
          <w:szCs w:val="24"/>
        </w:rPr>
        <w:t xml:space="preserve">.) </w:t>
      </w:r>
      <w:r w:rsidR="003C08E9" w:rsidRPr="00EC766D">
        <w:rPr>
          <w:rFonts w:ascii="Times New Roman" w:hAnsi="Times New Roman" w:cs="Times New Roman"/>
          <w:b/>
          <w:bCs/>
          <w:sz w:val="24"/>
          <w:szCs w:val="24"/>
        </w:rPr>
        <w:t>orchester</w:t>
      </w:r>
      <w:r w:rsidR="003C08E9">
        <w:rPr>
          <w:rFonts w:ascii="Times New Roman" w:hAnsi="Times New Roman" w:cs="Times New Roman"/>
          <w:sz w:val="24"/>
          <w:szCs w:val="24"/>
        </w:rPr>
        <w:t xml:space="preserve"> ..........................................</w:t>
      </w:r>
    </w:p>
    <w:p w14:paraId="183E6AAA" w14:textId="77777777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Urč gramatické kategórie slov:</w:t>
      </w:r>
    </w:p>
    <w:p w14:paraId="2D8EBDC5" w14:textId="77777777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v prítmí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</w:t>
      </w:r>
    </w:p>
    <w:p w14:paraId="58130961" w14:textId="77777777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pod stolom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</w:t>
      </w:r>
    </w:p>
    <w:p w14:paraId="6D5BADC5" w14:textId="2C53E856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vymyslel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</w:t>
      </w:r>
      <w:r w:rsidR="000E31F9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</w:p>
    <w:p w14:paraId="71264F1B" w14:textId="17A91DF2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odstraňuješ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  <w:r w:rsidR="000E31F9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</w:p>
    <w:p w14:paraId="65B5B86A" w14:textId="77777777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Utvor 1. stupeň prídavného mena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najmúdrejšia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</w:p>
    <w:p w14:paraId="0770B339" w14:textId="77777777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Urč gramatické kategórie podčiarknutého slova: </w:t>
      </w:r>
    </w:p>
    <w:p w14:paraId="099836BA" w14:textId="77777777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</w:t>
      </w:r>
      <w:r w:rsidRPr="00400190">
        <w:rPr>
          <w:rFonts w:ascii="Times New Roman" w:hAnsi="Times New Roman" w:cs="Times New Roman"/>
          <w:b/>
          <w:bCs/>
          <w:sz w:val="24"/>
          <w:szCs w:val="24"/>
          <w:u w:val="single"/>
        </w:rPr>
        <w:t>prázdneho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190">
        <w:rPr>
          <w:rFonts w:ascii="Times New Roman" w:hAnsi="Times New Roman" w:cs="Times New Roman"/>
          <w:sz w:val="24"/>
          <w:szCs w:val="24"/>
        </w:rPr>
        <w:t xml:space="preserve">kotla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</w:t>
      </w:r>
    </w:p>
    <w:p w14:paraId="2F7826B5" w14:textId="77777777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voláme tento jav? .................................................................................................................</w:t>
      </w:r>
    </w:p>
    <w:p w14:paraId="1D57E12F" w14:textId="16E10C72" w:rsidR="00573014" w:rsidRPr="00573014" w:rsidRDefault="00573014" w:rsidP="00573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573014">
        <w:rPr>
          <w:rFonts w:ascii="Times New Roman" w:hAnsi="Times New Roman" w:cs="Times New Roman"/>
          <w:sz w:val="24"/>
          <w:szCs w:val="24"/>
        </w:rPr>
        <w:t xml:space="preserve">. Vyskloňujte podstatné meno </w:t>
      </w:r>
      <w:r w:rsidRPr="00573014">
        <w:rPr>
          <w:rFonts w:ascii="Times New Roman" w:hAnsi="Times New Roman" w:cs="Times New Roman"/>
          <w:b/>
          <w:sz w:val="24"/>
          <w:szCs w:val="24"/>
        </w:rPr>
        <w:t>princezná</w:t>
      </w:r>
      <w:r w:rsidRPr="00573014">
        <w:rPr>
          <w:rFonts w:ascii="Times New Roman" w:hAnsi="Times New Roman" w:cs="Times New Roman"/>
          <w:sz w:val="24"/>
          <w:szCs w:val="24"/>
        </w:rPr>
        <w:t xml:space="preserve"> v singulári.</w:t>
      </w:r>
    </w:p>
    <w:p w14:paraId="4F668C09" w14:textId="0FEFF030" w:rsidR="00573014" w:rsidRPr="00573014" w:rsidRDefault="00573014" w:rsidP="00573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14:paraId="2C170572" w14:textId="3BE865A0" w:rsidR="00573014" w:rsidRPr="00573014" w:rsidRDefault="00573014" w:rsidP="005730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573014">
        <w:rPr>
          <w:rFonts w:ascii="Times New Roman" w:hAnsi="Times New Roman" w:cs="Times New Roman"/>
          <w:sz w:val="24"/>
          <w:szCs w:val="24"/>
        </w:rPr>
        <w:t xml:space="preserve">. Určte gramatický rod  a vzor pomnožných podstatných mien </w:t>
      </w:r>
      <w:r w:rsidRPr="00573014">
        <w:rPr>
          <w:rFonts w:ascii="Times New Roman" w:hAnsi="Times New Roman" w:cs="Times New Roman"/>
          <w:b/>
          <w:sz w:val="24"/>
          <w:szCs w:val="24"/>
        </w:rPr>
        <w:t>kúpele, Tatry.</w:t>
      </w:r>
    </w:p>
    <w:p w14:paraId="111EBCBF" w14:textId="4682784A" w:rsidR="003C08E9" w:rsidRDefault="00573014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</w:t>
      </w:r>
    </w:p>
    <w:p w14:paraId="164D9949" w14:textId="3EEA8D99" w:rsidR="00573014" w:rsidRPr="00573014" w:rsidRDefault="00573014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</w:t>
      </w:r>
    </w:p>
    <w:p w14:paraId="5BE6847E" w14:textId="3BEAEB02" w:rsidR="005D0ACA" w:rsidRPr="005D0ACA" w:rsidRDefault="005D0ACA" w:rsidP="005D0ACA">
      <w:pPr>
        <w:rPr>
          <w:rFonts w:ascii="Times New Roman" w:hAnsi="Times New Roman" w:cs="Times New Roman"/>
          <w:bCs/>
          <w:sz w:val="24"/>
          <w:szCs w:val="24"/>
        </w:rPr>
      </w:pPr>
      <w:r w:rsidRPr="005D0ACA">
        <w:rPr>
          <w:rFonts w:ascii="Times New Roman" w:hAnsi="Times New Roman" w:cs="Times New Roman"/>
          <w:sz w:val="24"/>
          <w:szCs w:val="24"/>
        </w:rPr>
        <w:t xml:space="preserve">11. Určte slovný druh podčiarknutých slov: </w:t>
      </w:r>
      <w:r w:rsidRPr="005D0ACA">
        <w:rPr>
          <w:rFonts w:ascii="Times New Roman" w:hAnsi="Times New Roman" w:cs="Times New Roman"/>
          <w:b/>
          <w:sz w:val="24"/>
          <w:szCs w:val="24"/>
          <w:u w:val="single"/>
        </w:rPr>
        <w:t>Pravda</w:t>
      </w:r>
      <w:r w:rsidRPr="005D0A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766D">
        <w:rPr>
          <w:rFonts w:ascii="Times New Roman" w:hAnsi="Times New Roman" w:cs="Times New Roman"/>
          <w:bCs/>
          <w:sz w:val="24"/>
          <w:szCs w:val="24"/>
        </w:rPr>
        <w:t>môže byť aj nepríjemná.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0ACA">
        <w:rPr>
          <w:rFonts w:ascii="Times New Roman" w:hAnsi="Times New Roman" w:cs="Times New Roman"/>
          <w:bCs/>
          <w:sz w:val="24"/>
          <w:szCs w:val="24"/>
        </w:rPr>
        <w:t>.......................</w:t>
      </w:r>
    </w:p>
    <w:p w14:paraId="3575AEDD" w14:textId="607257B9" w:rsidR="005D0ACA" w:rsidRPr="005D0ACA" w:rsidRDefault="005D0ACA" w:rsidP="005D0ACA">
      <w:pPr>
        <w:rPr>
          <w:rFonts w:ascii="Times New Roman" w:hAnsi="Times New Roman" w:cs="Times New Roman"/>
          <w:bCs/>
          <w:sz w:val="24"/>
          <w:szCs w:val="24"/>
        </w:rPr>
      </w:pPr>
      <w:r w:rsidRPr="005D0AC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D0AC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C766D">
        <w:rPr>
          <w:rFonts w:ascii="Times New Roman" w:hAnsi="Times New Roman" w:cs="Times New Roman"/>
          <w:bCs/>
          <w:sz w:val="24"/>
          <w:szCs w:val="24"/>
        </w:rPr>
        <w:t>Mal so sebou</w:t>
      </w:r>
      <w:r w:rsidRPr="005D0A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0ACA">
        <w:rPr>
          <w:rFonts w:ascii="Times New Roman" w:hAnsi="Times New Roman" w:cs="Times New Roman"/>
          <w:b/>
          <w:sz w:val="24"/>
          <w:szCs w:val="24"/>
          <w:u w:val="single"/>
        </w:rPr>
        <w:t>okolo</w:t>
      </w:r>
      <w:r w:rsidRPr="005D0A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766D">
        <w:rPr>
          <w:rFonts w:ascii="Times New Roman" w:hAnsi="Times New Roman" w:cs="Times New Roman"/>
          <w:bCs/>
          <w:sz w:val="24"/>
          <w:szCs w:val="24"/>
        </w:rPr>
        <w:t>sto korún.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0ACA">
        <w:rPr>
          <w:rFonts w:ascii="Times New Roman" w:hAnsi="Times New Roman" w:cs="Times New Roman"/>
          <w:bCs/>
          <w:sz w:val="24"/>
          <w:szCs w:val="24"/>
        </w:rPr>
        <w:t>............................</w:t>
      </w:r>
    </w:p>
    <w:p w14:paraId="7EC22CFF" w14:textId="71116AF1" w:rsidR="005D0ACA" w:rsidRPr="00EC766D" w:rsidRDefault="005D0ACA" w:rsidP="005D0ACA">
      <w:pPr>
        <w:rPr>
          <w:b/>
          <w:bCs/>
        </w:rPr>
      </w:pPr>
      <w:r>
        <w:lastRenderedPageBreak/>
        <w:t xml:space="preserve">  </w:t>
      </w:r>
    </w:p>
    <w:p w14:paraId="44408621" w14:textId="718F19EA" w:rsidR="005D0ACA" w:rsidRDefault="005D0ACA" w:rsidP="005D0ACA">
      <w:pPr>
        <w:rPr>
          <w:rFonts w:ascii="Times New Roman" w:hAnsi="Times New Roman" w:cs="Times New Roman"/>
          <w:sz w:val="24"/>
          <w:szCs w:val="24"/>
        </w:rPr>
      </w:pPr>
      <w:r w:rsidRPr="00EC766D">
        <w:rPr>
          <w:b/>
          <w:bCs/>
        </w:rPr>
        <w:t xml:space="preserve">                                                                                </w:t>
      </w:r>
      <w:r w:rsidRPr="00EC76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Okolo </w:t>
      </w:r>
      <w:r w:rsidRPr="00EC766D">
        <w:rPr>
          <w:rFonts w:ascii="Times New Roman" w:hAnsi="Times New Roman" w:cs="Times New Roman"/>
          <w:sz w:val="24"/>
          <w:szCs w:val="24"/>
        </w:rPr>
        <w:t>plota rastú krásne kvety.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0ACA">
        <w:rPr>
          <w:rFonts w:ascii="Times New Roman" w:hAnsi="Times New Roman" w:cs="Times New Roman"/>
          <w:sz w:val="24"/>
          <w:szCs w:val="24"/>
        </w:rPr>
        <w:t xml:space="preserve">............................. </w:t>
      </w:r>
    </w:p>
    <w:p w14:paraId="19E20C23" w14:textId="1E13A388" w:rsidR="005D0ACA" w:rsidRDefault="005D0ACA" w:rsidP="005D0ACA">
      <w:pPr>
        <w:rPr>
          <w:rFonts w:ascii="Times New Roman" w:hAnsi="Times New Roman" w:cs="Times New Roman"/>
          <w:sz w:val="24"/>
          <w:szCs w:val="24"/>
        </w:rPr>
      </w:pPr>
      <w:r w:rsidRPr="005D0AC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</w:t>
      </w:r>
      <w:r w:rsidRPr="00EC766D">
        <w:rPr>
          <w:rFonts w:ascii="Times New Roman" w:hAnsi="Times New Roman" w:cs="Times New Roman"/>
          <w:sz w:val="24"/>
          <w:szCs w:val="24"/>
        </w:rPr>
        <w:t>Máte sa fajn,</w:t>
      </w:r>
      <w:r w:rsidRPr="005D0A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0ACA">
        <w:rPr>
          <w:rFonts w:ascii="Times New Roman" w:hAnsi="Times New Roman" w:cs="Times New Roman"/>
          <w:b/>
          <w:bCs/>
          <w:sz w:val="24"/>
          <w:szCs w:val="24"/>
          <w:u w:val="single"/>
        </w:rPr>
        <w:t>pravda</w:t>
      </w:r>
      <w:r w:rsidRPr="005D0ACA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0ACA">
        <w:rPr>
          <w:rFonts w:ascii="Times New Roman" w:hAnsi="Times New Roman" w:cs="Times New Roman"/>
          <w:sz w:val="24"/>
          <w:szCs w:val="24"/>
        </w:rPr>
        <w:t>.........................................</w:t>
      </w:r>
    </w:p>
    <w:p w14:paraId="4673E1AC" w14:textId="71904F86" w:rsidR="005D0ACA" w:rsidRPr="005D0ACA" w:rsidRDefault="005D0ACA" w:rsidP="005D0ACA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EC766D">
        <w:rPr>
          <w:rFonts w:ascii="Times New Roman" w:hAnsi="Times New Roman" w:cs="Times New Roman"/>
          <w:sz w:val="24"/>
          <w:szCs w:val="24"/>
        </w:rPr>
        <w:t>Chodím</w:t>
      </w:r>
      <w:r w:rsidRPr="005D0A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0ACA">
        <w:rPr>
          <w:rFonts w:ascii="Times New Roman" w:hAnsi="Times New Roman" w:cs="Times New Roman"/>
          <w:b/>
          <w:bCs/>
          <w:sz w:val="24"/>
          <w:szCs w:val="24"/>
          <w:u w:val="single"/>
        </w:rPr>
        <w:t>okolo</w:t>
      </w:r>
      <w:r w:rsidRPr="005D0AC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D0ACA">
        <w:rPr>
          <w:rFonts w:ascii="Times New Roman" w:hAnsi="Times New Roman" w:cs="Times New Roman"/>
          <w:sz w:val="24"/>
          <w:szCs w:val="24"/>
        </w:rPr>
        <w:t>.........................................</w:t>
      </w:r>
    </w:p>
    <w:p w14:paraId="7A45353C" w14:textId="476EF5EC" w:rsidR="005D0ACA" w:rsidRPr="005D0ACA" w:rsidRDefault="005D0ACA" w:rsidP="005D0ACA">
      <w:pPr>
        <w:rPr>
          <w:rFonts w:ascii="Times New Roman" w:hAnsi="Times New Roman" w:cs="Times New Roman"/>
          <w:sz w:val="24"/>
          <w:szCs w:val="24"/>
        </w:rPr>
      </w:pPr>
      <w:r w:rsidRPr="005D0ACA">
        <w:rPr>
          <w:rFonts w:ascii="Times New Roman" w:hAnsi="Times New Roman" w:cs="Times New Roman"/>
          <w:sz w:val="24"/>
          <w:szCs w:val="24"/>
        </w:rPr>
        <w:t xml:space="preserve">12. Vyberte správnu predložkovú väzbu: Čo si želáte </w:t>
      </w:r>
      <w:r w:rsidRPr="005D0ACA">
        <w:rPr>
          <w:rFonts w:ascii="Times New Roman" w:hAnsi="Times New Roman" w:cs="Times New Roman"/>
          <w:b/>
          <w:sz w:val="24"/>
          <w:szCs w:val="24"/>
        </w:rPr>
        <w:t>k</w:t>
      </w:r>
      <w:r w:rsidR="00EC766D">
        <w:rPr>
          <w:rFonts w:ascii="Times New Roman" w:hAnsi="Times New Roman" w:cs="Times New Roman"/>
          <w:b/>
          <w:sz w:val="24"/>
          <w:szCs w:val="24"/>
        </w:rPr>
        <w:t> </w:t>
      </w:r>
      <w:r w:rsidRPr="005D0ACA">
        <w:rPr>
          <w:rFonts w:ascii="Times New Roman" w:hAnsi="Times New Roman" w:cs="Times New Roman"/>
          <w:sz w:val="24"/>
          <w:szCs w:val="24"/>
        </w:rPr>
        <w:t>pitiu</w:t>
      </w:r>
      <w:r w:rsidR="00EC766D">
        <w:rPr>
          <w:rFonts w:ascii="Times New Roman" w:hAnsi="Times New Roman" w:cs="Times New Roman"/>
          <w:sz w:val="24"/>
          <w:szCs w:val="24"/>
        </w:rPr>
        <w:t>/</w:t>
      </w:r>
      <w:r w:rsidRPr="005D0ACA">
        <w:rPr>
          <w:rFonts w:ascii="Times New Roman" w:hAnsi="Times New Roman" w:cs="Times New Roman"/>
          <w:b/>
          <w:sz w:val="24"/>
          <w:szCs w:val="24"/>
        </w:rPr>
        <w:t>na</w:t>
      </w:r>
      <w:r w:rsidRPr="005D0ACA">
        <w:rPr>
          <w:rFonts w:ascii="Times New Roman" w:hAnsi="Times New Roman" w:cs="Times New Roman"/>
          <w:sz w:val="24"/>
          <w:szCs w:val="24"/>
        </w:rPr>
        <w:t xml:space="preserve"> pitie?</w:t>
      </w:r>
    </w:p>
    <w:p w14:paraId="4C182FB7" w14:textId="42C611AD" w:rsidR="005D0ACA" w:rsidRPr="005D0ACA" w:rsidRDefault="005D0ACA" w:rsidP="005D0ACA">
      <w:pPr>
        <w:rPr>
          <w:rFonts w:ascii="Times New Roman" w:hAnsi="Times New Roman" w:cs="Times New Roman"/>
          <w:sz w:val="24"/>
          <w:szCs w:val="24"/>
        </w:rPr>
      </w:pPr>
      <w:r w:rsidRPr="005D0A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0ACA">
        <w:rPr>
          <w:rFonts w:ascii="Times New Roman" w:hAnsi="Times New Roman" w:cs="Times New Roman"/>
          <w:sz w:val="24"/>
          <w:szCs w:val="24"/>
        </w:rPr>
        <w:t xml:space="preserve">  </w:t>
      </w:r>
      <w:r w:rsidRPr="005D0ACA">
        <w:rPr>
          <w:rFonts w:ascii="Times New Roman" w:hAnsi="Times New Roman" w:cs="Times New Roman"/>
          <w:b/>
          <w:sz w:val="24"/>
          <w:szCs w:val="24"/>
        </w:rPr>
        <w:t>Cez</w:t>
      </w:r>
      <w:r w:rsidRPr="005D0ACA">
        <w:rPr>
          <w:rFonts w:ascii="Times New Roman" w:hAnsi="Times New Roman" w:cs="Times New Roman"/>
          <w:sz w:val="24"/>
          <w:szCs w:val="24"/>
        </w:rPr>
        <w:t xml:space="preserve"> hodinu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5D0ACA">
        <w:rPr>
          <w:rFonts w:ascii="Times New Roman" w:hAnsi="Times New Roman" w:cs="Times New Roman"/>
          <w:b/>
          <w:sz w:val="24"/>
          <w:szCs w:val="24"/>
        </w:rPr>
        <w:t>počas</w:t>
      </w:r>
      <w:r w:rsidRPr="005D0ACA">
        <w:rPr>
          <w:rFonts w:ascii="Times New Roman" w:hAnsi="Times New Roman" w:cs="Times New Roman"/>
          <w:sz w:val="24"/>
          <w:szCs w:val="24"/>
        </w:rPr>
        <w:t xml:space="preserve"> hodiny nevyrušujte!</w:t>
      </w:r>
    </w:p>
    <w:p w14:paraId="6313B5F7" w14:textId="647DFCD9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Zmeň tykanie na vykanie: </w:t>
      </w:r>
      <w:r w:rsidRPr="00650F6C">
        <w:rPr>
          <w:rFonts w:ascii="Times New Roman" w:hAnsi="Times New Roman" w:cs="Times New Roman"/>
          <w:b/>
          <w:sz w:val="24"/>
          <w:szCs w:val="24"/>
        </w:rPr>
        <w:t>Bol by si taký dobrý a podal mi moju tašku?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...............................................................................................................................................</w:t>
      </w:r>
    </w:p>
    <w:p w14:paraId="35310264" w14:textId="3D15247B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 Číselný údaj napíš slovom: so  </w:t>
      </w:r>
      <w:r w:rsidRPr="00026A41">
        <w:rPr>
          <w:rFonts w:ascii="Times New Roman" w:hAnsi="Times New Roman" w:cs="Times New Roman"/>
          <w:b/>
          <w:sz w:val="24"/>
          <w:szCs w:val="24"/>
        </w:rPr>
        <w:t>7 kamarátmi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</w:t>
      </w:r>
    </w:p>
    <w:p w14:paraId="34359710" w14:textId="3E66D3F4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026A41">
        <w:rPr>
          <w:rFonts w:ascii="Times New Roman" w:hAnsi="Times New Roman" w:cs="Times New Roman"/>
          <w:b/>
          <w:sz w:val="24"/>
          <w:szCs w:val="24"/>
        </w:rPr>
        <w:t>15. výročie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</w:t>
      </w:r>
    </w:p>
    <w:p w14:paraId="06F10766" w14:textId="2BE64C98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 w:rsidRPr="00026A4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026A41">
        <w:rPr>
          <w:rFonts w:ascii="Times New Roman" w:hAnsi="Times New Roman" w:cs="Times New Roman"/>
          <w:b/>
          <w:sz w:val="24"/>
          <w:szCs w:val="24"/>
        </w:rPr>
        <w:t>2  čokolády</w:t>
      </w: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</w:t>
      </w:r>
    </w:p>
    <w:p w14:paraId="67B58B93" w14:textId="5112D32B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026A41">
        <w:rPr>
          <w:rFonts w:ascii="Times New Roman" w:hAnsi="Times New Roman" w:cs="Times New Roman"/>
          <w:b/>
          <w:sz w:val="24"/>
          <w:szCs w:val="24"/>
        </w:rPr>
        <w:t>2 duby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</w:t>
      </w:r>
    </w:p>
    <w:p w14:paraId="3AB87718" w14:textId="781439E6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 Doplň správny tvar slov:</w:t>
      </w:r>
    </w:p>
    <w:p w14:paraId="51BDB4C0" w14:textId="77777777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Mamičky nakupovali v obchode  </w:t>
      </w:r>
      <w:r w:rsidRPr="00026A41">
        <w:rPr>
          <w:rFonts w:ascii="Times New Roman" w:hAnsi="Times New Roman" w:cs="Times New Roman"/>
          <w:b/>
          <w:sz w:val="24"/>
          <w:szCs w:val="24"/>
        </w:rPr>
        <w:t>(sám)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</w:p>
    <w:p w14:paraId="75CC0C34" w14:textId="77777777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Obrus na stole bol  </w:t>
      </w:r>
      <w:r w:rsidRPr="00026A41">
        <w:rPr>
          <w:rFonts w:ascii="Times New Roman" w:hAnsi="Times New Roman" w:cs="Times New Roman"/>
          <w:b/>
          <w:sz w:val="24"/>
          <w:szCs w:val="24"/>
        </w:rPr>
        <w:t>(samá)</w:t>
      </w:r>
      <w:r>
        <w:rPr>
          <w:rFonts w:ascii="Times New Roman" w:hAnsi="Times New Roman" w:cs="Times New Roman"/>
          <w:sz w:val="24"/>
          <w:szCs w:val="24"/>
        </w:rPr>
        <w:t xml:space="preserve"> fľak. .............................</w:t>
      </w:r>
    </w:p>
    <w:p w14:paraId="2FFD1AA8" w14:textId="51C2D766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Doplň správny tvar slova:</w:t>
      </w:r>
    </w:p>
    <w:p w14:paraId="1BF46AF0" w14:textId="77777777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Predstavili nám  </w:t>
      </w:r>
      <w:r w:rsidRPr="00026A41">
        <w:rPr>
          <w:rFonts w:ascii="Times New Roman" w:hAnsi="Times New Roman" w:cs="Times New Roman"/>
          <w:b/>
          <w:sz w:val="24"/>
          <w:szCs w:val="24"/>
        </w:rPr>
        <w:t>(kamarát)</w:t>
      </w:r>
      <w:r>
        <w:rPr>
          <w:rFonts w:ascii="Times New Roman" w:hAnsi="Times New Roman" w:cs="Times New Roman"/>
          <w:sz w:val="24"/>
          <w:szCs w:val="24"/>
        </w:rPr>
        <w:t xml:space="preserve"> manželku. ............................................................</w:t>
      </w:r>
    </w:p>
    <w:p w14:paraId="0AB72CBE" w14:textId="77777777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Ukázali mu </w:t>
      </w:r>
      <w:r w:rsidRPr="00026A41">
        <w:rPr>
          <w:rFonts w:ascii="Times New Roman" w:hAnsi="Times New Roman" w:cs="Times New Roman"/>
          <w:b/>
          <w:sz w:val="24"/>
          <w:szCs w:val="24"/>
        </w:rPr>
        <w:t>(riaditeľ)</w:t>
      </w:r>
      <w:r>
        <w:rPr>
          <w:rFonts w:ascii="Times New Roman" w:hAnsi="Times New Roman" w:cs="Times New Roman"/>
          <w:sz w:val="24"/>
          <w:szCs w:val="24"/>
        </w:rPr>
        <w:t xml:space="preserve"> auto. ...................................................................</w:t>
      </w:r>
    </w:p>
    <w:p w14:paraId="72103B1F" w14:textId="4718CF61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Vytvor správny tvar slova: </w:t>
      </w:r>
      <w:r w:rsidRPr="00026A41">
        <w:rPr>
          <w:rFonts w:ascii="Times New Roman" w:hAnsi="Times New Roman" w:cs="Times New Roman"/>
          <w:b/>
          <w:sz w:val="24"/>
          <w:szCs w:val="24"/>
        </w:rPr>
        <w:t>gazdiná – A </w:t>
      </w:r>
      <w:proofErr w:type="spellStart"/>
      <w:r w:rsidRPr="00026A41">
        <w:rPr>
          <w:rFonts w:ascii="Times New Roman" w:hAnsi="Times New Roman" w:cs="Times New Roman"/>
          <w:b/>
          <w:sz w:val="24"/>
          <w:szCs w:val="24"/>
        </w:rPr>
        <w:t>sg</w:t>
      </w:r>
      <w:proofErr w:type="spellEnd"/>
      <w:r w:rsidRPr="00026A4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</w:p>
    <w:p w14:paraId="1BAF694C" w14:textId="376B24ED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EB1125" w:rsidRPr="00EB1125">
        <w:rPr>
          <w:rFonts w:ascii="Times New Roman" w:hAnsi="Times New Roman" w:cs="Times New Roman"/>
          <w:b/>
          <w:bCs/>
          <w:sz w:val="24"/>
          <w:szCs w:val="24"/>
        </w:rPr>
        <w:t>gazdiná</w:t>
      </w:r>
      <w:r w:rsidR="00EB1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1125" w:rsidRPr="00026A41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EB1125">
        <w:rPr>
          <w:rFonts w:ascii="Times New Roman" w:hAnsi="Times New Roman" w:cs="Times New Roman"/>
          <w:b/>
          <w:sz w:val="24"/>
          <w:szCs w:val="24"/>
        </w:rPr>
        <w:t>N</w:t>
      </w:r>
      <w:r w:rsidR="00EB1125" w:rsidRPr="00026A41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="00EB1125">
        <w:rPr>
          <w:rFonts w:ascii="Times New Roman" w:hAnsi="Times New Roman" w:cs="Times New Roman"/>
          <w:b/>
          <w:sz w:val="24"/>
          <w:szCs w:val="24"/>
        </w:rPr>
        <w:t>pl</w:t>
      </w:r>
      <w:proofErr w:type="spellEnd"/>
      <w:r w:rsidR="00EB112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...........................................</w:t>
      </w:r>
    </w:p>
    <w:p w14:paraId="5CAA9B07" w14:textId="13A9829C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Vytvor správny tvar slov:  </w:t>
      </w:r>
      <w:r w:rsidRPr="00026A41">
        <w:rPr>
          <w:rFonts w:ascii="Times New Roman" w:hAnsi="Times New Roman" w:cs="Times New Roman"/>
          <w:b/>
          <w:sz w:val="24"/>
          <w:szCs w:val="24"/>
        </w:rPr>
        <w:t>ktorýsi kamarát  –  A</w:t>
      </w:r>
      <w:r w:rsidR="00EB1125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Pr="00026A41">
        <w:rPr>
          <w:rFonts w:ascii="Times New Roman" w:hAnsi="Times New Roman" w:cs="Times New Roman"/>
          <w:b/>
          <w:sz w:val="24"/>
          <w:szCs w:val="24"/>
        </w:rPr>
        <w:t>p</w:t>
      </w:r>
      <w:r w:rsidR="003C4E20">
        <w:rPr>
          <w:rFonts w:ascii="Times New Roman" w:hAnsi="Times New Roman" w:cs="Times New Roman"/>
          <w:b/>
          <w:sz w:val="24"/>
          <w:szCs w:val="24"/>
        </w:rPr>
        <w:t>l</w:t>
      </w:r>
      <w:proofErr w:type="spellEnd"/>
      <w:r w:rsidR="00EB11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</w:t>
      </w:r>
    </w:p>
    <w:p w14:paraId="59EE2AF0" w14:textId="69046107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taký človek  –  N </w:t>
      </w:r>
      <w:proofErr w:type="spellStart"/>
      <w:r w:rsidRPr="00026A41">
        <w:rPr>
          <w:rFonts w:ascii="Times New Roman" w:hAnsi="Times New Roman" w:cs="Times New Roman"/>
          <w:b/>
          <w:sz w:val="24"/>
          <w:szCs w:val="24"/>
        </w:rPr>
        <w:t>pl</w:t>
      </w:r>
      <w:proofErr w:type="spellEnd"/>
      <w:r w:rsidR="00EB11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</w:t>
      </w:r>
    </w:p>
    <w:p w14:paraId="0AB72859" w14:textId="30C16571" w:rsidR="003C4E20" w:rsidRDefault="003C4E20" w:rsidP="00323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3C4E20">
        <w:rPr>
          <w:rFonts w:ascii="Times New Roman" w:hAnsi="Times New Roman" w:cs="Times New Roman"/>
          <w:b/>
          <w:bCs/>
          <w:sz w:val="24"/>
          <w:szCs w:val="24"/>
        </w:rPr>
        <w:t xml:space="preserve">môj dedko  </w:t>
      </w:r>
      <w:r w:rsidRPr="00026A41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EB1125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sg</w:t>
      </w:r>
      <w:proofErr w:type="spellEnd"/>
      <w:r w:rsidR="00EB11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4E20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</w:t>
      </w:r>
    </w:p>
    <w:p w14:paraId="313E8D1F" w14:textId="065D66B6" w:rsidR="003C4E20" w:rsidRDefault="003C4E20" w:rsidP="00323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</w:t>
      </w:r>
      <w:r w:rsidRPr="003C4E20">
        <w:rPr>
          <w:rFonts w:ascii="Times New Roman" w:hAnsi="Times New Roman" w:cs="Times New Roman"/>
          <w:b/>
          <w:sz w:val="24"/>
          <w:szCs w:val="24"/>
        </w:rPr>
        <w:t>môj rodič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026A41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C4E20">
        <w:rPr>
          <w:rFonts w:ascii="Times New Roman" w:hAnsi="Times New Roman" w:cs="Times New Roman"/>
          <w:b/>
          <w:sz w:val="24"/>
          <w:szCs w:val="24"/>
        </w:rPr>
        <w:t xml:space="preserve">D </w:t>
      </w:r>
      <w:proofErr w:type="spellStart"/>
      <w:r w:rsidRPr="003C4E20">
        <w:rPr>
          <w:rFonts w:ascii="Times New Roman" w:hAnsi="Times New Roman" w:cs="Times New Roman"/>
          <w:b/>
          <w:sz w:val="24"/>
          <w:szCs w:val="24"/>
        </w:rPr>
        <w:t>pl</w:t>
      </w:r>
      <w:proofErr w:type="spellEnd"/>
      <w:r w:rsidR="00EB1125">
        <w:rPr>
          <w:rFonts w:ascii="Times New Roman" w:hAnsi="Times New Roman" w:cs="Times New Roman"/>
          <w:b/>
          <w:sz w:val="24"/>
          <w:szCs w:val="24"/>
        </w:rPr>
        <w:t>.</w:t>
      </w:r>
      <w:r w:rsidRPr="003C4E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4E20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</w:t>
      </w:r>
    </w:p>
    <w:p w14:paraId="6C573C54" w14:textId="3E1E5509" w:rsidR="003C4E20" w:rsidRPr="003C4E20" w:rsidRDefault="003C4E20" w:rsidP="00323E2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</w:t>
      </w:r>
      <w:r w:rsidRPr="003C4E20">
        <w:rPr>
          <w:rFonts w:ascii="Times New Roman" w:hAnsi="Times New Roman" w:cs="Times New Roman"/>
          <w:b/>
          <w:sz w:val="24"/>
          <w:szCs w:val="24"/>
        </w:rPr>
        <w:t>akýsi človek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EB1125">
        <w:rPr>
          <w:rFonts w:ascii="Times New Roman" w:hAnsi="Times New Roman" w:cs="Times New Roman"/>
          <w:b/>
          <w:sz w:val="24"/>
          <w:szCs w:val="24"/>
        </w:rPr>
        <w:t xml:space="preserve">N </w:t>
      </w:r>
      <w:proofErr w:type="spellStart"/>
      <w:r w:rsidRPr="00EB1125">
        <w:rPr>
          <w:rFonts w:ascii="Times New Roman" w:hAnsi="Times New Roman" w:cs="Times New Roman"/>
          <w:b/>
          <w:sz w:val="24"/>
          <w:szCs w:val="24"/>
        </w:rPr>
        <w:t>pl</w:t>
      </w:r>
      <w:proofErr w:type="spellEnd"/>
      <w:r w:rsidR="00D55C5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..........................................................</w:t>
      </w:r>
    </w:p>
    <w:p w14:paraId="003C221E" w14:textId="6B7417C0" w:rsidR="00D00C8E" w:rsidRDefault="005C6E6B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C46EDD">
        <w:rPr>
          <w:rFonts w:ascii="Times New Roman" w:hAnsi="Times New Roman" w:cs="Times New Roman"/>
          <w:sz w:val="24"/>
          <w:szCs w:val="24"/>
        </w:rPr>
        <w:t>Utvor správne tvary prídavných mien:</w:t>
      </w:r>
    </w:p>
    <w:p w14:paraId="5FC0012E" w14:textId="2625900E" w:rsidR="00C46EDD" w:rsidRPr="000A5A21" w:rsidRDefault="00C46EDD" w:rsidP="00C46E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</w:t>
      </w:r>
      <w:r w:rsidRPr="003C4E20">
        <w:rPr>
          <w:rFonts w:ascii="Times New Roman" w:hAnsi="Times New Roman" w:cs="Times New Roman"/>
          <w:b/>
          <w:bCs/>
          <w:sz w:val="24"/>
          <w:szCs w:val="24"/>
        </w:rPr>
        <w:t>(otec)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>dcéra</w:t>
      </w:r>
    </w:p>
    <w:p w14:paraId="1AD8FDA7" w14:textId="3899EB19" w:rsidR="00C46EDD" w:rsidRPr="003C4E20" w:rsidRDefault="00C46EDD" w:rsidP="00C46E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b) </w:t>
      </w:r>
      <w:r w:rsidRPr="003C4E20">
        <w:rPr>
          <w:rFonts w:ascii="Times New Roman" w:hAnsi="Times New Roman" w:cs="Times New Roman"/>
          <w:b/>
          <w:bCs/>
          <w:sz w:val="24"/>
          <w:szCs w:val="24"/>
        </w:rPr>
        <w:t>(Kvačal)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 </w:t>
      </w:r>
      <w:r w:rsidRPr="003C4E20">
        <w:rPr>
          <w:rFonts w:ascii="Times New Roman" w:hAnsi="Times New Roman" w:cs="Times New Roman"/>
          <w:b/>
          <w:bCs/>
          <w:sz w:val="24"/>
          <w:szCs w:val="24"/>
        </w:rPr>
        <w:t xml:space="preserve">úloha </w:t>
      </w:r>
    </w:p>
    <w:p w14:paraId="33B47086" w14:textId="4D8C9802" w:rsidR="00C46EDD" w:rsidRPr="003C4E20" w:rsidRDefault="00C46EDD" w:rsidP="00C46E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c) </w:t>
      </w:r>
      <w:r w:rsidRPr="003C4E20">
        <w:rPr>
          <w:rFonts w:ascii="Times New Roman" w:hAnsi="Times New Roman" w:cs="Times New Roman"/>
          <w:b/>
          <w:bCs/>
          <w:sz w:val="24"/>
          <w:szCs w:val="24"/>
        </w:rPr>
        <w:t>(spolužiak)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 </w:t>
      </w:r>
      <w:r w:rsidRPr="003C4E20">
        <w:rPr>
          <w:rFonts w:ascii="Times New Roman" w:hAnsi="Times New Roman" w:cs="Times New Roman"/>
          <w:b/>
          <w:bCs/>
          <w:sz w:val="24"/>
          <w:szCs w:val="24"/>
        </w:rPr>
        <w:t xml:space="preserve">desiata </w:t>
      </w:r>
    </w:p>
    <w:p w14:paraId="25B0653C" w14:textId="304E463B" w:rsidR="00C46EDD" w:rsidRDefault="00C46EDD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Vyber správnu možnosť:</w:t>
      </w:r>
    </w:p>
    <w:p w14:paraId="45E90BCB" w14:textId="0A1F602D" w:rsidR="00C46EDD" w:rsidRDefault="00C46EDD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Deti ostali    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>sami/samy/samé.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A2AF4" w14:textId="36D6CA18" w:rsidR="00C46EDD" w:rsidRDefault="00C46EDD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b) Lúka bola 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>samý/samí</w:t>
      </w:r>
      <w:r>
        <w:rPr>
          <w:rFonts w:ascii="Times New Roman" w:hAnsi="Times New Roman" w:cs="Times New Roman"/>
          <w:sz w:val="24"/>
          <w:szCs w:val="24"/>
        </w:rPr>
        <w:t xml:space="preserve"> kvet. </w:t>
      </w:r>
    </w:p>
    <w:p w14:paraId="61186546" w14:textId="41B54BB7" w:rsidR="00C46EDD" w:rsidRDefault="00C46EDD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c) V triede ostali 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>samý/samí/sami</w:t>
      </w:r>
      <w:r>
        <w:rPr>
          <w:rFonts w:ascii="Times New Roman" w:hAnsi="Times New Roman" w:cs="Times New Roman"/>
          <w:sz w:val="24"/>
          <w:szCs w:val="24"/>
        </w:rPr>
        <w:t xml:space="preserve"> chlapci. </w:t>
      </w:r>
    </w:p>
    <w:p w14:paraId="63267821" w14:textId="68DE90EA" w:rsidR="00C46EDD" w:rsidRDefault="00C46EDD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Utvor rozkazovací spôsob v 2. osobe singuláru:</w:t>
      </w:r>
    </w:p>
    <w:p w14:paraId="3D6A621C" w14:textId="75A434B4" w:rsidR="00C46EDD" w:rsidRDefault="00C46EDD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</w:t>
      </w:r>
      <w:r w:rsidR="003C4E20">
        <w:rPr>
          <w:rFonts w:ascii="Times New Roman" w:hAnsi="Times New Roman" w:cs="Times New Roman"/>
          <w:sz w:val="24"/>
          <w:szCs w:val="24"/>
        </w:rPr>
        <w:t xml:space="preserve"> </w:t>
      </w:r>
      <w:r w:rsidR="003C4E20" w:rsidRPr="000A5A21">
        <w:rPr>
          <w:rFonts w:ascii="Times New Roman" w:hAnsi="Times New Roman" w:cs="Times New Roman"/>
          <w:b/>
          <w:bCs/>
          <w:sz w:val="24"/>
          <w:szCs w:val="24"/>
        </w:rPr>
        <w:t>udrieť</w:t>
      </w:r>
      <w:r w:rsidR="003C4E20">
        <w:rPr>
          <w:rFonts w:ascii="Times New Roman" w:hAnsi="Times New Roman" w:cs="Times New Roman"/>
          <w:sz w:val="24"/>
          <w:szCs w:val="24"/>
        </w:rPr>
        <w:t xml:space="preserve"> ...............................................</w:t>
      </w:r>
    </w:p>
    <w:p w14:paraId="7869DAF6" w14:textId="300AB9A8" w:rsidR="00C46EDD" w:rsidRDefault="003C4E20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b) 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>umyť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</w:t>
      </w:r>
    </w:p>
    <w:p w14:paraId="37A85242" w14:textId="3DC45557" w:rsidR="003C4E20" w:rsidRDefault="003C4E20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c) 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 xml:space="preserve">pozrieť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</w:t>
      </w:r>
    </w:p>
    <w:p w14:paraId="39D2C72B" w14:textId="29B97A59" w:rsidR="003C4E20" w:rsidRDefault="003C4E20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d) 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 xml:space="preserve">vyryť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</w:t>
      </w:r>
    </w:p>
    <w:p w14:paraId="1EAF5468" w14:textId="630577AC" w:rsidR="00C46EDD" w:rsidRDefault="003C4E20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e) 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>vypiť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</w:t>
      </w:r>
    </w:p>
    <w:p w14:paraId="5DBA3F5E" w14:textId="311D7E53" w:rsidR="00C46EDD" w:rsidRPr="005D0ACA" w:rsidRDefault="00C46EDD" w:rsidP="00C46ED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46EDD" w:rsidRPr="005D0ACA" w:rsidSect="003C08E9">
      <w:pgSz w:w="11906" w:h="16838"/>
      <w:pgMar w:top="0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948CA"/>
    <w:multiLevelType w:val="hybridMultilevel"/>
    <w:tmpl w:val="9C7E09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C5DCB"/>
    <w:multiLevelType w:val="hybridMultilevel"/>
    <w:tmpl w:val="8F02B0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925DF"/>
    <w:multiLevelType w:val="hybridMultilevel"/>
    <w:tmpl w:val="2098B8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F9"/>
    <w:rsid w:val="000A5A21"/>
    <w:rsid w:val="000D4311"/>
    <w:rsid w:val="000E31F9"/>
    <w:rsid w:val="00323E2C"/>
    <w:rsid w:val="003B1F83"/>
    <w:rsid w:val="003C08E9"/>
    <w:rsid w:val="003C4E20"/>
    <w:rsid w:val="00400190"/>
    <w:rsid w:val="00573014"/>
    <w:rsid w:val="005C6E6B"/>
    <w:rsid w:val="005D0ACA"/>
    <w:rsid w:val="006A6A14"/>
    <w:rsid w:val="00C46EDD"/>
    <w:rsid w:val="00CF4343"/>
    <w:rsid w:val="00D00C8E"/>
    <w:rsid w:val="00D55C57"/>
    <w:rsid w:val="00EB1125"/>
    <w:rsid w:val="00EC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8ADB"/>
  <w15:chartTrackingRefBased/>
  <w15:docId w15:val="{431494BB-C884-415F-B5F0-BFBABB3A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liam%20urc%20st\Desktop\MORF%20tercia.dot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MORF tercia</Template>
  <TotalTime>41</TotalTime>
  <Pages>2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12</cp:revision>
  <dcterms:created xsi:type="dcterms:W3CDTF">2021-05-09T18:41:00Z</dcterms:created>
  <dcterms:modified xsi:type="dcterms:W3CDTF">2022-03-08T18:22:00Z</dcterms:modified>
</cp:coreProperties>
</file>