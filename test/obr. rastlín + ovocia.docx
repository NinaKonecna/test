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C27" w:rsidRDefault="00F27C27">
      <w:pPr>
        <w:rPr>
          <w:noProof/>
          <w:lang w:eastAsia="sk-SK"/>
        </w:rPr>
      </w:pPr>
      <w:r w:rsidRPr="006569ED">
        <w:rPr>
          <w:noProof/>
          <w:lang w:eastAsia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1" o:spid="_x0000_i1025" type="#_x0000_t75" alt="VÃ½sledok vyhÄ¾adÃ¡vania obrÃ¡zkov pre dopyt obrÃ¡zok kreslenÃ¡ mrkva" style="width:276.75pt;height:129pt;visibility:visible">
            <v:imagedata r:id="rId4" o:title="" croptop="6974f" cropbottom="8487f" cropleft="3063f" cropright="622f"/>
          </v:shape>
        </w:pict>
      </w:r>
      <w:r w:rsidRPr="006569ED">
        <w:rPr>
          <w:noProof/>
          <w:lang w:eastAsia="sk-SK"/>
        </w:rPr>
        <w:pict>
          <v:shape id="Obrázok 2" o:spid="_x0000_i1026" type="#_x0000_t75" alt="VÃ½sledok vyhÄ¾adÃ¡vania obrÃ¡zkov pre dopyt obrÃ¡zok kreslenÃ¡ petrÅ¾len" style="width:188.25pt;height:132pt;visibility:visible">
            <v:imagedata r:id="rId5" o:title="" cropbottom="5912f"/>
          </v:shape>
        </w:pict>
      </w:r>
    </w:p>
    <w:p w:rsidR="00F27C27" w:rsidRDefault="00F27C27">
      <w:r>
        <w:rPr>
          <w:noProof/>
          <w:lang w:eastAsia="sk-SK"/>
        </w:rPr>
        <w:t>1.</w:t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  <w:t>2.</w:t>
      </w:r>
    </w:p>
    <w:p w:rsidR="00F27C27" w:rsidRDefault="00F27C27">
      <w:pPr>
        <w:rPr>
          <w:noProof/>
          <w:lang w:eastAsia="sk-SK"/>
        </w:rPr>
      </w:pPr>
      <w:r w:rsidRPr="006569ED">
        <w:rPr>
          <w:noProof/>
          <w:lang w:eastAsia="sk-SK"/>
        </w:rPr>
        <w:pict>
          <v:shape id="Obrázok 3" o:spid="_x0000_i1027" type="#_x0000_t75" alt="VÃ½sledok vyhÄ¾adÃ¡vania obrÃ¡zkov pre dopyt obrÃ¡zok kreslenÃ¡ fazula" style="width:272.25pt;height:189pt;visibility:visible">
            <v:imagedata r:id="rId6" o:title="" croptop="12079f" cropbottom="4819f" cropleft="5149f" cropright="12867f"/>
          </v:shape>
        </w:pict>
      </w:r>
      <w:r w:rsidRPr="006569ED">
        <w:rPr>
          <w:noProof/>
          <w:lang w:eastAsia="sk-SK"/>
        </w:rPr>
        <w:pict>
          <v:shape id="Obrázok 4" o:spid="_x0000_i1028" type="#_x0000_t75" alt="VÃ½sledok vyhÄ¾adÃ¡vania obrÃ¡zkov pre dopyt obrÃ¡zok  fazula" style="width:173.25pt;height:262.5pt;visibility:visible">
            <v:imagedata r:id="rId7" o:title=""/>
          </v:shape>
        </w:pict>
      </w:r>
    </w:p>
    <w:p w:rsidR="00F27C27" w:rsidRDefault="00F27C27">
      <w:r>
        <w:rPr>
          <w:noProof/>
          <w:lang w:eastAsia="sk-SK"/>
        </w:rPr>
        <w:t>3.</w:t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  <w:t>4.</w:t>
      </w:r>
    </w:p>
    <w:p w:rsidR="00F27C27" w:rsidRDefault="00F27C27">
      <w:pPr>
        <w:rPr>
          <w:noProof/>
          <w:lang w:eastAsia="sk-SK"/>
        </w:rPr>
      </w:pPr>
      <w:r w:rsidRPr="006569ED">
        <w:rPr>
          <w:noProof/>
          <w:lang w:eastAsia="sk-SK"/>
        </w:rPr>
        <w:pict>
          <v:shape id="Obrázok 6" o:spid="_x0000_i1029" type="#_x0000_t75" alt="VÃ½sledok vyhÄ¾adÃ¡vania obrÃ¡zkov pre dopyt obrÃ¡zok kreslenÃ¡ kapusta" style="width:204.75pt;height:210.75pt;visibility:visible">
            <v:imagedata r:id="rId8" o:title=""/>
          </v:shape>
        </w:pict>
      </w:r>
      <w:r w:rsidRPr="006569ED">
        <w:rPr>
          <w:noProof/>
          <w:lang w:eastAsia="sk-SK"/>
        </w:rPr>
        <w:pict>
          <v:shape id="Obrázok 7" o:spid="_x0000_i1030" type="#_x0000_t75" alt="VÃ½sledok vyhÄ¾adÃ¡vania obrÃ¡zkov pre dopyt obrÃ¡zok kreslenÃ¡ kalerab" style="width:265.5pt;height:159.75pt;visibility:visible">
            <v:imagedata r:id="rId9" o:title=""/>
          </v:shape>
        </w:pict>
      </w:r>
      <w:bookmarkStart w:id="0" w:name="_GoBack"/>
      <w:bookmarkEnd w:id="0"/>
    </w:p>
    <w:p w:rsidR="00F27C27" w:rsidRDefault="00F27C27">
      <w:r>
        <w:rPr>
          <w:noProof/>
          <w:lang w:eastAsia="sk-SK"/>
        </w:rPr>
        <w:t>5.</w:t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</w:r>
      <w:r>
        <w:rPr>
          <w:noProof/>
          <w:lang w:eastAsia="sk-SK"/>
        </w:rPr>
        <w:tab/>
        <w:t>6.</w:t>
      </w:r>
    </w:p>
    <w:sectPr w:rsidR="00F27C27" w:rsidSect="005E5F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77D"/>
    <w:rsid w:val="000D7E39"/>
    <w:rsid w:val="002A277D"/>
    <w:rsid w:val="0038741E"/>
    <w:rsid w:val="005E5F1F"/>
    <w:rsid w:val="006569ED"/>
    <w:rsid w:val="006D196F"/>
    <w:rsid w:val="009D7C3E"/>
    <w:rsid w:val="00BB5229"/>
    <w:rsid w:val="00E63350"/>
    <w:rsid w:val="00F27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229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5E5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E5F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9</TotalTime>
  <Pages>1</Pages>
  <Words>6</Words>
  <Characters>40</Characters>
  <Application>Microsoft Office Outlook</Application>
  <DocSecurity>0</DocSecurity>
  <Lines>0</Lines>
  <Paragraphs>0</Paragraphs>
  <ScaleCrop>false</ScaleCrop>
  <Company>Gymnázium Gelnica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Jano S.</cp:lastModifiedBy>
  <cp:revision>4</cp:revision>
  <cp:lastPrinted>2001-12-31T23:06:00Z</cp:lastPrinted>
  <dcterms:created xsi:type="dcterms:W3CDTF">2018-10-15T05:24:00Z</dcterms:created>
  <dcterms:modified xsi:type="dcterms:W3CDTF">2001-12-31T23:10:00Z</dcterms:modified>
</cp:coreProperties>
</file>