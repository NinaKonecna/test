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0C4" w14:textId="483B7171" w:rsidR="00385A48" w:rsidRDefault="00000000">
      <w:pPr>
        <w:pStyle w:val="Nadpis1"/>
      </w:pPr>
      <w:r>
        <w:rPr>
          <w:noProof/>
          <w:lang w:bidi="sk-SK"/>
        </w:rPr>
        <mc:AlternateContent>
          <mc:Choice Requires="wps">
            <w:drawing>
              <wp:anchor distT="457200" distB="457200" distL="114300" distR="114300" simplePos="0" relativeHeight="251659264" behindDoc="1" locked="0" layoutInCell="1" allowOverlap="1" wp14:anchorId="1DFFAC24" wp14:editId="481B24E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58000" cy="2286000"/>
                <wp:effectExtent l="0" t="0" r="0" b="0"/>
                <wp:wrapTopAndBottom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28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735D" w14:textId="4D0D01CC" w:rsidR="00385A48" w:rsidRDefault="00251D51">
                            <w:pPr>
                              <w:pStyle w:val="Nzov"/>
                            </w:pPr>
                            <w:r>
                              <w:t>SLOVENSKO A JA</w:t>
                            </w:r>
                          </w:p>
                          <w:p w14:paraId="468C7F64" w14:textId="7F534F75" w:rsidR="00385A48" w:rsidRDefault="00251D51">
                            <w:pPr>
                              <w:pStyle w:val="Podtitul"/>
                            </w:pPr>
                            <w:r>
                              <w:t xml:space="preserve">Barbora </w:t>
                            </w:r>
                            <w:proofErr w:type="spellStart"/>
                            <w:r>
                              <w:t>Gladišová</w:t>
                            </w:r>
                            <w:proofErr w:type="spellEnd"/>
                          </w:p>
                          <w:p w14:paraId="3A1C3C15" w14:textId="71999D36" w:rsidR="00251D51" w:rsidRDefault="00251D51">
                            <w:pPr>
                              <w:pStyle w:val="Podtitul"/>
                            </w:pPr>
                            <w:r>
                              <w:t>kvinta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FAC24" id="Obdĺžnik 1" o:spid="_x0000_s1026" style="position:absolute;margin-left:0;margin-top:0;width:540pt;height:180pt;z-index:-251657216;visibility:visible;mso-wrap-style:square;mso-width-percent:0;mso-height-percent:0;mso-wrap-distance-left:9pt;mso-wrap-distance-top:36pt;mso-wrap-distance-right:9pt;mso-wrap-distance-bottom:3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" fillcolor="#ca3827 [3204]" stroked="f" strokeweight="2pt">
                <v:fill color2="#f89938 [3205]" rotate="t" focus="100%" type="gradient">
                  <o:fill v:ext="view" type="gradientUnscaled"/>
                </v:fill>
                <v:textbox>
                  <w:txbxContent>
                    <w:p w14:paraId="33AE735D" w14:textId="4D0D01CC" w:rsidR="00385A48" w:rsidRDefault="00251D51">
                      <w:pPr>
                        <w:pStyle w:val="Nzov"/>
                      </w:pPr>
                      <w:r>
                        <w:t>SLOVENSKO A JA</w:t>
                      </w:r>
                    </w:p>
                    <w:p w14:paraId="468C7F64" w14:textId="7F534F75" w:rsidR="00385A48" w:rsidRDefault="00251D51">
                      <w:pPr>
                        <w:pStyle w:val="Podtitul"/>
                      </w:pPr>
                      <w:r>
                        <w:t xml:space="preserve">Barbora </w:t>
                      </w:r>
                      <w:proofErr w:type="spellStart"/>
                      <w:r>
                        <w:t>Gladišová</w:t>
                      </w:r>
                      <w:proofErr w:type="spellEnd"/>
                    </w:p>
                    <w:p w14:paraId="3A1C3C15" w14:textId="71999D36" w:rsidR="00251D51" w:rsidRDefault="00251D51">
                      <w:pPr>
                        <w:pStyle w:val="Podtitul"/>
                      </w:pPr>
                      <w:r>
                        <w:t>kvinta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  <w:lang w:bidi="sk-SK"/>
        </w:rPr>
        <w:t xml:space="preserve"> </w:t>
      </w:r>
      <w:r w:rsidR="00251D51">
        <w:rPr>
          <w:noProof/>
          <w:lang w:bidi="sk-SK"/>
        </w:rPr>
        <w:t>Pre</w:t>
      </w:r>
      <w:r w:rsidR="00251D51">
        <w:rPr>
          <w:rFonts w:ascii="Cambria" w:hAnsi="Cambria" w:cs="Cambria"/>
          <w:noProof/>
          <w:lang w:bidi="sk-SK"/>
        </w:rPr>
        <w:t>čo mám rada Slovensko?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599"/>
        <w:gridCol w:w="4798"/>
      </w:tblGrid>
      <w:tr w:rsidR="00385A48" w14:paraId="2B77291F" w14:textId="77777777">
        <w:trPr>
          <w:jc w:val="center"/>
        </w:trPr>
        <w:tc>
          <w:tcPr>
            <w:tcW w:w="2323" w:type="pct"/>
          </w:tcPr>
          <w:p w14:paraId="7C8E2323" w14:textId="4E538A7D" w:rsidR="00385A48" w:rsidRDefault="00251D51" w:rsidP="00251D51">
            <w:pPr>
              <w:pStyle w:val="Odsekzoznamu"/>
              <w:numPr>
                <w:ilvl w:val="0"/>
                <w:numId w:val="1"/>
              </w:numPr>
            </w:pPr>
            <w:r>
              <w:t xml:space="preserve">Slovenské jedlo </w:t>
            </w:r>
          </w:p>
          <w:p w14:paraId="75F4C987" w14:textId="1D0FF849" w:rsidR="00251D51" w:rsidRDefault="00251D51" w:rsidP="00251D51">
            <w:pPr>
              <w:pStyle w:val="Odsekzoznamu"/>
              <w:numPr>
                <w:ilvl w:val="0"/>
                <w:numId w:val="1"/>
              </w:numPr>
            </w:pPr>
            <w:r>
              <w:t>Príroda</w:t>
            </w:r>
          </w:p>
          <w:p w14:paraId="08B4D82C" w14:textId="5A93AF4D" w:rsidR="00251D51" w:rsidRDefault="00251D51" w:rsidP="00251D51">
            <w:pPr>
              <w:pStyle w:val="Odsekzoznamu"/>
              <w:numPr>
                <w:ilvl w:val="0"/>
                <w:numId w:val="1"/>
              </w:numPr>
            </w:pPr>
            <w:r>
              <w:t>Tatry</w:t>
            </w:r>
          </w:p>
          <w:p w14:paraId="73E702E0" w14:textId="4A72CC50" w:rsidR="00385A48" w:rsidRDefault="00251D51">
            <w:pPr>
              <w:pStyle w:val="Nadpis1"/>
            </w:pPr>
            <w:r>
              <w:t>Ob</w:t>
            </w:r>
            <w:r>
              <w:rPr>
                <w:rFonts w:ascii="Cambria" w:hAnsi="Cambria" w:cs="Cambria"/>
              </w:rPr>
              <w:t>ľúbené slovenské jedlo</w:t>
            </w:r>
          </w:p>
          <w:p w14:paraId="2FE1CF6C" w14:textId="37478412" w:rsidR="00385A48" w:rsidRPr="008C0BED" w:rsidRDefault="00251D51">
            <w:pPr>
              <w:pStyle w:val="Nadpis3"/>
              <w:rPr>
                <w:sz w:val="16"/>
                <w:szCs w:val="16"/>
              </w:rPr>
            </w:pPr>
            <w:r w:rsidRPr="008C0BED">
              <w:rPr>
                <w:sz w:val="16"/>
                <w:szCs w:val="16"/>
              </w:rPr>
              <w:t>Bryndzové Halušky</w:t>
            </w:r>
          </w:p>
          <w:p w14:paraId="4760C33F" w14:textId="77777777" w:rsidR="008C0BED" w:rsidRPr="008C0BED" w:rsidRDefault="008C0BED" w:rsidP="008C0BED">
            <w:pPr>
              <w:pStyle w:val="Normlnywebov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8C0BED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Bryndzové halušky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sú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2" w:tooltip="Slovensko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slovenské</w:t>
              </w:r>
            </w:hyperlink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3" w:tooltip="Národné jedlo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národné jedlo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. Pripravujú sa zo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4" w:tooltip="Ľuľok zemiakový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zemiakov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,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5" w:tooltip="Múka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múky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,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6" w:tooltip="Chlorid sodný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soli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,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7" w:tooltip="Bryndza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bryndze</w:t>
              </w:r>
            </w:hyperlink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a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18" w:tooltip="Slanina (pokrm)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slaniny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.</w:t>
            </w:r>
            <w:hyperlink r:id="rId19" w:anchor="cite_note-1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  <w:vertAlign w:val="superscript"/>
                </w:rPr>
                <w:t>[1]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Častým doplnkom bryndzových halušiek je pohár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0" w:tooltip="Mlieko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kyslého mlieka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, mlieka, alebo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1" w:tooltip="Žinčica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žinčice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.</w:t>
            </w:r>
          </w:p>
          <w:p w14:paraId="662F32A8" w14:textId="77777777" w:rsidR="008C0BED" w:rsidRPr="008C0BED" w:rsidRDefault="008C0BED" w:rsidP="008C0BED">
            <w:pPr>
              <w:pStyle w:val="Normlnywebov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Podstatnou súčasťou halušiek sú zemiaky, ale tie sa na Slovensku udomácnili až niekedy v 19. storočí. Presne v tom istom storočí, v ktorom sa datuje úpadok ovčiarstva na Slovensku. Každodenným jedlom boli kaše, najmä jačmenná, pohánková a prosná. Obľúbené boli aj strukoviny, údeniny a hlúboviny. To, čo robí bryndzové halušky národným jedlom Slovákov, je ich jedinečnosť v rámci celosvetovej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2" w:tooltip="Gastronómia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gastronómie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.</w:t>
            </w:r>
          </w:p>
          <w:p w14:paraId="4DA2870C" w14:textId="77777777" w:rsidR="008C0BED" w:rsidRPr="008C0BED" w:rsidRDefault="008C0BED" w:rsidP="008C0BED"/>
          <w:p w14:paraId="3BCCD914" w14:textId="2B217042" w:rsidR="00251D51" w:rsidRDefault="00251D51" w:rsidP="00251D51">
            <w:r>
              <w:t xml:space="preserve">   </w:t>
            </w:r>
          </w:p>
          <w:p w14:paraId="3C9503DC" w14:textId="0961818E" w:rsidR="00251D51" w:rsidRPr="00251D51" w:rsidRDefault="00251D51" w:rsidP="00251D51">
            <w:pPr>
              <w:rPr>
                <w:rFonts w:ascii="Cambria" w:hAnsi="Cambria"/>
                <w:color w:val="CA3827" w:themeColor="accent1"/>
                <w:sz w:val="36"/>
                <w:szCs w:val="36"/>
              </w:rPr>
            </w:pPr>
            <w:r w:rsidRPr="00251D51">
              <w:rPr>
                <w:rFonts w:ascii="Cambria" w:hAnsi="Cambria"/>
                <w:color w:val="CA3827" w:themeColor="accent1"/>
                <w:sz w:val="36"/>
                <w:szCs w:val="36"/>
              </w:rPr>
              <w:t xml:space="preserve">Obľúbené mesto </w:t>
            </w:r>
            <w:r w:rsidR="003A11A7">
              <w:rPr>
                <w:noProof/>
              </w:rPr>
              <w:drawing>
                <wp:inline distT="0" distB="0" distL="0" distR="0" wp14:anchorId="7CB3EB2A" wp14:editId="02E383E4">
                  <wp:extent cx="1578902" cy="1187236"/>
                  <wp:effectExtent l="0" t="0" r="0" b="0"/>
                  <wp:docPr id="7" name="Obrázok 7" descr="Obrázok, na ktorom je vonkajšie, mesto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7" descr="Obrázok, na ktorom je vonkajšie, mesto&#10;&#10;Automaticky generovaný popis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190" cy="121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1A899" w14:textId="259ECA17" w:rsidR="008C0BED" w:rsidRPr="008C0BED" w:rsidRDefault="00251D51" w:rsidP="008C0BED">
            <w:pPr>
              <w:pStyle w:val="Normlnywebov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8C0BED">
              <w:rPr>
                <w:sz w:val="16"/>
                <w:szCs w:val="16"/>
              </w:rPr>
              <w:t>Košice</w:t>
            </w:r>
            <w:r w:rsidR="008C0BED" w:rsidRPr="008C0BED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 xml:space="preserve"> </w:t>
            </w:r>
            <w:proofErr w:type="spellStart"/>
            <w:r w:rsidR="008C0BED" w:rsidRPr="008C0BED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Košice</w:t>
            </w:r>
            <w:proofErr w:type="spellEnd"/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(iné názvy pozri</w:t>
            </w:r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w:anchor="Názov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kapitolu Názov</w:t>
              </w:r>
            </w:hyperlink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) sú metropolou</w:t>
            </w:r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4" w:tooltip="Východné Slovensko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východného</w:t>
              </w:r>
            </w:hyperlink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5" w:tooltip="Slovensko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Slovenska</w:t>
              </w:r>
            </w:hyperlink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a s takmer 240 000 obyvateľmi</w:t>
            </w:r>
            <w:hyperlink r:id="rId26" w:anchor="cite_note-5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  <w:vertAlign w:val="superscript"/>
                </w:rPr>
                <w:t>[5]</w:t>
              </w:r>
            </w:hyperlink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7" w:tooltip="Zoznam miest na Slovensku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druhým najľudnatejším mestom na Slovensku</w:t>
              </w:r>
            </w:hyperlink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. Mesto je súčasťou</w:t>
            </w:r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8" w:tooltip="Košická aglomerácia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 xml:space="preserve">Košickej </w:t>
              </w:r>
              <w:proofErr w:type="spellStart"/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aglomerácie</w:t>
              </w:r>
            </w:hyperlink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s</w:t>
            </w:r>
            <w:proofErr w:type="spellEnd"/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 xml:space="preserve"> 367 000 obyvateľmi 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lastRenderedPageBreak/>
              <w:t>a</w:t>
            </w:r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29" w:tooltip="Košicko-prešovská aglomerácia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Košicko-prešovskej aglomerácie</w:t>
              </w:r>
            </w:hyperlink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, ktorá s 555 800 obyvateľmi patrí medzi najväčšie</w:t>
            </w:r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30" w:tooltip="Urbanizácia" w:history="1">
              <w:r w:rsidR="008C0BED"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urbanizované</w:t>
              </w:r>
            </w:hyperlink>
            <w:r w:rsidR="008C0BED"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</w:rPr>
              <w:t>oblasti na Slovensku.</w:t>
            </w:r>
          </w:p>
          <w:p w14:paraId="605DEBE4" w14:textId="77777777" w:rsidR="008C0BED" w:rsidRPr="008C0BED" w:rsidRDefault="008C0BED" w:rsidP="008C0BED">
            <w:pPr>
              <w:pStyle w:val="Normlnywebov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V roku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31" w:tooltip="2013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2013</w:t>
              </w:r>
            </w:hyperlink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sa Košice stali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32" w:tooltip="Košice – Európske hlavné mesto kultúry 2013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Európskym hlavným mestom kultúry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. Od roku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33" w:tooltip="2016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2016</w:t>
              </w:r>
            </w:hyperlink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nesú titul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34" w:tooltip="Európske hlavné mesto športu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Európske mesto športu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, od toho istého roku sa tu koná prestížny medzinárodný filmový festival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  <w:hyperlink r:id="rId35" w:tooltip="Art Film Fest" w:history="1">
              <w:r w:rsidRPr="008C0BED">
                <w:rPr>
                  <w:rStyle w:val="Hypertextovprepojenie"/>
                  <w:rFonts w:ascii="Arial" w:eastAsiaTheme="majorEastAsia" w:hAnsi="Arial" w:cs="Arial"/>
                  <w:color w:val="795CB2"/>
                  <w:sz w:val="16"/>
                  <w:szCs w:val="16"/>
                </w:rPr>
                <w:t>Art Film Fest</w:t>
              </w:r>
            </w:hyperlink>
            <w:r w:rsidRPr="008C0BED">
              <w:rPr>
                <w:rFonts w:ascii="Arial" w:hAnsi="Arial" w:cs="Arial"/>
                <w:color w:val="202122"/>
                <w:sz w:val="16"/>
                <w:szCs w:val="16"/>
              </w:rPr>
              <w:t>.</w:t>
            </w:r>
            <w:r w:rsidRPr="008C0BED">
              <w:rPr>
                <w:rStyle w:val="apple-converted-space"/>
                <w:rFonts w:ascii="Arial" w:eastAsiaTheme="majorEastAsia" w:hAnsi="Arial" w:cs="Arial"/>
                <w:color w:val="202122"/>
                <w:sz w:val="16"/>
                <w:szCs w:val="16"/>
              </w:rPr>
              <w:t> </w:t>
            </w:r>
          </w:p>
          <w:p w14:paraId="03F9EA1A" w14:textId="0E2F82C4" w:rsidR="00251D51" w:rsidRDefault="00251D51" w:rsidP="00251D51"/>
          <w:p w14:paraId="1D240886" w14:textId="77777777" w:rsidR="00251D51" w:rsidRDefault="00251D51" w:rsidP="00251D51"/>
          <w:p w14:paraId="5A205484" w14:textId="20FB85ED" w:rsidR="00251D51" w:rsidRDefault="00251D51" w:rsidP="00251D51">
            <w:pPr>
              <w:rPr>
                <w:rFonts w:ascii="Cambria" w:hAnsi="Cambria"/>
                <w:color w:val="CA3827" w:themeColor="accent1"/>
                <w:sz w:val="36"/>
                <w:szCs w:val="36"/>
              </w:rPr>
            </w:pPr>
            <w:r>
              <w:rPr>
                <w:rFonts w:ascii="Cambria" w:hAnsi="Cambria"/>
                <w:color w:val="CA3827" w:themeColor="accent1"/>
                <w:sz w:val="36"/>
                <w:szCs w:val="36"/>
              </w:rPr>
              <w:t>Obľúbené miesto</w:t>
            </w:r>
            <w:r w:rsidR="003A11A7">
              <w:rPr>
                <w:rFonts w:ascii="Cambria" w:hAnsi="Cambria"/>
                <w:noProof/>
                <w:color w:val="CA3827" w:themeColor="accent1"/>
                <w:sz w:val="36"/>
                <w:szCs w:val="36"/>
              </w:rPr>
              <w:drawing>
                <wp:inline distT="0" distB="0" distL="0" distR="0" wp14:anchorId="6C4D9276" wp14:editId="6A2D012A">
                  <wp:extent cx="1300606" cy="728339"/>
                  <wp:effectExtent l="0" t="0" r="0" b="0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ázok 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312" cy="73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7DCA" w14:textId="78973BEC" w:rsidR="003A11A7" w:rsidRPr="008C0BED" w:rsidRDefault="003A11A7" w:rsidP="00251D51">
            <w:pPr>
              <w:rPr>
                <w:color w:val="000000" w:themeColor="text1"/>
                <w:sz w:val="16"/>
                <w:szCs w:val="16"/>
              </w:rPr>
            </w:pPr>
            <w:r w:rsidRPr="008C0BED">
              <w:rPr>
                <w:color w:val="000000" w:themeColor="text1"/>
                <w:sz w:val="16"/>
                <w:szCs w:val="16"/>
              </w:rPr>
              <w:t>Vysoké Tatry</w:t>
            </w:r>
            <w:r w:rsidR="008C0BED" w:rsidRPr="008C0BED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 xml:space="preserve"> </w:t>
            </w:r>
            <w:r w:rsidR="008C0BED" w:rsidRPr="008C0BED">
              <w:rPr>
                <w:rFonts w:ascii="Arial" w:hAnsi="Arial" w:cs="Arial"/>
                <w:b/>
                <w:bCs/>
                <w:color w:val="202122"/>
                <w:sz w:val="16"/>
                <w:szCs w:val="16"/>
              </w:rPr>
              <w:t>Vysoké Tatry</w:t>
            </w:r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sú najvyššie</w:t>
            </w:r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hyperlink r:id="rId37" w:tooltip="Pohorie" w:history="1">
              <w:r w:rsidR="008C0BED" w:rsidRPr="008C0BED">
                <w:rPr>
                  <w:rStyle w:val="Hypertextovprepojenie"/>
                  <w:rFonts w:ascii="Arial" w:hAnsi="Arial" w:cs="Arial"/>
                  <w:color w:val="795CB2"/>
                  <w:sz w:val="16"/>
                  <w:szCs w:val="16"/>
                </w:rPr>
                <w:t>pohorie</w:t>
              </w:r>
            </w:hyperlink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na</w:t>
            </w:r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hyperlink r:id="rId38" w:tooltip="Slovensko" w:history="1">
              <w:r w:rsidR="008C0BED" w:rsidRPr="008C0BED">
                <w:rPr>
                  <w:rStyle w:val="Hypertextovprepojenie"/>
                  <w:rFonts w:ascii="Arial" w:hAnsi="Arial" w:cs="Arial"/>
                  <w:color w:val="795CB2"/>
                  <w:sz w:val="16"/>
                  <w:szCs w:val="16"/>
                </w:rPr>
                <w:t>Slovensku</w:t>
              </w:r>
            </w:hyperlink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a v</w:t>
            </w:r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hyperlink r:id="rId39" w:tooltip="Poľsko" w:history="1">
              <w:r w:rsidR="008C0BED" w:rsidRPr="008C0BED">
                <w:rPr>
                  <w:rStyle w:val="Hypertextovprepojenie"/>
                  <w:rFonts w:ascii="Arial" w:hAnsi="Arial" w:cs="Arial"/>
                  <w:color w:val="795CB2"/>
                  <w:sz w:val="16"/>
                  <w:szCs w:val="16"/>
                </w:rPr>
                <w:t>Poľsku</w:t>
              </w:r>
            </w:hyperlink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a sú zároveň jediným horstvom v týchto štátoch s alpským charakterom. Sú geomorfologickou časťou</w:t>
            </w:r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hyperlink r:id="rId40" w:tooltip="Východné Tatry" w:history="1">
              <w:r w:rsidR="008C0BED" w:rsidRPr="008C0BED">
                <w:rPr>
                  <w:rStyle w:val="Hypertextovprepojenie"/>
                  <w:rFonts w:ascii="Arial" w:hAnsi="Arial" w:cs="Arial"/>
                  <w:color w:val="795CB2"/>
                  <w:sz w:val="16"/>
                  <w:szCs w:val="16"/>
                </w:rPr>
                <w:t>Východných Tatier</w:t>
              </w:r>
            </w:hyperlink>
            <w:r w:rsidR="008C0BED" w:rsidRPr="008C0BED">
              <w:rPr>
                <w:rStyle w:val="apple-converted-space"/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 </w:t>
            </w:r>
            <w:r w:rsidR="008C0BED" w:rsidRPr="008C0BED"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a majú rozlohu 341 km² (260 km² na Slovensku a 81 km² v Poľsku).</w:t>
            </w:r>
          </w:p>
          <w:p w14:paraId="006653AC" w14:textId="52930638" w:rsidR="008C0BED" w:rsidRPr="003A11A7" w:rsidRDefault="008C0BED" w:rsidP="00251D51">
            <w:pPr>
              <w:rPr>
                <w:color w:val="000000" w:themeColor="text1"/>
              </w:rPr>
            </w:pPr>
          </w:p>
        </w:tc>
        <w:tc>
          <w:tcPr>
            <w:tcW w:w="297" w:type="pct"/>
          </w:tcPr>
          <w:p w14:paraId="70A4B08B" w14:textId="77777777" w:rsidR="00385A48" w:rsidRDefault="00385A48"/>
        </w:tc>
        <w:tc>
          <w:tcPr>
            <w:tcW w:w="2380" w:type="pc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8"/>
            </w:tblGrid>
            <w:tr w:rsidR="00385A48" w14:paraId="50ACA3AA" w14:textId="77777777">
              <w:tc>
                <w:tcPr>
                  <w:tcW w:w="4798" w:type="dxa"/>
                </w:tcPr>
                <w:p w14:paraId="7915B423" w14:textId="11378F4F" w:rsidR="00385A48" w:rsidRDefault="00385A48"/>
              </w:tc>
            </w:tr>
            <w:tr w:rsidR="00385A48" w14:paraId="14BFF92A" w14:textId="77777777">
              <w:tc>
                <w:tcPr>
                  <w:tcW w:w="4798" w:type="dxa"/>
                </w:tcPr>
                <w:p w14:paraId="0A0FA1D4" w14:textId="4EADA7CC" w:rsidR="00385A48" w:rsidRDefault="00385A48">
                  <w:pPr>
                    <w:pStyle w:val="Popis"/>
                  </w:pPr>
                </w:p>
              </w:tc>
            </w:tr>
            <w:tr w:rsidR="00385A48" w14:paraId="13469773" w14:textId="77777777">
              <w:tc>
                <w:tcPr>
                  <w:tcW w:w="4798" w:type="dxa"/>
                </w:tcPr>
                <w:p w14:paraId="23C68E1C" w14:textId="6704FE22" w:rsidR="00385A48" w:rsidRDefault="00385A48"/>
              </w:tc>
            </w:tr>
            <w:tr w:rsidR="00385A48" w14:paraId="505AA5A5" w14:textId="77777777">
              <w:tc>
                <w:tcPr>
                  <w:tcW w:w="4798" w:type="dxa"/>
                </w:tcPr>
                <w:p w14:paraId="162CD100" w14:textId="42F7D876" w:rsidR="00385A48" w:rsidRDefault="00385A48">
                  <w:pPr>
                    <w:pStyle w:val="Popis"/>
                  </w:pPr>
                </w:p>
              </w:tc>
            </w:tr>
          </w:tbl>
          <w:p w14:paraId="40919112" w14:textId="2D2881DE" w:rsidR="00385A48" w:rsidRDefault="003A11A7">
            <w:r>
              <w:rPr>
                <w:noProof/>
              </w:rPr>
              <w:drawing>
                <wp:inline distT="0" distB="0" distL="0" distR="0" wp14:anchorId="4C85237D" wp14:editId="2AAF4043">
                  <wp:extent cx="1249200" cy="846000"/>
                  <wp:effectExtent l="0" t="0" r="0" b="5080"/>
                  <wp:docPr id="6" name="Obrázo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ok 6"/>
                          <pic:cNvPicPr preferRelativeResize="0"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14BFA" w14:textId="5A982EA8" w:rsidR="00385A48" w:rsidRPr="003A11A7" w:rsidRDefault="00000000" w:rsidP="003A11A7">
      <w:pPr>
        <w:jc w:val="center"/>
        <w:rPr>
          <w:sz w:val="48"/>
          <w:szCs w:val="48"/>
        </w:rPr>
      </w:pPr>
      <w:r>
        <w:rPr>
          <w:lang w:bidi="sk-SK"/>
        </w:rPr>
        <w:br w:type="page"/>
      </w:r>
      <w:r w:rsidR="003A11A7" w:rsidRPr="003A11A7">
        <w:rPr>
          <w:sz w:val="48"/>
          <w:szCs w:val="48"/>
          <w:lang w:bidi="sk-SK"/>
        </w:rPr>
        <w:lastRenderedPageBreak/>
        <w:t>DAKUJEM ZA POZORNOSŤ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4738"/>
      </w:tblGrid>
      <w:tr w:rsidR="003A11A7" w14:paraId="0FE49147" w14:textId="77777777">
        <w:trPr>
          <w:jc w:val="center"/>
        </w:trPr>
        <w:tc>
          <w:tcPr>
            <w:tcW w:w="605" w:type="dxa"/>
          </w:tcPr>
          <w:p w14:paraId="5F98267E" w14:textId="77777777" w:rsidR="003A11A7" w:rsidRDefault="003A11A7"/>
        </w:tc>
        <w:tc>
          <w:tcPr>
            <w:tcW w:w="4738" w:type="dxa"/>
            <w:vAlign w:val="center"/>
          </w:tcPr>
          <w:p w14:paraId="6B099ED1" w14:textId="4ECBAA9F" w:rsidR="003A11A7" w:rsidRDefault="003A11A7">
            <w:pPr>
              <w:pStyle w:val="Nadpis1"/>
            </w:pPr>
          </w:p>
          <w:p w14:paraId="6B1E991B" w14:textId="38CB5601" w:rsidR="003A11A7" w:rsidRDefault="003A11A7"/>
        </w:tc>
      </w:tr>
      <w:tr w:rsidR="003A11A7" w14:paraId="500B2DCC" w14:textId="77777777">
        <w:trPr>
          <w:jc w:val="center"/>
        </w:trPr>
        <w:tc>
          <w:tcPr>
            <w:tcW w:w="605" w:type="dxa"/>
          </w:tcPr>
          <w:p w14:paraId="569457F8" w14:textId="77777777" w:rsidR="003A11A7" w:rsidRDefault="003A11A7"/>
        </w:tc>
        <w:tc>
          <w:tcPr>
            <w:tcW w:w="4738" w:type="dxa"/>
          </w:tcPr>
          <w:p w14:paraId="13FF9BDD" w14:textId="2DBB86D2" w:rsidR="003A11A7" w:rsidRDefault="003A11A7"/>
        </w:tc>
      </w:tr>
      <w:tr w:rsidR="003A11A7" w14:paraId="20C3F754" w14:textId="77777777">
        <w:trPr>
          <w:jc w:val="center"/>
        </w:trPr>
        <w:tc>
          <w:tcPr>
            <w:tcW w:w="605" w:type="dxa"/>
          </w:tcPr>
          <w:p w14:paraId="1A1A35F5" w14:textId="77777777" w:rsidR="003A11A7" w:rsidRDefault="003A11A7"/>
        </w:tc>
        <w:tc>
          <w:tcPr>
            <w:tcW w:w="4738" w:type="dxa"/>
            <w:vAlign w:val="center"/>
          </w:tcPr>
          <w:p w14:paraId="7A94BAB0" w14:textId="42C1B9A4" w:rsidR="003A11A7" w:rsidRDefault="003A11A7">
            <w:pPr>
              <w:pStyle w:val="Nadpis1"/>
            </w:pPr>
          </w:p>
          <w:p w14:paraId="36CAE51A" w14:textId="3E7003CC" w:rsidR="003A11A7" w:rsidRDefault="003A11A7"/>
        </w:tc>
      </w:tr>
      <w:tr w:rsidR="003A11A7" w14:paraId="076195CC" w14:textId="77777777">
        <w:trPr>
          <w:jc w:val="center"/>
        </w:trPr>
        <w:tc>
          <w:tcPr>
            <w:tcW w:w="605" w:type="dxa"/>
          </w:tcPr>
          <w:p w14:paraId="3BEA6816" w14:textId="77777777" w:rsidR="003A11A7" w:rsidRDefault="003A11A7"/>
        </w:tc>
        <w:tc>
          <w:tcPr>
            <w:tcW w:w="4738" w:type="dxa"/>
          </w:tcPr>
          <w:p w14:paraId="2AA7EDFC" w14:textId="4915CE6C" w:rsidR="003A11A7" w:rsidRDefault="003A11A7"/>
        </w:tc>
      </w:tr>
    </w:tbl>
    <w:p w14:paraId="45BC5DE5" w14:textId="77777777" w:rsidR="00385A48" w:rsidRDefault="00385A48"/>
    <w:sectPr w:rsidR="00385A48">
      <w:pgSz w:w="12240" w:h="15840"/>
      <w:pgMar w:top="720" w:right="1080" w:bottom="720" w:left="1080" w:header="720" w:footer="720" w:gutter="0"/>
      <w:pgBorders w:zOrder="back" w:display="notFirstPage" w:offsetFrom="page">
        <w:top w:val="single" w:sz="12" w:space="31" w:color="F83500" w:themeColor="accent3"/>
        <w:left w:val="single" w:sz="12" w:space="31" w:color="F83500" w:themeColor="accent3"/>
        <w:bottom w:val="single" w:sz="12" w:space="31" w:color="F83500" w:themeColor="accent3"/>
        <w:right w:val="single" w:sz="12" w:space="31" w:color="F83500" w:themeColor="accent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64FA" w14:textId="77777777" w:rsidR="00FF7342" w:rsidRDefault="00FF7342" w:rsidP="003A11A7">
      <w:pPr>
        <w:spacing w:after="0" w:line="240" w:lineRule="auto"/>
      </w:pPr>
      <w:r>
        <w:separator/>
      </w:r>
    </w:p>
  </w:endnote>
  <w:endnote w:type="continuationSeparator" w:id="0">
    <w:p w14:paraId="7D7DC472" w14:textId="77777777" w:rsidR="00FF7342" w:rsidRDefault="00FF7342" w:rsidP="003A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5D13" w14:textId="77777777" w:rsidR="00FF7342" w:rsidRDefault="00FF7342" w:rsidP="003A11A7">
      <w:pPr>
        <w:spacing w:after="0" w:line="240" w:lineRule="auto"/>
      </w:pPr>
      <w:r>
        <w:separator/>
      </w:r>
    </w:p>
  </w:footnote>
  <w:footnote w:type="continuationSeparator" w:id="0">
    <w:p w14:paraId="45BE223C" w14:textId="77777777" w:rsidR="00FF7342" w:rsidRDefault="00FF7342" w:rsidP="003A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C29EA"/>
    <w:multiLevelType w:val="hybridMultilevel"/>
    <w:tmpl w:val="56A6A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7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51"/>
    <w:rsid w:val="00251D51"/>
    <w:rsid w:val="00385A48"/>
    <w:rsid w:val="003A11A7"/>
    <w:rsid w:val="00453E37"/>
    <w:rsid w:val="008C0BED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5429B"/>
  <w15:chartTrackingRefBased/>
  <w15:docId w15:val="{5918ABC0-85CC-B942-978E-61B7D91D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k-S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4"/>
    <w:qFormat/>
    <w:pPr>
      <w:keepNext/>
      <w:keepLines/>
      <w:spacing w:before="480" w:after="120"/>
      <w:contextualSpacing/>
      <w:outlineLvl w:val="0"/>
    </w:pPr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paragraph" w:styleId="Nadpis2">
    <w:name w:val="heading 2"/>
    <w:basedOn w:val="Normlny"/>
    <w:next w:val="Normlnysozarkami"/>
    <w:link w:val="Nadpis2Char"/>
    <w:uiPriority w:val="4"/>
    <w:unhideWhenUsed/>
    <w:qFormat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4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4"/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character" w:customStyle="1" w:styleId="Nadpis3Char">
    <w:name w:val="Nadpis 3 Char"/>
    <w:basedOn w:val="Predvolenpsmoodseku"/>
    <w:link w:val="Nadpis3"/>
    <w:uiPriority w:val="4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Popis">
    <w:name w:val="caption"/>
    <w:basedOn w:val="Normlny"/>
    <w:uiPriority w:val="9"/>
    <w:unhideWhenUsed/>
    <w:qFormat/>
    <w:pPr>
      <w:spacing w:line="240" w:lineRule="auto"/>
      <w:ind w:left="288" w:right="288"/>
    </w:pPr>
    <w:rPr>
      <w:rFonts w:asciiTheme="majorHAnsi" w:hAnsiTheme="majorHAnsi"/>
      <w:i/>
      <w:iCs/>
      <w:color w:val="404040" w:themeColor="text1" w:themeTint="BF"/>
      <w:szCs w:val="18"/>
    </w:rPr>
  </w:style>
  <w:style w:type="paragraph" w:styleId="Nzov">
    <w:name w:val="Title"/>
    <w:basedOn w:val="Normlny"/>
    <w:next w:val="Podtitul"/>
    <w:link w:val="NzovChar"/>
    <w:uiPriority w:val="1"/>
    <w:qFormat/>
    <w:pPr>
      <w:spacing w:before="360" w:after="0" w:line="240" w:lineRule="auto"/>
      <w:contextualSpacing/>
      <w:jc w:val="center"/>
    </w:pPr>
    <w:rPr>
      <w:rFonts w:eastAsiaTheme="majorEastAsia" w:cstheme="majorBidi"/>
      <w:color w:val="FFFFFF" w:themeColor="background1"/>
      <w:kern w:val="28"/>
      <w:sz w:val="72"/>
      <w:szCs w:val="56"/>
    </w:rPr>
  </w:style>
  <w:style w:type="character" w:customStyle="1" w:styleId="NzovChar">
    <w:name w:val="Názov Char"/>
    <w:basedOn w:val="Predvolenpsmoodseku"/>
    <w:link w:val="Nzov"/>
    <w:uiPriority w:val="1"/>
    <w:rPr>
      <w:rFonts w:eastAsiaTheme="majorEastAsia" w:cstheme="majorBidi"/>
      <w:color w:val="FFFFFF" w:themeColor="background1"/>
      <w:kern w:val="28"/>
      <w:sz w:val="72"/>
      <w:szCs w:val="56"/>
    </w:rPr>
  </w:style>
  <w:style w:type="paragraph" w:styleId="Podtitul">
    <w:name w:val="Subtitle"/>
    <w:basedOn w:val="Normlny"/>
    <w:link w:val="PodtitulChar"/>
    <w:uiPriority w:val="2"/>
    <w:qFormat/>
    <w:pPr>
      <w:numPr>
        <w:ilvl w:val="1"/>
      </w:numPr>
      <w:spacing w:before="240" w:after="0"/>
      <w:contextualSpacing/>
      <w:jc w:val="center"/>
    </w:pPr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PodtitulChar">
    <w:name w:val="Podtitul Char"/>
    <w:basedOn w:val="Predvolenpsmoodseku"/>
    <w:link w:val="Podtitul"/>
    <w:uiPriority w:val="2"/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Nadpis2Char">
    <w:name w:val="Nadpis 2 Char"/>
    <w:basedOn w:val="Predvolenpsmoodseku"/>
    <w:link w:val="Nadpis2"/>
    <w:uiPriority w:val="4"/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Normlnysozarkami">
    <w:name w:val="Normal Indent"/>
    <w:basedOn w:val="Normlny"/>
    <w:uiPriority w:val="8"/>
    <w:unhideWhenUsed/>
    <w:qFormat/>
    <w:pPr>
      <w:ind w:left="720"/>
      <w:jc w:val="right"/>
    </w:pPr>
  </w:style>
  <w:style w:type="paragraph" w:styleId="Odsekzoznamu">
    <w:name w:val="List Paragraph"/>
    <w:basedOn w:val="Normlny"/>
    <w:uiPriority w:val="34"/>
    <w:unhideWhenUsed/>
    <w:qFormat/>
    <w:rsid w:val="00251D5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1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11A7"/>
  </w:style>
  <w:style w:type="paragraph" w:styleId="Pta">
    <w:name w:val="footer"/>
    <w:basedOn w:val="Normlny"/>
    <w:link w:val="PtaChar"/>
    <w:uiPriority w:val="99"/>
    <w:unhideWhenUsed/>
    <w:rsid w:val="003A1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11A7"/>
  </w:style>
  <w:style w:type="paragraph" w:styleId="Normlnywebov">
    <w:name w:val="Normal (Web)"/>
    <w:basedOn w:val="Normlny"/>
    <w:uiPriority w:val="99"/>
    <w:semiHidden/>
    <w:unhideWhenUsed/>
    <w:rsid w:val="008C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C0BED"/>
  </w:style>
  <w:style w:type="character" w:styleId="Hypertextovprepojenie">
    <w:name w:val="Hyperlink"/>
    <w:basedOn w:val="Predvolenpsmoodseku"/>
    <w:uiPriority w:val="99"/>
    <w:semiHidden/>
    <w:unhideWhenUsed/>
    <w:rsid w:val="008C0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N%C3%A1rodn%C3%A9_jedlo" TargetMode="External"/><Relationship Id="rId18" Type="http://schemas.openxmlformats.org/officeDocument/2006/relationships/hyperlink" Target="https://sk.wikipedia.org/wiki/Slanina_(pokrm)" TargetMode="External"/><Relationship Id="rId26" Type="http://schemas.openxmlformats.org/officeDocument/2006/relationships/hyperlink" Target="https://sk.wikipedia.org/wiki/Ko%C5%A1ice" TargetMode="External"/><Relationship Id="rId39" Type="http://schemas.openxmlformats.org/officeDocument/2006/relationships/hyperlink" Target="https://sk.wikipedia.org/wiki/Po%C4%BEsko" TargetMode="External"/><Relationship Id="rId21" Type="http://schemas.openxmlformats.org/officeDocument/2006/relationships/hyperlink" Target="https://sk.wikipedia.org/wiki/%C5%BDin%C4%8Dica" TargetMode="External"/><Relationship Id="rId34" Type="http://schemas.openxmlformats.org/officeDocument/2006/relationships/hyperlink" Target="https://sk.wikipedia.org/wiki/Eur%C3%B3pske_hlavn%C3%A9_mesto_%C5%A1portu" TargetMode="External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sk.wikipedia.org/wiki/Chlorid_sodn%C3%BD" TargetMode="External"/><Relationship Id="rId20" Type="http://schemas.openxmlformats.org/officeDocument/2006/relationships/hyperlink" Target="https://sk.wikipedia.org/wiki/Mlieko" TargetMode="External"/><Relationship Id="rId29" Type="http://schemas.openxmlformats.org/officeDocument/2006/relationships/hyperlink" Target="https://sk.wikipedia.org/wiki/Ko%C5%A1icko-pre%C5%A1ovsk%C3%A1_aglomer%C3%A1cia" TargetMode="External"/><Relationship Id="rId41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sk.wikipedia.org/wiki/V%C3%BDchodn%C3%A9_Slovensko" TargetMode="External"/><Relationship Id="rId32" Type="http://schemas.openxmlformats.org/officeDocument/2006/relationships/hyperlink" Target="https://sk.wikipedia.org/wiki/Ko%C5%A1ice_%E2%80%93_Eur%C3%B3pske_hlavn%C3%A9_mesto_kult%C3%BAry_2013" TargetMode="External"/><Relationship Id="rId37" Type="http://schemas.openxmlformats.org/officeDocument/2006/relationships/hyperlink" Target="https://sk.wikipedia.org/wiki/Pohorie" TargetMode="External"/><Relationship Id="rId40" Type="http://schemas.openxmlformats.org/officeDocument/2006/relationships/hyperlink" Target="https://sk.wikipedia.org/wiki/V%C3%BDchodn%C3%A9_Tatry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sk.wikipedia.org/wiki/M%C3%BAka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sk.wikipedia.org/wiki/Ko%C5%A1ick%C3%A1_aglomer%C3%A1cia" TargetMode="External"/><Relationship Id="rId36" Type="http://schemas.openxmlformats.org/officeDocument/2006/relationships/image" Target="media/image2.jpeg"/><Relationship Id="rId10" Type="http://schemas.openxmlformats.org/officeDocument/2006/relationships/footnotes" Target="footnotes.xml"/><Relationship Id="rId19" Type="http://schemas.openxmlformats.org/officeDocument/2006/relationships/hyperlink" Target="https://sk.wikipedia.org/wiki/Bryndzov%C3%A9_halu%C5%A1ky" TargetMode="External"/><Relationship Id="rId31" Type="http://schemas.openxmlformats.org/officeDocument/2006/relationships/hyperlink" Target="https://sk.wikipedia.org/wiki/2013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k.wikipedia.org/wiki/%C4%BDu%C4%BEok_zemiakov%C3%BD" TargetMode="External"/><Relationship Id="rId22" Type="http://schemas.openxmlformats.org/officeDocument/2006/relationships/hyperlink" Target="https://sk.wikipedia.org/wiki/Gastron%C3%B3mia" TargetMode="External"/><Relationship Id="rId27" Type="http://schemas.openxmlformats.org/officeDocument/2006/relationships/hyperlink" Target="https://sk.wikipedia.org/wiki/Zoznam_miest_na_Slovensku" TargetMode="External"/><Relationship Id="rId30" Type="http://schemas.openxmlformats.org/officeDocument/2006/relationships/hyperlink" Target="https://sk.wikipedia.org/wiki/Urbaniz%C3%A1cia" TargetMode="External"/><Relationship Id="rId35" Type="http://schemas.openxmlformats.org/officeDocument/2006/relationships/hyperlink" Target="https://sk.wikipedia.org/wiki/Art_Film_Fest" TargetMode="External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k.wikipedia.org/wiki/Slovensko" TargetMode="External"/><Relationship Id="rId17" Type="http://schemas.openxmlformats.org/officeDocument/2006/relationships/hyperlink" Target="https://sk.wikipedia.org/wiki/Bryndza" TargetMode="External"/><Relationship Id="rId25" Type="http://schemas.openxmlformats.org/officeDocument/2006/relationships/hyperlink" Target="https://sk.wikipedia.org/wiki/Slovensko" TargetMode="External"/><Relationship Id="rId33" Type="http://schemas.openxmlformats.org/officeDocument/2006/relationships/hyperlink" Target="https://sk.wikipedia.org/wiki/2016" TargetMode="External"/><Relationship Id="rId38" Type="http://schemas.openxmlformats.org/officeDocument/2006/relationships/hyperlink" Target="https://sk.wikipedia.org/wiki/Slovensk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adkaa/Library/Containers/com.microsoft.Word/Data/Library/Application%20Support/Microsoft/Office/16.0/DTS/sk-SK%7bE2F01F1C-DCF2-A747-B156-1CEC8C71FFD3%7d/%7bF69D96E8-8382-7345-9193-97AE1134FCF7%7dtf10002090.dotx" TargetMode="External"/></Relationships>
</file>

<file path=word/theme/theme1.xml><?xml version="1.0" encoding="utf-8"?>
<a:theme xmlns:a="http://schemas.openxmlformats.org/drawingml/2006/main" name="Family Update">
  <a:themeElements>
    <a:clrScheme name="Family Update">
      <a:dk1>
        <a:sysClr val="windowText" lastClr="000000"/>
      </a:dk1>
      <a:lt1>
        <a:sysClr val="window" lastClr="FFFFFF"/>
      </a:lt1>
      <a:dk2>
        <a:srgbClr val="194431"/>
      </a:dk2>
      <a:lt2>
        <a:srgbClr val="F0E6C3"/>
      </a:lt2>
      <a:accent1>
        <a:srgbClr val="CA3827"/>
      </a:accent1>
      <a:accent2>
        <a:srgbClr val="F89938"/>
      </a:accent2>
      <a:accent3>
        <a:srgbClr val="F83500"/>
      </a:accent3>
      <a:accent4>
        <a:srgbClr val="8B723D"/>
      </a:accent4>
      <a:accent5>
        <a:srgbClr val="818B3D"/>
      </a:accent5>
      <a:accent6>
        <a:srgbClr val="586215"/>
      </a:accent6>
      <a:hlink>
        <a:srgbClr val="FF621D"/>
      </a:hlink>
      <a:folHlink>
        <a:srgbClr val="F3D260"/>
      </a:folHlink>
    </a:clrScheme>
    <a:fontScheme name="Family Update">
      <a:majorFont>
        <a:latin typeface="Calisto MT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Trebuchet MS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CTQFD2CFPMXN-979-699</_dlc_DocId>
    <_dlc_DocIdUrl xmlns="498267d4-2a5a-4c72-99d3-cf7236a95ce8">
      <Url>https://msft.spoppe.com/teams/cpub/teams/Consumer/templates/_layouts/15/DocIdRedir.aspx?ID=CTQFD2CFPMXN-979-699</Url>
      <Description>CTQFD2CFPMXN-979-699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AC77-A114-44D2-8F32-44B88D84B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AAD48-C095-42FA-B48E-673BADEE4496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2F74CC2B-9BFA-4522-85E7-9DAF2F6EDC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C5C4A-57CD-4669-831C-4E00CD7FF52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64E4B6A-CB0C-48EA-9FDC-A2700AA8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Aktuálne informácie o rodine.dotx</Template>
  <TotalTime>15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gladis</dc:creator>
  <cp:keywords/>
  <dc:description/>
  <cp:lastModifiedBy>jozef gladis</cp:lastModifiedBy>
  <cp:revision>2</cp:revision>
  <dcterms:created xsi:type="dcterms:W3CDTF">2023-01-25T19:41:00Z</dcterms:created>
  <dcterms:modified xsi:type="dcterms:W3CDTF">2023-02-01T20:52:00Z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99d7d4bc-a8b2-4e0f-af6a-3738d3ab469d</vt:lpwstr>
  </property>
  <property fmtid="{D5CDD505-2E9C-101B-9397-08002B2CF9AE}" pid="4" name="AssetID">
    <vt:lpwstr>TF10002066</vt:lpwstr>
  </property>
</Properties>
</file>