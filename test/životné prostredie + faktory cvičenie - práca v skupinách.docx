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AD" w:rsidRDefault="0063407E" w:rsidP="0063407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407E">
        <w:rPr>
          <w:rFonts w:ascii="Times New Roman" w:hAnsi="Times New Roman" w:cs="Times New Roman"/>
          <w:b/>
          <w:sz w:val="26"/>
          <w:szCs w:val="26"/>
        </w:rPr>
        <w:t xml:space="preserve">Faktory ovplyvňujúce životné prostredie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63407E">
        <w:rPr>
          <w:rFonts w:ascii="Times New Roman" w:hAnsi="Times New Roman" w:cs="Times New Roman"/>
          <w:b/>
          <w:sz w:val="26"/>
          <w:szCs w:val="26"/>
        </w:rPr>
        <w:t xml:space="preserve"> cvičenie</w:t>
      </w: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Rozhodni o pravdivosti tvrdení:</w:t>
      </w:r>
    </w:p>
    <w:p w:rsidR="0063407E" w:rsidRDefault="0063407E" w:rsidP="006340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Životné prostredie tvoria 3 zložky.</w:t>
      </w:r>
    </w:p>
    <w:p w:rsidR="0063407E" w:rsidRDefault="0063407E" w:rsidP="006340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Rekreačné prostredie slúži na oddych a rekreáciu.</w:t>
      </w:r>
    </w:p>
    <w:p w:rsidR="0063407E" w:rsidRDefault="0063407E" w:rsidP="006340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Najviac ohrozená oblasť životného prostredia je v Tatrách.</w:t>
      </w:r>
    </w:p>
    <w:p w:rsidR="0063407E" w:rsidRDefault="0063407E" w:rsidP="006340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Kvalita životného prostredia sa zisťuje monitorovaním.</w:t>
      </w: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Utvor správne dvojice.</w:t>
      </w:r>
      <w:r w:rsidR="00641E67">
        <w:rPr>
          <w:rFonts w:ascii="Times New Roman" w:hAnsi="Times New Roman" w:cs="Times New Roman"/>
          <w:sz w:val="24"/>
          <w:szCs w:val="24"/>
        </w:rPr>
        <w:t xml:space="preserve"> (3b)</w:t>
      </w: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prírodné zložky                                     spolužiaci, rodina, kamaráti</w:t>
      </w: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umelé zložky                                         obydlia, odev, úžitkové predmety</w:t>
      </w: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sociálne zložky                                     jazerá, hory, voda, vzduch</w:t>
      </w:r>
    </w:p>
    <w:p w:rsidR="00641E67" w:rsidRDefault="00641E67" w:rsidP="0063407E">
      <w:pPr>
        <w:rPr>
          <w:rFonts w:ascii="Times New Roman" w:hAnsi="Times New Roman" w:cs="Times New Roman"/>
          <w:sz w:val="24"/>
          <w:szCs w:val="24"/>
        </w:rPr>
      </w:pPr>
    </w:p>
    <w:p w:rsidR="0063407E" w:rsidRDefault="0063407E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41E67">
        <w:rPr>
          <w:rFonts w:ascii="Times New Roman" w:hAnsi="Times New Roman" w:cs="Times New Roman"/>
          <w:sz w:val="24"/>
          <w:szCs w:val="24"/>
        </w:rPr>
        <w:t xml:space="preserve">Čo je </w:t>
      </w:r>
      <w:proofErr w:type="spellStart"/>
      <w:r w:rsidR="00641E67">
        <w:rPr>
          <w:rFonts w:ascii="Times New Roman" w:hAnsi="Times New Roman" w:cs="Times New Roman"/>
          <w:sz w:val="24"/>
          <w:szCs w:val="24"/>
        </w:rPr>
        <w:t>enviromentalistika</w:t>
      </w:r>
      <w:proofErr w:type="spellEnd"/>
      <w:r w:rsidR="00641E67">
        <w:rPr>
          <w:rFonts w:ascii="Times New Roman" w:hAnsi="Times New Roman" w:cs="Times New Roman"/>
          <w:sz w:val="24"/>
          <w:szCs w:val="24"/>
        </w:rPr>
        <w:t>? (2b)</w:t>
      </w:r>
    </w:p>
    <w:p w:rsidR="00641E67" w:rsidRDefault="00641E67" w:rsidP="0063407E">
      <w:pPr>
        <w:rPr>
          <w:rFonts w:ascii="Times New Roman" w:hAnsi="Times New Roman" w:cs="Times New Roman"/>
          <w:sz w:val="24"/>
          <w:szCs w:val="24"/>
        </w:rPr>
      </w:pPr>
    </w:p>
    <w:p w:rsidR="00641E67" w:rsidRDefault="00641E67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Vymenuj alternatívne zdroje energie.(3b)</w:t>
      </w:r>
    </w:p>
    <w:p w:rsidR="00641E67" w:rsidRDefault="00641E67" w:rsidP="0063407E">
      <w:pPr>
        <w:rPr>
          <w:rFonts w:ascii="Times New Roman" w:hAnsi="Times New Roman" w:cs="Times New Roman"/>
          <w:sz w:val="24"/>
          <w:szCs w:val="24"/>
        </w:rPr>
      </w:pPr>
    </w:p>
    <w:p w:rsidR="00641E67" w:rsidRPr="0063407E" w:rsidRDefault="00641E67" w:rsidP="00634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Ako môže poľnohospodárstvo ovplyvňovať životné prostredie? (3b)</w:t>
      </w:r>
    </w:p>
    <w:sectPr w:rsidR="00641E67" w:rsidRPr="0063407E" w:rsidSect="005E7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53A7"/>
    <w:multiLevelType w:val="hybridMultilevel"/>
    <w:tmpl w:val="0DCA541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3407E"/>
    <w:rsid w:val="005E723F"/>
    <w:rsid w:val="0063407E"/>
    <w:rsid w:val="00641E67"/>
    <w:rsid w:val="00E7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B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4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</cp:revision>
  <dcterms:created xsi:type="dcterms:W3CDTF">2020-12-07T20:25:00Z</dcterms:created>
  <dcterms:modified xsi:type="dcterms:W3CDTF">2023-05-28T08:29:00Z</dcterms:modified>
</cp:coreProperties>
</file>