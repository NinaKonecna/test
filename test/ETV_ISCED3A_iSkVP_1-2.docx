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E5B" w:rsidRPr="002B3E5B" w:rsidRDefault="002B3E5B" w:rsidP="002B3E5B">
      <w:pPr>
        <w:jc w:val="center"/>
        <w:rPr>
          <w:rFonts w:ascii="Calibri" w:hAnsi="Calibri"/>
          <w:b/>
          <w:caps/>
          <w:sz w:val="28"/>
          <w:szCs w:val="28"/>
          <w:lang w:val="sk-SK" w:eastAsia="en-US"/>
        </w:rPr>
      </w:pPr>
      <w:bookmarkStart w:id="0" w:name="page1"/>
      <w:bookmarkEnd w:id="0"/>
      <w:r w:rsidRPr="002B3E5B">
        <w:rPr>
          <w:rFonts w:ascii="Calibri" w:hAnsi="Calibri"/>
          <w:b/>
          <w:caps/>
          <w:sz w:val="28"/>
          <w:szCs w:val="28"/>
          <w:lang w:val="sk-SK"/>
        </w:rPr>
        <w:t>Gymnázium, snp 1, gelnica</w:t>
      </w:r>
    </w:p>
    <w:p w:rsidR="002B3E5B" w:rsidRPr="002B3E5B" w:rsidRDefault="002B3E5B" w:rsidP="002B3E5B">
      <w:pPr>
        <w:pBdr>
          <w:bottom w:val="single" w:sz="4" w:space="1" w:color="auto"/>
        </w:pBdr>
        <w:jc w:val="center"/>
        <w:rPr>
          <w:rFonts w:ascii="Calibri" w:hAnsi="Calibri"/>
          <w:b/>
          <w:sz w:val="28"/>
          <w:szCs w:val="28"/>
          <w:lang w:val="sk-SK"/>
        </w:rPr>
      </w:pPr>
      <w:r w:rsidRPr="002B3E5B">
        <w:rPr>
          <w:rFonts w:ascii="Calibri" w:hAnsi="Calibri"/>
          <w:b/>
          <w:caps/>
          <w:sz w:val="28"/>
          <w:szCs w:val="28"/>
          <w:lang w:val="sk-SK"/>
        </w:rPr>
        <w:t>Š</w:t>
      </w:r>
      <w:r w:rsidRPr="002B3E5B">
        <w:rPr>
          <w:rFonts w:ascii="Calibri" w:hAnsi="Calibri"/>
          <w:b/>
          <w:sz w:val="28"/>
          <w:szCs w:val="28"/>
          <w:lang w:val="sk-SK"/>
        </w:rPr>
        <w:t>kolský vzdelávací program - inovovaný</w:t>
      </w:r>
    </w:p>
    <w:p w:rsidR="002B3E5B" w:rsidRPr="002B3E5B" w:rsidRDefault="002B3E5B" w:rsidP="002B3E5B">
      <w:pPr>
        <w:jc w:val="center"/>
        <w:rPr>
          <w:rFonts w:ascii="Calibri" w:hAnsi="Calibri"/>
          <w:i/>
          <w:sz w:val="28"/>
          <w:szCs w:val="28"/>
          <w:lang w:val="sk-SK"/>
        </w:rPr>
      </w:pPr>
      <w:r w:rsidRPr="002B3E5B">
        <w:rPr>
          <w:rFonts w:ascii="Calibri" w:hAnsi="Calibri"/>
          <w:i/>
          <w:sz w:val="28"/>
          <w:szCs w:val="28"/>
          <w:lang w:val="sk-SK"/>
        </w:rPr>
        <w:t>Kľúčové kompetencie pre život</w:t>
      </w:r>
    </w:p>
    <w:p w:rsidR="002B3E5B" w:rsidRPr="002B3E5B" w:rsidRDefault="002B3E5B" w:rsidP="002B3E5B">
      <w:pPr>
        <w:jc w:val="center"/>
        <w:rPr>
          <w:rFonts w:ascii="Calibri" w:hAnsi="Calibri"/>
          <w:i/>
          <w:sz w:val="28"/>
          <w:szCs w:val="28"/>
          <w:lang w:val="sk-SK"/>
        </w:rPr>
      </w:pPr>
      <w:r w:rsidRPr="002B3E5B">
        <w:rPr>
          <w:rFonts w:ascii="Calibri" w:hAnsi="Calibri"/>
          <w:i/>
          <w:sz w:val="28"/>
          <w:szCs w:val="28"/>
          <w:lang w:val="sk-SK"/>
        </w:rPr>
        <w:t>7902J gymnázium (ISCED3A)</w:t>
      </w:r>
    </w:p>
    <w:p w:rsidR="002B3E5B" w:rsidRPr="002B3E5B" w:rsidRDefault="002B3E5B" w:rsidP="002B3E5B">
      <w:pPr>
        <w:jc w:val="center"/>
        <w:rPr>
          <w:b/>
          <w:caps/>
          <w:sz w:val="32"/>
          <w:szCs w:val="32"/>
          <w:lang w:val="sk-SK" w:eastAsia="en-US"/>
        </w:rPr>
      </w:pPr>
    </w:p>
    <w:p w:rsidR="002B3E5B" w:rsidRPr="002B3E5B" w:rsidRDefault="002B3E5B" w:rsidP="002B3E5B">
      <w:pPr>
        <w:tabs>
          <w:tab w:val="left" w:pos="2340"/>
        </w:tabs>
        <w:autoSpaceDE w:val="0"/>
        <w:autoSpaceDN w:val="0"/>
        <w:adjustRightInd w:val="0"/>
        <w:jc w:val="center"/>
        <w:rPr>
          <w:rFonts w:ascii="ArialMT" w:hAnsi="ArialMT" w:cs="ArialMT"/>
          <w:b/>
          <w:sz w:val="48"/>
          <w:szCs w:val="48"/>
          <w:lang w:val="sk-SK" w:eastAsia="en-US"/>
        </w:rPr>
      </w:pPr>
      <w:r w:rsidRPr="002B3E5B">
        <w:rPr>
          <w:rFonts w:ascii="ArialMT" w:hAnsi="ArialMT" w:cs="ArialMT"/>
          <w:b/>
          <w:sz w:val="48"/>
          <w:szCs w:val="48"/>
          <w:lang w:val="sk-SK" w:eastAsia="en-US"/>
        </w:rPr>
        <w:t>ETV</w:t>
      </w:r>
    </w:p>
    <w:p w:rsidR="002B3E5B" w:rsidRPr="002B3E5B" w:rsidRDefault="002B3E5B" w:rsidP="002B3E5B">
      <w:pPr>
        <w:tabs>
          <w:tab w:val="left" w:pos="2340"/>
        </w:tabs>
        <w:autoSpaceDE w:val="0"/>
        <w:autoSpaceDN w:val="0"/>
        <w:adjustRightInd w:val="0"/>
        <w:jc w:val="center"/>
        <w:rPr>
          <w:rFonts w:ascii="ArialMT" w:hAnsi="ArialMT" w:cs="ArialMT"/>
          <w:b/>
          <w:sz w:val="28"/>
          <w:szCs w:val="28"/>
          <w:lang w:val="sk-SK" w:eastAsia="en-US"/>
        </w:rPr>
      </w:pPr>
      <w:r w:rsidRPr="002B3E5B">
        <w:rPr>
          <w:rFonts w:ascii="ArialMT" w:hAnsi="ArialMT" w:cs="ArialMT"/>
          <w:b/>
          <w:sz w:val="28"/>
          <w:szCs w:val="28"/>
          <w:lang w:val="sk-SK" w:eastAsia="en-US"/>
        </w:rPr>
        <w:t>UČEBNÉ OSNOVY</w:t>
      </w:r>
    </w:p>
    <w:p w:rsidR="002B3E5B" w:rsidRPr="002B3E5B" w:rsidRDefault="002B3E5B" w:rsidP="002B3E5B">
      <w:pPr>
        <w:tabs>
          <w:tab w:val="left" w:pos="2340"/>
        </w:tabs>
        <w:autoSpaceDE w:val="0"/>
        <w:autoSpaceDN w:val="0"/>
        <w:adjustRightInd w:val="0"/>
        <w:spacing w:after="60"/>
        <w:jc w:val="center"/>
        <w:rPr>
          <w:rFonts w:ascii="ArialMT" w:hAnsi="ArialMT" w:cs="ArialMT"/>
          <w:b/>
          <w:lang w:val="sk-SK"/>
        </w:rPr>
      </w:pPr>
      <w:r w:rsidRPr="002B3E5B">
        <w:rPr>
          <w:rFonts w:ascii="ArialMT" w:hAnsi="ArialMT" w:cs="ArialMT"/>
          <w:b/>
          <w:lang w:val="sk-SK"/>
        </w:rPr>
        <w:t>Štvorročné štúdium / Osemročné štúdium – vyššie ročníky</w:t>
      </w:r>
    </w:p>
    <w:p w:rsidR="002B3E5B" w:rsidRPr="002B3E5B" w:rsidRDefault="002B3E5B" w:rsidP="002B3E5B">
      <w:pPr>
        <w:tabs>
          <w:tab w:val="left" w:pos="2340"/>
        </w:tabs>
        <w:autoSpaceDE w:val="0"/>
        <w:autoSpaceDN w:val="0"/>
        <w:adjustRightInd w:val="0"/>
        <w:spacing w:after="60"/>
        <w:jc w:val="center"/>
        <w:rPr>
          <w:rFonts w:ascii="ArialMT" w:hAnsi="ArialMT" w:cs="ArialMT"/>
          <w:b/>
          <w:lang w:val="sk-SK"/>
        </w:rPr>
      </w:pPr>
      <w:r w:rsidRPr="002B3E5B">
        <w:rPr>
          <w:rFonts w:ascii="ArialMT" w:hAnsi="ArialMT" w:cs="ArialMT"/>
          <w:b/>
          <w:lang w:val="sk-SK"/>
        </w:rPr>
        <w:t>(1.ROČ./KVINTA – 2.ROČ./SEXTA)</w:t>
      </w:r>
    </w:p>
    <w:p w:rsidR="002B3E5B" w:rsidRPr="002B3E5B" w:rsidRDefault="002B3E5B" w:rsidP="002B3E5B">
      <w:pPr>
        <w:tabs>
          <w:tab w:val="left" w:pos="2340"/>
        </w:tabs>
        <w:autoSpaceDE w:val="0"/>
        <w:autoSpaceDN w:val="0"/>
        <w:adjustRightInd w:val="0"/>
        <w:spacing w:after="60"/>
        <w:jc w:val="center"/>
        <w:rPr>
          <w:rFonts w:ascii="ArialMT" w:hAnsi="ArialMT" w:cs="ArialMT"/>
          <w:b/>
          <w:lang w:val="sk-SK"/>
        </w:rPr>
      </w:pPr>
    </w:p>
    <w:p w:rsidR="002B3E5B" w:rsidRPr="002B3E5B" w:rsidRDefault="002B3E5B" w:rsidP="002B3E5B">
      <w:pPr>
        <w:tabs>
          <w:tab w:val="left" w:pos="2340"/>
        </w:tabs>
        <w:autoSpaceDE w:val="0"/>
        <w:autoSpaceDN w:val="0"/>
        <w:adjustRightInd w:val="0"/>
        <w:spacing w:after="60"/>
        <w:jc w:val="center"/>
        <w:rPr>
          <w:rFonts w:ascii="ArialMT" w:hAnsi="ArialMT" w:cs="ArialMT"/>
          <w:caps/>
          <w:lang w:val="sk-SK"/>
        </w:rPr>
      </w:pPr>
      <w:r w:rsidRPr="002B3E5B">
        <w:rPr>
          <w:rFonts w:ascii="ArialMT" w:hAnsi="ArialMT" w:cs="ArialMT"/>
          <w:lang w:val="sk-SK"/>
        </w:rPr>
        <w:t xml:space="preserve">Učebný plán </w:t>
      </w:r>
      <w:r w:rsidRPr="002B3E5B">
        <w:rPr>
          <w:rFonts w:ascii="ArialMT" w:hAnsi="ArialMT" w:cs="ArialMT"/>
          <w:caps/>
          <w:lang w:val="sk-SK"/>
        </w:rPr>
        <w:t xml:space="preserve">Verzie č. 1 </w:t>
      </w:r>
    </w:p>
    <w:p w:rsidR="002B3E5B" w:rsidRPr="002B3E5B" w:rsidRDefault="002B3E5B" w:rsidP="002B3E5B">
      <w:pPr>
        <w:tabs>
          <w:tab w:val="left" w:pos="2340"/>
        </w:tabs>
        <w:autoSpaceDE w:val="0"/>
        <w:autoSpaceDN w:val="0"/>
        <w:adjustRightInd w:val="0"/>
        <w:spacing w:after="60"/>
        <w:jc w:val="center"/>
        <w:rPr>
          <w:rFonts w:ascii="ArialMT" w:hAnsi="ArialMT" w:cs="ArialMT"/>
          <w:lang w:val="sk-SK"/>
        </w:rPr>
      </w:pPr>
      <w:r w:rsidRPr="002B3E5B">
        <w:rPr>
          <w:rFonts w:ascii="ArialMT" w:hAnsi="ArialMT" w:cs="ArialMT"/>
          <w:caps/>
          <w:lang w:val="sk-SK"/>
        </w:rPr>
        <w:t>(</w:t>
      </w:r>
      <w:r w:rsidRPr="002B3E5B">
        <w:rPr>
          <w:rFonts w:ascii="ArialMT" w:hAnsi="ArialMT" w:cs="ArialMT"/>
          <w:lang w:val="sk-SK"/>
        </w:rPr>
        <w:t>všeobecné vzdelávanie s vlastnou profiláciou študentov v posledných ročníkoch)</w:t>
      </w:r>
    </w:p>
    <w:p w:rsidR="002B3E5B" w:rsidRPr="002B3E5B" w:rsidRDefault="002B3E5B" w:rsidP="002B3E5B">
      <w:pPr>
        <w:rPr>
          <w:lang w:val="sk-SK"/>
        </w:rPr>
      </w:pPr>
    </w:p>
    <w:p w:rsidR="002B3E5B" w:rsidRPr="002B3E5B" w:rsidRDefault="002B3E5B" w:rsidP="002B3E5B">
      <w:pPr>
        <w:rPr>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2B3E5B" w:rsidRPr="002B3E5B" w:rsidTr="00CA7FCA">
        <w:trPr>
          <w:trHeight w:val="491"/>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vAlign w:val="center"/>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rPr>
                <w:rFonts w:ascii="ArialMT" w:hAnsi="ArialMT" w:cs="ArialMT"/>
                <w:b/>
                <w:bCs/>
                <w:lang w:val="sk-SK"/>
              </w:rPr>
            </w:pPr>
            <w:r w:rsidRPr="002B3E5B">
              <w:rPr>
                <w:rFonts w:ascii="ArialMT" w:hAnsi="ArialMT" w:cs="ArialMT"/>
                <w:b/>
                <w:bCs/>
                <w:lang w:val="sk-SK"/>
              </w:rPr>
              <w:t>ETICKÁ VÝCHOVA</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tcPr>
          <w:p w:rsidR="002B3E5B" w:rsidRPr="002B3E5B" w:rsidRDefault="002B3E5B" w:rsidP="00CA7FCA">
            <w:pPr>
              <w:tabs>
                <w:tab w:val="left" w:pos="2340"/>
              </w:tabs>
              <w:autoSpaceDE w:val="0"/>
              <w:autoSpaceDN w:val="0"/>
              <w:adjustRightInd w:val="0"/>
              <w:rPr>
                <w:rFonts w:ascii="ArialMT" w:hAnsi="ArialMT" w:cs="ArialMT"/>
                <w:lang w:val="sk-SK"/>
              </w:rPr>
            </w:pP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 Sexta</w:t>
            </w:r>
          </w:p>
        </w:tc>
        <w:tc>
          <w:tcPr>
            <w:tcW w:w="1112"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3./ Septima</w:t>
            </w:r>
          </w:p>
        </w:tc>
        <w:tc>
          <w:tcPr>
            <w:tcW w:w="981"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4./ Oktáva</w:t>
            </w:r>
          </w:p>
        </w:tc>
        <w:tc>
          <w:tcPr>
            <w:tcW w:w="1047"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Spolu</w:t>
            </w: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046" w:type="dxa"/>
            <w:tcBorders>
              <w:top w:val="single" w:sz="4" w:space="0" w:color="auto"/>
              <w:left w:val="single" w:sz="4" w:space="0" w:color="auto"/>
              <w:bottom w:val="single" w:sz="4" w:space="0" w:color="auto"/>
              <w:right w:val="single" w:sz="4" w:space="0" w:color="auto"/>
            </w:tcBorders>
            <w:shd w:val="clear" w:color="auto" w:fill="BFBFBF"/>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112"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w:t>
            </w:r>
          </w:p>
        </w:tc>
        <w:tc>
          <w:tcPr>
            <w:tcW w:w="981"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w:t>
            </w:r>
          </w:p>
        </w:tc>
        <w:tc>
          <w:tcPr>
            <w:tcW w:w="1047" w:type="dxa"/>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w:t>
            </w: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color w:val="00B050"/>
                <w:lang w:val="sk-SK"/>
              </w:rPr>
            </w:pPr>
            <w:r w:rsidRPr="002B3E5B">
              <w:rPr>
                <w:rFonts w:ascii="ArialMT" w:hAnsi="ArialMT" w:cs="ArialMT"/>
                <w:color w:val="00B050"/>
                <w:lang w:val="sk-SK"/>
              </w:rPr>
              <w:t>0</w:t>
            </w:r>
          </w:p>
        </w:tc>
      </w:tr>
      <w:tr w:rsidR="002B3E5B" w:rsidRPr="002B3E5B" w:rsidTr="00CA7FCA">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B3E5B" w:rsidRPr="002B3E5B" w:rsidRDefault="002B3E5B" w:rsidP="00CA7FCA">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04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1</w:t>
            </w:r>
          </w:p>
        </w:tc>
        <w:tc>
          <w:tcPr>
            <w:tcW w:w="1112"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0</w:t>
            </w:r>
          </w:p>
        </w:tc>
        <w:tc>
          <w:tcPr>
            <w:tcW w:w="981"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0</w:t>
            </w:r>
          </w:p>
        </w:tc>
        <w:tc>
          <w:tcPr>
            <w:tcW w:w="1047" w:type="dxa"/>
            <w:tcBorders>
              <w:top w:val="single" w:sz="4" w:space="0" w:color="auto"/>
              <w:left w:val="single" w:sz="4" w:space="0" w:color="auto"/>
              <w:bottom w:val="single" w:sz="4" w:space="0" w:color="auto"/>
              <w:right w:val="single" w:sz="4" w:space="0" w:color="auto"/>
            </w:tcBorders>
            <w:vAlign w:val="center"/>
            <w:hideMark/>
          </w:tcPr>
          <w:p w:rsidR="002B3E5B" w:rsidRPr="002B3E5B" w:rsidRDefault="002B3E5B" w:rsidP="00CA7FCA">
            <w:pPr>
              <w:tabs>
                <w:tab w:val="left" w:pos="2340"/>
              </w:tabs>
              <w:autoSpaceDE w:val="0"/>
              <w:autoSpaceDN w:val="0"/>
              <w:adjustRightInd w:val="0"/>
              <w:jc w:val="center"/>
              <w:rPr>
                <w:rFonts w:ascii="ArialMT" w:hAnsi="ArialMT" w:cs="ArialMT"/>
                <w:lang w:val="sk-SK"/>
              </w:rPr>
            </w:pPr>
            <w:r w:rsidRPr="002B3E5B">
              <w:rPr>
                <w:rFonts w:ascii="ArialMT" w:hAnsi="ArialMT" w:cs="ArialMT"/>
                <w:lang w:val="sk-SK"/>
              </w:rPr>
              <w:t>2</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7902 J00 gymnázium</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vyššie sekundárne vzdelanie ISCED 3A</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denná</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štvorročná</w:t>
            </w:r>
          </w:p>
        </w:tc>
      </w:tr>
      <w:tr w:rsidR="002B3E5B" w:rsidRPr="002B3E5B" w:rsidTr="00CA7FCA">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2B3E5B" w:rsidRPr="002B3E5B" w:rsidRDefault="002B3E5B" w:rsidP="00CA7FCA">
            <w:pPr>
              <w:tabs>
                <w:tab w:val="left" w:pos="2340"/>
              </w:tabs>
              <w:autoSpaceDE w:val="0"/>
              <w:autoSpaceDN w:val="0"/>
              <w:adjustRightInd w:val="0"/>
              <w:rPr>
                <w:rFonts w:ascii="ArialMT" w:hAnsi="ArialMT" w:cs="ArialMT"/>
                <w:b/>
                <w:lang w:val="sk-SK"/>
              </w:rPr>
            </w:pPr>
            <w:r w:rsidRPr="002B3E5B">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hideMark/>
          </w:tcPr>
          <w:p w:rsidR="002B3E5B" w:rsidRPr="002B3E5B" w:rsidRDefault="002B3E5B" w:rsidP="00CA7FCA">
            <w:pPr>
              <w:tabs>
                <w:tab w:val="left" w:pos="2340"/>
              </w:tabs>
              <w:autoSpaceDE w:val="0"/>
              <w:autoSpaceDN w:val="0"/>
              <w:adjustRightInd w:val="0"/>
              <w:rPr>
                <w:rFonts w:ascii="ArialMT" w:hAnsi="ArialMT" w:cs="ArialMT"/>
                <w:lang w:val="sk-SK"/>
              </w:rPr>
            </w:pPr>
            <w:r w:rsidRPr="002B3E5B">
              <w:rPr>
                <w:rFonts w:ascii="ArialMT" w:hAnsi="ArialMT" w:cs="ArialMT"/>
                <w:lang w:val="sk-SK"/>
              </w:rPr>
              <w:t>slovenský jazyk</w:t>
            </w:r>
          </w:p>
        </w:tc>
      </w:tr>
    </w:tbl>
    <w:p w:rsidR="002B3E5B" w:rsidRPr="002B3E5B" w:rsidRDefault="002B3E5B" w:rsidP="002B3E5B">
      <w:pPr>
        <w:pStyle w:val="Bezriadkovania"/>
        <w:jc w:val="center"/>
        <w:rPr>
          <w:rFonts w:ascii="Times New Roman" w:hAnsi="Times New Roman"/>
          <w:b/>
          <w:sz w:val="28"/>
          <w:szCs w:val="28"/>
          <w:u w:val="single"/>
        </w:rPr>
      </w:pPr>
    </w:p>
    <w:p w:rsidR="00387CAF" w:rsidRPr="002B3E5B" w:rsidRDefault="00387CAF" w:rsidP="00387CAF">
      <w:pPr>
        <w:jc w:val="center"/>
        <w:rPr>
          <w:lang w:val="sk-SK"/>
        </w:rPr>
      </w:pPr>
    </w:p>
    <w:p w:rsidR="008C56F5" w:rsidRPr="002B3E5B" w:rsidRDefault="008C56F5" w:rsidP="008C56F5">
      <w:pPr>
        <w:ind w:left="360"/>
        <w:rPr>
          <w:lang w:val="sk-SK"/>
        </w:rPr>
      </w:pPr>
      <w:r w:rsidRPr="002B3E5B">
        <w:rPr>
          <w:b/>
          <w:lang w:val="sk-SK"/>
        </w:rPr>
        <w:t>CHARAKTERISTIKA PREDMETU</w:t>
      </w:r>
    </w:p>
    <w:p w:rsidR="008C56F5" w:rsidRPr="002B3E5B" w:rsidRDefault="008C56F5" w:rsidP="008C56F5">
      <w:pPr>
        <w:ind w:left="360"/>
        <w:rPr>
          <w:lang w:val="sk-SK"/>
        </w:rPr>
      </w:pPr>
    </w:p>
    <w:p w:rsidR="00A77876" w:rsidRPr="002B3E5B" w:rsidRDefault="00A77876" w:rsidP="00A77876">
      <w:pPr>
        <w:ind w:firstLine="540"/>
        <w:jc w:val="both"/>
        <w:rPr>
          <w:lang w:val="sk-SK"/>
        </w:rPr>
      </w:pPr>
      <w:r w:rsidRPr="002B3E5B">
        <w:rPr>
          <w:lang w:val="sk-SK"/>
        </w:rPr>
        <w:t>Poslaním povinne voliteľného predmetu  etická výchova je vychovávať osobnosť</w:t>
      </w:r>
      <w:r w:rsidRPr="002B3E5B">
        <w:rPr>
          <w:b/>
          <w:lang w:val="sk-SK"/>
        </w:rPr>
        <w:t xml:space="preserve">  </w:t>
      </w:r>
      <w:r w:rsidRPr="002B3E5B">
        <w:rPr>
          <w:lang w:val="sk-SK"/>
        </w:rPr>
        <w:t>s vlastnou identitou a hodnotovou orientáciou, v ktorej úcta k človeku, k životu a k prírode, spolupráca a </w:t>
      </w:r>
      <w:proofErr w:type="spellStart"/>
      <w:r w:rsidRPr="002B3E5B">
        <w:rPr>
          <w:lang w:val="sk-SK"/>
        </w:rPr>
        <w:t>prosociálnosť</w:t>
      </w:r>
      <w:proofErr w:type="spellEnd"/>
      <w:r w:rsidRPr="002B3E5B">
        <w:rPr>
          <w:lang w:val="sk-SK"/>
        </w:rPr>
        <w:t xml:space="preserve"> zaujímajú významné  miesto.  Pri plnení tohto cieľa sa etická výchova neuspokojuje iba s poskytovaním informácií o morálnych zásadách, ale zážitkovým učením účinne podporuje pochopenie a </w:t>
      </w:r>
      <w:proofErr w:type="spellStart"/>
      <w:r w:rsidRPr="002B3E5B">
        <w:rPr>
          <w:lang w:val="sk-SK"/>
        </w:rPr>
        <w:t>interiorizáciu</w:t>
      </w:r>
      <w:proofErr w:type="spellEnd"/>
      <w:r w:rsidRPr="002B3E5B">
        <w:rPr>
          <w:lang w:val="sk-SK"/>
        </w:rPr>
        <w:t xml:space="preserve"> (zvnútornenie) mravných noriem a napomáha osvojeniu správania sa, ktoré je s nimi v súlade. Pripravuje mladých ľudí pre život v tom zmysle, aby raz, ako dospelí, prispeli k vytváraniu harmonických a stabilných vzťahov v rodine, na pracovisku, medzi spoločenskými skupinami, v národe a medzi národmi. </w:t>
      </w:r>
    </w:p>
    <w:p w:rsidR="00A77876" w:rsidRPr="002B3E5B" w:rsidRDefault="00A77876" w:rsidP="00A77876">
      <w:pPr>
        <w:ind w:firstLine="540"/>
        <w:jc w:val="both"/>
        <w:rPr>
          <w:lang w:val="sk-SK"/>
        </w:rPr>
      </w:pPr>
      <w:r w:rsidRPr="002B3E5B">
        <w:rPr>
          <w:lang w:val="sk-SK"/>
        </w:rPr>
        <w:lastRenderedPageBreak/>
        <w:t>Etická výchova sa v prvom rade zameriava na výchovu k </w:t>
      </w:r>
      <w:proofErr w:type="spellStart"/>
      <w:r w:rsidRPr="002B3E5B">
        <w:rPr>
          <w:lang w:val="sk-SK"/>
        </w:rPr>
        <w:t>prosociálnosti</w:t>
      </w:r>
      <w:proofErr w:type="spellEnd"/>
      <w:r w:rsidRPr="002B3E5B">
        <w:rPr>
          <w:lang w:val="sk-SK"/>
        </w:rPr>
        <w:t xml:space="preserve">, ktorá sa odráža v morálnych postojoch a v regulácii správania žiakov. </w:t>
      </w:r>
      <w:proofErr w:type="spellStart"/>
      <w:r w:rsidRPr="002B3E5B">
        <w:rPr>
          <w:lang w:val="sk-SK"/>
        </w:rPr>
        <w:t>Prosociálnosť</w:t>
      </w:r>
      <w:proofErr w:type="spellEnd"/>
      <w:r w:rsidRPr="002B3E5B">
        <w:rPr>
          <w:lang w:val="sk-SK"/>
        </w:rPr>
        <w:t xml:space="preserve"> nereprezentuje celú etiku, ale je jadrom etiky medziľudských vzťahov. Jej hodnotový rozmer spočíva vo vzájomnom ľudskom porozumení a spolužití, pod ktorým rozumieme humánny súcit a ľudskosť ako morálnu kategóriu človeka, súvisiacu s jeho úsilím prežívať harmonický a šťastný život v súlade ním vytvoreným ideálom. </w:t>
      </w:r>
    </w:p>
    <w:p w:rsidR="00A77876" w:rsidRPr="002B3E5B" w:rsidRDefault="00A77876" w:rsidP="00A77876">
      <w:pPr>
        <w:ind w:firstLine="540"/>
        <w:jc w:val="both"/>
        <w:rPr>
          <w:lang w:val="sk-SK"/>
        </w:rPr>
      </w:pPr>
      <w:r w:rsidRPr="002B3E5B">
        <w:rPr>
          <w:lang w:val="sk-SK"/>
        </w:rPr>
        <w:t>Na rozvíjanie etických postojov majú rozhodujúci vplyv zážitky a skúsenosti. Keď žiak nemá morálnu skúsenosť, ostáva pre určitú oblasť „hluchý a slepý“ a nepomôžu mu túto situáciu napraviť ani informácie, ani reflexia. Potvrdzuje sa tu známa skutočnosť, že etické postoje človeka sú formované zážitkami, živou skúsenosťou, príp. nadväzujú na morálne relevantné zážitky účastníkov hodiny. Preto súčasťou jej procesuálnej stránky je etická reflexia, po ktorej nasleduje experimentovanie alebo nácvik v podmienkach triedy s cieľom prenosu do každodenného života. Efektivita a cieľové naplnenie hodín etickej výchovy sú podmienené vzájomnou súčinnosťou jej štyroch zložiek, čo ovplyvňuje aj každý učiteľ svojím správaním a vzťahom k žiakom i k predmetu. Preto je žiaduce, aby všetci učitelia boli oboznámení s cieľmi a metódami etickej výchovy. Kognitívne znalosti sú v etickej výchove iba predpokladom pre hodnotovú reflexiu.</w:t>
      </w:r>
    </w:p>
    <w:p w:rsidR="008C56F5" w:rsidRPr="002B3E5B" w:rsidRDefault="008C56F5" w:rsidP="008C56F5">
      <w:pPr>
        <w:ind w:left="360"/>
        <w:rPr>
          <w:lang w:val="sk-SK"/>
        </w:rPr>
      </w:pPr>
    </w:p>
    <w:p w:rsidR="008C56F5" w:rsidRPr="002B3E5B" w:rsidRDefault="008C56F5" w:rsidP="008C56F5">
      <w:pPr>
        <w:ind w:left="360"/>
        <w:rPr>
          <w:lang w:val="sk-SK"/>
        </w:rPr>
      </w:pPr>
    </w:p>
    <w:p w:rsidR="008C56F5" w:rsidRPr="002B3E5B" w:rsidRDefault="008C56F5" w:rsidP="008C56F5">
      <w:pPr>
        <w:ind w:left="360"/>
        <w:rPr>
          <w:b/>
          <w:lang w:val="sk-SK"/>
        </w:rPr>
      </w:pPr>
      <w:r w:rsidRPr="002B3E5B">
        <w:rPr>
          <w:b/>
          <w:lang w:val="sk-SK"/>
        </w:rPr>
        <w:t>CIELE PREDMETU</w:t>
      </w:r>
    </w:p>
    <w:p w:rsidR="008C56F5" w:rsidRPr="002B3E5B" w:rsidRDefault="008C56F5" w:rsidP="008C56F5">
      <w:pPr>
        <w:ind w:left="360"/>
        <w:rPr>
          <w:b/>
          <w:lang w:val="sk-SK"/>
        </w:rPr>
      </w:pPr>
    </w:p>
    <w:p w:rsidR="008C56F5" w:rsidRPr="002B3E5B" w:rsidRDefault="008C56F5" w:rsidP="008C56F5">
      <w:pPr>
        <w:ind w:left="360"/>
        <w:rPr>
          <w:lang w:val="sk-SK"/>
        </w:rPr>
      </w:pPr>
      <w:r w:rsidRPr="002B3E5B">
        <w:rPr>
          <w:b/>
          <w:lang w:val="sk-SK"/>
        </w:rPr>
        <w:t>-</w:t>
      </w:r>
      <w:r w:rsidRPr="002B3E5B">
        <w:rPr>
          <w:lang w:val="sk-SK"/>
        </w:rPr>
        <w:t xml:space="preserve"> </w:t>
      </w:r>
      <w:r w:rsidR="00C30F91" w:rsidRPr="002B3E5B">
        <w:rPr>
          <w:lang w:val="sk-SK"/>
        </w:rPr>
        <w:t> vysvetlia</w:t>
      </w:r>
      <w:r w:rsidRPr="002B3E5B">
        <w:rPr>
          <w:lang w:val="sk-SK"/>
        </w:rPr>
        <w:t xml:space="preserve"> základné etické, postoje a</w:t>
      </w:r>
      <w:r w:rsidR="00D51274" w:rsidRPr="002B3E5B">
        <w:rPr>
          <w:lang w:val="sk-SK"/>
        </w:rPr>
        <w:t> </w:t>
      </w:r>
      <w:r w:rsidRPr="002B3E5B">
        <w:rPr>
          <w:lang w:val="sk-SK"/>
        </w:rPr>
        <w:t>spôsobilosti</w:t>
      </w:r>
      <w:r w:rsidR="00D51274" w:rsidRPr="002B3E5B">
        <w:rPr>
          <w:lang w:val="sk-SK"/>
        </w:rPr>
        <w:t>,</w:t>
      </w:r>
    </w:p>
    <w:p w:rsidR="008C56F5" w:rsidRPr="002B3E5B" w:rsidRDefault="008C56F5" w:rsidP="008C56F5">
      <w:pPr>
        <w:ind w:left="360"/>
        <w:rPr>
          <w:lang w:val="sk-SK"/>
        </w:rPr>
      </w:pPr>
      <w:r w:rsidRPr="002B3E5B">
        <w:rPr>
          <w:lang w:val="sk-SK"/>
        </w:rPr>
        <w:t>-  rozvíja</w:t>
      </w:r>
      <w:r w:rsidR="00A17FF1" w:rsidRPr="002B3E5B">
        <w:rPr>
          <w:lang w:val="sk-SK"/>
        </w:rPr>
        <w:t>jú</w:t>
      </w:r>
      <w:r w:rsidRPr="002B3E5B">
        <w:rPr>
          <w:lang w:val="sk-SK"/>
        </w:rPr>
        <w:t xml:space="preserve"> a</w:t>
      </w:r>
      <w:r w:rsidR="00D51274" w:rsidRPr="002B3E5B">
        <w:rPr>
          <w:lang w:val="sk-SK"/>
        </w:rPr>
        <w:t> </w:t>
      </w:r>
      <w:r w:rsidRPr="002B3E5B">
        <w:rPr>
          <w:lang w:val="sk-SK"/>
        </w:rPr>
        <w:t>zdokonaľ</w:t>
      </w:r>
      <w:r w:rsidR="00D51274" w:rsidRPr="002B3E5B">
        <w:rPr>
          <w:lang w:val="sk-SK"/>
        </w:rPr>
        <w:t>ujú si zákl</w:t>
      </w:r>
      <w:r w:rsidR="00C30F91" w:rsidRPr="002B3E5B">
        <w:rPr>
          <w:lang w:val="sk-SK"/>
        </w:rPr>
        <w:t>a</w:t>
      </w:r>
      <w:r w:rsidR="00D51274" w:rsidRPr="002B3E5B">
        <w:rPr>
          <w:lang w:val="sk-SK"/>
        </w:rPr>
        <w:t>dné etické postoje a spôsobilosti osvojené na základnej škole, ako sú sebaovládanie</w:t>
      </w:r>
      <w:r w:rsidRPr="002B3E5B">
        <w:rPr>
          <w:lang w:val="sk-SK"/>
        </w:rPr>
        <w:t xml:space="preserve">, pozitívne hodnotenie seba a druhých, komunikačné zručnosti, tvorivé  riešenie medziľudských vzťahov </w:t>
      </w:r>
      <w:proofErr w:type="spellStart"/>
      <w:r w:rsidRPr="002B3E5B">
        <w:rPr>
          <w:lang w:val="sk-SK"/>
        </w:rPr>
        <w:t>atď</w:t>
      </w:r>
      <w:proofErr w:type="spellEnd"/>
      <w:r w:rsidR="00D51274" w:rsidRPr="002B3E5B">
        <w:rPr>
          <w:lang w:val="sk-SK"/>
        </w:rPr>
        <w:t>,</w:t>
      </w:r>
    </w:p>
    <w:p w:rsidR="008C56F5" w:rsidRPr="002B3E5B" w:rsidRDefault="00D51274" w:rsidP="008C56F5">
      <w:pPr>
        <w:ind w:left="360"/>
        <w:rPr>
          <w:lang w:val="sk-SK"/>
        </w:rPr>
      </w:pPr>
      <w:r w:rsidRPr="002B3E5B">
        <w:rPr>
          <w:lang w:val="sk-SK"/>
        </w:rPr>
        <w:t>-  vysvetlia</w:t>
      </w:r>
      <w:r w:rsidR="008C56F5" w:rsidRPr="002B3E5B">
        <w:rPr>
          <w:lang w:val="sk-SK"/>
        </w:rPr>
        <w:t xml:space="preserve"> princípy náboženskej i nenáboženskej etiky</w:t>
      </w:r>
      <w:r w:rsidRPr="002B3E5B">
        <w:rPr>
          <w:lang w:val="sk-SK"/>
        </w:rPr>
        <w:t>, ktoré im umožnia pochopiť a tolerovať správanie a názory spolužiakov a spoluobčanov,</w:t>
      </w:r>
    </w:p>
    <w:p w:rsidR="008C56F5" w:rsidRPr="002B3E5B" w:rsidRDefault="008C56F5" w:rsidP="008C56F5">
      <w:pPr>
        <w:ind w:left="360"/>
        <w:rPr>
          <w:lang w:val="sk-SK"/>
        </w:rPr>
      </w:pPr>
      <w:r w:rsidRPr="002B3E5B">
        <w:rPr>
          <w:lang w:val="sk-SK"/>
        </w:rPr>
        <w:t xml:space="preserve">-  </w:t>
      </w:r>
      <w:r w:rsidR="00D51274" w:rsidRPr="002B3E5B">
        <w:rPr>
          <w:lang w:val="sk-SK"/>
        </w:rPr>
        <w:t>si osvoja dôležité  hodnoty a etické normy</w:t>
      </w:r>
      <w:r w:rsidRPr="002B3E5B">
        <w:rPr>
          <w:lang w:val="sk-SK"/>
        </w:rPr>
        <w:t xml:space="preserve"> súvisiace so životom a zdravím, rodinným životom, rodičovstvom a</w:t>
      </w:r>
      <w:r w:rsidR="00D51274" w:rsidRPr="002B3E5B">
        <w:rPr>
          <w:lang w:val="sk-SK"/>
        </w:rPr>
        <w:t> </w:t>
      </w:r>
      <w:r w:rsidRPr="002B3E5B">
        <w:rPr>
          <w:lang w:val="sk-SK"/>
        </w:rPr>
        <w:t>sexualitou</w:t>
      </w:r>
      <w:r w:rsidR="00D51274" w:rsidRPr="002B3E5B">
        <w:rPr>
          <w:lang w:val="sk-SK"/>
        </w:rPr>
        <w:t>, ekonomickým životom a prácou v povolaní,</w:t>
      </w:r>
    </w:p>
    <w:p w:rsidR="00D51274" w:rsidRPr="002B3E5B" w:rsidRDefault="00D51274" w:rsidP="008C56F5">
      <w:pPr>
        <w:ind w:left="360"/>
        <w:rPr>
          <w:lang w:val="sk-SK"/>
        </w:rPr>
      </w:pPr>
      <w:r w:rsidRPr="002B3E5B">
        <w:rPr>
          <w:lang w:val="sk-SK"/>
        </w:rPr>
        <w:t>-  rozvíjajú morálny úsudok a zmysel pre zodpovednosť,</w:t>
      </w:r>
    </w:p>
    <w:p w:rsidR="00D51274" w:rsidRPr="002B3E5B" w:rsidRDefault="00D51274" w:rsidP="008C56F5">
      <w:pPr>
        <w:ind w:left="360"/>
        <w:rPr>
          <w:lang w:val="sk-SK"/>
        </w:rPr>
      </w:pPr>
      <w:r w:rsidRPr="002B3E5B">
        <w:rPr>
          <w:lang w:val="sk-SK"/>
        </w:rPr>
        <w:t>-  definujú základné etické pojmy, súvislosti medzi hodnotami a normami,</w:t>
      </w:r>
    </w:p>
    <w:p w:rsidR="00D51274" w:rsidRPr="002B3E5B" w:rsidRDefault="00D51274" w:rsidP="008C56F5">
      <w:pPr>
        <w:ind w:left="360"/>
        <w:rPr>
          <w:lang w:val="sk-SK"/>
        </w:rPr>
      </w:pPr>
      <w:r w:rsidRPr="002B3E5B">
        <w:rPr>
          <w:lang w:val="sk-SK"/>
        </w:rPr>
        <w:t>-  si osvoja základné postoje a spôsobilosti súvisiace s uvedenými hodnotami a normami.</w:t>
      </w:r>
    </w:p>
    <w:p w:rsidR="008C56F5" w:rsidRPr="002B3E5B" w:rsidRDefault="008C56F5" w:rsidP="008C56F5">
      <w:pPr>
        <w:ind w:left="360"/>
        <w:rPr>
          <w:lang w:val="sk-SK"/>
        </w:rPr>
      </w:pPr>
    </w:p>
    <w:p w:rsidR="008C56F5" w:rsidRPr="002B3E5B" w:rsidRDefault="008C56F5" w:rsidP="008C56F5">
      <w:pPr>
        <w:ind w:left="360"/>
        <w:rPr>
          <w:lang w:val="sk-SK"/>
        </w:rPr>
      </w:pPr>
    </w:p>
    <w:p w:rsidR="008C56F5" w:rsidRPr="002B3E5B" w:rsidRDefault="008C56F5" w:rsidP="008C56F5">
      <w:pPr>
        <w:ind w:left="360"/>
        <w:rPr>
          <w:b/>
          <w:lang w:val="sk-SK"/>
        </w:rPr>
      </w:pPr>
      <w:r w:rsidRPr="002B3E5B">
        <w:rPr>
          <w:b/>
          <w:lang w:val="sk-SK"/>
        </w:rPr>
        <w:t>VÝCHOVNÉ A VZDELÁVACIE STRATÉGIE</w:t>
      </w:r>
    </w:p>
    <w:p w:rsidR="008C56F5" w:rsidRPr="002B3E5B" w:rsidRDefault="008C56F5" w:rsidP="008C56F5">
      <w:pPr>
        <w:ind w:left="360"/>
        <w:rPr>
          <w:lang w:val="sk-SK"/>
        </w:rPr>
      </w:pPr>
    </w:p>
    <w:p w:rsidR="008C56F5" w:rsidRPr="002B3E5B" w:rsidRDefault="008C56F5" w:rsidP="008C56F5">
      <w:pPr>
        <w:ind w:left="360"/>
        <w:rPr>
          <w:lang w:val="sk-SK"/>
        </w:rPr>
      </w:pPr>
      <w:r w:rsidRPr="002B3E5B">
        <w:rPr>
          <w:lang w:val="sk-SK"/>
        </w:rPr>
        <w:t>Komunikačná    - nadviazanie udržiavanie a </w:t>
      </w:r>
      <w:proofErr w:type="spellStart"/>
      <w:r w:rsidRPr="002B3E5B">
        <w:rPr>
          <w:lang w:val="sk-SK"/>
        </w:rPr>
        <w:t>a</w:t>
      </w:r>
      <w:proofErr w:type="spellEnd"/>
      <w:r w:rsidRPr="002B3E5B">
        <w:rPr>
          <w:lang w:val="sk-SK"/>
        </w:rPr>
        <w:t xml:space="preserve"> ukončenie rozhovoru </w:t>
      </w:r>
    </w:p>
    <w:p w:rsidR="008C56F5" w:rsidRPr="002B3E5B" w:rsidRDefault="008C56F5" w:rsidP="008C56F5">
      <w:pPr>
        <w:ind w:left="360"/>
        <w:rPr>
          <w:lang w:val="sk-SK"/>
        </w:rPr>
      </w:pPr>
      <w:r w:rsidRPr="002B3E5B">
        <w:rPr>
          <w:lang w:val="sk-SK"/>
        </w:rPr>
        <w:t xml:space="preserve">                             vyjadrenie  pozitívnych a negatívnych citov  </w:t>
      </w:r>
    </w:p>
    <w:p w:rsidR="008C56F5" w:rsidRPr="002B3E5B" w:rsidRDefault="008C56F5" w:rsidP="008C56F5">
      <w:pPr>
        <w:ind w:left="360"/>
        <w:rPr>
          <w:lang w:val="sk-SK"/>
        </w:rPr>
      </w:pPr>
      <w:r w:rsidRPr="002B3E5B">
        <w:rPr>
          <w:b/>
          <w:lang w:val="sk-SK"/>
        </w:rPr>
        <w:t xml:space="preserve">                             </w:t>
      </w:r>
      <w:r w:rsidRPr="002B3E5B">
        <w:rPr>
          <w:lang w:val="sk-SK"/>
        </w:rPr>
        <w:t>empatia a asertivita v komunikácii</w:t>
      </w:r>
    </w:p>
    <w:p w:rsidR="008C56F5" w:rsidRPr="002B3E5B" w:rsidRDefault="008C56F5" w:rsidP="008C56F5">
      <w:pPr>
        <w:ind w:left="360"/>
        <w:rPr>
          <w:lang w:val="sk-SK"/>
        </w:rPr>
      </w:pPr>
      <w:r w:rsidRPr="002B3E5B">
        <w:rPr>
          <w:lang w:val="sk-SK"/>
        </w:rPr>
        <w:t xml:space="preserve">                             zdravá a nezdravá kritickosť</w:t>
      </w:r>
    </w:p>
    <w:p w:rsidR="008C56F5" w:rsidRPr="002B3E5B" w:rsidRDefault="008C56F5" w:rsidP="008C56F5">
      <w:pPr>
        <w:ind w:left="360"/>
        <w:rPr>
          <w:lang w:val="sk-SK"/>
        </w:rPr>
      </w:pPr>
      <w:r w:rsidRPr="002B3E5B">
        <w:rPr>
          <w:lang w:val="sk-SK"/>
        </w:rPr>
        <w:t xml:space="preserve">                             komunikácia ako prostriedok prosociálneho správania</w:t>
      </w:r>
    </w:p>
    <w:p w:rsidR="008C56F5" w:rsidRPr="002B3E5B" w:rsidRDefault="008C56F5" w:rsidP="008C56F5">
      <w:pPr>
        <w:ind w:left="360"/>
        <w:rPr>
          <w:b/>
          <w:lang w:val="sk-SK"/>
        </w:rPr>
      </w:pPr>
    </w:p>
    <w:p w:rsidR="008C56F5" w:rsidRPr="002B3E5B" w:rsidRDefault="008C56F5" w:rsidP="008C56F5">
      <w:pPr>
        <w:ind w:left="360"/>
        <w:rPr>
          <w:lang w:val="sk-SK"/>
        </w:rPr>
      </w:pPr>
      <w:r w:rsidRPr="002B3E5B">
        <w:rPr>
          <w:lang w:val="sk-SK"/>
        </w:rPr>
        <w:t xml:space="preserve">Interpersonálna  - akceptovať skupinové rozhodnutia </w:t>
      </w:r>
    </w:p>
    <w:p w:rsidR="008C56F5" w:rsidRPr="002B3E5B" w:rsidRDefault="008C56F5" w:rsidP="008C56F5">
      <w:pPr>
        <w:ind w:left="360"/>
        <w:rPr>
          <w:lang w:val="sk-SK"/>
        </w:rPr>
      </w:pPr>
      <w:r w:rsidRPr="002B3E5B">
        <w:rPr>
          <w:lang w:val="sk-SK"/>
        </w:rPr>
        <w:t xml:space="preserve">                              kooperovať v skupine</w:t>
      </w:r>
    </w:p>
    <w:p w:rsidR="008C56F5" w:rsidRPr="002B3E5B" w:rsidRDefault="008C56F5" w:rsidP="008C56F5">
      <w:pPr>
        <w:ind w:left="360"/>
        <w:rPr>
          <w:lang w:val="sk-SK"/>
        </w:rPr>
      </w:pPr>
      <w:r w:rsidRPr="002B3E5B">
        <w:rPr>
          <w:lang w:val="sk-SK"/>
        </w:rPr>
        <w:t xml:space="preserve">                              tolerovať odlišnosti jednotlivcov</w:t>
      </w:r>
    </w:p>
    <w:p w:rsidR="008C56F5" w:rsidRPr="002B3E5B" w:rsidRDefault="008C56F5" w:rsidP="008C56F5">
      <w:pPr>
        <w:ind w:left="360"/>
        <w:rPr>
          <w:lang w:val="sk-SK"/>
        </w:rPr>
      </w:pPr>
      <w:r w:rsidRPr="002B3E5B">
        <w:rPr>
          <w:lang w:val="sk-SK"/>
        </w:rPr>
        <w:t xml:space="preserve">                              regulovať svoje správanie</w:t>
      </w:r>
    </w:p>
    <w:p w:rsidR="008C56F5" w:rsidRPr="002B3E5B" w:rsidRDefault="008C56F5" w:rsidP="008C56F5">
      <w:pPr>
        <w:ind w:left="360"/>
        <w:rPr>
          <w:lang w:val="sk-SK"/>
        </w:rPr>
      </w:pPr>
      <w:r w:rsidRPr="002B3E5B">
        <w:rPr>
          <w:lang w:val="sk-SK"/>
        </w:rPr>
        <w:t xml:space="preserve">                              vytvárať si vlastný hodnotový systém</w:t>
      </w:r>
    </w:p>
    <w:p w:rsidR="008C56F5" w:rsidRPr="002B3E5B" w:rsidRDefault="008C56F5" w:rsidP="008C56F5">
      <w:pPr>
        <w:ind w:left="360"/>
        <w:rPr>
          <w:lang w:val="sk-SK"/>
        </w:rPr>
      </w:pPr>
    </w:p>
    <w:p w:rsidR="008C56F5" w:rsidRPr="002B3E5B" w:rsidRDefault="008C56F5" w:rsidP="008C56F5">
      <w:pPr>
        <w:ind w:left="360"/>
        <w:rPr>
          <w:lang w:val="sk-SK"/>
        </w:rPr>
      </w:pPr>
    </w:p>
    <w:p w:rsidR="008C56F5" w:rsidRPr="002B3E5B" w:rsidRDefault="008C56F5" w:rsidP="008C56F5">
      <w:pPr>
        <w:rPr>
          <w:b/>
          <w:lang w:val="sk-SK"/>
        </w:rPr>
      </w:pPr>
      <w:r w:rsidRPr="002B3E5B">
        <w:rPr>
          <w:b/>
          <w:lang w:val="sk-SK"/>
        </w:rPr>
        <w:t xml:space="preserve">STRATÉGIA VYUČOVANIA </w:t>
      </w:r>
      <w:r w:rsidRPr="002B3E5B">
        <w:rPr>
          <w:lang w:val="sk-SK"/>
        </w:rPr>
        <w:t>-  zážitkové učenie, rozhovor, čítanie, počúvanie, kreslenie</w:t>
      </w:r>
      <w:r w:rsidRPr="002B3E5B">
        <w:rPr>
          <w:b/>
          <w:lang w:val="sk-SK"/>
        </w:rPr>
        <w:t xml:space="preserve">                                     </w:t>
      </w:r>
    </w:p>
    <w:p w:rsidR="008C56F5" w:rsidRPr="002B3E5B" w:rsidRDefault="008C56F5" w:rsidP="008C56F5">
      <w:pPr>
        <w:ind w:left="360"/>
        <w:rPr>
          <w:lang w:val="sk-SK"/>
        </w:rPr>
      </w:pPr>
    </w:p>
    <w:p w:rsidR="008C56F5" w:rsidRPr="002B3E5B" w:rsidRDefault="008C56F5" w:rsidP="008C56F5">
      <w:pPr>
        <w:rPr>
          <w:lang w:val="sk-SK"/>
        </w:rPr>
      </w:pPr>
      <w:r w:rsidRPr="002B3E5B">
        <w:rPr>
          <w:b/>
          <w:lang w:val="sk-SK"/>
        </w:rPr>
        <w:lastRenderedPageBreak/>
        <w:t xml:space="preserve">UČEBNÉ ZDROJE            -  </w:t>
      </w:r>
      <w:r w:rsidRPr="002B3E5B">
        <w:rPr>
          <w:lang w:val="sk-SK"/>
        </w:rPr>
        <w:t xml:space="preserve">učebnice, odborná literatúra, internet a iné </w:t>
      </w:r>
    </w:p>
    <w:p w:rsidR="008C56F5" w:rsidRPr="002B3E5B" w:rsidRDefault="008C56F5" w:rsidP="008C56F5">
      <w:pPr>
        <w:ind w:left="360"/>
        <w:rPr>
          <w:lang w:val="sk-SK"/>
        </w:rPr>
      </w:pPr>
      <w:r w:rsidRPr="002B3E5B">
        <w:rPr>
          <w:b/>
          <w:lang w:val="sk-SK"/>
        </w:rPr>
        <w:t xml:space="preserve">                                        </w:t>
      </w:r>
      <w:r w:rsidRPr="002B3E5B">
        <w:rPr>
          <w:lang w:val="sk-SK"/>
        </w:rPr>
        <w:t>média, prednášky, besedy ,realizácia programu Cesty</w:t>
      </w:r>
    </w:p>
    <w:p w:rsidR="008C56F5" w:rsidRPr="002B3E5B" w:rsidRDefault="008C56F5" w:rsidP="008C56F5">
      <w:pPr>
        <w:ind w:left="360"/>
        <w:rPr>
          <w:lang w:val="sk-SK"/>
        </w:rPr>
      </w:pPr>
      <w:r w:rsidRPr="002B3E5B">
        <w:rPr>
          <w:lang w:val="sk-SK"/>
        </w:rPr>
        <w:t xml:space="preserve">                                        a programu S tebou  o tebe</w:t>
      </w:r>
    </w:p>
    <w:p w:rsidR="008C56F5" w:rsidRPr="002B3E5B" w:rsidRDefault="008C56F5" w:rsidP="008C56F5">
      <w:pPr>
        <w:ind w:left="360"/>
        <w:rPr>
          <w:lang w:val="sk-SK"/>
        </w:rPr>
      </w:pPr>
    </w:p>
    <w:p w:rsidR="008C56F5" w:rsidRPr="002B3E5B" w:rsidRDefault="008C56F5" w:rsidP="008C56F5">
      <w:pPr>
        <w:rPr>
          <w:lang w:val="sk-SK"/>
        </w:rPr>
      </w:pPr>
      <w:r w:rsidRPr="002B3E5B">
        <w:rPr>
          <w:b/>
          <w:lang w:val="sk-SK"/>
        </w:rPr>
        <w:t xml:space="preserve">PRIEREZOVÉ TÉMY        -   </w:t>
      </w:r>
      <w:r w:rsidRPr="002B3E5B">
        <w:rPr>
          <w:lang w:val="sk-SK"/>
        </w:rPr>
        <w:t>osobnostný a sociálny rozvoj</w:t>
      </w:r>
    </w:p>
    <w:p w:rsidR="008C56F5" w:rsidRPr="002B3E5B" w:rsidRDefault="008C56F5" w:rsidP="008C56F5">
      <w:pPr>
        <w:ind w:left="360"/>
        <w:rPr>
          <w:lang w:val="sk-SK"/>
        </w:rPr>
      </w:pPr>
      <w:r w:rsidRPr="002B3E5B">
        <w:rPr>
          <w:lang w:val="sk-SK"/>
        </w:rPr>
        <w:t xml:space="preserve">                                    -   </w:t>
      </w:r>
      <w:proofErr w:type="spellStart"/>
      <w:r w:rsidRPr="002B3E5B">
        <w:rPr>
          <w:lang w:val="sk-SK"/>
        </w:rPr>
        <w:t>enviromentálna</w:t>
      </w:r>
      <w:proofErr w:type="spellEnd"/>
      <w:r w:rsidRPr="002B3E5B">
        <w:rPr>
          <w:lang w:val="sk-SK"/>
        </w:rPr>
        <w:t xml:space="preserve"> výchova</w:t>
      </w:r>
    </w:p>
    <w:p w:rsidR="008C56F5" w:rsidRPr="002B3E5B" w:rsidRDefault="008C56F5" w:rsidP="008C56F5">
      <w:pPr>
        <w:ind w:left="360"/>
        <w:rPr>
          <w:lang w:val="sk-SK"/>
        </w:rPr>
      </w:pPr>
      <w:r w:rsidRPr="002B3E5B">
        <w:rPr>
          <w:lang w:val="sk-SK"/>
        </w:rPr>
        <w:t xml:space="preserve">                                    -   multikultúrna výchova</w:t>
      </w:r>
    </w:p>
    <w:p w:rsidR="008C56F5" w:rsidRPr="002B3E5B" w:rsidRDefault="008C56F5" w:rsidP="008C56F5">
      <w:pPr>
        <w:rPr>
          <w:b/>
          <w:lang w:val="sk-SK"/>
        </w:rPr>
      </w:pPr>
    </w:p>
    <w:p w:rsidR="008C56F5" w:rsidRPr="002B3E5B" w:rsidRDefault="008C56F5" w:rsidP="008C56F5">
      <w:pPr>
        <w:jc w:val="center"/>
        <w:rPr>
          <w:b/>
          <w:sz w:val="28"/>
          <w:szCs w:val="28"/>
          <w:lang w:val="sk-SK"/>
        </w:rPr>
      </w:pPr>
    </w:p>
    <w:p w:rsidR="008C56F5" w:rsidRPr="002B3E5B" w:rsidRDefault="008C56F5" w:rsidP="008C56F5">
      <w:pPr>
        <w:rPr>
          <w:b/>
          <w:lang w:val="sk-SK"/>
        </w:rPr>
      </w:pPr>
      <w:r w:rsidRPr="002B3E5B">
        <w:rPr>
          <w:b/>
          <w:lang w:val="sk-SK"/>
        </w:rPr>
        <w:t>KLASIFIKÁCIA A HODNOTENIE ŠTUDENTOV</w:t>
      </w:r>
    </w:p>
    <w:p w:rsidR="008C56F5" w:rsidRPr="002B3E5B" w:rsidRDefault="008C56F5" w:rsidP="008C56F5">
      <w:pPr>
        <w:ind w:left="708"/>
        <w:rPr>
          <w:lang w:val="sk-SK"/>
        </w:rPr>
      </w:pPr>
    </w:p>
    <w:p w:rsidR="008C56F5" w:rsidRPr="002B3E5B" w:rsidRDefault="008C56F5" w:rsidP="008C56F5">
      <w:pPr>
        <w:rPr>
          <w:lang w:val="sk-SK"/>
        </w:rPr>
      </w:pPr>
      <w:r w:rsidRPr="002B3E5B">
        <w:rPr>
          <w:lang w:val="sk-SK"/>
        </w:rPr>
        <w:t>Pri hodnotení a klasifikácii študijných výsledkov sa budú používať tieto metódy, formy a prostriedky :</w:t>
      </w:r>
    </w:p>
    <w:p w:rsidR="008C56F5" w:rsidRPr="002B3E5B" w:rsidRDefault="008C56F5" w:rsidP="008C56F5">
      <w:pPr>
        <w:rPr>
          <w:lang w:val="sk-SK"/>
        </w:rPr>
      </w:pPr>
      <w:r w:rsidRPr="002B3E5B">
        <w:rPr>
          <w:b/>
          <w:lang w:val="sk-SK"/>
        </w:rPr>
        <w:t>a,</w:t>
      </w:r>
      <w:r w:rsidRPr="002B3E5B">
        <w:rPr>
          <w:lang w:val="sk-SK"/>
        </w:rPr>
        <w:t xml:space="preserve"> sústavné sledovanie výkonov a aktivity žiaka,  pripravenosti a zapojenia do  </w:t>
      </w:r>
    </w:p>
    <w:p w:rsidR="008C56F5" w:rsidRPr="002B3E5B" w:rsidRDefault="008C56F5" w:rsidP="008C56F5">
      <w:pPr>
        <w:rPr>
          <w:lang w:val="sk-SK"/>
        </w:rPr>
      </w:pPr>
      <w:r w:rsidRPr="002B3E5B">
        <w:rPr>
          <w:lang w:val="sk-SK"/>
        </w:rPr>
        <w:t xml:space="preserve">   vyučovacieho procesu</w:t>
      </w:r>
    </w:p>
    <w:p w:rsidR="008C56F5" w:rsidRPr="002B3E5B" w:rsidRDefault="008C56F5" w:rsidP="008C56F5">
      <w:pPr>
        <w:pStyle w:val="Odsekzoznamu"/>
        <w:ind w:left="0"/>
        <w:rPr>
          <w:rFonts w:ascii="Times New Roman" w:hAnsi="Times New Roman"/>
        </w:rPr>
      </w:pPr>
      <w:r w:rsidRPr="002B3E5B">
        <w:rPr>
          <w:rFonts w:ascii="Times New Roman" w:hAnsi="Times New Roman"/>
          <w:b/>
        </w:rPr>
        <w:t xml:space="preserve"> b,</w:t>
      </w:r>
      <w:r w:rsidRPr="002B3E5B">
        <w:rPr>
          <w:rFonts w:ascii="Times New Roman" w:hAnsi="Times New Roman"/>
        </w:rPr>
        <w:t xml:space="preserve"> ústna odpoveď / hodnotenie žiakov v skupine formou dialógu a monológu/</w:t>
      </w:r>
      <w:r w:rsidRPr="002B3E5B">
        <w:rPr>
          <w:rFonts w:ascii="Times New Roman" w:hAnsi="Times New Roman"/>
        </w:rPr>
        <w:br/>
      </w:r>
      <w:r w:rsidRPr="002B3E5B">
        <w:rPr>
          <w:rFonts w:ascii="Times New Roman" w:hAnsi="Times New Roman"/>
          <w:b/>
        </w:rPr>
        <w:t>c,</w:t>
      </w:r>
      <w:r w:rsidRPr="002B3E5B">
        <w:rPr>
          <w:rFonts w:ascii="Times New Roman" w:hAnsi="Times New Roman"/>
        </w:rPr>
        <w:t xml:space="preserve"> hodnotenie ďalších činností žiakov  -  projekty, referáty, prezentácie, </w:t>
      </w:r>
      <w:proofErr w:type="spellStart"/>
      <w:r w:rsidRPr="002B3E5B">
        <w:rPr>
          <w:rFonts w:ascii="Times New Roman" w:hAnsi="Times New Roman"/>
        </w:rPr>
        <w:t>postery</w:t>
      </w:r>
      <w:proofErr w:type="spellEnd"/>
      <w:r w:rsidRPr="002B3E5B">
        <w:rPr>
          <w:rFonts w:ascii="Times New Roman" w:hAnsi="Times New Roman"/>
        </w:rPr>
        <w:t xml:space="preserve"> a zapojenie do      </w:t>
      </w:r>
    </w:p>
    <w:p w:rsidR="008C56F5" w:rsidRPr="002B3E5B" w:rsidRDefault="008C56F5" w:rsidP="008C56F5">
      <w:pPr>
        <w:pStyle w:val="Odsekzoznamu"/>
        <w:ind w:left="0"/>
        <w:rPr>
          <w:rFonts w:ascii="Times New Roman" w:hAnsi="Times New Roman"/>
        </w:rPr>
      </w:pPr>
      <w:r w:rsidRPr="002B3E5B">
        <w:rPr>
          <w:rFonts w:ascii="Times New Roman" w:hAnsi="Times New Roman"/>
        </w:rPr>
        <w:t xml:space="preserve">   súťaží. </w:t>
      </w:r>
      <w:r w:rsidRPr="002B3E5B">
        <w:rPr>
          <w:rFonts w:ascii="Times New Roman" w:hAnsi="Times New Roman"/>
        </w:rPr>
        <w:br/>
        <w:t xml:space="preserve">  Pri sústavnom pozorovaní žiaka bude vyučujúci využívať vlastný systém hodnotenia výkonov. Pri klasifikácii známkami je vyučujúci povinný dodržať  minimálny počet známok  za klasifikačné obdobie podľa týždennej časovej dotácie v predmete. Žiak je povinný absolvovať všetky zadané úlohy učiteľom / referáty, projekty  prezentácie ..., v prípade nesplnenia učiteľ rozhodne o inej forme hodnotenia.</w:t>
      </w:r>
      <w:r w:rsidRPr="002B3E5B">
        <w:rPr>
          <w:rFonts w:ascii="Times New Roman" w:hAnsi="Times New Roman"/>
        </w:rPr>
        <w:br/>
        <w:t xml:space="preserve"> Slovné hodnotenie je v danom predmete zvlášť dôležité, jeho absencia môže uškodiť zdravému psychickému vývoju, preto učiteľ nesmie zabudnúť na pochvalu a povzbudenie, no veľmi dôležité je i citlivo zdôrazniť na  negatívne javy  na  hodinách, ale i bežnom živote. </w:t>
      </w:r>
    </w:p>
    <w:p w:rsidR="00332979" w:rsidRPr="002B3E5B" w:rsidRDefault="008C56F5" w:rsidP="008C56F5">
      <w:pPr>
        <w:rPr>
          <w:b/>
          <w:lang w:val="sk-SK"/>
        </w:rPr>
        <w:sectPr w:rsidR="00332979" w:rsidRPr="002B3E5B" w:rsidSect="00DF0273">
          <w:headerReference w:type="default" r:id="rId7"/>
          <w:footerReference w:type="even" r:id="rId8"/>
          <w:footerReference w:type="default" r:id="rId9"/>
          <w:pgSz w:w="11907" w:h="16840" w:code="9"/>
          <w:pgMar w:top="1418" w:right="1134" w:bottom="1418" w:left="1418" w:header="709" w:footer="709" w:gutter="0"/>
          <w:cols w:space="708"/>
          <w:titlePg/>
          <w:docGrid w:linePitch="360"/>
        </w:sectPr>
      </w:pPr>
      <w:r w:rsidRPr="002B3E5B">
        <w:rPr>
          <w:lang w:val="sk-SK"/>
        </w:rPr>
        <w:br/>
      </w:r>
    </w:p>
    <w:p w:rsidR="00332979" w:rsidRPr="002B3E5B" w:rsidRDefault="009C1728" w:rsidP="00D44B0C">
      <w:pPr>
        <w:pStyle w:val="Podtitul"/>
        <w:jc w:val="center"/>
        <w:rPr>
          <w:bCs w:val="0"/>
        </w:rPr>
      </w:pPr>
      <w:r w:rsidRPr="002B3E5B">
        <w:rPr>
          <w:bCs w:val="0"/>
        </w:rPr>
        <w:lastRenderedPageBreak/>
        <w:t xml:space="preserve">OBSAH </w:t>
      </w:r>
      <w:r w:rsidR="00D44B0C" w:rsidRPr="002B3E5B">
        <w:rPr>
          <w:bCs w:val="0"/>
        </w:rPr>
        <w:t>VZDELÁVANIA</w:t>
      </w:r>
    </w:p>
    <w:p w:rsidR="00332979" w:rsidRPr="002B3E5B" w:rsidRDefault="00332979">
      <w:pPr>
        <w:rPr>
          <w:lang w:val="sk-SK"/>
        </w:rPr>
      </w:pPr>
    </w:p>
    <w:p w:rsidR="00332979" w:rsidRPr="002B3E5B" w:rsidRDefault="00D44B0C" w:rsidP="00D44B0C">
      <w:pPr>
        <w:pStyle w:val="Podtitul"/>
        <w:numPr>
          <w:ilvl w:val="0"/>
          <w:numId w:val="4"/>
        </w:numPr>
        <w:rPr>
          <w:bCs w:val="0"/>
        </w:rPr>
      </w:pPr>
      <w:r w:rsidRPr="002B3E5B">
        <w:rPr>
          <w:bCs w:val="0"/>
        </w:rPr>
        <w:t>ROČNÍK</w:t>
      </w:r>
      <w:r w:rsidR="006D44A2" w:rsidRPr="002B3E5B">
        <w:rPr>
          <w:bCs w:val="0"/>
        </w:rPr>
        <w:t xml:space="preserve"> (1 hod. týždenne / 33 hod. ročne)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
        <w:gridCol w:w="1889"/>
        <w:gridCol w:w="90"/>
        <w:gridCol w:w="4668"/>
        <w:gridCol w:w="540"/>
        <w:gridCol w:w="4977"/>
        <w:gridCol w:w="1642"/>
        <w:gridCol w:w="179"/>
      </w:tblGrid>
      <w:tr w:rsidR="00D44B0C" w:rsidRPr="002B3E5B">
        <w:trPr>
          <w:gridAfter w:val="1"/>
          <w:wAfter w:w="180" w:type="dxa"/>
          <w:trHeight w:val="318"/>
          <w:jc w:val="center"/>
        </w:trPr>
        <w:tc>
          <w:tcPr>
            <w:tcW w:w="1899" w:type="dxa"/>
            <w:gridSpan w:val="2"/>
            <w:vMerge w:val="restart"/>
          </w:tcPr>
          <w:p w:rsidR="00D44B0C" w:rsidRPr="002B3E5B" w:rsidRDefault="00D44B0C" w:rsidP="00D44B0C">
            <w:pPr>
              <w:jc w:val="center"/>
              <w:rPr>
                <w:b/>
                <w:lang w:val="sk-SK"/>
              </w:rPr>
            </w:pPr>
            <w:r w:rsidRPr="002B3E5B">
              <w:rPr>
                <w:b/>
                <w:lang w:val="sk-SK"/>
              </w:rPr>
              <w:t>Tematický celok</w:t>
            </w:r>
          </w:p>
          <w:p w:rsidR="00D44B0C" w:rsidRPr="002B3E5B" w:rsidRDefault="00D44B0C" w:rsidP="00D44B0C">
            <w:pPr>
              <w:jc w:val="center"/>
              <w:rPr>
                <w:b/>
                <w:lang w:val="sk-SK"/>
              </w:rPr>
            </w:pPr>
            <w:r w:rsidRPr="002B3E5B">
              <w:rPr>
                <w:b/>
                <w:lang w:val="sk-SK"/>
              </w:rPr>
              <w:t>počet hodín</w:t>
            </w:r>
          </w:p>
        </w:tc>
        <w:tc>
          <w:tcPr>
            <w:tcW w:w="4770" w:type="dxa"/>
            <w:gridSpan w:val="2"/>
          </w:tcPr>
          <w:p w:rsidR="00D44B0C" w:rsidRPr="002B3E5B" w:rsidRDefault="00D44B0C" w:rsidP="00D44B0C">
            <w:pPr>
              <w:jc w:val="center"/>
              <w:rPr>
                <w:b/>
                <w:lang w:val="sk-SK"/>
              </w:rPr>
            </w:pPr>
            <w:r w:rsidRPr="002B3E5B">
              <w:rPr>
                <w:b/>
                <w:lang w:val="sk-SK"/>
              </w:rPr>
              <w:t>Obsahový štandard</w:t>
            </w:r>
          </w:p>
        </w:tc>
        <w:tc>
          <w:tcPr>
            <w:tcW w:w="5531" w:type="dxa"/>
            <w:gridSpan w:val="2"/>
          </w:tcPr>
          <w:p w:rsidR="00D44B0C" w:rsidRPr="002B3E5B" w:rsidRDefault="00D44B0C" w:rsidP="00D44B0C">
            <w:pPr>
              <w:jc w:val="center"/>
              <w:rPr>
                <w:b/>
                <w:lang w:val="sk-SK"/>
              </w:rPr>
            </w:pPr>
            <w:r w:rsidRPr="002B3E5B">
              <w:rPr>
                <w:b/>
                <w:lang w:val="sk-SK"/>
              </w:rPr>
              <w:t>Výkonový štandard</w:t>
            </w:r>
          </w:p>
        </w:tc>
        <w:tc>
          <w:tcPr>
            <w:tcW w:w="1642" w:type="dxa"/>
            <w:vMerge w:val="restart"/>
          </w:tcPr>
          <w:p w:rsidR="00D44B0C" w:rsidRPr="002B3E5B" w:rsidRDefault="00D44B0C" w:rsidP="00D44B0C">
            <w:pPr>
              <w:jc w:val="center"/>
              <w:rPr>
                <w:b/>
                <w:lang w:val="sk-SK"/>
              </w:rPr>
            </w:pPr>
            <w:r w:rsidRPr="002B3E5B">
              <w:rPr>
                <w:b/>
                <w:lang w:val="sk-SK"/>
              </w:rPr>
              <w:t xml:space="preserve">Prostriedky </w:t>
            </w:r>
          </w:p>
          <w:p w:rsidR="00D44B0C" w:rsidRPr="002B3E5B" w:rsidRDefault="00D44B0C" w:rsidP="00D44B0C">
            <w:pPr>
              <w:jc w:val="center"/>
              <w:rPr>
                <w:b/>
                <w:lang w:val="sk-SK"/>
              </w:rPr>
            </w:pPr>
            <w:r w:rsidRPr="002B3E5B">
              <w:rPr>
                <w:b/>
                <w:lang w:val="sk-SK"/>
              </w:rPr>
              <w:t>hodnotenia</w:t>
            </w:r>
          </w:p>
        </w:tc>
      </w:tr>
      <w:tr w:rsidR="00D44B0C" w:rsidRPr="002B3E5B">
        <w:trPr>
          <w:gridAfter w:val="1"/>
          <w:wAfter w:w="180" w:type="dxa"/>
          <w:trHeight w:val="364"/>
          <w:jc w:val="center"/>
        </w:trPr>
        <w:tc>
          <w:tcPr>
            <w:tcW w:w="1899" w:type="dxa"/>
            <w:gridSpan w:val="2"/>
            <w:vMerge/>
          </w:tcPr>
          <w:p w:rsidR="00D44B0C" w:rsidRPr="002B3E5B" w:rsidRDefault="00D44B0C" w:rsidP="00D44B0C">
            <w:pPr>
              <w:rPr>
                <w:lang w:val="sk-SK"/>
              </w:rPr>
            </w:pPr>
          </w:p>
        </w:tc>
        <w:tc>
          <w:tcPr>
            <w:tcW w:w="4770" w:type="dxa"/>
            <w:gridSpan w:val="2"/>
          </w:tcPr>
          <w:p w:rsidR="00D44B0C" w:rsidRPr="002B3E5B" w:rsidRDefault="00D44B0C" w:rsidP="00D44B0C">
            <w:pPr>
              <w:rPr>
                <w:b/>
                <w:lang w:val="sk-SK"/>
              </w:rPr>
            </w:pPr>
            <w:r w:rsidRPr="002B3E5B">
              <w:rPr>
                <w:b/>
                <w:lang w:val="sk-SK"/>
              </w:rPr>
              <w:t>Téma</w:t>
            </w:r>
          </w:p>
        </w:tc>
        <w:tc>
          <w:tcPr>
            <w:tcW w:w="5531" w:type="dxa"/>
            <w:gridSpan w:val="2"/>
          </w:tcPr>
          <w:p w:rsidR="00D44B0C" w:rsidRPr="002B3E5B" w:rsidRDefault="00D44B0C" w:rsidP="00D44B0C">
            <w:pPr>
              <w:rPr>
                <w:b/>
                <w:lang w:val="sk-SK"/>
              </w:rPr>
            </w:pPr>
            <w:r w:rsidRPr="002B3E5B">
              <w:rPr>
                <w:b/>
                <w:lang w:val="sk-SK"/>
              </w:rPr>
              <w:t>Spôsobilosti</w:t>
            </w:r>
          </w:p>
        </w:tc>
        <w:tc>
          <w:tcPr>
            <w:tcW w:w="1642" w:type="dxa"/>
            <w:vMerge/>
          </w:tcPr>
          <w:p w:rsidR="00D44B0C" w:rsidRPr="002B3E5B" w:rsidRDefault="00D44B0C" w:rsidP="00D44B0C">
            <w:pPr>
              <w:rPr>
                <w:lang w:val="sk-SK"/>
              </w:rPr>
            </w:pPr>
          </w:p>
        </w:tc>
      </w:tr>
      <w:tr w:rsidR="00D44B0C" w:rsidRPr="002B3E5B">
        <w:trPr>
          <w:gridAfter w:val="1"/>
          <w:wAfter w:w="180" w:type="dxa"/>
          <w:trHeight w:val="4290"/>
          <w:jc w:val="center"/>
        </w:trPr>
        <w:tc>
          <w:tcPr>
            <w:tcW w:w="1899" w:type="dxa"/>
            <w:gridSpan w:val="2"/>
          </w:tcPr>
          <w:p w:rsidR="00D44B0C" w:rsidRPr="002B3E5B" w:rsidRDefault="00D44B0C" w:rsidP="00D44B0C">
            <w:pPr>
              <w:rPr>
                <w:lang w:val="sk-SK"/>
              </w:rPr>
            </w:pPr>
            <w:r w:rsidRPr="002B3E5B">
              <w:rPr>
                <w:lang w:val="sk-SK"/>
              </w:rPr>
              <w:t>Komunikácia</w:t>
            </w:r>
          </w:p>
          <w:p w:rsidR="00D44B0C" w:rsidRPr="002B3E5B" w:rsidRDefault="00D44B0C" w:rsidP="00D44B0C">
            <w:pPr>
              <w:rPr>
                <w:lang w:val="sk-SK"/>
              </w:rPr>
            </w:pPr>
            <w:r w:rsidRPr="002B3E5B">
              <w:rPr>
                <w:lang w:val="sk-SK"/>
              </w:rPr>
              <w:t xml:space="preserve">               6</w:t>
            </w:r>
            <w:r w:rsidR="006D44A2" w:rsidRPr="002B3E5B">
              <w:rPr>
                <w:lang w:val="sk-SK"/>
              </w:rPr>
              <w:t xml:space="preserve"> h</w:t>
            </w:r>
          </w:p>
          <w:p w:rsidR="00D44B0C" w:rsidRPr="002B3E5B" w:rsidRDefault="00D44B0C" w:rsidP="00D44B0C">
            <w:pPr>
              <w:rPr>
                <w:lang w:val="sk-SK"/>
              </w:rPr>
            </w:pPr>
          </w:p>
          <w:p w:rsidR="004E77E9" w:rsidRPr="002B3E5B" w:rsidRDefault="004E77E9" w:rsidP="00D44B0C">
            <w:pPr>
              <w:rPr>
                <w:lang w:val="sk-SK"/>
              </w:rPr>
            </w:pPr>
          </w:p>
          <w:p w:rsidR="004E77E9" w:rsidRPr="002B3E5B" w:rsidRDefault="004E77E9" w:rsidP="00D44B0C">
            <w:pPr>
              <w:rPr>
                <w:lang w:val="sk-SK"/>
              </w:rPr>
            </w:pPr>
          </w:p>
          <w:p w:rsidR="004E77E9" w:rsidRPr="002B3E5B" w:rsidRDefault="004E77E9" w:rsidP="00D44B0C">
            <w:pPr>
              <w:rPr>
                <w:lang w:val="sk-SK"/>
              </w:rPr>
            </w:pPr>
          </w:p>
          <w:p w:rsidR="004E77E9" w:rsidRPr="002B3E5B" w:rsidRDefault="004E77E9" w:rsidP="00D44B0C">
            <w:pPr>
              <w:rPr>
                <w:lang w:val="sk-SK"/>
              </w:rPr>
            </w:pPr>
          </w:p>
          <w:p w:rsidR="00D44B0C" w:rsidRPr="002B3E5B" w:rsidRDefault="00D44B0C" w:rsidP="00D44B0C">
            <w:pPr>
              <w:rPr>
                <w:lang w:val="sk-SK"/>
              </w:rPr>
            </w:pPr>
          </w:p>
          <w:p w:rsidR="004E77E9" w:rsidRPr="002B3E5B" w:rsidRDefault="004E77E9" w:rsidP="00D44B0C">
            <w:pPr>
              <w:rPr>
                <w:lang w:val="sk-SK"/>
              </w:rPr>
            </w:pPr>
          </w:p>
          <w:p w:rsidR="0063082A" w:rsidRPr="002B3E5B" w:rsidRDefault="0063082A" w:rsidP="00D44B0C">
            <w:pPr>
              <w:rPr>
                <w:lang w:val="sk-SK"/>
              </w:rPr>
            </w:pPr>
          </w:p>
          <w:p w:rsidR="003600BC" w:rsidRPr="002B3E5B" w:rsidRDefault="003600BC" w:rsidP="00D44B0C">
            <w:pPr>
              <w:rPr>
                <w:lang w:val="sk-SK"/>
              </w:rPr>
            </w:pPr>
          </w:p>
          <w:p w:rsidR="00D44B0C" w:rsidRPr="002B3E5B" w:rsidRDefault="00D44B0C" w:rsidP="00D44B0C">
            <w:pPr>
              <w:rPr>
                <w:lang w:val="sk-SK"/>
              </w:rPr>
            </w:pPr>
            <w:r w:rsidRPr="002B3E5B">
              <w:rPr>
                <w:lang w:val="sk-SK"/>
              </w:rPr>
              <w:t>Dôstojnosť ľudskej osoby</w:t>
            </w:r>
          </w:p>
          <w:p w:rsidR="00D44B0C" w:rsidRPr="002B3E5B" w:rsidRDefault="00D44B0C" w:rsidP="00D44B0C">
            <w:pPr>
              <w:rPr>
                <w:lang w:val="sk-SK"/>
              </w:rPr>
            </w:pPr>
            <w:r w:rsidRPr="002B3E5B">
              <w:rPr>
                <w:lang w:val="sk-SK"/>
              </w:rPr>
              <w:t xml:space="preserve">              6</w:t>
            </w:r>
            <w:r w:rsidR="006D44A2" w:rsidRPr="002B3E5B">
              <w:rPr>
                <w:lang w:val="sk-SK"/>
              </w:rPr>
              <w:t xml:space="preserve"> h</w:t>
            </w:r>
          </w:p>
        </w:tc>
        <w:tc>
          <w:tcPr>
            <w:tcW w:w="4770" w:type="dxa"/>
            <w:gridSpan w:val="2"/>
          </w:tcPr>
          <w:p w:rsidR="00D44B0C" w:rsidRPr="002B3E5B" w:rsidRDefault="004E77E9" w:rsidP="00D44B0C">
            <w:pPr>
              <w:rPr>
                <w:lang w:val="sk-SK"/>
              </w:rPr>
            </w:pPr>
            <w:r w:rsidRPr="002B3E5B">
              <w:rPr>
                <w:lang w:val="sk-SK"/>
              </w:rPr>
              <w:t>Verbálna a neverbálna komunikácia v bežných a záťažových situáciách</w:t>
            </w:r>
          </w:p>
          <w:p w:rsidR="004E77E9" w:rsidRPr="002B3E5B" w:rsidRDefault="004E77E9" w:rsidP="00D44B0C">
            <w:pPr>
              <w:rPr>
                <w:lang w:val="sk-SK"/>
              </w:rPr>
            </w:pPr>
            <w:r w:rsidRPr="002B3E5B">
              <w:rPr>
                <w:lang w:val="sk-SK"/>
              </w:rPr>
              <w:t>Komunikačné zručnosti</w:t>
            </w:r>
          </w:p>
          <w:p w:rsidR="004E77E9" w:rsidRPr="002B3E5B" w:rsidRDefault="004E77E9" w:rsidP="00D44B0C">
            <w:pPr>
              <w:rPr>
                <w:lang w:val="sk-SK"/>
              </w:rPr>
            </w:pPr>
            <w:r w:rsidRPr="002B3E5B">
              <w:rPr>
                <w:lang w:val="sk-SK"/>
              </w:rPr>
              <w:t>Komunikácia citov</w:t>
            </w:r>
          </w:p>
          <w:p w:rsidR="004E77E9" w:rsidRPr="002B3E5B" w:rsidRDefault="004E77E9" w:rsidP="00D44B0C">
            <w:pPr>
              <w:rPr>
                <w:lang w:val="sk-SK"/>
              </w:rPr>
            </w:pPr>
            <w:r w:rsidRPr="002B3E5B">
              <w:rPr>
                <w:lang w:val="sk-SK"/>
              </w:rPr>
              <w:t>Empatia</w:t>
            </w:r>
          </w:p>
          <w:p w:rsidR="004E77E9" w:rsidRPr="002B3E5B" w:rsidRDefault="004E77E9" w:rsidP="00D44B0C">
            <w:pPr>
              <w:rPr>
                <w:lang w:val="sk-SK"/>
              </w:rPr>
            </w:pPr>
            <w:r w:rsidRPr="002B3E5B">
              <w:rPr>
                <w:lang w:val="sk-SK"/>
              </w:rPr>
              <w:t>Asertivita</w:t>
            </w:r>
          </w:p>
          <w:p w:rsidR="004E77E9" w:rsidRPr="002B3E5B" w:rsidRDefault="004E77E9" w:rsidP="00D44B0C">
            <w:pPr>
              <w:rPr>
                <w:lang w:val="sk-SK"/>
              </w:rPr>
            </w:pPr>
            <w:proofErr w:type="spellStart"/>
            <w:r w:rsidRPr="002B3E5B">
              <w:rPr>
                <w:lang w:val="sk-SK"/>
              </w:rPr>
              <w:t>Prosociálnosť</w:t>
            </w:r>
            <w:proofErr w:type="spellEnd"/>
          </w:p>
          <w:p w:rsidR="004E77E9" w:rsidRPr="002B3E5B" w:rsidRDefault="004E77E9" w:rsidP="00D44B0C">
            <w:pPr>
              <w:rPr>
                <w:lang w:val="sk-SK"/>
              </w:rPr>
            </w:pPr>
          </w:p>
          <w:p w:rsidR="0063082A" w:rsidRPr="002B3E5B" w:rsidRDefault="0063082A" w:rsidP="00D44B0C">
            <w:pPr>
              <w:rPr>
                <w:lang w:val="sk-SK"/>
              </w:rPr>
            </w:pPr>
          </w:p>
          <w:p w:rsidR="004E77E9" w:rsidRPr="002B3E5B" w:rsidRDefault="004E77E9" w:rsidP="00D44B0C">
            <w:pPr>
              <w:rPr>
                <w:lang w:val="sk-SK"/>
              </w:rPr>
            </w:pPr>
          </w:p>
          <w:p w:rsidR="003600BC" w:rsidRPr="002B3E5B" w:rsidRDefault="003600BC" w:rsidP="00D44B0C">
            <w:pPr>
              <w:rPr>
                <w:lang w:val="sk-SK"/>
              </w:rPr>
            </w:pPr>
          </w:p>
          <w:p w:rsidR="003600BC" w:rsidRPr="002B3E5B" w:rsidRDefault="003600BC" w:rsidP="00D44B0C">
            <w:pPr>
              <w:rPr>
                <w:lang w:val="sk-SK"/>
              </w:rPr>
            </w:pPr>
            <w:r w:rsidRPr="002B3E5B">
              <w:rPr>
                <w:lang w:val="sk-SK"/>
              </w:rPr>
              <w:t>Silné a slabé stránky osobnosti</w:t>
            </w:r>
          </w:p>
          <w:p w:rsidR="003600BC" w:rsidRPr="002B3E5B" w:rsidRDefault="003600BC" w:rsidP="00D44B0C">
            <w:pPr>
              <w:rPr>
                <w:lang w:val="sk-SK"/>
              </w:rPr>
            </w:pPr>
            <w:r w:rsidRPr="002B3E5B">
              <w:rPr>
                <w:lang w:val="sk-SK"/>
              </w:rPr>
              <w:t>Hodnota ľudskej osoby</w:t>
            </w:r>
          </w:p>
          <w:p w:rsidR="003600BC" w:rsidRPr="002B3E5B" w:rsidRDefault="003600BC" w:rsidP="00D44B0C">
            <w:pPr>
              <w:rPr>
                <w:lang w:val="sk-SK"/>
              </w:rPr>
            </w:pPr>
            <w:r w:rsidRPr="002B3E5B">
              <w:rPr>
                <w:lang w:val="sk-SK"/>
              </w:rPr>
              <w:t>Pozitívne hodnotenie druhých v bežných a záťažových situáciách</w:t>
            </w:r>
          </w:p>
          <w:p w:rsidR="003600BC" w:rsidRPr="002B3E5B" w:rsidRDefault="003600BC" w:rsidP="00D44B0C">
            <w:pPr>
              <w:rPr>
                <w:lang w:val="sk-SK"/>
              </w:rPr>
            </w:pPr>
            <w:r w:rsidRPr="002B3E5B">
              <w:rPr>
                <w:lang w:val="sk-SK"/>
              </w:rPr>
              <w:t>Rešpekt a úcta k človeku</w:t>
            </w:r>
          </w:p>
          <w:p w:rsidR="003600BC" w:rsidRPr="002B3E5B" w:rsidRDefault="003600BC" w:rsidP="00D44B0C">
            <w:pPr>
              <w:rPr>
                <w:lang w:val="sk-SK"/>
              </w:rPr>
            </w:pPr>
          </w:p>
          <w:p w:rsidR="00D44B0C" w:rsidRPr="002B3E5B" w:rsidRDefault="00D44B0C" w:rsidP="00D44B0C">
            <w:pPr>
              <w:rPr>
                <w:lang w:val="sk-SK"/>
              </w:rPr>
            </w:pPr>
          </w:p>
        </w:tc>
        <w:tc>
          <w:tcPr>
            <w:tcW w:w="5531" w:type="dxa"/>
            <w:gridSpan w:val="2"/>
          </w:tcPr>
          <w:p w:rsidR="00D44B0C" w:rsidRPr="002B3E5B" w:rsidRDefault="004E77E9" w:rsidP="00D44B0C">
            <w:pPr>
              <w:rPr>
                <w:lang w:val="sk-SK"/>
              </w:rPr>
            </w:pPr>
            <w:r w:rsidRPr="002B3E5B">
              <w:rPr>
                <w:lang w:val="sk-SK"/>
              </w:rPr>
              <w:t>-uplatniť zásady komunikácie v každodenných situáciách</w:t>
            </w:r>
          </w:p>
          <w:p w:rsidR="004E77E9" w:rsidRPr="002B3E5B" w:rsidRDefault="004E77E9" w:rsidP="00D44B0C">
            <w:pPr>
              <w:rPr>
                <w:lang w:val="sk-SK"/>
              </w:rPr>
            </w:pPr>
            <w:r w:rsidRPr="002B3E5B">
              <w:rPr>
                <w:lang w:val="sk-SK"/>
              </w:rPr>
              <w:t>-využívať komunikačné zručnosti pri riešení záťažových situácií</w:t>
            </w:r>
          </w:p>
          <w:p w:rsidR="004E77E9" w:rsidRPr="002B3E5B" w:rsidRDefault="004E77E9" w:rsidP="00D44B0C">
            <w:pPr>
              <w:rPr>
                <w:lang w:val="sk-SK"/>
              </w:rPr>
            </w:pPr>
            <w:r w:rsidRPr="002B3E5B">
              <w:rPr>
                <w:lang w:val="sk-SK"/>
              </w:rPr>
              <w:t>-vyjadriť pozitívne a negatívne city v rôznych situáciách</w:t>
            </w:r>
          </w:p>
          <w:p w:rsidR="004E77E9" w:rsidRPr="002B3E5B" w:rsidRDefault="004E77E9" w:rsidP="00D44B0C">
            <w:pPr>
              <w:rPr>
                <w:lang w:val="sk-SK"/>
              </w:rPr>
            </w:pPr>
            <w:r w:rsidRPr="002B3E5B">
              <w:rPr>
                <w:lang w:val="sk-SK"/>
              </w:rPr>
              <w:t>-prejaviť empatiu voči spolužiakom</w:t>
            </w:r>
          </w:p>
          <w:p w:rsidR="004E77E9" w:rsidRPr="002B3E5B" w:rsidRDefault="004E77E9" w:rsidP="00D44B0C">
            <w:pPr>
              <w:rPr>
                <w:lang w:val="sk-SK"/>
              </w:rPr>
            </w:pPr>
            <w:r w:rsidRPr="002B3E5B">
              <w:rPr>
                <w:lang w:val="sk-SK"/>
              </w:rPr>
              <w:t>-zdôvodniť zásady asertívneho správania</w:t>
            </w:r>
          </w:p>
          <w:p w:rsidR="004E77E9" w:rsidRPr="002B3E5B" w:rsidRDefault="004E77E9" w:rsidP="00D44B0C">
            <w:pPr>
              <w:rPr>
                <w:lang w:val="sk-SK"/>
              </w:rPr>
            </w:pPr>
            <w:r w:rsidRPr="002B3E5B">
              <w:rPr>
                <w:lang w:val="sk-SK"/>
              </w:rPr>
              <w:t>-zhodnotiť prosociálne prejavy v triede</w:t>
            </w:r>
          </w:p>
          <w:p w:rsidR="004E77E9" w:rsidRPr="002B3E5B" w:rsidRDefault="004E77E9" w:rsidP="00D44B0C">
            <w:pPr>
              <w:rPr>
                <w:lang w:val="sk-SK"/>
              </w:rPr>
            </w:pPr>
          </w:p>
          <w:p w:rsidR="00D44B0C" w:rsidRPr="002B3E5B" w:rsidRDefault="00D44B0C" w:rsidP="00D44B0C">
            <w:pPr>
              <w:rPr>
                <w:lang w:val="sk-SK"/>
              </w:rPr>
            </w:pPr>
          </w:p>
          <w:p w:rsidR="00D44B0C" w:rsidRPr="002B3E5B" w:rsidRDefault="003600BC" w:rsidP="00D44B0C">
            <w:pPr>
              <w:rPr>
                <w:lang w:val="sk-SK"/>
              </w:rPr>
            </w:pPr>
            <w:r w:rsidRPr="002B3E5B">
              <w:rPr>
                <w:lang w:val="sk-SK"/>
              </w:rPr>
              <w:t>-posúdiť svoje silné a slabé stránky</w:t>
            </w:r>
          </w:p>
          <w:p w:rsidR="003600BC" w:rsidRPr="002B3E5B" w:rsidRDefault="003600BC" w:rsidP="00D44B0C">
            <w:pPr>
              <w:rPr>
                <w:lang w:val="sk-SK"/>
              </w:rPr>
            </w:pPr>
            <w:r w:rsidRPr="002B3E5B">
              <w:rPr>
                <w:lang w:val="sk-SK"/>
              </w:rPr>
              <w:t>-pozitívne hodnotiť seba a druhých ľudí</w:t>
            </w:r>
          </w:p>
          <w:p w:rsidR="003600BC" w:rsidRPr="002B3E5B" w:rsidRDefault="003600BC" w:rsidP="00D44B0C">
            <w:pPr>
              <w:rPr>
                <w:lang w:val="sk-SK"/>
              </w:rPr>
            </w:pPr>
            <w:r w:rsidRPr="002B3E5B">
              <w:rPr>
                <w:lang w:val="sk-SK"/>
              </w:rPr>
              <w:t>-akceptovať ľudí, ktorí majú iné názory a postoje</w:t>
            </w:r>
          </w:p>
          <w:p w:rsidR="003600BC" w:rsidRPr="002B3E5B" w:rsidRDefault="003600BC" w:rsidP="00D44B0C">
            <w:pPr>
              <w:rPr>
                <w:lang w:val="sk-SK"/>
              </w:rPr>
            </w:pPr>
            <w:r w:rsidRPr="002B3E5B">
              <w:rPr>
                <w:lang w:val="sk-SK"/>
              </w:rPr>
              <w:t>-rešpektovať práva iných ľudí</w:t>
            </w:r>
          </w:p>
          <w:p w:rsidR="003600BC" w:rsidRPr="002B3E5B" w:rsidRDefault="003600BC" w:rsidP="00D44B0C">
            <w:pPr>
              <w:rPr>
                <w:lang w:val="sk-SK"/>
              </w:rPr>
            </w:pPr>
            <w:r w:rsidRPr="002B3E5B">
              <w:rPr>
                <w:lang w:val="sk-SK"/>
              </w:rPr>
              <w:t>-prejaviť empatiu k starým, chorým, handicapovaným ľuďom</w:t>
            </w:r>
          </w:p>
          <w:p w:rsidR="003600BC" w:rsidRPr="002B3E5B" w:rsidRDefault="003600BC" w:rsidP="00D44B0C">
            <w:pPr>
              <w:rPr>
                <w:lang w:val="sk-SK"/>
              </w:rPr>
            </w:pPr>
          </w:p>
          <w:p w:rsidR="003600BC" w:rsidRPr="002B3E5B" w:rsidRDefault="003600BC" w:rsidP="00D44B0C">
            <w:pPr>
              <w:rPr>
                <w:lang w:val="sk-SK"/>
              </w:rPr>
            </w:pPr>
          </w:p>
          <w:p w:rsidR="0063082A" w:rsidRPr="002B3E5B" w:rsidRDefault="0063082A" w:rsidP="00D44B0C">
            <w:pPr>
              <w:rPr>
                <w:lang w:val="sk-SK"/>
              </w:rPr>
            </w:pPr>
          </w:p>
          <w:p w:rsidR="00D44B0C" w:rsidRPr="002B3E5B" w:rsidRDefault="00D44B0C" w:rsidP="00D44B0C">
            <w:pPr>
              <w:rPr>
                <w:lang w:val="sk-SK"/>
              </w:rPr>
            </w:pPr>
          </w:p>
        </w:tc>
        <w:tc>
          <w:tcPr>
            <w:tcW w:w="1642" w:type="dxa"/>
          </w:tcPr>
          <w:p w:rsidR="00D44B0C" w:rsidRPr="002B3E5B" w:rsidRDefault="00D44B0C" w:rsidP="00D44B0C">
            <w:pPr>
              <w:rPr>
                <w:lang w:val="sk-SK"/>
              </w:rPr>
            </w:pPr>
            <w:r w:rsidRPr="002B3E5B">
              <w:rPr>
                <w:lang w:val="sk-SK"/>
              </w:rPr>
              <w:t>Hodnotenie je slovné,  má veľký význam pre vývoj a sebavedomie študenta  v pozitívnom aj negatívnom zmysle.</w:t>
            </w:r>
          </w:p>
          <w:p w:rsidR="00D44B0C" w:rsidRPr="002B3E5B" w:rsidRDefault="00D44B0C" w:rsidP="00D44B0C">
            <w:pPr>
              <w:rPr>
                <w:lang w:val="sk-SK"/>
              </w:rPr>
            </w:pPr>
            <w:r w:rsidRPr="002B3E5B">
              <w:rPr>
                <w:lang w:val="sk-SK"/>
              </w:rPr>
              <w:t>Preto pri tomto hodnotení je dôležitá zodpovednosť zo strany učiteľa, tolerantnosť k jeho názoru s následnou pochvalou a  povzbudením</w:t>
            </w:r>
          </w:p>
        </w:tc>
      </w:tr>
      <w:tr w:rsidR="00D44B0C" w:rsidRPr="002B3E5B">
        <w:trPr>
          <w:gridBefore w:val="1"/>
          <w:wBefore w:w="9" w:type="dxa"/>
          <w:trHeight w:val="6007"/>
          <w:jc w:val="center"/>
        </w:trPr>
        <w:tc>
          <w:tcPr>
            <w:tcW w:w="1980" w:type="dxa"/>
            <w:gridSpan w:val="2"/>
          </w:tcPr>
          <w:p w:rsidR="00D44B0C" w:rsidRPr="002B3E5B" w:rsidRDefault="00D44B0C" w:rsidP="00D44B0C">
            <w:pPr>
              <w:rPr>
                <w:lang w:val="sk-SK"/>
              </w:rPr>
            </w:pPr>
            <w:r w:rsidRPr="002B3E5B">
              <w:rPr>
                <w:lang w:val="sk-SK"/>
              </w:rPr>
              <w:lastRenderedPageBreak/>
              <w:t>Etika sexuálneho života</w:t>
            </w:r>
          </w:p>
          <w:p w:rsidR="00D44B0C" w:rsidRPr="002B3E5B" w:rsidRDefault="00D44B0C" w:rsidP="00D44B0C">
            <w:pPr>
              <w:rPr>
                <w:lang w:val="sk-SK"/>
              </w:rPr>
            </w:pPr>
            <w:r w:rsidRPr="002B3E5B">
              <w:rPr>
                <w:lang w:val="sk-SK"/>
              </w:rPr>
              <w:t xml:space="preserve">               6</w:t>
            </w:r>
            <w:r w:rsidR="006D44A2" w:rsidRPr="002B3E5B">
              <w:rPr>
                <w:lang w:val="sk-SK"/>
              </w:rPr>
              <w:t xml:space="preserve"> h</w:t>
            </w:r>
          </w:p>
          <w:p w:rsidR="00D44B0C" w:rsidRPr="002B3E5B" w:rsidRDefault="00D44B0C" w:rsidP="00D44B0C">
            <w:pPr>
              <w:rPr>
                <w:lang w:val="sk-SK"/>
              </w:rPr>
            </w:pPr>
          </w:p>
          <w:p w:rsidR="003600BC" w:rsidRPr="002B3E5B" w:rsidRDefault="003600BC" w:rsidP="00D44B0C">
            <w:pPr>
              <w:rPr>
                <w:lang w:val="sk-SK"/>
              </w:rPr>
            </w:pPr>
          </w:p>
          <w:p w:rsidR="003600BC" w:rsidRPr="002B3E5B" w:rsidRDefault="003600BC" w:rsidP="00D44B0C">
            <w:pPr>
              <w:rPr>
                <w:lang w:val="sk-SK"/>
              </w:rPr>
            </w:pPr>
          </w:p>
          <w:p w:rsidR="003600BC" w:rsidRPr="002B3E5B" w:rsidRDefault="003600BC" w:rsidP="00D44B0C">
            <w:pPr>
              <w:rPr>
                <w:lang w:val="sk-SK"/>
              </w:rPr>
            </w:pPr>
          </w:p>
          <w:p w:rsidR="003600BC" w:rsidRPr="002B3E5B" w:rsidRDefault="003600BC" w:rsidP="00D44B0C">
            <w:pPr>
              <w:rPr>
                <w:lang w:val="sk-SK"/>
              </w:rPr>
            </w:pPr>
          </w:p>
          <w:p w:rsidR="00D44B0C" w:rsidRPr="002B3E5B" w:rsidRDefault="00D44B0C" w:rsidP="00D44B0C">
            <w:pPr>
              <w:rPr>
                <w:lang w:val="sk-SK"/>
              </w:rPr>
            </w:pPr>
          </w:p>
          <w:p w:rsidR="00B404DF" w:rsidRPr="002B3E5B" w:rsidRDefault="00B404DF" w:rsidP="00D44B0C">
            <w:pPr>
              <w:rPr>
                <w:lang w:val="sk-SK"/>
              </w:rPr>
            </w:pPr>
          </w:p>
          <w:p w:rsidR="00B404DF" w:rsidRPr="002B3E5B" w:rsidRDefault="00B404DF" w:rsidP="00D44B0C">
            <w:pPr>
              <w:rPr>
                <w:lang w:val="sk-SK"/>
              </w:rPr>
            </w:pPr>
          </w:p>
          <w:p w:rsidR="00B404DF" w:rsidRPr="002B3E5B" w:rsidRDefault="00B404DF" w:rsidP="00D44B0C">
            <w:pPr>
              <w:rPr>
                <w:lang w:val="sk-SK"/>
              </w:rPr>
            </w:pPr>
          </w:p>
          <w:p w:rsidR="007B2BED" w:rsidRPr="002B3E5B" w:rsidRDefault="007B2BED" w:rsidP="00D44B0C">
            <w:pPr>
              <w:rPr>
                <w:lang w:val="sk-SK"/>
              </w:rPr>
            </w:pPr>
          </w:p>
          <w:p w:rsidR="00D44B0C" w:rsidRPr="002B3E5B" w:rsidRDefault="00D44B0C" w:rsidP="00D44B0C">
            <w:pPr>
              <w:rPr>
                <w:lang w:val="sk-SK"/>
              </w:rPr>
            </w:pPr>
            <w:r w:rsidRPr="002B3E5B">
              <w:rPr>
                <w:lang w:val="sk-SK"/>
              </w:rPr>
              <w:t>Dobré vzťahy v rodine</w:t>
            </w:r>
          </w:p>
          <w:p w:rsidR="00D44B0C" w:rsidRPr="002B3E5B" w:rsidRDefault="00D44B0C" w:rsidP="00D44B0C">
            <w:pPr>
              <w:rPr>
                <w:lang w:val="sk-SK"/>
              </w:rPr>
            </w:pPr>
            <w:r w:rsidRPr="002B3E5B">
              <w:rPr>
                <w:lang w:val="sk-SK"/>
              </w:rPr>
              <w:t xml:space="preserve">              6</w:t>
            </w:r>
            <w:r w:rsidR="006D44A2" w:rsidRPr="002B3E5B">
              <w:rPr>
                <w:lang w:val="sk-SK"/>
              </w:rPr>
              <w:t xml:space="preserve"> h</w:t>
            </w:r>
          </w:p>
          <w:p w:rsidR="00D44B0C" w:rsidRPr="002B3E5B" w:rsidRDefault="00D44B0C" w:rsidP="00D44B0C">
            <w:pPr>
              <w:rPr>
                <w:lang w:val="sk-SK"/>
              </w:rPr>
            </w:pPr>
          </w:p>
          <w:p w:rsidR="007B2BED" w:rsidRPr="002B3E5B" w:rsidRDefault="007B2BED" w:rsidP="00D44B0C">
            <w:pPr>
              <w:rPr>
                <w:lang w:val="sk-SK"/>
              </w:rPr>
            </w:pPr>
          </w:p>
          <w:p w:rsidR="007B2BED" w:rsidRPr="002B3E5B" w:rsidRDefault="007B2BED" w:rsidP="00D44B0C">
            <w:pPr>
              <w:rPr>
                <w:lang w:val="sk-SK"/>
              </w:rPr>
            </w:pPr>
          </w:p>
          <w:p w:rsidR="007B2BED" w:rsidRPr="002B3E5B" w:rsidRDefault="007B2BED" w:rsidP="00D44B0C">
            <w:pPr>
              <w:rPr>
                <w:lang w:val="sk-SK"/>
              </w:rPr>
            </w:pPr>
          </w:p>
          <w:p w:rsidR="007B2BED" w:rsidRPr="002B3E5B" w:rsidRDefault="007B2BED"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D44B0C" w:rsidRPr="002B3E5B" w:rsidRDefault="00D44B0C" w:rsidP="00D44B0C">
            <w:pPr>
              <w:rPr>
                <w:lang w:val="sk-SK"/>
              </w:rPr>
            </w:pPr>
            <w:r w:rsidRPr="002B3E5B">
              <w:rPr>
                <w:lang w:val="sk-SK"/>
              </w:rPr>
              <w:t>Filozofické zovšeobecnenie dosiaľ osvojených etických zásad</w:t>
            </w:r>
          </w:p>
          <w:p w:rsidR="00D44B0C" w:rsidRPr="002B3E5B" w:rsidRDefault="00D44B0C" w:rsidP="00D44B0C">
            <w:pPr>
              <w:rPr>
                <w:lang w:val="sk-SK"/>
              </w:rPr>
            </w:pPr>
          </w:p>
          <w:p w:rsidR="00D44B0C" w:rsidRPr="002B3E5B" w:rsidRDefault="00D44B0C" w:rsidP="00D44B0C">
            <w:pPr>
              <w:rPr>
                <w:lang w:val="sk-SK"/>
              </w:rPr>
            </w:pPr>
            <w:r w:rsidRPr="002B3E5B">
              <w:rPr>
                <w:lang w:val="sk-SK"/>
              </w:rPr>
              <w:t xml:space="preserve">              4 </w:t>
            </w:r>
            <w:r w:rsidR="006D44A2" w:rsidRPr="002B3E5B">
              <w:rPr>
                <w:lang w:val="sk-SK"/>
              </w:rPr>
              <w:t>h</w:t>
            </w:r>
          </w:p>
        </w:tc>
        <w:tc>
          <w:tcPr>
            <w:tcW w:w="5222" w:type="dxa"/>
            <w:gridSpan w:val="2"/>
          </w:tcPr>
          <w:p w:rsidR="00D44B0C" w:rsidRPr="002B3E5B" w:rsidRDefault="003600BC" w:rsidP="00D44B0C">
            <w:pPr>
              <w:rPr>
                <w:lang w:val="sk-SK"/>
              </w:rPr>
            </w:pPr>
            <w:r w:rsidRPr="002B3E5B">
              <w:rPr>
                <w:lang w:val="sk-SK"/>
              </w:rPr>
              <w:t>Sexualita človeka</w:t>
            </w:r>
          </w:p>
          <w:p w:rsidR="003600BC" w:rsidRPr="002B3E5B" w:rsidRDefault="003600BC" w:rsidP="00D44B0C">
            <w:pPr>
              <w:rPr>
                <w:lang w:val="sk-SK"/>
              </w:rPr>
            </w:pPr>
            <w:r w:rsidRPr="002B3E5B">
              <w:rPr>
                <w:lang w:val="sk-SK"/>
              </w:rPr>
              <w:t>Hodnota ľudského života</w:t>
            </w:r>
          </w:p>
          <w:p w:rsidR="003600BC" w:rsidRPr="002B3E5B" w:rsidRDefault="003600BC" w:rsidP="00D44B0C">
            <w:pPr>
              <w:rPr>
                <w:lang w:val="sk-SK"/>
              </w:rPr>
            </w:pPr>
            <w:r w:rsidRPr="002B3E5B">
              <w:rPr>
                <w:lang w:val="sk-SK"/>
              </w:rPr>
              <w:t>Intimita vzťahov</w:t>
            </w:r>
          </w:p>
          <w:p w:rsidR="003600BC" w:rsidRPr="002B3E5B" w:rsidRDefault="003600BC" w:rsidP="00D44B0C">
            <w:pPr>
              <w:rPr>
                <w:lang w:val="sk-SK"/>
              </w:rPr>
            </w:pPr>
            <w:r w:rsidRPr="002B3E5B">
              <w:rPr>
                <w:lang w:val="sk-SK"/>
              </w:rPr>
              <w:t>Zdržanlivosť a vernosť</w:t>
            </w:r>
          </w:p>
          <w:p w:rsidR="003600BC" w:rsidRPr="002B3E5B" w:rsidRDefault="003600BC" w:rsidP="00D44B0C">
            <w:pPr>
              <w:rPr>
                <w:lang w:val="sk-SK"/>
              </w:rPr>
            </w:pPr>
            <w:r w:rsidRPr="002B3E5B">
              <w:rPr>
                <w:lang w:val="sk-SK"/>
              </w:rPr>
              <w:t>Dôsledky predčasného sexuálneho života</w:t>
            </w:r>
          </w:p>
          <w:p w:rsidR="003600BC" w:rsidRPr="002B3E5B" w:rsidRDefault="003600BC" w:rsidP="00D44B0C">
            <w:pPr>
              <w:rPr>
                <w:lang w:val="sk-SK"/>
              </w:rPr>
            </w:pPr>
            <w:proofErr w:type="spellStart"/>
            <w:r w:rsidRPr="002B3E5B">
              <w:rPr>
                <w:lang w:val="sk-SK"/>
              </w:rPr>
              <w:t>Promiskuita</w:t>
            </w:r>
            <w:proofErr w:type="spellEnd"/>
          </w:p>
          <w:p w:rsidR="003600BC" w:rsidRPr="002B3E5B" w:rsidRDefault="003600BC" w:rsidP="00D44B0C">
            <w:pPr>
              <w:rPr>
                <w:lang w:val="sk-SK"/>
              </w:rPr>
            </w:pPr>
            <w:r w:rsidRPr="002B3E5B">
              <w:rPr>
                <w:lang w:val="sk-SK"/>
              </w:rPr>
              <w:t>Médiá a</w:t>
            </w:r>
            <w:r w:rsidR="00B404DF" w:rsidRPr="002B3E5B">
              <w:rPr>
                <w:lang w:val="sk-SK"/>
              </w:rPr>
              <w:t> </w:t>
            </w:r>
            <w:r w:rsidRPr="002B3E5B">
              <w:rPr>
                <w:lang w:val="sk-SK"/>
              </w:rPr>
              <w:t>pornografia</w:t>
            </w:r>
          </w:p>
          <w:p w:rsidR="00B404DF" w:rsidRPr="002B3E5B" w:rsidRDefault="00B404DF" w:rsidP="00D44B0C">
            <w:pPr>
              <w:rPr>
                <w:lang w:val="sk-SK"/>
              </w:rPr>
            </w:pPr>
          </w:p>
          <w:p w:rsidR="00B404DF" w:rsidRPr="002B3E5B" w:rsidRDefault="00B404DF" w:rsidP="00D44B0C">
            <w:pPr>
              <w:rPr>
                <w:lang w:val="sk-SK"/>
              </w:rPr>
            </w:pPr>
          </w:p>
          <w:p w:rsidR="00B404DF" w:rsidRPr="002B3E5B" w:rsidRDefault="00B404DF" w:rsidP="00D44B0C">
            <w:pPr>
              <w:rPr>
                <w:lang w:val="sk-SK"/>
              </w:rPr>
            </w:pPr>
          </w:p>
          <w:p w:rsidR="00B404DF" w:rsidRPr="002B3E5B" w:rsidRDefault="00B404DF" w:rsidP="00D44B0C">
            <w:pPr>
              <w:rPr>
                <w:lang w:val="sk-SK"/>
              </w:rPr>
            </w:pPr>
          </w:p>
          <w:p w:rsidR="00B404DF" w:rsidRPr="002B3E5B" w:rsidRDefault="00B404DF" w:rsidP="00D44B0C">
            <w:pPr>
              <w:rPr>
                <w:lang w:val="sk-SK"/>
              </w:rPr>
            </w:pPr>
          </w:p>
          <w:p w:rsidR="007B2BED" w:rsidRPr="002B3E5B" w:rsidRDefault="007B2BED" w:rsidP="00D44B0C">
            <w:pPr>
              <w:rPr>
                <w:lang w:val="sk-SK"/>
              </w:rPr>
            </w:pPr>
          </w:p>
          <w:p w:rsidR="00B404DF" w:rsidRPr="002B3E5B" w:rsidRDefault="00B404DF" w:rsidP="00D44B0C">
            <w:pPr>
              <w:rPr>
                <w:lang w:val="sk-SK"/>
              </w:rPr>
            </w:pPr>
            <w:r w:rsidRPr="002B3E5B">
              <w:rPr>
                <w:lang w:val="sk-SK"/>
              </w:rPr>
              <w:t>Rodina</w:t>
            </w:r>
          </w:p>
          <w:p w:rsidR="007B2BED" w:rsidRPr="002B3E5B" w:rsidRDefault="007B2BED" w:rsidP="00D44B0C">
            <w:pPr>
              <w:rPr>
                <w:lang w:val="sk-SK"/>
              </w:rPr>
            </w:pPr>
            <w:r w:rsidRPr="002B3E5B">
              <w:rPr>
                <w:lang w:val="sk-SK"/>
              </w:rPr>
              <w:t>Rodinné pravidlá, tradície a zvyky</w:t>
            </w:r>
          </w:p>
          <w:p w:rsidR="007B2BED" w:rsidRPr="002B3E5B" w:rsidRDefault="007B2BED" w:rsidP="00D44B0C">
            <w:pPr>
              <w:rPr>
                <w:lang w:val="sk-SK"/>
              </w:rPr>
            </w:pPr>
            <w:r w:rsidRPr="002B3E5B">
              <w:rPr>
                <w:lang w:val="sk-SK"/>
              </w:rPr>
              <w:t>Očakávania rodičov</w:t>
            </w:r>
          </w:p>
          <w:p w:rsidR="007B2BED" w:rsidRPr="002B3E5B" w:rsidRDefault="007B2BED" w:rsidP="00D44B0C">
            <w:pPr>
              <w:rPr>
                <w:lang w:val="sk-SK"/>
              </w:rPr>
            </w:pPr>
            <w:r w:rsidRPr="002B3E5B">
              <w:rPr>
                <w:lang w:val="sk-SK"/>
              </w:rPr>
              <w:t>Fungujúca rodina</w:t>
            </w:r>
          </w:p>
          <w:p w:rsidR="007B2BED" w:rsidRPr="002B3E5B" w:rsidRDefault="007B2BED" w:rsidP="00D44B0C">
            <w:pPr>
              <w:rPr>
                <w:lang w:val="sk-SK"/>
              </w:rPr>
            </w:pPr>
            <w:r w:rsidRPr="002B3E5B">
              <w:rPr>
                <w:lang w:val="sk-SK"/>
              </w:rPr>
              <w:t>Vzťahy v rodine</w:t>
            </w:r>
          </w:p>
          <w:p w:rsidR="007B2BED" w:rsidRPr="002B3E5B" w:rsidRDefault="007B2BED" w:rsidP="00D44B0C">
            <w:pPr>
              <w:rPr>
                <w:lang w:val="sk-SK"/>
              </w:rPr>
            </w:pPr>
            <w:r w:rsidRPr="002B3E5B">
              <w:rPr>
                <w:lang w:val="sk-SK"/>
              </w:rPr>
              <w:t>Rovnosť, rovnaká dôstojnosť mužov a žien</w:t>
            </w:r>
          </w:p>
          <w:p w:rsidR="007B2BED" w:rsidRPr="002B3E5B" w:rsidRDefault="007B2BED"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r w:rsidRPr="002B3E5B">
              <w:rPr>
                <w:lang w:val="sk-SK"/>
              </w:rPr>
              <w:t>Hodnoty a mravné normy</w:t>
            </w:r>
          </w:p>
          <w:p w:rsidR="004C5D29" w:rsidRPr="002B3E5B" w:rsidRDefault="004C5D29" w:rsidP="00D44B0C">
            <w:pPr>
              <w:rPr>
                <w:lang w:val="sk-SK"/>
              </w:rPr>
            </w:pPr>
            <w:r w:rsidRPr="002B3E5B">
              <w:rPr>
                <w:lang w:val="sk-SK"/>
              </w:rPr>
              <w:t>Právne a mravné normy</w:t>
            </w:r>
          </w:p>
        </w:tc>
        <w:tc>
          <w:tcPr>
            <w:tcW w:w="4989" w:type="dxa"/>
          </w:tcPr>
          <w:p w:rsidR="00D44B0C" w:rsidRPr="002B3E5B" w:rsidRDefault="00D44B0C" w:rsidP="00D44B0C">
            <w:pPr>
              <w:rPr>
                <w:lang w:val="sk-SK"/>
              </w:rPr>
            </w:pPr>
            <w:r w:rsidRPr="002B3E5B">
              <w:rPr>
                <w:lang w:val="sk-SK"/>
              </w:rPr>
              <w:t>.</w:t>
            </w:r>
            <w:r w:rsidR="003600BC" w:rsidRPr="002B3E5B">
              <w:rPr>
                <w:lang w:val="sk-SK"/>
              </w:rPr>
              <w:t>-vnímať sexualitu ako hodnotu</w:t>
            </w:r>
          </w:p>
          <w:p w:rsidR="003600BC" w:rsidRPr="002B3E5B" w:rsidRDefault="003600BC" w:rsidP="00D44B0C">
            <w:pPr>
              <w:rPr>
                <w:lang w:val="sk-SK"/>
              </w:rPr>
            </w:pPr>
            <w:r w:rsidRPr="002B3E5B">
              <w:rPr>
                <w:lang w:val="sk-SK"/>
              </w:rPr>
              <w:t xml:space="preserve">-posúdiť hodnotu </w:t>
            </w:r>
            <w:proofErr w:type="spellStart"/>
            <w:r w:rsidR="00B404DF" w:rsidRPr="002B3E5B">
              <w:rPr>
                <w:lang w:val="sk-SK"/>
              </w:rPr>
              <w:t>prokreatívneho</w:t>
            </w:r>
            <w:proofErr w:type="spellEnd"/>
            <w:r w:rsidR="00B404DF" w:rsidRPr="002B3E5B">
              <w:rPr>
                <w:lang w:val="sk-SK"/>
              </w:rPr>
              <w:t xml:space="preserve"> rozmeru sexuality</w:t>
            </w:r>
          </w:p>
          <w:p w:rsidR="003600BC" w:rsidRPr="002B3E5B" w:rsidRDefault="003600BC" w:rsidP="00D44B0C">
            <w:pPr>
              <w:rPr>
                <w:lang w:val="sk-SK"/>
              </w:rPr>
            </w:pPr>
            <w:r w:rsidRPr="002B3E5B">
              <w:rPr>
                <w:lang w:val="sk-SK"/>
              </w:rPr>
              <w:t>-</w:t>
            </w:r>
            <w:r w:rsidR="00B404DF" w:rsidRPr="002B3E5B">
              <w:rPr>
                <w:lang w:val="sk-SK"/>
              </w:rPr>
              <w:t>prejaviť pozornosť a empatiu k opačnému pohlaviu</w:t>
            </w:r>
          </w:p>
          <w:p w:rsidR="00B404DF" w:rsidRPr="002B3E5B" w:rsidRDefault="00B404DF" w:rsidP="00D44B0C">
            <w:pPr>
              <w:rPr>
                <w:lang w:val="sk-SK"/>
              </w:rPr>
            </w:pPr>
            <w:r w:rsidRPr="002B3E5B">
              <w:rPr>
                <w:lang w:val="sk-SK"/>
              </w:rPr>
              <w:t>-zhodnotiť význam vernosti a sebaovládania pre manželský život</w:t>
            </w:r>
          </w:p>
          <w:p w:rsidR="00B404DF" w:rsidRPr="002B3E5B" w:rsidRDefault="00B404DF" w:rsidP="00D44B0C">
            <w:pPr>
              <w:rPr>
                <w:lang w:val="sk-SK"/>
              </w:rPr>
            </w:pPr>
            <w:r w:rsidRPr="002B3E5B">
              <w:rPr>
                <w:lang w:val="sk-SK"/>
              </w:rPr>
              <w:t>-vysvetliť príčiny a riziká predčasného sexuálneho života</w:t>
            </w:r>
          </w:p>
          <w:p w:rsidR="00B404DF" w:rsidRPr="002B3E5B" w:rsidRDefault="00B404DF" w:rsidP="00D44B0C">
            <w:pPr>
              <w:rPr>
                <w:lang w:val="sk-SK"/>
              </w:rPr>
            </w:pPr>
            <w:r w:rsidRPr="002B3E5B">
              <w:rPr>
                <w:lang w:val="sk-SK"/>
              </w:rPr>
              <w:t>-zhodnotiť vplyv médií a kultúry na vnímanie vlastnej sexuality</w:t>
            </w:r>
          </w:p>
          <w:p w:rsidR="00B404DF" w:rsidRPr="002B3E5B" w:rsidRDefault="00B404DF" w:rsidP="00D44B0C">
            <w:pPr>
              <w:rPr>
                <w:lang w:val="sk-SK"/>
              </w:rPr>
            </w:pPr>
          </w:p>
          <w:p w:rsidR="007B2BED" w:rsidRPr="002B3E5B" w:rsidRDefault="007B2BED" w:rsidP="00D44B0C">
            <w:pPr>
              <w:rPr>
                <w:lang w:val="sk-SK"/>
              </w:rPr>
            </w:pPr>
          </w:p>
          <w:p w:rsidR="007B2BED" w:rsidRPr="002B3E5B" w:rsidRDefault="007B2BED" w:rsidP="00D44B0C">
            <w:pPr>
              <w:rPr>
                <w:lang w:val="sk-SK"/>
              </w:rPr>
            </w:pPr>
            <w:r w:rsidRPr="002B3E5B">
              <w:rPr>
                <w:lang w:val="sk-SK"/>
              </w:rPr>
              <w:t>-prejaviť záujem o členov rodiny</w:t>
            </w:r>
          </w:p>
          <w:p w:rsidR="007B2BED" w:rsidRPr="002B3E5B" w:rsidRDefault="007B2BED" w:rsidP="00D44B0C">
            <w:pPr>
              <w:rPr>
                <w:lang w:val="sk-SK"/>
              </w:rPr>
            </w:pPr>
            <w:r w:rsidRPr="002B3E5B">
              <w:rPr>
                <w:lang w:val="sk-SK"/>
              </w:rPr>
              <w:t>-vyjadriť pozitívne hodnotenie, empatiu a tvorivosť v rodinnom prostredí</w:t>
            </w:r>
          </w:p>
          <w:p w:rsidR="007B2BED" w:rsidRPr="002B3E5B" w:rsidRDefault="007B2BED" w:rsidP="00D44B0C">
            <w:pPr>
              <w:rPr>
                <w:lang w:val="sk-SK"/>
              </w:rPr>
            </w:pPr>
            <w:r w:rsidRPr="002B3E5B">
              <w:rPr>
                <w:lang w:val="sk-SK"/>
              </w:rPr>
              <w:t>-akceptovať pravidlá vzájomného spolužitia v rodine</w:t>
            </w:r>
          </w:p>
          <w:p w:rsidR="007B2BED" w:rsidRPr="002B3E5B" w:rsidRDefault="007B2BED" w:rsidP="00D44B0C">
            <w:pPr>
              <w:rPr>
                <w:lang w:val="sk-SK"/>
              </w:rPr>
            </w:pPr>
            <w:r w:rsidRPr="002B3E5B">
              <w:rPr>
                <w:lang w:val="sk-SK"/>
              </w:rPr>
              <w:t>-zhodnotiť svoje práva a povinnosti v rodine</w:t>
            </w:r>
          </w:p>
          <w:p w:rsidR="007B2BED" w:rsidRPr="002B3E5B" w:rsidRDefault="007B2BED" w:rsidP="00D44B0C">
            <w:pPr>
              <w:rPr>
                <w:lang w:val="sk-SK"/>
              </w:rPr>
            </w:pPr>
            <w:r w:rsidRPr="002B3E5B">
              <w:rPr>
                <w:lang w:val="sk-SK"/>
              </w:rPr>
              <w:t>-zdôvodniť význam rodinných vzťahov pre človeka</w:t>
            </w:r>
          </w:p>
          <w:p w:rsidR="007B2BED" w:rsidRPr="002B3E5B" w:rsidRDefault="007B2BED" w:rsidP="00D44B0C">
            <w:pPr>
              <w:rPr>
                <w:lang w:val="sk-SK"/>
              </w:rPr>
            </w:pPr>
            <w:r w:rsidRPr="002B3E5B">
              <w:rPr>
                <w:lang w:val="sk-SK"/>
              </w:rPr>
              <w:t xml:space="preserve">-vyhodnotiť na príkladoch zo života prejavy </w:t>
            </w:r>
            <w:proofErr w:type="spellStart"/>
            <w:r w:rsidRPr="002B3E5B">
              <w:rPr>
                <w:lang w:val="sk-SK"/>
              </w:rPr>
              <w:t>ne</w:t>
            </w:r>
            <w:proofErr w:type="spellEnd"/>
            <w:r w:rsidRPr="002B3E5B">
              <w:rPr>
                <w:lang w:val="sk-SK"/>
              </w:rPr>
              <w:t>/rovnosti žien a mužov (rovnaké práva, rovnosť šancí, atď.)</w:t>
            </w:r>
          </w:p>
          <w:p w:rsidR="004C5D29" w:rsidRPr="002B3E5B" w:rsidRDefault="004C5D29" w:rsidP="00D44B0C">
            <w:pPr>
              <w:rPr>
                <w:lang w:val="sk-SK"/>
              </w:rPr>
            </w:pPr>
          </w:p>
          <w:p w:rsidR="004C5D29" w:rsidRPr="002B3E5B" w:rsidRDefault="004C5D29" w:rsidP="00D44B0C">
            <w:pPr>
              <w:rPr>
                <w:lang w:val="sk-SK"/>
              </w:rPr>
            </w:pPr>
          </w:p>
          <w:p w:rsidR="004C5D29" w:rsidRPr="002B3E5B" w:rsidRDefault="004C5D29" w:rsidP="00D44B0C">
            <w:pPr>
              <w:rPr>
                <w:lang w:val="sk-SK"/>
              </w:rPr>
            </w:pPr>
            <w:r w:rsidRPr="002B3E5B">
              <w:rPr>
                <w:lang w:val="sk-SK"/>
              </w:rPr>
              <w:t>-uviesť príklad mravných hodnôt</w:t>
            </w:r>
          </w:p>
          <w:p w:rsidR="004C5D29" w:rsidRPr="002B3E5B" w:rsidRDefault="004C5D29" w:rsidP="00D44B0C">
            <w:pPr>
              <w:rPr>
                <w:lang w:val="sk-SK"/>
              </w:rPr>
            </w:pPr>
            <w:r w:rsidRPr="002B3E5B">
              <w:rPr>
                <w:lang w:val="sk-SK"/>
              </w:rPr>
              <w:t>-rozlíšiť mravné a právne normy</w:t>
            </w:r>
          </w:p>
        </w:tc>
        <w:tc>
          <w:tcPr>
            <w:tcW w:w="1822" w:type="dxa"/>
            <w:gridSpan w:val="2"/>
          </w:tcPr>
          <w:p w:rsidR="00D44B0C" w:rsidRPr="002B3E5B" w:rsidRDefault="00D44B0C" w:rsidP="00D44B0C">
            <w:pPr>
              <w:rPr>
                <w:lang w:val="sk-SK"/>
              </w:rPr>
            </w:pPr>
          </w:p>
        </w:tc>
      </w:tr>
      <w:tr w:rsidR="0063082A" w:rsidRPr="002B3E5B">
        <w:trPr>
          <w:gridBefore w:val="1"/>
          <w:wBefore w:w="9" w:type="dxa"/>
          <w:trHeight w:val="1515"/>
          <w:jc w:val="center"/>
        </w:trPr>
        <w:tc>
          <w:tcPr>
            <w:tcW w:w="1980" w:type="dxa"/>
            <w:gridSpan w:val="2"/>
          </w:tcPr>
          <w:p w:rsidR="0063082A" w:rsidRPr="002B3E5B" w:rsidRDefault="0063082A" w:rsidP="0063082A">
            <w:pPr>
              <w:rPr>
                <w:lang w:val="sk-SK"/>
              </w:rPr>
            </w:pPr>
            <w:r w:rsidRPr="002B3E5B">
              <w:rPr>
                <w:lang w:val="sk-SK"/>
              </w:rPr>
              <w:lastRenderedPageBreak/>
              <w:t>Etika práce, etika a ekonomika</w:t>
            </w:r>
          </w:p>
          <w:p w:rsidR="0063082A" w:rsidRPr="002B3E5B" w:rsidRDefault="0063082A" w:rsidP="0063082A">
            <w:pPr>
              <w:rPr>
                <w:lang w:val="sk-SK"/>
              </w:rPr>
            </w:pPr>
          </w:p>
          <w:p w:rsidR="0063082A" w:rsidRPr="002B3E5B" w:rsidRDefault="0063082A" w:rsidP="0063082A">
            <w:pPr>
              <w:rPr>
                <w:lang w:val="sk-SK"/>
              </w:rPr>
            </w:pPr>
          </w:p>
          <w:p w:rsidR="0063082A" w:rsidRPr="002B3E5B" w:rsidRDefault="0063082A" w:rsidP="0063082A">
            <w:pPr>
              <w:rPr>
                <w:lang w:val="sk-SK"/>
              </w:rPr>
            </w:pPr>
            <w:r w:rsidRPr="002B3E5B">
              <w:rPr>
                <w:lang w:val="sk-SK"/>
              </w:rPr>
              <w:t xml:space="preserve">               5</w:t>
            </w:r>
            <w:r w:rsidR="006D44A2" w:rsidRPr="002B3E5B">
              <w:rPr>
                <w:lang w:val="sk-SK"/>
              </w:rPr>
              <w:t xml:space="preserve"> h</w:t>
            </w:r>
          </w:p>
        </w:tc>
        <w:tc>
          <w:tcPr>
            <w:tcW w:w="5222" w:type="dxa"/>
            <w:gridSpan w:val="2"/>
          </w:tcPr>
          <w:p w:rsidR="0063082A" w:rsidRPr="002B3E5B" w:rsidRDefault="004C5D29" w:rsidP="0063082A">
            <w:pPr>
              <w:rPr>
                <w:lang w:val="sk-SK"/>
              </w:rPr>
            </w:pPr>
            <w:r w:rsidRPr="002B3E5B">
              <w:rPr>
                <w:lang w:val="sk-SK"/>
              </w:rPr>
              <w:t>Profesijná etika</w:t>
            </w:r>
          </w:p>
          <w:p w:rsidR="004C5D29" w:rsidRPr="002B3E5B" w:rsidRDefault="004C5D29" w:rsidP="0063082A">
            <w:pPr>
              <w:rPr>
                <w:lang w:val="sk-SK"/>
              </w:rPr>
            </w:pPr>
            <w:r w:rsidRPr="002B3E5B">
              <w:rPr>
                <w:lang w:val="sk-SK"/>
              </w:rPr>
              <w:t>Súťaživosť a spolupráca</w:t>
            </w:r>
          </w:p>
          <w:p w:rsidR="004C5D29" w:rsidRPr="002B3E5B" w:rsidRDefault="004C5D29" w:rsidP="0063082A">
            <w:pPr>
              <w:rPr>
                <w:lang w:val="sk-SK"/>
              </w:rPr>
            </w:pPr>
            <w:r w:rsidRPr="002B3E5B">
              <w:rPr>
                <w:lang w:val="sk-SK"/>
              </w:rPr>
              <w:t>Pravidlá „fair-</w:t>
            </w:r>
            <w:proofErr w:type="spellStart"/>
            <w:r w:rsidRPr="002B3E5B">
              <w:rPr>
                <w:lang w:val="sk-SK"/>
              </w:rPr>
              <w:t>play</w:t>
            </w:r>
            <w:proofErr w:type="spellEnd"/>
            <w:r w:rsidRPr="002B3E5B">
              <w:rPr>
                <w:lang w:val="sk-SK"/>
              </w:rPr>
              <w:t>“</w:t>
            </w:r>
          </w:p>
          <w:p w:rsidR="004C5D29" w:rsidRPr="002B3E5B" w:rsidRDefault="004C5D29" w:rsidP="0063082A">
            <w:pPr>
              <w:rPr>
                <w:lang w:val="sk-SK"/>
              </w:rPr>
            </w:pPr>
            <w:r w:rsidRPr="002B3E5B">
              <w:rPr>
                <w:lang w:val="sk-SK"/>
              </w:rPr>
              <w:t>Etický kódex zamestnanca</w:t>
            </w:r>
          </w:p>
        </w:tc>
        <w:tc>
          <w:tcPr>
            <w:tcW w:w="4989" w:type="dxa"/>
          </w:tcPr>
          <w:p w:rsidR="0063082A" w:rsidRPr="002B3E5B" w:rsidRDefault="00911355" w:rsidP="0063082A">
            <w:pPr>
              <w:rPr>
                <w:lang w:val="sk-SK"/>
              </w:rPr>
            </w:pPr>
            <w:r w:rsidRPr="002B3E5B">
              <w:rPr>
                <w:lang w:val="sk-SK"/>
              </w:rPr>
              <w:t>-posúdiť význam práce a pracovitosti pre sebarealizáciu človeka</w:t>
            </w:r>
          </w:p>
          <w:p w:rsidR="00911355" w:rsidRPr="002B3E5B" w:rsidRDefault="00911355" w:rsidP="0063082A">
            <w:pPr>
              <w:rPr>
                <w:lang w:val="sk-SK"/>
              </w:rPr>
            </w:pPr>
            <w:r w:rsidRPr="002B3E5B">
              <w:rPr>
                <w:lang w:val="sk-SK"/>
              </w:rPr>
              <w:t>-diskutovať o ekonomických hodnotách</w:t>
            </w:r>
          </w:p>
          <w:p w:rsidR="00911355" w:rsidRPr="002B3E5B" w:rsidRDefault="00911355" w:rsidP="0063082A">
            <w:pPr>
              <w:rPr>
                <w:lang w:val="sk-SK"/>
              </w:rPr>
            </w:pPr>
            <w:r w:rsidRPr="002B3E5B">
              <w:rPr>
                <w:lang w:val="sk-SK"/>
              </w:rPr>
              <w:t>-rešpektovať pravidlá „fair-</w:t>
            </w:r>
            <w:proofErr w:type="spellStart"/>
            <w:r w:rsidRPr="002B3E5B">
              <w:rPr>
                <w:lang w:val="sk-SK"/>
              </w:rPr>
              <w:t>play</w:t>
            </w:r>
            <w:proofErr w:type="spellEnd"/>
            <w:r w:rsidRPr="002B3E5B">
              <w:rPr>
                <w:lang w:val="sk-SK"/>
              </w:rPr>
              <w:t>“</w:t>
            </w:r>
          </w:p>
          <w:p w:rsidR="00911355" w:rsidRPr="002B3E5B" w:rsidRDefault="00911355" w:rsidP="0063082A">
            <w:pPr>
              <w:rPr>
                <w:lang w:val="sk-SK"/>
              </w:rPr>
            </w:pPr>
            <w:r w:rsidRPr="002B3E5B">
              <w:rPr>
                <w:lang w:val="sk-SK"/>
              </w:rPr>
              <w:t>-hodnotiť prejavy a dôsledky sociálnej nerovnosti</w:t>
            </w:r>
          </w:p>
        </w:tc>
        <w:tc>
          <w:tcPr>
            <w:tcW w:w="1822" w:type="dxa"/>
            <w:gridSpan w:val="2"/>
          </w:tcPr>
          <w:p w:rsidR="0063082A" w:rsidRPr="002B3E5B" w:rsidRDefault="0063082A" w:rsidP="00D44B0C">
            <w:pPr>
              <w:rPr>
                <w:lang w:val="sk-SK"/>
              </w:rPr>
            </w:pPr>
          </w:p>
        </w:tc>
      </w:tr>
    </w:tbl>
    <w:p w:rsidR="00D44B0C" w:rsidRPr="002B3E5B" w:rsidRDefault="00D44B0C" w:rsidP="00D44B0C">
      <w:pPr>
        <w:ind w:left="360"/>
        <w:rPr>
          <w:lang w:val="sk-SK"/>
        </w:rPr>
      </w:pPr>
    </w:p>
    <w:p w:rsidR="00682EEB" w:rsidRPr="002B3E5B" w:rsidRDefault="00682EEB" w:rsidP="004F1429">
      <w:pPr>
        <w:pStyle w:val="Podtitul"/>
      </w:pPr>
    </w:p>
    <w:p w:rsidR="004E77E9" w:rsidRPr="002B3E5B" w:rsidRDefault="004E77E9" w:rsidP="004F1429">
      <w:pPr>
        <w:pStyle w:val="Podtitul"/>
      </w:pPr>
    </w:p>
    <w:p w:rsidR="004E77E9" w:rsidRPr="002B3E5B" w:rsidRDefault="004E77E9"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911355" w:rsidRPr="002B3E5B" w:rsidRDefault="00911355" w:rsidP="004F1429">
      <w:pPr>
        <w:pStyle w:val="Podtitul"/>
      </w:pPr>
    </w:p>
    <w:p w:rsidR="004E77E9" w:rsidRPr="002B3E5B" w:rsidRDefault="004E77E9" w:rsidP="004F1429">
      <w:pPr>
        <w:pStyle w:val="Podtitul"/>
      </w:pPr>
    </w:p>
    <w:p w:rsidR="004E77E9" w:rsidRPr="002B3E5B" w:rsidRDefault="004E77E9" w:rsidP="004F1429">
      <w:pPr>
        <w:pStyle w:val="Podtitul"/>
      </w:pPr>
    </w:p>
    <w:p w:rsidR="004E77E9" w:rsidRPr="002B3E5B" w:rsidRDefault="004E77E9" w:rsidP="004F1429">
      <w:pPr>
        <w:pStyle w:val="Podtitul"/>
      </w:pPr>
    </w:p>
    <w:p w:rsidR="004E77E9" w:rsidRPr="002B3E5B" w:rsidRDefault="004E77E9" w:rsidP="004E77E9">
      <w:pPr>
        <w:pStyle w:val="Podtitul"/>
        <w:ind w:left="360"/>
        <w:rPr>
          <w:bCs w:val="0"/>
        </w:rPr>
      </w:pPr>
      <w:r w:rsidRPr="002B3E5B">
        <w:rPr>
          <w:bCs w:val="0"/>
        </w:rPr>
        <w:t>2.ROČNÍK (1 hod. týždenne / 33 hod. ročne)</w:t>
      </w:r>
    </w:p>
    <w:p w:rsidR="004E77E9" w:rsidRPr="002B3E5B" w:rsidRDefault="004E77E9" w:rsidP="004E77E9">
      <w:pPr>
        <w:pStyle w:val="Podtitul"/>
        <w:rPr>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0"/>
        <w:gridCol w:w="4883"/>
        <w:gridCol w:w="4050"/>
        <w:gridCol w:w="2520"/>
      </w:tblGrid>
      <w:tr w:rsidR="004E77E9" w:rsidRPr="002B3E5B">
        <w:trPr>
          <w:trHeight w:val="144"/>
          <w:jc w:val="center"/>
        </w:trPr>
        <w:tc>
          <w:tcPr>
            <w:tcW w:w="2490" w:type="dxa"/>
            <w:vMerge w:val="restart"/>
          </w:tcPr>
          <w:p w:rsidR="004E77E9" w:rsidRPr="002B3E5B" w:rsidRDefault="004E77E9" w:rsidP="00B404DF">
            <w:pPr>
              <w:jc w:val="center"/>
              <w:rPr>
                <w:b/>
                <w:lang w:val="sk-SK"/>
              </w:rPr>
            </w:pPr>
            <w:r w:rsidRPr="002B3E5B">
              <w:rPr>
                <w:b/>
                <w:lang w:val="sk-SK"/>
              </w:rPr>
              <w:t>Tematický celok</w:t>
            </w:r>
          </w:p>
          <w:p w:rsidR="004E77E9" w:rsidRPr="002B3E5B" w:rsidRDefault="004E77E9" w:rsidP="00B404DF">
            <w:pPr>
              <w:jc w:val="center"/>
              <w:rPr>
                <w:b/>
                <w:lang w:val="sk-SK"/>
              </w:rPr>
            </w:pPr>
            <w:r w:rsidRPr="002B3E5B">
              <w:rPr>
                <w:b/>
                <w:lang w:val="sk-SK"/>
              </w:rPr>
              <w:t>počet hodín</w:t>
            </w:r>
          </w:p>
        </w:tc>
        <w:tc>
          <w:tcPr>
            <w:tcW w:w="4883" w:type="dxa"/>
          </w:tcPr>
          <w:p w:rsidR="004E77E9" w:rsidRPr="002B3E5B" w:rsidRDefault="004E77E9" w:rsidP="00B404DF">
            <w:pPr>
              <w:jc w:val="center"/>
              <w:rPr>
                <w:b/>
                <w:lang w:val="sk-SK"/>
              </w:rPr>
            </w:pPr>
            <w:r w:rsidRPr="002B3E5B">
              <w:rPr>
                <w:b/>
                <w:lang w:val="sk-SK"/>
              </w:rPr>
              <w:t>Obsahový štandard</w:t>
            </w:r>
          </w:p>
        </w:tc>
        <w:tc>
          <w:tcPr>
            <w:tcW w:w="4050" w:type="dxa"/>
          </w:tcPr>
          <w:p w:rsidR="004E77E9" w:rsidRPr="002B3E5B" w:rsidRDefault="004E77E9" w:rsidP="00B404DF">
            <w:pPr>
              <w:jc w:val="center"/>
              <w:rPr>
                <w:b/>
                <w:lang w:val="sk-SK"/>
              </w:rPr>
            </w:pPr>
            <w:r w:rsidRPr="002B3E5B">
              <w:rPr>
                <w:b/>
                <w:lang w:val="sk-SK"/>
              </w:rPr>
              <w:t>Výkonový štandard</w:t>
            </w:r>
          </w:p>
        </w:tc>
        <w:tc>
          <w:tcPr>
            <w:tcW w:w="2520" w:type="dxa"/>
            <w:vMerge w:val="restart"/>
          </w:tcPr>
          <w:p w:rsidR="004E77E9" w:rsidRPr="002B3E5B" w:rsidRDefault="004E77E9" w:rsidP="00B404DF">
            <w:pPr>
              <w:jc w:val="center"/>
              <w:rPr>
                <w:b/>
                <w:lang w:val="sk-SK"/>
              </w:rPr>
            </w:pPr>
            <w:r w:rsidRPr="002B3E5B">
              <w:rPr>
                <w:b/>
                <w:lang w:val="sk-SK"/>
              </w:rPr>
              <w:t xml:space="preserve">Prostriedky </w:t>
            </w:r>
          </w:p>
          <w:p w:rsidR="004E77E9" w:rsidRPr="002B3E5B" w:rsidRDefault="004E77E9" w:rsidP="00B404DF">
            <w:pPr>
              <w:jc w:val="center"/>
              <w:rPr>
                <w:b/>
                <w:lang w:val="sk-SK"/>
              </w:rPr>
            </w:pPr>
            <w:r w:rsidRPr="002B3E5B">
              <w:rPr>
                <w:b/>
                <w:lang w:val="sk-SK"/>
              </w:rPr>
              <w:t>hodnotenia</w:t>
            </w:r>
          </w:p>
        </w:tc>
      </w:tr>
      <w:tr w:rsidR="004E77E9" w:rsidRPr="002B3E5B">
        <w:trPr>
          <w:trHeight w:val="364"/>
          <w:jc w:val="center"/>
        </w:trPr>
        <w:tc>
          <w:tcPr>
            <w:tcW w:w="2490" w:type="dxa"/>
            <w:vMerge/>
          </w:tcPr>
          <w:p w:rsidR="004E77E9" w:rsidRPr="002B3E5B" w:rsidRDefault="004E77E9" w:rsidP="00B404DF">
            <w:pPr>
              <w:rPr>
                <w:lang w:val="sk-SK"/>
              </w:rPr>
            </w:pPr>
          </w:p>
        </w:tc>
        <w:tc>
          <w:tcPr>
            <w:tcW w:w="4883" w:type="dxa"/>
          </w:tcPr>
          <w:p w:rsidR="004E77E9" w:rsidRPr="002B3E5B" w:rsidRDefault="004E77E9" w:rsidP="00B404DF">
            <w:pPr>
              <w:rPr>
                <w:b/>
                <w:lang w:val="sk-SK"/>
              </w:rPr>
            </w:pPr>
            <w:r w:rsidRPr="002B3E5B">
              <w:rPr>
                <w:b/>
                <w:lang w:val="sk-SK"/>
              </w:rPr>
              <w:t>Téma</w:t>
            </w:r>
          </w:p>
        </w:tc>
        <w:tc>
          <w:tcPr>
            <w:tcW w:w="4050" w:type="dxa"/>
          </w:tcPr>
          <w:p w:rsidR="004E77E9" w:rsidRPr="002B3E5B" w:rsidRDefault="004E77E9" w:rsidP="00B404DF">
            <w:pPr>
              <w:rPr>
                <w:b/>
                <w:lang w:val="sk-SK"/>
              </w:rPr>
            </w:pPr>
            <w:r w:rsidRPr="002B3E5B">
              <w:rPr>
                <w:b/>
                <w:lang w:val="sk-SK"/>
              </w:rPr>
              <w:t>Spôsobilosti</w:t>
            </w:r>
          </w:p>
        </w:tc>
        <w:tc>
          <w:tcPr>
            <w:tcW w:w="2520" w:type="dxa"/>
            <w:vMerge/>
          </w:tcPr>
          <w:p w:rsidR="004E77E9" w:rsidRPr="002B3E5B" w:rsidRDefault="004E77E9" w:rsidP="00B404DF">
            <w:pPr>
              <w:rPr>
                <w:lang w:val="sk-SK"/>
              </w:rPr>
            </w:pPr>
          </w:p>
        </w:tc>
      </w:tr>
      <w:tr w:rsidR="004E77E9" w:rsidRPr="002B3E5B">
        <w:trPr>
          <w:trHeight w:val="7433"/>
          <w:jc w:val="center"/>
        </w:trPr>
        <w:tc>
          <w:tcPr>
            <w:tcW w:w="2490" w:type="dxa"/>
          </w:tcPr>
          <w:p w:rsidR="004E77E9" w:rsidRPr="002B3E5B" w:rsidRDefault="004E77E9" w:rsidP="00B404DF">
            <w:pPr>
              <w:rPr>
                <w:lang w:val="sk-SK"/>
              </w:rPr>
            </w:pPr>
            <w:r w:rsidRPr="002B3E5B">
              <w:rPr>
                <w:lang w:val="sk-SK"/>
              </w:rPr>
              <w:t>Dobré vzťahy v rodine</w:t>
            </w:r>
          </w:p>
          <w:p w:rsidR="004E77E9" w:rsidRPr="002B3E5B" w:rsidRDefault="004E77E9" w:rsidP="00B404DF">
            <w:pPr>
              <w:rPr>
                <w:lang w:val="sk-SK"/>
              </w:rPr>
            </w:pPr>
            <w:r w:rsidRPr="002B3E5B">
              <w:rPr>
                <w:lang w:val="sk-SK"/>
              </w:rPr>
              <w:t xml:space="preserve">      7 h</w:t>
            </w: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4A32A8" w:rsidRPr="002B3E5B" w:rsidRDefault="004A32A8" w:rsidP="00B404DF">
            <w:pPr>
              <w:rPr>
                <w:lang w:val="sk-SK"/>
              </w:rPr>
            </w:pPr>
          </w:p>
          <w:p w:rsidR="00911355" w:rsidRPr="002B3E5B" w:rsidRDefault="00911355" w:rsidP="00B404DF">
            <w:pPr>
              <w:rPr>
                <w:lang w:val="sk-SK"/>
              </w:rPr>
            </w:pPr>
          </w:p>
          <w:p w:rsidR="004E77E9" w:rsidRPr="002B3E5B" w:rsidRDefault="004E77E9" w:rsidP="00B404DF">
            <w:pPr>
              <w:rPr>
                <w:lang w:val="sk-SK"/>
              </w:rPr>
            </w:pPr>
            <w:r w:rsidRPr="002B3E5B">
              <w:rPr>
                <w:lang w:val="sk-SK"/>
              </w:rPr>
              <w:t>Filozofické zovšeobecnenie dosiaľ osvojených etických zásad</w:t>
            </w:r>
          </w:p>
          <w:p w:rsidR="004E77E9" w:rsidRPr="002B3E5B" w:rsidRDefault="004A32A8" w:rsidP="00B404DF">
            <w:pPr>
              <w:rPr>
                <w:lang w:val="sk-SK"/>
              </w:rPr>
            </w:pPr>
            <w:r w:rsidRPr="002B3E5B">
              <w:rPr>
                <w:lang w:val="sk-SK"/>
              </w:rPr>
              <w:t xml:space="preserve">     10</w:t>
            </w:r>
            <w:r w:rsidR="004E77E9" w:rsidRPr="002B3E5B">
              <w:rPr>
                <w:lang w:val="sk-SK"/>
              </w:rPr>
              <w:t xml:space="preserve"> h</w:t>
            </w: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E77E9" w:rsidRPr="002B3E5B" w:rsidRDefault="004E77E9" w:rsidP="00B404DF">
            <w:pPr>
              <w:rPr>
                <w:lang w:val="sk-SK"/>
              </w:rPr>
            </w:pPr>
          </w:p>
          <w:p w:rsidR="004A32A8" w:rsidRPr="002B3E5B" w:rsidRDefault="004A32A8" w:rsidP="00B404DF">
            <w:pPr>
              <w:rPr>
                <w:lang w:val="sk-SK"/>
              </w:rPr>
            </w:pPr>
          </w:p>
          <w:p w:rsidR="004E77E9" w:rsidRPr="002B3E5B" w:rsidRDefault="004E77E9" w:rsidP="00B404DF">
            <w:pPr>
              <w:rPr>
                <w:lang w:val="sk-SK"/>
              </w:rPr>
            </w:pPr>
            <w:r w:rsidRPr="002B3E5B">
              <w:rPr>
                <w:lang w:val="sk-SK"/>
              </w:rPr>
              <w:t>Etika práce, etika a ekonomika</w:t>
            </w:r>
          </w:p>
          <w:p w:rsidR="004E77E9" w:rsidRPr="002B3E5B" w:rsidRDefault="004A32A8" w:rsidP="00B404DF">
            <w:pPr>
              <w:rPr>
                <w:lang w:val="sk-SK"/>
              </w:rPr>
            </w:pPr>
            <w:r w:rsidRPr="002B3E5B">
              <w:rPr>
                <w:lang w:val="sk-SK"/>
              </w:rPr>
              <w:t xml:space="preserve">      10</w:t>
            </w:r>
            <w:r w:rsidR="004E77E9" w:rsidRPr="002B3E5B">
              <w:rPr>
                <w:lang w:val="sk-SK"/>
              </w:rPr>
              <w:t xml:space="preserve"> h</w:t>
            </w: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0449D9" w:rsidRPr="002B3E5B" w:rsidRDefault="000449D9" w:rsidP="00B404DF">
            <w:pPr>
              <w:rPr>
                <w:lang w:val="sk-SK"/>
              </w:rPr>
            </w:pPr>
          </w:p>
          <w:p w:rsidR="004A32A8" w:rsidRPr="002B3E5B" w:rsidRDefault="004A32A8" w:rsidP="00B404DF">
            <w:pPr>
              <w:rPr>
                <w:lang w:val="sk-SK"/>
              </w:rPr>
            </w:pPr>
          </w:p>
          <w:p w:rsidR="004A32A8" w:rsidRPr="002B3E5B" w:rsidRDefault="004A32A8" w:rsidP="00B404DF">
            <w:pPr>
              <w:rPr>
                <w:lang w:val="sk-SK"/>
              </w:rPr>
            </w:pPr>
            <w:r w:rsidRPr="002B3E5B">
              <w:rPr>
                <w:lang w:val="sk-SK"/>
              </w:rPr>
              <w:t xml:space="preserve">Zdravý životný štýl </w:t>
            </w:r>
          </w:p>
          <w:p w:rsidR="004A32A8" w:rsidRPr="002B3E5B" w:rsidRDefault="004A32A8" w:rsidP="004A32A8">
            <w:pPr>
              <w:rPr>
                <w:lang w:val="sk-SK"/>
              </w:rPr>
            </w:pPr>
            <w:r w:rsidRPr="002B3E5B">
              <w:rPr>
                <w:lang w:val="sk-SK"/>
              </w:rPr>
              <w:t xml:space="preserve">      6 h</w:t>
            </w: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p w:rsidR="004A32A8" w:rsidRPr="002B3E5B" w:rsidRDefault="004A32A8" w:rsidP="00B404DF">
            <w:pPr>
              <w:rPr>
                <w:lang w:val="sk-SK"/>
              </w:rPr>
            </w:pPr>
          </w:p>
        </w:tc>
        <w:tc>
          <w:tcPr>
            <w:tcW w:w="4883" w:type="dxa"/>
          </w:tcPr>
          <w:p w:rsidR="00911355" w:rsidRPr="002B3E5B" w:rsidRDefault="00911355" w:rsidP="00911355">
            <w:pPr>
              <w:rPr>
                <w:lang w:val="sk-SK"/>
              </w:rPr>
            </w:pPr>
            <w:r w:rsidRPr="002B3E5B">
              <w:rPr>
                <w:lang w:val="sk-SK"/>
              </w:rPr>
              <w:lastRenderedPageBreak/>
              <w:t>Rodina</w:t>
            </w:r>
          </w:p>
          <w:p w:rsidR="00911355" w:rsidRPr="002B3E5B" w:rsidRDefault="00911355" w:rsidP="00911355">
            <w:pPr>
              <w:rPr>
                <w:lang w:val="sk-SK"/>
              </w:rPr>
            </w:pPr>
            <w:r w:rsidRPr="002B3E5B">
              <w:rPr>
                <w:lang w:val="sk-SK"/>
              </w:rPr>
              <w:t>Rodinné pravidlá, tradície a zvyky</w:t>
            </w:r>
          </w:p>
          <w:p w:rsidR="00911355" w:rsidRPr="002B3E5B" w:rsidRDefault="00911355" w:rsidP="00911355">
            <w:pPr>
              <w:rPr>
                <w:lang w:val="sk-SK"/>
              </w:rPr>
            </w:pPr>
            <w:r w:rsidRPr="002B3E5B">
              <w:rPr>
                <w:lang w:val="sk-SK"/>
              </w:rPr>
              <w:t>Očakávania rodičov</w:t>
            </w:r>
          </w:p>
          <w:p w:rsidR="00911355" w:rsidRPr="002B3E5B" w:rsidRDefault="00911355" w:rsidP="00911355">
            <w:pPr>
              <w:rPr>
                <w:lang w:val="sk-SK"/>
              </w:rPr>
            </w:pPr>
            <w:r w:rsidRPr="002B3E5B">
              <w:rPr>
                <w:lang w:val="sk-SK"/>
              </w:rPr>
              <w:t>Fungujúca rodina</w:t>
            </w:r>
          </w:p>
          <w:p w:rsidR="00911355" w:rsidRPr="002B3E5B" w:rsidRDefault="00911355" w:rsidP="00911355">
            <w:pPr>
              <w:rPr>
                <w:lang w:val="sk-SK"/>
              </w:rPr>
            </w:pPr>
            <w:r w:rsidRPr="002B3E5B">
              <w:rPr>
                <w:lang w:val="sk-SK"/>
              </w:rPr>
              <w:t>Vzťahy v rodine</w:t>
            </w:r>
          </w:p>
          <w:p w:rsidR="00911355" w:rsidRPr="002B3E5B" w:rsidRDefault="00911355" w:rsidP="00911355">
            <w:pPr>
              <w:rPr>
                <w:lang w:val="sk-SK"/>
              </w:rPr>
            </w:pPr>
            <w:r w:rsidRPr="002B3E5B">
              <w:rPr>
                <w:lang w:val="sk-SK"/>
              </w:rPr>
              <w:t>Rovnosť, rovnaká dôstojnosť mužov a žien</w:t>
            </w:r>
          </w:p>
          <w:p w:rsidR="004E77E9" w:rsidRPr="002B3E5B" w:rsidRDefault="004E77E9" w:rsidP="00B404DF">
            <w:pPr>
              <w:rPr>
                <w:lang w:val="sk-SK"/>
              </w:rPr>
            </w:pPr>
          </w:p>
          <w:p w:rsidR="004E77E9" w:rsidRPr="002B3E5B" w:rsidRDefault="004E77E9"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B404DF">
            <w:pPr>
              <w:rPr>
                <w:lang w:val="sk-SK"/>
              </w:rPr>
            </w:pPr>
          </w:p>
          <w:p w:rsidR="00911355" w:rsidRPr="002B3E5B" w:rsidRDefault="00911355" w:rsidP="00911355">
            <w:pPr>
              <w:rPr>
                <w:lang w:val="sk-SK"/>
              </w:rPr>
            </w:pPr>
            <w:r w:rsidRPr="002B3E5B">
              <w:rPr>
                <w:lang w:val="sk-SK"/>
              </w:rPr>
              <w:t>Hodnoty a mravné normy</w:t>
            </w:r>
          </w:p>
          <w:p w:rsidR="004E77E9" w:rsidRPr="002B3E5B" w:rsidRDefault="00911355" w:rsidP="00911355">
            <w:pPr>
              <w:rPr>
                <w:lang w:val="sk-SK"/>
              </w:rPr>
            </w:pPr>
            <w:r w:rsidRPr="002B3E5B">
              <w:rPr>
                <w:lang w:val="sk-SK"/>
              </w:rPr>
              <w:t xml:space="preserve">Právne a mravné normy </w:t>
            </w:r>
          </w:p>
          <w:p w:rsidR="00911355" w:rsidRPr="002B3E5B" w:rsidRDefault="00911355" w:rsidP="00911355">
            <w:pPr>
              <w:rPr>
                <w:lang w:val="sk-SK"/>
              </w:rPr>
            </w:pPr>
            <w:r w:rsidRPr="002B3E5B">
              <w:rPr>
                <w:lang w:val="sk-SK"/>
              </w:rPr>
              <w:t>Svedomie</w:t>
            </w:r>
          </w:p>
          <w:p w:rsidR="00911355" w:rsidRPr="002B3E5B" w:rsidRDefault="00911355" w:rsidP="00911355">
            <w:pPr>
              <w:rPr>
                <w:lang w:val="sk-SK"/>
              </w:rPr>
            </w:pPr>
            <w:r w:rsidRPr="002B3E5B">
              <w:rPr>
                <w:lang w:val="sk-SK"/>
              </w:rPr>
              <w:t>Česť, pravda, poznanie a kultúra ako etická hodnota</w:t>
            </w:r>
          </w:p>
          <w:p w:rsidR="00911355" w:rsidRPr="002B3E5B" w:rsidRDefault="00911355" w:rsidP="00911355">
            <w:pPr>
              <w:rPr>
                <w:lang w:val="sk-SK"/>
              </w:rPr>
            </w:pPr>
            <w:r w:rsidRPr="002B3E5B">
              <w:rPr>
                <w:lang w:val="sk-SK"/>
              </w:rPr>
              <w:t>Prosociálne vzory</w:t>
            </w:r>
          </w:p>
          <w:p w:rsidR="00911355" w:rsidRPr="002B3E5B" w:rsidRDefault="00911355" w:rsidP="00911355">
            <w:pPr>
              <w:rPr>
                <w:lang w:val="sk-SK"/>
              </w:rPr>
            </w:pPr>
            <w:r w:rsidRPr="002B3E5B">
              <w:rPr>
                <w:lang w:val="sk-SK"/>
              </w:rPr>
              <w:t>Moje ciele v živote</w:t>
            </w:r>
          </w:p>
          <w:p w:rsidR="00911355" w:rsidRPr="002B3E5B" w:rsidRDefault="00911355" w:rsidP="00911355">
            <w:pPr>
              <w:rPr>
                <w:lang w:val="sk-SK"/>
              </w:rPr>
            </w:pPr>
            <w:r w:rsidRPr="002B3E5B">
              <w:rPr>
                <w:lang w:val="sk-SK"/>
              </w:rPr>
              <w:t>Potreba celoživotného vzdelávania</w:t>
            </w:r>
          </w:p>
          <w:p w:rsidR="00911355" w:rsidRPr="002B3E5B" w:rsidRDefault="00911355" w:rsidP="00911355">
            <w:pPr>
              <w:rPr>
                <w:lang w:val="sk-SK"/>
              </w:rPr>
            </w:pPr>
          </w:p>
          <w:p w:rsidR="00911355" w:rsidRPr="002B3E5B" w:rsidRDefault="00911355" w:rsidP="00911355">
            <w:pPr>
              <w:rPr>
                <w:lang w:val="sk-SK"/>
              </w:rPr>
            </w:pPr>
          </w:p>
          <w:p w:rsidR="00911355" w:rsidRPr="002B3E5B" w:rsidRDefault="00911355" w:rsidP="00911355">
            <w:pPr>
              <w:rPr>
                <w:lang w:val="sk-SK"/>
              </w:rPr>
            </w:pPr>
          </w:p>
          <w:p w:rsidR="00911355" w:rsidRPr="002B3E5B" w:rsidRDefault="00911355" w:rsidP="00911355">
            <w:pPr>
              <w:rPr>
                <w:lang w:val="sk-SK"/>
              </w:rPr>
            </w:pPr>
          </w:p>
          <w:p w:rsidR="00911355" w:rsidRPr="002B3E5B" w:rsidRDefault="00911355" w:rsidP="00911355">
            <w:pPr>
              <w:rPr>
                <w:lang w:val="sk-SK"/>
              </w:rPr>
            </w:pPr>
          </w:p>
          <w:p w:rsidR="00911355" w:rsidRPr="002B3E5B" w:rsidRDefault="00911355" w:rsidP="00911355">
            <w:pPr>
              <w:rPr>
                <w:lang w:val="sk-SK"/>
              </w:rPr>
            </w:pPr>
          </w:p>
          <w:p w:rsidR="004A32A8" w:rsidRPr="002B3E5B" w:rsidRDefault="004A32A8" w:rsidP="004A32A8">
            <w:pPr>
              <w:rPr>
                <w:lang w:val="sk-SK"/>
              </w:rPr>
            </w:pPr>
            <w:r w:rsidRPr="002B3E5B">
              <w:rPr>
                <w:lang w:val="sk-SK"/>
              </w:rPr>
              <w:t>Profesijná etika</w:t>
            </w:r>
          </w:p>
          <w:p w:rsidR="004A32A8" w:rsidRPr="002B3E5B" w:rsidRDefault="004A32A8" w:rsidP="004A32A8">
            <w:pPr>
              <w:rPr>
                <w:lang w:val="sk-SK"/>
              </w:rPr>
            </w:pPr>
            <w:r w:rsidRPr="002B3E5B">
              <w:rPr>
                <w:lang w:val="sk-SK"/>
              </w:rPr>
              <w:t>Súťaživosť a spolupráca</w:t>
            </w:r>
          </w:p>
          <w:p w:rsidR="004A32A8" w:rsidRPr="002B3E5B" w:rsidRDefault="004A32A8" w:rsidP="004A32A8">
            <w:pPr>
              <w:rPr>
                <w:lang w:val="sk-SK"/>
              </w:rPr>
            </w:pPr>
            <w:r w:rsidRPr="002B3E5B">
              <w:rPr>
                <w:lang w:val="sk-SK"/>
              </w:rPr>
              <w:t>Pravidlá „fair-</w:t>
            </w:r>
            <w:proofErr w:type="spellStart"/>
            <w:r w:rsidRPr="002B3E5B">
              <w:rPr>
                <w:lang w:val="sk-SK"/>
              </w:rPr>
              <w:t>play</w:t>
            </w:r>
            <w:proofErr w:type="spellEnd"/>
            <w:r w:rsidRPr="002B3E5B">
              <w:rPr>
                <w:lang w:val="sk-SK"/>
              </w:rPr>
              <w:t>“</w:t>
            </w:r>
          </w:p>
          <w:p w:rsidR="00911355" w:rsidRPr="002B3E5B" w:rsidRDefault="004A32A8" w:rsidP="004A32A8">
            <w:pPr>
              <w:rPr>
                <w:lang w:val="sk-SK"/>
              </w:rPr>
            </w:pPr>
            <w:r w:rsidRPr="002B3E5B">
              <w:rPr>
                <w:lang w:val="sk-SK"/>
              </w:rPr>
              <w:t>Etický kódex zamestnanca</w:t>
            </w:r>
          </w:p>
          <w:p w:rsidR="00911355" w:rsidRPr="002B3E5B" w:rsidRDefault="004A32A8" w:rsidP="00911355">
            <w:pPr>
              <w:rPr>
                <w:lang w:val="sk-SK"/>
              </w:rPr>
            </w:pPr>
            <w:r w:rsidRPr="002B3E5B">
              <w:rPr>
                <w:lang w:val="sk-SK"/>
              </w:rPr>
              <w:t>Ekonomické cnosti</w:t>
            </w:r>
          </w:p>
          <w:p w:rsidR="004A32A8" w:rsidRPr="002B3E5B" w:rsidRDefault="004A32A8" w:rsidP="00911355">
            <w:pPr>
              <w:rPr>
                <w:lang w:val="sk-SK"/>
              </w:rPr>
            </w:pPr>
            <w:r w:rsidRPr="002B3E5B">
              <w:rPr>
                <w:lang w:val="sk-SK"/>
              </w:rPr>
              <w:t>Princípy sociálnej náuky</w:t>
            </w:r>
          </w:p>
          <w:p w:rsidR="004A32A8" w:rsidRPr="002B3E5B" w:rsidRDefault="004A32A8" w:rsidP="00911355">
            <w:pPr>
              <w:rPr>
                <w:lang w:val="sk-SK"/>
              </w:rPr>
            </w:pPr>
            <w:r w:rsidRPr="002B3E5B">
              <w:rPr>
                <w:lang w:val="sk-SK"/>
              </w:rPr>
              <w:t xml:space="preserve">Fair </w:t>
            </w:r>
            <w:proofErr w:type="spellStart"/>
            <w:r w:rsidRPr="002B3E5B">
              <w:rPr>
                <w:lang w:val="sk-SK"/>
              </w:rPr>
              <w:t>trade</w:t>
            </w:r>
            <w:proofErr w:type="spellEnd"/>
          </w:p>
          <w:p w:rsidR="004A32A8" w:rsidRPr="002B3E5B" w:rsidRDefault="004A32A8" w:rsidP="00911355">
            <w:pPr>
              <w:rPr>
                <w:lang w:val="sk-SK"/>
              </w:rPr>
            </w:pPr>
            <w:r w:rsidRPr="002B3E5B">
              <w:rPr>
                <w:lang w:val="sk-SK"/>
              </w:rPr>
              <w:t>Globalizácia</w:t>
            </w:r>
          </w:p>
          <w:p w:rsidR="004A32A8" w:rsidRPr="002B3E5B" w:rsidRDefault="004A32A8" w:rsidP="00911355">
            <w:pPr>
              <w:rPr>
                <w:lang w:val="sk-SK"/>
              </w:rPr>
            </w:pPr>
            <w:r w:rsidRPr="002B3E5B">
              <w:rPr>
                <w:lang w:val="sk-SK"/>
              </w:rPr>
              <w:t>Globálne problémy</w:t>
            </w:r>
          </w:p>
          <w:p w:rsidR="004A32A8" w:rsidRPr="002B3E5B" w:rsidRDefault="004A32A8" w:rsidP="00911355">
            <w:pPr>
              <w:rPr>
                <w:lang w:val="sk-SK"/>
              </w:rPr>
            </w:pPr>
          </w:p>
          <w:p w:rsidR="004A32A8" w:rsidRPr="002B3E5B" w:rsidRDefault="004A32A8" w:rsidP="00911355">
            <w:pPr>
              <w:rPr>
                <w:lang w:val="sk-SK"/>
              </w:rPr>
            </w:pPr>
          </w:p>
          <w:p w:rsidR="000449D9" w:rsidRPr="002B3E5B" w:rsidRDefault="000449D9" w:rsidP="00911355">
            <w:pPr>
              <w:rPr>
                <w:lang w:val="sk-SK"/>
              </w:rPr>
            </w:pPr>
          </w:p>
          <w:p w:rsidR="004A32A8" w:rsidRPr="002B3E5B" w:rsidRDefault="000449D9" w:rsidP="00911355">
            <w:pPr>
              <w:rPr>
                <w:lang w:val="sk-SK"/>
              </w:rPr>
            </w:pPr>
            <w:r w:rsidRPr="002B3E5B">
              <w:rPr>
                <w:lang w:val="sk-SK"/>
              </w:rPr>
              <w:t>Zdravie ako hodnota</w:t>
            </w:r>
          </w:p>
          <w:p w:rsidR="000449D9" w:rsidRPr="002B3E5B" w:rsidRDefault="000449D9" w:rsidP="00911355">
            <w:pPr>
              <w:rPr>
                <w:lang w:val="sk-SK"/>
              </w:rPr>
            </w:pPr>
            <w:r w:rsidRPr="002B3E5B">
              <w:rPr>
                <w:lang w:val="sk-SK"/>
              </w:rPr>
              <w:t>Závislosti</w:t>
            </w:r>
          </w:p>
          <w:p w:rsidR="000449D9" w:rsidRPr="002B3E5B" w:rsidRDefault="000449D9" w:rsidP="00911355">
            <w:pPr>
              <w:rPr>
                <w:lang w:val="sk-SK"/>
              </w:rPr>
            </w:pPr>
            <w:r w:rsidRPr="002B3E5B">
              <w:rPr>
                <w:lang w:val="sk-SK"/>
              </w:rPr>
              <w:t>Dôsledky nesprávnej výživy a nevhodnej životosprávy</w:t>
            </w:r>
          </w:p>
          <w:p w:rsidR="004A32A8" w:rsidRPr="002B3E5B" w:rsidRDefault="004A32A8" w:rsidP="00911355">
            <w:pPr>
              <w:rPr>
                <w:lang w:val="sk-SK"/>
              </w:rPr>
            </w:pPr>
          </w:p>
          <w:p w:rsidR="004A32A8" w:rsidRPr="002B3E5B" w:rsidRDefault="004A32A8" w:rsidP="00911355">
            <w:pPr>
              <w:rPr>
                <w:lang w:val="sk-SK"/>
              </w:rPr>
            </w:pPr>
          </w:p>
          <w:p w:rsidR="004E77E9" w:rsidRPr="002B3E5B" w:rsidRDefault="004E77E9" w:rsidP="00B404DF">
            <w:pPr>
              <w:rPr>
                <w:lang w:val="sk-SK"/>
              </w:rPr>
            </w:pPr>
          </w:p>
        </w:tc>
        <w:tc>
          <w:tcPr>
            <w:tcW w:w="4050" w:type="dxa"/>
          </w:tcPr>
          <w:p w:rsidR="00911355" w:rsidRPr="002B3E5B" w:rsidRDefault="00911355" w:rsidP="00911355">
            <w:pPr>
              <w:rPr>
                <w:lang w:val="sk-SK"/>
              </w:rPr>
            </w:pPr>
            <w:r w:rsidRPr="002B3E5B">
              <w:rPr>
                <w:lang w:val="sk-SK"/>
              </w:rPr>
              <w:lastRenderedPageBreak/>
              <w:t>-prejaviť záujem o členov rodiny</w:t>
            </w:r>
          </w:p>
          <w:p w:rsidR="00911355" w:rsidRPr="002B3E5B" w:rsidRDefault="00911355" w:rsidP="00911355">
            <w:pPr>
              <w:rPr>
                <w:lang w:val="sk-SK"/>
              </w:rPr>
            </w:pPr>
            <w:r w:rsidRPr="002B3E5B">
              <w:rPr>
                <w:lang w:val="sk-SK"/>
              </w:rPr>
              <w:t>-vyjadriť pozitívne hodnotenie, empatiu a tvorivosť v rodinnom prostredí</w:t>
            </w:r>
          </w:p>
          <w:p w:rsidR="00911355" w:rsidRPr="002B3E5B" w:rsidRDefault="00911355" w:rsidP="00911355">
            <w:pPr>
              <w:rPr>
                <w:lang w:val="sk-SK"/>
              </w:rPr>
            </w:pPr>
            <w:r w:rsidRPr="002B3E5B">
              <w:rPr>
                <w:lang w:val="sk-SK"/>
              </w:rPr>
              <w:t>-akceptovať pravidlá vzájomného s</w:t>
            </w:r>
            <w:bookmarkStart w:id="1" w:name="_GoBack"/>
            <w:bookmarkEnd w:id="1"/>
            <w:r w:rsidRPr="002B3E5B">
              <w:rPr>
                <w:lang w:val="sk-SK"/>
              </w:rPr>
              <w:t>polužitia v rodine</w:t>
            </w:r>
          </w:p>
          <w:p w:rsidR="00911355" w:rsidRPr="002B3E5B" w:rsidRDefault="00911355" w:rsidP="00911355">
            <w:pPr>
              <w:rPr>
                <w:lang w:val="sk-SK"/>
              </w:rPr>
            </w:pPr>
            <w:r w:rsidRPr="002B3E5B">
              <w:rPr>
                <w:lang w:val="sk-SK"/>
              </w:rPr>
              <w:t>-zhodnotiť svoje práva a povinnosti v rodine</w:t>
            </w:r>
          </w:p>
          <w:p w:rsidR="00911355" w:rsidRPr="002B3E5B" w:rsidRDefault="00911355" w:rsidP="00911355">
            <w:pPr>
              <w:rPr>
                <w:lang w:val="sk-SK"/>
              </w:rPr>
            </w:pPr>
            <w:r w:rsidRPr="002B3E5B">
              <w:rPr>
                <w:lang w:val="sk-SK"/>
              </w:rPr>
              <w:t>-zdôvodniť význam rodinných vzťahov pre človeka</w:t>
            </w:r>
          </w:p>
          <w:p w:rsidR="00911355" w:rsidRPr="002B3E5B" w:rsidRDefault="00911355" w:rsidP="00911355">
            <w:pPr>
              <w:rPr>
                <w:lang w:val="sk-SK"/>
              </w:rPr>
            </w:pPr>
            <w:r w:rsidRPr="002B3E5B">
              <w:rPr>
                <w:lang w:val="sk-SK"/>
              </w:rPr>
              <w:t xml:space="preserve">-vyhodnotiť na príkladoch zo života prejavy </w:t>
            </w:r>
            <w:proofErr w:type="spellStart"/>
            <w:r w:rsidRPr="002B3E5B">
              <w:rPr>
                <w:lang w:val="sk-SK"/>
              </w:rPr>
              <w:t>ne</w:t>
            </w:r>
            <w:proofErr w:type="spellEnd"/>
            <w:r w:rsidRPr="002B3E5B">
              <w:rPr>
                <w:lang w:val="sk-SK"/>
              </w:rPr>
              <w:t>/rovnosti žien a mužov (rovnaké práva, rovnosť šancí, atď.)</w:t>
            </w:r>
          </w:p>
          <w:p w:rsidR="004E77E9" w:rsidRPr="002B3E5B" w:rsidRDefault="004E77E9" w:rsidP="00B404DF">
            <w:pPr>
              <w:rPr>
                <w:lang w:val="sk-SK"/>
              </w:rPr>
            </w:pPr>
          </w:p>
          <w:p w:rsidR="004E77E9" w:rsidRPr="002B3E5B" w:rsidRDefault="004E77E9" w:rsidP="00B404DF">
            <w:pPr>
              <w:rPr>
                <w:lang w:val="sk-SK"/>
              </w:rPr>
            </w:pPr>
          </w:p>
          <w:p w:rsidR="004E77E9" w:rsidRPr="002B3E5B" w:rsidRDefault="004E77E9" w:rsidP="00B404DF">
            <w:pPr>
              <w:rPr>
                <w:lang w:val="sk-SK"/>
              </w:rPr>
            </w:pPr>
          </w:p>
          <w:p w:rsidR="00911355" w:rsidRPr="002B3E5B" w:rsidRDefault="00911355" w:rsidP="00911355">
            <w:pPr>
              <w:rPr>
                <w:lang w:val="sk-SK"/>
              </w:rPr>
            </w:pPr>
            <w:r w:rsidRPr="002B3E5B">
              <w:rPr>
                <w:lang w:val="sk-SK"/>
              </w:rPr>
              <w:t>-uviesť príklad mravných hodnôt</w:t>
            </w:r>
          </w:p>
          <w:p w:rsidR="004E77E9" w:rsidRPr="002B3E5B" w:rsidRDefault="00911355" w:rsidP="00911355">
            <w:pPr>
              <w:rPr>
                <w:lang w:val="sk-SK"/>
              </w:rPr>
            </w:pPr>
            <w:r w:rsidRPr="002B3E5B">
              <w:rPr>
                <w:lang w:val="sk-SK"/>
              </w:rPr>
              <w:t>-rozlíšiť mravné a právne normy</w:t>
            </w:r>
          </w:p>
          <w:p w:rsidR="004E77E9" w:rsidRPr="002B3E5B" w:rsidRDefault="00911355" w:rsidP="00B404DF">
            <w:pPr>
              <w:rPr>
                <w:lang w:val="sk-SK"/>
              </w:rPr>
            </w:pPr>
            <w:r w:rsidRPr="002B3E5B">
              <w:rPr>
                <w:lang w:val="sk-SK"/>
              </w:rPr>
              <w:t>-vysvetliť význam svedomia</w:t>
            </w:r>
          </w:p>
          <w:p w:rsidR="00911355" w:rsidRPr="002B3E5B" w:rsidRDefault="00911355" w:rsidP="00B404DF">
            <w:pPr>
              <w:rPr>
                <w:lang w:val="sk-SK"/>
              </w:rPr>
            </w:pPr>
            <w:r w:rsidRPr="002B3E5B">
              <w:rPr>
                <w:lang w:val="sk-SK"/>
              </w:rPr>
              <w:t>-zdôvodniť význam rešpektovania cti a dobrého mena</w:t>
            </w:r>
          </w:p>
          <w:p w:rsidR="00911355" w:rsidRPr="002B3E5B" w:rsidRDefault="00911355" w:rsidP="00B404DF">
            <w:pPr>
              <w:rPr>
                <w:lang w:val="sk-SK"/>
              </w:rPr>
            </w:pPr>
            <w:r w:rsidRPr="002B3E5B">
              <w:rPr>
                <w:lang w:val="sk-SK"/>
              </w:rPr>
              <w:t>-uviesť príklady pozitívnych vzorov v súčasnom živote</w:t>
            </w:r>
          </w:p>
          <w:p w:rsidR="00911355" w:rsidRPr="002B3E5B" w:rsidRDefault="00911355" w:rsidP="00B404DF">
            <w:pPr>
              <w:rPr>
                <w:lang w:val="sk-SK"/>
              </w:rPr>
            </w:pPr>
            <w:r w:rsidRPr="002B3E5B">
              <w:rPr>
                <w:lang w:val="sk-SK"/>
              </w:rPr>
              <w:t>-pomenovať vlastné ambície</w:t>
            </w:r>
          </w:p>
          <w:p w:rsidR="00911355" w:rsidRPr="002B3E5B" w:rsidRDefault="00911355" w:rsidP="00B404DF">
            <w:pPr>
              <w:rPr>
                <w:lang w:val="sk-SK"/>
              </w:rPr>
            </w:pPr>
            <w:r w:rsidRPr="002B3E5B">
              <w:rPr>
                <w:lang w:val="sk-SK"/>
              </w:rPr>
              <w:t>-zhodnotiť potrebu vzdelania a vzdelávania v živote človeka</w:t>
            </w:r>
          </w:p>
          <w:p w:rsidR="00911355" w:rsidRPr="002B3E5B" w:rsidRDefault="00911355" w:rsidP="00B404DF">
            <w:pPr>
              <w:rPr>
                <w:lang w:val="sk-SK"/>
              </w:rPr>
            </w:pPr>
            <w:r w:rsidRPr="002B3E5B">
              <w:rPr>
                <w:lang w:val="sk-SK"/>
              </w:rPr>
              <w:t>-diskutovať o aktuálnych etických problémoch v spoločnosti</w:t>
            </w:r>
          </w:p>
          <w:p w:rsidR="004E77E9" w:rsidRPr="002B3E5B" w:rsidRDefault="004E77E9" w:rsidP="00B404DF">
            <w:pPr>
              <w:rPr>
                <w:lang w:val="sk-SK"/>
              </w:rPr>
            </w:pPr>
            <w:r w:rsidRPr="002B3E5B">
              <w:rPr>
                <w:lang w:val="sk-SK"/>
              </w:rPr>
              <w:lastRenderedPageBreak/>
              <w:t xml:space="preserve">  </w:t>
            </w:r>
          </w:p>
          <w:p w:rsidR="004E77E9" w:rsidRPr="002B3E5B" w:rsidRDefault="004E77E9" w:rsidP="00B404DF">
            <w:pPr>
              <w:rPr>
                <w:lang w:val="sk-SK"/>
              </w:rPr>
            </w:pPr>
          </w:p>
          <w:p w:rsidR="004A32A8" w:rsidRPr="002B3E5B" w:rsidRDefault="004A32A8" w:rsidP="004A32A8">
            <w:pPr>
              <w:rPr>
                <w:lang w:val="sk-SK"/>
              </w:rPr>
            </w:pPr>
            <w:r w:rsidRPr="002B3E5B">
              <w:rPr>
                <w:lang w:val="sk-SK"/>
              </w:rPr>
              <w:t>-posúdiť význam práce a pracovitosti pre sebarealizáciu človeka</w:t>
            </w:r>
          </w:p>
          <w:p w:rsidR="004A32A8" w:rsidRPr="002B3E5B" w:rsidRDefault="004A32A8" w:rsidP="004A32A8">
            <w:pPr>
              <w:rPr>
                <w:lang w:val="sk-SK"/>
              </w:rPr>
            </w:pPr>
            <w:r w:rsidRPr="002B3E5B">
              <w:rPr>
                <w:lang w:val="sk-SK"/>
              </w:rPr>
              <w:t>-diskutovať o ekonomických hodnotách</w:t>
            </w:r>
          </w:p>
          <w:p w:rsidR="004A32A8" w:rsidRPr="002B3E5B" w:rsidRDefault="004A32A8" w:rsidP="004A32A8">
            <w:pPr>
              <w:rPr>
                <w:lang w:val="sk-SK"/>
              </w:rPr>
            </w:pPr>
            <w:r w:rsidRPr="002B3E5B">
              <w:rPr>
                <w:lang w:val="sk-SK"/>
              </w:rPr>
              <w:t>-rešpektovať pravidlá „fair-</w:t>
            </w:r>
            <w:proofErr w:type="spellStart"/>
            <w:r w:rsidRPr="002B3E5B">
              <w:rPr>
                <w:lang w:val="sk-SK"/>
              </w:rPr>
              <w:t>play</w:t>
            </w:r>
            <w:proofErr w:type="spellEnd"/>
            <w:r w:rsidRPr="002B3E5B">
              <w:rPr>
                <w:lang w:val="sk-SK"/>
              </w:rPr>
              <w:t>“</w:t>
            </w:r>
          </w:p>
          <w:p w:rsidR="004E77E9" w:rsidRPr="002B3E5B" w:rsidRDefault="004A32A8" w:rsidP="004A32A8">
            <w:pPr>
              <w:rPr>
                <w:lang w:val="sk-SK"/>
              </w:rPr>
            </w:pPr>
            <w:r w:rsidRPr="002B3E5B">
              <w:rPr>
                <w:lang w:val="sk-SK"/>
              </w:rPr>
              <w:t>-hodnotiť prejavy a dôsledky sociálnej nerovnosti</w:t>
            </w:r>
          </w:p>
          <w:p w:rsidR="004E77E9" w:rsidRPr="002B3E5B" w:rsidRDefault="004A32A8" w:rsidP="00B404DF">
            <w:pPr>
              <w:rPr>
                <w:lang w:val="sk-SK"/>
              </w:rPr>
            </w:pPr>
            <w:r w:rsidRPr="002B3E5B">
              <w:rPr>
                <w:lang w:val="sk-SK"/>
              </w:rPr>
              <w:t>-zhodnotiť význam solidarity</w:t>
            </w:r>
          </w:p>
          <w:p w:rsidR="004A32A8" w:rsidRPr="002B3E5B" w:rsidRDefault="004A32A8" w:rsidP="00B404DF">
            <w:pPr>
              <w:rPr>
                <w:lang w:val="sk-SK"/>
              </w:rPr>
            </w:pPr>
            <w:r w:rsidRPr="002B3E5B">
              <w:rPr>
                <w:lang w:val="sk-SK"/>
              </w:rPr>
              <w:t xml:space="preserve">-akceptovať pravidlá fair </w:t>
            </w:r>
            <w:proofErr w:type="spellStart"/>
            <w:r w:rsidRPr="002B3E5B">
              <w:rPr>
                <w:lang w:val="sk-SK"/>
              </w:rPr>
              <w:t>trade</w:t>
            </w:r>
            <w:proofErr w:type="spellEnd"/>
          </w:p>
          <w:p w:rsidR="004A32A8" w:rsidRPr="002B3E5B" w:rsidRDefault="004A32A8" w:rsidP="00B404DF">
            <w:pPr>
              <w:rPr>
                <w:lang w:val="sk-SK"/>
              </w:rPr>
            </w:pPr>
            <w:r w:rsidRPr="002B3E5B">
              <w:rPr>
                <w:lang w:val="sk-SK"/>
              </w:rPr>
              <w:t>-uviesť klady a zápory globalizácie</w:t>
            </w:r>
          </w:p>
          <w:p w:rsidR="004A32A8" w:rsidRPr="002B3E5B" w:rsidRDefault="004A32A8" w:rsidP="00B404DF">
            <w:pPr>
              <w:rPr>
                <w:lang w:val="sk-SK"/>
              </w:rPr>
            </w:pPr>
            <w:r w:rsidRPr="002B3E5B">
              <w:rPr>
                <w:lang w:val="sk-SK"/>
              </w:rPr>
              <w:t>-analyzovať vybrané globálne problémy</w:t>
            </w:r>
          </w:p>
          <w:p w:rsidR="004E77E9" w:rsidRPr="002B3E5B" w:rsidRDefault="004E77E9" w:rsidP="00B404DF">
            <w:pPr>
              <w:rPr>
                <w:lang w:val="sk-SK"/>
              </w:rPr>
            </w:pPr>
          </w:p>
          <w:p w:rsidR="004E77E9" w:rsidRPr="002B3E5B" w:rsidRDefault="004E77E9" w:rsidP="004A32A8">
            <w:pPr>
              <w:rPr>
                <w:lang w:val="sk-SK"/>
              </w:rPr>
            </w:pPr>
          </w:p>
          <w:p w:rsidR="004A32A8" w:rsidRPr="002B3E5B" w:rsidRDefault="000449D9" w:rsidP="004A32A8">
            <w:pPr>
              <w:rPr>
                <w:lang w:val="sk-SK"/>
              </w:rPr>
            </w:pPr>
            <w:r w:rsidRPr="002B3E5B">
              <w:rPr>
                <w:lang w:val="sk-SK"/>
              </w:rPr>
              <w:t>-identifikovať znaky zdravého životného štýlu</w:t>
            </w:r>
          </w:p>
          <w:p w:rsidR="000449D9" w:rsidRPr="002B3E5B" w:rsidRDefault="000449D9" w:rsidP="004A32A8">
            <w:pPr>
              <w:rPr>
                <w:lang w:val="sk-SK"/>
              </w:rPr>
            </w:pPr>
            <w:r w:rsidRPr="002B3E5B">
              <w:rPr>
                <w:lang w:val="sk-SK"/>
              </w:rPr>
              <w:t xml:space="preserve">-uznať potrebu ochrany zdravia </w:t>
            </w:r>
          </w:p>
          <w:p w:rsidR="000449D9" w:rsidRPr="002B3E5B" w:rsidRDefault="000449D9" w:rsidP="004A32A8">
            <w:pPr>
              <w:rPr>
                <w:lang w:val="sk-SK"/>
              </w:rPr>
            </w:pPr>
            <w:r w:rsidRPr="002B3E5B">
              <w:rPr>
                <w:lang w:val="sk-SK"/>
              </w:rPr>
              <w:t xml:space="preserve">-zhodnotiť vlastné prejavy starostlivosti o zdravie </w:t>
            </w:r>
          </w:p>
          <w:p w:rsidR="004A32A8" w:rsidRPr="002B3E5B" w:rsidRDefault="004A32A8" w:rsidP="004A32A8">
            <w:pPr>
              <w:rPr>
                <w:lang w:val="sk-SK"/>
              </w:rPr>
            </w:pPr>
          </w:p>
        </w:tc>
        <w:tc>
          <w:tcPr>
            <w:tcW w:w="2520" w:type="dxa"/>
          </w:tcPr>
          <w:p w:rsidR="004E77E9" w:rsidRPr="002B3E5B" w:rsidRDefault="004E77E9" w:rsidP="00B404DF">
            <w:pPr>
              <w:rPr>
                <w:lang w:val="sk-SK"/>
              </w:rPr>
            </w:pPr>
            <w:r w:rsidRPr="002B3E5B">
              <w:rPr>
                <w:lang w:val="sk-SK"/>
              </w:rPr>
              <w:lastRenderedPageBreak/>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sidR="004E77E9" w:rsidRPr="002B3E5B" w:rsidRDefault="004E77E9" w:rsidP="00B404DF">
            <w:pPr>
              <w:rPr>
                <w:lang w:val="sk-SK"/>
              </w:rPr>
            </w:pPr>
            <w:r w:rsidRPr="002B3E5B">
              <w:rPr>
                <w:lang w:val="sk-SK"/>
              </w:rPr>
              <w:t xml:space="preserve">Učiteľ nikdy nesmie zabudnúť na pochvalu -ako zdroj povzbudenia.  </w:t>
            </w:r>
          </w:p>
        </w:tc>
      </w:tr>
    </w:tbl>
    <w:p w:rsidR="004E77E9" w:rsidRPr="002B3E5B" w:rsidRDefault="004E77E9" w:rsidP="004F1429">
      <w:pPr>
        <w:pStyle w:val="Podtitul"/>
      </w:pPr>
    </w:p>
    <w:sectPr w:rsidR="004E77E9" w:rsidRPr="002B3E5B" w:rsidSect="00372133">
      <w:headerReference w:type="default" r:id="rId10"/>
      <w:pgSz w:w="16840" w:h="11907" w:orient="landscape" w:code="9"/>
      <w:pgMar w:top="1418" w:right="1418" w:bottom="851" w:left="1418"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5F7" w:rsidRDefault="008155F7">
      <w:r>
        <w:separator/>
      </w:r>
    </w:p>
  </w:endnote>
  <w:endnote w:type="continuationSeparator" w:id="0">
    <w:p w:rsidR="008155F7" w:rsidRDefault="008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DF" w:rsidRDefault="00B404DF" w:rsidP="00D629B3">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B404DF" w:rsidRDefault="00B404DF" w:rsidP="00D629B3">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DF" w:rsidRPr="00D629B3" w:rsidRDefault="00B404DF" w:rsidP="00DF0273">
    <w:pPr>
      <w:pStyle w:val="Pta"/>
      <w:framePr w:wrap="around" w:vAnchor="text" w:hAnchor="page" w:x="10096" w:y="16"/>
      <w:rPr>
        <w:rStyle w:val="slostrany"/>
        <w:sz w:val="22"/>
        <w:szCs w:val="22"/>
      </w:rPr>
    </w:pPr>
    <w:r w:rsidRPr="00D629B3">
      <w:rPr>
        <w:rStyle w:val="slostrany"/>
        <w:sz w:val="22"/>
        <w:szCs w:val="22"/>
      </w:rPr>
      <w:t>ETV-</w:t>
    </w:r>
    <w:r w:rsidRPr="00D629B3">
      <w:rPr>
        <w:rStyle w:val="slostrany"/>
        <w:sz w:val="22"/>
        <w:szCs w:val="22"/>
      </w:rPr>
      <w:fldChar w:fldCharType="begin"/>
    </w:r>
    <w:r w:rsidRPr="00D629B3">
      <w:rPr>
        <w:rStyle w:val="slostrany"/>
        <w:sz w:val="22"/>
        <w:szCs w:val="22"/>
      </w:rPr>
      <w:instrText xml:space="preserve">PAGE  </w:instrText>
    </w:r>
    <w:r w:rsidRPr="00D629B3">
      <w:rPr>
        <w:rStyle w:val="slostrany"/>
        <w:sz w:val="22"/>
        <w:szCs w:val="22"/>
      </w:rPr>
      <w:fldChar w:fldCharType="separate"/>
    </w:r>
    <w:r w:rsidR="002B3E5B">
      <w:rPr>
        <w:rStyle w:val="slostrany"/>
        <w:noProof/>
        <w:sz w:val="22"/>
        <w:szCs w:val="22"/>
      </w:rPr>
      <w:t>8</w:t>
    </w:r>
    <w:r w:rsidRPr="00D629B3">
      <w:rPr>
        <w:rStyle w:val="slostrany"/>
        <w:sz w:val="22"/>
        <w:szCs w:val="22"/>
      </w:rPr>
      <w:fldChar w:fldCharType="end"/>
    </w:r>
  </w:p>
  <w:p w:rsidR="00B404DF" w:rsidRDefault="00B404DF" w:rsidP="00D629B3">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5F7" w:rsidRDefault="008155F7">
      <w:r>
        <w:separator/>
      </w:r>
    </w:p>
  </w:footnote>
  <w:footnote w:type="continuationSeparator" w:id="0">
    <w:p w:rsidR="008155F7" w:rsidRDefault="00815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DF" w:rsidRPr="003E7F47" w:rsidRDefault="002B3E5B" w:rsidP="002B3E5B">
    <w:pPr>
      <w:pStyle w:val="Hlavika"/>
      <w:pBdr>
        <w:bottom w:val="single" w:sz="4" w:space="1" w:color="auto"/>
      </w:pBdr>
      <w:tabs>
        <w:tab w:val="clear" w:pos="9072"/>
        <w:tab w:val="right" w:pos="9355"/>
      </w:tabs>
      <w:rPr>
        <w:rFonts w:ascii="Arial" w:hAnsi="Arial" w:cs="Arial"/>
        <w:sz w:val="18"/>
        <w:szCs w:val="18"/>
      </w:rPr>
    </w:pPr>
    <w:proofErr w:type="spellStart"/>
    <w:r>
      <w:rPr>
        <w:rFonts w:ascii="Arial" w:hAnsi="Arial" w:cs="Arial"/>
        <w:sz w:val="18"/>
        <w:szCs w:val="18"/>
      </w:rPr>
      <w:t>i</w:t>
    </w:r>
    <w:r w:rsidR="00B404DF" w:rsidRPr="003E7F47">
      <w:rPr>
        <w:rFonts w:ascii="Arial" w:hAnsi="Arial" w:cs="Arial"/>
        <w:sz w:val="18"/>
        <w:szCs w:val="18"/>
      </w:rPr>
      <w:t>ŠkVP</w:t>
    </w:r>
    <w:proofErr w:type="spellEnd"/>
    <w:r w:rsidR="00B404DF" w:rsidRPr="003E7F47">
      <w:rPr>
        <w:rFonts w:ascii="Arial" w:hAnsi="Arial" w:cs="Arial"/>
        <w:sz w:val="18"/>
        <w:szCs w:val="18"/>
      </w:rPr>
      <w:t>:</w:t>
    </w:r>
    <w:r w:rsidR="00B404DF">
      <w:rPr>
        <w:rFonts w:ascii="Arial" w:hAnsi="Arial" w:cs="Arial"/>
        <w:sz w:val="18"/>
        <w:szCs w:val="18"/>
      </w:rPr>
      <w:t xml:space="preserve"> </w:t>
    </w:r>
    <w:proofErr w:type="spellStart"/>
    <w:r w:rsidR="00B404DF">
      <w:rPr>
        <w:rFonts w:ascii="Arial" w:hAnsi="Arial" w:cs="Arial"/>
        <w:sz w:val="18"/>
        <w:szCs w:val="18"/>
      </w:rPr>
      <w:t>Kľúčové</w:t>
    </w:r>
    <w:proofErr w:type="spellEnd"/>
    <w:r w:rsidR="00B404DF">
      <w:rPr>
        <w:rFonts w:ascii="Arial" w:hAnsi="Arial" w:cs="Arial"/>
        <w:sz w:val="18"/>
        <w:szCs w:val="18"/>
      </w:rPr>
      <w:t xml:space="preserve"> </w:t>
    </w:r>
    <w:proofErr w:type="spellStart"/>
    <w:r w:rsidR="00B404DF">
      <w:rPr>
        <w:rFonts w:ascii="Arial" w:hAnsi="Arial" w:cs="Arial"/>
        <w:sz w:val="18"/>
        <w:szCs w:val="18"/>
      </w:rPr>
      <w:t>kompetencie</w:t>
    </w:r>
    <w:proofErr w:type="spellEnd"/>
    <w:r w:rsidR="00B404DF">
      <w:rPr>
        <w:rFonts w:ascii="Arial" w:hAnsi="Arial" w:cs="Arial"/>
        <w:sz w:val="18"/>
        <w:szCs w:val="18"/>
      </w:rPr>
      <w:t xml:space="preserve"> </w:t>
    </w:r>
    <w:proofErr w:type="spellStart"/>
    <w:r w:rsidR="00B404DF">
      <w:rPr>
        <w:rFonts w:ascii="Arial" w:hAnsi="Arial" w:cs="Arial"/>
        <w:sz w:val="18"/>
        <w:szCs w:val="18"/>
      </w:rPr>
      <w:t>pre</w:t>
    </w:r>
    <w:proofErr w:type="spellEnd"/>
    <w:r w:rsidR="00B404DF">
      <w:rPr>
        <w:rFonts w:ascii="Arial" w:hAnsi="Arial" w:cs="Arial"/>
        <w:sz w:val="18"/>
        <w:szCs w:val="18"/>
      </w:rPr>
      <w:t xml:space="preserve"> život (UP </w:t>
    </w:r>
    <w:proofErr w:type="gramStart"/>
    <w:r w:rsidR="00B404DF">
      <w:rPr>
        <w:rFonts w:ascii="Arial" w:hAnsi="Arial" w:cs="Arial"/>
        <w:sz w:val="18"/>
        <w:szCs w:val="18"/>
      </w:rPr>
      <w:t xml:space="preserve">v.1), </w:t>
    </w:r>
    <w:r w:rsidR="00B404DF" w:rsidRPr="003E7F47">
      <w:rPr>
        <w:rFonts w:ascii="Arial" w:hAnsi="Arial" w:cs="Arial"/>
        <w:sz w:val="18"/>
        <w:szCs w:val="18"/>
      </w:rPr>
      <w:t>Gymnázium</w:t>
    </w:r>
    <w:proofErr w:type="gramEnd"/>
    <w:r w:rsidR="00B404DF" w:rsidRPr="003E7F47">
      <w:rPr>
        <w:rFonts w:ascii="Arial" w:hAnsi="Arial" w:cs="Arial"/>
        <w:sz w:val="18"/>
        <w:szCs w:val="18"/>
      </w:rPr>
      <w:t xml:space="preserve"> </w:t>
    </w:r>
    <w:proofErr w:type="spellStart"/>
    <w:r w:rsidR="00B404DF" w:rsidRPr="003E7F47">
      <w:rPr>
        <w:rFonts w:ascii="Arial" w:hAnsi="Arial" w:cs="Arial"/>
        <w:sz w:val="18"/>
        <w:szCs w:val="18"/>
      </w:rPr>
      <w:t>Gelnica</w:t>
    </w:r>
    <w:proofErr w:type="spellEnd"/>
    <w:r w:rsidR="00B404DF">
      <w:rPr>
        <w:rFonts w:ascii="Arial" w:hAnsi="Arial" w:cs="Arial"/>
        <w:sz w:val="18"/>
        <w:szCs w:val="18"/>
      </w:rPr>
      <w:tab/>
      <w:t>Etická výchova, ISCED3A</w:t>
    </w:r>
    <w:r>
      <w:rPr>
        <w:rFonts w:ascii="Arial" w:hAnsi="Arial" w:cs="Arial"/>
        <w:sz w:val="18"/>
        <w:szCs w:val="18"/>
      </w:rPr>
      <w:t xml:space="preserve"> (1.-2.ročník)</w:t>
    </w:r>
  </w:p>
  <w:p w:rsidR="00B404DF" w:rsidRDefault="00B404DF">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DF" w:rsidRPr="002B3E5B" w:rsidRDefault="002B3E5B" w:rsidP="00D629B3">
    <w:pPr>
      <w:pStyle w:val="Hlavika"/>
      <w:pBdr>
        <w:bottom w:val="single" w:sz="4" w:space="1" w:color="auto"/>
      </w:pBdr>
      <w:tabs>
        <w:tab w:val="clear" w:pos="9072"/>
        <w:tab w:val="right" w:pos="14040"/>
      </w:tabs>
      <w:rPr>
        <w:rFonts w:ascii="Arial" w:hAnsi="Arial" w:cs="Arial"/>
        <w:sz w:val="18"/>
        <w:szCs w:val="18"/>
        <w:lang w:val="sk-SK"/>
      </w:rPr>
    </w:pPr>
    <w:proofErr w:type="spellStart"/>
    <w:r w:rsidRPr="002B3E5B">
      <w:rPr>
        <w:rFonts w:ascii="Arial" w:hAnsi="Arial" w:cs="Arial"/>
        <w:sz w:val="18"/>
        <w:szCs w:val="18"/>
        <w:lang w:val="sk-SK"/>
      </w:rPr>
      <w:t>i</w:t>
    </w:r>
    <w:r w:rsidR="00B404DF" w:rsidRPr="002B3E5B">
      <w:rPr>
        <w:rFonts w:ascii="Arial" w:hAnsi="Arial" w:cs="Arial"/>
        <w:sz w:val="18"/>
        <w:szCs w:val="18"/>
        <w:lang w:val="sk-SK"/>
      </w:rPr>
      <w:t>ŠkVP</w:t>
    </w:r>
    <w:proofErr w:type="spellEnd"/>
    <w:r w:rsidR="00B404DF" w:rsidRPr="002B3E5B">
      <w:rPr>
        <w:rFonts w:ascii="Arial" w:hAnsi="Arial" w:cs="Arial"/>
        <w:sz w:val="18"/>
        <w:szCs w:val="18"/>
        <w:lang w:val="sk-SK"/>
      </w:rPr>
      <w:t>: Kľúčové kompetencie pre život (UP v.1), Gymnázium Gelnic</w:t>
    </w:r>
    <w:r w:rsidR="004C5D29" w:rsidRPr="002B3E5B">
      <w:rPr>
        <w:rFonts w:ascii="Arial" w:hAnsi="Arial" w:cs="Arial"/>
        <w:sz w:val="18"/>
        <w:szCs w:val="18"/>
        <w:lang w:val="sk-SK"/>
      </w:rPr>
      <w:t>a</w:t>
    </w:r>
    <w:r w:rsidR="00B404DF" w:rsidRPr="002B3E5B">
      <w:rPr>
        <w:rFonts w:ascii="Arial" w:hAnsi="Arial" w:cs="Arial"/>
        <w:sz w:val="18"/>
        <w:szCs w:val="18"/>
        <w:lang w:val="sk-SK"/>
      </w:rPr>
      <w:tab/>
      <w:t>Etická výchova, ISCED3A</w:t>
    </w:r>
    <w:r w:rsidRPr="002B3E5B">
      <w:rPr>
        <w:rFonts w:ascii="Arial" w:hAnsi="Arial" w:cs="Arial"/>
        <w:sz w:val="18"/>
        <w:szCs w:val="18"/>
        <w:lang w:val="sk-SK"/>
      </w:rPr>
      <w:t xml:space="preserve"> (1.-3. ročník)</w:t>
    </w:r>
  </w:p>
  <w:p w:rsidR="00B404DF" w:rsidRPr="002B3E5B" w:rsidRDefault="00B404DF">
    <w:pPr>
      <w:pStyle w:val="Hlavika"/>
      <w:rPr>
        <w:lang w:val="sk-S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965"/>
    <w:multiLevelType w:val="hybridMultilevel"/>
    <w:tmpl w:val="2FE27F58"/>
    <w:lvl w:ilvl="0" w:tplc="C6F0772C">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21D1E"/>
    <w:multiLevelType w:val="hybridMultilevel"/>
    <w:tmpl w:val="1B92F998"/>
    <w:lvl w:ilvl="0" w:tplc="BD9826C8">
      <w:numFmt w:val="bullet"/>
      <w:lvlText w:val="-"/>
      <w:lvlJc w:val="left"/>
      <w:pPr>
        <w:tabs>
          <w:tab w:val="num" w:pos="720"/>
        </w:tabs>
        <w:ind w:left="720" w:hanging="360"/>
      </w:pPr>
      <w:rPr>
        <w:rFonts w:ascii="Times New Roman" w:eastAsia="Times New Roman" w:hAnsi="Times New Roman" w:cs="Times New Roman" w:hint="default"/>
        <w:b/>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55A4F"/>
    <w:multiLevelType w:val="hybridMultilevel"/>
    <w:tmpl w:val="A77A5C0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0381BDE"/>
    <w:multiLevelType w:val="hybridMultilevel"/>
    <w:tmpl w:val="A77A5C0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78BB6C4B"/>
    <w:multiLevelType w:val="hybridMultilevel"/>
    <w:tmpl w:val="88B273FA"/>
    <w:lvl w:ilvl="0" w:tplc="D83ADFE2">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12"/>
    <w:rsid w:val="000449D9"/>
    <w:rsid w:val="00064046"/>
    <w:rsid w:val="0017565E"/>
    <w:rsid w:val="002B3E5B"/>
    <w:rsid w:val="00332979"/>
    <w:rsid w:val="00341A77"/>
    <w:rsid w:val="003600BC"/>
    <w:rsid w:val="003651A0"/>
    <w:rsid w:val="00372133"/>
    <w:rsid w:val="00387CAF"/>
    <w:rsid w:val="003A1C81"/>
    <w:rsid w:val="004900AB"/>
    <w:rsid w:val="004A32A8"/>
    <w:rsid w:val="004C5D29"/>
    <w:rsid w:val="004E77E9"/>
    <w:rsid w:val="004F1429"/>
    <w:rsid w:val="005B2BB6"/>
    <w:rsid w:val="006131F7"/>
    <w:rsid w:val="0063082A"/>
    <w:rsid w:val="006541F2"/>
    <w:rsid w:val="00666F3B"/>
    <w:rsid w:val="00682EEB"/>
    <w:rsid w:val="006D44A2"/>
    <w:rsid w:val="00741294"/>
    <w:rsid w:val="007A3C39"/>
    <w:rsid w:val="007B1377"/>
    <w:rsid w:val="007B2BED"/>
    <w:rsid w:val="00802C16"/>
    <w:rsid w:val="008155F7"/>
    <w:rsid w:val="00883E03"/>
    <w:rsid w:val="008B0FF5"/>
    <w:rsid w:val="008C56F5"/>
    <w:rsid w:val="00911355"/>
    <w:rsid w:val="009B2553"/>
    <w:rsid w:val="009C1728"/>
    <w:rsid w:val="009C34E1"/>
    <w:rsid w:val="00A17FF1"/>
    <w:rsid w:val="00A21219"/>
    <w:rsid w:val="00A55C12"/>
    <w:rsid w:val="00A734DE"/>
    <w:rsid w:val="00A77876"/>
    <w:rsid w:val="00A84B3C"/>
    <w:rsid w:val="00AB1ED5"/>
    <w:rsid w:val="00B0402F"/>
    <w:rsid w:val="00B404DF"/>
    <w:rsid w:val="00BA4CAF"/>
    <w:rsid w:val="00BD38CB"/>
    <w:rsid w:val="00C30F91"/>
    <w:rsid w:val="00C60FCE"/>
    <w:rsid w:val="00C620B9"/>
    <w:rsid w:val="00CE6F64"/>
    <w:rsid w:val="00CF0090"/>
    <w:rsid w:val="00D44B0C"/>
    <w:rsid w:val="00D51274"/>
    <w:rsid w:val="00D629B3"/>
    <w:rsid w:val="00DD0244"/>
    <w:rsid w:val="00DF0273"/>
    <w:rsid w:val="00E1366D"/>
    <w:rsid w:val="00ED6F09"/>
    <w:rsid w:val="00F11789"/>
    <w:rsid w:val="00FA68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CB506E-0725-4AE2-A0B9-98D92FED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332979"/>
    <w:rPr>
      <w:b/>
      <w:bCs/>
      <w:lang w:val="sk-SK" w:eastAsia="sk-SK"/>
    </w:rPr>
  </w:style>
  <w:style w:type="paragraph" w:styleId="Hlavika">
    <w:name w:val="header"/>
    <w:basedOn w:val="Normlny"/>
    <w:rsid w:val="00D629B3"/>
    <w:pPr>
      <w:tabs>
        <w:tab w:val="center" w:pos="4536"/>
        <w:tab w:val="right" w:pos="9072"/>
      </w:tabs>
    </w:pPr>
  </w:style>
  <w:style w:type="paragraph" w:styleId="Pta">
    <w:name w:val="footer"/>
    <w:basedOn w:val="Normlny"/>
    <w:rsid w:val="00D629B3"/>
    <w:pPr>
      <w:tabs>
        <w:tab w:val="center" w:pos="4536"/>
        <w:tab w:val="right" w:pos="9072"/>
      </w:tabs>
    </w:pPr>
  </w:style>
  <w:style w:type="character" w:styleId="slostrany">
    <w:name w:val="page number"/>
    <w:basedOn w:val="Predvolenpsmoodseku"/>
    <w:rsid w:val="00D629B3"/>
  </w:style>
  <w:style w:type="character" w:customStyle="1" w:styleId="PodtitulChar">
    <w:name w:val="Podtitul Char"/>
    <w:link w:val="Podtitul"/>
    <w:rsid w:val="006D44A2"/>
    <w:rPr>
      <w:b/>
      <w:bCs/>
      <w:sz w:val="24"/>
      <w:szCs w:val="24"/>
    </w:rPr>
  </w:style>
  <w:style w:type="paragraph" w:styleId="Odsekzoznamu">
    <w:name w:val="List Paragraph"/>
    <w:basedOn w:val="Normlny"/>
    <w:uiPriority w:val="34"/>
    <w:qFormat/>
    <w:rsid w:val="008C56F5"/>
    <w:pPr>
      <w:spacing w:after="200" w:line="276" w:lineRule="auto"/>
      <w:ind w:left="720"/>
      <w:contextualSpacing/>
    </w:pPr>
    <w:rPr>
      <w:rFonts w:ascii="Calibri" w:eastAsia="Calibri" w:hAnsi="Calibri"/>
      <w:sz w:val="22"/>
      <w:szCs w:val="22"/>
      <w:lang w:val="sk-SK" w:eastAsia="en-US"/>
    </w:rPr>
  </w:style>
  <w:style w:type="paragraph" w:styleId="Bezriadkovania">
    <w:name w:val="No Spacing"/>
    <w:uiPriority w:val="1"/>
    <w:qFormat/>
    <w:rsid w:val="00DF0273"/>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8594">
      <w:bodyDiv w:val="1"/>
      <w:marLeft w:val="0"/>
      <w:marRight w:val="0"/>
      <w:marTop w:val="0"/>
      <w:marBottom w:val="0"/>
      <w:divBdr>
        <w:top w:val="none" w:sz="0" w:space="0" w:color="auto"/>
        <w:left w:val="none" w:sz="0" w:space="0" w:color="auto"/>
        <w:bottom w:val="none" w:sz="0" w:space="0" w:color="auto"/>
        <w:right w:val="none" w:sz="0" w:space="0" w:color="auto"/>
      </w:divBdr>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1707</Words>
  <Characters>9733</Characters>
  <Application>Microsoft Office Word</Application>
  <DocSecurity>0</DocSecurity>
  <Lines>81</Lines>
  <Paragraphs>22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Tematický celok</vt:lpstr>
      <vt:lpstr>Tematický celok</vt:lpstr>
    </vt:vector>
  </TitlesOfParts>
  <Company>vv</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cp:lastModifiedBy>Dušan Andraško</cp:lastModifiedBy>
  <cp:revision>3</cp:revision>
  <dcterms:created xsi:type="dcterms:W3CDTF">2016-09-07T03:54:00Z</dcterms:created>
  <dcterms:modified xsi:type="dcterms:W3CDTF">2016-09-07T03:56:00Z</dcterms:modified>
</cp:coreProperties>
</file>