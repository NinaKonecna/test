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F01157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GEL-VIT-FYZ-VIIIO-05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8F203E" w:rsidRDefault="00F01157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8F203E" w:rsidRDefault="00F01157" w:rsidP="008F203E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8F203E" w:rsidRDefault="00F01157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VIII.O (oktáva)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8F203E" w:rsidRDefault="001223C2" w:rsidP="008F203E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8F203E" w:rsidRDefault="001223C2" w:rsidP="008F203E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8F203E" w:rsidRDefault="001223C2" w:rsidP="008F203E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8F203E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8F203E" w:rsidRDefault="001223C2" w:rsidP="008F203E">
            <w:pPr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8F203E" w:rsidRDefault="00F01157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Svetlo a žiarenie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8F203E" w:rsidRDefault="00F01157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Optické zobrazovanie na rovinnej ploche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8F203E" w:rsidRDefault="001223C2" w:rsidP="008F203E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8F203E" w:rsidRDefault="001223C2" w:rsidP="008F203E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8F203E" w:rsidRDefault="0071639B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8F203E" w:rsidRDefault="0071639B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25</w:t>
            </w:r>
            <w:r w:rsidR="008F203E" w:rsidRPr="008F203E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8F203E" w:rsidRDefault="008F203E" w:rsidP="008F203E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Biológia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8F203E" w:rsidRDefault="001223C2" w:rsidP="008F203E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8F203E" w:rsidRDefault="001223C2" w:rsidP="008F203E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8F203E" w:rsidRDefault="001223C2" w:rsidP="008F203E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8F203E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BB24DF" w:rsidP="008F203E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1223C2" w:rsidP="008F203E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2F5B1E" w:rsidP="008F203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na PC</w:t>
            </w:r>
            <w:r w:rsidR="008F203E"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2F5B1E" w:rsidP="008F203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s optickou súpravou, vedia sa odborne vyjadrovať</w:t>
            </w:r>
            <w:r w:rsidR="008F203E"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2F5B1E" w:rsidP="008F203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v</w:t>
            </w:r>
            <w:r w:rsidR="008F203E"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 </w:t>
            </w: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skupinkách</w:t>
            </w:r>
            <w:r w:rsidR="008F203E"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F203E" w:rsidRDefault="00EE456F" w:rsidP="008F203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 experimentu, názorne vidia daný fyzikálny jav, situáciu</w:t>
            </w:r>
            <w:r w:rsidR="008F203E" w:rsidRPr="008F203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8F203E" w:rsidRDefault="008F203E" w:rsidP="008F203E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8F203E" w:rsidRDefault="008F203E" w:rsidP="008F203E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8F203E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F245BD" w:rsidRDefault="00EE456F" w:rsidP="00F245BD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základné pojmy pre zobrazovanie zrkadlami a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šošovkami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F245BD" w:rsidRDefault="00EE456F" w:rsidP="00F245BD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zobraziť predmet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>y.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F245BD" w:rsidRDefault="008F203E" w:rsidP="00F245BD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zakresliť </w:t>
            </w:r>
            <w:r w:rsidR="00EE456F" w:rsidRPr="00F245BD">
              <w:rPr>
                <w:rFonts w:asciiTheme="minorHAnsi" w:hAnsiTheme="minorHAnsi" w:cstheme="minorHAnsi"/>
                <w:sz w:val="20"/>
                <w:szCs w:val="20"/>
              </w:rPr>
              <w:t>dané situácie, respektíve zobraziť pomocou optickej sústavy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EE456F" w:rsidRPr="00F245BD" w:rsidRDefault="00EE456F" w:rsidP="00F245BD">
            <w:pPr>
              <w:spacing w:before="60" w:after="60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Žiak vie zobraziť predmet na rovinnom zrkadle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pozná zákon odrazu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základné pojmy pre zobrazovanie odrazom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245BD" w:rsidRDefault="008F203E" w:rsidP="00F245B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Základný typ vyučovacej hodiny.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245BD" w:rsidRDefault="00B511BA" w:rsidP="00F245B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Dialóg, experiment, diskusia</w:t>
            </w:r>
            <w:r w:rsidR="008F203E" w:rsidRPr="00F245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F245BD" w:rsidRDefault="008F203E" w:rsidP="00F245BD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Frontálny.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245BD" w:rsidRDefault="00C960AB" w:rsidP="00F245BD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Ján </w:t>
            </w:r>
            <w:proofErr w:type="spellStart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Pišút</w:t>
            </w:r>
            <w:proofErr w:type="spellEnd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 al.</w:t>
            </w:r>
            <w:r w:rsidR="00F245BD"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 - Učebnica fyziky pre 4. ročník.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245BD" w:rsidRDefault="00F245BD" w:rsidP="00F245BD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Počítač (</w:t>
            </w:r>
            <w:r w:rsidR="00C960AB" w:rsidRPr="00F245BD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), </w:t>
            </w:r>
            <w:proofErr w:type="spellStart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dataprojektor</w:t>
            </w:r>
            <w:proofErr w:type="spellEnd"/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245BD" w:rsidRDefault="00C960AB" w:rsidP="00F245BD">
            <w:pPr>
              <w:spacing w:before="60" w:after="60" w:line="276" w:lineRule="auto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 xml:space="preserve">Optická sústava, pracovný materiál  </w:t>
            </w:r>
            <w:r w:rsidRPr="00F245BD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GEL-VIT-FYZ-VIIIO-04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F245BD" w:rsidRDefault="001223C2" w:rsidP="00F245BD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F245BD" w:rsidRDefault="00C960AB" w:rsidP="00F245BD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Počítačová učebňa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F245BD" w:rsidRDefault="001223C2" w:rsidP="00F245BD">
            <w:pPr>
              <w:spacing w:line="276" w:lineRule="auto"/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F245BD" w:rsidRDefault="001223C2" w:rsidP="00F245BD">
            <w:pPr>
              <w:spacing w:line="276" w:lineRule="auto"/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F245BD" w:rsidRDefault="001223C2" w:rsidP="00F245BD">
            <w:pPr>
              <w:spacing w:line="276" w:lineRule="auto"/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F245BD" w:rsidRDefault="001223C2" w:rsidP="00F245BD">
            <w:pPr>
              <w:spacing w:line="276" w:lineRule="auto"/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F245BD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F245BD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960AB">
              <w:rPr>
                <w:b/>
                <w:sz w:val="20"/>
              </w:rPr>
              <w:t xml:space="preserve">15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F245BD" w:rsidRDefault="00C960AB" w:rsidP="00F245BD">
      <w:pP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Pomocou optickej sústavy ukáže učiteľ žiakom zobrazovanie odrazom na rovinnom zrkadle. </w:t>
      </w:r>
      <w:r w:rsidR="002F7EAE" w:rsidRPr="00F245BD">
        <w:rPr>
          <w:rFonts w:asciiTheme="minorHAnsi" w:hAnsiTheme="minorHAnsi" w:cstheme="minorHAnsi"/>
        </w:rPr>
        <w:t>Na základe pozorovania zodpovedajú žiaci na otázky</w:t>
      </w:r>
      <w:r w:rsidR="00F245BD" w:rsidRPr="00F245BD">
        <w:rPr>
          <w:rFonts w:asciiTheme="minorHAnsi" w:hAnsiTheme="minorHAnsi" w:cstheme="minorHAnsi"/>
        </w:rPr>
        <w:t>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Pr="00F245BD" w:rsidRDefault="002F7EAE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1) Ako znie zákon odrazu? </w:t>
      </w:r>
    </w:p>
    <w:p w:rsidR="00260900" w:rsidRPr="00F245BD" w:rsidRDefault="002F7EAE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>2) Čo platí pre predmetovú a obrazovú vzdialenosť</w:t>
      </w:r>
      <w:r w:rsidR="00F245BD" w:rsidRPr="00F245BD">
        <w:rPr>
          <w:rFonts w:asciiTheme="minorHAnsi" w:hAnsiTheme="minorHAnsi" w:cstheme="minorHAnsi"/>
        </w:rPr>
        <w:t>.</w:t>
      </w:r>
    </w:p>
    <w:p w:rsidR="007A59AA" w:rsidRPr="00F245BD" w:rsidRDefault="007A59AA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>3) Aké lúče dopadajú do oka pozorovateľa?</w:t>
      </w:r>
    </w:p>
    <w:p w:rsidR="007A59AA" w:rsidRPr="00F245BD" w:rsidRDefault="007A59AA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4) Opíš vlastnosti, ktoré platia pre vzniknutý obraz.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F245BD" w:rsidRDefault="007A59AA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1) Spoločné zhodnotenie odpovedí prostredníctvom diskusie.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43D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43DE2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F245BD" w:rsidRDefault="007A59AA" w:rsidP="00F245BD">
      <w:pP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Učiteľ </w:t>
      </w:r>
      <w:r w:rsidR="00B5574B">
        <w:rPr>
          <w:rFonts w:asciiTheme="minorHAnsi" w:hAnsiTheme="minorHAnsi" w:cstheme="minorHAnsi"/>
        </w:rPr>
        <w:t>vy</w:t>
      </w:r>
      <w:r w:rsidR="00C43DE2" w:rsidRPr="00F245BD">
        <w:rPr>
          <w:rFonts w:asciiTheme="minorHAnsi" w:hAnsiTheme="minorHAnsi" w:cstheme="minorHAnsi"/>
        </w:rPr>
        <w:t>svetľuje dané súvislosti a javy, do vysvetľovania zapája žiakov</w:t>
      </w:r>
      <w:r w:rsidR="00B5574B">
        <w:rPr>
          <w:rFonts w:asciiTheme="minorHAnsi" w:hAnsiTheme="minorHAnsi" w:cstheme="minorHAnsi"/>
        </w:rPr>
        <w:t xml:space="preserve"> prostredníctvom otázok z predchádzajúceho pokusu</w:t>
      </w:r>
      <w:r w:rsidR="00C43DE2" w:rsidRPr="00F245BD">
        <w:rPr>
          <w:rFonts w:asciiTheme="minorHAnsi" w:hAnsiTheme="minorHAnsi" w:cstheme="minorHAnsi"/>
        </w:rPr>
        <w:t xml:space="preserve">.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F245BD" w:rsidRDefault="00C43DE2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>1</w:t>
      </w:r>
      <w:r w:rsidRPr="00F245BD">
        <w:rPr>
          <w:rFonts w:asciiTheme="minorHAnsi" w:hAnsiTheme="minorHAnsi" w:cstheme="minorHAnsi"/>
        </w:rPr>
        <w:t xml:space="preserve">) Žiaci počúvajú </w:t>
      </w:r>
      <w:r w:rsidR="0095576A" w:rsidRPr="00F245BD">
        <w:rPr>
          <w:rFonts w:asciiTheme="minorHAnsi" w:hAnsiTheme="minorHAnsi" w:cstheme="minorHAnsi"/>
        </w:rPr>
        <w:t>učiteľa</w:t>
      </w:r>
      <w:r w:rsidRPr="00F245BD">
        <w:rPr>
          <w:rFonts w:asciiTheme="minorHAnsi" w:hAnsiTheme="minorHAnsi" w:cstheme="minorHAnsi"/>
        </w:rPr>
        <w:t xml:space="preserve">, zapájajú sa do diskusie. </w:t>
      </w:r>
    </w:p>
    <w:p w:rsidR="00E163D8" w:rsidRPr="00F245BD" w:rsidRDefault="00C43DE2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2) Robia 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F245BD" w:rsidRDefault="00E163D8" w:rsidP="00F24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F245BD">
        <w:rPr>
          <w:rFonts w:asciiTheme="minorHAnsi" w:hAnsiTheme="minorHAnsi" w:cstheme="minorHAnsi"/>
        </w:rPr>
        <w:t xml:space="preserve">1) </w:t>
      </w:r>
      <w:r w:rsidR="00F245BD" w:rsidRPr="00F245BD">
        <w:rPr>
          <w:rFonts w:asciiTheme="minorHAnsi" w:hAnsiTheme="minorHAnsi" w:cstheme="minorHAnsi"/>
        </w:rPr>
        <w:t>...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43D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43DE2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7347CE" w:rsidRDefault="00C43DE2" w:rsidP="007347CE">
      <w:pP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>Žiaci vyskúšajú  zobrazovanie odrazom pre rôzne vzdialenosti predmetu od zrkadla.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7347CE" w:rsidRDefault="00C43DE2" w:rsidP="00734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lastRenderedPageBreak/>
        <w:t>1) Popíš aké vlastnosti bude mať obraz, ak predmet sa nachádza v rôznej vzdialenosti od zrkadla.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7347CE" w:rsidRDefault="007347CE" w:rsidP="00734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 xml:space="preserve">1) </w:t>
      </w:r>
      <w:r w:rsidR="00C43DE2" w:rsidRPr="007347CE">
        <w:rPr>
          <w:rFonts w:asciiTheme="minorHAnsi" w:hAnsiTheme="minorHAnsi" w:cstheme="minorHAnsi"/>
        </w:rPr>
        <w:t xml:space="preserve">Spoločné zhodnotenie výsledkov.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C43D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43DE2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Pr="007347CE" w:rsidRDefault="009C0E59" w:rsidP="007347CE">
      <w:pP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 xml:space="preserve">  </w:t>
      </w:r>
      <w:r w:rsidR="00C43DE2" w:rsidRPr="007347CE">
        <w:rPr>
          <w:rFonts w:asciiTheme="minorHAnsi" w:hAnsiTheme="minorHAnsi" w:cstheme="minorHAnsi"/>
        </w:rPr>
        <w:t>Žiaci vypracúvajú in</w:t>
      </w:r>
      <w:r w:rsidR="002436FE" w:rsidRPr="007347CE">
        <w:rPr>
          <w:rFonts w:asciiTheme="minorHAnsi" w:hAnsiTheme="minorHAnsi" w:cstheme="minorHAnsi"/>
        </w:rPr>
        <w:t>teraktívny test.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7347CE" w:rsidRDefault="002436FE" w:rsidP="00734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 xml:space="preserve">1) Správne vyriešte test.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7347CE" w:rsidRDefault="007347CE" w:rsidP="00734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 xml:space="preserve">1) </w:t>
      </w:r>
      <w:r w:rsidR="002436FE" w:rsidRPr="007347CE">
        <w:rPr>
          <w:rFonts w:asciiTheme="minorHAnsi" w:hAnsiTheme="minorHAnsi" w:cstheme="minorHAnsi"/>
        </w:rPr>
        <w:t xml:space="preserve">Učiteľ ohodnotí test podľa stanovej stupnice. </w:t>
      </w:r>
    </w:p>
    <w:p w:rsidR="002436FE" w:rsidRPr="007347CE" w:rsidRDefault="007347CE" w:rsidP="00734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47CE">
        <w:rPr>
          <w:rFonts w:asciiTheme="minorHAnsi" w:hAnsiTheme="minorHAnsi" w:cstheme="minorHAnsi"/>
        </w:rPr>
        <w:t xml:space="preserve">2) </w:t>
      </w:r>
      <w:r w:rsidR="002436FE" w:rsidRPr="007347CE">
        <w:rPr>
          <w:rFonts w:asciiTheme="minorHAnsi" w:hAnsiTheme="minorHAnsi" w:cstheme="minorHAnsi"/>
        </w:rPr>
        <w:t>Výsledok hodnotenia oznámi</w:t>
      </w:r>
      <w:r w:rsidRPr="007347CE">
        <w:rPr>
          <w:rFonts w:asciiTheme="minorHAnsi" w:hAnsiTheme="minorHAnsi" w:cstheme="minorHAnsi"/>
        </w:rPr>
        <w:t>me</w:t>
      </w:r>
      <w:r w:rsidR="002436FE" w:rsidRPr="007347CE">
        <w:rPr>
          <w:rFonts w:asciiTheme="minorHAnsi" w:hAnsiTheme="minorHAnsi" w:cstheme="minorHAnsi"/>
        </w:rPr>
        <w:t xml:space="preserve"> žiakom. 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2436FE" w:rsidRDefault="002436FE" w:rsidP="002436FE"/>
    <w:p w:rsidR="007347CE" w:rsidRDefault="007347CE" w:rsidP="002436FE"/>
    <w:p w:rsidR="007347CE" w:rsidRDefault="007347CE" w:rsidP="002436FE"/>
    <w:p w:rsidR="007347CE" w:rsidRDefault="007347CE" w:rsidP="002436FE"/>
    <w:p w:rsidR="007347CE" w:rsidRDefault="007347CE" w:rsidP="002436FE"/>
    <w:p w:rsidR="007347CE" w:rsidRDefault="007347CE" w:rsidP="002436FE"/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B5574B" w:rsidRDefault="001223C2" w:rsidP="00912423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0"/>
        </w:rPr>
      </w:pPr>
      <w:r w:rsidRPr="00912423">
        <w:rPr>
          <w:rFonts w:asciiTheme="minorHAnsi" w:hAnsiTheme="minorHAnsi" w:cstheme="minorHAnsi"/>
        </w:rPr>
        <w:t>Interaktívn</w:t>
      </w:r>
      <w:r w:rsidR="002436FE" w:rsidRPr="00912423">
        <w:rPr>
          <w:rFonts w:asciiTheme="minorHAnsi" w:hAnsiTheme="minorHAnsi" w:cstheme="minorHAnsi"/>
        </w:rPr>
        <w:t>y test</w:t>
      </w:r>
      <w:r w:rsidRPr="00912423">
        <w:rPr>
          <w:rFonts w:asciiTheme="minorHAnsi" w:hAnsiTheme="minorHAnsi" w:cstheme="minorHAnsi"/>
        </w:rPr>
        <w:t xml:space="preserve"> (html dokument)</w:t>
      </w:r>
      <w:r w:rsidR="00B5574B">
        <w:rPr>
          <w:rFonts w:asciiTheme="minorHAnsi" w:hAnsiTheme="minorHAnsi" w:cstheme="minorHAnsi"/>
        </w:rPr>
        <w:t xml:space="preserve"> </w:t>
      </w:r>
      <w:r w:rsidR="00B5574B" w:rsidRPr="00B5574B">
        <w:rPr>
          <w:rStyle w:val="Siln"/>
          <w:b w:val="0"/>
          <w:szCs w:val="24"/>
        </w:rPr>
        <w:t>GEL-VIT-FYZ-VIIIO-0</w:t>
      </w:r>
      <w:r w:rsidR="00B5574B">
        <w:rPr>
          <w:rStyle w:val="Siln"/>
          <w:b w:val="0"/>
          <w:szCs w:val="24"/>
        </w:rPr>
        <w:t>4</w:t>
      </w:r>
    </w:p>
    <w:p w:rsidR="002436FE" w:rsidRPr="00912423" w:rsidRDefault="002436FE" w:rsidP="00912423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912423">
        <w:rPr>
          <w:rFonts w:asciiTheme="minorHAnsi" w:hAnsiTheme="minorHAnsi" w:cstheme="minorHAnsi"/>
        </w:rPr>
        <w:t>Optická sústava</w:t>
      </w:r>
    </w:p>
    <w:p w:rsidR="00912423" w:rsidRPr="000B43C1" w:rsidRDefault="00912423" w:rsidP="00912423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912423" w:rsidRDefault="002436FE" w:rsidP="00912423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bookmarkStart w:id="0" w:name="_GoBack"/>
      <w:proofErr w:type="spellStart"/>
      <w:r w:rsidRPr="00912423">
        <w:rPr>
          <w:rFonts w:asciiTheme="minorHAnsi" w:hAnsiTheme="minorHAnsi" w:cstheme="minorHAnsi"/>
        </w:rPr>
        <w:t>Pišút</w:t>
      </w:r>
      <w:proofErr w:type="spellEnd"/>
      <w:r w:rsidRPr="00912423">
        <w:rPr>
          <w:rFonts w:asciiTheme="minorHAnsi" w:hAnsiTheme="minorHAnsi" w:cstheme="minorHAnsi"/>
        </w:rPr>
        <w:t xml:space="preserve">, Ján </w:t>
      </w:r>
      <w:proofErr w:type="spellStart"/>
      <w:r w:rsidRPr="00912423">
        <w:rPr>
          <w:rFonts w:asciiTheme="minorHAnsi" w:hAnsiTheme="minorHAnsi" w:cstheme="minorHAnsi"/>
        </w:rPr>
        <w:t>et</w:t>
      </w:r>
      <w:proofErr w:type="spellEnd"/>
      <w:r w:rsidRPr="00912423">
        <w:rPr>
          <w:rFonts w:asciiTheme="minorHAnsi" w:hAnsiTheme="minorHAnsi" w:cstheme="minorHAnsi"/>
        </w:rPr>
        <w:t xml:space="preserve"> al. Fyzika pre 4. ročník gymnázií. Bratislava: Slovenské pedagogické nakladateľstvo, </w:t>
      </w:r>
      <w:r w:rsidR="0095576A" w:rsidRPr="00912423">
        <w:rPr>
          <w:rFonts w:asciiTheme="minorHAnsi" w:hAnsiTheme="minorHAnsi" w:cstheme="minorHAnsi"/>
        </w:rPr>
        <w:t xml:space="preserve">1993. 326s. ISBN 80-08-02101-2. </w:t>
      </w:r>
      <w:bookmarkEnd w:id="0"/>
    </w:p>
    <w:sectPr w:rsidR="001223C2" w:rsidRPr="00912423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3C5" w:rsidRDefault="006A33C5" w:rsidP="00954CBD">
      <w:r>
        <w:separator/>
      </w:r>
    </w:p>
  </w:endnote>
  <w:endnote w:type="continuationSeparator" w:id="0">
    <w:p w:rsidR="006A33C5" w:rsidRDefault="006A33C5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871A49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871A49" w:rsidRPr="00954CBD">
      <w:rPr>
        <w:rFonts w:asciiTheme="minorHAnsi" w:hAnsiTheme="minorHAnsi" w:cstheme="minorHAnsi"/>
        <w:sz w:val="16"/>
      </w:rPr>
      <w:fldChar w:fldCharType="separate"/>
    </w:r>
    <w:r w:rsidR="00B5574B">
      <w:rPr>
        <w:rFonts w:asciiTheme="minorHAnsi" w:hAnsiTheme="minorHAnsi" w:cstheme="minorHAnsi"/>
        <w:noProof/>
        <w:sz w:val="16"/>
      </w:rPr>
      <w:t>1</w:t>
    </w:r>
    <w:r w:rsidR="00871A49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B5574B" w:rsidRPr="00B5574B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3C5" w:rsidRDefault="006A33C5" w:rsidP="00954CBD">
      <w:r>
        <w:separator/>
      </w:r>
    </w:p>
  </w:footnote>
  <w:footnote w:type="continuationSeparator" w:id="0">
    <w:p w:rsidR="006A33C5" w:rsidRDefault="006A33C5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62574"/>
    <w:multiLevelType w:val="hybridMultilevel"/>
    <w:tmpl w:val="B4023A2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436FE"/>
    <w:rsid w:val="00253EE6"/>
    <w:rsid w:val="00260900"/>
    <w:rsid w:val="002674A6"/>
    <w:rsid w:val="002C3CBB"/>
    <w:rsid w:val="002C4D33"/>
    <w:rsid w:val="002C6163"/>
    <w:rsid w:val="002F5B1E"/>
    <w:rsid w:val="002F7EAE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A33C5"/>
    <w:rsid w:val="006D33E7"/>
    <w:rsid w:val="00711AC1"/>
    <w:rsid w:val="00711EC8"/>
    <w:rsid w:val="00715A49"/>
    <w:rsid w:val="0071639B"/>
    <w:rsid w:val="00717841"/>
    <w:rsid w:val="007347CE"/>
    <w:rsid w:val="007439BD"/>
    <w:rsid w:val="007442D5"/>
    <w:rsid w:val="00761F26"/>
    <w:rsid w:val="00764A45"/>
    <w:rsid w:val="0077511B"/>
    <w:rsid w:val="007A4AA4"/>
    <w:rsid w:val="007A59AA"/>
    <w:rsid w:val="007B5E04"/>
    <w:rsid w:val="007D26B7"/>
    <w:rsid w:val="007F11EA"/>
    <w:rsid w:val="00810FAF"/>
    <w:rsid w:val="00815C26"/>
    <w:rsid w:val="008512D6"/>
    <w:rsid w:val="00871A49"/>
    <w:rsid w:val="008978EF"/>
    <w:rsid w:val="008A34D2"/>
    <w:rsid w:val="008E63F1"/>
    <w:rsid w:val="008F203E"/>
    <w:rsid w:val="009108DD"/>
    <w:rsid w:val="00912423"/>
    <w:rsid w:val="009260F6"/>
    <w:rsid w:val="00932CEC"/>
    <w:rsid w:val="00936324"/>
    <w:rsid w:val="00946694"/>
    <w:rsid w:val="00954CBD"/>
    <w:rsid w:val="0095576A"/>
    <w:rsid w:val="0096182B"/>
    <w:rsid w:val="009A2F37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574B"/>
    <w:rsid w:val="00B567B1"/>
    <w:rsid w:val="00B72DDD"/>
    <w:rsid w:val="00B80F2C"/>
    <w:rsid w:val="00B94D4A"/>
    <w:rsid w:val="00BB24DF"/>
    <w:rsid w:val="00BF056E"/>
    <w:rsid w:val="00BF5F8A"/>
    <w:rsid w:val="00C02116"/>
    <w:rsid w:val="00C43DE2"/>
    <w:rsid w:val="00C43F66"/>
    <w:rsid w:val="00C70293"/>
    <w:rsid w:val="00C960AB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245BD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F245B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245B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245B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245B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245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FEB7-3919-483A-BBF6-AAC3B612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17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2014-11-18T17:52:00Z</dcterms:created>
  <dcterms:modified xsi:type="dcterms:W3CDTF">2014-11-18T17:52:00Z</dcterms:modified>
</cp:coreProperties>
</file>