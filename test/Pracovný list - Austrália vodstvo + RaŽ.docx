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DE9D9" w:themeColor="accent6" w:themeTint="33"/>
  <w:body>
    <w:p w:rsidR="00721988" w:rsidRPr="0052522E" w:rsidRDefault="008B7F4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6" type="#_x0000_t96" style="position:absolute;margin-left:182pt;margin-top:18.75pt;width:56.1pt;height:35.15pt;z-index:251658240"/>
        </w:pict>
      </w:r>
      <w:r w:rsidR="00721988" w:rsidRPr="0052522E">
        <w:rPr>
          <w:b/>
          <w:sz w:val="28"/>
          <w:szCs w:val="28"/>
        </w:rPr>
        <w:t xml:space="preserve">Pracovný list    Geografia      </w:t>
      </w:r>
      <w:r w:rsidR="00ED75C0" w:rsidRPr="0052522E">
        <w:rPr>
          <w:b/>
          <w:sz w:val="28"/>
          <w:szCs w:val="28"/>
        </w:rPr>
        <w:t>V</w:t>
      </w:r>
      <w:bookmarkStart w:id="0" w:name="_GoBack"/>
      <w:bookmarkEnd w:id="0"/>
      <w:r w:rsidR="00721988" w:rsidRPr="0052522E">
        <w:rPr>
          <w:b/>
          <w:sz w:val="28"/>
          <w:szCs w:val="28"/>
        </w:rPr>
        <w:t>odstvo, rastlinstvo a živočíšstvo Austrálie</w:t>
      </w:r>
    </w:p>
    <w:p w:rsidR="00721988" w:rsidRDefault="00721988"/>
    <w:p w:rsidR="00721988" w:rsidRDefault="00721988">
      <w:r w:rsidRPr="00721988">
        <w:rPr>
          <w:b/>
        </w:rPr>
        <w:t>1. Koryto občasnej rieky v Austrálii nazývame</w:t>
      </w:r>
      <w:r>
        <w:t xml:space="preserve"> a) Murray b) </w:t>
      </w:r>
      <w:proofErr w:type="spellStart"/>
      <w:r>
        <w:t>Creek</w:t>
      </w:r>
      <w:proofErr w:type="spellEnd"/>
      <w:r>
        <w:t xml:space="preserve"> c) Krík </w:t>
      </w:r>
    </w:p>
    <w:p w:rsidR="00721988" w:rsidRDefault="00721988">
      <w:r w:rsidRPr="00721988">
        <w:rPr>
          <w:b/>
        </w:rPr>
        <w:t>2. Najvýznamnejšia rieka Austrálie je</w:t>
      </w:r>
      <w:r>
        <w:t xml:space="preserve"> a) Darling b) Murray c) </w:t>
      </w:r>
      <w:proofErr w:type="spellStart"/>
      <w:r>
        <w:t>Eyrovo</w:t>
      </w:r>
      <w:proofErr w:type="spellEnd"/>
      <w:r>
        <w:t xml:space="preserve"> jazero </w:t>
      </w:r>
    </w:p>
    <w:p w:rsidR="00721988" w:rsidRDefault="00721988">
      <w:r w:rsidRPr="00721988">
        <w:rPr>
          <w:b/>
        </w:rPr>
        <w:t>3. Najväčšie jazero v Austrálii je</w:t>
      </w:r>
      <w:r>
        <w:t xml:space="preserve"> a) </w:t>
      </w:r>
      <w:proofErr w:type="spellStart"/>
      <w:r>
        <w:t>Eyrovo</w:t>
      </w:r>
      <w:proofErr w:type="spellEnd"/>
      <w:r>
        <w:t xml:space="preserve"> jazero b) Darling c) Murray </w:t>
      </w:r>
    </w:p>
    <w:p w:rsidR="00721988" w:rsidRDefault="00721988">
      <w:r w:rsidRPr="00721988">
        <w:rPr>
          <w:b/>
        </w:rPr>
        <w:t>4. Nedostatok vody v Austrálii spôsobuje</w:t>
      </w:r>
      <w:r>
        <w:t xml:space="preserve"> a) iba jedna rieka b) Artézska panva c) suché podnebie </w:t>
      </w:r>
    </w:p>
    <w:p w:rsidR="00721988" w:rsidRDefault="00721988">
      <w:r w:rsidRPr="00721988">
        <w:rPr>
          <w:b/>
        </w:rPr>
        <w:t>5. Významným zdrojom vody sú</w:t>
      </w:r>
      <w:r>
        <w:t xml:space="preserve"> a) tropické lesy b) artézske pramene c) artézske panvy </w:t>
      </w:r>
    </w:p>
    <w:p w:rsidR="00721988" w:rsidRDefault="00721988">
      <w:r w:rsidRPr="00721988">
        <w:rPr>
          <w:b/>
        </w:rPr>
        <w:t>6. V Austrálii je slabo rozvinutá riečna sieť</w:t>
      </w:r>
      <w:r>
        <w:t xml:space="preserve"> a) lož b) pravda </w:t>
      </w:r>
    </w:p>
    <w:p w:rsidR="00721988" w:rsidRDefault="00721988">
      <w:r w:rsidRPr="00721988">
        <w:rPr>
          <w:b/>
        </w:rPr>
        <w:t>7. Vo veľkej artézskej panve sa vyskytujú opakovane</w:t>
      </w:r>
      <w:r>
        <w:t xml:space="preserve"> a) vysychajúce a zväčša sladké jazerá </w:t>
      </w:r>
    </w:p>
    <w:p w:rsidR="00376B99" w:rsidRDefault="00721988">
      <w:r>
        <w:t xml:space="preserve">b) vysychajúce a zväčša slané jazerá c) vysychajúce a zväčša </w:t>
      </w:r>
      <w:proofErr w:type="spellStart"/>
      <w:r>
        <w:t>poloslané</w:t>
      </w:r>
      <w:proofErr w:type="spellEnd"/>
      <w:r>
        <w:t xml:space="preserve"> jazerá</w:t>
      </w:r>
    </w:p>
    <w:p w:rsidR="00721988" w:rsidRDefault="00721988"/>
    <w:p w:rsidR="00721988" w:rsidRPr="00721988" w:rsidRDefault="00721988">
      <w:pPr>
        <w:rPr>
          <w:b/>
        </w:rPr>
      </w:pPr>
      <w:r w:rsidRPr="00721988">
        <w:rPr>
          <w:b/>
        </w:rPr>
        <w:t>Utvor správne dvojice tak, že číslo dopíšeš doprava k definícii. Nespájaj čiarou.</w:t>
      </w:r>
    </w:p>
    <w:p w:rsidR="00721988" w:rsidRDefault="00721988">
      <w:r>
        <w:t xml:space="preserve">1. </w:t>
      </w:r>
      <w:proofErr w:type="spellStart"/>
      <w:r>
        <w:t>scrub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šťava z kvetov sa využíva na obživu </w:t>
      </w:r>
    </w:p>
    <w:p w:rsidR="00721988" w:rsidRDefault="00721988">
      <w:r>
        <w:t xml:space="preserve">2. ježura </w:t>
      </w:r>
      <w:r>
        <w:tab/>
      </w:r>
      <w:r>
        <w:tab/>
      </w:r>
      <w:r>
        <w:tab/>
      </w:r>
      <w:r>
        <w:tab/>
      </w:r>
      <w:r>
        <w:tab/>
        <w:t xml:space="preserve">privezené rastliny </w:t>
      </w:r>
    </w:p>
    <w:p w:rsidR="00721988" w:rsidRDefault="00721988">
      <w:r>
        <w:t xml:space="preserve">3. </w:t>
      </w:r>
      <w:proofErr w:type="spellStart"/>
      <w:r>
        <w:t>Pangea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spoločná </w:t>
      </w:r>
      <w:proofErr w:type="spellStart"/>
      <w:r>
        <w:t>prapevnina</w:t>
      </w:r>
      <w:proofErr w:type="spellEnd"/>
    </w:p>
    <w:p w:rsidR="00721988" w:rsidRDefault="00721988">
      <w:r>
        <w:t xml:space="preserve">4. pšenica, ovocie, kaktus </w:t>
      </w:r>
      <w:proofErr w:type="spellStart"/>
      <w:r>
        <w:t>opuncia</w:t>
      </w:r>
      <w:proofErr w:type="spellEnd"/>
      <w:r>
        <w:tab/>
      </w:r>
      <w:r>
        <w:tab/>
        <w:t xml:space="preserve">inde sa nevyskytujúce živočíchy. </w:t>
      </w:r>
    </w:p>
    <w:p w:rsidR="00721988" w:rsidRDefault="00721988">
      <w:r>
        <w:t xml:space="preserve">5. eukalyptus </w:t>
      </w:r>
      <w:r>
        <w:tab/>
      </w:r>
      <w:r>
        <w:tab/>
      </w:r>
      <w:r>
        <w:tab/>
      </w:r>
      <w:r>
        <w:tab/>
      </w:r>
      <w:r>
        <w:tab/>
        <w:t xml:space="preserve">najsenzačnejší objav roku 1994 </w:t>
      </w:r>
    </w:p>
    <w:p w:rsidR="00721988" w:rsidRDefault="00721988">
      <w:r>
        <w:t xml:space="preserve">6. </w:t>
      </w:r>
      <w:proofErr w:type="spellStart"/>
      <w:r>
        <w:t>endemit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pôvodný živočích Austrálie </w:t>
      </w:r>
    </w:p>
    <w:p w:rsidR="00721988" w:rsidRDefault="00721988">
      <w:r>
        <w:t xml:space="preserve">7. </w:t>
      </w:r>
      <w:proofErr w:type="spellStart"/>
      <w:r>
        <w:t>wolémia</w:t>
      </w:r>
      <w:proofErr w:type="spellEnd"/>
      <w:r>
        <w:t xml:space="preserve"> vznešená </w:t>
      </w:r>
      <w:r>
        <w:tab/>
      </w:r>
      <w:r>
        <w:tab/>
      </w:r>
      <w:r>
        <w:tab/>
      </w:r>
      <w:r>
        <w:tab/>
        <w:t xml:space="preserve">suchý krovinatý porast </w:t>
      </w:r>
    </w:p>
    <w:p w:rsidR="00721988" w:rsidRDefault="00721988">
      <w:r>
        <w:t xml:space="preserve">8. králik </w:t>
      </w:r>
      <w:r>
        <w:tab/>
      </w:r>
      <w:r>
        <w:tab/>
      </w:r>
      <w:r>
        <w:tab/>
      </w:r>
      <w:r>
        <w:tab/>
      </w:r>
      <w:r>
        <w:tab/>
        <w:t>zviera podobné ježkovi</w:t>
      </w:r>
    </w:p>
    <w:p w:rsidR="00721988" w:rsidRDefault="00721988">
      <w:r>
        <w:t xml:space="preserve"> 9. vtákopysk</w:t>
      </w:r>
      <w:r>
        <w:tab/>
      </w:r>
      <w:r>
        <w:tab/>
      </w:r>
      <w:r>
        <w:tab/>
      </w:r>
      <w:r w:rsidR="00D03072">
        <w:tab/>
      </w:r>
      <w:r>
        <w:tab/>
        <w:t xml:space="preserve"> typický strom Austrálie, vždy zelený </w:t>
      </w:r>
    </w:p>
    <w:p w:rsidR="00721988" w:rsidRDefault="00721988">
      <w:r>
        <w:t xml:space="preserve">10. </w:t>
      </w:r>
      <w:proofErr w:type="spellStart"/>
      <w:r>
        <w:t>banksia</w:t>
      </w:r>
      <w:proofErr w:type="spellEnd"/>
      <w:r>
        <w:tab/>
      </w:r>
      <w:r>
        <w:tab/>
      </w:r>
      <w:r>
        <w:tab/>
      </w:r>
      <w:r>
        <w:tab/>
      </w:r>
      <w:r>
        <w:tab/>
        <w:t>privezený živočích</w:t>
      </w:r>
    </w:p>
    <w:sectPr w:rsidR="00721988" w:rsidSect="0052522E">
      <w:pgSz w:w="11906" w:h="16838"/>
      <w:pgMar w:top="1417" w:right="1417" w:bottom="1417" w:left="1417" w:header="708" w:footer="708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08"/>
  <w:hyphenationZone w:val="425"/>
  <w:characterSpacingControl w:val="doNotCompress"/>
  <w:compat/>
  <w:rsids>
    <w:rsidRoot w:val="00721988"/>
    <w:rsid w:val="001064A2"/>
    <w:rsid w:val="001178FC"/>
    <w:rsid w:val="00376B99"/>
    <w:rsid w:val="0052522E"/>
    <w:rsid w:val="00721988"/>
    <w:rsid w:val="008B7F43"/>
    <w:rsid w:val="00D03072"/>
    <w:rsid w:val="00ED7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66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064A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2020-11-29T11:12:00Z</dcterms:created>
  <dcterms:modified xsi:type="dcterms:W3CDTF">2020-11-29T11:13:00Z</dcterms:modified>
</cp:coreProperties>
</file>