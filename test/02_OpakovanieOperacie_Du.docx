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96" w:rsidRDefault="00901F5F" w:rsidP="000D32C0">
      <w:pPr>
        <w:spacing w:before="0" w:after="0" w:line="240" w:lineRule="auto"/>
        <w:ind w:left="-851"/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OPAKOVANIE UČIVA MATEMATIKY 6. ROČNÍKA</w:t>
      </w:r>
    </w:p>
    <w:p w:rsidR="000D32C0" w:rsidRDefault="000D32C0" w:rsidP="000D32C0">
      <w:pPr>
        <w:spacing w:before="0" w:after="0" w:line="240" w:lineRule="auto"/>
        <w:ind w:left="-851"/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Prirodzené a desatinné čísla</w:t>
      </w:r>
    </w:p>
    <w:p w:rsidR="006F2894" w:rsidRDefault="008F07D2" w:rsidP="005E7D4E">
      <w:pPr>
        <w:tabs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E3528E">
        <w:rPr>
          <w:rFonts w:asciiTheme="minorHAnsi" w:hAnsiTheme="minorHAnsi"/>
          <w:b/>
        </w:rPr>
        <w:t>1</w:t>
      </w:r>
      <w:r w:rsidR="005644A9" w:rsidRPr="00E3528E">
        <w:rPr>
          <w:rFonts w:asciiTheme="minorHAnsi" w:hAnsiTheme="minorHAnsi"/>
          <w:b/>
        </w:rPr>
        <w:t>.</w:t>
      </w:r>
      <w:r w:rsidR="00A719FB" w:rsidRPr="00E3528E">
        <w:rPr>
          <w:rFonts w:asciiTheme="minorHAnsi" w:hAnsiTheme="minorHAnsi"/>
          <w:b/>
        </w:rPr>
        <w:t xml:space="preserve"> </w:t>
      </w:r>
      <w:r w:rsidR="006F2894">
        <w:rPr>
          <w:rFonts w:asciiTheme="minorHAnsi" w:hAnsiTheme="minorHAnsi"/>
        </w:rPr>
        <w:t xml:space="preserve">Usporiadajte dané čísla </w:t>
      </w:r>
      <w:r w:rsidR="006F2894" w:rsidRPr="006F2894">
        <w:rPr>
          <w:rFonts w:asciiTheme="minorHAnsi" w:hAnsiTheme="minorHAnsi"/>
          <w:b/>
          <w:u w:val="single"/>
        </w:rPr>
        <w:t>vzostupne</w:t>
      </w:r>
      <w:r w:rsidR="006F2894">
        <w:rPr>
          <w:rFonts w:asciiTheme="minorHAnsi" w:hAnsiTheme="minorHAnsi"/>
        </w:rPr>
        <w:t xml:space="preserve">. </w:t>
      </w:r>
    </w:p>
    <w:p w:rsidR="008E2FAD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F2894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 xml:space="preserve">3,54;   3,454;   3,544;   3,545;   3,4545;   3,445;     </w:t>
      </w:r>
    </w:p>
    <w:p w:rsidR="003727BF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F2894">
        <w:rPr>
          <w:rFonts w:asciiTheme="minorHAnsi" w:hAnsiTheme="minorHAnsi"/>
          <w:b/>
        </w:rPr>
        <w:t>b)</w:t>
      </w:r>
      <w:r w:rsidR="00901F5F">
        <w:rPr>
          <w:rFonts w:asciiTheme="minorHAnsi" w:hAnsiTheme="minorHAnsi"/>
        </w:rPr>
        <w:t xml:space="preserve"> 7,966;   7,969;   7,996;   7,669;   7,6667;   7,624</w:t>
      </w:r>
    </w:p>
    <w:p w:rsidR="006F2894" w:rsidRDefault="006F2894" w:rsidP="005E7D4E">
      <w:pPr>
        <w:tabs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6F2894">
        <w:rPr>
          <w:rFonts w:asciiTheme="minorHAnsi" w:hAnsiTheme="minorHAnsi"/>
          <w:b/>
        </w:rPr>
        <w:t>2.</w:t>
      </w:r>
      <w:r>
        <w:rPr>
          <w:rFonts w:asciiTheme="minorHAnsi" w:hAnsiTheme="minorHAnsi"/>
        </w:rPr>
        <w:t xml:space="preserve"> Usporiadajte dané čísla </w:t>
      </w:r>
      <w:r w:rsidRPr="006F2894">
        <w:rPr>
          <w:rFonts w:asciiTheme="minorHAnsi" w:hAnsiTheme="minorHAnsi"/>
          <w:b/>
          <w:u w:val="single"/>
        </w:rPr>
        <w:t>zostupne</w:t>
      </w:r>
      <w:r>
        <w:rPr>
          <w:rFonts w:asciiTheme="minorHAnsi" w:hAnsiTheme="minorHAnsi"/>
        </w:rPr>
        <w:t xml:space="preserve">. </w:t>
      </w:r>
    </w:p>
    <w:p w:rsidR="00901F5F" w:rsidRPr="006F2894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="00901F5F">
        <w:rPr>
          <w:rFonts w:asciiTheme="minorHAnsi" w:hAnsiTheme="minorHAnsi"/>
        </w:rPr>
        <w:t>36,25;   35,62;   35,66;   35,622;   35,265;   35,662</w:t>
      </w:r>
    </w:p>
    <w:p w:rsidR="003727BF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901F5F">
        <w:rPr>
          <w:rFonts w:asciiTheme="minorHAnsi" w:hAnsiTheme="minorHAnsi"/>
        </w:rPr>
        <w:t>2,15;   2,51;   2,151;   2,521;   2,515;   2,551</w:t>
      </w:r>
    </w:p>
    <w:p w:rsidR="00031B26" w:rsidRDefault="00031B26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3. </w:t>
      </w:r>
      <w:r>
        <w:rPr>
          <w:rFonts w:asciiTheme="minorHAnsi" w:hAnsiTheme="minorHAnsi"/>
        </w:rPr>
        <w:t xml:space="preserve">Doplň </w:t>
      </w:r>
      <w:r w:rsidRPr="00031B26">
        <w:rPr>
          <w:rFonts w:asciiTheme="minorHAnsi" w:hAnsiTheme="minorHAnsi"/>
          <w:b/>
          <w:u w:val="single"/>
        </w:rPr>
        <w:t>znak nerovnosti</w:t>
      </w:r>
      <w:r>
        <w:rPr>
          <w:rFonts w:asciiTheme="minorHAnsi" w:hAnsiTheme="minorHAnsi"/>
        </w:rPr>
        <w:t xml:space="preserve">. 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="00901F5F">
        <w:rPr>
          <w:rFonts w:asciiTheme="minorHAnsi" w:hAnsiTheme="minorHAnsi"/>
        </w:rPr>
        <w:t>1</w:t>
      </w:r>
      <w:r>
        <w:rPr>
          <w:rFonts w:asciiTheme="minorHAnsi" w:hAnsiTheme="minorHAnsi"/>
        </w:rPr>
        <w:t>2</w:t>
      </w:r>
      <w:r w:rsidR="00901F5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54        </w:t>
      </w:r>
      <w:r w:rsidR="00901F5F">
        <w:rPr>
          <w:rFonts w:asciiTheme="minorHAnsi" w:hAnsiTheme="minorHAnsi"/>
        </w:rPr>
        <w:t>12,452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g)</w:t>
      </w:r>
      <w:r w:rsidR="00901F5F">
        <w:rPr>
          <w:rFonts w:asciiTheme="minorHAnsi" w:hAnsiTheme="minorHAnsi"/>
        </w:rPr>
        <w:t xml:space="preserve"> 8,567       8,576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</w:t>
      </w:r>
      <w:r w:rsidR="003727BF">
        <w:rPr>
          <w:rFonts w:asciiTheme="minorHAnsi" w:hAnsiTheme="minorHAnsi"/>
        </w:rPr>
        <w:t>0,57      0,568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901F5F">
        <w:rPr>
          <w:rFonts w:asciiTheme="minorHAnsi" w:hAnsiTheme="minorHAnsi"/>
        </w:rPr>
        <w:t>5,32          5,23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h)</w:t>
      </w:r>
      <w:r w:rsidR="00901F5F">
        <w:rPr>
          <w:rFonts w:asciiTheme="minorHAnsi" w:hAnsiTheme="minorHAnsi"/>
        </w:rPr>
        <w:t xml:space="preserve"> 4,57         4,057   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n)</w:t>
      </w:r>
      <w:r w:rsidR="003727BF">
        <w:rPr>
          <w:rFonts w:asciiTheme="minorHAnsi" w:hAnsiTheme="minorHAnsi"/>
        </w:rPr>
        <w:t xml:space="preserve"> 0,032 5      0,325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 w:rsidR="00901F5F">
        <w:rPr>
          <w:rFonts w:asciiTheme="minorHAnsi" w:hAnsiTheme="minorHAnsi"/>
        </w:rPr>
        <w:t>64,014</w:t>
      </w:r>
      <w:r>
        <w:rPr>
          <w:rFonts w:asciiTheme="minorHAnsi" w:hAnsiTheme="minorHAnsi"/>
        </w:rPr>
        <w:t xml:space="preserve">      64</w:t>
      </w:r>
      <w:r w:rsidR="00901F5F">
        <w:rPr>
          <w:rFonts w:asciiTheme="minorHAnsi" w:hAnsiTheme="minorHAnsi"/>
        </w:rPr>
        <w:t>,01</w:t>
      </w:r>
      <w:r>
        <w:rPr>
          <w:rFonts w:asciiTheme="minorHAnsi" w:hAnsiTheme="minorHAnsi"/>
        </w:rPr>
        <w:t>4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0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i)</w:t>
      </w:r>
      <w:r w:rsidR="00901F5F">
        <w:rPr>
          <w:rFonts w:asciiTheme="minorHAnsi" w:hAnsiTheme="minorHAnsi"/>
        </w:rPr>
        <w:t xml:space="preserve"> 8,632        8,632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2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o)</w:t>
      </w:r>
      <w:r w:rsidR="003727BF">
        <w:rPr>
          <w:rFonts w:asciiTheme="minorHAnsi" w:hAnsiTheme="minorHAnsi"/>
        </w:rPr>
        <w:t xml:space="preserve"> 0,132 5      0,132 24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d) </w:t>
      </w:r>
      <w:r w:rsidR="00901F5F">
        <w:rPr>
          <w:rFonts w:asciiTheme="minorHAnsi" w:hAnsiTheme="minorHAnsi"/>
        </w:rPr>
        <w:t>1,58         1,579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9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j)</w:t>
      </w:r>
      <w:r w:rsidR="00901F5F">
        <w:rPr>
          <w:rFonts w:asciiTheme="minorHAnsi" w:hAnsiTheme="minorHAnsi"/>
        </w:rPr>
        <w:t xml:space="preserve"> 124,5        124,05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p)</w:t>
      </w:r>
      <w:r w:rsidR="003727BF">
        <w:rPr>
          <w:rFonts w:asciiTheme="minorHAnsi" w:hAnsiTheme="minorHAnsi"/>
        </w:rPr>
        <w:t xml:space="preserve"> 0,321        3,214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4.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031B26" w:rsidTr="00031B26">
        <w:tc>
          <w:tcPr>
            <w:tcW w:w="2012" w:type="dxa"/>
            <w:vMerge w:val="restart"/>
            <w:vAlign w:val="center"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031B26" w:rsidTr="00031B26">
        <w:tc>
          <w:tcPr>
            <w:tcW w:w="2012" w:type="dxa"/>
            <w:vMerge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desatiny</w:t>
            </w:r>
            <w:r w:rsidR="00031B26" w:rsidRPr="00031B2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stotiny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tisíciny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jednotky</w:t>
            </w: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0,589 6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23,547 6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56,195 2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120,354 1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133,241 8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7A1AA2" w:rsidRPr="00031B26" w:rsidRDefault="007A1AA2" w:rsidP="007A1AA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5.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7A1AA2" w:rsidTr="00B340E5">
        <w:tc>
          <w:tcPr>
            <w:tcW w:w="2012" w:type="dxa"/>
            <w:vMerge w:val="restart"/>
            <w:vAlign w:val="center"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7A1AA2" w:rsidTr="00B340E5">
        <w:tc>
          <w:tcPr>
            <w:tcW w:w="2012" w:type="dxa"/>
            <w:vMerge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7A1AA2" w:rsidRPr="00031B26" w:rsidRDefault="007A1AA2" w:rsidP="003727BF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="003727BF">
              <w:rPr>
                <w:rFonts w:asciiTheme="minorHAnsi" w:hAnsiTheme="minorHAnsi"/>
                <w:b/>
              </w:rPr>
              <w:t>desatiny nahor</w:t>
            </w:r>
            <w:r w:rsidRPr="00031B2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13" w:type="dxa"/>
          </w:tcPr>
          <w:p w:rsidR="007A1AA2" w:rsidRPr="00031B26" w:rsidRDefault="007A1AA2" w:rsidP="003727BF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Pr="00031B26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 xml:space="preserve">  </w:t>
            </w:r>
            <w:r w:rsidR="003727BF">
              <w:rPr>
                <w:rFonts w:asciiTheme="minorHAnsi" w:hAnsiTheme="minorHAnsi"/>
                <w:b/>
              </w:rPr>
              <w:t>stotiny nadol</w:t>
            </w:r>
          </w:p>
        </w:tc>
        <w:tc>
          <w:tcPr>
            <w:tcW w:w="2013" w:type="dxa"/>
          </w:tcPr>
          <w:p w:rsidR="007A1AA2" w:rsidRPr="00031B26" w:rsidRDefault="003727BF" w:rsidP="007A1AA2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stotiny nahor</w:t>
            </w:r>
          </w:p>
        </w:tc>
        <w:tc>
          <w:tcPr>
            <w:tcW w:w="2013" w:type="dxa"/>
          </w:tcPr>
          <w:p w:rsidR="007A1AA2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jednotky nadol</w:t>
            </w: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5,396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12,583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4,513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7A1AA2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22,854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0,674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56561B" w:rsidRPr="00031B26" w:rsidRDefault="0056561B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6.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56561B" w:rsidTr="00B340E5">
        <w:tc>
          <w:tcPr>
            <w:tcW w:w="2012" w:type="dxa"/>
            <w:vMerge w:val="restart"/>
            <w:vAlign w:val="center"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56561B" w:rsidTr="00B340E5">
        <w:tc>
          <w:tcPr>
            <w:tcW w:w="2012" w:type="dxa"/>
            <w:vMerge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desatiny nadol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 desatinné miesta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 desatinné miesto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jednotky nahor</w:t>
            </w:r>
          </w:p>
        </w:tc>
      </w:tr>
      <w:tr w:rsidR="0056561B" w:rsidTr="00B340E5">
        <w:tc>
          <w:tcPr>
            <w:tcW w:w="2012" w:type="dxa"/>
          </w:tcPr>
          <w:p w:rsidR="0056561B" w:rsidRDefault="003727BF" w:rsidP="0056561B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9,374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888,357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267,623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56561B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567,492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23,008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36,408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0D32C0" w:rsidRDefault="000D32C0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0D32C0" w:rsidRDefault="000D32C0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56561B" w:rsidRDefault="0056561B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 w:line="276" w:lineRule="auto"/>
        <w:ind w:left="-851" w:right="-992"/>
        <w:rPr>
          <w:rFonts w:asciiTheme="minorHAnsi" w:hAnsiTheme="minorHAnsi"/>
          <w:b/>
        </w:rPr>
      </w:pPr>
    </w:p>
    <w:p w:rsidR="003727BF" w:rsidRDefault="00BC731C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7</w:t>
      </w:r>
      <w:r w:rsidR="0056561B">
        <w:rPr>
          <w:rFonts w:asciiTheme="minorHAnsi" w:hAnsiTheme="minorHAnsi"/>
          <w:b/>
        </w:rPr>
        <w:t xml:space="preserve">. </w:t>
      </w:r>
      <w:r w:rsidR="003727BF" w:rsidRPr="003727BF">
        <w:rPr>
          <w:rFonts w:asciiTheme="minorHAnsi" w:hAnsiTheme="minorHAnsi"/>
        </w:rPr>
        <w:t xml:space="preserve">Dané čísla </w:t>
      </w:r>
      <w:r w:rsidR="003727BF" w:rsidRPr="003727BF">
        <w:rPr>
          <w:rFonts w:asciiTheme="minorHAnsi" w:hAnsiTheme="minorHAnsi"/>
          <w:b/>
          <w:u w:val="single"/>
        </w:rPr>
        <w:t>najskôr sčítaj</w:t>
      </w:r>
      <w:r w:rsidR="003727BF" w:rsidRPr="003727BF">
        <w:rPr>
          <w:rFonts w:asciiTheme="minorHAnsi" w:hAnsiTheme="minorHAnsi"/>
        </w:rPr>
        <w:t>, potom ich</w:t>
      </w:r>
      <w:r w:rsidR="003727BF">
        <w:rPr>
          <w:rFonts w:asciiTheme="minorHAnsi" w:hAnsiTheme="minorHAnsi"/>
          <w:b/>
        </w:rPr>
        <w:t xml:space="preserve"> </w:t>
      </w:r>
      <w:r w:rsidR="003727BF" w:rsidRPr="003727BF">
        <w:rPr>
          <w:rFonts w:asciiTheme="minorHAnsi" w:hAnsiTheme="minorHAnsi"/>
          <w:b/>
          <w:u w:val="single"/>
        </w:rPr>
        <w:t>z</w:t>
      </w:r>
      <w:r w:rsidR="0056561B" w:rsidRPr="003727BF">
        <w:rPr>
          <w:rFonts w:asciiTheme="minorHAnsi" w:hAnsiTheme="minorHAnsi"/>
          <w:b/>
          <w:u w:val="single"/>
        </w:rPr>
        <w:t xml:space="preserve">aokrúhli </w:t>
      </w:r>
      <w:r w:rsidR="003727BF" w:rsidRPr="003727BF">
        <w:rPr>
          <w:rFonts w:asciiTheme="minorHAnsi" w:hAnsiTheme="minorHAnsi"/>
          <w:b/>
          <w:u w:val="single"/>
        </w:rPr>
        <w:t>na stotiny</w:t>
      </w:r>
      <w:r w:rsidR="003727BF">
        <w:rPr>
          <w:rFonts w:asciiTheme="minorHAnsi" w:hAnsiTheme="minorHAnsi"/>
        </w:rPr>
        <w:t xml:space="preserve"> a následne </w:t>
      </w:r>
      <w:r w:rsidR="003727BF" w:rsidRPr="003727BF">
        <w:rPr>
          <w:rFonts w:asciiTheme="minorHAnsi" w:hAnsiTheme="minorHAnsi"/>
          <w:b/>
          <w:u w:val="single"/>
        </w:rPr>
        <w:t>opäť sčítaj</w:t>
      </w:r>
      <w:r w:rsidR="003727BF">
        <w:rPr>
          <w:rFonts w:asciiTheme="minorHAnsi" w:hAnsiTheme="minorHAnsi"/>
        </w:rPr>
        <w:t xml:space="preserve">. </w:t>
      </w:r>
      <w:r w:rsidR="003727BF" w:rsidRPr="003727BF">
        <w:rPr>
          <w:rFonts w:asciiTheme="minorHAnsi" w:hAnsiTheme="minorHAnsi"/>
          <w:b/>
          <w:u w:val="single"/>
        </w:rPr>
        <w:t>Porovnaj obidva výsledky</w:t>
      </w:r>
      <w:r w:rsidR="0056561B">
        <w:rPr>
          <w:rFonts w:asciiTheme="minorHAnsi" w:hAnsiTheme="minorHAnsi"/>
        </w:rPr>
        <w:t>:</w:t>
      </w:r>
    </w:p>
    <w:p w:rsidR="0056561B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Pr="003727BF">
        <w:rPr>
          <w:rFonts w:asciiTheme="minorHAnsi" w:hAnsiTheme="minorHAnsi"/>
        </w:rPr>
        <w:t>56,751 + 39,732 =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 xml:space="preserve">0,581 + 641,258 = </w:t>
      </w:r>
      <w:r w:rsidR="0056561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i) </w:t>
      </w:r>
      <w:r>
        <w:rPr>
          <w:rFonts w:asciiTheme="minorHAnsi" w:hAnsiTheme="minorHAnsi"/>
        </w:rPr>
        <w:t xml:space="preserve">0,541 + 0,943 = </w:t>
      </w:r>
    </w:p>
    <w:p w:rsidR="003727BF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 xml:space="preserve">0,946 + 1,872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f) </w:t>
      </w:r>
      <w:r>
        <w:rPr>
          <w:rFonts w:asciiTheme="minorHAnsi" w:hAnsiTheme="minorHAnsi"/>
        </w:rPr>
        <w:t xml:space="preserve">97,371 + 48,946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j) </w:t>
      </w:r>
      <w:r>
        <w:rPr>
          <w:rFonts w:asciiTheme="minorHAnsi" w:hAnsiTheme="minorHAnsi"/>
        </w:rPr>
        <w:t xml:space="preserve">58,947 + 23,719 = </w:t>
      </w:r>
    </w:p>
    <w:p w:rsidR="003727BF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3727BF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774,347 + 63,078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g) </w:t>
      </w:r>
      <w:r>
        <w:rPr>
          <w:rFonts w:asciiTheme="minorHAnsi" w:hAnsiTheme="minorHAnsi"/>
        </w:rPr>
        <w:t xml:space="preserve">198,57 + 55,817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k) </w:t>
      </w:r>
      <w:r>
        <w:rPr>
          <w:rFonts w:asciiTheme="minorHAnsi" w:hAnsiTheme="minorHAnsi"/>
        </w:rPr>
        <w:t xml:space="preserve">85,859 + 96,676 = </w:t>
      </w:r>
    </w:p>
    <w:p w:rsidR="008C68D1" w:rsidRDefault="008C68D1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1617DA" w:rsidRDefault="00BC731C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8</w:t>
      </w:r>
      <w:r w:rsidR="001617DA">
        <w:rPr>
          <w:rFonts w:asciiTheme="minorHAnsi" w:hAnsiTheme="minorHAnsi"/>
          <w:b/>
        </w:rPr>
        <w:t xml:space="preserve">. </w:t>
      </w:r>
      <w:r w:rsidR="002E76AD" w:rsidRPr="002E76AD">
        <w:rPr>
          <w:rFonts w:asciiTheme="minorHAnsi" w:hAnsiTheme="minorHAnsi"/>
          <w:b/>
          <w:u w:val="single"/>
        </w:rPr>
        <w:t>Vypočítaj</w:t>
      </w:r>
      <w:r w:rsidR="002E76AD">
        <w:rPr>
          <w:rFonts w:asciiTheme="minorHAnsi" w:hAnsiTheme="minorHAnsi"/>
        </w:rPr>
        <w:t xml:space="preserve">: </w:t>
      </w:r>
    </w:p>
    <w:p w:rsidR="00943C5E" w:rsidRDefault="002E76AD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Pr="002E76AD">
        <w:rPr>
          <w:rFonts w:asciiTheme="minorHAnsi" w:hAnsiTheme="minorHAnsi"/>
        </w:rPr>
        <w:t>642,478 + 24,84 =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43C5E">
        <w:rPr>
          <w:rFonts w:asciiTheme="minorHAnsi" w:hAnsiTheme="minorHAnsi"/>
          <w:b/>
        </w:rPr>
        <w:t>d</w:t>
      </w:r>
      <w:r w:rsidRPr="002E76AD">
        <w:rPr>
          <w:rFonts w:asciiTheme="minorHAnsi" w:hAnsiTheme="minorHAnsi"/>
          <w:b/>
        </w:rPr>
        <w:t>)</w:t>
      </w:r>
      <w:r>
        <w:rPr>
          <w:rFonts w:asciiTheme="minorHAnsi" w:hAnsiTheme="minorHAnsi"/>
        </w:rPr>
        <w:t xml:space="preserve"> 489,17 – 46,287 = </w:t>
      </w:r>
      <w:r w:rsidRPr="002E76AD">
        <w:rPr>
          <w:rFonts w:asciiTheme="minorHAnsi" w:hAnsiTheme="minorHAnsi"/>
        </w:rPr>
        <w:t xml:space="preserve"> 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  <w:b/>
        </w:rPr>
        <w:tab/>
        <w:t>g</w:t>
      </w:r>
      <w:r>
        <w:rPr>
          <w:rFonts w:asciiTheme="minorHAnsi" w:hAnsiTheme="minorHAnsi"/>
          <w:b/>
        </w:rPr>
        <w:t xml:space="preserve">) </w:t>
      </w:r>
      <w:r>
        <w:rPr>
          <w:rFonts w:asciiTheme="minorHAnsi" w:hAnsiTheme="minorHAnsi"/>
        </w:rPr>
        <w:t xml:space="preserve">74,35 – 14,9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943C5E" w:rsidRDefault="00943C5E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 w:rsidRPr="004E3389">
        <w:rPr>
          <w:rFonts w:asciiTheme="minorHAnsi" w:hAnsiTheme="minorHAnsi"/>
          <w:b/>
          <w:color w:val="FF0000"/>
        </w:rPr>
        <w:t>b</w:t>
      </w:r>
      <w:r w:rsidR="002E76AD" w:rsidRPr="004E3389">
        <w:rPr>
          <w:rFonts w:asciiTheme="minorHAnsi" w:hAnsiTheme="minorHAnsi"/>
          <w:b/>
          <w:color w:val="FF0000"/>
        </w:rPr>
        <w:t>)</w:t>
      </w:r>
      <w:r w:rsidR="002E76AD" w:rsidRPr="004E3389">
        <w:rPr>
          <w:rFonts w:asciiTheme="minorHAnsi" w:hAnsiTheme="minorHAnsi"/>
          <w:color w:val="FF0000"/>
        </w:rPr>
        <w:t xml:space="preserve"> 25,078 + 695,217 =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</w:r>
      <w:r w:rsidRPr="004E3389">
        <w:rPr>
          <w:rFonts w:asciiTheme="minorHAnsi" w:hAnsiTheme="minorHAnsi"/>
          <w:b/>
          <w:color w:val="FF0000"/>
        </w:rPr>
        <w:t>e</w:t>
      </w:r>
      <w:r w:rsidR="002E76AD" w:rsidRPr="004E3389">
        <w:rPr>
          <w:rFonts w:asciiTheme="minorHAnsi" w:hAnsiTheme="minorHAnsi"/>
          <w:b/>
          <w:color w:val="FF0000"/>
        </w:rPr>
        <w:t xml:space="preserve">) </w:t>
      </w:r>
      <w:r w:rsidR="002E76AD" w:rsidRPr="004E3389">
        <w:rPr>
          <w:rFonts w:asciiTheme="minorHAnsi" w:hAnsiTheme="minorHAnsi"/>
          <w:color w:val="FF0000"/>
        </w:rPr>
        <w:t xml:space="preserve">856,69 – 257,482 = </w:t>
      </w:r>
      <w:r w:rsidR="004E3389" w:rsidRPr="004E3389">
        <w:rPr>
          <w:rFonts w:asciiTheme="minorHAnsi" w:hAnsiTheme="minorHAnsi"/>
          <w:color w:val="FF0000"/>
        </w:rPr>
        <w:t xml:space="preserve">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 w:rsidR="002E76AD" w:rsidRPr="004E3389">
        <w:rPr>
          <w:rFonts w:asciiTheme="minorHAnsi" w:hAnsiTheme="minorHAnsi"/>
          <w:color w:val="FF0000"/>
        </w:rPr>
        <w:tab/>
      </w:r>
      <w:r w:rsidR="002E76AD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h</w:t>
      </w:r>
      <w:r w:rsidR="002E76AD" w:rsidRPr="002E76AD">
        <w:rPr>
          <w:rFonts w:asciiTheme="minorHAnsi" w:hAnsiTheme="minorHAnsi"/>
          <w:b/>
        </w:rPr>
        <w:t>)</w:t>
      </w:r>
      <w:r w:rsidR="002E76AD">
        <w:rPr>
          <w:rFonts w:asciiTheme="minorHAnsi" w:hAnsiTheme="minorHAnsi"/>
        </w:rPr>
        <w:t xml:space="preserve"> 552,27 – 15,879 = </w:t>
      </w:r>
      <w:r>
        <w:rPr>
          <w:rFonts w:asciiTheme="minorHAnsi" w:hAnsiTheme="minorHAnsi"/>
        </w:rPr>
        <w:tab/>
      </w:r>
      <w:r w:rsidR="002E76AD">
        <w:rPr>
          <w:rFonts w:asciiTheme="minorHAnsi" w:hAnsiTheme="minorHAnsi"/>
          <w:b/>
        </w:rPr>
        <w:tab/>
      </w:r>
    </w:p>
    <w:p w:rsidR="00943C5E" w:rsidRDefault="00943C5E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>c</w:t>
      </w:r>
      <w:r w:rsidR="002E76AD">
        <w:rPr>
          <w:rFonts w:asciiTheme="minorHAnsi" w:hAnsiTheme="minorHAnsi"/>
          <w:b/>
        </w:rPr>
        <w:t xml:space="preserve">) </w:t>
      </w:r>
      <w:r w:rsidR="002E76AD">
        <w:rPr>
          <w:rFonts w:asciiTheme="minorHAnsi" w:hAnsiTheme="minorHAnsi"/>
        </w:rPr>
        <w:t xml:space="preserve">0,896 + 147,647 = 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</w:t>
      </w:r>
      <w:r w:rsidR="002E76AD" w:rsidRPr="002E76AD">
        <w:rPr>
          <w:rFonts w:asciiTheme="minorHAnsi" w:hAnsiTheme="minorHAnsi"/>
          <w:b/>
        </w:rPr>
        <w:t>)</w:t>
      </w:r>
      <w:r w:rsidR="002E76AD">
        <w:rPr>
          <w:rFonts w:asciiTheme="minorHAnsi" w:hAnsiTheme="minorHAnsi"/>
        </w:rPr>
        <w:t xml:space="preserve"> 101 – 85,674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  <w:t>i</w:t>
      </w:r>
      <w:r w:rsidR="002E76AD">
        <w:rPr>
          <w:rFonts w:asciiTheme="minorHAnsi" w:hAnsiTheme="minorHAnsi"/>
          <w:b/>
        </w:rPr>
        <w:t xml:space="preserve">) </w:t>
      </w:r>
      <w:r w:rsidR="002E76AD">
        <w:rPr>
          <w:rFonts w:asciiTheme="minorHAnsi" w:hAnsiTheme="minorHAnsi"/>
        </w:rPr>
        <w:t xml:space="preserve">654,58 + 1,287 = 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</w:p>
    <w:p w:rsidR="002E76AD" w:rsidRPr="002E76AD" w:rsidRDefault="002E76AD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</w:p>
    <w:p w:rsidR="001617DA" w:rsidRDefault="00BC731C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9</w:t>
      </w:r>
      <w:r w:rsidR="001617DA">
        <w:rPr>
          <w:rFonts w:asciiTheme="minorHAnsi" w:hAnsiTheme="minorHAnsi"/>
          <w:b/>
        </w:rPr>
        <w:t xml:space="preserve">. </w:t>
      </w:r>
      <w:r w:rsidR="001617DA" w:rsidRPr="001617DA">
        <w:rPr>
          <w:rFonts w:asciiTheme="minorHAnsi" w:hAnsiTheme="minorHAnsi"/>
          <w:b/>
          <w:u w:val="single"/>
        </w:rPr>
        <w:t>Vypočítaj</w:t>
      </w:r>
      <w:r w:rsidR="001617DA">
        <w:rPr>
          <w:rFonts w:asciiTheme="minorHAnsi" w:hAnsiTheme="minorHAnsi"/>
        </w:rPr>
        <w:t xml:space="preserve">: </w:t>
      </w:r>
    </w:p>
    <w:p w:rsidR="001617D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 w:rsidR="002E76AD">
        <w:rPr>
          <w:rFonts w:asciiTheme="minorHAnsi" w:hAnsiTheme="minorHAnsi"/>
        </w:rPr>
        <w:t xml:space="preserve"> 4,8 . 7 =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g)</w:t>
      </w:r>
      <w:r w:rsidR="002E76AD">
        <w:rPr>
          <w:rFonts w:asciiTheme="minorHAnsi" w:hAnsiTheme="minorHAnsi"/>
        </w:rPr>
        <w:t xml:space="preserve"> 87,86 . 4,9</w:t>
      </w:r>
      <w:r>
        <w:rPr>
          <w:rFonts w:asciiTheme="minorHAnsi" w:hAnsiTheme="minorHAnsi"/>
        </w:rPr>
        <w:t xml:space="preserve"> =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</w:rPr>
        <w:tab/>
      </w:r>
      <w:r w:rsidR="00943C5E" w:rsidRPr="00943C5E">
        <w:rPr>
          <w:rFonts w:asciiTheme="minorHAnsi" w:hAnsiTheme="minorHAnsi"/>
          <w:b/>
        </w:rPr>
        <w:t>m)</w:t>
      </w:r>
      <w:r w:rsidR="00943C5E">
        <w:rPr>
          <w:rFonts w:asciiTheme="minorHAnsi" w:hAnsiTheme="minorHAnsi"/>
        </w:rPr>
        <w:t xml:space="preserve"> 0,35 . 5,75 =</w:t>
      </w:r>
      <w:r w:rsidR="00943C5E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  <w:b/>
        </w:rPr>
        <w:t xml:space="preserve"> </w:t>
      </w:r>
      <w:r w:rsidR="002E76AD">
        <w:rPr>
          <w:rFonts w:asciiTheme="minorHAnsi" w:hAnsiTheme="minorHAnsi"/>
          <w:b/>
        </w:rPr>
        <w:tab/>
      </w:r>
      <w:r w:rsidR="002E76AD">
        <w:rPr>
          <w:rFonts w:asciiTheme="minorHAnsi" w:hAnsiTheme="minorHAnsi"/>
          <w:b/>
        </w:rPr>
        <w:tab/>
      </w:r>
    </w:p>
    <w:p w:rsidR="001617DA" w:rsidRPr="001617D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4E3389">
        <w:rPr>
          <w:rFonts w:asciiTheme="minorHAnsi" w:hAnsiTheme="minorHAnsi"/>
          <w:b/>
          <w:color w:val="FF0000"/>
        </w:rPr>
        <w:t xml:space="preserve">b) </w:t>
      </w:r>
      <w:r w:rsidR="002E76AD" w:rsidRPr="004E3389">
        <w:rPr>
          <w:rFonts w:asciiTheme="minorHAnsi" w:hAnsiTheme="minorHAnsi"/>
          <w:color w:val="FF0000"/>
        </w:rPr>
        <w:t>23,47 . 6</w:t>
      </w:r>
      <w:r w:rsidRPr="004E3389">
        <w:rPr>
          <w:rFonts w:asciiTheme="minorHAnsi" w:hAnsiTheme="minorHAnsi"/>
          <w:color w:val="FF0000"/>
        </w:rPr>
        <w:t xml:space="preserve"> =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 w:rsidRPr="004E3389">
        <w:rPr>
          <w:rFonts w:asciiTheme="minorHAnsi" w:hAnsiTheme="minorHAnsi"/>
          <w:color w:val="FF0000"/>
        </w:rPr>
        <w:tab/>
      </w:r>
      <w:r w:rsidRPr="004E3389">
        <w:rPr>
          <w:rFonts w:asciiTheme="minorHAnsi" w:hAnsiTheme="minorHAnsi"/>
          <w:b/>
          <w:color w:val="FF0000"/>
        </w:rPr>
        <w:t>h)</w:t>
      </w:r>
      <w:r w:rsidR="002E76AD" w:rsidRPr="004E3389">
        <w:rPr>
          <w:rFonts w:asciiTheme="minorHAnsi" w:hAnsiTheme="minorHAnsi"/>
          <w:color w:val="FF0000"/>
        </w:rPr>
        <w:t xml:space="preserve"> 23,45 . 3,8</w:t>
      </w:r>
      <w:r w:rsidRPr="004E3389">
        <w:rPr>
          <w:rFonts w:asciiTheme="minorHAnsi" w:hAnsiTheme="minorHAnsi"/>
          <w:color w:val="FF0000"/>
        </w:rPr>
        <w:t xml:space="preserve"> =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</w:rPr>
        <w:tab/>
      </w:r>
      <w:r w:rsidR="00943C5E" w:rsidRPr="00943C5E">
        <w:rPr>
          <w:rFonts w:asciiTheme="minorHAnsi" w:hAnsiTheme="minorHAnsi"/>
          <w:b/>
        </w:rPr>
        <w:t>n)</w:t>
      </w:r>
      <w:r w:rsidR="00943C5E">
        <w:rPr>
          <w:rFonts w:asciiTheme="minorHAnsi" w:hAnsiTheme="minorHAnsi"/>
        </w:rPr>
        <w:t xml:space="preserve"> 3,78 . 1,56 = </w:t>
      </w:r>
    </w:p>
    <w:p w:rsidR="001617DA" w:rsidRPr="001617D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 w:rsidR="002E76AD">
        <w:rPr>
          <w:rFonts w:asciiTheme="minorHAnsi" w:hAnsiTheme="minorHAnsi"/>
        </w:rPr>
        <w:t>31,35 . 2,3</w:t>
      </w:r>
      <w:r w:rsidRPr="001617DA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 w:rsidR="002E76AD">
        <w:rPr>
          <w:rFonts w:asciiTheme="minorHAnsi" w:hAnsiTheme="minorHAnsi"/>
        </w:rPr>
        <w:t xml:space="preserve"> 7</w:t>
      </w:r>
      <w:r w:rsidR="00943C5E">
        <w:rPr>
          <w:rFonts w:asciiTheme="minorHAnsi" w:hAnsiTheme="minorHAnsi"/>
        </w:rPr>
        <w:t>,17 . 2,89</w:t>
      </w:r>
      <w:r>
        <w:rPr>
          <w:rFonts w:asciiTheme="minorHAnsi" w:hAnsiTheme="minorHAnsi"/>
        </w:rPr>
        <w:t xml:space="preserve"> = 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</w:rPr>
        <w:tab/>
      </w:r>
      <w:r w:rsidR="00943C5E" w:rsidRPr="00943C5E">
        <w:rPr>
          <w:rFonts w:asciiTheme="minorHAnsi" w:hAnsiTheme="minorHAnsi"/>
          <w:b/>
        </w:rPr>
        <w:t>o)</w:t>
      </w:r>
      <w:r w:rsidR="00943C5E">
        <w:rPr>
          <w:rFonts w:asciiTheme="minorHAnsi" w:hAnsiTheme="minorHAnsi"/>
        </w:rPr>
        <w:t xml:space="preserve"> 46,2 . 8,6 = </w:t>
      </w:r>
    </w:p>
    <w:p w:rsidR="000029D1" w:rsidRDefault="000029D1" w:rsidP="001617DA">
      <w:pPr>
        <w:tabs>
          <w:tab w:val="left" w:pos="-567"/>
          <w:tab w:val="left" w:pos="426"/>
          <w:tab w:val="left" w:pos="2552"/>
          <w:tab w:val="left" w:pos="4111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</w:p>
    <w:p w:rsidR="00943C5E" w:rsidRDefault="000029D1" w:rsidP="00943C5E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0029D1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0</w:t>
      </w:r>
      <w:r w:rsidRPr="000029D1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943C5E">
        <w:rPr>
          <w:rFonts w:asciiTheme="minorHAnsi" w:hAnsiTheme="minorHAnsi"/>
          <w:b/>
          <w:u w:val="single"/>
        </w:rPr>
        <w:t>Vydeľ a urob skúšku správnosti</w:t>
      </w:r>
      <w:r w:rsidR="00943C5E">
        <w:rPr>
          <w:rFonts w:asciiTheme="minorHAnsi" w:hAnsiTheme="minorHAnsi"/>
        </w:rPr>
        <w:t xml:space="preserve">: </w:t>
      </w:r>
      <w:r w:rsidR="008C68D1">
        <w:rPr>
          <w:rFonts w:asciiTheme="minorHAnsi" w:hAnsiTheme="minorHAnsi"/>
        </w:rPr>
        <w:t>a) – i</w:t>
      </w:r>
      <w:r w:rsidR="00AA5248">
        <w:rPr>
          <w:rFonts w:asciiTheme="minorHAnsi" w:hAnsiTheme="minorHAnsi"/>
        </w:rPr>
        <w:t xml:space="preserve">) bezo zvyšku, m) – </w:t>
      </w:r>
      <w:r w:rsidR="008C68D1">
        <w:rPr>
          <w:rFonts w:asciiTheme="minorHAnsi" w:hAnsiTheme="minorHAnsi"/>
        </w:rPr>
        <w:t>u</w:t>
      </w:r>
      <w:r w:rsidR="00AA5248">
        <w:rPr>
          <w:rFonts w:asciiTheme="minorHAnsi" w:hAnsiTheme="minorHAnsi"/>
        </w:rPr>
        <w:t xml:space="preserve">) na 2 </w:t>
      </w:r>
      <w:r w:rsidR="004E3389">
        <w:rPr>
          <w:rFonts w:asciiTheme="minorHAnsi" w:hAnsiTheme="minorHAnsi"/>
        </w:rPr>
        <w:t>desatinné miesta</w:t>
      </w:r>
      <w:bookmarkStart w:id="0" w:name="_GoBack"/>
      <w:bookmarkEnd w:id="0"/>
    </w:p>
    <w:p w:rsidR="00943C5E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>
        <w:rPr>
          <w:rFonts w:asciiTheme="minorHAnsi" w:hAnsiTheme="minorHAnsi"/>
        </w:rPr>
        <w:t xml:space="preserve"> 6 : 12 =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2 : 8 =</w:t>
      </w:r>
      <w:r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</w:t>
      </w:r>
      <w:r w:rsidR="00AA5248">
        <w:rPr>
          <w:rFonts w:asciiTheme="minorHAnsi" w:hAnsiTheme="minorHAnsi"/>
        </w:rPr>
        <w:t xml:space="preserve">15 : 19 = </w:t>
      </w:r>
      <w:r w:rsidR="00AA5248"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="00AA5248" w:rsidRPr="00AA5248">
        <w:rPr>
          <w:rFonts w:asciiTheme="minorHAnsi" w:hAnsiTheme="minorHAnsi"/>
          <w:b/>
        </w:rPr>
        <w:t>s)</w:t>
      </w:r>
      <w:r w:rsidR="00AA5248">
        <w:rPr>
          <w:rFonts w:asciiTheme="minorHAnsi" w:hAnsiTheme="minorHAnsi"/>
        </w:rPr>
        <w:t xml:space="preserve"> 5 : 16 = </w:t>
      </w: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943C5E" w:rsidRPr="001617D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 w:rsidRPr="004E3389">
        <w:rPr>
          <w:rFonts w:asciiTheme="minorHAnsi" w:hAnsiTheme="minorHAnsi"/>
          <w:b/>
          <w:color w:val="FF0000"/>
        </w:rPr>
        <w:tab/>
        <w:t xml:space="preserve">b) </w:t>
      </w:r>
      <w:r w:rsidRPr="004E3389">
        <w:rPr>
          <w:rFonts w:asciiTheme="minorHAnsi" w:hAnsiTheme="minorHAnsi"/>
          <w:color w:val="FF0000"/>
        </w:rPr>
        <w:t>6 : 15 =</w:t>
      </w:r>
      <w:r w:rsidRPr="004E3389">
        <w:rPr>
          <w:rFonts w:asciiTheme="minorHAnsi" w:hAnsiTheme="minorHAnsi"/>
          <w:color w:val="FF0000"/>
        </w:rPr>
        <w:tab/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 w:rsidRPr="004E3389">
        <w:rPr>
          <w:rFonts w:asciiTheme="minorHAnsi" w:hAnsiTheme="minorHAnsi"/>
          <w:color w:val="FF0000"/>
        </w:rPr>
        <w:t xml:space="preserve"> </w:t>
      </w:r>
      <w:r w:rsidRPr="004E3389">
        <w:rPr>
          <w:rFonts w:asciiTheme="minorHAnsi" w:hAnsiTheme="minorHAnsi"/>
          <w:color w:val="FF0000"/>
        </w:rPr>
        <w:tab/>
      </w:r>
      <w:r w:rsidRPr="004E3389">
        <w:rPr>
          <w:rFonts w:asciiTheme="minorHAnsi" w:hAnsiTheme="minorHAnsi"/>
          <w:b/>
          <w:color w:val="FF0000"/>
        </w:rPr>
        <w:t>h)</w:t>
      </w:r>
      <w:r w:rsidRPr="004E3389">
        <w:rPr>
          <w:rFonts w:asciiTheme="minorHAnsi" w:hAnsiTheme="minorHAnsi"/>
          <w:color w:val="FF0000"/>
        </w:rPr>
        <w:t xml:space="preserve"> 12 : 15 =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 w:rsidRPr="004E3389">
        <w:rPr>
          <w:rFonts w:asciiTheme="minorHAnsi" w:hAnsiTheme="minorHAnsi"/>
          <w:color w:val="FF0000"/>
        </w:rPr>
        <w:tab/>
      </w:r>
      <w:r w:rsidRPr="004E3389">
        <w:rPr>
          <w:rFonts w:asciiTheme="minorHAnsi" w:hAnsiTheme="minorHAnsi"/>
          <w:color w:val="FF0000"/>
        </w:rPr>
        <w:tab/>
      </w:r>
      <w:r w:rsidRPr="004E3389">
        <w:rPr>
          <w:rFonts w:asciiTheme="minorHAnsi" w:hAnsiTheme="minorHAnsi"/>
          <w:b/>
          <w:color w:val="FF0000"/>
        </w:rPr>
        <w:t>n)</w:t>
      </w:r>
      <w:r w:rsidRPr="004E3389">
        <w:rPr>
          <w:rFonts w:asciiTheme="minorHAnsi" w:hAnsiTheme="minorHAnsi"/>
          <w:color w:val="FF0000"/>
        </w:rPr>
        <w:t xml:space="preserve"> </w:t>
      </w:r>
      <w:r w:rsidR="00AA5248" w:rsidRPr="004E3389">
        <w:rPr>
          <w:rFonts w:asciiTheme="minorHAnsi" w:hAnsiTheme="minorHAnsi"/>
          <w:color w:val="FF0000"/>
        </w:rPr>
        <w:t>3 : 9</w:t>
      </w:r>
      <w:r w:rsidRPr="004E3389">
        <w:rPr>
          <w:rFonts w:asciiTheme="minorHAnsi" w:hAnsiTheme="minorHAnsi"/>
          <w:color w:val="FF0000"/>
        </w:rPr>
        <w:t xml:space="preserve"> =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  <w:r w:rsidR="00AA5248">
        <w:rPr>
          <w:rFonts w:asciiTheme="minorHAnsi" w:hAnsiTheme="minorHAnsi"/>
        </w:rPr>
        <w:tab/>
      </w:r>
      <w:r w:rsidR="00AA5248" w:rsidRPr="004E3389">
        <w:rPr>
          <w:rFonts w:asciiTheme="minorHAnsi" w:hAnsiTheme="minorHAnsi"/>
          <w:color w:val="FF0000"/>
        </w:rPr>
        <w:tab/>
      </w:r>
      <w:r w:rsidR="00AA5248" w:rsidRPr="004E3389">
        <w:rPr>
          <w:rFonts w:asciiTheme="minorHAnsi" w:hAnsiTheme="minorHAnsi"/>
          <w:b/>
          <w:color w:val="FF0000"/>
        </w:rPr>
        <w:t>t)</w:t>
      </w:r>
      <w:r w:rsidR="00AA5248" w:rsidRPr="004E3389">
        <w:rPr>
          <w:rFonts w:asciiTheme="minorHAnsi" w:hAnsiTheme="minorHAnsi"/>
          <w:color w:val="FF0000"/>
        </w:rPr>
        <w:t xml:space="preserve"> 36 : 58 = </w:t>
      </w:r>
      <w:r w:rsidR="004E3389" w:rsidRPr="004E3389">
        <w:rPr>
          <w:rFonts w:asciiTheme="minorHAnsi" w:hAnsiTheme="minorHAnsi"/>
          <w:color w:val="FF0000"/>
        </w:rPr>
        <w:t>(</w:t>
      </w:r>
      <w:proofErr w:type="spellStart"/>
      <w:r w:rsidR="004E3389" w:rsidRPr="004E3389">
        <w:rPr>
          <w:rFonts w:asciiTheme="minorHAnsi" w:hAnsiTheme="minorHAnsi"/>
          <w:color w:val="FF0000"/>
        </w:rPr>
        <w:t>D.ú</w:t>
      </w:r>
      <w:proofErr w:type="spellEnd"/>
      <w:r w:rsidR="004E3389" w:rsidRPr="004E3389">
        <w:rPr>
          <w:rFonts w:asciiTheme="minorHAnsi" w:hAnsiTheme="minorHAnsi"/>
          <w:color w:val="FF0000"/>
        </w:rPr>
        <w:t>.)</w:t>
      </w:r>
    </w:p>
    <w:p w:rsidR="00943C5E" w:rsidRPr="001617D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6 : 25</w:t>
      </w:r>
      <w:r w:rsidRPr="001617DA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6 : 24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o)</w:t>
      </w:r>
      <w:r>
        <w:rPr>
          <w:rFonts w:asciiTheme="minorHAnsi" w:hAnsiTheme="minorHAnsi"/>
        </w:rPr>
        <w:t xml:space="preserve"> </w:t>
      </w:r>
      <w:r w:rsidR="00AA5248">
        <w:rPr>
          <w:rFonts w:asciiTheme="minorHAnsi" w:hAnsiTheme="minorHAnsi"/>
        </w:rPr>
        <w:t>40 : 55</w:t>
      </w:r>
      <w:r>
        <w:rPr>
          <w:rFonts w:asciiTheme="minorHAnsi" w:hAnsiTheme="minorHAnsi"/>
        </w:rPr>
        <w:t xml:space="preserve"> = </w:t>
      </w:r>
      <w:r w:rsidR="00AA5248"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="00AA5248" w:rsidRPr="00AA5248">
        <w:rPr>
          <w:rFonts w:asciiTheme="minorHAnsi" w:hAnsiTheme="minorHAnsi"/>
          <w:b/>
        </w:rPr>
        <w:t>u)</w:t>
      </w:r>
      <w:r w:rsidR="00AA5248">
        <w:rPr>
          <w:rFonts w:asciiTheme="minorHAnsi" w:hAnsiTheme="minorHAnsi"/>
        </w:rPr>
        <w:t xml:space="preserve"> 18 : 40 = </w:t>
      </w:r>
    </w:p>
    <w:p w:rsidR="008C68D1" w:rsidRDefault="008C68D1" w:rsidP="008D6E0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8D6E02" w:rsidRDefault="00B340E5" w:rsidP="008D6E0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0029D1"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1</w:t>
      </w:r>
      <w:r w:rsidRPr="000029D1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8D6E02">
        <w:rPr>
          <w:rFonts w:asciiTheme="minorHAnsi" w:hAnsiTheme="minorHAnsi"/>
          <w:b/>
          <w:u w:val="single"/>
        </w:rPr>
        <w:t>Vydeľ na 2 DM a urob skúšku správnosti</w:t>
      </w:r>
      <w:r w:rsidR="008D6E02">
        <w:rPr>
          <w:rFonts w:asciiTheme="minorHAnsi" w:hAnsiTheme="minorHAnsi"/>
        </w:rPr>
        <w:t xml:space="preserve">: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>
        <w:rPr>
          <w:rFonts w:asciiTheme="minorHAnsi" w:hAnsiTheme="minorHAnsi"/>
        </w:rPr>
        <w:t xml:space="preserve"> 12,04 : 0,3 =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2,36 : 3,6 =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13,7 : 4,2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s)</w:t>
      </w:r>
      <w:r>
        <w:rPr>
          <w:rFonts w:asciiTheme="minorHAnsi" w:hAnsiTheme="minorHAnsi"/>
        </w:rPr>
        <w:t xml:space="preserve"> 2,14 : 2,8 =   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 xml:space="preserve">1,36 : 1,2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5,31 : 0,54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n)</w:t>
      </w:r>
      <w:r>
        <w:rPr>
          <w:rFonts w:asciiTheme="minorHAnsi" w:hAnsiTheme="minorHAnsi"/>
        </w:rPr>
        <w:t xml:space="preserve"> 0,65 : 1,8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t)</w:t>
      </w:r>
      <w:r>
        <w:rPr>
          <w:rFonts w:asciiTheme="minorHAnsi" w:hAnsiTheme="minorHAnsi"/>
        </w:rPr>
        <w:t xml:space="preserve"> 96,7 : 2,6 = </w:t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8,23 : 2,3</w:t>
      </w:r>
      <w:r w:rsidRPr="001617DA">
        <w:rPr>
          <w:rFonts w:asciiTheme="minorHAnsi" w:hAnsiTheme="minorHAnsi"/>
        </w:rPr>
        <w:t xml:space="preserve"> =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4,85 : 0,15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o)</w:t>
      </w:r>
      <w:r>
        <w:rPr>
          <w:rFonts w:asciiTheme="minorHAnsi" w:hAnsiTheme="minorHAnsi"/>
        </w:rPr>
        <w:t xml:space="preserve"> 0,006 : 0,85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u)</w:t>
      </w:r>
      <w:r>
        <w:rPr>
          <w:rFonts w:asciiTheme="minorHAnsi" w:hAnsiTheme="minorHAnsi"/>
        </w:rPr>
        <w:t xml:space="preserve"> 0,46 : 5,8 = </w:t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d) </w:t>
      </w:r>
      <w:r>
        <w:rPr>
          <w:rFonts w:asciiTheme="minorHAnsi" w:hAnsiTheme="minorHAnsi"/>
        </w:rPr>
        <w:t xml:space="preserve">93,2 : 3,4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j)</w:t>
      </w:r>
      <w:r>
        <w:rPr>
          <w:rFonts w:asciiTheme="minorHAnsi" w:hAnsiTheme="minorHAnsi"/>
        </w:rPr>
        <w:t xml:space="preserve"> 2,19 : 0,13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p)</w:t>
      </w:r>
      <w:r>
        <w:rPr>
          <w:rFonts w:asciiTheme="minorHAnsi" w:hAnsiTheme="minorHAnsi"/>
        </w:rPr>
        <w:t xml:space="preserve"> 3,35 : 0,15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v)</w:t>
      </w:r>
      <w:r>
        <w:rPr>
          <w:rFonts w:asciiTheme="minorHAnsi" w:hAnsiTheme="minorHAnsi"/>
        </w:rPr>
        <w:t xml:space="preserve"> 0,54 : 0,52 =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 xml:space="preserve">3,56 : 4,7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k)</w:t>
      </w:r>
      <w:r>
        <w:rPr>
          <w:rFonts w:asciiTheme="minorHAnsi" w:hAnsiTheme="minorHAnsi"/>
        </w:rPr>
        <w:t xml:space="preserve"> 1,96 : 0,52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r)</w:t>
      </w:r>
      <w:r>
        <w:rPr>
          <w:rFonts w:asciiTheme="minorHAnsi" w:hAnsiTheme="minorHAnsi"/>
        </w:rPr>
        <w:t xml:space="preserve"> 12,3 : 1,49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w)</w:t>
      </w:r>
      <w:r>
        <w:rPr>
          <w:rFonts w:asciiTheme="minorHAnsi" w:hAnsiTheme="minorHAnsi"/>
        </w:rPr>
        <w:t xml:space="preserve"> 2,57 : 0,67 =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  <w:b/>
        </w:rPr>
        <w:t xml:space="preserve">: 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7,26 + 3,14 – 0,50 + 0,50 . 2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9,6 + 0,7 . 0,8 + 9 : 0,9 – 7 : 0,7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b)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5.</w:t>
      </w:r>
      <w:r>
        <w:rPr>
          <w:rFonts w:asciiTheme="minorHAnsi" w:hAnsiTheme="minorHAnsi"/>
        </w:rPr>
        <w:t xml:space="preserve"> (1,12 – 0,12) : 5 – </w:t>
      </w:r>
      <w:r w:rsidRPr="00E32D80">
        <w:rPr>
          <w:rFonts w:asciiTheme="minorHAnsi" w:hAnsiTheme="minorHAnsi"/>
        </w:rPr>
        <w:t>1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(9,6 + 0,7) . 8 + 9 : (0,9 – 0,8) . 2 =</w:t>
      </w:r>
      <w:r>
        <w:rPr>
          <w:rFonts w:asciiTheme="minorHAnsi" w:hAnsiTheme="minorHAnsi"/>
        </w:rPr>
        <w:tab/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(5,17 + 0,13) . 2,3 + 0,7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0,5 : 50 + 0,5 + 0,7 . 10 – 5 . 0,5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d)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6,25 : 5 + 15,3 : 3 + 7,4 : 2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j)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0,5 : (50 : 0,5) + 0,7 . (10 – 5) .0,5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e)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(8,1 : 0,9 – 6,4 : 0,8) . 7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k)</w:t>
      </w:r>
      <w:r>
        <w:rPr>
          <w:rFonts w:asciiTheme="minorHAnsi" w:hAnsiTheme="minorHAnsi"/>
        </w:rPr>
        <w:t xml:space="preserve"> 0,35 : 0,7 – 13,2 + 2 . 1,4 = </w:t>
      </w:r>
    </w:p>
    <w:p w:rsid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f)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(6,3 : 7) : (3,6 : 1,2) – 2 : 10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l)</w:t>
      </w:r>
      <w:r>
        <w:rPr>
          <w:rFonts w:asciiTheme="minorHAnsi" w:hAnsiTheme="minorHAnsi"/>
        </w:rPr>
        <w:t xml:space="preserve"> 0,35 : (0,7 . 10) + 2 . (1,4 – 0,22) =  </w:t>
      </w:r>
    </w:p>
    <w:p w:rsidR="00E32D80" w:rsidRDefault="00E32D80" w:rsidP="00E32D80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  <w:b/>
        </w:rPr>
      </w:pPr>
    </w:p>
    <w:p w:rsidR="00E32D80" w:rsidRDefault="00E32D80" w:rsidP="00AD0EE1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  <w:b/>
        </w:rPr>
        <w:t xml:space="preserve">: </w:t>
      </w:r>
    </w:p>
    <w:p w:rsidR="00E32D80" w:rsidRP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a)</w:t>
      </w:r>
      <w:r w:rsidR="00E32D80">
        <w:rPr>
          <w:rFonts w:asciiTheme="minorHAnsi" w:hAnsiTheme="minorHAnsi"/>
        </w:rPr>
        <w:t xml:space="preserve"> 3,6 : (0,6 : 0,3 : 10)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d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(3,6 : 0,6) : (0,3 . 10) </w:t>
      </w:r>
      <w:r w:rsidR="00E32D80" w:rsidRPr="00E32D80">
        <w:rPr>
          <w:rFonts w:asciiTheme="minorHAnsi" w:hAnsiTheme="minorHAnsi"/>
        </w:rPr>
        <w:t>=</w:t>
      </w:r>
    </w:p>
    <w:p w:rsidR="00E32D80" w:rsidRP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b)</w:t>
      </w:r>
      <w:r w:rsidR="00E32D80">
        <w:rPr>
          <w:rFonts w:asciiTheme="minorHAnsi" w:hAnsiTheme="minorHAnsi"/>
        </w:rPr>
        <w:t xml:space="preserve"> 3,6 : (0,6 : 0,3) . 10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e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(3,6 : 0,6 : 0,3) . 10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</w:p>
    <w:p w:rsid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c)</w:t>
      </w:r>
      <w:r w:rsidR="00E32D80">
        <w:rPr>
          <w:rFonts w:asciiTheme="minorHAnsi" w:hAnsiTheme="minorHAnsi"/>
        </w:rPr>
        <w:t xml:space="preserve"> 3,6 : 0,6 : 0,3 . 10</w:t>
      </w:r>
      <w:r w:rsidR="00E32D80" w:rsidRPr="00E32D80">
        <w:rPr>
          <w:rFonts w:asciiTheme="minorHAnsi" w:hAnsiTheme="minorHAnsi"/>
        </w:rPr>
        <w:t xml:space="preserve"> 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f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3,6 : 0,6 : 0,3 : 10</w:t>
      </w:r>
      <w:r>
        <w:rPr>
          <w:rFonts w:asciiTheme="minorHAnsi" w:hAnsiTheme="minorHAnsi"/>
        </w:rPr>
        <w:t xml:space="preserve"> </w:t>
      </w:r>
      <w:r w:rsidR="00E32D80" w:rsidRPr="00E32D80">
        <w:rPr>
          <w:rFonts w:asciiTheme="minorHAnsi" w:hAnsiTheme="minorHAnsi"/>
        </w:rPr>
        <w:t>=</w:t>
      </w:r>
    </w:p>
    <w:p w:rsidR="00AD0EE1" w:rsidRPr="00E32D80" w:rsidRDefault="00AD0EE1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6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Danka mala 3 eura a 70 centov, ale minula z nich 2,80 eur. Janka mala 4 eura a 30 centov a mama jej dala ešte </w:t>
      </w:r>
      <w:r w:rsidR="00363635">
        <w:rPr>
          <w:rFonts w:asciiTheme="minorHAnsi" w:hAnsiTheme="minorHAnsi"/>
        </w:rPr>
        <w:t xml:space="preserve">           </w:t>
      </w:r>
      <w:r w:rsidRPr="00363635">
        <w:rPr>
          <w:rFonts w:asciiTheme="minorHAnsi" w:hAnsiTheme="minorHAnsi"/>
        </w:rPr>
        <w:t>2 eur</w:t>
      </w:r>
      <w:r w:rsidR="00363635">
        <w:rPr>
          <w:rFonts w:asciiTheme="minorHAnsi" w:hAnsiTheme="minorHAnsi"/>
        </w:rPr>
        <w:t>á</w:t>
      </w:r>
      <w:r w:rsidRPr="00363635">
        <w:rPr>
          <w:rFonts w:asciiTheme="minorHAnsi" w:hAnsiTheme="minorHAnsi"/>
        </w:rPr>
        <w:t>. Koľko peňazí majú teraz Danka a Janka spolu?</w:t>
      </w:r>
    </w:p>
    <w:p w:rsidR="00E32D80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7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V škole je 763 žiakov. Každý priniesol 15,5</w:t>
      </w:r>
      <w:r w:rsidR="00363635">
        <w:rPr>
          <w:rFonts w:asciiTheme="minorHAnsi" w:hAnsiTheme="minorHAnsi"/>
        </w:rPr>
        <w:t xml:space="preserve"> </w:t>
      </w:r>
      <w:r w:rsidRPr="00363635">
        <w:rPr>
          <w:rFonts w:asciiTheme="minorHAnsi" w:hAnsiTheme="minorHAnsi"/>
        </w:rPr>
        <w:t>kg starého papiera. Koľko ton papiera priniesli spolu?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8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Turistickú trať dlhú 27,42 km rozdelil vedúci turistickej skupiny na štyri rovnaké úseky. Koľko kilometrov trate </w:t>
      </w:r>
      <w:r w:rsidR="00363635">
        <w:rPr>
          <w:rFonts w:asciiTheme="minorHAnsi" w:hAnsiTheme="minorHAnsi"/>
        </w:rPr>
        <w:t xml:space="preserve">    </w:t>
      </w:r>
      <w:r w:rsidRPr="00363635">
        <w:rPr>
          <w:rFonts w:asciiTheme="minorHAnsi" w:hAnsiTheme="minorHAnsi"/>
        </w:rPr>
        <w:t>prejdú turisti počas absolvovania troch štvrtín úseku?</w:t>
      </w:r>
    </w:p>
    <w:p w:rsidR="00AD0EE1" w:rsidRPr="00363635" w:rsidRDefault="00BC731C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>19</w:t>
      </w:r>
      <w:r w:rsidR="00AD0EE1" w:rsidRPr="00363635">
        <w:rPr>
          <w:rFonts w:asciiTheme="minorHAnsi" w:hAnsiTheme="minorHAnsi"/>
          <w:b/>
        </w:rPr>
        <w:t>.</w:t>
      </w:r>
      <w:r w:rsidR="00AD0EE1" w:rsidRPr="00363635">
        <w:rPr>
          <w:rFonts w:asciiTheme="minorHAnsi" w:hAnsiTheme="minorHAnsi"/>
        </w:rPr>
        <w:t xml:space="preserve"> Martin dostal úlohu, aby rozdiel desatinných čísel </w:t>
      </w:r>
      <w:r w:rsidR="006E2663">
        <w:rPr>
          <w:rFonts w:asciiTheme="minorHAnsi" w:hAnsiTheme="minorHAnsi"/>
        </w:rPr>
        <w:t xml:space="preserve"> </w:t>
      </w:r>
      <w:r w:rsidR="00AD0EE1" w:rsidRPr="00363635">
        <w:rPr>
          <w:rFonts w:asciiTheme="minorHAnsi" w:hAnsiTheme="minorHAnsi"/>
        </w:rPr>
        <w:t xml:space="preserve">42,87 a 23,07 vydelil číslom 4. Aký mu vyšiel výsledok? </w:t>
      </w:r>
    </w:p>
    <w:p w:rsidR="00AD0EE1" w:rsidRPr="00BC731C" w:rsidRDefault="00AD0EE1" w:rsidP="00BC731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21.</w:t>
      </w:r>
      <w:r w:rsidRPr="00BC731C">
        <w:rPr>
          <w:rFonts w:asciiTheme="minorHAnsi" w:hAnsiTheme="minorHAnsi"/>
          <w:b/>
        </w:rPr>
        <w:t xml:space="preserve"> </w:t>
      </w:r>
      <w:r w:rsidRPr="00BC731C">
        <w:rPr>
          <w:rFonts w:asciiTheme="minorHAnsi" w:hAnsiTheme="minorHAnsi"/>
        </w:rPr>
        <w:t xml:space="preserve">Matúš ide nakupovať do samoobsluhy. Má kúpiť päť litrov mlieka (po 0,78 eur), desať rožkov (po 0,6 eur), dve </w:t>
      </w:r>
      <w:r w:rsidR="006E2663" w:rsidRPr="00BC731C">
        <w:rPr>
          <w:rFonts w:asciiTheme="minorHAnsi" w:hAnsiTheme="minorHAnsi"/>
        </w:rPr>
        <w:t xml:space="preserve">   </w:t>
      </w:r>
      <w:r w:rsidRPr="00BC731C">
        <w:rPr>
          <w:rFonts w:asciiTheme="minorHAnsi" w:hAnsiTheme="minorHAnsi"/>
        </w:rPr>
        <w:t>maslá (po 0,87 eur) a štyri kilá cukru (</w:t>
      </w:r>
      <w:r w:rsidR="00363635" w:rsidRPr="00BC731C">
        <w:rPr>
          <w:rFonts w:asciiTheme="minorHAnsi" w:hAnsiTheme="minorHAnsi"/>
        </w:rPr>
        <w:t xml:space="preserve">po </w:t>
      </w:r>
      <w:r w:rsidRPr="00BC731C">
        <w:rPr>
          <w:rFonts w:asciiTheme="minorHAnsi" w:hAnsiTheme="minorHAnsi"/>
        </w:rPr>
        <w:t>0,94 eur). Mama mu dala tri päť eurové bankovky. Koľko peňazí mu zvýšilo?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22.</w:t>
      </w:r>
      <w:r w:rsidRPr="00363635">
        <w:rPr>
          <w:rFonts w:asciiTheme="minorHAnsi" w:hAnsiTheme="minorHAnsi"/>
        </w:rPr>
        <w:t xml:space="preserve"> Manželia </w:t>
      </w:r>
      <w:proofErr w:type="spellStart"/>
      <w:r w:rsidRPr="00363635">
        <w:rPr>
          <w:rFonts w:asciiTheme="minorHAnsi" w:hAnsiTheme="minorHAnsi"/>
        </w:rPr>
        <w:t>Stehlíkovci</w:t>
      </w:r>
      <w:proofErr w:type="spellEnd"/>
      <w:r w:rsidRPr="00363635">
        <w:rPr>
          <w:rFonts w:asciiTheme="minorHAnsi" w:hAnsiTheme="minorHAnsi"/>
        </w:rPr>
        <w:t xml:space="preserve"> si kúpili 15,5 m koberca. V jednej miestnosti použili 5,32 m, v druhej a tretej po 4,16 m </w:t>
      </w:r>
      <w:r w:rsidR="006E2663">
        <w:rPr>
          <w:rFonts w:asciiTheme="minorHAnsi" w:hAnsiTheme="minorHAnsi"/>
        </w:rPr>
        <w:t xml:space="preserve">         </w:t>
      </w:r>
      <w:r w:rsidRPr="00363635">
        <w:rPr>
          <w:rFonts w:asciiTheme="minorHAnsi" w:hAnsiTheme="minorHAnsi"/>
        </w:rPr>
        <w:t>a do chodby 92 cm. Koľko metrov koberca im zvýšilo?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23.</w:t>
      </w:r>
      <w:r w:rsidRPr="00363635">
        <w:rPr>
          <w:rFonts w:asciiTheme="minorHAnsi" w:hAnsiTheme="minorHAnsi"/>
        </w:rPr>
        <w:t xml:space="preserve"> Pánsky oblek stál pôvodne 250 eur, ale zlacnel o štvrtinu. Aká je jeho nová cena?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24.</w:t>
      </w:r>
      <w:r w:rsidRPr="00363635">
        <w:rPr>
          <w:rFonts w:asciiTheme="minorHAnsi" w:hAnsiTheme="minorHAnsi"/>
        </w:rPr>
        <w:t xml:space="preserve"> </w:t>
      </w:r>
      <w:proofErr w:type="spellStart"/>
      <w:r w:rsidRPr="00363635">
        <w:rPr>
          <w:rFonts w:asciiTheme="minorHAnsi" w:hAnsiTheme="minorHAnsi"/>
        </w:rPr>
        <w:t>Dankov</w:t>
      </w:r>
      <w:proofErr w:type="spellEnd"/>
      <w:r w:rsidRPr="00363635">
        <w:rPr>
          <w:rFonts w:asciiTheme="minorHAnsi" w:hAnsiTheme="minorHAnsi"/>
        </w:rPr>
        <w:t xml:space="preserve"> otec váži 83,5 kg. Danko je približne päťkrát ľahší. Koľko ton vážia spolu?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25.</w:t>
      </w:r>
      <w:r w:rsidRPr="00363635">
        <w:rPr>
          <w:rFonts w:asciiTheme="minorHAnsi" w:hAnsiTheme="minorHAnsi"/>
        </w:rPr>
        <w:t xml:space="preserve"> Školská jedáleň zaplatila za 84,5 kg zemiakov 33,8 eur. Koľko eur stál jeden kilogram zemiakov?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26.</w:t>
      </w:r>
      <w:r w:rsidRPr="00363635">
        <w:rPr>
          <w:rFonts w:asciiTheme="minorHAnsi" w:hAnsiTheme="minorHAnsi"/>
        </w:rPr>
        <w:t xml:space="preserve"> Chodec prejde za hodinu približne 8,5 km. Za aký čas prejde vzdialenosť 32 km, ak si počas absolvovania trasy </w:t>
      </w:r>
      <w:r w:rsidR="006E2663">
        <w:rPr>
          <w:rFonts w:asciiTheme="minorHAnsi" w:hAnsiTheme="minorHAnsi"/>
        </w:rPr>
        <w:t xml:space="preserve">     </w:t>
      </w:r>
      <w:r w:rsidRPr="00363635">
        <w:rPr>
          <w:rFonts w:asciiTheme="minorHAnsi" w:hAnsiTheme="minorHAnsi"/>
        </w:rPr>
        <w:t>urobí dve prestávky po 30 minút?</w:t>
      </w:r>
    </w:p>
    <w:p w:rsidR="0022502C" w:rsidRDefault="00AD0EE1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27.</w:t>
      </w:r>
      <w:r w:rsidRPr="00363635">
        <w:rPr>
          <w:rFonts w:asciiTheme="minorHAnsi" w:hAnsiTheme="minorHAnsi"/>
        </w:rPr>
        <w:t xml:space="preserve"> Norbert ide na bicykli stálou rýchlosťou. Za dve hodiny prešiel 35km. Koľko kilometrov prešiel za hodinu? Koľko kilometrov prejde za 3,5 hodiny?</w:t>
      </w:r>
    </w:p>
    <w:p w:rsidR="0022502C" w:rsidRDefault="0022502C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</w:p>
    <w:p w:rsidR="00AF18F6" w:rsidRDefault="0022502C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28. </w:t>
      </w:r>
      <w:r w:rsidRPr="0022502C"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</w:rPr>
        <w:t xml:space="preserve"> a </w:t>
      </w:r>
      <w:r w:rsidRPr="0022502C">
        <w:rPr>
          <w:rFonts w:asciiTheme="minorHAnsi" w:hAnsiTheme="minorHAnsi"/>
          <w:b/>
          <w:u w:val="single"/>
        </w:rPr>
        <w:t>výsledok zapíš</w:t>
      </w:r>
      <w:r>
        <w:rPr>
          <w:rFonts w:asciiTheme="minorHAnsi" w:hAnsiTheme="minorHAnsi"/>
        </w:rPr>
        <w:t xml:space="preserve"> v jednotkách uvedených </w:t>
      </w:r>
      <w:r w:rsidRPr="0022502C">
        <w:rPr>
          <w:rFonts w:asciiTheme="minorHAnsi" w:hAnsiTheme="minorHAnsi"/>
          <w:b/>
          <w:u w:val="single"/>
        </w:rPr>
        <w:t>v zátvorke</w:t>
      </w:r>
      <w:r>
        <w:rPr>
          <w:rFonts w:asciiTheme="minorHAnsi" w:hAnsiTheme="minorHAnsi"/>
        </w:rPr>
        <w:t xml:space="preserve">: </w:t>
      </w:r>
      <w:r w:rsidR="00B1025C" w:rsidRPr="006A7E4B">
        <w:rPr>
          <w:rFonts w:asciiTheme="minorHAnsi" w:hAnsiTheme="minorHAnsi"/>
        </w:rPr>
        <w:t xml:space="preserve"> 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22502C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4,7 dm + 32 mm =              (cm)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e)</w:t>
      </w:r>
      <w:r>
        <w:rPr>
          <w:rFonts w:asciiTheme="minorHAnsi" w:hAnsiTheme="minorHAnsi"/>
        </w:rPr>
        <w:t xml:space="preserve"> 0,032 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+ 0,0005 a =          (dm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b)</w:t>
      </w:r>
      <w:r>
        <w:rPr>
          <w:rFonts w:asciiTheme="minorHAnsi" w:hAnsiTheme="minorHAnsi"/>
        </w:rPr>
        <w:t xml:space="preserve"> 4,7 cm + 56,7 dm =            (m)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f)</w:t>
      </w:r>
      <w:r>
        <w:rPr>
          <w:rFonts w:asciiTheme="minorHAnsi" w:hAnsiTheme="minorHAnsi"/>
        </w:rPr>
        <w:t xml:space="preserve"> 0,04 ha + 0,25 km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=              (a)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0,00005 km + 46 cm =       (dm)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3 250 cm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+ 4 a =                   (m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d)</w:t>
      </w:r>
      <w:r>
        <w:rPr>
          <w:rFonts w:asciiTheme="minorHAnsi" w:hAnsiTheme="minorHAnsi"/>
        </w:rPr>
        <w:t xml:space="preserve"> 64,7 mm + 7,2 dm =          (m)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3 km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+ 5 a =                          (ha)</w:t>
      </w:r>
    </w:p>
    <w:p w:rsidR="0022502C" w:rsidRDefault="0022502C" w:rsidP="003A224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 w:line="240" w:lineRule="auto"/>
        <w:ind w:left="-851"/>
        <w:jc w:val="left"/>
        <w:rPr>
          <w:rFonts w:asciiTheme="minorHAnsi" w:hAnsiTheme="minorHAnsi"/>
        </w:rPr>
      </w:pPr>
    </w:p>
    <w:p w:rsidR="003A224C" w:rsidRDefault="0022502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29</w:t>
      </w:r>
      <w:r w:rsidRPr="003A224C">
        <w:rPr>
          <w:rFonts w:asciiTheme="minorHAnsi" w:hAnsiTheme="minorHAnsi"/>
        </w:rPr>
        <w:t xml:space="preserve">. </w:t>
      </w:r>
      <w:r w:rsidR="003A224C" w:rsidRPr="003A224C">
        <w:rPr>
          <w:rFonts w:asciiTheme="minorHAnsi" w:hAnsiTheme="minorHAnsi"/>
        </w:rPr>
        <w:t>Izba má tvar obdĺžnika s rozmermi  3,3 m  a 3,4 m. Kuchyňa je štvorcová s rozmerom 3,5 m. Ktorá  miestnosť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</w:rPr>
        <w:t xml:space="preserve"> je menšia ?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30</w:t>
      </w:r>
      <w:r w:rsidRPr="003A224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Obvod obdĺžnika  je 45,36 dm, jeho šírka je 6,3 dm. Vypočítaj obsah tohto obdĺžnika.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31</w:t>
      </w:r>
      <w:r w:rsidRPr="003A224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Vypočítaj obvod a obsah obdĺžnika, ak jedna strana má dĺžku 13,9 cm a druhá je  o 5 cm väčšia.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32.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Vypočítaj obvod a obsah</w:t>
      </w:r>
      <w:r>
        <w:rPr>
          <w:rFonts w:asciiTheme="minorHAnsi" w:hAnsiTheme="minorHAnsi"/>
        </w:rPr>
        <w:t xml:space="preserve"> obdĺžnika, ak jedna strana má </w:t>
      </w:r>
      <w:r w:rsidRPr="003A224C">
        <w:rPr>
          <w:rFonts w:asciiTheme="minorHAnsi" w:hAnsiTheme="minorHAnsi"/>
        </w:rPr>
        <w:t>dĺžku 18 cm a druhá je  štyrikrát menšia.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  <w:b/>
        </w:rPr>
        <w:t>33</w:t>
      </w:r>
      <w:r>
        <w:rPr>
          <w:rFonts w:asciiTheme="minorHAnsi" w:hAnsiTheme="minorHAnsi" w:cs="Times New Roman"/>
        </w:rPr>
        <w:t xml:space="preserve">. </w:t>
      </w:r>
      <w:r w:rsidRPr="003A224C">
        <w:rPr>
          <w:rFonts w:asciiTheme="minorHAnsi" w:hAnsiTheme="minorHAnsi" w:cs="Times New Roman"/>
        </w:rPr>
        <w:t xml:space="preserve">Záhradník kúpil do kvetinovej záhradky nové sadenice. Záhrada má tvar obdĺžnika so šírkou </w:t>
      </w:r>
      <w:smartTag w:uri="urn:schemas-microsoft-com:office:smarttags" w:element="metricconverter">
        <w:smartTagPr>
          <w:attr w:name="ProductID" w:val="5 m"/>
        </w:smartTagPr>
        <w:r w:rsidRPr="003A224C">
          <w:rPr>
            <w:rFonts w:asciiTheme="minorHAnsi" w:hAnsiTheme="minorHAnsi" w:cs="Times New Roman"/>
          </w:rPr>
          <w:t>5 m</w:t>
        </w:r>
        <w:r>
          <w:rPr>
            <w:rFonts w:asciiTheme="minorHAnsi" w:hAnsiTheme="minorHAnsi" w:cs="Times New Roman"/>
          </w:rPr>
          <w:t xml:space="preserve"> </w:t>
        </w:r>
      </w:smartTag>
      <w:r w:rsidRPr="003A224C">
        <w:rPr>
          <w:rFonts w:asciiTheme="minorHAnsi" w:hAnsiTheme="minorHAnsi" w:cs="Times New Roman"/>
        </w:rPr>
        <w:t xml:space="preserve">a dĺžkou 85 dm. 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</w:rPr>
        <w:t xml:space="preserve">       Koľko sadeníc kúpil, ak každá potrebuje plochu 25 dm</w:t>
      </w:r>
      <w:r w:rsidRPr="003A224C">
        <w:rPr>
          <w:rFonts w:asciiTheme="minorHAnsi" w:hAnsiTheme="minorHAnsi" w:cs="Times New Roman"/>
          <w:vertAlign w:val="superscript"/>
        </w:rPr>
        <w:t xml:space="preserve">2 </w:t>
      </w:r>
      <w:r w:rsidRPr="003A224C">
        <w:rPr>
          <w:rFonts w:asciiTheme="minorHAnsi" w:hAnsiTheme="minorHAnsi" w:cs="Times New Roman"/>
        </w:rPr>
        <w:t>?</w:t>
      </w:r>
    </w:p>
    <w:p w:rsid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  <w:b/>
        </w:rPr>
        <w:t>34</w:t>
      </w:r>
      <w:r>
        <w:rPr>
          <w:rFonts w:asciiTheme="minorHAnsi" w:hAnsiTheme="minorHAnsi" w:cs="Times New Roman"/>
        </w:rPr>
        <w:t xml:space="preserve">. </w:t>
      </w:r>
      <w:r w:rsidRPr="003A224C">
        <w:rPr>
          <w:rFonts w:asciiTheme="minorHAnsi" w:hAnsiTheme="minorHAnsi" w:cs="Times New Roman"/>
        </w:rPr>
        <w:t xml:space="preserve">Obchodný dom má parkovisko tvaru obdĺžnika s dĺžkou  </w:t>
      </w:r>
      <w:smartTag w:uri="urn:schemas-microsoft-com:office:smarttags" w:element="metricconverter">
        <w:smartTagPr>
          <w:attr w:name="ProductID" w:val="48 m"/>
        </w:smartTagPr>
        <w:r w:rsidRPr="003A224C">
          <w:rPr>
            <w:rFonts w:asciiTheme="minorHAnsi" w:hAnsiTheme="minorHAnsi" w:cs="Times New Roman"/>
          </w:rPr>
          <w:t>48 m</w:t>
        </w:r>
      </w:smartTag>
      <w:r w:rsidRPr="003A224C">
        <w:rPr>
          <w:rFonts w:asciiTheme="minorHAnsi" w:hAnsiTheme="minorHAnsi" w:cs="Times New Roman"/>
        </w:rPr>
        <w:t xml:space="preserve"> a šírkou 65 dm. Koľko áut sa tam zmestí, ak každé </w:t>
      </w:r>
    </w:p>
    <w:p w:rsidR="0022502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</w:t>
      </w:r>
      <w:r w:rsidRPr="003A224C">
        <w:rPr>
          <w:rFonts w:asciiTheme="minorHAnsi" w:hAnsiTheme="minorHAnsi" w:cs="Times New Roman"/>
        </w:rPr>
        <w:t>auto potrebuje 2,5 m</w:t>
      </w:r>
      <w:r w:rsidRPr="003A224C">
        <w:rPr>
          <w:rFonts w:asciiTheme="minorHAnsi" w:hAnsiTheme="minorHAnsi" w:cs="Times New Roman"/>
          <w:vertAlign w:val="superscript"/>
        </w:rPr>
        <w:t>2</w:t>
      </w:r>
      <w:r w:rsidRPr="003A224C">
        <w:rPr>
          <w:rFonts w:asciiTheme="minorHAnsi" w:hAnsiTheme="minorHAnsi" w:cs="Times New Roman"/>
        </w:rPr>
        <w:t xml:space="preserve">? </w:t>
      </w:r>
    </w:p>
    <w:p w:rsidR="000C083D" w:rsidRDefault="000C083D" w:rsidP="000C083D">
      <w:pPr>
        <w:spacing w:before="0" w:after="0"/>
        <w:ind w:left="-851"/>
        <w:rPr>
          <w:rFonts w:asciiTheme="minorHAnsi" w:hAnsiTheme="minorHAnsi"/>
        </w:rPr>
      </w:pPr>
      <w:r w:rsidRPr="000C083D">
        <w:rPr>
          <w:rFonts w:asciiTheme="minorHAnsi" w:hAnsiTheme="minorHAnsi" w:cs="Times New Roman"/>
          <w:b/>
        </w:rPr>
        <w:t>35</w:t>
      </w:r>
      <w:r>
        <w:rPr>
          <w:rFonts w:asciiTheme="minorHAnsi" w:hAnsiTheme="minorHAnsi" w:cs="Times New Roman"/>
        </w:rPr>
        <w:t xml:space="preserve">. </w:t>
      </w:r>
      <w:r>
        <w:rPr>
          <w:rFonts w:asciiTheme="minorHAnsi" w:hAnsiTheme="minorHAnsi"/>
        </w:rPr>
        <w:t>Sú dané vnútorné uhly trojuholníka ABC (α, β, γ). Vypočítaj, akú veľkosť má chýbajúci uhol a urči typ trojuholníka.</w:t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>
        <w:rPr>
          <w:rFonts w:asciiTheme="minorHAnsi" w:hAnsiTheme="minorHAnsi"/>
        </w:rPr>
        <w:t>β = 45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>, α = 122°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d) </w:t>
      </w:r>
      <w:r>
        <w:rPr>
          <w:rFonts w:asciiTheme="minorHAnsi" w:hAnsiTheme="minorHAnsi"/>
        </w:rPr>
        <w:t>γ = 22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33´, β = 125° 12´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g) </w:t>
      </w:r>
      <w:r>
        <w:rPr>
          <w:rFonts w:asciiTheme="minorHAnsi" w:hAnsiTheme="minorHAnsi"/>
        </w:rPr>
        <w:t>α = 158°, γ = 19°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>β = 32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28´, α = 72° 41´</w:t>
      </w: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>β = 72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18´, γ = 108° 12´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h) </w:t>
      </w:r>
      <w:r>
        <w:rPr>
          <w:rFonts w:asciiTheme="minorHAnsi" w:hAnsiTheme="minorHAnsi"/>
        </w:rPr>
        <w:t>β = 102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1´, γ = 26° 49´</w:t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α = 90°, γ = 38° 37´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f) </w:t>
      </w:r>
      <w:r>
        <w:rPr>
          <w:rFonts w:asciiTheme="minorHAnsi" w:hAnsiTheme="minorHAnsi"/>
        </w:rPr>
        <w:t>α = 12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52´, γ = 65° 36´</w:t>
      </w:r>
      <w:r>
        <w:rPr>
          <w:rFonts w:asciiTheme="minorHAnsi" w:hAnsiTheme="minorHAnsi"/>
          <w:b/>
        </w:rPr>
        <w:tab/>
        <w:t xml:space="preserve">i) </w:t>
      </w:r>
      <w:r>
        <w:rPr>
          <w:rFonts w:asciiTheme="minorHAnsi" w:hAnsiTheme="minorHAnsi"/>
        </w:rPr>
        <w:t>β = 114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15´, α = 51° 35´</w:t>
      </w:r>
      <w:r>
        <w:rPr>
          <w:rFonts w:asciiTheme="minorHAnsi" w:hAnsiTheme="minorHAnsi"/>
        </w:rPr>
        <w:tab/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bCs/>
          <w:iCs/>
          <w:sz w:val="22"/>
          <w:szCs w:val="22"/>
        </w:rPr>
      </w:pPr>
      <w:r w:rsidRPr="000C083D">
        <w:rPr>
          <w:rFonts w:asciiTheme="minorHAnsi" w:hAnsiTheme="minorHAnsi"/>
          <w:b/>
          <w:sz w:val="22"/>
          <w:szCs w:val="22"/>
        </w:rPr>
        <w:lastRenderedPageBreak/>
        <w:t xml:space="preserve">36. </w:t>
      </w:r>
      <w:r w:rsidRPr="000C083D">
        <w:rPr>
          <w:rFonts w:asciiTheme="minorHAnsi" w:hAnsiTheme="minorHAnsi"/>
          <w:bCs/>
          <w:iCs/>
          <w:sz w:val="22"/>
          <w:szCs w:val="22"/>
        </w:rPr>
        <w:t xml:space="preserve">Z ktorej možnosti trojice úsečiek je možné zostrojiť trojuholník? Správne možnosti zakrúžkuj a zdôvodni. </w:t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sz w:val="22"/>
          <w:szCs w:val="22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a)</w:t>
      </w:r>
      <w:r>
        <w:rPr>
          <w:rFonts w:asciiTheme="minorHAnsi" w:hAnsiTheme="minorHAnsi"/>
          <w:sz w:val="22"/>
          <w:szCs w:val="22"/>
        </w:rPr>
        <w:t xml:space="preserve"> 6,4</w:t>
      </w:r>
      <w:r w:rsidRPr="000C083D">
        <w:rPr>
          <w:rFonts w:asciiTheme="minorHAnsi" w:hAnsiTheme="minorHAnsi"/>
          <w:sz w:val="22"/>
          <w:szCs w:val="22"/>
        </w:rPr>
        <w:t xml:space="preserve"> cm, 8</w:t>
      </w:r>
      <w:r>
        <w:rPr>
          <w:rFonts w:asciiTheme="minorHAnsi" w:hAnsiTheme="minorHAnsi"/>
          <w:sz w:val="22"/>
          <w:szCs w:val="22"/>
        </w:rPr>
        <w:t>,1</w:t>
      </w:r>
      <w:r w:rsidRPr="000C083D">
        <w:rPr>
          <w:rFonts w:asciiTheme="minorHAnsi" w:hAnsiTheme="minorHAnsi"/>
          <w:sz w:val="22"/>
          <w:szCs w:val="22"/>
        </w:rPr>
        <w:t xml:space="preserve"> cm, 5</w:t>
      </w:r>
      <w:r>
        <w:rPr>
          <w:rFonts w:asciiTheme="minorHAnsi" w:hAnsiTheme="minorHAnsi"/>
          <w:sz w:val="22"/>
          <w:szCs w:val="22"/>
        </w:rPr>
        <w:t>,2</w:t>
      </w:r>
      <w:r w:rsidRPr="000C083D">
        <w:rPr>
          <w:rFonts w:asciiTheme="minorHAnsi" w:hAnsiTheme="minorHAnsi"/>
          <w:sz w:val="22"/>
          <w:szCs w:val="22"/>
        </w:rPr>
        <w:t xml:space="preserve"> cm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d)</w:t>
      </w:r>
      <w:r w:rsidRPr="000C083D">
        <w:rPr>
          <w:rFonts w:asciiTheme="minorHAnsi" w:hAnsiTheme="minorHAnsi"/>
          <w:sz w:val="22"/>
          <w:szCs w:val="22"/>
        </w:rPr>
        <w:t xml:space="preserve"> 4</w:t>
      </w:r>
      <w:r>
        <w:rPr>
          <w:rFonts w:asciiTheme="minorHAnsi" w:hAnsiTheme="minorHAnsi"/>
          <w:sz w:val="22"/>
          <w:szCs w:val="22"/>
        </w:rPr>
        <w:t>,7</w:t>
      </w:r>
      <w:r w:rsidRPr="000C083D">
        <w:rPr>
          <w:rFonts w:asciiTheme="minorHAnsi" w:hAnsiTheme="minorHAnsi"/>
          <w:sz w:val="22"/>
          <w:szCs w:val="22"/>
        </w:rPr>
        <w:t xml:space="preserve"> dm, </w:t>
      </w:r>
      <w:r>
        <w:rPr>
          <w:rFonts w:asciiTheme="minorHAnsi" w:hAnsiTheme="minorHAnsi"/>
          <w:sz w:val="22"/>
          <w:szCs w:val="22"/>
        </w:rPr>
        <w:t>5,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1,</w:t>
      </w:r>
      <w:r w:rsidRPr="000C083D">
        <w:rPr>
          <w:rFonts w:asciiTheme="minorHAnsi" w:hAnsiTheme="minorHAnsi"/>
          <w:sz w:val="22"/>
          <w:szCs w:val="22"/>
        </w:rPr>
        <w:t xml:space="preserve">6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g)</w:t>
      </w:r>
      <w:r w:rsidRPr="000C083D">
        <w:rPr>
          <w:rFonts w:asciiTheme="minorHAnsi" w:hAnsiTheme="minorHAnsi"/>
          <w:sz w:val="22"/>
          <w:szCs w:val="22"/>
        </w:rPr>
        <w:t xml:space="preserve"> 5 cm, 10 cm, 5 cm </w:t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sz w:val="22"/>
          <w:szCs w:val="22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b)</w:t>
      </w:r>
      <w:r w:rsidRPr="000C083D">
        <w:rPr>
          <w:rFonts w:asciiTheme="minorHAnsi" w:hAnsiTheme="minorHAnsi"/>
          <w:sz w:val="22"/>
          <w:szCs w:val="22"/>
        </w:rPr>
        <w:t xml:space="preserve"> 1</w:t>
      </w:r>
      <w:r>
        <w:rPr>
          <w:rFonts w:asciiTheme="minorHAnsi" w:hAnsiTheme="minorHAnsi"/>
          <w:sz w:val="22"/>
          <w:szCs w:val="22"/>
        </w:rPr>
        <w:t>,3</w:t>
      </w:r>
      <w:r w:rsidRPr="000C083D">
        <w:rPr>
          <w:rFonts w:asciiTheme="minorHAnsi" w:hAnsiTheme="minorHAnsi"/>
          <w:sz w:val="22"/>
          <w:szCs w:val="22"/>
        </w:rPr>
        <w:t xml:space="preserve">5 m, </w:t>
      </w:r>
      <w:r>
        <w:rPr>
          <w:rFonts w:asciiTheme="minorHAnsi" w:hAnsiTheme="minorHAnsi"/>
          <w:sz w:val="22"/>
          <w:szCs w:val="22"/>
        </w:rPr>
        <w:t>2,</w:t>
      </w:r>
      <w:r w:rsidRPr="000C083D">
        <w:rPr>
          <w:rFonts w:asciiTheme="minorHAnsi" w:hAnsiTheme="minorHAnsi"/>
          <w:sz w:val="22"/>
          <w:szCs w:val="22"/>
        </w:rPr>
        <w:t>17 m, 1</w:t>
      </w:r>
      <w:r>
        <w:rPr>
          <w:rFonts w:asciiTheme="minorHAnsi" w:hAnsiTheme="minorHAnsi"/>
          <w:sz w:val="22"/>
          <w:szCs w:val="22"/>
        </w:rPr>
        <w:t>,1</w:t>
      </w:r>
      <w:r w:rsidRPr="000C083D">
        <w:rPr>
          <w:rFonts w:asciiTheme="minorHAnsi" w:hAnsiTheme="minorHAnsi"/>
          <w:sz w:val="22"/>
          <w:szCs w:val="22"/>
        </w:rPr>
        <w:t xml:space="preserve">9 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e)</w:t>
      </w:r>
      <w:r w:rsidRPr="000C083D">
        <w:rPr>
          <w:rFonts w:asciiTheme="minorHAnsi" w:hAnsiTheme="minorHAnsi"/>
          <w:sz w:val="22"/>
          <w:szCs w:val="22"/>
        </w:rPr>
        <w:t xml:space="preserve"> 4</w:t>
      </w:r>
      <w:r>
        <w:rPr>
          <w:rFonts w:asciiTheme="minorHAnsi" w:hAnsiTheme="minorHAnsi"/>
          <w:sz w:val="22"/>
          <w:szCs w:val="22"/>
        </w:rPr>
        <w:t>,85</w:t>
      </w:r>
      <w:r w:rsidRPr="000C083D">
        <w:rPr>
          <w:rFonts w:asciiTheme="minorHAnsi" w:hAnsiTheme="minorHAnsi"/>
          <w:sz w:val="22"/>
          <w:szCs w:val="22"/>
        </w:rPr>
        <w:t xml:space="preserve"> dm, </w:t>
      </w:r>
      <w:r>
        <w:rPr>
          <w:rFonts w:asciiTheme="minorHAnsi" w:hAnsiTheme="minorHAnsi"/>
          <w:sz w:val="22"/>
          <w:szCs w:val="22"/>
        </w:rPr>
        <w:t>1,5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6,</w:t>
      </w:r>
      <w:r w:rsidRPr="000C083D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4</w:t>
      </w:r>
      <w:r w:rsidRPr="000C083D">
        <w:rPr>
          <w:rFonts w:asciiTheme="minorHAnsi" w:hAnsiTheme="minorHAnsi"/>
          <w:sz w:val="22"/>
          <w:szCs w:val="22"/>
        </w:rPr>
        <w:t xml:space="preserve">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h)</w:t>
      </w:r>
      <w:r w:rsidRPr="000C083D">
        <w:rPr>
          <w:rFonts w:asciiTheme="minorHAnsi" w:hAnsiTheme="minorHAnsi"/>
          <w:sz w:val="22"/>
          <w:szCs w:val="22"/>
        </w:rPr>
        <w:t xml:space="preserve"> 90 m, 80 m, 100 m </w:t>
      </w:r>
    </w:p>
    <w:p w:rsidR="000C083D" w:rsidRPr="003A224C" w:rsidRDefault="000C083D" w:rsidP="000C083D">
      <w:pPr>
        <w:pStyle w:val="Default"/>
        <w:spacing w:line="360" w:lineRule="auto"/>
        <w:ind w:left="-851"/>
        <w:rPr>
          <w:rFonts w:asciiTheme="minorHAnsi" w:hAnsiTheme="minorHAnsi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c)</w:t>
      </w:r>
      <w:r w:rsidRPr="000C083D">
        <w:rPr>
          <w:rFonts w:asciiTheme="minorHAnsi" w:hAnsiTheme="minorHAnsi"/>
          <w:sz w:val="22"/>
          <w:szCs w:val="22"/>
        </w:rPr>
        <w:t xml:space="preserve"> 12</w:t>
      </w:r>
      <w:r>
        <w:rPr>
          <w:rFonts w:asciiTheme="minorHAnsi" w:hAnsiTheme="minorHAnsi"/>
          <w:sz w:val="22"/>
          <w:szCs w:val="22"/>
        </w:rPr>
        <w:t>,3</w:t>
      </w:r>
      <w:r w:rsidRPr="000C083D">
        <w:rPr>
          <w:rFonts w:asciiTheme="minorHAnsi" w:hAnsiTheme="minorHAnsi"/>
          <w:sz w:val="22"/>
          <w:szCs w:val="22"/>
        </w:rPr>
        <w:t xml:space="preserve"> cm, 3</w:t>
      </w:r>
      <w:r>
        <w:rPr>
          <w:rFonts w:asciiTheme="minorHAnsi" w:hAnsiTheme="minorHAnsi"/>
          <w:sz w:val="22"/>
          <w:szCs w:val="22"/>
        </w:rPr>
        <w:t>,4</w:t>
      </w:r>
      <w:r w:rsidRPr="000C083D">
        <w:rPr>
          <w:rFonts w:asciiTheme="minorHAnsi" w:hAnsiTheme="minorHAnsi"/>
          <w:sz w:val="22"/>
          <w:szCs w:val="22"/>
        </w:rPr>
        <w:t xml:space="preserve"> cm, </w:t>
      </w:r>
      <w:r>
        <w:rPr>
          <w:rFonts w:asciiTheme="minorHAnsi" w:hAnsiTheme="minorHAnsi"/>
          <w:sz w:val="22"/>
          <w:szCs w:val="22"/>
        </w:rPr>
        <w:t>6,7</w:t>
      </w:r>
      <w:r w:rsidRPr="000C083D">
        <w:rPr>
          <w:rFonts w:asciiTheme="minorHAnsi" w:hAnsiTheme="minorHAnsi"/>
          <w:sz w:val="22"/>
          <w:szCs w:val="22"/>
        </w:rPr>
        <w:t>8 cm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f)</w:t>
      </w:r>
      <w:r w:rsidRPr="000C083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1,8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3,4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1,96</w:t>
      </w:r>
      <w:r w:rsidRPr="000C083D">
        <w:rPr>
          <w:rFonts w:asciiTheme="minorHAnsi" w:hAnsiTheme="minorHAnsi"/>
          <w:sz w:val="22"/>
          <w:szCs w:val="22"/>
        </w:rPr>
        <w:t xml:space="preserve">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i)</w:t>
      </w:r>
      <w:r w:rsidRPr="000C083D">
        <w:rPr>
          <w:rFonts w:asciiTheme="minorHAnsi" w:hAnsiTheme="minorHAnsi"/>
          <w:sz w:val="22"/>
          <w:szCs w:val="22"/>
        </w:rPr>
        <w:t xml:space="preserve"> 2 m, 2 dm, 2 cm </w:t>
      </w:r>
    </w:p>
    <w:sectPr w:rsidR="000C083D" w:rsidRPr="003A224C" w:rsidSect="008C3F5C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52B3"/>
    <w:multiLevelType w:val="hybridMultilevel"/>
    <w:tmpl w:val="AFD631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B24214D2">
      <w:start w:val="120"/>
      <w:numFmt w:val="bullet"/>
      <w:lvlText w:val=""/>
      <w:lvlJc w:val="left"/>
      <w:pPr>
        <w:ind w:left="1440" w:hanging="360"/>
      </w:pPr>
      <w:rPr>
        <w:rFonts w:ascii="Symbol" w:eastAsia="SimSun" w:hAnsi="Symbol" w:cs="Mang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ED0"/>
    <w:multiLevelType w:val="hybridMultilevel"/>
    <w:tmpl w:val="B6AA09A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46F3"/>
    <w:multiLevelType w:val="hybridMultilevel"/>
    <w:tmpl w:val="60A8AB14"/>
    <w:lvl w:ilvl="0" w:tplc="842C01B8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4B47190"/>
    <w:multiLevelType w:val="hybridMultilevel"/>
    <w:tmpl w:val="1326EF30"/>
    <w:lvl w:ilvl="0" w:tplc="8BB4FDE6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16B78"/>
    <w:multiLevelType w:val="hybridMultilevel"/>
    <w:tmpl w:val="54580A60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402B0"/>
    <w:multiLevelType w:val="hybridMultilevel"/>
    <w:tmpl w:val="7BE8195E"/>
    <w:lvl w:ilvl="0" w:tplc="BBEC01F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A6"/>
    <w:rsid w:val="000029D1"/>
    <w:rsid w:val="00021F13"/>
    <w:rsid w:val="00031B26"/>
    <w:rsid w:val="000347CC"/>
    <w:rsid w:val="00044853"/>
    <w:rsid w:val="00056725"/>
    <w:rsid w:val="00062A86"/>
    <w:rsid w:val="000632AF"/>
    <w:rsid w:val="00065595"/>
    <w:rsid w:val="00074F6C"/>
    <w:rsid w:val="00077D70"/>
    <w:rsid w:val="00095EAA"/>
    <w:rsid w:val="000A1D20"/>
    <w:rsid w:val="000C083D"/>
    <w:rsid w:val="000C236B"/>
    <w:rsid w:val="000D32C0"/>
    <w:rsid w:val="00124D4B"/>
    <w:rsid w:val="001357A4"/>
    <w:rsid w:val="001617DA"/>
    <w:rsid w:val="00183110"/>
    <w:rsid w:val="00192F49"/>
    <w:rsid w:val="00195C41"/>
    <w:rsid w:val="001B1DDD"/>
    <w:rsid w:val="001D2267"/>
    <w:rsid w:val="001E42A3"/>
    <w:rsid w:val="001F3650"/>
    <w:rsid w:val="002179A6"/>
    <w:rsid w:val="0022502C"/>
    <w:rsid w:val="00225AEC"/>
    <w:rsid w:val="00250BE8"/>
    <w:rsid w:val="0026425B"/>
    <w:rsid w:val="00264EC9"/>
    <w:rsid w:val="002906C8"/>
    <w:rsid w:val="00290B1B"/>
    <w:rsid w:val="00295EB3"/>
    <w:rsid w:val="002A0A8B"/>
    <w:rsid w:val="002E76AD"/>
    <w:rsid w:val="00313A66"/>
    <w:rsid w:val="003205AF"/>
    <w:rsid w:val="003252DA"/>
    <w:rsid w:val="00333CAC"/>
    <w:rsid w:val="00363635"/>
    <w:rsid w:val="00370B1F"/>
    <w:rsid w:val="003727BF"/>
    <w:rsid w:val="00390FA6"/>
    <w:rsid w:val="003A224C"/>
    <w:rsid w:val="003A3877"/>
    <w:rsid w:val="003E173F"/>
    <w:rsid w:val="003E39F1"/>
    <w:rsid w:val="003E3CCE"/>
    <w:rsid w:val="00406A06"/>
    <w:rsid w:val="0044691E"/>
    <w:rsid w:val="00472311"/>
    <w:rsid w:val="00491592"/>
    <w:rsid w:val="004D117D"/>
    <w:rsid w:val="004D4057"/>
    <w:rsid w:val="004E3389"/>
    <w:rsid w:val="00500CA8"/>
    <w:rsid w:val="00505321"/>
    <w:rsid w:val="00510A20"/>
    <w:rsid w:val="00523546"/>
    <w:rsid w:val="005266FA"/>
    <w:rsid w:val="00554751"/>
    <w:rsid w:val="00555288"/>
    <w:rsid w:val="00562EE4"/>
    <w:rsid w:val="005644A9"/>
    <w:rsid w:val="0056561B"/>
    <w:rsid w:val="005674CC"/>
    <w:rsid w:val="00577C94"/>
    <w:rsid w:val="005B1E8D"/>
    <w:rsid w:val="005D4940"/>
    <w:rsid w:val="005E50DB"/>
    <w:rsid w:val="005E7D4E"/>
    <w:rsid w:val="005F23BD"/>
    <w:rsid w:val="00620C7E"/>
    <w:rsid w:val="00641A3E"/>
    <w:rsid w:val="006719E6"/>
    <w:rsid w:val="0068446F"/>
    <w:rsid w:val="006A391B"/>
    <w:rsid w:val="006A7E4B"/>
    <w:rsid w:val="006C41A9"/>
    <w:rsid w:val="006E2663"/>
    <w:rsid w:val="006E3B96"/>
    <w:rsid w:val="006E3CCB"/>
    <w:rsid w:val="006F2894"/>
    <w:rsid w:val="00702F36"/>
    <w:rsid w:val="0070594A"/>
    <w:rsid w:val="00713087"/>
    <w:rsid w:val="00713AC2"/>
    <w:rsid w:val="00715FFE"/>
    <w:rsid w:val="00727144"/>
    <w:rsid w:val="00740D65"/>
    <w:rsid w:val="00744C0B"/>
    <w:rsid w:val="007670EF"/>
    <w:rsid w:val="00786317"/>
    <w:rsid w:val="00792C5D"/>
    <w:rsid w:val="00795DB4"/>
    <w:rsid w:val="007A1AA2"/>
    <w:rsid w:val="007A6433"/>
    <w:rsid w:val="007E53C4"/>
    <w:rsid w:val="007E5680"/>
    <w:rsid w:val="007F3878"/>
    <w:rsid w:val="008048D4"/>
    <w:rsid w:val="0082687C"/>
    <w:rsid w:val="00844115"/>
    <w:rsid w:val="00854531"/>
    <w:rsid w:val="00861449"/>
    <w:rsid w:val="008729AA"/>
    <w:rsid w:val="008A35E0"/>
    <w:rsid w:val="008C3F5C"/>
    <w:rsid w:val="008C68D1"/>
    <w:rsid w:val="008D6E02"/>
    <w:rsid w:val="008E2A08"/>
    <w:rsid w:val="008E2FAD"/>
    <w:rsid w:val="008F07D2"/>
    <w:rsid w:val="00901F5F"/>
    <w:rsid w:val="009117D3"/>
    <w:rsid w:val="009248B2"/>
    <w:rsid w:val="00930968"/>
    <w:rsid w:val="009336F8"/>
    <w:rsid w:val="00943C5E"/>
    <w:rsid w:val="00945F39"/>
    <w:rsid w:val="00950438"/>
    <w:rsid w:val="00955C55"/>
    <w:rsid w:val="00957580"/>
    <w:rsid w:val="00964A55"/>
    <w:rsid w:val="00970112"/>
    <w:rsid w:val="009874EE"/>
    <w:rsid w:val="00994298"/>
    <w:rsid w:val="00996E44"/>
    <w:rsid w:val="009C033D"/>
    <w:rsid w:val="009D3BA4"/>
    <w:rsid w:val="00A11CE3"/>
    <w:rsid w:val="00A11CFB"/>
    <w:rsid w:val="00A31168"/>
    <w:rsid w:val="00A56F97"/>
    <w:rsid w:val="00A57714"/>
    <w:rsid w:val="00A717D3"/>
    <w:rsid w:val="00A719FB"/>
    <w:rsid w:val="00A83B0A"/>
    <w:rsid w:val="00AA378E"/>
    <w:rsid w:val="00AA5248"/>
    <w:rsid w:val="00AB0890"/>
    <w:rsid w:val="00AD0EE1"/>
    <w:rsid w:val="00AD4576"/>
    <w:rsid w:val="00AD4B6C"/>
    <w:rsid w:val="00AF02EF"/>
    <w:rsid w:val="00AF18F6"/>
    <w:rsid w:val="00B1025C"/>
    <w:rsid w:val="00B340E5"/>
    <w:rsid w:val="00B629E1"/>
    <w:rsid w:val="00B7772D"/>
    <w:rsid w:val="00B94FAD"/>
    <w:rsid w:val="00BA13FE"/>
    <w:rsid w:val="00BC731C"/>
    <w:rsid w:val="00BD6317"/>
    <w:rsid w:val="00BE6298"/>
    <w:rsid w:val="00C624D3"/>
    <w:rsid w:val="00C9142D"/>
    <w:rsid w:val="00CA1E23"/>
    <w:rsid w:val="00CA3B86"/>
    <w:rsid w:val="00CE5ACD"/>
    <w:rsid w:val="00CE5B55"/>
    <w:rsid w:val="00D058DC"/>
    <w:rsid w:val="00D306CC"/>
    <w:rsid w:val="00D57F9F"/>
    <w:rsid w:val="00D95CC5"/>
    <w:rsid w:val="00E00ACA"/>
    <w:rsid w:val="00E0634E"/>
    <w:rsid w:val="00E14F0D"/>
    <w:rsid w:val="00E279F8"/>
    <w:rsid w:val="00E32D80"/>
    <w:rsid w:val="00E3528E"/>
    <w:rsid w:val="00E51D0B"/>
    <w:rsid w:val="00E65330"/>
    <w:rsid w:val="00E65BE1"/>
    <w:rsid w:val="00E740A6"/>
    <w:rsid w:val="00E813C3"/>
    <w:rsid w:val="00E868A4"/>
    <w:rsid w:val="00EA0ECE"/>
    <w:rsid w:val="00EB7A52"/>
    <w:rsid w:val="00EC6553"/>
    <w:rsid w:val="00F07184"/>
    <w:rsid w:val="00F22D13"/>
    <w:rsid w:val="00F671ED"/>
    <w:rsid w:val="00F821F5"/>
    <w:rsid w:val="00F8613B"/>
    <w:rsid w:val="00FA4521"/>
    <w:rsid w:val="00FD54CC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83EBC03"/>
  <w15:docId w15:val="{DE40BB9E-D375-48E7-B335-60BD80C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1E8D"/>
    <w:pPr>
      <w:spacing w:before="120" w:after="320" w:line="360" w:lineRule="auto"/>
      <w:jc w:val="both"/>
    </w:pPr>
    <w:rPr>
      <w:rFonts w:ascii="Palatino Linotype" w:hAnsi="Palatino Linotyp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92C5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92C5D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92C5D"/>
    <w:rPr>
      <w:rFonts w:ascii="Palatino Linotype" w:eastAsiaTheme="majorEastAsia" w:hAnsi="Palatino Linotype" w:cstheme="majorBidi"/>
      <w:b/>
      <w:bCs/>
      <w:sz w:val="40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92C5D"/>
    <w:rPr>
      <w:rFonts w:ascii="Palatino Linotype" w:eastAsiaTheme="majorEastAsia" w:hAnsi="Palatino Linotype" w:cstheme="majorBidi"/>
      <w:b/>
      <w:bCs/>
      <w:sz w:val="32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655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5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0B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E14F0D"/>
    <w:pPr>
      <w:ind w:left="720"/>
      <w:contextualSpacing/>
    </w:pPr>
  </w:style>
  <w:style w:type="table" w:styleId="Mriekatabuky">
    <w:name w:val="Table Grid"/>
    <w:basedOn w:val="Normlnatabuka"/>
    <w:uiPriority w:val="59"/>
    <w:rsid w:val="00E5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Desktop\&#352;kola\&#352;abl&#243;ny\&#352;abl&#243;na%20na%20pr&#237;pravu%20-%20matematik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2C6EE-DA7D-4848-A475-9E5FDBFC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Šablóna na prípravu - matematika.dotx</Template>
  <TotalTime>1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Mikulovský</dc:creator>
  <cp:lastModifiedBy>Dušan Andraško</cp:lastModifiedBy>
  <cp:revision>3</cp:revision>
  <cp:lastPrinted>2015-04-05T18:49:00Z</cp:lastPrinted>
  <dcterms:created xsi:type="dcterms:W3CDTF">2022-09-19T08:18:00Z</dcterms:created>
  <dcterms:modified xsi:type="dcterms:W3CDTF">2022-09-19T08:19:00Z</dcterms:modified>
</cp:coreProperties>
</file>