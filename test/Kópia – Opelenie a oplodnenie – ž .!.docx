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8D9" w:rsidRDefault="009918D9">
      <w:r>
        <w:tab/>
      </w:r>
      <w:r>
        <w:tab/>
        <w:t>__________________________________________________________</w:t>
      </w:r>
    </w:p>
    <w:p w:rsidR="009918D9" w:rsidRPr="00DF50B4" w:rsidRDefault="009918D9" w:rsidP="00DF50B4">
      <w:pPr>
        <w:rPr>
          <w:rFonts w:ascii="Times New Roman" w:hAnsi="Times New Roman"/>
        </w:rPr>
      </w:pPr>
      <w:r w:rsidRPr="00DF50B4">
        <w:rPr>
          <w:rFonts w:ascii="Times New Roman" w:hAnsi="Times New Roman"/>
          <w:i/>
          <w:u w:val="single"/>
        </w:rPr>
        <w:t>Platí:</w:t>
      </w:r>
      <w:r w:rsidRPr="00DF50B4">
        <w:rPr>
          <w:rFonts w:ascii="Times New Roman" w:hAnsi="Times New Roman"/>
        </w:rPr>
        <w:t xml:space="preserve"> U nahosemenných rastlín sa peľové zrno dostáva __________ na vajíčko.</w:t>
      </w:r>
    </w:p>
    <w:p w:rsidR="009918D9" w:rsidRPr="00DF50B4" w:rsidRDefault="009918D9" w:rsidP="00DF50B4">
      <w:pPr>
        <w:rPr>
          <w:rFonts w:ascii="Times New Roman" w:hAnsi="Times New Roman"/>
        </w:rPr>
      </w:pPr>
      <w:r w:rsidRPr="00DF50B4">
        <w:rPr>
          <w:rFonts w:ascii="Times New Roman" w:hAnsi="Times New Roman"/>
        </w:rPr>
        <w:t>U krytosemenných rastlín sa po opelení nachádza peľové zrno na _____________ piestika.</w:t>
      </w:r>
    </w:p>
    <w:p w:rsidR="009918D9" w:rsidRPr="00DF50B4" w:rsidRDefault="009918D9" w:rsidP="00DF50B4">
      <w:pPr>
        <w:rPr>
          <w:rFonts w:ascii="Times New Roman" w:hAnsi="Times New Roman"/>
        </w:rPr>
      </w:pPr>
    </w:p>
    <w:p w:rsidR="009918D9" w:rsidRPr="00DF50B4" w:rsidRDefault="009918D9" w:rsidP="00DF50B4">
      <w:pPr>
        <w:rPr>
          <w:rFonts w:ascii="Times New Roman" w:hAnsi="Times New Roman"/>
        </w:rPr>
      </w:pPr>
      <w:r w:rsidRPr="00DF50B4">
        <w:rPr>
          <w:rFonts w:ascii="Times New Roman" w:hAnsi="Times New Roman"/>
        </w:rPr>
        <w:t xml:space="preserve">Ak sa dostane zrelé peľové zrno na bliznu piestika, vlhká blizna spôsobí, že začne peľové zrno klíčiť. </w:t>
      </w:r>
      <w:r w:rsidRPr="00DF50B4">
        <w:rPr>
          <w:rFonts w:ascii="Times New Roman" w:hAnsi="Times New Roman"/>
        </w:rPr>
        <w:br/>
      </w:r>
      <w:r w:rsidRPr="00DF50B4">
        <w:rPr>
          <w:rFonts w:ascii="Times New Roman" w:hAnsi="Times New Roman"/>
        </w:rPr>
        <w:br/>
        <w:t>Vytvára sa peľové vrecúško, ktoré prerastá cez čnelku až do semenníka. Do peľového vrecúška sa presúvajú vegetatívne jadro a obe už vytvorené spermatické jadrá.</w:t>
      </w:r>
    </w:p>
    <w:p w:rsidR="009918D9" w:rsidRPr="00DF50B4" w:rsidRDefault="009918D9" w:rsidP="00DF50B4">
      <w:pPr>
        <w:rPr>
          <w:rFonts w:ascii="Times New Roman" w:hAnsi="Times New Roman"/>
        </w:rPr>
      </w:pPr>
      <w:r>
        <w:rPr>
          <w:noProof/>
          <w:lang w:eastAsia="sk-SK"/>
        </w:rPr>
      </w:r>
      <w:r w:rsidRPr="00DF50B4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pelove_vrecusko.jpg" style="width:94.65pt;height:105.05pt;visibility:visible;mso-position-horizontal-relative:char;mso-position-vertical-relative:li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">
            <v:imagedata r:id="rId5" o:title=""/>
            <v:path arrowok="t"/>
            <w10:anchorlock/>
          </v:shape>
        </w:pict>
      </w:r>
    </w:p>
    <w:p w:rsidR="009918D9" w:rsidRPr="00DF50B4" w:rsidRDefault="009918D9" w:rsidP="00DF50B4">
      <w:pPr>
        <w:rPr>
          <w:rFonts w:ascii="Times New Roman" w:hAnsi="Times New Roman"/>
        </w:rPr>
      </w:pPr>
      <w:r w:rsidRPr="00DF50B4">
        <w:rPr>
          <w:rFonts w:ascii="Times New Roman" w:hAnsi="Times New Roman"/>
          <w:b/>
        </w:rPr>
        <w:t>Peľové vrecúško</w:t>
      </w:r>
      <w:r w:rsidRPr="00DF50B4">
        <w:rPr>
          <w:rFonts w:ascii="Times New Roman" w:hAnsi="Times New Roman"/>
        </w:rPr>
        <w:t xml:space="preserve"> prerastá až k obalom vajíčka, praská a spermatické jadrá sa dostávajú cez mikropylárny otvor dovnútra do vajíčka. </w:t>
      </w:r>
    </w:p>
    <w:p w:rsidR="009918D9" w:rsidRPr="00DF50B4" w:rsidRDefault="009918D9" w:rsidP="00DF50B4">
      <w:pPr>
        <w:rPr>
          <w:rFonts w:ascii="Times New Roman" w:hAnsi="Times New Roman"/>
        </w:rPr>
      </w:pPr>
    </w:p>
    <w:p w:rsidR="009918D9" w:rsidRPr="00DF50B4" w:rsidRDefault="009918D9" w:rsidP="00DF50B4">
      <w:pPr>
        <w:rPr>
          <w:rFonts w:ascii="Times New Roman" w:hAnsi="Times New Roman"/>
        </w:rPr>
      </w:pPr>
      <w:r>
        <w:rPr>
          <w:noProof/>
          <w:lang w:eastAsia="sk-SK"/>
        </w:rPr>
        <w:pict>
          <v:shape id="_x0000_s1027" type="#_x0000_t75" alt="pelove_vrecusko.jpg" style="position:absolute;margin-left:374pt;margin-top:29.9pt;width:72.95pt;height:81pt;z-index:-251658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">
            <v:imagedata r:id="rId5" o:title=""/>
            <v:path arrowok="t"/>
          </v:shape>
        </w:pict>
      </w:r>
      <w:r w:rsidRPr="00DF50B4">
        <w:rPr>
          <w:rFonts w:ascii="Times New Roman" w:hAnsi="Times New Roman"/>
          <w:b/>
          <w:u w:val="single"/>
        </w:rPr>
        <w:t>U nahosemenných rastlín</w:t>
      </w:r>
      <w:r w:rsidRPr="00DF50B4">
        <w:rPr>
          <w:rFonts w:ascii="Times New Roman" w:hAnsi="Times New Roman"/>
        </w:rPr>
        <w:t xml:space="preserve"> splynie jedno  spermatické jadro s vajcovou bunkou a vytvorí sa zygóta.  </w:t>
      </w:r>
      <w:r w:rsidRPr="00DF50B4">
        <w:rPr>
          <w:rFonts w:ascii="Times New Roman" w:hAnsi="Times New Roman"/>
        </w:rPr>
        <w:br/>
      </w:r>
      <w:r w:rsidRPr="00DF50B4">
        <w:rPr>
          <w:rFonts w:ascii="Times New Roman" w:hAnsi="Times New Roman"/>
        </w:rPr>
        <w:br/>
        <w:t>Zásobné pletivo (endosperm) je haploidné a je vytvára sa už pred oplodnením</w:t>
      </w:r>
      <w:r>
        <w:rPr>
          <w:rFonts w:ascii="Times New Roman" w:hAnsi="Times New Roman"/>
        </w:rPr>
        <w:t>.</w:t>
      </w:r>
    </w:p>
    <w:p w:rsidR="009918D9" w:rsidRPr="00DF50B4" w:rsidRDefault="009918D9" w:rsidP="00DF50B4">
      <w:pPr>
        <w:rPr>
          <w:rFonts w:ascii="Times New Roman" w:hAnsi="Times New Roman"/>
        </w:rPr>
      </w:pPr>
    </w:p>
    <w:p w:rsidR="009918D9" w:rsidRPr="00DF50B4" w:rsidRDefault="009918D9" w:rsidP="00DF50B4">
      <w:pPr>
        <w:rPr>
          <w:rFonts w:ascii="Times New Roman" w:hAnsi="Times New Roman"/>
        </w:rPr>
      </w:pPr>
      <w:r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Rovná spojovacia šípka 7" o:spid="_x0000_s1028" type="#_x0000_t32" style="position:absolute;margin-left:352pt;margin-top:13.3pt;width:36.5pt;height:1in;flip:x;z-index:2516592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" strokecolor="#c00000" strokeweight="3pt">
            <v:stroke endarrow="open"/>
          </v:shape>
        </w:pict>
      </w:r>
    </w:p>
    <w:p w:rsidR="009918D9" w:rsidRDefault="009918D9" w:rsidP="00DF50B4">
      <w:pPr>
        <w:rPr>
          <w:rFonts w:ascii="Times New Roman" w:hAnsi="Times New Roman"/>
        </w:rPr>
      </w:pPr>
    </w:p>
    <w:p w:rsidR="009918D9" w:rsidRPr="00DF50B4" w:rsidRDefault="009918D9" w:rsidP="00DF50B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                  </w:t>
      </w:r>
      <w:r>
        <w:rPr>
          <w:noProof/>
          <w:lang w:eastAsia="sk-SK"/>
        </w:rPr>
        <w:pict>
          <v:shape id="Obrázok 4" o:spid="_x0000_s1029" type="#_x0000_t75" alt="nahosemenne1.jpg" style="position:absolute;margin-left:321.75pt;margin-top:0;width:126.95pt;height:52pt;z-index:-251656192;visibility:visible;mso-position-horizontal-relative:text;mso-position-vertical-relative:tex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">
            <v:imagedata r:id="rId6" o:title="" croptop="7740f" cropleft="24150f"/>
            <v:path arrowok="t"/>
          </v:shape>
        </w:pict>
      </w:r>
    </w:p>
    <w:p w:rsidR="009918D9" w:rsidRDefault="009918D9" w:rsidP="00DF50B4">
      <w:pPr>
        <w:rPr>
          <w:rFonts w:ascii="Times New Roman" w:hAnsi="Times New Roman"/>
          <w:b/>
          <w:u w:val="single"/>
        </w:rPr>
      </w:pPr>
    </w:p>
    <w:p w:rsidR="009918D9" w:rsidRPr="00DF50B4" w:rsidRDefault="009918D9" w:rsidP="00DF50B4">
      <w:pPr>
        <w:rPr>
          <w:rFonts w:ascii="Times New Roman" w:hAnsi="Times New Roman"/>
          <w:b/>
        </w:rPr>
      </w:pPr>
      <w:r w:rsidRPr="00DF50B4">
        <w:rPr>
          <w:rFonts w:ascii="Times New Roman" w:hAnsi="Times New Roman"/>
          <w:b/>
          <w:u w:val="single"/>
        </w:rPr>
        <w:t>U krytosemenných rastlín</w:t>
      </w:r>
      <w:r w:rsidRPr="00DF50B4">
        <w:rPr>
          <w:rFonts w:ascii="Times New Roman" w:hAnsi="Times New Roman"/>
          <w:b/>
        </w:rPr>
        <w:t xml:space="preserve"> </w:t>
      </w:r>
    </w:p>
    <w:p w:rsidR="009918D9" w:rsidRPr="00DF50B4" w:rsidRDefault="009918D9" w:rsidP="00DF50B4">
      <w:pPr>
        <w:numPr>
          <w:ilvl w:val="0"/>
          <w:numId w:val="2"/>
        </w:numPr>
        <w:rPr>
          <w:rFonts w:ascii="Times New Roman" w:hAnsi="Times New Roman"/>
        </w:rPr>
      </w:pPr>
      <w:r w:rsidRPr="00DF50B4">
        <w:rPr>
          <w:rFonts w:ascii="Times New Roman" w:hAnsi="Times New Roman"/>
        </w:rPr>
        <w:t xml:space="preserve">splynie jedno spermatické jadro s vajcovou bunkou - vzniká </w:t>
      </w:r>
      <w:r>
        <w:rPr>
          <w:rFonts w:ascii="Times New Roman" w:hAnsi="Times New Roman"/>
        </w:rPr>
        <w:t>_____________</w:t>
      </w:r>
      <w:r w:rsidRPr="00DF50B4">
        <w:rPr>
          <w:rFonts w:ascii="Times New Roman" w:hAnsi="Times New Roman"/>
        </w:rPr>
        <w:t xml:space="preserve">, ktorá je </w:t>
      </w:r>
      <w:r>
        <w:rPr>
          <w:rFonts w:ascii="Times New Roman" w:hAnsi="Times New Roman"/>
        </w:rPr>
        <w:t>_______________</w:t>
      </w:r>
      <w:r w:rsidRPr="00DF50B4">
        <w:rPr>
          <w:rFonts w:ascii="Times New Roman" w:hAnsi="Times New Roman"/>
        </w:rPr>
        <w:t xml:space="preserve"> (2n). </w:t>
      </w:r>
    </w:p>
    <w:p w:rsidR="009918D9" w:rsidRPr="00DF50B4" w:rsidRDefault="009918D9" w:rsidP="00DF50B4">
      <w:pPr>
        <w:numPr>
          <w:ilvl w:val="0"/>
          <w:numId w:val="2"/>
        </w:numPr>
        <w:rPr>
          <w:rFonts w:ascii="Times New Roman" w:hAnsi="Times New Roman"/>
        </w:rPr>
      </w:pPr>
      <w:r w:rsidRPr="00DF50B4">
        <w:rPr>
          <w:rFonts w:ascii="Times New Roman" w:hAnsi="Times New Roman"/>
        </w:rPr>
        <w:t xml:space="preserve">Druhé spermatické jadro sa spojí s diploidným (2n) centrálnym </w:t>
      </w:r>
      <w:r>
        <w:rPr>
          <w:rFonts w:ascii="Times New Roman" w:hAnsi="Times New Roman"/>
        </w:rPr>
        <w:t>jadrom zárodočného mieška</w:t>
      </w:r>
      <w:r w:rsidRPr="00DF50B4">
        <w:rPr>
          <w:rFonts w:ascii="Times New Roman" w:hAnsi="Times New Roman"/>
        </w:rPr>
        <w:t xml:space="preserve">  a postupne sa z neho delením vytvorí vyživovacie pletivo - </w:t>
      </w:r>
      <w:r>
        <w:rPr>
          <w:rFonts w:ascii="Times New Roman" w:hAnsi="Times New Roman"/>
        </w:rPr>
        <w:t>_________________</w:t>
      </w:r>
      <w:r w:rsidRPr="00DF50B4">
        <w:rPr>
          <w:rFonts w:ascii="Times New Roman" w:hAnsi="Times New Roman"/>
        </w:rPr>
        <w:t xml:space="preserve"> (3n) </w:t>
      </w:r>
      <w:r>
        <w:rPr>
          <w:rFonts w:ascii="Times New Roman" w:hAnsi="Times New Roman"/>
        </w:rPr>
        <w:t>____________________</w:t>
      </w:r>
      <w:r w:rsidRPr="00DF50B4">
        <w:rPr>
          <w:rFonts w:ascii="Times New Roman" w:hAnsi="Times New Roman"/>
        </w:rPr>
        <w:t>.</w:t>
      </w:r>
    </w:p>
    <w:p w:rsidR="009918D9" w:rsidRPr="007C6345" w:rsidRDefault="009918D9" w:rsidP="00DF50B4">
      <w:pPr>
        <w:rPr>
          <w:rFonts w:ascii="Times New Roman" w:hAnsi="Times New Roman"/>
        </w:rPr>
      </w:pPr>
      <w:r w:rsidRPr="00DF50B4">
        <w:rPr>
          <w:rFonts w:ascii="Times New Roman" w:hAnsi="Times New Roman"/>
        </w:rPr>
        <w:t xml:space="preserve">Takýto typ oplodnenia sa u krytosemenných rastlín nazýva </w:t>
      </w:r>
      <w:r>
        <w:rPr>
          <w:rFonts w:ascii="Times New Roman" w:hAnsi="Times New Roman"/>
        </w:rPr>
        <w:t>________________</w:t>
      </w:r>
      <w:r w:rsidRPr="00DF50B4">
        <w:rPr>
          <w:rFonts w:ascii="Times New Roman" w:hAnsi="Times New Roman"/>
        </w:rPr>
        <w:t xml:space="preserve"> oplodnenie</w:t>
      </w:r>
    </w:p>
    <w:p w:rsidR="009918D9" w:rsidRDefault="009918D9">
      <w:pPr>
        <w:rPr>
          <w:rFonts w:ascii="Times New Roman" w:hAnsi="Times New Roman"/>
        </w:rPr>
      </w:pPr>
      <w:r>
        <w:rPr>
          <w:noProof/>
          <w:lang w:eastAsia="sk-SK"/>
        </w:rPr>
        <w:pict>
          <v:shape id="Voľná forma 13" o:spid="_x0000_s1030" style="position:absolute;margin-left:301.45pt;margin-top:50.05pt;width:23.6pt;height:64.5pt;rotation:-1034316fd;z-index:251661312;visibility:visible;mso-wrap-style:square;mso-position-horizontal:absolute;mso-position-vertical:absolute;v-text-anchor:middle" coordsize="351503,16960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" path="m351503,c232286,345358,113070,690716,56535,973393,,1256070,6145,1476067,12290,1696064e" filled="f" strokecolor="#c00000" strokeweight="3pt">
            <v:stroke endarrow="block"/>
            <v:path arrowok="t" o:connecttype="custom" o:connectlocs="444500,0;71492,952997;15542,1660525" o:connectangles="0,0,0"/>
          </v:shape>
        </w:pict>
      </w:r>
      <w:r>
        <w:rPr>
          <w:rFonts w:ascii="Times New Roman" w:hAnsi="Times New Roman"/>
        </w:rPr>
        <w:t xml:space="preserve">                                                                                                             </w:t>
      </w:r>
      <w:r>
        <w:rPr>
          <w:noProof/>
          <w:lang w:eastAsia="sk-SK"/>
        </w:rPr>
      </w:r>
      <w:r w:rsidRPr="007C6345">
        <w:rPr>
          <w:rFonts w:ascii="Times New Roman" w:hAnsi="Times New Roman"/>
        </w:rPr>
        <w:pict>
          <v:shape id="Obrázok 5" o:spid="_x0000_s1031" type="#_x0000_t75" alt="pelove_vrecusko.jpg" style="width:70.7pt;height:78.45pt;visibility:visible;mso-position-horizontal-relative:char;mso-position-vertical-relative:line">
            <v:imagedata r:id="rId5" o:title=""/>
            <v:path arrowok="t"/>
            <w10:anchorlock/>
          </v:shape>
        </w:pict>
      </w:r>
    </w:p>
    <w:p w:rsidR="009918D9" w:rsidRPr="00DF50B4" w:rsidRDefault="009918D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      </w:t>
      </w:r>
      <w:r>
        <w:rPr>
          <w:noProof/>
          <w:lang w:eastAsia="sk-SK"/>
        </w:rPr>
      </w:r>
      <w:r w:rsidRPr="007C6345">
        <w:rPr>
          <w:rFonts w:ascii="Times New Roman" w:hAnsi="Times New Roman"/>
        </w:rPr>
        <w:pict>
          <v:shape id="Obrázok 6" o:spid="_x0000_s1032" type="#_x0000_t75" alt="krytosemenne1.jpg" style="width:58.05pt;height:78.45pt;visibility:visible;mso-position-horizontal-relative:char;mso-position-vertical-relative:line">
            <v:imagedata r:id="rId7" o:title="" cropleft="28530f" cropright="-207f"/>
            <v:path arrowok="t"/>
            <w10:anchorlock/>
          </v:shape>
        </w:pict>
      </w:r>
    </w:p>
    <w:sectPr w:rsidR="009918D9" w:rsidRPr="00DF50B4" w:rsidSect="006F23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C02AF"/>
    <w:multiLevelType w:val="hybridMultilevel"/>
    <w:tmpl w:val="56B83364"/>
    <w:lvl w:ilvl="0" w:tplc="0B3EB3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D8A265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D3CCC9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29A647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08CDF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72FA51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3C85E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740FF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B7837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60D173DD"/>
    <w:multiLevelType w:val="hybridMultilevel"/>
    <w:tmpl w:val="0426A616"/>
    <w:lvl w:ilvl="0" w:tplc="16F8A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D0D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5A2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2E4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32B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BC9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52A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7E8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43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F2394"/>
    <w:rsid w:val="00043B77"/>
    <w:rsid w:val="00080812"/>
    <w:rsid w:val="00105386"/>
    <w:rsid w:val="00113C18"/>
    <w:rsid w:val="001D4BD4"/>
    <w:rsid w:val="001D6686"/>
    <w:rsid w:val="00216F7C"/>
    <w:rsid w:val="0029096B"/>
    <w:rsid w:val="002B02F8"/>
    <w:rsid w:val="004A78E2"/>
    <w:rsid w:val="006468F4"/>
    <w:rsid w:val="0068536D"/>
    <w:rsid w:val="006F2394"/>
    <w:rsid w:val="00741483"/>
    <w:rsid w:val="007C6345"/>
    <w:rsid w:val="00876FFB"/>
    <w:rsid w:val="009918D9"/>
    <w:rsid w:val="00A9265B"/>
    <w:rsid w:val="00AC44F6"/>
    <w:rsid w:val="00B15385"/>
    <w:rsid w:val="00BA4665"/>
    <w:rsid w:val="00D62058"/>
    <w:rsid w:val="00DA1158"/>
    <w:rsid w:val="00DF50B4"/>
    <w:rsid w:val="00F23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385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6F2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F23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257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74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747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74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7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7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7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7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35</TotalTime>
  <Pages>1</Pages>
  <Words>244</Words>
  <Characters>1393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Jano S.</cp:lastModifiedBy>
  <cp:revision>19</cp:revision>
  <dcterms:created xsi:type="dcterms:W3CDTF">2022-02-14T17:22:00Z</dcterms:created>
  <dcterms:modified xsi:type="dcterms:W3CDTF">2001-12-31T23:44:00Z</dcterms:modified>
</cp:coreProperties>
</file>