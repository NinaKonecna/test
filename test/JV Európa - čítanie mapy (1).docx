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85C" w:rsidRPr="00DC36CD" w:rsidRDefault="00A3285C" w:rsidP="00457E7C">
      <w:pPr>
        <w:jc w:val="center"/>
        <w:rPr>
          <w:rFonts w:ascii="Times New Roman" w:hAnsi="Times New Roman"/>
          <w:b/>
          <w:bCs/>
          <w:sz w:val="36"/>
          <w:szCs w:val="36"/>
          <w:u w:val="single"/>
        </w:rPr>
      </w:pPr>
      <w:r w:rsidRPr="00DC36CD">
        <w:rPr>
          <w:rFonts w:ascii="Times New Roman" w:hAnsi="Times New Roman"/>
          <w:b/>
          <w:bCs/>
          <w:sz w:val="36"/>
          <w:szCs w:val="36"/>
          <w:u w:val="single"/>
        </w:rPr>
        <w:t>PL – Juhovýchodná Európa – čítanie mapy</w:t>
      </w:r>
      <w:r>
        <w:rPr>
          <w:rFonts w:ascii="Times New Roman" w:hAnsi="Times New Roman"/>
          <w:b/>
          <w:bCs/>
          <w:sz w:val="36"/>
          <w:szCs w:val="36"/>
          <w:u w:val="single"/>
        </w:rPr>
        <w:t xml:space="preserve"> </w:t>
      </w:r>
      <w:r w:rsidRPr="001C4DDF">
        <w:rPr>
          <w:rFonts w:ascii="Century Gothic" w:hAnsi="Century Gothic" w:cs="Century Gothic"/>
          <w:b/>
          <w:bCs/>
          <w:sz w:val="36"/>
          <w:szCs w:val="36"/>
          <w:u w:val="single"/>
        </w:rPr>
        <w:sym w:font="Wingdings" w:char="F04A"/>
      </w:r>
    </w:p>
    <w:p w:rsidR="00A3285C" w:rsidRPr="00DC36CD" w:rsidRDefault="00A3285C" w:rsidP="00457E7C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A3285C" w:rsidRPr="00DC36CD" w:rsidRDefault="00A3285C">
      <w:pPr>
        <w:rPr>
          <w:rFonts w:ascii="Times New Roman" w:hAnsi="Times New Roman"/>
          <w:b/>
          <w:i/>
          <w:sz w:val="24"/>
          <w:szCs w:val="24"/>
          <w:u w:val="dotted"/>
        </w:rPr>
      </w:pPr>
      <w:r w:rsidRPr="00DC36CD">
        <w:rPr>
          <w:rFonts w:ascii="Times New Roman" w:hAnsi="Times New Roman"/>
          <w:b/>
          <w:i/>
          <w:sz w:val="24"/>
          <w:szCs w:val="24"/>
          <w:u w:val="dotted"/>
        </w:rPr>
        <w:t>1. Dopíš k štátu hlavné mesto: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Slovinsko – 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Bulharsko – 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Chorvátsko – 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Čierna Hora – 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Srbsko – 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Rumunsko – </w:t>
      </w:r>
    </w:p>
    <w:p w:rsidR="00A3285C" w:rsidRPr="00DC36CD" w:rsidRDefault="00A3285C">
      <w:pPr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Albánsko – </w:t>
      </w:r>
    </w:p>
    <w:p w:rsidR="00A3285C" w:rsidRPr="00DC36CD" w:rsidRDefault="00A3285C">
      <w:pPr>
        <w:rPr>
          <w:rFonts w:ascii="Times New Roman" w:hAnsi="Times New Roman"/>
          <w:b/>
          <w:i/>
          <w:sz w:val="24"/>
          <w:szCs w:val="24"/>
          <w:u w:val="dotted"/>
        </w:rPr>
      </w:pPr>
      <w:r w:rsidRPr="00DC36CD">
        <w:rPr>
          <w:rFonts w:ascii="Times New Roman" w:hAnsi="Times New Roman"/>
          <w:b/>
          <w:i/>
          <w:sz w:val="24"/>
          <w:szCs w:val="24"/>
          <w:u w:val="dotted"/>
        </w:rPr>
        <w:t>2. V ktorom štáte sa nachádza :</w:t>
      </w:r>
    </w:p>
    <w:p w:rsidR="00A3285C" w:rsidRPr="00DC36CD" w:rsidRDefault="00A3285C" w:rsidP="002F30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Tisa, Sáva, Vojvodina, Belehrad – </w:t>
      </w:r>
      <w:r>
        <w:rPr>
          <w:rFonts w:ascii="Times New Roman" w:hAnsi="Times New Roman"/>
          <w:sz w:val="24"/>
          <w:szCs w:val="24"/>
        </w:rPr>
        <w:t>.................................................</w:t>
      </w:r>
    </w:p>
    <w:p w:rsidR="00A3285C" w:rsidRPr="00DC36CD" w:rsidRDefault="00A3285C" w:rsidP="002F30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Ostrova Krk, Cres, Rab,prístav Split –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</w:t>
      </w:r>
    </w:p>
    <w:p w:rsidR="00A3285C" w:rsidRPr="00DC36CD" w:rsidRDefault="00A3285C" w:rsidP="002F30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Julské Alpy, Bledské jazero, Maribor –</w:t>
      </w:r>
      <w:r>
        <w:rPr>
          <w:rFonts w:ascii="Times New Roman" w:hAnsi="Times New Roman"/>
          <w:sz w:val="24"/>
          <w:szCs w:val="24"/>
        </w:rPr>
        <w:t xml:space="preserve"> ..............................................</w:t>
      </w:r>
    </w:p>
    <w:p w:rsidR="00A3285C" w:rsidRPr="00DC36CD" w:rsidRDefault="00A3285C" w:rsidP="002F30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Stará planina, Burgas, Varna, pestovanie ruží –</w:t>
      </w:r>
      <w:r>
        <w:rPr>
          <w:rFonts w:ascii="Times New Roman" w:hAnsi="Times New Roman"/>
          <w:sz w:val="24"/>
          <w:szCs w:val="24"/>
        </w:rPr>
        <w:t>......................................</w:t>
      </w:r>
    </w:p>
    <w:p w:rsidR="00A3285C" w:rsidRPr="00DC36CD" w:rsidRDefault="00A3285C" w:rsidP="002F30C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Karpaty, Temešvár, Valašská nížina –</w:t>
      </w:r>
      <w:r>
        <w:rPr>
          <w:rFonts w:ascii="Times New Roman" w:hAnsi="Times New Roman"/>
          <w:sz w:val="24"/>
          <w:szCs w:val="24"/>
        </w:rPr>
        <w:t>........................................</w:t>
      </w:r>
    </w:p>
    <w:p w:rsidR="00A3285C" w:rsidRPr="00DC36CD" w:rsidRDefault="00A3285C" w:rsidP="00006067">
      <w:pPr>
        <w:pStyle w:val="ListParagraph"/>
        <w:rPr>
          <w:rFonts w:ascii="Times New Roman" w:hAnsi="Times New Roman"/>
          <w:sz w:val="24"/>
          <w:szCs w:val="24"/>
        </w:rPr>
      </w:pPr>
    </w:p>
    <w:p w:rsidR="00A3285C" w:rsidRPr="002F30CA" w:rsidRDefault="00A3285C" w:rsidP="00006067">
      <w:pPr>
        <w:pStyle w:val="ListParagraph"/>
        <w:ind w:left="0"/>
        <w:rPr>
          <w:rFonts w:ascii="Times New Roman" w:hAnsi="Times New Roman"/>
          <w:b/>
          <w:i/>
          <w:sz w:val="24"/>
          <w:szCs w:val="24"/>
          <w:u w:val="dotted"/>
        </w:rPr>
      </w:pPr>
      <w:r w:rsidRPr="002F30CA">
        <w:rPr>
          <w:rFonts w:ascii="Times New Roman" w:hAnsi="Times New Roman"/>
          <w:b/>
          <w:i/>
          <w:sz w:val="24"/>
          <w:szCs w:val="24"/>
          <w:u w:val="dotted"/>
        </w:rPr>
        <w:t xml:space="preserve">3. </w:t>
      </w:r>
      <w:r>
        <w:rPr>
          <w:rFonts w:ascii="Times New Roman" w:hAnsi="Times New Roman"/>
          <w:b/>
          <w:i/>
          <w:sz w:val="24"/>
          <w:szCs w:val="24"/>
          <w:u w:val="dotted"/>
        </w:rPr>
        <w:t>Čítaj mapu</w:t>
      </w:r>
      <w:r w:rsidRPr="002F30CA">
        <w:rPr>
          <w:rFonts w:ascii="Times New Roman" w:hAnsi="Times New Roman"/>
          <w:b/>
          <w:i/>
          <w:sz w:val="24"/>
          <w:szCs w:val="24"/>
          <w:u w:val="dotted"/>
        </w:rPr>
        <w:t>:</w:t>
      </w:r>
    </w:p>
    <w:p w:rsidR="00A3285C" w:rsidRPr="00DC36CD" w:rsidRDefault="00A3285C" w:rsidP="002023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Po hraniciach Maďarska a Chorvátska tečie rieka – </w:t>
      </w:r>
    </w:p>
    <w:p w:rsidR="00A3285C" w:rsidRPr="00DC36CD" w:rsidRDefault="00A3285C" w:rsidP="002023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Po hraniciach Chorvátska a Bosny a Hercegoviny tečie rieka –</w:t>
      </w:r>
    </w:p>
    <w:p w:rsidR="00A3285C" w:rsidRPr="00DC36CD" w:rsidRDefault="00A3285C" w:rsidP="002023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Medzi Macedónskom a Albánskom je jazero –</w:t>
      </w:r>
    </w:p>
    <w:p w:rsidR="00A3285C" w:rsidRPr="00DC36CD" w:rsidRDefault="00A3285C" w:rsidP="002023BC">
      <w:pPr>
        <w:pStyle w:val="ListParagraph"/>
        <w:numPr>
          <w:ilvl w:val="0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Ostrov na pobreží Chorvátska majú spoločný názov – </w:t>
      </w:r>
    </w:p>
    <w:p w:rsidR="00A3285C" w:rsidRPr="002F30CA" w:rsidRDefault="00A3285C" w:rsidP="002023BC">
      <w:pPr>
        <w:spacing w:line="276" w:lineRule="auto"/>
        <w:rPr>
          <w:rFonts w:ascii="Times New Roman" w:hAnsi="Times New Roman"/>
          <w:b/>
          <w:i/>
          <w:sz w:val="24"/>
          <w:szCs w:val="24"/>
          <w:u w:val="dotted"/>
        </w:rPr>
      </w:pPr>
      <w:r w:rsidRPr="002F30CA">
        <w:rPr>
          <w:rFonts w:ascii="Times New Roman" w:hAnsi="Times New Roman"/>
          <w:b/>
          <w:i/>
          <w:sz w:val="24"/>
          <w:szCs w:val="24"/>
          <w:u w:val="dotted"/>
        </w:rPr>
        <w:t xml:space="preserve">4. Čítaj mapu: </w:t>
      </w:r>
    </w:p>
    <w:p w:rsidR="00A3285C" w:rsidRPr="00DC36CD" w:rsidRDefault="00A3285C" w:rsidP="002023B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Rieka tečúca po hraniciach medzi Rumunskom a Bulharskom sa volá –</w:t>
      </w:r>
    </w:p>
    <w:p w:rsidR="00A3285C" w:rsidRPr="00DC36CD" w:rsidRDefault="00A3285C" w:rsidP="002023B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Vodná priehrada na tejto rieke nachádzajúca na hraniciach Rumunska a Srbska –</w:t>
      </w:r>
    </w:p>
    <w:p w:rsidR="00A3285C" w:rsidRPr="00DC36CD" w:rsidRDefault="00A3285C" w:rsidP="002023B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>Nížina na juhu Bulharska –</w:t>
      </w:r>
    </w:p>
    <w:p w:rsidR="00A3285C" w:rsidRPr="00DC36CD" w:rsidRDefault="00A3285C" w:rsidP="002023BC">
      <w:pPr>
        <w:pStyle w:val="ListParagraph"/>
        <w:numPr>
          <w:ilvl w:val="0"/>
          <w:numId w:val="3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DC36CD">
        <w:rPr>
          <w:rFonts w:ascii="Times New Roman" w:hAnsi="Times New Roman"/>
          <w:sz w:val="24"/>
          <w:szCs w:val="24"/>
        </w:rPr>
        <w:t xml:space="preserve">Názov národného parku neďaleko Sofie -  </w:t>
      </w:r>
    </w:p>
    <w:sectPr w:rsidR="00A3285C" w:rsidRPr="00DC36CD" w:rsidSect="009A125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entury Gothic"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D608C0"/>
    <w:multiLevelType w:val="hybridMultilevel"/>
    <w:tmpl w:val="A9860E3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6A5F0570"/>
    <w:multiLevelType w:val="hybridMultilevel"/>
    <w:tmpl w:val="8E945B96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70984582"/>
    <w:multiLevelType w:val="hybridMultilevel"/>
    <w:tmpl w:val="C4CE880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06067"/>
    <w:rsid w:val="00006067"/>
    <w:rsid w:val="001C4DDF"/>
    <w:rsid w:val="002023BC"/>
    <w:rsid w:val="002D45FE"/>
    <w:rsid w:val="002F30CA"/>
    <w:rsid w:val="0033077E"/>
    <w:rsid w:val="003E5023"/>
    <w:rsid w:val="00457E7C"/>
    <w:rsid w:val="009A1253"/>
    <w:rsid w:val="00A3285C"/>
    <w:rsid w:val="00B73522"/>
    <w:rsid w:val="00CA2328"/>
    <w:rsid w:val="00DC36CD"/>
    <w:rsid w:val="00EA1327"/>
    <w:rsid w:val="00F549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locked="1" w:semiHidden="0" w:uiPriority="0" w:unhideWhenUsed="0"/>
    <w:lsdException w:name="Table Web 3" w:locked="1" w:semiHidden="0" w:uiPriority="0" w:unhideWhenUsed="0"/>
    <w:lsdException w:name="Table Grid" w:locked="1" w:semiHidden="0" w:uiPriority="0" w:unhideWhenUsed="0"/>
    <w:lsdException w:name="Table Theme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253"/>
    <w:pPr>
      <w:spacing w:after="160" w:line="259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0060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2</TotalTime>
  <Pages>1</Pages>
  <Words>158</Words>
  <Characters>906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Ďurčová</dc:creator>
  <cp:keywords/>
  <dc:description/>
  <cp:lastModifiedBy>Jano S.</cp:lastModifiedBy>
  <cp:revision>6</cp:revision>
  <cp:lastPrinted>2001-12-31T23:47:00Z</cp:lastPrinted>
  <dcterms:created xsi:type="dcterms:W3CDTF">2022-05-18T17:20:00Z</dcterms:created>
  <dcterms:modified xsi:type="dcterms:W3CDTF">2001-12-31T23:50:00Z</dcterms:modified>
</cp:coreProperties>
</file>