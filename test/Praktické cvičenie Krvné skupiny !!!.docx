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67" w:rsidRDefault="00F415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Meno a priezvisko: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Trieda: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41567" w:rsidRDefault="00F4156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line id="Rovná spojnica 3" o:spid="_x0000_s1026" style="position:absolute;flip:x;z-index:251658752;visibility:visible" from="76.3pt,7.1pt" to="76.3pt,7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" strokeweight=".5pt">
            <v:stroke joinstyle="miter"/>
          </v:line>
        </w:pict>
      </w:r>
    </w:p>
    <w:p w:rsidR="00F41567" w:rsidRDefault="00F415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Praktické cvičenie</w:t>
      </w:r>
    </w:p>
    <w:p w:rsidR="00F41567" w:rsidRDefault="00F415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Téma: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Úloha: </w:t>
      </w:r>
      <w:r>
        <w:rPr>
          <w:rFonts w:ascii="Times New Roman" w:hAnsi="Times New Roman"/>
          <w:sz w:val="24"/>
          <w:szCs w:val="24"/>
        </w:rPr>
        <w:tab/>
        <w:t>Urč krvnú skupinu, zisti prenos krvnej skupiny AB0 systému z generácie na generáciu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Pomôcky: </w:t>
      </w:r>
      <w:r>
        <w:rPr>
          <w:rFonts w:ascii="Times New Roman" w:hAnsi="Times New Roman"/>
          <w:sz w:val="24"/>
          <w:szCs w:val="24"/>
        </w:rPr>
        <w:tab/>
        <w:t>..........................................................................................................................................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..........................................................................................................................................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Postup:</w:t>
      </w:r>
      <w:r>
        <w:rPr>
          <w:rFonts w:ascii="Times New Roman" w:hAnsi="Times New Roman"/>
          <w:sz w:val="24"/>
          <w:szCs w:val="24"/>
        </w:rPr>
        <w:tab/>
        <w:t>1. ...........................................................................................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2. ...........................................................................................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3. ...........................................................................................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Urob nákres.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Pozorovanie:</w:t>
      </w:r>
      <w:r>
        <w:rPr>
          <w:rFonts w:ascii="Times New Roman" w:hAnsi="Times New Roman"/>
          <w:sz w:val="24"/>
          <w:szCs w:val="24"/>
        </w:rPr>
        <w:tab/>
        <w:t>Pozoroval/-a som .............................................................................................................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oval id="Ovál 1" o:spid="_x0000_s1027" style="position:absolute;left:0;text-align:left;margin-left:110.85pt;margin-top:20.15pt;width:169.65pt;height:131.0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" strokeweight="1pt">
            <v:stroke joinstyle="miter"/>
          </v:oval>
        </w:pict>
      </w:r>
      <w:r>
        <w:rPr>
          <w:rFonts w:ascii="Times New Roman" w:hAnsi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oval id="Ovál 2" o:spid="_x0000_s1028" style="position:absolute;left:0;text-align:left;margin-left:326.15pt;margin-top:.75pt;width:170.35pt;height:126.2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" strokeweight="1pt">
            <v:stroke joinstyle="miter"/>
          </v:oval>
        </w:pic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Nákres: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Názov:</w:t>
      </w:r>
      <w:r>
        <w:rPr>
          <w:rFonts w:ascii="Times New Roman" w:hAnsi="Times New Roman"/>
          <w:sz w:val="24"/>
          <w:szCs w:val="24"/>
        </w:rPr>
        <w:tab/>
        <w:t>.........................................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..............................................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</w:p>
    <w:p w:rsidR="00F41567" w:rsidRPr="00D44B54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Zistenie:</w:t>
      </w:r>
      <w:r>
        <w:rPr>
          <w:rFonts w:ascii="Times New Roman" w:hAnsi="Times New Roman"/>
          <w:sz w:val="24"/>
          <w:szCs w:val="24"/>
        </w:rPr>
        <w:tab/>
        <w:t>Tabuľka: Krvné skupiny /AB0 systém</w: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50484">
        <w:rPr>
          <w:rFonts w:ascii="Times New Roman" w:hAnsi="Times New Roman"/>
          <w:noProof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389.25pt;height:110.25pt;visibility:visible">
            <v:imagedata r:id="rId4" o:title="" croptop="30083f" cropbottom="17539f" cropleft="23748f" cropright="14441f"/>
          </v:shape>
        </w:pict>
      </w:r>
    </w:p>
    <w:p w:rsidR="00F41567" w:rsidRDefault="00F41567" w:rsidP="00D44B5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Záver:</w:t>
      </w:r>
      <w:r>
        <w:rPr>
          <w:rFonts w:ascii="Times New Roman" w:hAnsi="Times New Roman"/>
          <w:sz w:val="24"/>
          <w:szCs w:val="24"/>
        </w:rPr>
        <w:tab/>
        <w:t>Zisti, ktorý vedci zohrali dôležitú úlohu pri krvných skupinách? V čom bola podstata ich výskumu? Prečo je dôležité rešpektovať krvné skupiny pri transfúzii krvi? Je dôležité poznať aj Rh faktor človeka?</w:t>
      </w:r>
    </w:p>
    <w:p w:rsidR="00F41567" w:rsidRPr="00D44B54" w:rsidRDefault="00F41567" w:rsidP="00754E24">
      <w:pPr>
        <w:ind w:left="2124" w:hanging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sectPr w:rsidR="00F41567" w:rsidRPr="00D44B54" w:rsidSect="00D4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E73"/>
    <w:rsid w:val="00124BC4"/>
    <w:rsid w:val="004D69D9"/>
    <w:rsid w:val="00550484"/>
    <w:rsid w:val="005A276E"/>
    <w:rsid w:val="006B0E73"/>
    <w:rsid w:val="00754E24"/>
    <w:rsid w:val="00942AEC"/>
    <w:rsid w:val="00A176CB"/>
    <w:rsid w:val="00AA5C75"/>
    <w:rsid w:val="00AD7A4E"/>
    <w:rsid w:val="00B12C8C"/>
    <w:rsid w:val="00C16B30"/>
    <w:rsid w:val="00D44B54"/>
    <w:rsid w:val="00DA52C9"/>
    <w:rsid w:val="00EA237B"/>
    <w:rsid w:val="00F4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CB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44B5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A2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2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14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280</Words>
  <Characters>1601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Jano S.</cp:lastModifiedBy>
  <cp:revision>7</cp:revision>
  <cp:lastPrinted>2001-12-31T23:05:00Z</cp:lastPrinted>
  <dcterms:created xsi:type="dcterms:W3CDTF">2021-10-10T07:50:00Z</dcterms:created>
  <dcterms:modified xsi:type="dcterms:W3CDTF">2001-12-31T23:09:00Z</dcterms:modified>
</cp:coreProperties>
</file>