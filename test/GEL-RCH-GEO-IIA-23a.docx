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03ED9" w:rsidRDefault="00FE27A2">
      <w:pPr>
        <w:rPr>
          <w:b/>
          <w:lang w:val="sk-SK"/>
        </w:rPr>
      </w:pPr>
      <w:r w:rsidRPr="00FE27A2">
        <w:rPr>
          <w:b/>
          <w:lang w:val="sk-SK"/>
        </w:rPr>
        <w:t xml:space="preserve"> Hádaj, kto</w:t>
      </w:r>
      <w:r w:rsidR="007C2139">
        <w:rPr>
          <w:b/>
          <w:lang w:val="sk-SK"/>
        </w:rPr>
        <w:t>rý so</w:t>
      </w:r>
      <w:r w:rsidR="00612303">
        <w:rPr>
          <w:b/>
          <w:lang w:val="sk-SK"/>
        </w:rPr>
        <w:t>m</w:t>
      </w:r>
      <w:r w:rsidR="007C2139">
        <w:rPr>
          <w:b/>
          <w:lang w:val="sk-SK"/>
        </w:rPr>
        <w:t xml:space="preserve"> štát</w:t>
      </w:r>
      <w:r w:rsidRPr="00FE27A2">
        <w:rPr>
          <w:b/>
          <w:lang w:val="sk-SK"/>
        </w:rPr>
        <w:t>?</w:t>
      </w:r>
    </w:p>
    <w:p w:rsidR="00FE27A2" w:rsidRDefault="00FE27A2">
      <w:pPr>
        <w:rPr>
          <w:b/>
          <w:lang w:val="sk-SK"/>
        </w:rPr>
      </w:pPr>
      <w:r>
        <w:rPr>
          <w:b/>
          <w:lang w:val="sk-SK"/>
        </w:rPr>
        <w:t>...................................</w:t>
      </w:r>
    </w:p>
    <w:p w:rsidR="00FE27A2" w:rsidRDefault="007C2139" w:rsidP="007C2139">
      <w:pPr>
        <w:spacing w:after="0"/>
        <w:ind w:left="708"/>
        <w:jc w:val="both"/>
        <w:rPr>
          <w:lang w:val="sk-SK"/>
        </w:rPr>
      </w:pPr>
      <w:r>
        <w:rPr>
          <w:lang w:val="sk-SK"/>
        </w:rPr>
        <w:t xml:space="preserve">Je to ostrovný štát. Je známy ako krajina </w:t>
      </w:r>
      <w:r w:rsidR="00FE27A2" w:rsidRPr="00FE27A2">
        <w:rPr>
          <w:lang w:val="sk-SK"/>
        </w:rPr>
        <w:t xml:space="preserve"> ľadovcov a gejzírov, ktoré využíva na vykurovanie.</w:t>
      </w:r>
      <w:r w:rsidR="00FE27A2">
        <w:rPr>
          <w:lang w:val="sk-SK"/>
        </w:rPr>
        <w:t xml:space="preserve"> </w:t>
      </w:r>
      <w:r w:rsidR="00FE27A2" w:rsidRPr="00FE27A2">
        <w:rPr>
          <w:lang w:val="sk-SK"/>
        </w:rPr>
        <w:t xml:space="preserve">Je známa aktívnou sopečnou činnosťou a najznámejšia sopka je </w:t>
      </w:r>
      <w:proofErr w:type="spellStart"/>
      <w:r w:rsidR="00FE27A2" w:rsidRPr="00FE27A2">
        <w:rPr>
          <w:lang w:val="sk-SK"/>
        </w:rPr>
        <w:t>Hekla</w:t>
      </w:r>
      <w:proofErr w:type="spellEnd"/>
      <w:r w:rsidR="00FE27A2" w:rsidRPr="00FE27A2">
        <w:rPr>
          <w:lang w:val="sk-SK"/>
        </w:rPr>
        <w:t>. Veľký význam pre krajinu má rybolov a vodná doprava.</w:t>
      </w:r>
    </w:p>
    <w:p w:rsidR="00FE27A2" w:rsidRDefault="00FE27A2" w:rsidP="00FE27A2">
      <w:pPr>
        <w:jc w:val="both"/>
        <w:rPr>
          <w:lang w:val="sk-SK"/>
        </w:rPr>
      </w:pPr>
      <w:r>
        <w:rPr>
          <w:lang w:val="sk-SK"/>
        </w:rPr>
        <w:t>.....................................</w:t>
      </w:r>
    </w:p>
    <w:p w:rsidR="00FE27A2" w:rsidRDefault="007A2E07" w:rsidP="007A2E07">
      <w:pPr>
        <w:ind w:left="708"/>
        <w:jc w:val="both"/>
        <w:rPr>
          <w:lang w:val="sk-SK"/>
        </w:rPr>
      </w:pPr>
      <w:r>
        <w:rPr>
          <w:lang w:val="sk-SK"/>
        </w:rPr>
        <w:t xml:space="preserve">Jeho povrch je nížinatý. </w:t>
      </w:r>
      <w:r w:rsidR="00272682">
        <w:rPr>
          <w:lang w:val="sk-SK"/>
        </w:rPr>
        <w:t xml:space="preserve">V hlavnom meste </w:t>
      </w:r>
      <w:r>
        <w:rPr>
          <w:lang w:val="sk-SK"/>
        </w:rPr>
        <w:t xml:space="preserve">sa nachádza turistická atrakcia – Socha Malej morskej Panny. Vyniká vyspelým poľnohospodárstvom (produkcia mlieka, masa, výroba poľnohospodárskych strojov).  Patrí mu 1. </w:t>
      </w:r>
      <w:r w:rsidR="007C2139">
        <w:rPr>
          <w:lang w:val="sk-SK"/>
        </w:rPr>
        <w:t>m</w:t>
      </w:r>
      <w:r>
        <w:rPr>
          <w:lang w:val="sk-SK"/>
        </w:rPr>
        <w:t xml:space="preserve">iesto v Európe vo výrobe veternej energie. Veľkú úlohu zohráva vodná doprava. Narodil sa tu spisovateľ </w:t>
      </w:r>
      <w:proofErr w:type="spellStart"/>
      <w:r>
        <w:rPr>
          <w:lang w:val="sk-SK"/>
        </w:rPr>
        <w:t>Hans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Christian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Andersen</w:t>
      </w:r>
      <w:proofErr w:type="spellEnd"/>
      <w:r>
        <w:rPr>
          <w:lang w:val="sk-SK"/>
        </w:rPr>
        <w:t>.</w:t>
      </w:r>
    </w:p>
    <w:p w:rsidR="007A2E07" w:rsidRDefault="007A2E07" w:rsidP="007A2E07">
      <w:pPr>
        <w:jc w:val="both"/>
        <w:rPr>
          <w:lang w:val="sk-SK"/>
        </w:rPr>
      </w:pPr>
      <w:r>
        <w:rPr>
          <w:lang w:val="sk-SK"/>
        </w:rPr>
        <w:t>..................................</w:t>
      </w:r>
    </w:p>
    <w:p w:rsidR="007A2E07" w:rsidRDefault="007A2E07" w:rsidP="007A2E07">
      <w:pPr>
        <w:ind w:left="705"/>
        <w:jc w:val="both"/>
        <w:rPr>
          <w:lang w:val="sk-SK"/>
        </w:rPr>
      </w:pPr>
      <w:r>
        <w:rPr>
          <w:lang w:val="sk-SK"/>
        </w:rPr>
        <w:t>Má veľmi členité pobrežie, ktoré tvoria morské zálivy – fjordy. Pre túto krajinu sú typické tieto javy: polárna noc, polárny deň a polárna žiara. Na dne Severného mora ťaží ropu a zemný plyn. Vyniká ako rybárska veľmoc, aj v stavbe lodí.</w:t>
      </w:r>
    </w:p>
    <w:p w:rsidR="007A2E07" w:rsidRDefault="007A2E07" w:rsidP="007A2E07">
      <w:pPr>
        <w:jc w:val="both"/>
        <w:rPr>
          <w:lang w:val="sk-SK"/>
        </w:rPr>
      </w:pPr>
      <w:r>
        <w:rPr>
          <w:lang w:val="sk-SK"/>
        </w:rPr>
        <w:t>.................................</w:t>
      </w:r>
    </w:p>
    <w:p w:rsidR="007A2E07" w:rsidRDefault="007C2139" w:rsidP="007C2139">
      <w:pPr>
        <w:ind w:left="705"/>
        <w:jc w:val="both"/>
        <w:rPr>
          <w:lang w:val="sk-SK"/>
        </w:rPr>
      </w:pPr>
      <w:r>
        <w:rPr>
          <w:lang w:val="sk-SK"/>
        </w:rPr>
        <w:t>Je hospodársky najsilnejším severským štátom. Ťaží sa tu železná ruda. Vyniká vo výrobe automobilov (značky: VOLVO, SCANIA), výrobe nábytku (IKEA) a spotrebnej elektroniky (ELEKTROLUX). Významnú úlohu zohráva vodná doprava.</w:t>
      </w:r>
    </w:p>
    <w:p w:rsidR="00492396" w:rsidRDefault="00492396" w:rsidP="007C2139">
      <w:pPr>
        <w:ind w:left="705"/>
        <w:jc w:val="both"/>
        <w:rPr>
          <w:lang w:val="sk-SK"/>
        </w:rPr>
      </w:pPr>
    </w:p>
    <w:p w:rsidR="00492396" w:rsidRDefault="00492396" w:rsidP="00FD5533">
      <w:pPr>
        <w:jc w:val="both"/>
        <w:rPr>
          <w:lang w:val="sk-SK"/>
        </w:rPr>
      </w:pPr>
    </w:p>
    <w:p w:rsidR="00492396" w:rsidRDefault="00492396" w:rsidP="00492396">
      <w:pPr>
        <w:rPr>
          <w:b/>
          <w:lang w:val="sk-SK"/>
        </w:rPr>
      </w:pPr>
      <w:r w:rsidRPr="00FE27A2">
        <w:rPr>
          <w:b/>
          <w:lang w:val="sk-SK"/>
        </w:rPr>
        <w:lastRenderedPageBreak/>
        <w:t>Hádaj, kto</w:t>
      </w:r>
      <w:r>
        <w:rPr>
          <w:b/>
          <w:lang w:val="sk-SK"/>
        </w:rPr>
        <w:t>rý so</w:t>
      </w:r>
      <w:r w:rsidR="00612303">
        <w:rPr>
          <w:b/>
          <w:lang w:val="sk-SK"/>
        </w:rPr>
        <w:t>m</w:t>
      </w:r>
      <w:r>
        <w:rPr>
          <w:b/>
          <w:lang w:val="sk-SK"/>
        </w:rPr>
        <w:t xml:space="preserve"> štát</w:t>
      </w:r>
      <w:r w:rsidRPr="00FE27A2">
        <w:rPr>
          <w:b/>
          <w:lang w:val="sk-SK"/>
        </w:rPr>
        <w:t>?</w:t>
      </w:r>
    </w:p>
    <w:p w:rsidR="00492396" w:rsidRDefault="00492396" w:rsidP="00492396">
      <w:pPr>
        <w:rPr>
          <w:b/>
          <w:lang w:val="sk-SK"/>
        </w:rPr>
      </w:pPr>
      <w:r>
        <w:rPr>
          <w:b/>
          <w:lang w:val="sk-SK"/>
        </w:rPr>
        <w:t>...................................</w:t>
      </w:r>
    </w:p>
    <w:p w:rsidR="00492396" w:rsidRDefault="00492396" w:rsidP="00492396">
      <w:pPr>
        <w:spacing w:after="0"/>
        <w:ind w:left="708"/>
        <w:jc w:val="both"/>
        <w:rPr>
          <w:lang w:val="sk-SK"/>
        </w:rPr>
      </w:pPr>
      <w:r>
        <w:rPr>
          <w:lang w:val="sk-SK"/>
        </w:rPr>
        <w:t xml:space="preserve">Je to ostrovný štát. Je známy ako krajina </w:t>
      </w:r>
      <w:r w:rsidRPr="00FE27A2">
        <w:rPr>
          <w:lang w:val="sk-SK"/>
        </w:rPr>
        <w:t xml:space="preserve"> ľadovcov a gejzírov, ktoré využíva na vykurovanie.</w:t>
      </w:r>
      <w:r>
        <w:rPr>
          <w:lang w:val="sk-SK"/>
        </w:rPr>
        <w:t xml:space="preserve"> </w:t>
      </w:r>
      <w:r w:rsidRPr="00FE27A2">
        <w:rPr>
          <w:lang w:val="sk-SK"/>
        </w:rPr>
        <w:t xml:space="preserve">Je známa aktívnou sopečnou činnosťou a najznámejšia sopka je </w:t>
      </w:r>
      <w:proofErr w:type="spellStart"/>
      <w:r w:rsidRPr="00FE27A2">
        <w:rPr>
          <w:lang w:val="sk-SK"/>
        </w:rPr>
        <w:t>Hekla</w:t>
      </w:r>
      <w:proofErr w:type="spellEnd"/>
      <w:r w:rsidRPr="00FE27A2">
        <w:rPr>
          <w:lang w:val="sk-SK"/>
        </w:rPr>
        <w:t>. Veľký význam pre krajinu má rybolov a vodná doprava.</w:t>
      </w:r>
    </w:p>
    <w:p w:rsidR="00492396" w:rsidRDefault="00492396" w:rsidP="00492396">
      <w:pPr>
        <w:jc w:val="both"/>
        <w:rPr>
          <w:lang w:val="sk-SK"/>
        </w:rPr>
      </w:pPr>
      <w:r>
        <w:rPr>
          <w:lang w:val="sk-SK"/>
        </w:rPr>
        <w:t>.....................................</w:t>
      </w:r>
    </w:p>
    <w:p w:rsidR="00492396" w:rsidRDefault="00492396" w:rsidP="00492396">
      <w:pPr>
        <w:ind w:left="708"/>
        <w:jc w:val="both"/>
        <w:rPr>
          <w:lang w:val="sk-SK"/>
        </w:rPr>
      </w:pPr>
      <w:r>
        <w:rPr>
          <w:lang w:val="sk-SK"/>
        </w:rPr>
        <w:t xml:space="preserve">Jeho povrch je nížinatý. Hlavné mesto je Kodaň, kde sa nachádza turistická atrakcia – Socha Malej morskej Panny. Vyniká vyspelým poľnohospodárstvom (produkcia mlieka, masa, výroba poľnohospodárskych strojov).  Patrí mu 1. miesto v Európe vo výrobe veternej energie. Veľkú úlohu zohráva vodná doprava. Narodil sa tu spisovateľ </w:t>
      </w:r>
      <w:proofErr w:type="spellStart"/>
      <w:r>
        <w:rPr>
          <w:lang w:val="sk-SK"/>
        </w:rPr>
        <w:t>Hans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Christian</w:t>
      </w:r>
      <w:proofErr w:type="spellEnd"/>
      <w:r>
        <w:rPr>
          <w:lang w:val="sk-SK"/>
        </w:rPr>
        <w:t xml:space="preserve"> </w:t>
      </w:r>
      <w:proofErr w:type="spellStart"/>
      <w:r>
        <w:rPr>
          <w:lang w:val="sk-SK"/>
        </w:rPr>
        <w:t>Andersen</w:t>
      </w:r>
      <w:proofErr w:type="spellEnd"/>
      <w:r>
        <w:rPr>
          <w:lang w:val="sk-SK"/>
        </w:rPr>
        <w:t>.</w:t>
      </w:r>
    </w:p>
    <w:p w:rsidR="00492396" w:rsidRDefault="00492396" w:rsidP="00492396">
      <w:pPr>
        <w:jc w:val="both"/>
        <w:rPr>
          <w:lang w:val="sk-SK"/>
        </w:rPr>
      </w:pPr>
      <w:r>
        <w:rPr>
          <w:lang w:val="sk-SK"/>
        </w:rPr>
        <w:t>..................................</w:t>
      </w:r>
    </w:p>
    <w:p w:rsidR="00492396" w:rsidRDefault="00492396" w:rsidP="00492396">
      <w:pPr>
        <w:ind w:left="705"/>
        <w:jc w:val="both"/>
        <w:rPr>
          <w:lang w:val="sk-SK"/>
        </w:rPr>
      </w:pPr>
      <w:r>
        <w:rPr>
          <w:lang w:val="sk-SK"/>
        </w:rPr>
        <w:t>Má veľmi členité pobrežie, ktoré tvoria morské zálivy – fjordy. Pre túto krajinu sú typické tieto javy: polárna noc, polárny deň a polárna žiara. Na dne Severného mora ťaží ropu a zemný plyn. Vyniká ako rybárska veľmoc, aj v stavbe lodí.</w:t>
      </w:r>
    </w:p>
    <w:p w:rsidR="00492396" w:rsidRDefault="00492396" w:rsidP="00492396">
      <w:pPr>
        <w:jc w:val="both"/>
        <w:rPr>
          <w:lang w:val="sk-SK"/>
        </w:rPr>
      </w:pPr>
      <w:r>
        <w:rPr>
          <w:lang w:val="sk-SK"/>
        </w:rPr>
        <w:t>.................................</w:t>
      </w:r>
    </w:p>
    <w:p w:rsidR="00492396" w:rsidRDefault="00492396" w:rsidP="00492396">
      <w:pPr>
        <w:ind w:left="705"/>
        <w:jc w:val="both"/>
        <w:rPr>
          <w:lang w:val="sk-SK"/>
        </w:rPr>
      </w:pPr>
      <w:r>
        <w:rPr>
          <w:lang w:val="sk-SK"/>
        </w:rPr>
        <w:t>Je hospodársky najsilnejším severským štátom. Ťaží sa tu železná ruda. Vyniká vo výrobe automobilov (značky: VOLVO, SCANIA), výrobe nábytku (IKEA) a spotrebnej elektroniky (ELEKTROLUX). Významnú úlohu zohráva vodná doprava.</w:t>
      </w:r>
    </w:p>
    <w:p w:rsidR="00492396" w:rsidRDefault="00492396" w:rsidP="007C2139">
      <w:pPr>
        <w:ind w:left="705"/>
        <w:jc w:val="both"/>
        <w:rPr>
          <w:lang w:val="sk-SK"/>
        </w:rPr>
      </w:pPr>
    </w:p>
    <w:p w:rsidR="007C2139" w:rsidRDefault="007C2139" w:rsidP="0083740B">
      <w:pPr>
        <w:jc w:val="both"/>
        <w:rPr>
          <w:lang w:val="sk-SK"/>
        </w:rPr>
      </w:pPr>
    </w:p>
    <w:sectPr w:rsidR="007C2139" w:rsidSect="00FE27A2">
      <w:headerReference w:type="default" r:id="rId6"/>
      <w:pgSz w:w="16838" w:h="11906" w:orient="landscape"/>
      <w:pgMar w:top="720" w:right="720" w:bottom="720" w:left="720" w:header="708" w:footer="708" w:gutter="0"/>
      <w:cols w:num="2"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8829C0" w:rsidRDefault="008829C0" w:rsidP="00FE27A2">
      <w:pPr>
        <w:spacing w:after="0" w:line="240" w:lineRule="auto"/>
      </w:pPr>
      <w:r>
        <w:separator/>
      </w:r>
    </w:p>
  </w:endnote>
  <w:endnote w:type="continuationSeparator" w:id="1">
    <w:p w:rsidR="008829C0" w:rsidRDefault="008829C0" w:rsidP="00FE27A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8829C0" w:rsidRDefault="008829C0" w:rsidP="00FE27A2">
      <w:pPr>
        <w:spacing w:after="0" w:line="240" w:lineRule="auto"/>
      </w:pPr>
      <w:r>
        <w:separator/>
      </w:r>
    </w:p>
  </w:footnote>
  <w:footnote w:type="continuationSeparator" w:id="1">
    <w:p w:rsidR="008829C0" w:rsidRDefault="008829C0" w:rsidP="00FE27A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E27A2" w:rsidRPr="00FE27A2" w:rsidRDefault="00C74AB0" w:rsidP="00FE27A2">
    <w:pPr>
      <w:pStyle w:val="Hlavika"/>
      <w:rPr>
        <w:rFonts w:ascii="Times New Roman" w:hAnsi="Times New Roman" w:cs="Times New Roman"/>
        <w:b/>
        <w:sz w:val="28"/>
        <w:lang w:val="sk-SK"/>
      </w:rPr>
    </w:pPr>
    <w:r w:rsidRPr="00C74AB0">
      <w:rPr>
        <w:rFonts w:ascii="Times New Roman" w:hAnsi="Times New Roman" w:cs="Times New Roman"/>
        <w:b/>
        <w:sz w:val="28"/>
        <w:lang w:val="sk-SK"/>
      </w:rPr>
      <w:pict>
        <v:shapetype id="_x0000_t156" coordsize="21600,21600" o:spt="156" adj="2809,10800" path="m@25@0c@26@3@27@1@28@0m@21@4c@22@5@23@6@24@4e">
          <v:formulas>
            <v:f eqn="val #0"/>
            <v:f eqn="prod @0 41 9"/>
            <v:f eqn="prod @0 23 9"/>
            <v:f eqn="sum 0 0 @2"/>
            <v:f eqn="sum 21600 0 #0"/>
            <v:f eqn="sum 21600 0 @1"/>
            <v:f eqn="sum 21600 0 @3"/>
            <v:f eqn="sum #1 0 10800"/>
            <v:f eqn="sum 21600 0 #1"/>
            <v:f eqn="prod @8 2 3"/>
            <v:f eqn="prod @8 4 3"/>
            <v:f eqn="prod @8 2 1"/>
            <v:f eqn="sum 21600 0 @9"/>
            <v:f eqn="sum 21600 0 @10"/>
            <v:f eqn="sum 21600 0 @11"/>
            <v:f eqn="prod #1 2 3"/>
            <v:f eqn="prod #1 4 3"/>
            <v:f eqn="prod #1 2 1"/>
            <v:f eqn="sum 21600 0 @15"/>
            <v:f eqn="sum 21600 0 @16"/>
            <v:f eqn="sum 21600 0 @17"/>
            <v:f eqn="if @7 @14 0"/>
            <v:f eqn="if @7 @13 @15"/>
            <v:f eqn="if @7 @12 @16"/>
            <v:f eqn="if @7 21600 @17"/>
            <v:f eqn="if @7 0 @20"/>
            <v:f eqn="if @7 @9 @19"/>
            <v:f eqn="if @7 @10 @18"/>
            <v:f eqn="if @7 @11 21600"/>
            <v:f eqn="sum @24 0 @21"/>
            <v:f eqn="sum @4 0 @0"/>
            <v:f eqn="max @21 @25"/>
            <v:f eqn="min @24 @28"/>
            <v:f eqn="prod @0 2 1"/>
            <v:f eqn="sum 21600 0 @33"/>
            <v:f eqn="mid @26 @27"/>
            <v:f eqn="mid @24 @28"/>
            <v:f eqn="mid @22 @23"/>
            <v:f eqn="mid @21 @25"/>
          </v:formulas>
          <v:path textpathok="t" o:connecttype="custom" o:connectlocs="@35,@0;@38,10800;@37,@4;@36,10800" o:connectangles="270,180,90,0"/>
          <v:textpath on="t" fitshape="t" xscale="t"/>
          <v:handles>
            <v:h position="topLeft,#0" yrange="0,4459"/>
            <v:h position="#1,bottomRight" xrange="8640,12960"/>
          </v:handles>
          <o:lock v:ext="edit" text="t" shapetype="t"/>
        </v:shapetype>
        <v:shape id="_x0000_i1025" type="#_x0000_t156" style="width:387pt;height:21pt" fillcolor="black [3213]" strokecolor="black [3213]">
          <v:fill color2="#099"/>
          <v:shadow on="t" color="silver" opacity="52429f" offset="3pt,3pt"/>
          <v:textpath style="font-family:&quot;Times New Roman&quot;;font-size:14pt;v-text-kern:t" trim="t" fitpath="t" xscale="f" string="Severná Európa – Dánsko, Island, Nórsko, Švédsko                         "/>
        </v:shape>
      </w:pict>
    </w:r>
    <w:r w:rsidR="00FE27A2">
      <w:rPr>
        <w:rFonts w:ascii="Times New Roman" w:hAnsi="Times New Roman" w:cs="Times New Roman"/>
        <w:b/>
        <w:sz w:val="28"/>
        <w:lang w:val="sk-SK"/>
      </w:rPr>
      <w:tab/>
    </w:r>
    <w:r w:rsidR="00FE27A2">
      <w:rPr>
        <w:rFonts w:ascii="Times New Roman" w:hAnsi="Times New Roman" w:cs="Times New Roman"/>
        <w:b/>
        <w:sz w:val="28"/>
        <w:lang w:val="sk-SK"/>
      </w:rPr>
      <w:tab/>
    </w:r>
    <w:r w:rsidRPr="00C74AB0">
      <w:rPr>
        <w:rFonts w:ascii="Times New Roman" w:hAnsi="Times New Roman" w:cs="Times New Roman"/>
        <w:b/>
        <w:sz w:val="28"/>
        <w:lang w:val="sk-SK"/>
      </w:rPr>
      <w:pict>
        <v:shape id="_x0000_i1026" type="#_x0000_t156" style="width:293.25pt;height:21pt" fillcolor="black [3213]" strokecolor="black [3213]">
          <v:fill color2="#099"/>
          <v:shadow on="t" color="silver" opacity="52429f" offset="3pt,3pt"/>
          <v:textpath style="font-family:&quot;Times New Roman&quot;;font-size:14pt;v-text-kern:t" trim="t" fitpath="t" xscale="f" string="Severná Európa – Dánsko, Island, Nórsko, Švédsko"/>
        </v:shape>
      </w:pict>
    </w:r>
  </w:p>
  <w:p w:rsidR="00FE27A2" w:rsidRPr="00FE27A2" w:rsidRDefault="00FE27A2" w:rsidP="00FE27A2">
    <w:pPr>
      <w:pStyle w:val="Hlavika"/>
      <w:rPr>
        <w:rFonts w:ascii="Times New Roman" w:hAnsi="Times New Roman" w:cs="Times New Roman"/>
        <w:b/>
        <w:sz w:val="28"/>
        <w:lang w:val="sk-SK"/>
      </w:rPr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drawingGridHorizontalSpacing w:val="110"/>
  <w:displayHorizontalDrawingGridEvery w:val="2"/>
  <w:characterSpacingControl w:val="doNotCompress"/>
  <w:hdrShapeDefaults>
    <o:shapedefaults v:ext="edit" spidmax="10243"/>
  </w:hdrShapeDefaults>
  <w:footnotePr>
    <w:footnote w:id="0"/>
    <w:footnote w:id="1"/>
  </w:footnotePr>
  <w:endnotePr>
    <w:endnote w:id="0"/>
    <w:endnote w:id="1"/>
  </w:endnotePr>
  <w:compat/>
  <w:rsids>
    <w:rsidRoot w:val="00FE27A2"/>
    <w:rsid w:val="00272682"/>
    <w:rsid w:val="0041563F"/>
    <w:rsid w:val="00462419"/>
    <w:rsid w:val="00492396"/>
    <w:rsid w:val="00612303"/>
    <w:rsid w:val="00690C85"/>
    <w:rsid w:val="007A2E07"/>
    <w:rsid w:val="007C2139"/>
    <w:rsid w:val="0083740B"/>
    <w:rsid w:val="008829C0"/>
    <w:rsid w:val="008A5A60"/>
    <w:rsid w:val="009F0727"/>
    <w:rsid w:val="00C00B5D"/>
    <w:rsid w:val="00C74AB0"/>
    <w:rsid w:val="00FD5533"/>
    <w:rsid w:val="00FE27A2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cs-CZ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43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cs-C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sid w:val="00C00B5D"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Hlavika">
    <w:name w:val="header"/>
    <w:basedOn w:val="Normlny"/>
    <w:link w:val="HlavikaChar"/>
    <w:uiPriority w:val="99"/>
    <w:semiHidden/>
    <w:unhideWhenUsed/>
    <w:rsid w:val="00FE2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HlavikaChar">
    <w:name w:val="Hlavička Char"/>
    <w:basedOn w:val="Predvolenpsmoodseku"/>
    <w:link w:val="Hlavika"/>
    <w:uiPriority w:val="99"/>
    <w:semiHidden/>
    <w:rsid w:val="00FE27A2"/>
  </w:style>
  <w:style w:type="paragraph" w:styleId="Pta">
    <w:name w:val="footer"/>
    <w:basedOn w:val="Normlny"/>
    <w:link w:val="PtaChar"/>
    <w:uiPriority w:val="99"/>
    <w:semiHidden/>
    <w:unhideWhenUsed/>
    <w:rsid w:val="00FE27A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taChar">
    <w:name w:val="Päta Char"/>
    <w:basedOn w:val="Predvolenpsmoodseku"/>
    <w:link w:val="Pta"/>
    <w:uiPriority w:val="99"/>
    <w:semiHidden/>
    <w:rsid w:val="00FE27A2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355</Words>
  <Characters>2027</Characters>
  <Application>Microsoft Office Word</Application>
  <DocSecurity>0</DocSecurity>
  <Lines>16</Lines>
  <Paragraphs>4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2378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Ivana R.</dc:creator>
  <cp:keywords/>
  <dc:description/>
  <cp:lastModifiedBy>hp</cp:lastModifiedBy>
  <cp:revision>7</cp:revision>
  <dcterms:created xsi:type="dcterms:W3CDTF">2014-02-26T18:08:00Z</dcterms:created>
  <dcterms:modified xsi:type="dcterms:W3CDTF">2017-01-08T10:50:00Z</dcterms:modified>
</cp:coreProperties>
</file>