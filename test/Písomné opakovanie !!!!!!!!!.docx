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602A" w:rsidRPr="007E4A1D" w:rsidRDefault="00D2602A">
      <w:pPr>
        <w:rPr>
          <w:rFonts w:ascii="Times New Roman" w:hAnsi="Times New Roman"/>
          <w:b/>
          <w:sz w:val="28"/>
          <w:szCs w:val="28"/>
        </w:rPr>
      </w:pPr>
      <w:r w:rsidRPr="007E4A1D">
        <w:rPr>
          <w:rFonts w:ascii="Times New Roman" w:hAnsi="Times New Roman"/>
          <w:b/>
          <w:sz w:val="28"/>
          <w:szCs w:val="28"/>
        </w:rPr>
        <w:t xml:space="preserve">opakovanie 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1.Vytvor správne dvojice: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A.mäsožravce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1.celulóza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B.bylinožravce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2.jednoduhšia tráviaca sústava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C.všežravce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3.človek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2.Čo je dýchanie? (+ aký odborný pojem sa pre neho používa?)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3.Popíšte dýchanie článkonožcov + obojživelníkov + vtákov (+ uveďte k ním zástupcu)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4.Ktorými sústavami vylučujú stavovce odpadové látky?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 xml:space="preserve">5.Vypíšte jednotlivé časti močových ciest stavovcov 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6.Popíšte stavbu žiabrí</w:t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7. Vysvetlite pojmy:</w:t>
      </w:r>
      <w:r>
        <w:rPr>
          <w:rFonts w:ascii="Times New Roman" w:hAnsi="Times New Roman"/>
        </w:rPr>
        <w:tab/>
        <w:t>b.)heterotrofia</w:t>
      </w:r>
      <w:r>
        <w:rPr>
          <w:rFonts w:ascii="Times New Roman" w:hAnsi="Times New Roman"/>
        </w:rPr>
        <w:tab/>
        <w:t>c.)mechanické trávenie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d.)syrynx</w:t>
      </w:r>
      <w:r>
        <w:rPr>
          <w:rFonts w:ascii="Times New Roman" w:hAnsi="Times New Roman"/>
        </w:rPr>
        <w:tab/>
      </w:r>
    </w:p>
    <w:p w:rsidR="00D2602A" w:rsidRDefault="00D2602A">
      <w:pPr>
        <w:rPr>
          <w:rFonts w:ascii="Times New Roman" w:hAnsi="Times New Roman"/>
        </w:rPr>
      </w:pP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8.Z čoho sa skladá nefrón?</w:t>
      </w: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Default="00D2602A">
      <w:pPr>
        <w:rPr>
          <w:rFonts w:ascii="Times New Roman" w:hAnsi="Times New Roman"/>
          <w:b/>
          <w:sz w:val="28"/>
          <w:szCs w:val="28"/>
        </w:rPr>
      </w:pPr>
    </w:p>
    <w:p w:rsidR="00D2602A" w:rsidRPr="00633E7F" w:rsidRDefault="00D2602A">
      <w:pPr>
        <w:rPr>
          <w:rFonts w:ascii="Times New Roman" w:hAnsi="Times New Roman"/>
          <w:b/>
          <w:sz w:val="28"/>
          <w:szCs w:val="28"/>
        </w:rPr>
      </w:pPr>
      <w:r w:rsidRPr="00633E7F">
        <w:rPr>
          <w:rFonts w:ascii="Times New Roman" w:hAnsi="Times New Roman"/>
          <w:b/>
          <w:sz w:val="28"/>
          <w:szCs w:val="28"/>
        </w:rPr>
        <w:t>B: Písomné opakovanie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1.Vysvetlite pojmy: a.)chemické trávenie</w:t>
      </w:r>
      <w:r>
        <w:rPr>
          <w:rFonts w:ascii="Times New Roman" w:hAnsi="Times New Roman"/>
        </w:rPr>
        <w:tab/>
        <w:t>b.)celulóza</w:t>
      </w:r>
      <w:r>
        <w:rPr>
          <w:rFonts w:ascii="Times New Roman" w:hAnsi="Times New Roman"/>
        </w:rPr>
        <w:tab/>
        <w:t>c.)vzdušné vaky</w:t>
      </w:r>
      <w:r>
        <w:rPr>
          <w:rFonts w:ascii="Times New Roman" w:hAnsi="Times New Roman"/>
        </w:rPr>
        <w:tab/>
        <w:t>d.)heterotrofia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2. Čo je vylučovanie? (+aký odborný názov sa pre neho používa?)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3.Popíšte vylučovanie ploskavcov + mäkkýšov + obrúčkavcov (+uveďte k ním zástupcu)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4.Vytvorte správne dvojice: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A.všežravce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1.carnivora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B. bylinožravce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2. Herbivora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ab/>
        <w:t>C. mäsožravce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  <w:t>3. Omnivora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5. Čo tvorí základnú stavebnú jednotku vylučovace sústavy stavovcov? + popíšte ju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6.Vysvetlite rozdiel medzi vonkajším a vnútorným dýchaním</w:t>
      </w:r>
    </w:p>
    <w:p w:rsidR="00D2602A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7.ktoré stavovce dýchajú žiabrami? + stavba žiabrí..</w:t>
      </w:r>
    </w:p>
    <w:p w:rsidR="00D2602A" w:rsidRPr="005119E8" w:rsidRDefault="00D2602A">
      <w:pPr>
        <w:rPr>
          <w:rFonts w:ascii="Times New Roman" w:hAnsi="Times New Roman"/>
        </w:rPr>
      </w:pPr>
      <w:r>
        <w:rPr>
          <w:rFonts w:ascii="Times New Roman" w:hAnsi="Times New Roman"/>
        </w:rPr>
        <w:t>8. Aký spôsob spracovania potravy je typický pre a.)jednobunkovce   b.) pavúkovce (vysvetlite)</w:t>
      </w:r>
    </w:p>
    <w:sectPr w:rsidR="00D2602A" w:rsidRPr="005119E8" w:rsidSect="005119E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08"/>
  <w:hyphenationZone w:val="425"/>
  <w:drawingGridHorizontalSpacing w:val="11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5119E8"/>
    <w:rsid w:val="00062BBA"/>
    <w:rsid w:val="00077D9D"/>
    <w:rsid w:val="001212F8"/>
    <w:rsid w:val="002328ED"/>
    <w:rsid w:val="003D0473"/>
    <w:rsid w:val="003F0DA9"/>
    <w:rsid w:val="00477667"/>
    <w:rsid w:val="00502B94"/>
    <w:rsid w:val="005119E8"/>
    <w:rsid w:val="005A5424"/>
    <w:rsid w:val="00633E7F"/>
    <w:rsid w:val="00643B74"/>
    <w:rsid w:val="007E4A1D"/>
    <w:rsid w:val="008842BF"/>
    <w:rsid w:val="00947F34"/>
    <w:rsid w:val="00997C8E"/>
    <w:rsid w:val="00A203F0"/>
    <w:rsid w:val="00B063BD"/>
    <w:rsid w:val="00C37877"/>
    <w:rsid w:val="00D2602A"/>
    <w:rsid w:val="00E072A0"/>
    <w:rsid w:val="00E36D23"/>
    <w:rsid w:val="00E5702A"/>
    <w:rsid w:val="00EB25BE"/>
    <w:rsid w:val="00ED5F44"/>
    <w:rsid w:val="00F37503"/>
    <w:rsid w:val="00F40E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7877"/>
    <w:pPr>
      <w:spacing w:after="200" w:line="276" w:lineRule="auto"/>
    </w:p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48</TotalTime>
  <Pages>2</Pages>
  <Words>178</Words>
  <Characters>1016</Characters>
  <Application>Microsoft Office Outlook</Application>
  <DocSecurity>0</DocSecurity>
  <Lines>0</Lines>
  <Paragraphs>0</Paragraphs>
  <ScaleCrop>false</ScaleCrop>
  <Company>Hewlett-Packard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Jano S.</cp:lastModifiedBy>
  <cp:revision>21</cp:revision>
  <cp:lastPrinted>2001-12-31T23:35:00Z</cp:lastPrinted>
  <dcterms:created xsi:type="dcterms:W3CDTF">2017-12-04T17:21:00Z</dcterms:created>
  <dcterms:modified xsi:type="dcterms:W3CDTF">2001-12-31T23:36:00Z</dcterms:modified>
</cp:coreProperties>
</file>