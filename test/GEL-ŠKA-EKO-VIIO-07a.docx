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715A49" w:rsidP="00A87D4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</w:t>
            </w:r>
            <w:r w:rsidR="00FB47E7" w:rsidRPr="00260900">
              <w:rPr>
                <w:rStyle w:val="Siln"/>
                <w:smallCaps w:val="0"/>
                <w:sz w:val="36"/>
              </w:rPr>
              <w:t>-</w:t>
            </w:r>
            <w:r w:rsidR="00CC6014">
              <w:rPr>
                <w:rStyle w:val="Siln"/>
                <w:smallCaps w:val="0"/>
                <w:sz w:val="36"/>
              </w:rPr>
              <w:t>ŠKA</w:t>
            </w:r>
            <w:r w:rsidR="00FB47E7" w:rsidRPr="00260900">
              <w:rPr>
                <w:rStyle w:val="Siln"/>
                <w:smallCaps w:val="0"/>
                <w:sz w:val="36"/>
              </w:rPr>
              <w:t>-</w:t>
            </w:r>
            <w:r w:rsidR="00A87D44">
              <w:rPr>
                <w:rStyle w:val="Siln"/>
                <w:smallCaps w:val="0"/>
                <w:sz w:val="36"/>
              </w:rPr>
              <w:t>EKO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A87D44">
              <w:rPr>
                <w:rStyle w:val="Siln"/>
                <w:smallCaps w:val="0"/>
                <w:sz w:val="36"/>
              </w:rPr>
              <w:t>VI</w:t>
            </w:r>
            <w:r w:rsidR="00CC6014">
              <w:rPr>
                <w:rStyle w:val="Siln"/>
                <w:smallCaps w:val="0"/>
                <w:sz w:val="36"/>
              </w:rPr>
              <w:t>IO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CC6014">
              <w:rPr>
                <w:rStyle w:val="Siln"/>
                <w:smallCaps w:val="0"/>
                <w:sz w:val="36"/>
              </w:rPr>
              <w:t>0</w:t>
            </w:r>
            <w:r w:rsidR="00A87D44">
              <w:rPr>
                <w:rStyle w:val="Siln"/>
                <w:smallCaps w:val="0"/>
                <w:sz w:val="36"/>
              </w:rPr>
              <w:t>3</w:t>
            </w:r>
            <w:r w:rsidR="00EE5847">
              <w:rPr>
                <w:rStyle w:val="Siln"/>
                <w:smallCaps w:val="0"/>
                <w:sz w:val="36"/>
              </w:rPr>
              <w:t>a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9C0E59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Y</w:t>
            </w:r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priezvisko</w:t>
            </w:r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Z</w:t>
            </w:r>
            <w:proofErr w:type="spellEnd"/>
            <w:r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 xml:space="preserve"> </w:t>
            </w:r>
            <w:proofErr w:type="spellStart"/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meno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-iniciálky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</w:t>
            </w:r>
            <w:r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autora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ABC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-skratka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predmetu,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-ročník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-porad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. číslo metodiky</w:t>
            </w: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1F2B72" w:rsidP="0059411D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RNDr. Lenka </w:t>
            </w:r>
            <w:proofErr w:type="spellStart"/>
            <w:r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CC6014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="001F2B72">
              <w:rPr>
                <w:rStyle w:val="Siln"/>
              </w:rPr>
              <w:t>KA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0907 185 326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A87D44" w:rsidP="001F2B72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7D91" w:rsidRDefault="00A87D44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PBE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A87D44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7.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5BCB" w:rsidRDefault="001223C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1C4C76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1223C2" w:rsidRPr="00DD5BCB" w:rsidRDefault="001223C2" w:rsidP="007A4AA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7D91" w:rsidRDefault="00124091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Huby</w:t>
            </w:r>
            <w:r w:rsidR="00A87D44">
              <w:rPr>
                <w:rStyle w:val="Siln"/>
                <w:sz w:val="20"/>
              </w:rPr>
              <w:t xml:space="preserve"> 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DD7D91" w:rsidRDefault="00124091" w:rsidP="00A87D44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 xml:space="preserve">   Určovanie </w:t>
            </w:r>
            <w:proofErr w:type="spellStart"/>
            <w:r>
              <w:rPr>
                <w:rStyle w:val="Siln"/>
                <w:sz w:val="20"/>
              </w:rPr>
              <w:t>bazídiových</w:t>
            </w:r>
            <w:proofErr w:type="spellEnd"/>
            <w:r>
              <w:rPr>
                <w:rStyle w:val="Siln"/>
                <w:sz w:val="20"/>
              </w:rPr>
              <w:t xml:space="preserve"> húb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A87D44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P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ovinn</w:t>
            </w:r>
            <w:r>
              <w:rPr>
                <w:rFonts w:cstheme="minorHAnsi"/>
                <w:b/>
                <w:sz w:val="20"/>
                <w:szCs w:val="20"/>
              </w:rPr>
              <w:t>e voliteľný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DD7D91" w:rsidRDefault="00A87D44" w:rsidP="001F2B7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DD7D91" w:rsidRDefault="00A87D44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03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57750A" w:rsidRDefault="001F2B72" w:rsidP="001F2B72">
            <w:pPr>
              <w:jc w:val="left"/>
              <w:rPr>
                <w:rStyle w:val="Siln"/>
              </w:rPr>
            </w:pPr>
            <w:r>
              <w:rPr>
                <w:rStyle w:val="Siln"/>
                <w:sz w:val="20"/>
              </w:rPr>
              <w:t xml:space="preserve">biológia, ekológia, </w:t>
            </w:r>
            <w:r w:rsidR="00700C28">
              <w:rPr>
                <w:rStyle w:val="Siln"/>
                <w:sz w:val="20"/>
              </w:rPr>
              <w:t>informatika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Environmentálna výchova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4313A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="001F2B72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– </w:t>
            </w:r>
            <w:r w:rsidR="004313A9" w:rsidRPr="004313A9">
              <w:rPr>
                <w:rFonts w:eastAsia="Calibri" w:cstheme="minorHAnsi"/>
                <w:bCs/>
                <w:sz w:val="20"/>
                <w:szCs w:val="20"/>
              </w:rPr>
              <w:t>verbálne</w:t>
            </w:r>
            <w:r w:rsidR="001F2B72" w:rsidRPr="004313A9">
              <w:rPr>
                <w:rFonts w:eastAsia="Calibri" w:cstheme="minorHAnsi"/>
                <w:bCs/>
                <w:sz w:val="20"/>
                <w:szCs w:val="20"/>
              </w:rPr>
              <w:t xml:space="preserve"> vyjadrovanie pri </w:t>
            </w:r>
            <w:r w:rsidR="004313A9" w:rsidRPr="004313A9">
              <w:rPr>
                <w:rFonts w:eastAsia="Calibri" w:cstheme="minorHAnsi"/>
                <w:bCs/>
                <w:sz w:val="20"/>
                <w:szCs w:val="20"/>
              </w:rPr>
              <w:t>odpovedaní na otázky</w:t>
            </w:r>
            <w:r w:rsidR="00245D9C">
              <w:rPr>
                <w:rFonts w:eastAsia="Calibri" w:cstheme="minorHAnsi"/>
                <w:bCs/>
                <w:sz w:val="20"/>
                <w:szCs w:val="20"/>
              </w:rPr>
              <w:t>, vzájomná komunikácia pri práci v skupine.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4313A9" w:rsidP="00592307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Žiaci sa naučia </w:t>
            </w:r>
            <w:r w:rsidR="00592307">
              <w:rPr>
                <w:rFonts w:eastAsia="Calibri" w:cstheme="minorHAnsi"/>
                <w:bCs/>
                <w:sz w:val="20"/>
                <w:szCs w:val="20"/>
              </w:rPr>
              <w:t>pracovať s interaktívnou tabuľou.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CC6014" w:rsidRDefault="001223C2" w:rsidP="00CC6014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="00CC6014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CC6014" w:rsidP="00245D9C">
            <w:pPr>
              <w:spacing w:before="60" w:after="60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Ž</w:t>
            </w:r>
            <w:r w:rsidR="004313A9">
              <w:rPr>
                <w:rFonts w:cstheme="minorHAnsi"/>
                <w:sz w:val="20"/>
                <w:szCs w:val="20"/>
              </w:rPr>
              <w:t xml:space="preserve">iaci sa učia navzájom prostredníctvom hľadania </w:t>
            </w:r>
            <w:r w:rsidR="00245D9C">
              <w:rPr>
                <w:rFonts w:cstheme="minorHAnsi"/>
                <w:sz w:val="20"/>
                <w:szCs w:val="20"/>
              </w:rPr>
              <w:t xml:space="preserve">informácií v obrazovom atlase húb, prostredníctvom </w:t>
            </w:r>
            <w:r w:rsidR="004313A9">
              <w:rPr>
                <w:rFonts w:cstheme="minorHAnsi"/>
                <w:sz w:val="20"/>
                <w:szCs w:val="20"/>
              </w:rPr>
              <w:t xml:space="preserve">spoločného riešenia </w:t>
            </w:r>
            <w:r w:rsidR="00245D9C">
              <w:rPr>
                <w:rFonts w:cstheme="minorHAnsi"/>
                <w:sz w:val="20"/>
                <w:szCs w:val="20"/>
              </w:rPr>
              <w:t xml:space="preserve">zadaných </w:t>
            </w:r>
            <w:r w:rsidR="00CD6AD8">
              <w:rPr>
                <w:rFonts w:cstheme="minorHAnsi"/>
                <w:sz w:val="20"/>
                <w:szCs w:val="20"/>
              </w:rPr>
              <w:t>úloh</w:t>
            </w:r>
            <w:r w:rsidR="00245D9C">
              <w:rPr>
                <w:rFonts w:cstheme="minorHAnsi"/>
                <w:sz w:val="20"/>
                <w:szCs w:val="20"/>
              </w:rPr>
              <w:t xml:space="preserve"> a opakovaním poznatkov v rozličných situáciách</w:t>
            </w:r>
            <w:r w:rsidR="00CD6A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Default="001223C2" w:rsidP="008557BD">
            <w:pPr>
              <w:spacing w:before="60" w:after="60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4313A9" w:rsidRDefault="004313A9" w:rsidP="008557BD">
            <w:pPr>
              <w:spacing w:before="60" w:after="60"/>
              <w:rPr>
                <w:rFonts w:eastAsia="Calibri" w:cstheme="minorHAnsi"/>
                <w:bCs/>
                <w:sz w:val="20"/>
                <w:szCs w:val="20"/>
              </w:rPr>
            </w:pPr>
            <w:r w:rsidRPr="004313A9">
              <w:rPr>
                <w:rFonts w:eastAsia="Calibri" w:cstheme="minorHAnsi"/>
                <w:bCs/>
                <w:sz w:val="20"/>
                <w:szCs w:val="20"/>
              </w:rPr>
              <w:t xml:space="preserve">Žiaci </w:t>
            </w:r>
            <w:r w:rsidR="00245D9C">
              <w:rPr>
                <w:rFonts w:eastAsia="Calibri" w:cstheme="minorHAnsi"/>
                <w:bCs/>
                <w:sz w:val="20"/>
                <w:szCs w:val="20"/>
              </w:rPr>
              <w:t xml:space="preserve">určujú druhy húb na </w:t>
            </w:r>
            <w:r>
              <w:rPr>
                <w:rFonts w:eastAsia="Calibri" w:cstheme="minorHAnsi"/>
                <w:bCs/>
                <w:sz w:val="20"/>
                <w:szCs w:val="20"/>
              </w:rPr>
              <w:t>základe vlastných doterajších poznatkov</w:t>
            </w:r>
            <w:r w:rsidR="00245D9C">
              <w:rPr>
                <w:rFonts w:eastAsia="Calibri" w:cstheme="minorHAnsi"/>
                <w:bCs/>
                <w:sz w:val="20"/>
                <w:szCs w:val="20"/>
              </w:rPr>
              <w:t xml:space="preserve"> a odpovedajú na otázky podľa vlastných skúseností.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F2B7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</w:p>
          <w:p w:rsidR="001223C2" w:rsidRPr="001F2B72" w:rsidRDefault="001F2B72" w:rsidP="00550206">
            <w:pPr>
              <w:tabs>
                <w:tab w:val="right" w:pos="8678"/>
              </w:tabs>
              <w:spacing w:before="60" w:after="60"/>
              <w:rPr>
                <w:rFonts w:cstheme="minorHAnsi"/>
                <w:sz w:val="20"/>
                <w:szCs w:val="20"/>
              </w:rPr>
            </w:pPr>
            <w:r w:rsidRPr="001F2B72">
              <w:rPr>
                <w:rFonts w:cstheme="minorHAnsi"/>
                <w:sz w:val="20"/>
                <w:szCs w:val="20"/>
              </w:rPr>
              <w:t xml:space="preserve">Žiak má vedieť </w:t>
            </w:r>
            <w:r w:rsidR="00245D9C">
              <w:rPr>
                <w:rFonts w:cstheme="minorHAnsi"/>
                <w:sz w:val="20"/>
                <w:szCs w:val="20"/>
              </w:rPr>
              <w:t>určiť</w:t>
            </w:r>
            <w:r w:rsidRPr="001F2B72">
              <w:rPr>
                <w:rFonts w:cstheme="minorHAnsi"/>
                <w:sz w:val="20"/>
                <w:szCs w:val="20"/>
              </w:rPr>
              <w:t xml:space="preserve"> </w:t>
            </w:r>
            <w:r w:rsidR="00245D9C">
              <w:rPr>
                <w:rFonts w:cstheme="minorHAnsi"/>
                <w:sz w:val="20"/>
                <w:szCs w:val="20"/>
              </w:rPr>
              <w:t xml:space="preserve">druhové aj rodové názvy predložených </w:t>
            </w:r>
            <w:r w:rsidR="00310DA6">
              <w:rPr>
                <w:rFonts w:cstheme="minorHAnsi"/>
                <w:sz w:val="20"/>
                <w:szCs w:val="20"/>
              </w:rPr>
              <w:t xml:space="preserve">druhov </w:t>
            </w:r>
            <w:r w:rsidR="00245D9C">
              <w:rPr>
                <w:rFonts w:cstheme="minorHAnsi"/>
                <w:sz w:val="20"/>
                <w:szCs w:val="20"/>
              </w:rPr>
              <w:t xml:space="preserve">húb. </w:t>
            </w:r>
            <w:r w:rsidR="00550206">
              <w:rPr>
                <w:rFonts w:cstheme="minorHAnsi"/>
                <w:sz w:val="20"/>
                <w:szCs w:val="20"/>
              </w:rPr>
              <w:t xml:space="preserve">Má vedieť zatriediť huby medzi jedlé, jedovaté a nejedlé. </w:t>
            </w:r>
            <w:r w:rsidR="008557BD">
              <w:rPr>
                <w:rFonts w:cstheme="minorHAnsi"/>
                <w:sz w:val="20"/>
                <w:szCs w:val="20"/>
              </w:rPr>
              <w:t>Žiak má poznať najjedovatejšiu hubu v našich podmienkach a význam tepelnej úpravy húb pred ich konzumáciou.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</w:p>
          <w:p w:rsidR="001223C2" w:rsidRPr="00DD5BCB" w:rsidRDefault="001F2B72" w:rsidP="00310DA6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 w:rsidRPr="001F2B72">
              <w:rPr>
                <w:rFonts w:cstheme="minorHAnsi"/>
                <w:sz w:val="20"/>
                <w:szCs w:val="20"/>
              </w:rPr>
              <w:t xml:space="preserve">Žiak si má uvedomiť </w:t>
            </w:r>
            <w:r w:rsidR="00310DA6">
              <w:rPr>
                <w:rFonts w:cstheme="minorHAnsi"/>
                <w:sz w:val="20"/>
                <w:szCs w:val="20"/>
              </w:rPr>
              <w:t xml:space="preserve">zdravotné </w:t>
            </w:r>
            <w:r w:rsidRPr="001F2B72">
              <w:rPr>
                <w:rFonts w:cstheme="minorHAnsi"/>
                <w:sz w:val="20"/>
                <w:szCs w:val="20"/>
              </w:rPr>
              <w:t>riziká</w:t>
            </w:r>
            <w:r w:rsidR="00310DA6">
              <w:rPr>
                <w:rFonts w:cstheme="minorHAnsi"/>
                <w:sz w:val="20"/>
                <w:szCs w:val="20"/>
              </w:rPr>
              <w:t xml:space="preserve"> a nebezpečenstvo pri konzumácii jedovatých húb.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Psychomotorická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oblasť</w:t>
            </w:r>
          </w:p>
          <w:p w:rsidR="001223C2" w:rsidRPr="00BD70F4" w:rsidRDefault="00BD70F4" w:rsidP="00BD70F4">
            <w:pPr>
              <w:tabs>
                <w:tab w:val="right" w:pos="8678"/>
              </w:tabs>
              <w:spacing w:before="60" w:after="60"/>
              <w:rPr>
                <w:rFonts w:cstheme="minorHAnsi"/>
                <w:sz w:val="20"/>
                <w:szCs w:val="20"/>
              </w:rPr>
            </w:pPr>
            <w:r w:rsidRPr="00BD70F4">
              <w:rPr>
                <w:rFonts w:cstheme="minorHAnsi"/>
                <w:sz w:val="20"/>
                <w:szCs w:val="20"/>
              </w:rPr>
              <w:t xml:space="preserve">Žiak má vedieť rozlíšiť na základe základných rozdielov muchotrávku zelenú od pečiarky poľnej. </w:t>
            </w:r>
            <w:r w:rsidR="001223C2" w:rsidRPr="00BD70F4">
              <w:rPr>
                <w:rFonts w:cstheme="minorHAnsi"/>
                <w:sz w:val="20"/>
                <w:szCs w:val="20"/>
              </w:rPr>
              <w:tab/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245D9C" w:rsidRDefault="001F2B72" w:rsidP="008557BD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Žiak má vedieť </w:t>
            </w:r>
            <w:r w:rsidR="00245D9C">
              <w:rPr>
                <w:rFonts w:cstheme="minorHAnsi"/>
                <w:sz w:val="20"/>
                <w:szCs w:val="20"/>
              </w:rPr>
              <w:t xml:space="preserve">určiť vybrané druhy </w:t>
            </w:r>
            <w:proofErr w:type="spellStart"/>
            <w:r w:rsidR="00245D9C">
              <w:rPr>
                <w:rFonts w:cstheme="minorHAnsi"/>
                <w:sz w:val="20"/>
                <w:szCs w:val="20"/>
              </w:rPr>
              <w:t>bazídiových</w:t>
            </w:r>
            <w:proofErr w:type="spellEnd"/>
            <w:r w:rsidR="00245D9C">
              <w:rPr>
                <w:rFonts w:cstheme="minorHAnsi"/>
                <w:sz w:val="20"/>
                <w:szCs w:val="20"/>
              </w:rPr>
              <w:t xml:space="preserve"> húb. Má vedieť zatriediť huby k jedlým, nejedlým a jedovatým. 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F2B72" w:rsidP="008557BD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frontálna, skupinová</w:t>
            </w:r>
            <w:r w:rsidR="00CC6014">
              <w:rPr>
                <w:rFonts w:cstheme="minorHAnsi"/>
                <w:sz w:val="20"/>
                <w:szCs w:val="20"/>
              </w:rPr>
              <w:t>,</w:t>
            </w:r>
            <w:r w:rsidR="00592307">
              <w:rPr>
                <w:rFonts w:cstheme="minorHAnsi"/>
                <w:sz w:val="20"/>
                <w:szCs w:val="20"/>
              </w:rPr>
              <w:t xml:space="preserve"> práca v dvojiciach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8557BD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4313A9" w:rsidP="008557BD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diskusia, metóda otázok a odpovedí, </w:t>
            </w:r>
            <w:r w:rsidR="00A80957">
              <w:rPr>
                <w:rFonts w:cstheme="minorHAnsi"/>
                <w:sz w:val="20"/>
                <w:szCs w:val="20"/>
              </w:rPr>
              <w:t xml:space="preserve">práca s interaktívnou prezentáciou a interaktívnou tabuľou, </w:t>
            </w:r>
            <w:r w:rsidR="00154717">
              <w:rPr>
                <w:rFonts w:cstheme="minorHAnsi"/>
                <w:sz w:val="20"/>
                <w:szCs w:val="20"/>
              </w:rPr>
              <w:t>práca s</w:t>
            </w:r>
            <w:r w:rsidR="00984A67">
              <w:rPr>
                <w:rFonts w:cstheme="minorHAnsi"/>
                <w:sz w:val="20"/>
                <w:szCs w:val="20"/>
              </w:rPr>
              <w:t> obrazovými atlasmi, praktické určovanie druhov</w:t>
            </w:r>
            <w:r w:rsidR="00A80957">
              <w:rPr>
                <w:rFonts w:cstheme="minorHAnsi"/>
                <w:sz w:val="20"/>
                <w:szCs w:val="20"/>
              </w:rPr>
              <w:t>, porovnávanie</w:t>
            </w:r>
            <w:r w:rsidR="00154717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8557BD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D5BCB" w:rsidRDefault="00154717" w:rsidP="008557BD">
            <w:pPr>
              <w:spacing w:before="60" w:after="60"/>
              <w:ind w:left="3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984A67" w:rsidP="00CC6014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F5791E" w:rsidP="00FC1BCB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154717">
              <w:rPr>
                <w:rFonts w:cstheme="minorHAnsi"/>
                <w:sz w:val="20"/>
                <w:szCs w:val="20"/>
              </w:rPr>
              <w:t>očítač</w:t>
            </w:r>
            <w:r>
              <w:rPr>
                <w:rFonts w:cstheme="minorHAnsi"/>
                <w:sz w:val="20"/>
                <w:szCs w:val="20"/>
              </w:rPr>
              <w:t xml:space="preserve"> s pripojením na internet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154717" w:rsidRDefault="00984A67" w:rsidP="00FC1BCB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Obrazové atlasy húb</w:t>
            </w:r>
            <w:r w:rsidR="00D46850">
              <w:rPr>
                <w:rFonts w:cstheme="minorHAnsi"/>
                <w:sz w:val="20"/>
                <w:szCs w:val="20"/>
              </w:rPr>
              <w:t>, čistý kancelársky papier (cca 15 ks)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Default="006F153D" w:rsidP="00FC1BCB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Vlastné materiály – </w:t>
            </w:r>
            <w:r w:rsidR="00984A67">
              <w:rPr>
                <w:rFonts w:eastAsia="Calibri" w:cstheme="minorHAnsi"/>
                <w:bCs/>
                <w:sz w:val="20"/>
                <w:szCs w:val="20"/>
              </w:rPr>
              <w:t xml:space="preserve">interaktívna </w:t>
            </w:r>
            <w:proofErr w:type="spellStart"/>
            <w:r w:rsidR="00984A67">
              <w:rPr>
                <w:rFonts w:eastAsia="Calibri" w:cstheme="minorHAnsi"/>
                <w:bCs/>
                <w:sz w:val="20"/>
                <w:szCs w:val="20"/>
              </w:rPr>
              <w:t>Power</w:t>
            </w:r>
            <w:proofErr w:type="spellEnd"/>
            <w:r w:rsidR="00984A67">
              <w:rPr>
                <w:rFonts w:eastAsia="Calibri" w:cstheme="minorHAnsi"/>
                <w:bCs/>
                <w:sz w:val="20"/>
                <w:szCs w:val="20"/>
              </w:rPr>
              <w:t xml:space="preserve"> P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oint prezentácia </w:t>
            </w:r>
          </w:p>
          <w:p w:rsidR="006F153D" w:rsidRPr="00DD5BCB" w:rsidRDefault="00984A67" w:rsidP="00FC1BCB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Calibri" w:cstheme="minorHAnsi"/>
                <w:bCs/>
                <w:sz w:val="20"/>
                <w:szCs w:val="20"/>
              </w:rPr>
              <w:t>Materiál v programe kartičky</w:t>
            </w:r>
            <w:r w:rsidR="00A80957">
              <w:rPr>
                <w:rFonts w:eastAsia="Calibri" w:cstheme="minorHAnsi"/>
                <w:bCs/>
                <w:sz w:val="20"/>
                <w:szCs w:val="20"/>
              </w:rPr>
              <w:t xml:space="preserve"> na triedenie húb na jedlé, nejedlé, jedovaté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9C3B1C" w:rsidP="00F5791E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Učebňa s interaktívnou tabuľou,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dataprojektorom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 počítačom pripojeným na internet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8F6060" w:rsidRPr="00DD5BCB" w:rsidRDefault="009C3B1C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9C3B1C" w:rsidP="004313A9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</w:t>
            </w:r>
            <w:r w:rsidR="004313A9">
              <w:rPr>
                <w:rFonts w:cstheme="minorHAnsi"/>
                <w:sz w:val="20"/>
                <w:szCs w:val="20"/>
              </w:rPr>
              <w:t xml:space="preserve">-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9C3B1C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Bez obmedzení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4313A9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p w:rsidR="009C0E59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  <w:proofErr w:type="spellStart"/>
      <w:r w:rsidRPr="00DD5BCB">
        <w:rPr>
          <w:rFonts w:ascii="Arial Narrow" w:hAnsi="Arial Narrow"/>
          <w:sz w:val="18"/>
        </w:rPr>
        <w:t>Pozn</w:t>
      </w:r>
      <w:proofErr w:type="spellEnd"/>
      <w:r w:rsidRPr="00DD5BCB">
        <w:rPr>
          <w:rFonts w:ascii="Arial Narrow" w:hAnsi="Arial Narrow"/>
          <w:sz w:val="18"/>
        </w:rPr>
        <w:t>: do jednotlivých fáz vyučovacej hodiny zakomponujte (</w:t>
      </w:r>
      <w:r w:rsidRPr="00DD5BCB">
        <w:rPr>
          <w:rFonts w:ascii="Arial Narrow" w:hAnsi="Arial Narrow"/>
          <w:sz w:val="18"/>
          <w:u w:val="single"/>
        </w:rPr>
        <w:t>tam, kde je to vhodné</w:t>
      </w:r>
      <w:r w:rsidRPr="00DD5BCB">
        <w:rPr>
          <w:rFonts w:ascii="Arial Narrow" w:hAnsi="Arial Narrow"/>
          <w:sz w:val="18"/>
        </w:rPr>
        <w:t>) a vyznačte (napr. rámčekom, ako je naznačené,</w:t>
      </w:r>
      <w:r w:rsidRPr="00DD5BCB">
        <w:rPr>
          <w:rFonts w:ascii="Arial Narrow" w:hAnsi="Arial Narrow"/>
          <w:sz w:val="18"/>
        </w:rPr>
        <w:br/>
      </w:r>
      <w:r w:rsidRPr="00DD5BCB">
        <w:rPr>
          <w:rFonts w:ascii="Arial Narrow" w:hAnsi="Arial Narrow"/>
          <w:sz w:val="18"/>
        </w:rPr>
        <w:tab/>
        <w:t>príp. tieňovaním a pod.):</w:t>
      </w:r>
    </w:p>
    <w:p w:rsidR="009C0E59" w:rsidRPr="00DD5BCB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</w:p>
    <w:p w:rsidR="009C0E59" w:rsidRPr="00DD5BCB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Úlohy pre žiakov</w:t>
      </w:r>
    </w:p>
    <w:p w:rsidR="009C0E59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Kontrola a hodnotenie žiakov (metódy a prostriedky hodnotenia</w:t>
      </w:r>
      <w:r w:rsidRPr="00DD5BCB">
        <w:rPr>
          <w:rFonts w:ascii="Arial Narrow" w:hAnsi="Arial Narrow"/>
          <w:sz w:val="18"/>
        </w:rPr>
        <w:t>)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0354FC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EE3EA5">
              <w:rPr>
                <w:b/>
                <w:sz w:val="20"/>
              </w:rPr>
              <w:t>8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AC7A81" w:rsidRDefault="00AC7A81" w:rsidP="00AC7A81">
      <w:r>
        <w:t xml:space="preserve">Učiteľ sa metódou otázok a odpovedí pýta na to, či žiaci zbierajú huby, či ich konzumujú a aké druhy. </w:t>
      </w:r>
      <w:r w:rsidR="00EE3EA5">
        <w:t>Pomocou interaktívnej tabule</w:t>
      </w:r>
      <w:r w:rsidR="009C3B1C">
        <w:t xml:space="preserve"> popíšu časti plodnice huby na obrázku</w:t>
      </w:r>
      <w:r w:rsidR="00EE3EA5">
        <w:t xml:space="preserve"> v</w:t>
      </w:r>
      <w:r w:rsidR="003A79F6">
        <w:t> </w:t>
      </w:r>
      <w:proofErr w:type="spellStart"/>
      <w:r w:rsidR="00EE3EA5">
        <w:t>Power</w:t>
      </w:r>
      <w:proofErr w:type="spellEnd"/>
      <w:r w:rsidR="003A79F6">
        <w:t xml:space="preserve"> </w:t>
      </w:r>
      <w:proofErr w:type="spellStart"/>
      <w:r w:rsidR="003A79F6">
        <w:t>P</w:t>
      </w:r>
      <w:r w:rsidR="00EE3EA5">
        <w:t>ointovej</w:t>
      </w:r>
      <w:proofErr w:type="spellEnd"/>
      <w:r w:rsidR="00EE3EA5">
        <w:t xml:space="preserve"> prezentácii</w:t>
      </w:r>
      <w:r w:rsidR="009C3B1C">
        <w:t>.</w:t>
      </w:r>
    </w:p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EE3EA5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</w:t>
      </w:r>
      <w:r w:rsidR="00EE3EA5">
        <w:t xml:space="preserve"> Odpovedajú na otázky a učiteľa.</w:t>
      </w:r>
    </w:p>
    <w:p w:rsidR="0086077E" w:rsidRDefault="00EE3EA5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</w:t>
      </w:r>
      <w:r w:rsidR="001223C2" w:rsidRPr="00DD5BCB">
        <w:t xml:space="preserve"> </w:t>
      </w:r>
      <w:r>
        <w:t xml:space="preserve">Spoločne s využitím akcie pero </w:t>
      </w:r>
      <w:r>
        <w:t>na interaktívnej tabuli popíšu časti plodnice huby</w:t>
      </w:r>
      <w:r>
        <w:t xml:space="preserve"> na obrázku.</w:t>
      </w:r>
    </w:p>
    <w:p w:rsidR="00260900" w:rsidRPr="00DD5BCB" w:rsidRDefault="00EE3EA5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  <w:r w:rsidR="0057750A">
        <w:t xml:space="preserve">) </w:t>
      </w:r>
      <w:r>
        <w:t>Nakreslia si obrázok s popisom do zošita</w:t>
      </w:r>
      <w:r w:rsidR="0086077E">
        <w:t>.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3333B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7820ED">
              <w:rPr>
                <w:b/>
                <w:sz w:val="20"/>
              </w:rPr>
              <w:t>1</w:t>
            </w:r>
            <w:r w:rsidR="003333B2">
              <w:rPr>
                <w:b/>
                <w:sz w:val="20"/>
              </w:rPr>
              <w:t>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EE3EA5" w:rsidP="005166CE">
      <w:r>
        <w:t>Na obrázku sa nachádzajú huby v</w:t>
      </w:r>
      <w:r w:rsidR="003A79F6">
        <w:t xml:space="preserve"> listnatom a ihličnatom </w:t>
      </w:r>
      <w:r>
        <w:t>lese</w:t>
      </w:r>
      <w:r w:rsidR="003A79F6">
        <w:t xml:space="preserve"> a lúčne huby. Úlohou žiakov bude najprv pomenovať</w:t>
      </w:r>
      <w:r w:rsidR="00A80957">
        <w:t>,</w:t>
      </w:r>
      <w:r w:rsidR="003A79F6">
        <w:t xml:space="preserve"> určiť tie, ktoré poznajú</w:t>
      </w:r>
      <w:r w:rsidR="00A80957">
        <w:t xml:space="preserve"> a označiť ich na interaktívnej tabuli dohodnutým znakom </w:t>
      </w:r>
      <w:r w:rsidR="007820ED">
        <w:t xml:space="preserve"> </w:t>
      </w:r>
      <w:r w:rsidR="007820ED" w:rsidRPr="007820ED">
        <w:rPr>
          <w:rStyle w:val="st"/>
          <w:rFonts w:ascii="MS Mincho" w:eastAsia="MS Mincho" w:hAnsi="MS Mincho" w:cs="MS Mincho" w:hint="eastAsia"/>
          <w:b/>
        </w:rPr>
        <w:t>✓</w:t>
      </w:r>
      <w:r w:rsidR="00A80957">
        <w:t xml:space="preserve">. </w:t>
      </w:r>
      <w:r w:rsidR="003A79F6">
        <w:t>Tie ktoré nepoznajú</w:t>
      </w:r>
      <w:r w:rsidR="007820ED">
        <w:t xml:space="preserve"> označia otáznikom </w:t>
      </w:r>
      <w:r w:rsidR="007820ED" w:rsidRPr="007820ED">
        <w:rPr>
          <w:b/>
        </w:rPr>
        <w:t>?</w:t>
      </w:r>
      <w:r w:rsidR="007820ED">
        <w:t xml:space="preserve"> a následne ich</w:t>
      </w:r>
      <w:r w:rsidR="003A79F6">
        <w:t xml:space="preserve"> budú určovať pomocou obrazových atlasov húb. 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F5791E">
        <w:t>indivi</w:t>
      </w:r>
      <w:r w:rsidR="003A79F6">
        <w:t>duálne ústnou formou určujú druhy húb, ktoré poznajú.</w:t>
      </w:r>
    </w:p>
    <w:p w:rsidR="00A80957" w:rsidRDefault="003A79F6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"/>
          <w:rFonts w:ascii="MS Mincho" w:eastAsia="MS Mincho" w:hAnsi="MS Mincho" w:cs="MS Mincho"/>
          <w:b/>
        </w:rPr>
      </w:pPr>
      <w:r>
        <w:t xml:space="preserve">2) </w:t>
      </w:r>
      <w:r w:rsidR="00A80957">
        <w:t xml:space="preserve">na interaktívnej tabuli </w:t>
      </w:r>
      <w:r w:rsidR="007820ED">
        <w:t xml:space="preserve">označujú správne určené  znakom </w:t>
      </w:r>
      <w:r w:rsidR="007820ED" w:rsidRPr="007820ED">
        <w:rPr>
          <w:rStyle w:val="st"/>
          <w:rFonts w:ascii="MS Mincho" w:eastAsia="MS Mincho" w:hAnsi="MS Mincho" w:cs="MS Mincho" w:hint="eastAsia"/>
          <w:b/>
        </w:rPr>
        <w:t>✓</w:t>
      </w:r>
      <w:r w:rsidR="007820ED">
        <w:rPr>
          <w:rStyle w:val="st"/>
          <w:rFonts w:ascii="MS Mincho" w:eastAsia="MS Mincho" w:hAnsi="MS Mincho" w:cs="MS Mincho"/>
          <w:b/>
        </w:rPr>
        <w:t xml:space="preserve"> </w:t>
      </w:r>
    </w:p>
    <w:p w:rsidR="007820ED" w:rsidRPr="007820ED" w:rsidRDefault="007820ED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ajorHAnsi"/>
        </w:rPr>
      </w:pPr>
      <w:r w:rsidRPr="007820ED">
        <w:rPr>
          <w:rStyle w:val="st"/>
          <w:rFonts w:eastAsia="MS Mincho" w:cstheme="majorHAnsi"/>
        </w:rPr>
        <w:t xml:space="preserve">3) </w:t>
      </w:r>
      <w:r>
        <w:rPr>
          <w:rStyle w:val="st"/>
          <w:rFonts w:eastAsia="MS Mincho" w:cstheme="majorHAnsi"/>
        </w:rPr>
        <w:t>otáznikom</w:t>
      </w:r>
      <w:r w:rsidR="00D46850">
        <w:rPr>
          <w:rStyle w:val="st"/>
          <w:rFonts w:eastAsia="MS Mincho" w:cstheme="majorHAnsi"/>
        </w:rPr>
        <w:t xml:space="preserve"> </w:t>
      </w:r>
      <w:r w:rsidR="00D46850" w:rsidRPr="00D46850">
        <w:rPr>
          <w:rStyle w:val="st"/>
          <w:rFonts w:eastAsia="MS Mincho" w:cstheme="majorHAnsi"/>
          <w:b/>
        </w:rPr>
        <w:t>?</w:t>
      </w:r>
      <w:r>
        <w:rPr>
          <w:rStyle w:val="st"/>
          <w:rFonts w:eastAsia="MS Mincho" w:cstheme="majorHAnsi"/>
        </w:rPr>
        <w:t xml:space="preserve"> označia neznáme druhy</w:t>
      </w:r>
    </w:p>
    <w:p w:rsidR="00D46850" w:rsidRPr="00DD5BCB" w:rsidRDefault="007820ED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4) </w:t>
      </w:r>
      <w:r w:rsidR="003A79F6">
        <w:t>pracujú s obrazovými atlasmi húb a určujú neznáme druhy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Pr="00DD5BCB" w:rsidRDefault="00F5791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3333B2">
        <w:t xml:space="preserve">učiteľ </w:t>
      </w:r>
      <w:r w:rsidR="003A79F6">
        <w:t xml:space="preserve">usmerňuje aktivitu žiakov, využíva priebežnú </w:t>
      </w:r>
      <w:r w:rsidR="003333B2">
        <w:t>pochv</w:t>
      </w:r>
      <w:r w:rsidR="003A79F6">
        <w:t>alu najaktívnejších žiakov</w:t>
      </w:r>
      <w:r w:rsidR="003333B2">
        <w:t>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B33546" w:rsidP="00E441BC">
            <w:pPr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Trvanie: 1</w:t>
            </w:r>
            <w:r w:rsidR="00E441BC">
              <w:rPr>
                <w:b/>
                <w:sz w:val="20"/>
              </w:rPr>
              <w:t>5</w:t>
            </w:r>
            <w:r w:rsidR="00DD4E06"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D46850" w:rsidP="005166CE">
      <w:r>
        <w:lastRenderedPageBreak/>
        <w:t xml:space="preserve">Rozdelia sa do dvojíc a to ako si zapamätali názvy druhov húb si žiaci overia pomocou obrázkovej prezentácie. </w:t>
      </w:r>
      <w:r w:rsidR="003333B2">
        <w:t xml:space="preserve">  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B33546">
        <w:t xml:space="preserve">Žiaci </w:t>
      </w:r>
      <w:r w:rsidR="00D46850">
        <w:t>sa rozdelia do dvojíc, napíšu si na papier mená</w:t>
      </w:r>
      <w:r w:rsidR="00B33546">
        <w:t xml:space="preserve"> </w:t>
      </w:r>
      <w:r w:rsidR="00D46850">
        <w:t xml:space="preserve">a zapisujú určené druhy húb na </w:t>
      </w:r>
      <w:r w:rsidR="00B33546">
        <w:t>obrázk</w:t>
      </w:r>
      <w:r w:rsidR="00D46850">
        <w:t>och v prezentácii od čísla 1 až po 29.</w:t>
      </w:r>
    </w:p>
    <w:p w:rsidR="00B33546" w:rsidRPr="00DD5BCB" w:rsidRDefault="00B33546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D46850">
        <w:t>Dvojice si vymenia vyplnené papiere</w:t>
      </w:r>
      <w:r w:rsidR="00E441BC">
        <w:t xml:space="preserve"> a spoločne opravujú odpovede. Za každý správny rodový aj druhový názov je 0,5+0,5 = 1 bod.</w:t>
      </w:r>
    </w:p>
    <w:p w:rsidR="00E163D8" w:rsidRPr="00B33546" w:rsidRDefault="00E163D8" w:rsidP="00E163D8"/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CC4906" w:rsidRPr="00DD5BCB" w:rsidRDefault="00B33546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D46850">
        <w:t>po ukončení aktivity dve dvojice s najvyšším počtom bodov sú odmenené jednotkou pre každého žiaka.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0354FC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0354FC">
              <w:rPr>
                <w:b/>
                <w:sz w:val="20"/>
              </w:rPr>
              <w:t>15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245D9C" w:rsidRDefault="00E441BC" w:rsidP="009C0E59">
      <w:r>
        <w:t>Pre praktické hľadisko, je dôležité okrem správneho určenia húb vedieť, ktoré z nich sú jedlé, nejedlé a jedovaté.</w:t>
      </w:r>
      <w:r w:rsidR="00CC4906">
        <w:t xml:space="preserve"> </w:t>
      </w:r>
      <w:r w:rsidR="00245D9C">
        <w:t>Učiteľ sa pýta na vysvetlenie takéhoto triedenia. Pýta sa na najjedovatejšiu hubu v našich podmienkach a na význam tepelného spracovania húb po dobu 20 minút. Na interaktívnej tabuli označia podľa obrázkov rozdiely medzi muchotrávkou zelenou a pečiarkou poľnou.</w:t>
      </w:r>
    </w:p>
    <w:p w:rsidR="009C0E59" w:rsidRDefault="00245D9C" w:rsidP="009C0E59">
      <w:r>
        <w:t>Na záver si s</w:t>
      </w:r>
      <w:r w:rsidR="00E441BC">
        <w:t xml:space="preserve">právnosť </w:t>
      </w:r>
      <w:r>
        <w:t xml:space="preserve">zatriedenia húb do </w:t>
      </w:r>
      <w:r w:rsidR="00E441BC">
        <w:t xml:space="preserve"> kategórií</w:t>
      </w:r>
      <w:r>
        <w:t xml:space="preserve"> jedlé,</w:t>
      </w:r>
      <w:r w:rsidR="00CF4CCB">
        <w:t xml:space="preserve"> </w:t>
      </w:r>
      <w:r>
        <w:t>nejedlé a jedovaté</w:t>
      </w:r>
      <w:r w:rsidR="00E441BC">
        <w:t xml:space="preserve"> žiaci overia v programe kartičky.</w:t>
      </w:r>
      <w:r w:rsidR="00CC4906">
        <w:t xml:space="preserve"> 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245D9C" w:rsidRDefault="00504046" w:rsidP="00E44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245D9C">
        <w:t>Odpovedajú na otázky učiteľa.</w:t>
      </w:r>
    </w:p>
    <w:p w:rsidR="00245D9C" w:rsidRDefault="00245D9C" w:rsidP="00E44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Na interaktívnej tabuli perom dopíšu do prezentácie rozdiely medzi muchotrávkou a pečiarkou. </w:t>
      </w:r>
    </w:p>
    <w:p w:rsidR="00E441BC" w:rsidRDefault="00245D9C" w:rsidP="00E44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3) </w:t>
      </w:r>
      <w:r w:rsidR="00E441BC">
        <w:t>Vyberú si</w:t>
      </w:r>
      <w:r w:rsidR="00545700">
        <w:t xml:space="preserve"> jedného </w:t>
      </w:r>
      <w:r w:rsidR="00E441BC">
        <w:t xml:space="preserve"> zástupcu za všetkých žiakov.</w:t>
      </w:r>
    </w:p>
    <w:p w:rsidR="00E163D8" w:rsidRPr="00DD5BCB" w:rsidRDefault="00245D9C" w:rsidP="00E44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  <w:r w:rsidR="00E441BC">
        <w:t xml:space="preserve">) </w:t>
      </w:r>
      <w:r w:rsidR="00545700">
        <w:t xml:space="preserve">Žiak, ich zástupca, pracuje v programe </w:t>
      </w:r>
      <w:r w:rsidR="00E441BC">
        <w:t xml:space="preserve">kartičky </w:t>
      </w:r>
      <w:r w:rsidR="00545700">
        <w:t xml:space="preserve">na </w:t>
      </w:r>
      <w:r w:rsidR="00E441BC">
        <w:t>zatrieden</w:t>
      </w:r>
      <w:r w:rsidR="00545700">
        <w:t>í</w:t>
      </w:r>
      <w:r w:rsidR="00E441BC">
        <w:t xml:space="preserve"> húb k jedlým, nejedlým a</w:t>
      </w:r>
      <w:r w:rsidR="00545700">
        <w:t> </w:t>
      </w:r>
      <w:r w:rsidR="00E441BC">
        <w:t>jedovatým</w:t>
      </w:r>
      <w:r w:rsidR="00545700">
        <w:t xml:space="preserve"> podľa pokynov ostatných žiakov</w:t>
      </w:r>
      <w:r w:rsidR="00E441BC">
        <w:t xml:space="preserve">. </w:t>
      </w:r>
    </w:p>
    <w:p w:rsidR="001223C2" w:rsidRPr="00DD5BCB" w:rsidRDefault="001223C2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Špecifikujte zoznam didaktických materiálov a pomôcok v rámci vytvorenej metodiky. Nehodiace sa vymažte.</w:t>
      </w:r>
    </w:p>
    <w:p w:rsidR="00E03E93" w:rsidRDefault="00725425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>
        <w:rPr>
          <w:rFonts w:cstheme="minorHAnsi"/>
        </w:rPr>
        <w:t>Interaktívna p</w:t>
      </w:r>
      <w:r w:rsidR="001223C2" w:rsidRPr="00E03E93">
        <w:rPr>
          <w:rFonts w:cstheme="minorHAnsi"/>
        </w:rPr>
        <w:t>rezentácia v Microsoft PowerPoint</w:t>
      </w:r>
      <w:r>
        <w:rPr>
          <w:rFonts w:cstheme="minorHAnsi"/>
        </w:rPr>
        <w:t xml:space="preserve"> - ŠKA-EKO-VIIO-03a</w:t>
      </w:r>
    </w:p>
    <w:p w:rsidR="0066637B" w:rsidRDefault="0066637B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>
        <w:rPr>
          <w:rFonts w:cstheme="minorHAnsi"/>
        </w:rPr>
        <w:t>Materiál na triedenie jedlých, nejedlých a jedovatých húb v programe kartičky ŠKA</w:t>
      </w:r>
      <w:r w:rsidR="003A79F6">
        <w:rPr>
          <w:rFonts w:cstheme="minorHAnsi"/>
        </w:rPr>
        <w:t>-EKO-VIIO-13a</w:t>
      </w: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57235" w:rsidRPr="00DD5BCB" w:rsidRDefault="00157235" w:rsidP="00157235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>
        <w:rPr>
          <w:rFonts w:ascii="Arial Narrow" w:hAnsi="Arial Narrow" w:cstheme="minorHAnsi"/>
          <w:sz w:val="18"/>
        </w:rPr>
        <w:t>Citácia podľa normy ISO 690</w:t>
      </w:r>
      <w:r w:rsidRPr="00DD5BCB">
        <w:rPr>
          <w:rFonts w:ascii="Arial Narrow" w:hAnsi="Arial Narrow" w:cstheme="minorHAnsi"/>
          <w:sz w:val="18"/>
        </w:rPr>
        <w:t>.</w:t>
      </w:r>
    </w:p>
    <w:p w:rsidR="00CC6014" w:rsidRDefault="00B81573" w:rsidP="00352F42">
      <w:pPr>
        <w:pStyle w:val="Odsekzoznamu"/>
        <w:numPr>
          <w:ilvl w:val="0"/>
          <w:numId w:val="12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UŠÁKOVÁ, K.</w:t>
      </w:r>
      <w:r w:rsidR="00A64E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A64E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ČIPKOVÁ,</w:t>
      </w:r>
      <w:r w:rsidR="00A64E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E.</w:t>
      </w:r>
      <w:r w:rsidR="00A64E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A64E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NAGYOVÁ, E.</w:t>
      </w:r>
      <w:r w:rsidR="00A64E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A64E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GÁLOVÁ,</w:t>
      </w:r>
      <w:r w:rsidR="00A64E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E.</w:t>
      </w:r>
      <w:r w:rsidR="009D6C3C">
        <w:rPr>
          <w:rFonts w:ascii="Times New Roman" w:hAnsi="Times New Roman" w:cs="Times New Roman"/>
        </w:rPr>
        <w:t xml:space="preserve">, 2007. </w:t>
      </w:r>
      <w:r w:rsidRPr="00A64EA3">
        <w:rPr>
          <w:rFonts w:ascii="Times New Roman" w:hAnsi="Times New Roman" w:cs="Times New Roman"/>
          <w:i/>
        </w:rPr>
        <w:t>Biológia pre gymnáziá 7 Praktické cvičenia a seminár I.</w:t>
      </w:r>
      <w:r w:rsidR="009D6C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Bratislava: Slovenské pedagogické nakladateľstvo</w:t>
      </w:r>
      <w:r w:rsidR="00A64E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A64E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Mladé letá. </w:t>
      </w:r>
      <w:r w:rsidR="009D6C3C">
        <w:rPr>
          <w:rFonts w:ascii="Times New Roman" w:hAnsi="Times New Roman" w:cs="Times New Roman"/>
        </w:rPr>
        <w:t>1. vyd.</w:t>
      </w:r>
      <w:r>
        <w:rPr>
          <w:rFonts w:ascii="Times New Roman" w:hAnsi="Times New Roman" w:cs="Times New Roman"/>
        </w:rPr>
        <w:t>110 s. ISBN-978-80-1000766-0</w:t>
      </w:r>
    </w:p>
    <w:p w:rsidR="008A34D2" w:rsidRPr="00352F42" w:rsidRDefault="008A34D2" w:rsidP="00352F42">
      <w:pPr>
        <w:spacing w:after="120" w:line="240" w:lineRule="auto"/>
        <w:jc w:val="left"/>
        <w:rPr>
          <w:rFonts w:cstheme="minorHAnsi"/>
          <w:sz w:val="20"/>
        </w:rPr>
      </w:pPr>
    </w:p>
    <w:p w:rsidR="00A15D91" w:rsidRPr="005166CE" w:rsidRDefault="00B81573" w:rsidP="00DD7D91">
      <w:pPr>
        <w:pStyle w:val="Nadpis2"/>
        <w:rPr>
          <w:sz w:val="28"/>
        </w:rPr>
      </w:pPr>
      <w:r w:rsidRPr="005166CE">
        <w:rPr>
          <w:sz w:val="28"/>
        </w:rPr>
        <w:t>Internetové zdroje</w:t>
      </w:r>
      <w:r>
        <w:rPr>
          <w:sz w:val="28"/>
        </w:rPr>
        <w:t xml:space="preserve"> a o</w:t>
      </w:r>
      <w:r w:rsidR="00A15D91" w:rsidRPr="005166CE">
        <w:rPr>
          <w:sz w:val="28"/>
        </w:rPr>
        <w:t>brazová príloha</w:t>
      </w:r>
    </w:p>
    <w:p w:rsidR="00000000" w:rsidRPr="00B81573" w:rsidRDefault="00FC1BCB" w:rsidP="00B81573">
      <w:pPr>
        <w:pStyle w:val="Odsekzoznamu"/>
        <w:numPr>
          <w:ilvl w:val="0"/>
          <w:numId w:val="24"/>
        </w:numPr>
        <w:rPr>
          <w:rFonts w:ascii="Times New Roman" w:hAnsi="Times New Roman" w:cs="Times New Roman"/>
        </w:rPr>
      </w:pPr>
      <w:hyperlink r:id="rId9" w:history="1">
        <w:r w:rsidRPr="00B81573">
          <w:rPr>
            <w:rStyle w:val="Hypertextovprepojenie"/>
            <w:rFonts w:ascii="Times New Roman" w:hAnsi="Times New Roman" w:cs="Times New Roman"/>
          </w:rPr>
          <w:t>htt</w:t>
        </w:r>
        <w:r w:rsidRPr="00B81573">
          <w:rPr>
            <w:rStyle w:val="Hypertextovprepojenie"/>
            <w:rFonts w:ascii="Times New Roman" w:hAnsi="Times New Roman" w:cs="Times New Roman"/>
          </w:rPr>
          <w:t>p://pancelcino.webnode.cz/prirodoveda/houby/stavba-tela</w:t>
        </w:r>
      </w:hyperlink>
      <w:hyperlink r:id="rId10" w:history="1">
        <w:r w:rsidRPr="00B81573">
          <w:rPr>
            <w:rStyle w:val="Hypertextovprepojenie"/>
            <w:rFonts w:ascii="Times New Roman" w:hAnsi="Times New Roman" w:cs="Times New Roman"/>
          </w:rPr>
          <w:t>/</w:t>
        </w:r>
      </w:hyperlink>
    </w:p>
    <w:p w:rsidR="00000000" w:rsidRPr="00B81573" w:rsidRDefault="00FC1BCB" w:rsidP="00B81573">
      <w:pPr>
        <w:pStyle w:val="Odsekzoznamu"/>
        <w:numPr>
          <w:ilvl w:val="0"/>
          <w:numId w:val="24"/>
        </w:numPr>
        <w:rPr>
          <w:rFonts w:ascii="Times New Roman" w:hAnsi="Times New Roman" w:cs="Times New Roman"/>
        </w:rPr>
      </w:pPr>
      <w:hyperlink r:id="rId11" w:history="1">
        <w:r w:rsidRPr="00B81573">
          <w:rPr>
            <w:rStyle w:val="Hypertextovprepojenie"/>
            <w:rFonts w:ascii="Times New Roman" w:hAnsi="Times New Roman" w:cs="Times New Roman"/>
          </w:rPr>
          <w:t>http</w:t>
        </w:r>
      </w:hyperlink>
      <w:hyperlink r:id="rId12" w:history="1">
        <w:r w:rsidRPr="00B81573">
          <w:rPr>
            <w:rStyle w:val="Hypertextovprepojenie"/>
            <w:rFonts w:ascii="Times New Roman" w:hAnsi="Times New Roman" w:cs="Times New Roman"/>
          </w:rPr>
          <w:t>://</w:t>
        </w:r>
      </w:hyperlink>
      <w:hyperlink r:id="rId13" w:history="1">
        <w:r w:rsidRPr="00B81573">
          <w:rPr>
            <w:rStyle w:val="Hypertextovprepojenie"/>
            <w:rFonts w:ascii="Times New Roman" w:hAnsi="Times New Roman" w:cs="Times New Roman"/>
          </w:rPr>
          <w:t>prirodoveda34.szm.com/jedl_huby.html</w:t>
        </w:r>
      </w:hyperlink>
    </w:p>
    <w:p w:rsidR="00000000" w:rsidRPr="00B81573" w:rsidRDefault="00FC1BCB" w:rsidP="00B81573">
      <w:pPr>
        <w:pStyle w:val="Odsekzoznamu"/>
        <w:numPr>
          <w:ilvl w:val="0"/>
          <w:numId w:val="24"/>
        </w:numPr>
        <w:rPr>
          <w:rFonts w:ascii="Times New Roman" w:hAnsi="Times New Roman" w:cs="Times New Roman"/>
        </w:rPr>
      </w:pPr>
      <w:hyperlink r:id="rId14" w:history="1">
        <w:r w:rsidRPr="00B81573">
          <w:rPr>
            <w:rStyle w:val="Hypertextovprepojenie"/>
            <w:rFonts w:ascii="Times New Roman" w:hAnsi="Times New Roman" w:cs="Times New Roman"/>
          </w:rPr>
          <w:t>http</w:t>
        </w:r>
        <w:r w:rsidRPr="00B81573">
          <w:rPr>
            <w:rStyle w:val="Hypertextovprepojenie"/>
            <w:rFonts w:ascii="Times New Roman" w:hAnsi="Times New Roman" w:cs="Times New Roman"/>
          </w:rPr>
          <w:t>://</w:t>
        </w:r>
      </w:hyperlink>
      <w:hyperlink r:id="rId15" w:history="1">
        <w:r w:rsidRPr="00B81573">
          <w:rPr>
            <w:rStyle w:val="Hypertextovprepojenie"/>
            <w:rFonts w:ascii="Times New Roman" w:hAnsi="Times New Roman" w:cs="Times New Roman"/>
          </w:rPr>
          <w:t>galerie.chlapator.cz/Clovek/Houby/Houby.php?page=4&amp;ipp=28</w:t>
        </w:r>
      </w:hyperlink>
    </w:p>
    <w:p w:rsidR="00000000" w:rsidRPr="00B81573" w:rsidRDefault="00FC1BCB" w:rsidP="00B81573">
      <w:pPr>
        <w:pStyle w:val="Odsekzoznamu"/>
        <w:numPr>
          <w:ilvl w:val="0"/>
          <w:numId w:val="24"/>
        </w:numPr>
        <w:rPr>
          <w:rFonts w:ascii="Times New Roman" w:hAnsi="Times New Roman" w:cs="Times New Roman"/>
        </w:rPr>
      </w:pPr>
      <w:hyperlink r:id="rId16" w:history="1">
        <w:r w:rsidRPr="00B81573">
          <w:rPr>
            <w:rStyle w:val="Hypertextovprepojenie"/>
            <w:rFonts w:ascii="Times New Roman" w:hAnsi="Times New Roman" w:cs="Times New Roman"/>
          </w:rPr>
          <w:t>http://</w:t>
        </w:r>
      </w:hyperlink>
      <w:hyperlink r:id="rId17" w:history="1">
        <w:r w:rsidRPr="00B81573">
          <w:rPr>
            <w:rStyle w:val="Hypertextovprepojenie"/>
            <w:rFonts w:ascii="Times New Roman" w:hAnsi="Times New Roman" w:cs="Times New Roman"/>
          </w:rPr>
          <w:t>www.lovuzdar.sk/foto-11792/bedla-vysoka</w:t>
        </w:r>
      </w:hyperlink>
    </w:p>
    <w:p w:rsidR="00000000" w:rsidRPr="00B81573" w:rsidRDefault="00FC1BCB" w:rsidP="00B81573">
      <w:pPr>
        <w:pStyle w:val="Odsekzoznamu"/>
        <w:numPr>
          <w:ilvl w:val="0"/>
          <w:numId w:val="24"/>
        </w:numPr>
        <w:rPr>
          <w:rFonts w:ascii="Times New Roman" w:hAnsi="Times New Roman" w:cs="Times New Roman"/>
        </w:rPr>
      </w:pPr>
      <w:hyperlink r:id="rId18" w:history="1">
        <w:r w:rsidRPr="00B81573">
          <w:rPr>
            <w:rStyle w:val="Hypertextovprepojenie"/>
            <w:rFonts w:ascii="Times New Roman" w:hAnsi="Times New Roman" w:cs="Times New Roman"/>
          </w:rPr>
          <w:t>http://</w:t>
        </w:r>
      </w:hyperlink>
      <w:hyperlink r:id="rId19" w:history="1">
        <w:r w:rsidRPr="00B81573">
          <w:rPr>
            <w:rStyle w:val="Hypertextovprepojenie"/>
            <w:rFonts w:ascii="Times New Roman" w:hAnsi="Times New Roman" w:cs="Times New Roman"/>
          </w:rPr>
          <w:t>www.nahuby.sk/obrazok_detail.php?obrazok_id=174885</w:t>
        </w:r>
      </w:hyperlink>
    </w:p>
    <w:p w:rsidR="00000000" w:rsidRPr="00B81573" w:rsidRDefault="00FC1BCB" w:rsidP="00B81573">
      <w:pPr>
        <w:pStyle w:val="Odsekzoznamu"/>
        <w:numPr>
          <w:ilvl w:val="0"/>
          <w:numId w:val="24"/>
        </w:numPr>
        <w:rPr>
          <w:rFonts w:ascii="Times New Roman" w:hAnsi="Times New Roman" w:cs="Times New Roman"/>
        </w:rPr>
      </w:pPr>
      <w:hyperlink r:id="rId20" w:history="1">
        <w:r w:rsidRPr="00B81573">
          <w:rPr>
            <w:rStyle w:val="Hypertextovprepojenie"/>
            <w:rFonts w:ascii="Times New Roman" w:hAnsi="Times New Roman" w:cs="Times New Roman"/>
          </w:rPr>
          <w:t>http://</w:t>
        </w:r>
      </w:hyperlink>
      <w:hyperlink r:id="rId21" w:history="1">
        <w:r w:rsidRPr="00B81573">
          <w:rPr>
            <w:rStyle w:val="Hypertextovprepojenie"/>
            <w:rFonts w:ascii="Times New Roman" w:hAnsi="Times New Roman" w:cs="Times New Roman"/>
          </w:rPr>
          <w:t>www.glogster.com/ibolya-puhova1/kuriatko-jedle/g-6kr030j5cg0tfa1bigiona0</w:t>
        </w:r>
      </w:hyperlink>
    </w:p>
    <w:p w:rsidR="00000000" w:rsidRPr="00B81573" w:rsidRDefault="00FC1BCB" w:rsidP="00B81573">
      <w:pPr>
        <w:pStyle w:val="Odsekzoznamu"/>
        <w:numPr>
          <w:ilvl w:val="0"/>
          <w:numId w:val="24"/>
        </w:numPr>
        <w:rPr>
          <w:rFonts w:ascii="Times New Roman" w:hAnsi="Times New Roman" w:cs="Times New Roman"/>
        </w:rPr>
      </w:pPr>
      <w:hyperlink r:id="rId22" w:history="1">
        <w:r w:rsidRPr="00B81573">
          <w:rPr>
            <w:rStyle w:val="Hypertextovprepojenie"/>
            <w:rFonts w:ascii="Times New Roman" w:hAnsi="Times New Roman" w:cs="Times New Roman"/>
          </w:rPr>
          <w:t>http://</w:t>
        </w:r>
      </w:hyperlink>
      <w:hyperlink r:id="rId23" w:history="1">
        <w:r w:rsidRPr="00B81573">
          <w:rPr>
            <w:rStyle w:val="Hypertextovprepojenie"/>
            <w:rFonts w:ascii="Times New Roman" w:hAnsi="Times New Roman" w:cs="Times New Roman"/>
          </w:rPr>
          <w:t>www.naturfoto.cz/po</w:t>
        </w:r>
        <w:r w:rsidRPr="00B81573">
          <w:rPr>
            <w:rStyle w:val="Hypertextovprepojenie"/>
            <w:rFonts w:ascii="Times New Roman" w:hAnsi="Times New Roman" w:cs="Times New Roman"/>
          </w:rPr>
          <w:t>dpnovka-smrekova-fotografie_sk-17180.html</w:t>
        </w:r>
      </w:hyperlink>
    </w:p>
    <w:p w:rsidR="00000000" w:rsidRPr="00B81573" w:rsidRDefault="00FC1BCB" w:rsidP="00B81573">
      <w:pPr>
        <w:pStyle w:val="Odsekzoznamu"/>
        <w:numPr>
          <w:ilvl w:val="0"/>
          <w:numId w:val="24"/>
        </w:numPr>
        <w:rPr>
          <w:rFonts w:ascii="Times New Roman" w:hAnsi="Times New Roman" w:cs="Times New Roman"/>
        </w:rPr>
      </w:pPr>
      <w:hyperlink r:id="rId24" w:history="1">
        <w:r w:rsidRPr="00B81573">
          <w:rPr>
            <w:rStyle w:val="Hypertextovprepojenie"/>
            <w:rFonts w:ascii="Times New Roman" w:hAnsi="Times New Roman" w:cs="Times New Roman"/>
          </w:rPr>
          <w:t>http://biologia5.webnode.sk/huby-a-lisajniky/huby/nejedle-huby</w:t>
        </w:r>
      </w:hyperlink>
      <w:hyperlink r:id="rId25" w:history="1">
        <w:r w:rsidRPr="00B81573">
          <w:rPr>
            <w:rStyle w:val="Hypertextovprepojenie"/>
            <w:rFonts w:ascii="Times New Roman" w:hAnsi="Times New Roman" w:cs="Times New Roman"/>
          </w:rPr>
          <w:t>/</w:t>
        </w:r>
      </w:hyperlink>
    </w:p>
    <w:p w:rsidR="00000000" w:rsidRPr="00A64EA3" w:rsidRDefault="00FC1BCB" w:rsidP="00A64EA3">
      <w:pPr>
        <w:pStyle w:val="Odsekzoznamu"/>
        <w:numPr>
          <w:ilvl w:val="0"/>
          <w:numId w:val="24"/>
        </w:numPr>
        <w:rPr>
          <w:rFonts w:ascii="Times New Roman" w:hAnsi="Times New Roman" w:cs="Times New Roman"/>
        </w:rPr>
      </w:pPr>
      <w:hyperlink r:id="rId26" w:history="1">
        <w:r w:rsidRPr="00A64EA3">
          <w:rPr>
            <w:rStyle w:val="Hypertextovprepojenie"/>
            <w:rFonts w:ascii="Times New Roman" w:hAnsi="Times New Roman" w:cs="Times New Roman"/>
          </w:rPr>
          <w:t>http://shson.wordpre</w:t>
        </w:r>
        <w:r w:rsidRPr="00A64EA3">
          <w:rPr>
            <w:rStyle w:val="Hypertextovprepojenie"/>
            <w:rFonts w:ascii="Times New Roman" w:hAnsi="Times New Roman" w:cs="Times New Roman"/>
          </w:rPr>
          <w:t>ss.com/2011/04/30/jarne-hriby</w:t>
        </w:r>
      </w:hyperlink>
      <w:hyperlink r:id="rId27" w:history="1">
        <w:r w:rsidRPr="00A64EA3">
          <w:rPr>
            <w:rStyle w:val="Hypertextovprepojenie"/>
            <w:rFonts w:ascii="Times New Roman" w:hAnsi="Times New Roman" w:cs="Times New Roman"/>
          </w:rPr>
          <w:t>/</w:t>
        </w:r>
      </w:hyperlink>
    </w:p>
    <w:p w:rsidR="00000000" w:rsidRPr="00A64EA3" w:rsidRDefault="00FC1BCB" w:rsidP="00A64EA3">
      <w:pPr>
        <w:pStyle w:val="Odsekzoznamu"/>
        <w:numPr>
          <w:ilvl w:val="0"/>
          <w:numId w:val="24"/>
        </w:numPr>
        <w:rPr>
          <w:rFonts w:ascii="Times New Roman" w:hAnsi="Times New Roman" w:cs="Times New Roman"/>
        </w:rPr>
      </w:pPr>
      <w:hyperlink r:id="rId28" w:history="1">
        <w:r w:rsidRPr="00A64EA3">
          <w:rPr>
            <w:rStyle w:val="Hypertextovprepojenie"/>
            <w:rFonts w:ascii="Times New Roman" w:hAnsi="Times New Roman" w:cs="Times New Roman"/>
          </w:rPr>
          <w:t>http://</w:t>
        </w:r>
      </w:hyperlink>
      <w:hyperlink r:id="rId29" w:history="1">
        <w:r w:rsidRPr="00A64EA3">
          <w:rPr>
            <w:rStyle w:val="Hypertextovprepojenie"/>
            <w:rFonts w:ascii="Times New Roman" w:hAnsi="Times New Roman" w:cs="Times New Roman"/>
          </w:rPr>
          <w:t>www.mezistromy.cz/cz/fotogalerie/houby</w:t>
        </w:r>
      </w:hyperlink>
    </w:p>
    <w:p w:rsidR="004746D6" w:rsidRPr="00A64EA3" w:rsidRDefault="00FC1BCB" w:rsidP="004746D6">
      <w:pPr>
        <w:pStyle w:val="Odsekzoznamu"/>
        <w:numPr>
          <w:ilvl w:val="0"/>
          <w:numId w:val="24"/>
        </w:numPr>
        <w:contextualSpacing/>
        <w:rPr>
          <w:rFonts w:ascii="Times New Roman" w:hAnsi="Times New Roman" w:cs="Times New Roman"/>
        </w:rPr>
      </w:pPr>
      <w:hyperlink r:id="rId30" w:history="1">
        <w:r w:rsidRPr="00A64EA3">
          <w:rPr>
            <w:rStyle w:val="Hypertextovprepojenie"/>
            <w:rFonts w:ascii="Times New Roman" w:hAnsi="Times New Roman" w:cs="Times New Roman"/>
          </w:rPr>
          <w:t>http://</w:t>
        </w:r>
      </w:hyperlink>
      <w:hyperlink r:id="rId31" w:history="1">
        <w:r w:rsidRPr="00A64EA3">
          <w:rPr>
            <w:rStyle w:val="Hypertextovprepojenie"/>
            <w:rFonts w:ascii="Times New Roman" w:hAnsi="Times New Roman" w:cs="Times New Roman"/>
          </w:rPr>
          <w:t>www.nahuby.sk/obrazok_detail.php?obrazok_id=43212&amp;poradie=8&amp;form_hash=112d5d2062a9e0f05326ae8e702d5be5</w:t>
        </w:r>
      </w:hyperlink>
    </w:p>
    <w:p w:rsidR="004746D6" w:rsidRDefault="004746D6" w:rsidP="004746D6">
      <w:pPr>
        <w:pStyle w:val="Odsekzoznamu"/>
        <w:contextualSpacing/>
        <w:rPr>
          <w:rFonts w:ascii="Times New Roman" w:hAnsi="Times New Roman" w:cs="Times New Roman"/>
        </w:rPr>
      </w:pPr>
    </w:p>
    <w:p w:rsidR="00A64EA3" w:rsidRPr="004746D6" w:rsidRDefault="00A64EA3" w:rsidP="004746D6">
      <w:pPr>
        <w:pStyle w:val="Odsekzoznamu"/>
        <w:contextualSpacing/>
        <w:rPr>
          <w:rFonts w:ascii="Times New Roman" w:hAnsi="Times New Roman" w:cs="Times New Roman"/>
        </w:rPr>
      </w:pPr>
    </w:p>
    <w:p w:rsidR="009C0E59" w:rsidRDefault="009C0E59" w:rsidP="009C0E59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proofErr w:type="spellStart"/>
      <w:r>
        <w:rPr>
          <w:rFonts w:ascii="Arial Narrow" w:hAnsi="Arial Narrow" w:cstheme="minorHAnsi"/>
          <w:sz w:val="18"/>
        </w:rPr>
        <w:t>Pozn</w:t>
      </w:r>
      <w:proofErr w:type="spellEnd"/>
      <w:r>
        <w:rPr>
          <w:rFonts w:ascii="Arial Narrow" w:hAnsi="Arial Narrow" w:cstheme="minorHAnsi"/>
          <w:sz w:val="18"/>
        </w:rPr>
        <w:t xml:space="preserve">: Po spracovaní celého Metodického listu ho uložte pod názvom: </w:t>
      </w:r>
      <w:r w:rsidR="007439BD">
        <w:rPr>
          <w:rStyle w:val="Siln"/>
          <w:rFonts w:ascii="Arial Narrow" w:hAnsi="Arial Narrow"/>
          <w:sz w:val="20"/>
          <w:szCs w:val="20"/>
        </w:rPr>
        <w:t>GEL</w:t>
      </w:r>
      <w:r w:rsidRPr="00706A9F">
        <w:rPr>
          <w:rStyle w:val="Siln"/>
          <w:rFonts w:ascii="Arial Narrow" w:hAnsi="Arial Narrow"/>
          <w:sz w:val="20"/>
          <w:szCs w:val="20"/>
        </w:rPr>
        <w:t>-YZ-ABC-X-XX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 w:cstheme="minorHAnsi"/>
          <w:sz w:val="18"/>
        </w:rPr>
        <w:t xml:space="preserve">a odošlite na konzultáciu metodikovi: </w:t>
      </w:r>
      <w:r w:rsidR="00157235">
        <w:rPr>
          <w:rFonts w:ascii="Arial Narrow" w:hAnsi="Arial Narrow" w:cstheme="minorHAnsi"/>
          <w:b/>
          <w:sz w:val="20"/>
          <w:szCs w:val="20"/>
        </w:rPr>
        <w:t>virasztoova@elct.sk</w:t>
      </w:r>
    </w:p>
    <w:p w:rsidR="00352F42" w:rsidRDefault="009C0E59" w:rsidP="00D97E53">
      <w:pPr>
        <w:shd w:val="clear" w:color="auto" w:fill="EEECE1" w:themeFill="background2"/>
        <w:spacing w:line="240" w:lineRule="auto"/>
        <w:jc w:val="left"/>
        <w:rPr>
          <w:rFonts w:cstheme="minorHAnsi"/>
          <w:b/>
          <w:sz w:val="20"/>
        </w:rPr>
      </w:pPr>
      <w:r>
        <w:rPr>
          <w:rFonts w:ascii="Arial Narrow" w:hAnsi="Arial Narrow" w:cstheme="minorHAnsi"/>
          <w:sz w:val="18"/>
        </w:rPr>
        <w:lastRenderedPageBreak/>
        <w:t xml:space="preserve">Následne jednotlivé verzie pri konzultáciách označujte: </w:t>
      </w:r>
      <w:proofErr w:type="spellStart"/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-YZ-ABC-X-XXa</w:t>
      </w:r>
      <w:proofErr w:type="spellEnd"/>
      <w:r w:rsidRPr="00281679">
        <w:rPr>
          <w:rStyle w:val="Siln"/>
          <w:rFonts w:ascii="Arial Narrow" w:hAnsi="Arial Narrow"/>
          <w:sz w:val="18"/>
          <w:szCs w:val="18"/>
        </w:rPr>
        <w:t xml:space="preserve">, </w:t>
      </w:r>
      <w:proofErr w:type="spellStart"/>
      <w:r w:rsidR="00EF0911">
        <w:rPr>
          <w:rStyle w:val="Siln"/>
          <w:rFonts w:ascii="Arial Narrow" w:hAnsi="Arial Narrow"/>
          <w:sz w:val="18"/>
          <w:szCs w:val="18"/>
        </w:rPr>
        <w:t>TOR</w:t>
      </w:r>
      <w:r w:rsidRPr="00281679">
        <w:rPr>
          <w:rStyle w:val="Siln"/>
          <w:rFonts w:ascii="Arial Narrow" w:hAnsi="Arial Narrow"/>
          <w:sz w:val="18"/>
          <w:szCs w:val="18"/>
        </w:rPr>
        <w:t>-YZ-ABC-X-XXb</w:t>
      </w:r>
      <w:proofErr w:type="spellEnd"/>
      <w:r>
        <w:rPr>
          <w:rStyle w:val="Siln"/>
          <w:rFonts w:ascii="Arial Narrow" w:hAnsi="Arial Narrow"/>
          <w:sz w:val="20"/>
          <w:szCs w:val="20"/>
        </w:rPr>
        <w:t xml:space="preserve">, ..., </w:t>
      </w:r>
      <w:r w:rsidRPr="00E26004">
        <w:rPr>
          <w:rStyle w:val="Siln"/>
          <w:rFonts w:ascii="Arial Narrow" w:hAnsi="Arial Narrow"/>
          <w:b w:val="0"/>
          <w:sz w:val="20"/>
          <w:szCs w:val="20"/>
        </w:rPr>
        <w:t>finálnu: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-YZ-ABC-X-XX-final1</w:t>
      </w:r>
      <w:r w:rsidR="00157235">
        <w:rPr>
          <w:rFonts w:ascii="Arial Narrow" w:hAnsi="Arial Narrow" w:cstheme="minorHAnsi"/>
          <w:sz w:val="18"/>
          <w:szCs w:val="18"/>
        </w:rPr>
        <w:t>(označuje metodik).</w:t>
      </w:r>
    </w:p>
    <w:p w:rsidR="009C0E59" w:rsidRPr="00352F42" w:rsidRDefault="009C0E59" w:rsidP="00352F42">
      <w:pPr>
        <w:rPr>
          <w:rFonts w:cstheme="minorHAnsi"/>
          <w:sz w:val="20"/>
        </w:rPr>
      </w:pPr>
    </w:p>
    <w:sectPr w:rsidR="009C0E59" w:rsidRPr="00352F42" w:rsidSect="00DD5E5D">
      <w:headerReference w:type="default" r:id="rId32"/>
      <w:footerReference w:type="default" r:id="rId3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4BA" w:rsidRDefault="009B24BA" w:rsidP="00954CBD">
      <w:r>
        <w:separator/>
      </w:r>
    </w:p>
  </w:endnote>
  <w:endnote w:type="continuationSeparator" w:id="0">
    <w:p w:rsidR="009B24BA" w:rsidRDefault="009B24BA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FC1BCB">
      <w:rPr>
        <w:rFonts w:asciiTheme="minorHAnsi" w:hAnsiTheme="minorHAnsi" w:cstheme="minorHAnsi"/>
        <w:noProof/>
        <w:sz w:val="16"/>
      </w:rPr>
      <w:t>7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 xml:space="preserve"> NUMPAGES   \* MERGEFORMAT 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FC1BCB">
      <w:rPr>
        <w:rFonts w:asciiTheme="minorHAnsi" w:hAnsiTheme="minorHAnsi" w:cstheme="minorHAnsi"/>
        <w:noProof/>
        <w:sz w:val="16"/>
      </w:rPr>
      <w:t>7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4BA" w:rsidRDefault="009B24BA" w:rsidP="00954CBD">
      <w:r>
        <w:separator/>
      </w:r>
    </w:p>
  </w:footnote>
  <w:footnote w:type="continuationSeparator" w:id="0">
    <w:p w:rsidR="009B24BA" w:rsidRDefault="009B24BA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4B0B793F" wp14:editId="12375323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6F7D12BF" wp14:editId="2C450999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6F8DEEBF" wp14:editId="330D101F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AA33E37"/>
    <w:multiLevelType w:val="hybridMultilevel"/>
    <w:tmpl w:val="258E1EC2"/>
    <w:lvl w:ilvl="0" w:tplc="735AB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E88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E7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85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5CF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46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CEA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62A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AEB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D93E24"/>
    <w:multiLevelType w:val="hybridMultilevel"/>
    <w:tmpl w:val="5CE2C6C6"/>
    <w:lvl w:ilvl="0" w:tplc="568E1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9AB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5E0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6A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0F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0E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A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2E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6A9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063611"/>
    <w:multiLevelType w:val="hybridMultilevel"/>
    <w:tmpl w:val="C57A628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53D87"/>
    <w:multiLevelType w:val="hybridMultilevel"/>
    <w:tmpl w:val="F1F4D224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504BBB"/>
    <w:multiLevelType w:val="hybridMultilevel"/>
    <w:tmpl w:val="17B85F7C"/>
    <w:lvl w:ilvl="0" w:tplc="92BCB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AD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61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C5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E0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8F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25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A6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D4A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22"/>
  </w:num>
  <w:num w:numId="3">
    <w:abstractNumId w:val="3"/>
  </w:num>
  <w:num w:numId="4">
    <w:abstractNumId w:val="14"/>
  </w:num>
  <w:num w:numId="5">
    <w:abstractNumId w:val="15"/>
  </w:num>
  <w:num w:numId="6">
    <w:abstractNumId w:val="21"/>
  </w:num>
  <w:num w:numId="7">
    <w:abstractNumId w:val="13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19"/>
  </w:num>
  <w:num w:numId="12">
    <w:abstractNumId w:val="17"/>
  </w:num>
  <w:num w:numId="13">
    <w:abstractNumId w:val="10"/>
  </w:num>
  <w:num w:numId="14">
    <w:abstractNumId w:val="23"/>
  </w:num>
  <w:num w:numId="15">
    <w:abstractNumId w:val="12"/>
  </w:num>
  <w:num w:numId="16">
    <w:abstractNumId w:val="20"/>
  </w:num>
  <w:num w:numId="17">
    <w:abstractNumId w:val="8"/>
  </w:num>
  <w:num w:numId="18">
    <w:abstractNumId w:val="4"/>
  </w:num>
  <w:num w:numId="19">
    <w:abstractNumId w:val="24"/>
  </w:num>
  <w:num w:numId="20">
    <w:abstractNumId w:val="0"/>
  </w:num>
  <w:num w:numId="21">
    <w:abstractNumId w:val="24"/>
  </w:num>
  <w:num w:numId="22">
    <w:abstractNumId w:val="5"/>
  </w:num>
  <w:num w:numId="23">
    <w:abstractNumId w:val="5"/>
  </w:num>
  <w:num w:numId="24">
    <w:abstractNumId w:val="11"/>
  </w:num>
  <w:num w:numId="25">
    <w:abstractNumId w:val="18"/>
  </w:num>
  <w:num w:numId="26">
    <w:abstractNumId w:val="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E6"/>
    <w:rsid w:val="0000636F"/>
    <w:rsid w:val="0001649E"/>
    <w:rsid w:val="00020FE3"/>
    <w:rsid w:val="000277BF"/>
    <w:rsid w:val="000354FC"/>
    <w:rsid w:val="000569B8"/>
    <w:rsid w:val="00067EEC"/>
    <w:rsid w:val="000853E2"/>
    <w:rsid w:val="00092AEF"/>
    <w:rsid w:val="000B25F5"/>
    <w:rsid w:val="000B43C1"/>
    <w:rsid w:val="000C3CC7"/>
    <w:rsid w:val="000F2360"/>
    <w:rsid w:val="000F330A"/>
    <w:rsid w:val="00104EAA"/>
    <w:rsid w:val="001223C2"/>
    <w:rsid w:val="0012353C"/>
    <w:rsid w:val="00124091"/>
    <w:rsid w:val="0014198C"/>
    <w:rsid w:val="00154717"/>
    <w:rsid w:val="00157235"/>
    <w:rsid w:val="00162D8E"/>
    <w:rsid w:val="001B524B"/>
    <w:rsid w:val="001C007C"/>
    <w:rsid w:val="001C4C76"/>
    <w:rsid w:val="001F2B72"/>
    <w:rsid w:val="00206764"/>
    <w:rsid w:val="00245D9C"/>
    <w:rsid w:val="00253EE6"/>
    <w:rsid w:val="00260900"/>
    <w:rsid w:val="002674A6"/>
    <w:rsid w:val="002C3CBB"/>
    <w:rsid w:val="002C4D2C"/>
    <w:rsid w:val="002C4D33"/>
    <w:rsid w:val="002C6163"/>
    <w:rsid w:val="003055FB"/>
    <w:rsid w:val="00310DA6"/>
    <w:rsid w:val="003333B2"/>
    <w:rsid w:val="00352F42"/>
    <w:rsid w:val="00357BA6"/>
    <w:rsid w:val="0037024E"/>
    <w:rsid w:val="003A15E3"/>
    <w:rsid w:val="003A7407"/>
    <w:rsid w:val="003A79F6"/>
    <w:rsid w:val="003B3AB9"/>
    <w:rsid w:val="003B7003"/>
    <w:rsid w:val="003E45C9"/>
    <w:rsid w:val="003F6DFF"/>
    <w:rsid w:val="004313A9"/>
    <w:rsid w:val="00455FEA"/>
    <w:rsid w:val="00467686"/>
    <w:rsid w:val="004746D6"/>
    <w:rsid w:val="004A23A4"/>
    <w:rsid w:val="004B4A16"/>
    <w:rsid w:val="004B70AB"/>
    <w:rsid w:val="004B77C8"/>
    <w:rsid w:val="004E04C6"/>
    <w:rsid w:val="004E4504"/>
    <w:rsid w:val="004E6096"/>
    <w:rsid w:val="00504046"/>
    <w:rsid w:val="005166CE"/>
    <w:rsid w:val="00523B57"/>
    <w:rsid w:val="0052787A"/>
    <w:rsid w:val="0054242F"/>
    <w:rsid w:val="00545700"/>
    <w:rsid w:val="00546DA4"/>
    <w:rsid w:val="00550206"/>
    <w:rsid w:val="0057750A"/>
    <w:rsid w:val="00592307"/>
    <w:rsid w:val="0059411D"/>
    <w:rsid w:val="005969D9"/>
    <w:rsid w:val="005B5FA8"/>
    <w:rsid w:val="005D5571"/>
    <w:rsid w:val="0060128E"/>
    <w:rsid w:val="0063019F"/>
    <w:rsid w:val="00654F84"/>
    <w:rsid w:val="0066637B"/>
    <w:rsid w:val="00666BAC"/>
    <w:rsid w:val="006737B9"/>
    <w:rsid w:val="006D33E7"/>
    <w:rsid w:val="006F153D"/>
    <w:rsid w:val="00700C28"/>
    <w:rsid w:val="00711AC1"/>
    <w:rsid w:val="00711EC8"/>
    <w:rsid w:val="00715A49"/>
    <w:rsid w:val="00717841"/>
    <w:rsid w:val="00725425"/>
    <w:rsid w:val="007439BD"/>
    <w:rsid w:val="007442D5"/>
    <w:rsid w:val="00761F26"/>
    <w:rsid w:val="00764A45"/>
    <w:rsid w:val="0077511B"/>
    <w:rsid w:val="007820ED"/>
    <w:rsid w:val="007A4AA4"/>
    <w:rsid w:val="007B5E04"/>
    <w:rsid w:val="007D26B7"/>
    <w:rsid w:val="007F11EA"/>
    <w:rsid w:val="00810FAF"/>
    <w:rsid w:val="00815C26"/>
    <w:rsid w:val="008512D6"/>
    <w:rsid w:val="008557BD"/>
    <w:rsid w:val="0086077E"/>
    <w:rsid w:val="008978EF"/>
    <w:rsid w:val="008A34D2"/>
    <w:rsid w:val="008E63F1"/>
    <w:rsid w:val="008F6060"/>
    <w:rsid w:val="009108DD"/>
    <w:rsid w:val="009260F6"/>
    <w:rsid w:val="00932CEC"/>
    <w:rsid w:val="00936324"/>
    <w:rsid w:val="00946694"/>
    <w:rsid w:val="00954CBD"/>
    <w:rsid w:val="0096182B"/>
    <w:rsid w:val="00984A67"/>
    <w:rsid w:val="009A2F37"/>
    <w:rsid w:val="009B24BA"/>
    <w:rsid w:val="009C0E59"/>
    <w:rsid w:val="009C3B1C"/>
    <w:rsid w:val="009D695A"/>
    <w:rsid w:val="009D6C3C"/>
    <w:rsid w:val="00A14E21"/>
    <w:rsid w:val="00A15D91"/>
    <w:rsid w:val="00A27B99"/>
    <w:rsid w:val="00A42FBD"/>
    <w:rsid w:val="00A442F2"/>
    <w:rsid w:val="00A55F7C"/>
    <w:rsid w:val="00A64EA3"/>
    <w:rsid w:val="00A6790E"/>
    <w:rsid w:val="00A80957"/>
    <w:rsid w:val="00A87D44"/>
    <w:rsid w:val="00A9052F"/>
    <w:rsid w:val="00AA2CAF"/>
    <w:rsid w:val="00AC5DC7"/>
    <w:rsid w:val="00AC6A30"/>
    <w:rsid w:val="00AC7A81"/>
    <w:rsid w:val="00AE1209"/>
    <w:rsid w:val="00AE4173"/>
    <w:rsid w:val="00B01561"/>
    <w:rsid w:val="00B02B77"/>
    <w:rsid w:val="00B20307"/>
    <w:rsid w:val="00B33546"/>
    <w:rsid w:val="00B36EF5"/>
    <w:rsid w:val="00B567B1"/>
    <w:rsid w:val="00B72DDD"/>
    <w:rsid w:val="00B80F2C"/>
    <w:rsid w:val="00B81573"/>
    <w:rsid w:val="00B94D4A"/>
    <w:rsid w:val="00BD70F4"/>
    <w:rsid w:val="00BF056E"/>
    <w:rsid w:val="00BF5F8A"/>
    <w:rsid w:val="00C02116"/>
    <w:rsid w:val="00C43F66"/>
    <w:rsid w:val="00C70293"/>
    <w:rsid w:val="00CC3B14"/>
    <w:rsid w:val="00CC4906"/>
    <w:rsid w:val="00CC6014"/>
    <w:rsid w:val="00CD280E"/>
    <w:rsid w:val="00CD6AD8"/>
    <w:rsid w:val="00CE6E77"/>
    <w:rsid w:val="00CF4CCB"/>
    <w:rsid w:val="00D1360A"/>
    <w:rsid w:val="00D1713C"/>
    <w:rsid w:val="00D17C4A"/>
    <w:rsid w:val="00D46850"/>
    <w:rsid w:val="00D5082C"/>
    <w:rsid w:val="00D60383"/>
    <w:rsid w:val="00D7275D"/>
    <w:rsid w:val="00D83214"/>
    <w:rsid w:val="00D92FD7"/>
    <w:rsid w:val="00D97E53"/>
    <w:rsid w:val="00DB6FA6"/>
    <w:rsid w:val="00DC76F7"/>
    <w:rsid w:val="00DD2D54"/>
    <w:rsid w:val="00DD4E06"/>
    <w:rsid w:val="00DD5BCB"/>
    <w:rsid w:val="00DD5E5D"/>
    <w:rsid w:val="00DD7D91"/>
    <w:rsid w:val="00E03E93"/>
    <w:rsid w:val="00E047D9"/>
    <w:rsid w:val="00E163D8"/>
    <w:rsid w:val="00E40906"/>
    <w:rsid w:val="00E441BC"/>
    <w:rsid w:val="00E47FC4"/>
    <w:rsid w:val="00E600F7"/>
    <w:rsid w:val="00E855B4"/>
    <w:rsid w:val="00EA44D5"/>
    <w:rsid w:val="00EC108D"/>
    <w:rsid w:val="00EC4E69"/>
    <w:rsid w:val="00EC6FAB"/>
    <w:rsid w:val="00EE3EA5"/>
    <w:rsid w:val="00EE5847"/>
    <w:rsid w:val="00EF0911"/>
    <w:rsid w:val="00F47630"/>
    <w:rsid w:val="00F50D65"/>
    <w:rsid w:val="00F5791E"/>
    <w:rsid w:val="00F608A6"/>
    <w:rsid w:val="00F70263"/>
    <w:rsid w:val="00F84C64"/>
    <w:rsid w:val="00FB2668"/>
    <w:rsid w:val="00FB47E7"/>
    <w:rsid w:val="00FC1BCB"/>
    <w:rsid w:val="00FC38B5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st">
    <w:name w:val="st"/>
    <w:basedOn w:val="Predvolenpsmoodseku"/>
    <w:rsid w:val="007820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st">
    <w:name w:val="st"/>
    <w:basedOn w:val="Predvolenpsmoodseku"/>
    <w:rsid w:val="00782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4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8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4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4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0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9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6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4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5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5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9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0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8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9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0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2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71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5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78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6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7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2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6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7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4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9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rirodoveda34.szm.com/jedl_huby.html" TargetMode="External"/><Relationship Id="rId18" Type="http://schemas.openxmlformats.org/officeDocument/2006/relationships/hyperlink" Target="http://www.nahuby.sk/obrazok_detail.php?obrazok_id=174885" TargetMode="External"/><Relationship Id="rId26" Type="http://schemas.openxmlformats.org/officeDocument/2006/relationships/hyperlink" Target="http://shson.wordpress.com/2011/04/30/jarne-hriby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logster.com/ibolya-puhova1/kuriatko-jedle/g-6kr030j5cg0tfa1bigiona0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prirodoveda34.szm.com/jedl_huby.html" TargetMode="External"/><Relationship Id="rId17" Type="http://schemas.openxmlformats.org/officeDocument/2006/relationships/hyperlink" Target="http://www.lovuzdar.sk/foto-11792/bedla-vysoka" TargetMode="External"/><Relationship Id="rId25" Type="http://schemas.openxmlformats.org/officeDocument/2006/relationships/hyperlink" Target="http://biologia5.webnode.sk/huby-a-lisajniky/huby/nejedle-huby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lovuzdar.sk/foto-11792/bedla-vysoka" TargetMode="External"/><Relationship Id="rId20" Type="http://schemas.openxmlformats.org/officeDocument/2006/relationships/hyperlink" Target="http://www.glogster.com/ibolya-puhova1/kuriatko-jedle/g-6kr030j5cg0tfa1bigiona0" TargetMode="External"/><Relationship Id="rId29" Type="http://schemas.openxmlformats.org/officeDocument/2006/relationships/hyperlink" Target="http://www.mezistromy.cz/cz/fotogalerie/houb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rirodoveda34.szm.com/jedl_huby.html" TargetMode="External"/><Relationship Id="rId24" Type="http://schemas.openxmlformats.org/officeDocument/2006/relationships/hyperlink" Target="http://biologia5.webnode.sk/huby-a-lisajniky/huby/nejedle-huby/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galerie.chlapator.cz/Clovek/Houby/Houby.php?page=4&amp;ipp=28" TargetMode="External"/><Relationship Id="rId23" Type="http://schemas.openxmlformats.org/officeDocument/2006/relationships/hyperlink" Target="http://www.naturfoto.cz/podpnovka-smrekova-fotografie_sk-17180.html" TargetMode="External"/><Relationship Id="rId28" Type="http://schemas.openxmlformats.org/officeDocument/2006/relationships/hyperlink" Target="http://www.mezistromy.cz/cz/fotogalerie/houby" TargetMode="External"/><Relationship Id="rId10" Type="http://schemas.openxmlformats.org/officeDocument/2006/relationships/hyperlink" Target="http://prirodoveda34.szm.com/jedl_huby.html" TargetMode="External"/><Relationship Id="rId19" Type="http://schemas.openxmlformats.org/officeDocument/2006/relationships/hyperlink" Target="http://www.nahuby.sk/obrazok_detail.php?obrazok_id=174885" TargetMode="External"/><Relationship Id="rId31" Type="http://schemas.openxmlformats.org/officeDocument/2006/relationships/hyperlink" Target="http://www.nahuby.sk/obrazok_detail.php?obrazok_id=43212&amp;poradie=8&amp;form_hash=112d5d2062a9e0f05326ae8e702d5be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rirodoveda34.szm.com/jedl_huby.html" TargetMode="External"/><Relationship Id="rId14" Type="http://schemas.openxmlformats.org/officeDocument/2006/relationships/hyperlink" Target="http://galerie.chlapator.cz/Clovek/Houby/Houby.php?page=4&amp;ipp=28" TargetMode="External"/><Relationship Id="rId22" Type="http://schemas.openxmlformats.org/officeDocument/2006/relationships/hyperlink" Target="http://www.naturfoto.cz/podpnovka-smrekova-fotografie_sk-17180.html" TargetMode="External"/><Relationship Id="rId27" Type="http://schemas.openxmlformats.org/officeDocument/2006/relationships/hyperlink" Target="http://shson.wordpress.com/2011/04/30/jarne-hriby/" TargetMode="External"/><Relationship Id="rId30" Type="http://schemas.openxmlformats.org/officeDocument/2006/relationships/hyperlink" Target="http://www.nahuby.sk/obrazok_detail.php?obrazok_id=43212&amp;poradie=8&amp;form_hash=112d5d2062a9e0f05326ae8e702d5be5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E1C5-3DAA-41AF-9350-D024C3BD1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178</TotalTime>
  <Pages>7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9991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lensk</cp:lastModifiedBy>
  <cp:revision>24</cp:revision>
  <cp:lastPrinted>2014-06-02T09:09:00Z</cp:lastPrinted>
  <dcterms:created xsi:type="dcterms:W3CDTF">2014-10-02T14:52:00Z</dcterms:created>
  <dcterms:modified xsi:type="dcterms:W3CDTF">2014-10-05T15:51:00Z</dcterms:modified>
</cp:coreProperties>
</file>