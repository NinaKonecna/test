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FC9" w:rsidRPr="00387D44" w:rsidRDefault="00A92FC9" w:rsidP="00387D44">
      <w:pPr>
        <w:jc w:val="center"/>
        <w:rPr>
          <w:rFonts w:ascii="Times New Roman" w:hAnsi="Times New Roman"/>
          <w:sz w:val="36"/>
          <w:szCs w:val="36"/>
        </w:rPr>
      </w:pPr>
      <w:r w:rsidRPr="00387D44">
        <w:rPr>
          <w:rFonts w:ascii="Times New Roman" w:hAnsi="Times New Roman"/>
          <w:sz w:val="36"/>
          <w:szCs w:val="36"/>
        </w:rPr>
        <w:t xml:space="preserve">Z uvedených písmen vytvor, čo najviac </w:t>
      </w:r>
      <w:r>
        <w:rPr>
          <w:rFonts w:ascii="Times New Roman" w:hAnsi="Times New Roman"/>
          <w:b/>
          <w:bCs/>
          <w:sz w:val="36"/>
          <w:szCs w:val="36"/>
        </w:rPr>
        <w:t>GEOGRAFICKÝCH</w:t>
      </w:r>
      <w:r w:rsidRPr="00387D44">
        <w:rPr>
          <w:rFonts w:ascii="Times New Roman" w:hAnsi="Times New Roman"/>
          <w:b/>
          <w:bCs/>
          <w:sz w:val="36"/>
          <w:szCs w:val="36"/>
        </w:rPr>
        <w:t xml:space="preserve"> pojmov.</w:t>
      </w:r>
      <w:r>
        <w:rPr>
          <w:rFonts w:ascii="Times New Roman" w:hAnsi="Times New Roman"/>
          <w:sz w:val="36"/>
          <w:szCs w:val="36"/>
        </w:rPr>
        <w:t xml:space="preserve"> </w:t>
      </w:r>
      <w:r w:rsidRPr="009E6A21">
        <w:rPr>
          <w:rFonts w:ascii="Century Gothic" w:hAnsi="Century Gothic" w:cs="Century Gothic"/>
          <w:sz w:val="36"/>
          <w:szCs w:val="36"/>
        </w:rPr>
        <w:sym w:font="Wingdings" w:char="F04A"/>
      </w:r>
    </w:p>
    <w:p w:rsidR="00A92FC9" w:rsidRDefault="00A92FC9" w:rsidP="00387D44">
      <w:pPr>
        <w:jc w:val="center"/>
        <w:rPr>
          <w:rFonts w:ascii="Times New Roman" w:hAnsi="Times New Roman"/>
          <w:sz w:val="36"/>
          <w:szCs w:val="36"/>
        </w:rPr>
      </w:pPr>
      <w:r w:rsidRPr="00387D44">
        <w:rPr>
          <w:rFonts w:ascii="Times New Roman" w:hAnsi="Times New Roman"/>
          <w:sz w:val="36"/>
          <w:szCs w:val="36"/>
        </w:rPr>
        <w:t>(Každé písmeno môžeš použiť iba raz)</w:t>
      </w:r>
    </w:p>
    <w:p w:rsidR="00A92FC9" w:rsidRDefault="00A92FC9" w:rsidP="00387D44">
      <w:pPr>
        <w:rPr>
          <w:rFonts w:ascii="Times New Roman" w:hAnsi="Times New Roman"/>
          <w:sz w:val="36"/>
          <w:szCs w:val="36"/>
        </w:rPr>
      </w:pPr>
    </w:p>
    <w:p w:rsidR="00A92FC9" w:rsidRPr="00387D44" w:rsidRDefault="00A92FC9" w:rsidP="00387D4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 B C A A I K P U I O P K E R R T E S D J K L V E K K L L  A K O O L C B N M M N C X Y Y E K Q O P L K N  O I I A B C A A I K P U I O P K E R R T E S D J K L V E K K L L  A K O O L C B N M M N C X Y Y E K Q O P L K N  O I I W W E E R R T T Z Z U U I I O O P A A S S D D F F F G G G H H J J J  K K L Y Y X X C C C C V V V V B B B B N N N N M M E E A A A A A T T T U U I I Y Y O O</w:t>
      </w:r>
    </w:p>
    <w:p w:rsidR="00A92FC9" w:rsidRPr="00387D44" w:rsidRDefault="00A92FC9" w:rsidP="00387D4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A B C A A I K P U I O P K E R R T E S D J K L V E K K L L  A K O O L C B N M M N C X Y Y E K Q O P L K N  O I I A B C A A I K P U I O P K E R R T E S D J K L V E K K L L  A K O O L C B N M M N C X Y Y E K Q O P L K N  O I I W W E E R R T T Z Z U U I I O O P A A S S D D F F F G G G H H J J J  K K L Y Y X X C C C C V V V V B B B B N N N N M M E E A A A A A T T T U U I I Y Y O O</w:t>
      </w:r>
    </w:p>
    <w:p w:rsidR="00A92FC9" w:rsidRPr="00387D44" w:rsidRDefault="00A92FC9" w:rsidP="00387D44">
      <w:pPr>
        <w:rPr>
          <w:rFonts w:ascii="Times New Roman" w:hAnsi="Times New Roman"/>
          <w:sz w:val="36"/>
          <w:szCs w:val="36"/>
        </w:rPr>
      </w:pPr>
    </w:p>
    <w:p w:rsidR="00A92FC9" w:rsidRPr="00387D44" w:rsidRDefault="00A92FC9" w:rsidP="00387D44">
      <w:pPr>
        <w:jc w:val="center"/>
        <w:rPr>
          <w:rFonts w:ascii="Times New Roman" w:hAnsi="Times New Roman"/>
          <w:sz w:val="36"/>
          <w:szCs w:val="36"/>
        </w:rPr>
      </w:pPr>
    </w:p>
    <w:p w:rsidR="00A92FC9" w:rsidRPr="00387D44" w:rsidRDefault="00A92FC9" w:rsidP="00387D44">
      <w:pPr>
        <w:jc w:val="center"/>
        <w:rPr>
          <w:rFonts w:ascii="Times New Roman" w:hAnsi="Times New Roman"/>
          <w:sz w:val="36"/>
          <w:szCs w:val="36"/>
        </w:rPr>
      </w:pPr>
    </w:p>
    <w:sectPr w:rsidR="00A92FC9" w:rsidRPr="00387D44" w:rsidSect="00387D4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061A"/>
    <w:rsid w:val="00387D44"/>
    <w:rsid w:val="00553C9E"/>
    <w:rsid w:val="009B061A"/>
    <w:rsid w:val="009E6A21"/>
    <w:rsid w:val="00A92FC9"/>
    <w:rsid w:val="00C71B60"/>
    <w:rsid w:val="00CA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9E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128</Words>
  <Characters>734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3</cp:revision>
  <cp:lastPrinted>2001-12-31T23:50:00Z</cp:lastPrinted>
  <dcterms:created xsi:type="dcterms:W3CDTF">2021-11-11T14:52:00Z</dcterms:created>
  <dcterms:modified xsi:type="dcterms:W3CDTF">2001-12-31T23:56:00Z</dcterms:modified>
</cp:coreProperties>
</file>