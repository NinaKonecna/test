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45" w:rsidRDefault="00261D4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Meno: _____________________</w:t>
      </w:r>
    </w:p>
    <w:p w:rsidR="00261D45" w:rsidRDefault="00261D45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1.Doplň správne slová:</w:t>
      </w:r>
    </w:p>
    <w:p w:rsidR="00261D45" w:rsidRPr="0008712D" w:rsidRDefault="00261D45">
      <w:pPr>
        <w:rPr>
          <w:rFonts w:ascii="Times New Roman" w:hAnsi="Times New Roman"/>
          <w:b/>
        </w:rPr>
      </w:pPr>
      <w:r w:rsidRPr="0008712D">
        <w:rPr>
          <w:rFonts w:ascii="Times New Roman" w:hAnsi="Times New Roman"/>
          <w:b/>
        </w:rPr>
        <w:t xml:space="preserve">ZEMEPISNÁ SIEŤ </w:t>
      </w: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>-sa skladá z _____________________________(vodorovné čiary) a _____________________ (zvislé čiary)</w:t>
      </w: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</w:t>
      </w:r>
      <w:r w:rsidRPr="0008712D">
        <w:rPr>
          <w:rFonts w:ascii="Times New Roman" w:hAnsi="Times New Roman"/>
          <w:b/>
        </w:rPr>
        <w:t>.Zemepisná (=geografická) šírka</w:t>
      </w:r>
      <w:r>
        <w:rPr>
          <w:rFonts w:ascii="Times New Roman" w:hAnsi="Times New Roman"/>
        </w:rPr>
        <w:t xml:space="preserve"> – určujú ju čiary _____________________</w:t>
      </w: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-hlavná ________________ je ____________________, ktorý rozdeľuje našu Zem na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 a _____pologuľu</w:t>
      </w: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-z toho vyplýva, že zem.šírka môže byť ___________ alebo___________</w:t>
      </w: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-má hodnoty od ___° do _____°</w:t>
      </w:r>
    </w:p>
    <w:p w:rsidR="00261D45" w:rsidRPr="0008712D" w:rsidRDefault="00261D45">
      <w:pPr>
        <w:rPr>
          <w:rFonts w:ascii="Times New Roman" w:hAnsi="Times New Roman"/>
          <w:b/>
        </w:rPr>
      </w:pPr>
      <w:r w:rsidRPr="0008712D">
        <w:rPr>
          <w:rFonts w:ascii="Times New Roman" w:hAnsi="Times New Roman"/>
          <w:b/>
        </w:rPr>
        <w:t>2. Definuj pojmy:</w:t>
      </w: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>a.)mapa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b.)kartografia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c.) atlas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d.)mierka mapy</w:t>
      </w: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>3.a.)Ako delíme mapy podľa mierky?</w:t>
      </w: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</w:p>
    <w:p w:rsidR="00261D45" w:rsidRDefault="00261D4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b.)čo sú plány?</w:t>
      </w:r>
    </w:p>
    <w:p w:rsidR="00261D45" w:rsidRPr="0008712D" w:rsidRDefault="00261D45" w:rsidP="00985653">
      <w:pPr>
        <w:rPr>
          <w:rFonts w:ascii="Times New Roman" w:hAnsi="Times New Roman"/>
          <w:b/>
          <w:sz w:val="32"/>
          <w:szCs w:val="32"/>
        </w:rPr>
      </w:pPr>
      <w:r w:rsidRPr="0008712D">
        <w:rPr>
          <w:rFonts w:ascii="Times New Roman" w:hAnsi="Times New Roman"/>
          <w:b/>
          <w:u w:val="single"/>
        </w:rPr>
        <w:t>3.</w:t>
      </w:r>
      <w:r w:rsidRPr="0008712D">
        <w:rPr>
          <w:rFonts w:ascii="Times New Roman" w:hAnsi="Times New Roman"/>
          <w:b/>
          <w:sz w:val="24"/>
          <w:szCs w:val="24"/>
        </w:rPr>
        <w:t>ÚLOHA: (práca s atlasom)</w:t>
      </w:r>
    </w:p>
    <w:p w:rsidR="00261D45" w:rsidRDefault="00261D45" w:rsidP="0098565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Urč, kde sa nachádzajú uvedené body. </w:t>
      </w:r>
    </w:p>
    <w:p w:rsidR="00261D45" w:rsidRDefault="00261D45" w:rsidP="0098565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20° s.g.š, 150° v.g.d.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b.) 60° j.g.š, 20°z.g.d</w:t>
      </w:r>
    </w:p>
    <w:p w:rsidR="00261D45" w:rsidRDefault="00261D45" w:rsidP="0008712D">
      <w:pPr>
        <w:pStyle w:val="ListParagraph"/>
        <w:rPr>
          <w:rFonts w:ascii="Times New Roman" w:hAnsi="Times New Roman"/>
        </w:rPr>
      </w:pPr>
    </w:p>
    <w:p w:rsidR="00261D45" w:rsidRDefault="00261D45" w:rsidP="0008712D">
      <w:pPr>
        <w:pStyle w:val="ListParagraph"/>
        <w:rPr>
          <w:rFonts w:ascii="Times New Roman" w:hAnsi="Times New Roman"/>
        </w:rPr>
      </w:pPr>
    </w:p>
    <w:p w:rsidR="00261D45" w:rsidRDefault="00261D45" w:rsidP="0008712D">
      <w:pPr>
        <w:pStyle w:val="ListParagraph"/>
        <w:rPr>
          <w:rFonts w:ascii="Times New Roman" w:hAnsi="Times New Roman"/>
        </w:rPr>
      </w:pPr>
    </w:p>
    <w:p w:rsidR="00261D45" w:rsidRPr="00985653" w:rsidRDefault="00261D45" w:rsidP="00985653">
      <w:pPr>
        <w:pStyle w:val="ListParagraph"/>
        <w:rPr>
          <w:rFonts w:ascii="Times New Roman" w:hAnsi="Times New Roman"/>
        </w:rPr>
      </w:pPr>
    </w:p>
    <w:p w:rsidR="00261D45" w:rsidRPr="00985653" w:rsidRDefault="00261D45">
      <w:pPr>
        <w:rPr>
          <w:rFonts w:ascii="Times New Roman" w:hAnsi="Times New Roman"/>
        </w:rPr>
      </w:pPr>
    </w:p>
    <w:sectPr w:rsidR="00261D45" w:rsidRPr="00985653" w:rsidSect="00985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F4039"/>
    <w:multiLevelType w:val="hybridMultilevel"/>
    <w:tmpl w:val="63FE9FA0"/>
    <w:lvl w:ilvl="0" w:tplc="FDF8D4C0">
      <w:start w:val="1"/>
      <w:numFmt w:val="lowerLetter"/>
      <w:lvlText w:val="%1.)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653"/>
    <w:rsid w:val="0008712D"/>
    <w:rsid w:val="00261D45"/>
    <w:rsid w:val="00412206"/>
    <w:rsid w:val="00985653"/>
    <w:rsid w:val="00BA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00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5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1</Pages>
  <Words>105</Words>
  <Characters>600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2001-12-31T23:45:00Z</cp:lastPrinted>
  <dcterms:created xsi:type="dcterms:W3CDTF">2020-09-10T18:44:00Z</dcterms:created>
  <dcterms:modified xsi:type="dcterms:W3CDTF">2001-12-31T23:45:00Z</dcterms:modified>
</cp:coreProperties>
</file>