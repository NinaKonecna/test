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2E8" w:rsidRDefault="007402E8" w:rsidP="00810B0A">
      <w:pPr>
        <w:jc w:val="center"/>
        <w:rPr>
          <w:rFonts w:ascii="Times New Roman" w:hAnsi="Times New Roman"/>
          <w:b/>
          <w:i/>
          <w:iCs/>
          <w:sz w:val="36"/>
          <w:szCs w:val="36"/>
        </w:rPr>
      </w:pPr>
      <w:r>
        <w:rPr>
          <w:noProof/>
          <w:lang w:eastAsia="sk-SK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Slnko 1" o:spid="_x0000_s1026" type="#_x0000_t183" style="position:absolute;left:0;text-align:left;margin-left:226.5pt;margin-top:29.5pt;width:72.5pt;height:59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" strokecolor="#70ad47" strokeweight="1pt"/>
        </w:pict>
      </w:r>
      <w:r w:rsidRPr="00810B0A">
        <w:rPr>
          <w:rFonts w:ascii="Times New Roman" w:hAnsi="Times New Roman"/>
          <w:b/>
          <w:i/>
          <w:iCs/>
          <w:sz w:val="36"/>
          <w:szCs w:val="36"/>
        </w:rPr>
        <w:t>Práca s atlasom  Slovenska</w:t>
      </w:r>
    </w:p>
    <w:p w:rsidR="007402E8" w:rsidRDefault="007402E8" w:rsidP="00810B0A">
      <w:pPr>
        <w:jc w:val="center"/>
        <w:rPr>
          <w:rFonts w:ascii="Times New Roman" w:hAnsi="Times New Roman"/>
          <w:b/>
          <w:i/>
          <w:iCs/>
          <w:sz w:val="36"/>
          <w:szCs w:val="36"/>
        </w:rPr>
      </w:pPr>
    </w:p>
    <w:p w:rsidR="007402E8" w:rsidRPr="00810B0A" w:rsidRDefault="007402E8" w:rsidP="00810B0A">
      <w:pPr>
        <w:jc w:val="center"/>
        <w:rPr>
          <w:rFonts w:ascii="Times New Roman" w:hAnsi="Times New Roman"/>
          <w:b/>
          <w:i/>
          <w:iCs/>
          <w:sz w:val="36"/>
          <w:szCs w:val="36"/>
        </w:rPr>
      </w:pPr>
    </w:p>
    <w:p w:rsidR="007402E8" w:rsidRDefault="007402E8" w:rsidP="00810B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Podľa mapy zisti, s ktorým štátom má Slovensko najdlhšiu hranicu. </w:t>
      </w:r>
    </w:p>
    <w:p w:rsidR="007402E8" w:rsidRDefault="007402E8" w:rsidP="00810B0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 ................................................</w:t>
      </w:r>
    </w:p>
    <w:p w:rsidR="007402E8" w:rsidRDefault="007402E8" w:rsidP="00810B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Podľa mapy Slovensko – povrch (Geomorfologické celky) napíšte k pohoriam  najvyšší vrch a nadmorskú výšku</w:t>
      </w:r>
      <w:r>
        <w:rPr>
          <w:rFonts w:ascii="Times New Roman" w:hAnsi="Times New Roman"/>
          <w:sz w:val="24"/>
          <w:szCs w:val="24"/>
        </w:rPr>
        <w:t>.</w:t>
      </w:r>
    </w:p>
    <w:p w:rsidR="007402E8" w:rsidRDefault="007402E8" w:rsidP="00810B0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Nízke Tatry - ............................................................  výška ...........................................   </w:t>
      </w:r>
    </w:p>
    <w:p w:rsidR="007402E8" w:rsidRDefault="007402E8" w:rsidP="00810B0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Malá Fatra - ............................................................... výška ...........................................</w:t>
      </w:r>
    </w:p>
    <w:p w:rsidR="007402E8" w:rsidRDefault="007402E8" w:rsidP="00810B0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Levočské vrchy - .....................................................   výška ............................................</w:t>
      </w:r>
    </w:p>
    <w:p w:rsidR="007402E8" w:rsidRDefault="007402E8" w:rsidP="00810B0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Biele Karpaty - .......................................................... výška ............................................</w:t>
      </w:r>
    </w:p>
    <w:p w:rsidR="007402E8" w:rsidRDefault="007402E8" w:rsidP="00810B0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e) Strážovské vrchy - ...................................................   výška ............................................</w:t>
      </w:r>
    </w:p>
    <w:p w:rsidR="007402E8" w:rsidRDefault="007402E8" w:rsidP="00810B0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f)  Ondavská vrchovina - ............................................... výška ............................................</w:t>
      </w:r>
    </w:p>
    <w:p w:rsidR="007402E8" w:rsidRDefault="007402E8" w:rsidP="00810B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Napíšte 4 rieky, ktoré sa vlievajú do</w:t>
      </w:r>
      <w:r>
        <w:rPr>
          <w:rFonts w:ascii="Times New Roman" w:hAnsi="Times New Roman"/>
          <w:sz w:val="24"/>
          <w:szCs w:val="24"/>
        </w:rPr>
        <w:t xml:space="preserve"> Váhu.......................................................................................................</w:t>
      </w:r>
    </w:p>
    <w:p w:rsidR="007402E8" w:rsidRDefault="007402E8" w:rsidP="00810B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Ktorá rieka preteká mestom:</w:t>
      </w:r>
    </w:p>
    <w:p w:rsidR="007402E8" w:rsidRDefault="007402E8" w:rsidP="00810B0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Martin - ..................................................  </w:t>
      </w:r>
    </w:p>
    <w:p w:rsidR="007402E8" w:rsidRDefault="007402E8" w:rsidP="00810B0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Banská Bystrica - ................................... </w:t>
      </w:r>
    </w:p>
    <w:p w:rsidR="007402E8" w:rsidRDefault="007402E8" w:rsidP="00810B0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Košice - ..................................................</w:t>
      </w:r>
    </w:p>
    <w:p w:rsidR="007402E8" w:rsidRDefault="007402E8" w:rsidP="00810B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Nájdite 2 rieky, ktoré sa volajú rovnako ako mesto, ktorým pretekajú</w:t>
      </w:r>
      <w:r>
        <w:rPr>
          <w:rFonts w:ascii="Times New Roman" w:hAnsi="Times New Roman"/>
          <w:sz w:val="24"/>
          <w:szCs w:val="24"/>
        </w:rPr>
        <w:t>: ...........................................  a  ..................................................</w:t>
      </w:r>
    </w:p>
    <w:p w:rsidR="007402E8" w:rsidRDefault="007402E8">
      <w:r w:rsidRPr="007217D6"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0" o:spid="_x0000_i1025" type="#_x0000_t75" alt="Slovensko%20obrys.jpg" style="width:522.75pt;height:270pt;visibility:visible">
            <v:imagedata r:id="rId5" o:title=""/>
          </v:shape>
        </w:pict>
      </w:r>
    </w:p>
    <w:sectPr w:rsidR="007402E8" w:rsidSect="00810B0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55B64"/>
    <w:multiLevelType w:val="hybridMultilevel"/>
    <w:tmpl w:val="7EA2936A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74A6"/>
    <w:rsid w:val="004F74A6"/>
    <w:rsid w:val="0061073C"/>
    <w:rsid w:val="007217D6"/>
    <w:rsid w:val="007402E8"/>
    <w:rsid w:val="00810B0A"/>
    <w:rsid w:val="00C43390"/>
    <w:rsid w:val="00E91D30"/>
    <w:rsid w:val="00F27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0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10B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701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232</Words>
  <Characters>1323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Jano S.</cp:lastModifiedBy>
  <cp:revision>3</cp:revision>
  <cp:lastPrinted>2001-12-31T23:23:00Z</cp:lastPrinted>
  <dcterms:created xsi:type="dcterms:W3CDTF">2021-09-26T08:49:00Z</dcterms:created>
  <dcterms:modified xsi:type="dcterms:W3CDTF">2001-12-31T23:31:00Z</dcterms:modified>
</cp:coreProperties>
</file>