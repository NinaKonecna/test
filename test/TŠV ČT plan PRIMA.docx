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6E" w:rsidRDefault="00A1606E" w:rsidP="003D4B0A">
      <w:pPr>
        <w:pStyle w:val="Header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Pr="009106DC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1606E" w:rsidRDefault="00A1606E" w:rsidP="003D4B0A">
      <w:pPr>
        <w:spacing w:after="0" w:line="240" w:lineRule="auto"/>
        <w:rPr>
          <w:sz w:val="28"/>
          <w:szCs w:val="28"/>
        </w:rPr>
      </w:pPr>
    </w:p>
    <w:p w:rsidR="00A1606E" w:rsidRDefault="00A1606E" w:rsidP="003D4B0A">
      <w:pPr>
        <w:spacing w:after="0" w:line="240" w:lineRule="auto"/>
        <w:rPr>
          <w:b/>
          <w:bCs/>
          <w:sz w:val="32"/>
          <w:szCs w:val="32"/>
        </w:rPr>
      </w:pPr>
    </w:p>
    <w:p w:rsidR="00A1606E" w:rsidRPr="00AA285B" w:rsidRDefault="00A1606E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A1606E" w:rsidRDefault="00A1606E" w:rsidP="003D4B0A">
      <w:pPr>
        <w:spacing w:after="0" w:line="240" w:lineRule="auto"/>
        <w:rPr>
          <w:b/>
          <w:bCs/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b/>
          <w:bCs/>
          <w:sz w:val="24"/>
          <w:szCs w:val="24"/>
        </w:rPr>
      </w:pPr>
      <w:r w:rsidRPr="003D4B0A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2014/2015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Prima (</w:t>
      </w:r>
      <w:r w:rsidRPr="000E260B">
        <w:rPr>
          <w:b/>
          <w:bCs/>
          <w:sz w:val="24"/>
          <w:szCs w:val="24"/>
        </w:rPr>
        <w:t>dievčatá</w:t>
      </w:r>
      <w:r>
        <w:rPr>
          <w:b/>
          <w:bCs/>
          <w:sz w:val="24"/>
          <w:szCs w:val="24"/>
        </w:rPr>
        <w:t>)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Default="00A1606E" w:rsidP="003D4B0A">
      <w:pPr>
        <w:spacing w:after="0" w:line="240" w:lineRule="auto"/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Default="00A1606E" w:rsidP="00A36E5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A1606E" w:rsidRDefault="00A1606E" w:rsidP="00A36E5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Renáta Imrichová</w:t>
      </w:r>
    </w:p>
    <w:p w:rsidR="00A1606E" w:rsidRDefault="00A1606E" w:rsidP="00A36E5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</w:t>
      </w:r>
      <w:r w:rsidRPr="009106DC">
        <w:rPr>
          <w:sz w:val="24"/>
          <w:szCs w:val="24"/>
        </w:rPr>
        <w:t>riaditeľ školy</w:t>
      </w:r>
    </w:p>
    <w:p w:rsidR="00A1606E" w:rsidRDefault="00A1606E" w:rsidP="003D4B0A">
      <w:pPr>
        <w:tabs>
          <w:tab w:val="left" w:pos="5529"/>
        </w:tabs>
        <w:spacing w:after="0" w:line="240" w:lineRule="auto"/>
      </w:pPr>
    </w:p>
    <w:p w:rsidR="00A1606E" w:rsidRDefault="00A1606E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5"/>
        <w:gridCol w:w="3553"/>
        <w:gridCol w:w="6943"/>
        <w:gridCol w:w="1417"/>
      </w:tblGrid>
      <w:tr w:rsidR="00A1606E" w:rsidRPr="00A54ED2">
        <w:tc>
          <w:tcPr>
            <w:tcW w:w="136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Mesiac</w:t>
            </w:r>
          </w:p>
        </w:tc>
        <w:tc>
          <w:tcPr>
            <w:tcW w:w="100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1606E" w:rsidRPr="00A54ED2">
        <w:tc>
          <w:tcPr>
            <w:tcW w:w="1365" w:type="dxa"/>
            <w:vAlign w:val="center"/>
          </w:tcPr>
          <w:p w:rsidR="00A1606E" w:rsidRPr="00A54ED2" w:rsidRDefault="00A1606E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903E1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</w:tcPr>
          <w:p w:rsidR="00A1606E" w:rsidRPr="002A16C2" w:rsidRDefault="00A1606E" w:rsidP="00903E1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A1606E" w:rsidRPr="00A54ED2" w:rsidRDefault="00A1606E" w:rsidP="00903E1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A1606E" w:rsidRPr="00A54ED2">
        <w:trPr>
          <w:trHeight w:val="339"/>
        </w:trPr>
        <w:tc>
          <w:tcPr>
            <w:tcW w:w="1365" w:type="dxa"/>
            <w:vMerge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903E1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903E1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903E1C">
            <w:pPr>
              <w:spacing w:after="0" w:line="240" w:lineRule="auto"/>
            </w:pPr>
            <w:r w:rsidRPr="00A54ED2">
              <w:t>3.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903E1C">
            <w:pPr>
              <w:spacing w:after="0" w:line="240" w:lineRule="auto"/>
            </w:pPr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A1606E" w:rsidRDefault="00A1606E" w:rsidP="00903E1C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Telesný rozvoj ( somatometria ),  vytrvalostný člnk. beh</w:t>
            </w:r>
          </w:p>
        </w:tc>
        <w:tc>
          <w:tcPr>
            <w:tcW w:w="1417" w:type="dxa"/>
          </w:tcPr>
          <w:p w:rsidR="00A1606E" w:rsidRPr="00A54ED2" w:rsidRDefault="00A1606E" w:rsidP="00903E1C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3" w:type="dxa"/>
            <w:vMerge/>
          </w:tcPr>
          <w:p w:rsidR="00A1606E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Všeobecná  pohybová výkonnosť- vydrž v zhybe, člnk. beh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</w:tcPr>
          <w:p w:rsidR="00A1606E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Všeobecná  pohybová výkonnosť- ľah-sed, skok z  miesta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3553" w:type="dxa"/>
            <w:vMerge w:val="restart"/>
          </w:tcPr>
          <w:p w:rsidR="00A1606E" w:rsidRPr="002A16C2" w:rsidRDefault="00A1606E" w:rsidP="004A3B99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13</w:t>
            </w:r>
          </w:p>
        </w:tc>
        <w:tc>
          <w:tcPr>
            <w:tcW w:w="6943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7. – 8.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 xml:space="preserve">Atletická bežecká abeceda- popis, ukážky. 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9. – 10.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</w:pPr>
            <w:r>
              <w:t>Vysoký, polovysoký, padavý štart (štarty z rôznych polôh).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11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Rozvoj vytrvalosti - prerušovaný beh so zmenou intenzity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12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odrazová príprava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4A3B9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skok z krátkeho rozbehu - technika doskoku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14</w:t>
            </w:r>
            <w:r w:rsidRPr="00A54ED2">
              <w:t>.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4A3B99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Skok do diaľky - skoky z postupne predlžovaného rozbehu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15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Skok do diaľky - komplexné vykonanie skoku do diaľky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16. – 17.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>Kontrola a hodnotenie - skok do diaľky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DF4F0A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Kontrola a hodnotenie - beh na 800m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4A3B99">
            <w:pPr>
              <w:spacing w:after="0" w:line="240" w:lineRule="auto"/>
            </w:pPr>
            <w:r>
              <w:t>19.</w:t>
            </w:r>
          </w:p>
        </w:tc>
        <w:tc>
          <w:tcPr>
            <w:tcW w:w="3553" w:type="dxa"/>
            <w:vMerge w:val="restart"/>
          </w:tcPr>
          <w:p w:rsidR="00A1606E" w:rsidRPr="004A3B99" w:rsidRDefault="00A1606E" w:rsidP="004A3B99">
            <w:pPr>
              <w:spacing w:after="0" w:line="240" w:lineRule="auto"/>
              <w:rPr>
                <w:b/>
                <w:bCs/>
                <w:u w:val="single"/>
              </w:rPr>
            </w:pPr>
            <w:r w:rsidRPr="00A20A83">
              <w:t xml:space="preserve">Prehadzovaná  </w:t>
            </w:r>
            <w:r>
              <w:rPr>
                <w:b/>
                <w:bCs/>
                <w:u w:val="single"/>
              </w:rPr>
              <w:t xml:space="preserve"> 10</w:t>
            </w:r>
          </w:p>
        </w:tc>
        <w:tc>
          <w:tcPr>
            <w:tcW w:w="6943" w:type="dxa"/>
          </w:tcPr>
          <w:p w:rsidR="00A1606E" w:rsidRPr="00C91F3E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20. – 21.</w:t>
            </w:r>
          </w:p>
        </w:tc>
        <w:tc>
          <w:tcPr>
            <w:tcW w:w="3553" w:type="dxa"/>
            <w:vMerge/>
          </w:tcPr>
          <w:p w:rsidR="00A1606E" w:rsidRPr="00A20A83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Hra – hod oboma rukami spoza hlavy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 xml:space="preserve">22.- 23. </w:t>
            </w:r>
          </w:p>
        </w:tc>
        <w:tc>
          <w:tcPr>
            <w:tcW w:w="3553" w:type="dxa"/>
            <w:vMerge/>
          </w:tcPr>
          <w:p w:rsidR="00A1606E" w:rsidRPr="00A20A83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Hra – hod oboma rukami od pŕs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24.</w:t>
            </w:r>
          </w:p>
        </w:tc>
        <w:tc>
          <w:tcPr>
            <w:tcW w:w="3553" w:type="dxa"/>
            <w:vMerge/>
          </w:tcPr>
          <w:p w:rsidR="00A1606E" w:rsidRPr="00A20A83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Hra – hod jednou rukou- pravou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4A3B99">
            <w:pPr>
              <w:spacing w:after="0" w:line="240" w:lineRule="auto"/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</w:p>
        </w:tc>
        <w:tc>
          <w:tcPr>
            <w:tcW w:w="3553" w:type="dxa"/>
          </w:tcPr>
          <w:p w:rsidR="00A1606E" w:rsidRPr="00A20A83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25.</w:t>
            </w:r>
          </w:p>
        </w:tc>
        <w:tc>
          <w:tcPr>
            <w:tcW w:w="3553" w:type="dxa"/>
            <w:vMerge w:val="restart"/>
          </w:tcPr>
          <w:p w:rsidR="00A1606E" w:rsidRPr="00A20A83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Hra – hod jednou rukou- ľavou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26.</w:t>
            </w:r>
          </w:p>
        </w:tc>
        <w:tc>
          <w:tcPr>
            <w:tcW w:w="3553" w:type="dxa"/>
            <w:vMerge/>
          </w:tcPr>
          <w:p w:rsidR="00A1606E" w:rsidRPr="00A20A83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Hra – chytanie jednou rukou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27. – 28.</w:t>
            </w:r>
          </w:p>
        </w:tc>
        <w:tc>
          <w:tcPr>
            <w:tcW w:w="3553" w:type="dxa"/>
            <w:vMerge/>
          </w:tcPr>
          <w:p w:rsidR="00A1606E" w:rsidRPr="00A20A83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Hra – s dvoma loptami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29.</w:t>
            </w:r>
          </w:p>
        </w:tc>
        <w:tc>
          <w:tcPr>
            <w:tcW w:w="3553" w:type="dxa"/>
            <w:vMerge w:val="restart"/>
          </w:tcPr>
          <w:p w:rsidR="00A1606E" w:rsidRPr="00A20A83" w:rsidRDefault="00A1606E" w:rsidP="004A3B99">
            <w:pPr>
              <w:spacing w:after="0" w:line="240" w:lineRule="auto"/>
            </w:pPr>
            <w:r>
              <w:t xml:space="preserve">Vybíjaná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4A3B99">
            <w:pPr>
              <w:spacing w:after="0" w:line="240" w:lineRule="auto"/>
            </w:pPr>
            <w:r>
              <w:t>30. – 35.</w:t>
            </w:r>
          </w:p>
        </w:tc>
        <w:tc>
          <w:tcPr>
            <w:tcW w:w="3553" w:type="dxa"/>
            <w:vMerge/>
          </w:tcPr>
          <w:p w:rsidR="00A1606E" w:rsidRDefault="00A1606E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4A3B99">
            <w:pPr>
              <w:pStyle w:val="Heading5"/>
              <w:rPr>
                <w:lang w:val="sk-SK"/>
              </w:rPr>
            </w:pPr>
            <w:r>
              <w:t>Hra</w:t>
            </w:r>
          </w:p>
        </w:tc>
        <w:tc>
          <w:tcPr>
            <w:tcW w:w="1417" w:type="dxa"/>
          </w:tcPr>
          <w:p w:rsidR="00A1606E" w:rsidRPr="00A54ED2" w:rsidRDefault="00A1606E" w:rsidP="004A3B99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36. – 37.</w:t>
            </w:r>
          </w:p>
        </w:tc>
        <w:tc>
          <w:tcPr>
            <w:tcW w:w="3553" w:type="dxa"/>
          </w:tcPr>
          <w:p w:rsidR="00A1606E" w:rsidRPr="00A54ED2" w:rsidRDefault="00A1606E" w:rsidP="00665A5F">
            <w:r>
              <w:t xml:space="preserve">Korčuľovanie   </w:t>
            </w:r>
            <w:r>
              <w:rPr>
                <w:b/>
                <w:bCs/>
                <w:u w:val="single"/>
              </w:rPr>
              <w:t>11</w:t>
            </w:r>
          </w:p>
        </w:tc>
        <w:tc>
          <w:tcPr>
            <w:tcW w:w="6943" w:type="dxa"/>
          </w:tcPr>
          <w:p w:rsidR="00A1606E" w:rsidRPr="00A54ED2" w:rsidRDefault="00A1606E" w:rsidP="00665A5F">
            <w:pPr>
              <w:spacing w:after="0" w:line="240" w:lineRule="auto"/>
            </w:pPr>
            <w:r>
              <w:t>Jazda vpred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665A5F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38. – 39.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665A5F">
            <w:pPr>
              <w:spacing w:after="0" w:line="240" w:lineRule="auto"/>
            </w:pPr>
            <w:r>
              <w:t>Jazda vzad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40.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665A5F">
            <w:pPr>
              <w:spacing w:after="0" w:line="240" w:lineRule="auto"/>
            </w:pPr>
            <w:r>
              <w:t xml:space="preserve">Pribrzdenie, 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41.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Zastavenie – vpred, vzad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42.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Obraty z jazdy vpred do jazdy vzad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43.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Obraty z jazdy vzad do jazdy vpred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44.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Rovnovážne cvičenia – váha predklonmo, jazda na jednej nohe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45. – 46.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665A5F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665A5F">
            <w:pPr>
              <w:spacing w:after="0" w:line="240" w:lineRule="auto"/>
            </w:pPr>
          </w:p>
          <w:p w:rsidR="00A1606E" w:rsidRPr="00A54ED2" w:rsidRDefault="00A1606E" w:rsidP="00665A5F">
            <w:pPr>
              <w:spacing w:after="0" w:line="240" w:lineRule="auto"/>
            </w:pPr>
          </w:p>
          <w:p w:rsidR="00A1606E" w:rsidRPr="00A54ED2" w:rsidRDefault="00A1606E" w:rsidP="00665A5F">
            <w:pPr>
              <w:spacing w:after="0" w:line="240" w:lineRule="auto"/>
            </w:pPr>
          </w:p>
          <w:p w:rsidR="00A1606E" w:rsidRPr="00A54ED2" w:rsidRDefault="00A1606E" w:rsidP="00665A5F">
            <w:pPr>
              <w:spacing w:after="0" w:line="240" w:lineRule="auto"/>
            </w:pPr>
          </w:p>
          <w:p w:rsidR="00A1606E" w:rsidRPr="00A54ED2" w:rsidRDefault="00A1606E" w:rsidP="00665A5F">
            <w:pPr>
              <w:spacing w:after="0" w:line="240" w:lineRule="auto"/>
            </w:pPr>
          </w:p>
          <w:p w:rsidR="00A1606E" w:rsidRPr="00A54ED2" w:rsidRDefault="00A1606E" w:rsidP="00665A5F"/>
        </w:tc>
        <w:tc>
          <w:tcPr>
            <w:tcW w:w="1005" w:type="dxa"/>
          </w:tcPr>
          <w:p w:rsidR="00A1606E" w:rsidRPr="00A54ED2" w:rsidRDefault="00A1606E" w:rsidP="00665A5F">
            <w:pPr>
              <w:spacing w:after="0" w:line="240" w:lineRule="auto"/>
            </w:pPr>
            <w:r>
              <w:t>47.</w:t>
            </w:r>
          </w:p>
        </w:tc>
        <w:tc>
          <w:tcPr>
            <w:tcW w:w="3553" w:type="dxa"/>
            <w:vMerge w:val="restart"/>
          </w:tcPr>
          <w:p w:rsidR="00A1606E" w:rsidRDefault="00A1606E" w:rsidP="00665A5F">
            <w:pPr>
              <w:spacing w:after="0" w:line="240" w:lineRule="auto"/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21</w:t>
            </w: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48.</w:t>
            </w:r>
          </w:p>
        </w:tc>
        <w:tc>
          <w:tcPr>
            <w:tcW w:w="3553" w:type="dxa"/>
            <w:vMerge/>
          </w:tcPr>
          <w:p w:rsidR="00A1606E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Poradové cvičenia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/>
        </w:tc>
        <w:tc>
          <w:tcPr>
            <w:tcW w:w="1005" w:type="dxa"/>
          </w:tcPr>
          <w:p w:rsidR="00A1606E" w:rsidRPr="00A54ED2" w:rsidRDefault="00A1606E" w:rsidP="00665A5F">
            <w:pPr>
              <w:spacing w:after="0" w:line="240" w:lineRule="auto"/>
            </w:pPr>
            <w:r>
              <w:t>49.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A1606E" w:rsidRPr="00A54ED2" w:rsidRDefault="00A1606E" w:rsidP="00665A5F">
            <w:pPr>
              <w:spacing w:after="0" w:line="240" w:lineRule="auto"/>
            </w:pPr>
            <w:r>
              <w:t>Kotúľ vpred, výskok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/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50.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Kotúľ vzad, kolíska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rPr>
          <w:trHeight w:val="255"/>
        </w:trPr>
        <w:tc>
          <w:tcPr>
            <w:tcW w:w="1365" w:type="dxa"/>
            <w:vMerge/>
          </w:tcPr>
          <w:p w:rsidR="00A1606E" w:rsidRPr="00A54ED2" w:rsidRDefault="00A1606E" w:rsidP="00665A5F"/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51. – 52.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A1606E" w:rsidRDefault="00A1606E" w:rsidP="00665A5F">
            <w:pPr>
              <w:spacing w:after="0" w:line="240" w:lineRule="auto"/>
            </w:pPr>
            <w:r>
              <w:t>Kotúle vo väzbách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rPr>
          <w:trHeight w:val="255"/>
        </w:trPr>
        <w:tc>
          <w:tcPr>
            <w:tcW w:w="1365" w:type="dxa"/>
            <w:vMerge/>
          </w:tcPr>
          <w:p w:rsidR="00A1606E" w:rsidRPr="00A54ED2" w:rsidRDefault="00A1606E" w:rsidP="00665A5F"/>
        </w:tc>
        <w:tc>
          <w:tcPr>
            <w:tcW w:w="1005" w:type="dxa"/>
          </w:tcPr>
          <w:p w:rsidR="00A1606E" w:rsidRDefault="00A1606E" w:rsidP="00665A5F">
            <w:pPr>
              <w:spacing w:after="0" w:line="240" w:lineRule="auto"/>
            </w:pPr>
            <w:r>
              <w:t>53.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A1606E" w:rsidRPr="00DE02E4" w:rsidRDefault="00A1606E" w:rsidP="00665A5F">
            <w:pPr>
              <w:spacing w:after="0" w:line="240" w:lineRule="auto"/>
            </w:pPr>
            <w:r w:rsidRPr="00DE02E4">
              <w:t>Preval vzad do ľahu vznesmo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665A5F">
            <w:pPr>
              <w:spacing w:after="0" w:line="240" w:lineRule="auto"/>
            </w:pPr>
            <w:r>
              <w:t>54. – 55.</w:t>
            </w:r>
          </w:p>
        </w:tc>
        <w:tc>
          <w:tcPr>
            <w:tcW w:w="3553" w:type="dxa"/>
            <w:vMerge/>
          </w:tcPr>
          <w:p w:rsidR="00A1606E" w:rsidRPr="00A54ED2" w:rsidRDefault="00A1606E" w:rsidP="00665A5F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C44D2A" w:rsidRDefault="00A1606E" w:rsidP="00665A5F">
            <w:pPr>
              <w:spacing w:after="0" w:line="240" w:lineRule="auto"/>
            </w:pPr>
            <w:r>
              <w:t>Stoj  na lopatkách</w:t>
            </w:r>
          </w:p>
        </w:tc>
        <w:tc>
          <w:tcPr>
            <w:tcW w:w="1417" w:type="dxa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665A5F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665A5F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DE02E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DE02E4">
            <w:pPr>
              <w:spacing w:after="0" w:line="240" w:lineRule="auto"/>
            </w:pPr>
            <w:r>
              <w:t>56. – 57.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DE02E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DE02E4">
            <w:pPr>
              <w:spacing w:after="0" w:line="240" w:lineRule="auto"/>
            </w:pPr>
            <w:r>
              <w:t>Nácvik zostavy</w:t>
            </w:r>
          </w:p>
        </w:tc>
        <w:tc>
          <w:tcPr>
            <w:tcW w:w="1417" w:type="dxa"/>
          </w:tcPr>
          <w:p w:rsidR="00A1606E" w:rsidRPr="00A54ED2" w:rsidRDefault="00A1606E" w:rsidP="00DE02E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DE02E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DE02E4">
            <w:pPr>
              <w:spacing w:after="0" w:line="240" w:lineRule="auto"/>
            </w:pPr>
            <w:r>
              <w:t>58. – 59.</w:t>
            </w:r>
          </w:p>
        </w:tc>
        <w:tc>
          <w:tcPr>
            <w:tcW w:w="3553" w:type="dxa"/>
            <w:vMerge/>
          </w:tcPr>
          <w:p w:rsidR="00A1606E" w:rsidRPr="00A54ED2" w:rsidRDefault="00A1606E" w:rsidP="00DE02E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DE02E4">
            <w:pPr>
              <w:spacing w:after="0" w:line="240" w:lineRule="auto"/>
            </w:pPr>
            <w:r>
              <w:t>Kontrola a  hodnotenie – zostava</w:t>
            </w:r>
          </w:p>
        </w:tc>
        <w:tc>
          <w:tcPr>
            <w:tcW w:w="1417" w:type="dxa"/>
          </w:tcPr>
          <w:p w:rsidR="00A1606E" w:rsidRPr="00A54ED2" w:rsidRDefault="00A1606E" w:rsidP="00DE02E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DE02E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DE02E4">
            <w:pPr>
              <w:spacing w:after="0" w:line="240" w:lineRule="auto"/>
            </w:pPr>
            <w:r>
              <w:t>60. – 62.</w:t>
            </w:r>
          </w:p>
        </w:tc>
        <w:tc>
          <w:tcPr>
            <w:tcW w:w="3553" w:type="dxa"/>
            <w:vMerge/>
          </w:tcPr>
          <w:p w:rsidR="00A1606E" w:rsidRPr="00A54ED2" w:rsidRDefault="00A1606E" w:rsidP="00DE02E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DE02E4">
            <w:pPr>
              <w:spacing w:after="0" w:line="240" w:lineRule="auto"/>
            </w:pPr>
            <w:r w:rsidRPr="00DA1363">
              <w:t>Kladina(lavička) – základné lokomočné, rovnovážne polohy (chôdza, poskoky. Skoky, zoskoky, výskoky, obraty, rovnovážne postoje) - N</w:t>
            </w:r>
          </w:p>
        </w:tc>
        <w:tc>
          <w:tcPr>
            <w:tcW w:w="1417" w:type="dxa"/>
          </w:tcPr>
          <w:p w:rsidR="00A1606E" w:rsidRPr="00A54ED2" w:rsidRDefault="00A1606E" w:rsidP="00DE02E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DE02E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DE02E4">
            <w:pPr>
              <w:spacing w:after="0" w:line="240" w:lineRule="auto"/>
            </w:pPr>
            <w:r>
              <w:t>63.</w:t>
            </w:r>
          </w:p>
        </w:tc>
        <w:tc>
          <w:tcPr>
            <w:tcW w:w="3553" w:type="dxa"/>
            <w:vMerge/>
          </w:tcPr>
          <w:p w:rsidR="00A1606E" w:rsidRPr="00A54ED2" w:rsidRDefault="00A1606E" w:rsidP="00DE02E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DA1363" w:rsidRDefault="00A1606E" w:rsidP="00DE02E4">
            <w:pPr>
              <w:spacing w:after="0" w:line="240" w:lineRule="auto"/>
            </w:pPr>
            <w:r>
              <w:t>Kladina – zdokonaľovanie</w:t>
            </w:r>
          </w:p>
        </w:tc>
        <w:tc>
          <w:tcPr>
            <w:tcW w:w="1417" w:type="dxa"/>
          </w:tcPr>
          <w:p w:rsidR="00A1606E" w:rsidRPr="00A54ED2" w:rsidRDefault="00A1606E" w:rsidP="00DE02E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DE02E4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DE02E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DA136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Pr="00A54ED2" w:rsidRDefault="00A1606E" w:rsidP="00DA1363">
            <w:pPr>
              <w:spacing w:after="0" w:line="240" w:lineRule="auto"/>
            </w:pPr>
            <w:r>
              <w:t>64.</w:t>
            </w:r>
          </w:p>
        </w:tc>
        <w:tc>
          <w:tcPr>
            <w:tcW w:w="3553" w:type="dxa"/>
            <w:vMerge w:val="restart"/>
          </w:tcPr>
          <w:p w:rsidR="00A1606E" w:rsidRPr="008D1548" w:rsidRDefault="00A1606E" w:rsidP="00DA1363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A1606E" w:rsidRPr="00DA1363" w:rsidRDefault="00A1606E" w:rsidP="00DA1363">
            <w:pPr>
              <w:pStyle w:val="Heading5"/>
              <w:rPr>
                <w:lang w:val="sk-SK"/>
              </w:rPr>
            </w:pPr>
            <w:r w:rsidRPr="00EE1473">
              <w:t>Preskoky - prípravné imitačné cvičenia</w:t>
            </w:r>
          </w:p>
        </w:tc>
        <w:tc>
          <w:tcPr>
            <w:tcW w:w="1417" w:type="dxa"/>
          </w:tcPr>
          <w:p w:rsidR="00A1606E" w:rsidRPr="00A54ED2" w:rsidRDefault="00A1606E" w:rsidP="00DA1363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DA136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Pr="00A54ED2" w:rsidRDefault="00A1606E" w:rsidP="00DA1363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/>
          </w:tcPr>
          <w:p w:rsidR="00A1606E" w:rsidRPr="00A54ED2" w:rsidRDefault="00A1606E" w:rsidP="00DA1363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DA1363" w:rsidRDefault="00A1606E" w:rsidP="00DA1363">
            <w:pPr>
              <w:pStyle w:val="Heading5"/>
              <w:rPr>
                <w:lang w:val="sk-SK"/>
              </w:rPr>
            </w:pPr>
            <w:r w:rsidRPr="00EE1473">
              <w:t>Preskoky -  náskok  a odraz z mostíka</w:t>
            </w:r>
          </w:p>
        </w:tc>
        <w:tc>
          <w:tcPr>
            <w:tcW w:w="1417" w:type="dxa"/>
          </w:tcPr>
          <w:p w:rsidR="00A1606E" w:rsidRPr="00A54ED2" w:rsidRDefault="00A1606E" w:rsidP="00DA1363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DA136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Pr="00A54ED2" w:rsidRDefault="00A1606E" w:rsidP="00DA1363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</w:tcPr>
          <w:p w:rsidR="00A1606E" w:rsidRPr="00A54ED2" w:rsidRDefault="00A1606E" w:rsidP="00DA1363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DA1363" w:rsidRDefault="00A1606E" w:rsidP="00DA1363">
            <w:pPr>
              <w:spacing w:after="0" w:line="240" w:lineRule="auto"/>
            </w:pPr>
            <w:r w:rsidRPr="00DA1363">
              <w:t>Preskoky - roznožka cez kozu na šírku</w:t>
            </w:r>
          </w:p>
        </w:tc>
        <w:tc>
          <w:tcPr>
            <w:tcW w:w="1417" w:type="dxa"/>
          </w:tcPr>
          <w:p w:rsidR="00A1606E" w:rsidRPr="00A54ED2" w:rsidRDefault="00A1606E" w:rsidP="00DA1363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DA136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DA1363">
            <w:pPr>
              <w:spacing w:after="0" w:line="240" w:lineRule="auto"/>
            </w:pPr>
            <w:r>
              <w:t>67.</w:t>
            </w:r>
          </w:p>
        </w:tc>
        <w:tc>
          <w:tcPr>
            <w:tcW w:w="3553" w:type="dxa"/>
            <w:vMerge/>
          </w:tcPr>
          <w:p w:rsidR="00A1606E" w:rsidRPr="00A54ED2" w:rsidRDefault="00A1606E" w:rsidP="00DA1363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DA1363" w:rsidRDefault="00A1606E" w:rsidP="00DA1363">
            <w:pPr>
              <w:pStyle w:val="Heading5"/>
              <w:rPr>
                <w:sz w:val="22"/>
                <w:szCs w:val="22"/>
                <w:lang w:val="sk-SK"/>
              </w:rPr>
            </w:pPr>
            <w:r w:rsidRPr="00DA1363">
              <w:t>Hrazda - vis, vis strmhlav, vznesmo, jazdmo, stojmo, zhyb stojmo</w:t>
            </w:r>
          </w:p>
        </w:tc>
        <w:tc>
          <w:tcPr>
            <w:tcW w:w="1417" w:type="dxa"/>
          </w:tcPr>
          <w:p w:rsidR="00A1606E" w:rsidRPr="00A54ED2" w:rsidRDefault="00A1606E" w:rsidP="00DA1363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087A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087A7A">
            <w:pPr>
              <w:spacing w:after="0" w:line="240" w:lineRule="auto"/>
            </w:pPr>
            <w:r>
              <w:t xml:space="preserve">68. 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087A7A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14</w:t>
            </w:r>
          </w:p>
        </w:tc>
        <w:tc>
          <w:tcPr>
            <w:tcW w:w="6943" w:type="dxa"/>
          </w:tcPr>
          <w:p w:rsidR="00A1606E" w:rsidRPr="00A54ED2" w:rsidRDefault="00A1606E" w:rsidP="00087A7A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A1606E" w:rsidRPr="00A54ED2" w:rsidRDefault="00A1606E" w:rsidP="00087A7A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087A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087A7A">
            <w:pPr>
              <w:spacing w:after="0" w:line="240" w:lineRule="auto"/>
            </w:pPr>
            <w:r>
              <w:t>69. - 70.</w:t>
            </w:r>
          </w:p>
        </w:tc>
        <w:tc>
          <w:tcPr>
            <w:tcW w:w="3553" w:type="dxa"/>
            <w:vMerge/>
          </w:tcPr>
          <w:p w:rsidR="00A1606E" w:rsidRPr="00A54ED2" w:rsidRDefault="00A1606E" w:rsidP="00087A7A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087A7A">
            <w:pPr>
              <w:spacing w:after="0" w:line="240" w:lineRule="auto"/>
            </w:pPr>
            <w:r>
              <w:t>Hra na 5 prihrávok</w:t>
            </w:r>
          </w:p>
        </w:tc>
        <w:tc>
          <w:tcPr>
            <w:tcW w:w="1417" w:type="dxa"/>
          </w:tcPr>
          <w:p w:rsidR="00A1606E" w:rsidRPr="00A54ED2" w:rsidRDefault="00A1606E" w:rsidP="00087A7A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087A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087A7A">
            <w:pPr>
              <w:spacing w:after="0" w:line="240" w:lineRule="auto"/>
            </w:pPr>
            <w:r>
              <w:t>71.</w:t>
            </w:r>
          </w:p>
        </w:tc>
        <w:tc>
          <w:tcPr>
            <w:tcW w:w="3553" w:type="dxa"/>
            <w:vMerge/>
          </w:tcPr>
          <w:p w:rsidR="00A1606E" w:rsidRPr="00A54ED2" w:rsidRDefault="00A1606E" w:rsidP="00087A7A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2572D4" w:rsidRDefault="00A1606E" w:rsidP="002572D4">
            <w:pPr>
              <w:pStyle w:val="Heading5"/>
              <w:rPr>
                <w:lang w:val="sk-SK"/>
              </w:rPr>
            </w:pPr>
            <w:r w:rsidRPr="002572D4">
              <w:rPr>
                <w:lang w:val="sk-SK"/>
              </w:rPr>
              <w:t>Chytanie, prihrávanie lopty na mieste je</w:t>
            </w:r>
            <w:r w:rsidRPr="00EE1473">
              <w:t xml:space="preserve">dnou-dvoma  rukami </w:t>
            </w:r>
          </w:p>
        </w:tc>
        <w:tc>
          <w:tcPr>
            <w:tcW w:w="1417" w:type="dxa"/>
          </w:tcPr>
          <w:p w:rsidR="00A1606E" w:rsidRPr="00A54ED2" w:rsidRDefault="00A1606E" w:rsidP="00087A7A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087A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087A7A">
            <w:pPr>
              <w:spacing w:after="0" w:line="240" w:lineRule="auto"/>
            </w:pPr>
            <w:r>
              <w:t>72. – 73.</w:t>
            </w:r>
          </w:p>
        </w:tc>
        <w:tc>
          <w:tcPr>
            <w:tcW w:w="3553" w:type="dxa"/>
            <w:vMerge/>
          </w:tcPr>
          <w:p w:rsidR="00A1606E" w:rsidRPr="00A54ED2" w:rsidRDefault="00A1606E" w:rsidP="00087A7A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087A7A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Vedenie lopty – dribling</w:t>
            </w:r>
          </w:p>
        </w:tc>
        <w:tc>
          <w:tcPr>
            <w:tcW w:w="1417" w:type="dxa"/>
          </w:tcPr>
          <w:p w:rsidR="00A1606E" w:rsidRPr="00A54ED2" w:rsidRDefault="00A1606E" w:rsidP="00087A7A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087A7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087A7A">
            <w:pPr>
              <w:spacing w:after="0" w:line="240" w:lineRule="auto"/>
            </w:pPr>
            <w:r>
              <w:t>74. – 75.</w:t>
            </w:r>
          </w:p>
        </w:tc>
        <w:tc>
          <w:tcPr>
            <w:tcW w:w="3553" w:type="dxa"/>
            <w:vMerge/>
          </w:tcPr>
          <w:p w:rsidR="00A1606E" w:rsidRPr="00A54ED2" w:rsidRDefault="00A1606E" w:rsidP="00087A7A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2572D4" w:rsidRDefault="00A1606E" w:rsidP="002572D4">
            <w:pPr>
              <w:pStyle w:val="Heading5"/>
              <w:rPr>
                <w:lang w:val="sk-SK"/>
              </w:rPr>
            </w:pPr>
            <w:r w:rsidRPr="00EE1473">
              <w:t xml:space="preserve">Streľba </w:t>
            </w:r>
            <w:r>
              <w:t>z</w:t>
            </w:r>
            <w:r w:rsidRPr="00EE1473">
              <w:t> krátkej vzdialenosti</w:t>
            </w:r>
          </w:p>
        </w:tc>
        <w:tc>
          <w:tcPr>
            <w:tcW w:w="1417" w:type="dxa"/>
          </w:tcPr>
          <w:p w:rsidR="00A1606E" w:rsidRPr="00A54ED2" w:rsidRDefault="00A1606E" w:rsidP="00087A7A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087A7A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087A7A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2572D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76.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2572D4" w:rsidRDefault="00A1606E" w:rsidP="002572D4">
            <w:pPr>
              <w:pStyle w:val="Heading5"/>
              <w:rPr>
                <w:lang w:val="sk-SK"/>
              </w:rPr>
            </w:pPr>
            <w:r w:rsidRPr="00EE1473">
              <w:t>Zápas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77.</w:t>
            </w:r>
          </w:p>
        </w:tc>
        <w:tc>
          <w:tcPr>
            <w:tcW w:w="3553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2572D4" w:rsidRDefault="00A1606E" w:rsidP="002572D4">
            <w:pPr>
              <w:pStyle w:val="Heading5"/>
              <w:rPr>
                <w:lang w:val="sk-SK"/>
              </w:rPr>
            </w:pPr>
            <w:r w:rsidRPr="00EE1473">
              <w:t>Útočná kombinácia - hoď a bež, dvaja proti jednému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78.</w:t>
            </w:r>
          </w:p>
        </w:tc>
        <w:tc>
          <w:tcPr>
            <w:tcW w:w="3553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1D2268" w:rsidRDefault="00A1606E" w:rsidP="001D2268">
            <w:pPr>
              <w:pStyle w:val="Heading5"/>
              <w:rPr>
                <w:lang w:val="sk-SK"/>
              </w:rPr>
            </w:pPr>
            <w:r>
              <w:rPr>
                <w:lang w:val="sk-SK"/>
              </w:rPr>
              <w:t>Zápas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79.</w:t>
            </w:r>
          </w:p>
        </w:tc>
        <w:tc>
          <w:tcPr>
            <w:tcW w:w="3553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1D2268">
            <w:pPr>
              <w:pStyle w:val="Heading5"/>
              <w:rPr>
                <w:lang w:val="sk-SK"/>
              </w:rPr>
            </w:pPr>
            <w:r w:rsidRPr="00EE1473">
              <w:t>Osobná obrana na obrannej polovici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80.</w:t>
            </w:r>
          </w:p>
        </w:tc>
        <w:tc>
          <w:tcPr>
            <w:tcW w:w="3553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1D2268">
            <w:pPr>
              <w:pStyle w:val="Heading5"/>
            </w:pPr>
            <w:r w:rsidRPr="00EE1473">
              <w:t>Zápas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81.</w:t>
            </w:r>
          </w:p>
        </w:tc>
        <w:tc>
          <w:tcPr>
            <w:tcW w:w="3553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EE1473" w:rsidRDefault="00A1606E" w:rsidP="001D2268">
            <w:pPr>
              <w:pStyle w:val="Heading5"/>
            </w:pPr>
            <w:r w:rsidRPr="00EE1473">
              <w:t>Kontrola a hodnotenie - Zápas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 xml:space="preserve">82. 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2572D4">
            <w:pPr>
              <w:spacing w:after="0" w:line="240" w:lineRule="auto"/>
            </w:pPr>
            <w:r>
              <w:t xml:space="preserve">Bedminton   </w:t>
            </w:r>
            <w:r>
              <w:rPr>
                <w:u w:val="single"/>
              </w:rPr>
              <w:t>5</w:t>
            </w:r>
          </w:p>
        </w:tc>
        <w:tc>
          <w:tcPr>
            <w:tcW w:w="6943" w:type="dxa"/>
          </w:tcPr>
          <w:p w:rsidR="00A1606E" w:rsidRDefault="00A1606E" w:rsidP="002572D4">
            <w:pPr>
              <w:spacing w:after="0" w:line="240" w:lineRule="auto"/>
            </w:pPr>
            <w:r>
              <w:t>D</w:t>
            </w:r>
            <w:r w:rsidRPr="00A24E78">
              <w:t>ržanie rakety, strehové postavenie, pohyb hráča po ihrisku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83.</w:t>
            </w:r>
          </w:p>
        </w:tc>
        <w:tc>
          <w:tcPr>
            <w:tcW w:w="3553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2572D4">
            <w:pPr>
              <w:spacing w:after="0" w:line="240" w:lineRule="auto"/>
            </w:pPr>
            <w:r>
              <w:t>P</w:t>
            </w:r>
            <w:r w:rsidRPr="00A24E78">
              <w:t>odanie, príjem podania, údery útočné, obranné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2572D4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 w:rsidTr="00D27860">
        <w:tc>
          <w:tcPr>
            <w:tcW w:w="1365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2572D4">
            <w:pPr>
              <w:spacing w:after="0" w:line="240" w:lineRule="auto"/>
            </w:pPr>
            <w:r>
              <w:t>84. – 86.</w:t>
            </w:r>
          </w:p>
        </w:tc>
        <w:tc>
          <w:tcPr>
            <w:tcW w:w="3553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A54ED2" w:rsidRDefault="00A1606E" w:rsidP="002572D4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2572D4">
            <w:pPr>
              <w:spacing w:after="0" w:line="240" w:lineRule="auto"/>
            </w:pPr>
            <w:r>
              <w:t>87.</w:t>
            </w:r>
          </w:p>
        </w:tc>
        <w:tc>
          <w:tcPr>
            <w:tcW w:w="3553" w:type="dxa"/>
          </w:tcPr>
          <w:p w:rsidR="00A1606E" w:rsidRPr="00A54ED2" w:rsidRDefault="00A1606E" w:rsidP="002572D4">
            <w:pPr>
              <w:spacing w:after="0" w:line="240" w:lineRule="auto"/>
            </w:pPr>
            <w:r w:rsidRPr="002835BC">
              <w:t>Teoretické poznatky</w:t>
            </w:r>
            <w:r>
              <w:t xml:space="preserve">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6943" w:type="dxa"/>
          </w:tcPr>
          <w:p w:rsidR="00A1606E" w:rsidRPr="00A54ED2" w:rsidRDefault="00A1606E" w:rsidP="002572D4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Udržiavanie hygieny pri telesnej výchove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88. – 89.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2572D4">
            <w:pPr>
              <w:spacing w:after="0" w:line="240" w:lineRule="auto"/>
            </w:pPr>
            <w:r>
              <w:t xml:space="preserve">Rytmická gymnastika    </w:t>
            </w:r>
            <w:r w:rsidRPr="00D1159C">
              <w:rPr>
                <w:u w:val="single"/>
              </w:rPr>
              <w:t>4</w:t>
            </w:r>
          </w:p>
        </w:tc>
        <w:tc>
          <w:tcPr>
            <w:tcW w:w="6943" w:type="dxa"/>
          </w:tcPr>
          <w:p w:rsidR="00A1606E" w:rsidRDefault="00A1606E" w:rsidP="002572D4">
            <w:pPr>
              <w:spacing w:after="0" w:line="240" w:lineRule="auto"/>
            </w:pPr>
            <w:r>
              <w:t>Tance – tanečné kroky ( chacha, jive, samba, valčík, polka)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90. – 91.</w:t>
            </w:r>
          </w:p>
        </w:tc>
        <w:tc>
          <w:tcPr>
            <w:tcW w:w="3553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2572D4">
            <w:pPr>
              <w:spacing w:after="0" w:line="240" w:lineRule="auto"/>
            </w:pPr>
            <w:r>
              <w:t>Zumba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92.</w:t>
            </w:r>
          </w:p>
        </w:tc>
        <w:tc>
          <w:tcPr>
            <w:tcW w:w="3553" w:type="dxa"/>
            <w:vMerge w:val="restart"/>
          </w:tcPr>
          <w:p w:rsidR="00A1606E" w:rsidRPr="00A54ED2" w:rsidRDefault="00A1606E" w:rsidP="002572D4">
            <w:pPr>
              <w:spacing w:after="0" w:line="240" w:lineRule="auto"/>
            </w:pPr>
            <w:r>
              <w:t xml:space="preserve">Atletika   </w:t>
            </w:r>
            <w:r>
              <w:rPr>
                <w:u w:val="single"/>
              </w:rPr>
              <w:t>5</w:t>
            </w:r>
          </w:p>
        </w:tc>
        <w:tc>
          <w:tcPr>
            <w:tcW w:w="6943" w:type="dxa"/>
          </w:tcPr>
          <w:p w:rsidR="00A1606E" w:rsidRPr="00F82ADC" w:rsidRDefault="00A1606E" w:rsidP="00F82ADC">
            <w:pPr>
              <w:pStyle w:val="Heading5"/>
              <w:rPr>
                <w:lang w:val="sk-SK"/>
              </w:rPr>
            </w:pPr>
            <w:r w:rsidRPr="00EE1473">
              <w:t>Hod kriketovou loptičkou - držanie, hod na cieľ</w:t>
            </w:r>
            <w:r>
              <w:t xml:space="preserve">, </w:t>
            </w:r>
            <w:r w:rsidRPr="00EE1473">
              <w:t xml:space="preserve"> beh</w:t>
            </w:r>
            <w:r>
              <w:t xml:space="preserve"> a </w:t>
            </w:r>
            <w:r w:rsidRPr="00EE1473">
              <w:t>prenášanie lop. do náprahu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93.</w:t>
            </w:r>
          </w:p>
        </w:tc>
        <w:tc>
          <w:tcPr>
            <w:tcW w:w="3553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F82ADC" w:rsidRDefault="00A1606E" w:rsidP="00F82ADC">
            <w:pPr>
              <w:pStyle w:val="Heading5"/>
              <w:rPr>
                <w:lang w:val="sk-SK"/>
              </w:rPr>
            </w:pPr>
            <w:r w:rsidRPr="00EE1473">
              <w:rPr>
                <w:lang w:val="sk-SK"/>
              </w:rPr>
              <w:t>Hod kriketovou lopt</w:t>
            </w:r>
            <w:r>
              <w:rPr>
                <w:lang w:val="sk-SK"/>
              </w:rPr>
              <w:t>ičkou - odhody z plného rozbehu. K</w:t>
            </w:r>
            <w:r w:rsidRPr="00EE1473">
              <w:rPr>
                <w:lang w:val="sk-SK"/>
              </w:rPr>
              <w:t>ontrola a hodnotenie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</w:tcPr>
          <w:p w:rsidR="00A1606E" w:rsidRPr="00A54ED2" w:rsidRDefault="00A1606E" w:rsidP="002572D4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 w:val="restart"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94.</w:t>
            </w:r>
          </w:p>
        </w:tc>
        <w:tc>
          <w:tcPr>
            <w:tcW w:w="3553" w:type="dxa"/>
            <w:vMerge w:val="restart"/>
          </w:tcPr>
          <w:p w:rsidR="00A1606E" w:rsidRPr="00624FD6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F82ADC">
            <w:pPr>
              <w:pStyle w:val="Heading5"/>
              <w:rPr>
                <w:lang w:val="sk-SK"/>
              </w:rPr>
            </w:pPr>
            <w:r w:rsidRPr="00EE1473">
              <w:t>Rozvoj rýchlosti - stupňované úseky do 60m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Default="00A1606E" w:rsidP="002572D4">
            <w:pPr>
              <w:spacing w:after="0" w:line="240" w:lineRule="auto"/>
            </w:pPr>
            <w:r>
              <w:t>95.</w:t>
            </w:r>
          </w:p>
        </w:tc>
        <w:tc>
          <w:tcPr>
            <w:tcW w:w="3553" w:type="dxa"/>
            <w:vMerge/>
          </w:tcPr>
          <w:p w:rsidR="00A1606E" w:rsidRPr="00624FD6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Pr="00F82ADC" w:rsidRDefault="00A1606E" w:rsidP="00F82ADC">
            <w:pPr>
              <w:pStyle w:val="Heading5"/>
              <w:rPr>
                <w:lang w:val="sk-SK"/>
              </w:rPr>
            </w:pPr>
            <w:r>
              <w:rPr>
                <w:lang w:val="sk-SK"/>
              </w:rPr>
              <w:t>Nízky štart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2572D4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2572D4">
            <w:pPr>
              <w:spacing w:after="0" w:line="240" w:lineRule="auto"/>
            </w:pPr>
            <w:r>
              <w:t>96.</w:t>
            </w:r>
          </w:p>
        </w:tc>
        <w:tc>
          <w:tcPr>
            <w:tcW w:w="3553" w:type="dxa"/>
            <w:vMerge/>
          </w:tcPr>
          <w:p w:rsidR="00A1606E" w:rsidRDefault="00A1606E" w:rsidP="002572D4">
            <w:pPr>
              <w:spacing w:after="0" w:line="240" w:lineRule="auto"/>
            </w:pPr>
          </w:p>
        </w:tc>
        <w:tc>
          <w:tcPr>
            <w:tcW w:w="6943" w:type="dxa"/>
          </w:tcPr>
          <w:p w:rsidR="00A1606E" w:rsidRDefault="00A1606E" w:rsidP="002572D4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Beh na 60m</w:t>
            </w:r>
          </w:p>
        </w:tc>
        <w:tc>
          <w:tcPr>
            <w:tcW w:w="1417" w:type="dxa"/>
          </w:tcPr>
          <w:p w:rsidR="00A1606E" w:rsidRPr="00A54ED2" w:rsidRDefault="00A1606E" w:rsidP="002572D4">
            <w:pPr>
              <w:spacing w:after="0" w:line="240" w:lineRule="auto"/>
            </w:pPr>
          </w:p>
        </w:tc>
      </w:tr>
      <w:tr w:rsidR="00A1606E" w:rsidRPr="00A54ED2">
        <w:tc>
          <w:tcPr>
            <w:tcW w:w="1365" w:type="dxa"/>
            <w:vMerge/>
          </w:tcPr>
          <w:p w:rsidR="00A1606E" w:rsidRPr="00A54ED2" w:rsidRDefault="00A1606E" w:rsidP="00F82ADC">
            <w:pPr>
              <w:spacing w:after="0" w:line="240" w:lineRule="auto"/>
            </w:pPr>
          </w:p>
        </w:tc>
        <w:tc>
          <w:tcPr>
            <w:tcW w:w="1005" w:type="dxa"/>
          </w:tcPr>
          <w:p w:rsidR="00A1606E" w:rsidRPr="00A54ED2" w:rsidRDefault="00A1606E" w:rsidP="00F82ADC">
            <w:pPr>
              <w:spacing w:after="0" w:line="240" w:lineRule="auto"/>
            </w:pPr>
            <w:r>
              <w:t>97. – 99.</w:t>
            </w:r>
          </w:p>
        </w:tc>
        <w:tc>
          <w:tcPr>
            <w:tcW w:w="3553" w:type="dxa"/>
          </w:tcPr>
          <w:p w:rsidR="00A1606E" w:rsidRDefault="00A1606E" w:rsidP="00F82ADC">
            <w:pPr>
              <w:spacing w:after="0" w:line="240" w:lineRule="auto"/>
            </w:pPr>
            <w:bookmarkStart w:id="0" w:name="_GoBack"/>
            <w:bookmarkEnd w:id="0"/>
            <w:r w:rsidRPr="00624FD6">
              <w:t xml:space="preserve">Florbal   </w:t>
            </w:r>
            <w:r>
              <w:rPr>
                <w:u w:val="single"/>
              </w:rPr>
              <w:t>3</w:t>
            </w:r>
          </w:p>
        </w:tc>
        <w:tc>
          <w:tcPr>
            <w:tcW w:w="6943" w:type="dxa"/>
          </w:tcPr>
          <w:p w:rsidR="00A1606E" w:rsidRDefault="00A1606E" w:rsidP="00F82AD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A1606E" w:rsidRPr="00A54ED2" w:rsidRDefault="00A1606E" w:rsidP="00F82ADC">
            <w:pPr>
              <w:spacing w:after="0" w:line="240" w:lineRule="auto"/>
            </w:pPr>
          </w:p>
        </w:tc>
      </w:tr>
    </w:tbl>
    <w:p w:rsidR="00A1606E" w:rsidRDefault="00A1606E"/>
    <w:sectPr w:rsidR="00A1606E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06E" w:rsidRDefault="00A1606E">
      <w:pPr>
        <w:spacing w:after="0" w:line="240" w:lineRule="auto"/>
      </w:pPr>
      <w:r>
        <w:separator/>
      </w:r>
    </w:p>
  </w:endnote>
  <w:endnote w:type="continuationSeparator" w:id="0">
    <w:p w:rsidR="00A1606E" w:rsidRDefault="00A1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06E" w:rsidRDefault="00A1606E">
      <w:pPr>
        <w:spacing w:after="0" w:line="240" w:lineRule="auto"/>
      </w:pPr>
      <w:r>
        <w:separator/>
      </w:r>
    </w:p>
  </w:footnote>
  <w:footnote w:type="continuationSeparator" w:id="0">
    <w:p w:rsidR="00A1606E" w:rsidRDefault="00A16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1BE7"/>
    <w:rsid w:val="00087A7A"/>
    <w:rsid w:val="000A0926"/>
    <w:rsid w:val="000A5794"/>
    <w:rsid w:val="000D4A43"/>
    <w:rsid w:val="000E260B"/>
    <w:rsid w:val="001706B1"/>
    <w:rsid w:val="001D2268"/>
    <w:rsid w:val="00211031"/>
    <w:rsid w:val="002572D4"/>
    <w:rsid w:val="002835BC"/>
    <w:rsid w:val="002A16C2"/>
    <w:rsid w:val="002B06C5"/>
    <w:rsid w:val="0032598F"/>
    <w:rsid w:val="003D4B0A"/>
    <w:rsid w:val="00461123"/>
    <w:rsid w:val="00481978"/>
    <w:rsid w:val="00483ADA"/>
    <w:rsid w:val="004A3B99"/>
    <w:rsid w:val="0051366F"/>
    <w:rsid w:val="00553ABA"/>
    <w:rsid w:val="00560DE9"/>
    <w:rsid w:val="0058424A"/>
    <w:rsid w:val="00624FD6"/>
    <w:rsid w:val="00632DC4"/>
    <w:rsid w:val="00657BE9"/>
    <w:rsid w:val="00665A5F"/>
    <w:rsid w:val="006C2D6E"/>
    <w:rsid w:val="006F6AA9"/>
    <w:rsid w:val="007A52F8"/>
    <w:rsid w:val="008272FE"/>
    <w:rsid w:val="00877FEF"/>
    <w:rsid w:val="00883F6A"/>
    <w:rsid w:val="008B6F9F"/>
    <w:rsid w:val="008D1548"/>
    <w:rsid w:val="00903E1C"/>
    <w:rsid w:val="009106DC"/>
    <w:rsid w:val="00910B1D"/>
    <w:rsid w:val="00922CFC"/>
    <w:rsid w:val="00923060"/>
    <w:rsid w:val="00963E9D"/>
    <w:rsid w:val="00A1606E"/>
    <w:rsid w:val="00A20A83"/>
    <w:rsid w:val="00A24E78"/>
    <w:rsid w:val="00A36E5A"/>
    <w:rsid w:val="00A54ED2"/>
    <w:rsid w:val="00A60EE9"/>
    <w:rsid w:val="00AA285B"/>
    <w:rsid w:val="00AB62FD"/>
    <w:rsid w:val="00B57822"/>
    <w:rsid w:val="00B90673"/>
    <w:rsid w:val="00C05360"/>
    <w:rsid w:val="00C07623"/>
    <w:rsid w:val="00C3207C"/>
    <w:rsid w:val="00C44D2A"/>
    <w:rsid w:val="00C852B6"/>
    <w:rsid w:val="00C91F3E"/>
    <w:rsid w:val="00C977D4"/>
    <w:rsid w:val="00CB25FC"/>
    <w:rsid w:val="00CF1BE7"/>
    <w:rsid w:val="00D1159C"/>
    <w:rsid w:val="00D21163"/>
    <w:rsid w:val="00D22F03"/>
    <w:rsid w:val="00D27860"/>
    <w:rsid w:val="00D807F3"/>
    <w:rsid w:val="00D8325A"/>
    <w:rsid w:val="00D9144A"/>
    <w:rsid w:val="00DA1363"/>
    <w:rsid w:val="00DD4317"/>
    <w:rsid w:val="00DE02E4"/>
    <w:rsid w:val="00DF4F0A"/>
    <w:rsid w:val="00E14241"/>
    <w:rsid w:val="00E25494"/>
    <w:rsid w:val="00E66501"/>
    <w:rsid w:val="00EE1473"/>
    <w:rsid w:val="00F82ADC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36E5A"/>
    <w:pPr>
      <w:keepNext/>
      <w:spacing w:after="0" w:line="240" w:lineRule="auto"/>
      <w:outlineLvl w:val="4"/>
    </w:pPr>
    <w:rPr>
      <w:sz w:val="24"/>
      <w:szCs w:val="24"/>
      <w:lang w:val="en-AU" w:eastAsia="cs-CZ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eader">
    <w:name w:val="header"/>
    <w:basedOn w:val="Normal"/>
    <w:link w:val="Header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521</TotalTime>
  <Pages>4</Pages>
  <Words>663</Words>
  <Characters>3781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risiak</cp:lastModifiedBy>
  <cp:revision>14</cp:revision>
  <dcterms:created xsi:type="dcterms:W3CDTF">2013-09-13T06:19:00Z</dcterms:created>
  <dcterms:modified xsi:type="dcterms:W3CDTF">2014-09-07T20:10:00Z</dcterms:modified>
</cp:coreProperties>
</file>