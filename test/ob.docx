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40" w:rsidRDefault="00470740">
      <w:r w:rsidRPr="003432C1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i1025" type="#_x0000_t75" alt="Zobraziť zdrojový obrázok" style="width:766.5pt;height:303.75pt;visibility:visible">
            <v:imagedata r:id="rId4" o:title="" croptop="10594f" cropbottom="18808f"/>
          </v:shape>
        </w:pict>
      </w:r>
    </w:p>
    <w:p w:rsidR="00470740" w:rsidRDefault="00470740">
      <w:r>
        <w:rPr>
          <w:noProof/>
          <w:lang w:eastAsia="sk-SK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6" type="#_x0000_t74" style="position:absolute;margin-left:0;margin-top:18pt;width:243pt;height:171pt;z-index:251658240"/>
        </w:pict>
      </w:r>
    </w:p>
    <w:p w:rsidR="00470740" w:rsidRDefault="00470740">
      <w:r>
        <w:rPr>
          <w:noProof/>
          <w:lang w:eastAsia="sk-SK"/>
        </w:rPr>
        <w:pict>
          <v:shape id="_x0000_s1027" type="#_x0000_t74" style="position:absolute;margin-left:333pt;margin-top:4.5pt;width:261pt;height:171pt;z-index:251659264"/>
        </w:pict>
      </w:r>
    </w:p>
    <w:p w:rsidR="00470740" w:rsidRDefault="00470740"/>
    <w:sectPr w:rsidR="00470740" w:rsidSect="00116B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4F9B"/>
    <w:rsid w:val="0006612F"/>
    <w:rsid w:val="000A4F9B"/>
    <w:rsid w:val="00116B43"/>
    <w:rsid w:val="003432C1"/>
    <w:rsid w:val="00470740"/>
    <w:rsid w:val="004E0AE4"/>
    <w:rsid w:val="004F75D0"/>
    <w:rsid w:val="009D43A7"/>
    <w:rsid w:val="00BB6F34"/>
    <w:rsid w:val="00F90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5D0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1</Words>
  <Characters>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4</cp:revision>
  <cp:lastPrinted>2001-12-31T23:18:00Z</cp:lastPrinted>
  <dcterms:created xsi:type="dcterms:W3CDTF">2021-04-29T04:28:00Z</dcterms:created>
  <dcterms:modified xsi:type="dcterms:W3CDTF">2001-12-31T23:20:00Z</dcterms:modified>
</cp:coreProperties>
</file>