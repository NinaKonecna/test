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73B" w:rsidRPr="009A02F7" w:rsidRDefault="00F3773B" w:rsidP="009A02F7">
      <w:pPr>
        <w:jc w:val="center"/>
        <w:rPr>
          <w:rFonts w:ascii="Times New Roman" w:hAnsi="Times New Roman"/>
          <w:b/>
          <w:sz w:val="32"/>
          <w:szCs w:val="32"/>
        </w:rPr>
      </w:pPr>
      <w:r w:rsidRPr="009A02F7">
        <w:rPr>
          <w:rFonts w:ascii="Times New Roman" w:hAnsi="Times New Roman"/>
          <w:b/>
          <w:sz w:val="32"/>
          <w:szCs w:val="32"/>
        </w:rPr>
        <w:t>PLAZY</w:t>
      </w:r>
    </w:p>
    <w:p w:rsidR="00F3773B" w:rsidRPr="009A02F7" w:rsidRDefault="00F3773B" w:rsidP="009A02F7">
      <w:pPr>
        <w:jc w:val="center"/>
        <w:rPr>
          <w:rFonts w:ascii="Times New Roman" w:hAnsi="Times New Roman"/>
          <w:b/>
          <w:sz w:val="32"/>
          <w:szCs w:val="32"/>
        </w:rPr>
      </w:pPr>
      <w:r w:rsidRPr="009A02F7">
        <w:rPr>
          <w:rFonts w:ascii="Times New Roman" w:hAnsi="Times New Roman"/>
          <w:b/>
          <w:sz w:val="32"/>
          <w:szCs w:val="32"/>
        </w:rPr>
        <w:t>(_________________)</w:t>
      </w:r>
    </w:p>
    <w:p w:rsidR="00F3773B" w:rsidRDefault="00F3773B">
      <w:pPr>
        <w:rPr>
          <w:rFonts w:ascii="Times New Roman" w:hAnsi="Times New Roman"/>
        </w:rPr>
      </w:pPr>
      <w:r>
        <w:rPr>
          <w:rFonts w:ascii="Times New Roman" w:hAnsi="Times New Roman"/>
        </w:rPr>
        <w:t>-vyvinuli sa z _______________________</w:t>
      </w:r>
    </w:p>
    <w:p w:rsidR="00F3773B" w:rsidRDefault="00F3773B">
      <w:pPr>
        <w:rPr>
          <w:rFonts w:ascii="Times New Roman" w:hAnsi="Times New Roman"/>
        </w:rPr>
      </w:pPr>
      <w:r>
        <w:rPr>
          <w:rFonts w:ascii="Times New Roman" w:hAnsi="Times New Roman"/>
        </w:rPr>
        <w:t>-dominovali v ___-horách - _________________ boli najväčšie</w:t>
      </w:r>
    </w:p>
    <w:p w:rsidR="00F3773B" w:rsidRDefault="00F3773B">
      <w:pPr>
        <w:rPr>
          <w:rFonts w:ascii="Times New Roman" w:hAnsi="Times New Roman"/>
        </w:rPr>
      </w:pPr>
      <w:r>
        <w:rPr>
          <w:rFonts w:ascii="Times New Roman" w:hAnsi="Times New Roman"/>
        </w:rPr>
        <w:t>-podobná stavba tela ako _________________</w:t>
      </w:r>
    </w:p>
    <w:p w:rsidR="00F3773B" w:rsidRDefault="00F3773B">
      <w:pPr>
        <w:rPr>
          <w:rFonts w:ascii="Times New Roman" w:hAnsi="Times New Roman"/>
        </w:rPr>
      </w:pPr>
      <w:r>
        <w:rPr>
          <w:rFonts w:ascii="Times New Roman" w:hAnsi="Times New Roman"/>
        </w:rPr>
        <w:t>-väčšina plazov žije v _______________________ - ektotermné - ________________________________________</w:t>
      </w:r>
    </w:p>
    <w:p w:rsidR="00F3773B" w:rsidRDefault="00F3773B">
      <w:pPr>
        <w:rPr>
          <w:rFonts w:ascii="Times New Roman" w:hAnsi="Times New Roman"/>
        </w:rPr>
      </w:pPr>
      <w:r w:rsidRPr="009A02F7">
        <w:rPr>
          <w:rFonts w:ascii="Times New Roman" w:hAnsi="Times New Roman"/>
          <w:b/>
          <w:bdr w:val="single" w:sz="4" w:space="0" w:color="auto"/>
        </w:rPr>
        <w:t>Kostra</w:t>
      </w:r>
      <w:r>
        <w:rPr>
          <w:rFonts w:ascii="Times New Roman" w:hAnsi="Times New Roman"/>
        </w:rPr>
        <w:t>: plne osifikovaná, prítomný je ________________________________________ - môžu otáčať hlavou</w:t>
      </w:r>
    </w:p>
    <w:p w:rsidR="00F3773B" w:rsidRDefault="00F3773B">
      <w:pPr>
        <w:rPr>
          <w:rFonts w:ascii="Times New Roman" w:hAnsi="Times New Roman"/>
        </w:rPr>
      </w:pPr>
      <w:r w:rsidRPr="00D458FC">
        <w:rPr>
          <w:rFonts w:ascii="Times New Roman" w:hAnsi="Times New Roman"/>
          <w:b/>
          <w:bdr w:val="single" w:sz="4" w:space="0" w:color="auto"/>
        </w:rPr>
        <w:t>Povrch tela</w:t>
      </w:r>
      <w:r>
        <w:rPr>
          <w:rFonts w:ascii="Times New Roman" w:hAnsi="Times New Roman"/>
        </w:rPr>
        <w:t>: ________________ pokrytá rohovinou (keratín), Pokožku počas rastu _________________</w:t>
      </w:r>
    </w:p>
    <w:p w:rsidR="00F3773B" w:rsidRDefault="00F3773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-z pokožky u niektorých zástupcov vyrástajú:</w:t>
      </w:r>
    </w:p>
    <w:p w:rsidR="00F3773B" w:rsidRDefault="00F3773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D458FC">
        <w:rPr>
          <w:rFonts w:ascii="Times New Roman" w:hAnsi="Times New Roman"/>
          <w:i/>
          <w:u w:val="single"/>
        </w:rPr>
        <w:t>Rohovinové štítky</w:t>
      </w:r>
      <w:r>
        <w:rPr>
          <w:rFonts w:ascii="Times New Roman" w:hAnsi="Times New Roman"/>
        </w:rPr>
        <w:t xml:space="preserve"> - _____________________</w:t>
      </w:r>
    </w:p>
    <w:p w:rsidR="00F3773B" w:rsidRDefault="00F3773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D458FC">
        <w:rPr>
          <w:rFonts w:ascii="Times New Roman" w:hAnsi="Times New Roman"/>
          <w:i/>
          <w:u w:val="single"/>
        </w:rPr>
        <w:t>Šupiny</w:t>
      </w:r>
      <w:r>
        <w:rPr>
          <w:rFonts w:ascii="Times New Roman" w:hAnsi="Times New Roman"/>
        </w:rPr>
        <w:t xml:space="preserve"> - __________________</w:t>
      </w:r>
    </w:p>
    <w:p w:rsidR="00F3773B" w:rsidRDefault="00F3773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D458FC">
        <w:rPr>
          <w:rFonts w:ascii="Times New Roman" w:hAnsi="Times New Roman"/>
          <w:i/>
          <w:u w:val="single"/>
        </w:rPr>
        <w:t>Doštičky</w:t>
      </w:r>
      <w:r>
        <w:rPr>
          <w:rFonts w:ascii="Times New Roman" w:hAnsi="Times New Roman"/>
        </w:rPr>
        <w:t xml:space="preserve"> - ___________________</w:t>
      </w:r>
    </w:p>
    <w:p w:rsidR="00F3773B" w:rsidRDefault="00F3773B">
      <w:pPr>
        <w:rPr>
          <w:rFonts w:ascii="Times New Roman" w:hAnsi="Times New Roman"/>
        </w:rPr>
      </w:pPr>
      <w:r w:rsidRPr="007B45F5">
        <w:rPr>
          <w:rFonts w:ascii="Times New Roman" w:hAnsi="Times New Roman"/>
          <w:b/>
          <w:bdr w:val="single" w:sz="4" w:space="0" w:color="auto"/>
        </w:rPr>
        <w:t>DS</w:t>
      </w:r>
      <w:r>
        <w:rPr>
          <w:rFonts w:ascii="Times New Roman" w:hAnsi="Times New Roman"/>
        </w:rPr>
        <w:t>: ______________ (chýba ________________ dýchanie)</w:t>
      </w:r>
    </w:p>
    <w:p w:rsidR="00F3773B" w:rsidRDefault="00F3773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-hady majú __________________________ pľúca</w:t>
      </w:r>
    </w:p>
    <w:p w:rsidR="00F3773B" w:rsidRDefault="00F3773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-nemajú _________________ orgány</w:t>
      </w:r>
    </w:p>
    <w:p w:rsidR="00F3773B" w:rsidRDefault="00F3773B">
      <w:pPr>
        <w:rPr>
          <w:rFonts w:ascii="Times New Roman" w:hAnsi="Times New Roma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9pt;margin-top:19.8pt;width:1.9pt;height:23.2pt;z-index:251659264" o:connectortype="straight"/>
        </w:pict>
      </w:r>
      <w:r>
        <w:rPr>
          <w:noProof/>
        </w:rPr>
        <w:pict>
          <v:oval id="_x0000_s1027" style="position:absolute;margin-left:180.75pt;margin-top:19.8pt;width:35.65pt;height:48.2pt;z-index:251657216"/>
        </w:pict>
      </w:r>
      <w:r>
        <w:rPr>
          <w:noProof/>
        </w:rPr>
        <w:pict>
          <v:oval id="_x0000_s1028" style="position:absolute;margin-left:36.65pt;margin-top:19.8pt;width:35.65pt;height:48.2pt;z-index:251656192"/>
        </w:pict>
      </w:r>
      <w:r w:rsidRPr="007B45F5">
        <w:rPr>
          <w:rFonts w:ascii="Times New Roman" w:hAnsi="Times New Roman"/>
          <w:b/>
          <w:bdr w:val="single" w:sz="4" w:space="0" w:color="auto"/>
        </w:rPr>
        <w:t>CS</w:t>
      </w:r>
      <w:r>
        <w:rPr>
          <w:rFonts w:ascii="Times New Roman" w:hAnsi="Times New Roman"/>
        </w:rPr>
        <w:t>: ___________________________________________________________________</w:t>
      </w:r>
    </w:p>
    <w:p w:rsidR="00F3773B" w:rsidRDefault="00F3773B">
      <w:pPr>
        <w:rPr>
          <w:rFonts w:ascii="Times New Roman" w:hAnsi="Times New Roman"/>
        </w:rPr>
      </w:pPr>
      <w:r>
        <w:rPr>
          <w:noProof/>
        </w:rPr>
        <w:pict>
          <v:shape id="_x0000_s1029" type="#_x0000_t32" style="position:absolute;margin-left:36.65pt;margin-top:18.45pt;width:35.65pt;height:0;z-index:251658240" o:connectortype="straight"/>
        </w:pict>
      </w:r>
    </w:p>
    <w:p w:rsidR="00F3773B" w:rsidRDefault="00F3773B">
      <w:pPr>
        <w:rPr>
          <w:rFonts w:ascii="Times New Roman" w:hAnsi="Times New Roman"/>
        </w:rPr>
      </w:pPr>
    </w:p>
    <w:p w:rsidR="00F3773B" w:rsidRDefault="00F3773B" w:rsidP="007B45F5">
      <w:pPr>
        <w:spacing w:line="240" w:lineRule="auto"/>
        <w:rPr>
          <w:rFonts w:ascii="Times New Roman" w:hAnsi="Times New Roman"/>
        </w:rPr>
      </w:pPr>
    </w:p>
    <w:p w:rsidR="00F3773B" w:rsidRDefault="00F3773B" w:rsidP="007B45F5">
      <w:pPr>
        <w:spacing w:line="240" w:lineRule="auto"/>
        <w:rPr>
          <w:rFonts w:ascii="Times New Roman" w:hAnsi="Times New Roman"/>
        </w:rPr>
      </w:pPr>
      <w:r w:rsidRPr="007B45F5">
        <w:rPr>
          <w:rFonts w:ascii="Times New Roman" w:hAnsi="Times New Roman"/>
          <w:b/>
          <w:bdr w:val="single" w:sz="4" w:space="0" w:color="auto"/>
        </w:rPr>
        <w:t>TS</w:t>
      </w:r>
      <w:r w:rsidRPr="007B45F5">
        <w:rPr>
          <w:rFonts w:ascii="Times New Roman" w:hAnsi="Times New Roman"/>
          <w:bdr w:val="single" w:sz="4" w:space="0" w:color="auto"/>
        </w:rPr>
        <w:t>:</w:t>
      </w:r>
      <w:r>
        <w:rPr>
          <w:rFonts w:ascii="Times New Roman" w:hAnsi="Times New Roman"/>
        </w:rPr>
        <w:t xml:space="preserve"> _________________________________________________________________________________________</w:t>
      </w:r>
    </w:p>
    <w:p w:rsidR="00F3773B" w:rsidRDefault="00F3773B" w:rsidP="007B45F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_________________________________________________</w:t>
      </w:r>
    </w:p>
    <w:p w:rsidR="00F3773B" w:rsidRDefault="00F3773B" w:rsidP="007B45F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-plazy majú _______________________________ !!!!!!</w:t>
      </w:r>
    </w:p>
    <w:p w:rsidR="00F3773B" w:rsidRDefault="00F3773B" w:rsidP="007B45F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Hady majú rozťahovateľné čeľuste, jedové žľazy – dutý zub napojený na žľazy</w:t>
      </w:r>
    </w:p>
    <w:p w:rsidR="00F3773B" w:rsidRDefault="00F3773B" w:rsidP="007B45F5">
      <w:pPr>
        <w:spacing w:line="240" w:lineRule="auto"/>
        <w:rPr>
          <w:rFonts w:ascii="Times New Roman" w:hAnsi="Times New Roman"/>
        </w:rPr>
      </w:pPr>
      <w:r w:rsidRPr="000330F0">
        <w:rPr>
          <w:rFonts w:ascii="Times New Roman" w:hAnsi="Times New Roman"/>
          <w:b/>
          <w:bdr w:val="single" w:sz="4" w:space="0" w:color="auto"/>
        </w:rPr>
        <w:t>VS</w:t>
      </w:r>
      <w:r>
        <w:rPr>
          <w:rFonts w:ascii="Times New Roman" w:hAnsi="Times New Roman"/>
        </w:rPr>
        <w:t>: _______________________________ (metanefros)</w:t>
      </w:r>
    </w:p>
    <w:p w:rsidR="00F3773B" w:rsidRDefault="00F3773B" w:rsidP="007B45F5">
      <w:pPr>
        <w:spacing w:line="240" w:lineRule="auto"/>
        <w:rPr>
          <w:rFonts w:ascii="Times New Roman" w:hAnsi="Times New Roman"/>
        </w:rPr>
      </w:pPr>
      <w:r w:rsidRPr="000330F0">
        <w:rPr>
          <w:rFonts w:ascii="Times New Roman" w:hAnsi="Times New Roman"/>
          <w:b/>
          <w:bdr w:val="single" w:sz="4" w:space="0" w:color="auto"/>
        </w:rPr>
        <w:t>ZS</w:t>
      </w:r>
      <w:r>
        <w:rPr>
          <w:rFonts w:ascii="Times New Roman" w:hAnsi="Times New Roman"/>
        </w:rPr>
        <w:t>: najdôl.zmysel plazov ____________ !!!! (sluch je slabší)</w:t>
      </w:r>
    </w:p>
    <w:p w:rsidR="00F3773B" w:rsidRDefault="00F3773B" w:rsidP="007B45F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-Jacobsonov orgán - _________________________________________________________________</w:t>
      </w:r>
    </w:p>
    <w:p w:rsidR="00F3773B" w:rsidRDefault="00F3773B" w:rsidP="007B45F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-termoregulačný orgán - __________________________________________________________________</w:t>
      </w:r>
    </w:p>
    <w:p w:rsidR="00F3773B" w:rsidRDefault="00F3773B" w:rsidP="007B45F5">
      <w:pPr>
        <w:spacing w:line="240" w:lineRule="auto"/>
        <w:rPr>
          <w:rFonts w:ascii="Times New Roman" w:hAnsi="Times New Roman"/>
        </w:rPr>
      </w:pPr>
      <w:r w:rsidRPr="000330F0">
        <w:rPr>
          <w:rFonts w:ascii="Times New Roman" w:hAnsi="Times New Roman"/>
          <w:b/>
          <w:bdr w:val="single" w:sz="4" w:space="0" w:color="auto"/>
        </w:rPr>
        <w:t>RS</w:t>
      </w:r>
      <w:r>
        <w:rPr>
          <w:rFonts w:ascii="Times New Roman" w:hAnsi="Times New Roman"/>
        </w:rPr>
        <w:t>: oplodnenie ________________________, oddelené pohlavie</w:t>
      </w:r>
    </w:p>
    <w:p w:rsidR="00F3773B" w:rsidRDefault="00F3773B" w:rsidP="007B45F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-plazy sú _______________________</w:t>
      </w:r>
    </w:p>
    <w:p w:rsidR="00F3773B" w:rsidRDefault="00F3773B" w:rsidP="007B45F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-vývin _______________</w:t>
      </w:r>
    </w:p>
    <w:p w:rsidR="00F3773B" w:rsidRPr="00261B50" w:rsidRDefault="00F3773B" w:rsidP="007B45F5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-vajíčka sú chránené kožovitým obalom (_____________________________________)</w:t>
      </w:r>
    </w:p>
    <w:sectPr w:rsidR="00F3773B" w:rsidRPr="00261B50" w:rsidSect="00261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1B50"/>
    <w:rsid w:val="000330F0"/>
    <w:rsid w:val="000E2A42"/>
    <w:rsid w:val="0016141D"/>
    <w:rsid w:val="00261B50"/>
    <w:rsid w:val="0036245E"/>
    <w:rsid w:val="007B45F5"/>
    <w:rsid w:val="007D3B0C"/>
    <w:rsid w:val="00833F82"/>
    <w:rsid w:val="00924DD2"/>
    <w:rsid w:val="009A02F7"/>
    <w:rsid w:val="009E74AC"/>
    <w:rsid w:val="00D0169C"/>
    <w:rsid w:val="00D458FC"/>
    <w:rsid w:val="00F37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F82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16</TotalTime>
  <Pages>1</Pages>
  <Words>237</Words>
  <Characters>1351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11</cp:revision>
  <cp:lastPrinted>2001-12-31T23:28:00Z</cp:lastPrinted>
  <dcterms:created xsi:type="dcterms:W3CDTF">2021-05-07T06:10:00Z</dcterms:created>
  <dcterms:modified xsi:type="dcterms:W3CDTF">2001-12-31T23:33:00Z</dcterms:modified>
</cp:coreProperties>
</file>