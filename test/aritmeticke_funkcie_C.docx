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46412F" w:rsidRPr="0046412F" w:rsidRDefault="0046412F" w:rsidP="0046412F">
      <w:pPr>
        <w:rPr>
          <w:b/>
          <w:color w:val="0070C0"/>
          <w:sz w:val="40"/>
          <w:szCs w:val="40"/>
        </w:rPr>
      </w:pPr>
      <w:r w:rsidRPr="0046412F">
        <w:rPr>
          <w:b/>
          <w:color w:val="0070C0"/>
          <w:sz w:val="40"/>
          <w:szCs w:val="40"/>
        </w:rPr>
        <w:t>ARITMETICKÉ  FUNKCIE</w:t>
      </w:r>
      <w:r w:rsidR="00407FA0">
        <w:rPr>
          <w:b/>
          <w:color w:val="0070C0"/>
          <w:sz w:val="40"/>
          <w:szCs w:val="40"/>
        </w:rPr>
        <w:t xml:space="preserve"> v programovacom jazyku C</w:t>
      </w:r>
    </w:p>
    <w:p w:rsidR="0046412F" w:rsidRDefault="0046412F" w:rsidP="0046412F"/>
    <w:p w:rsidR="0046412F" w:rsidRPr="00407FA0" w:rsidRDefault="0046412F" w:rsidP="0046412F">
      <w:pPr>
        <w:rPr>
          <w:b/>
          <w:color w:val="0070C0"/>
          <w:sz w:val="28"/>
          <w:szCs w:val="28"/>
        </w:rPr>
      </w:pPr>
      <w:proofErr w:type="spellStart"/>
      <w:r w:rsidRPr="00407FA0">
        <w:rPr>
          <w:b/>
          <w:color w:val="0070C0"/>
          <w:sz w:val="28"/>
          <w:szCs w:val="28"/>
        </w:rPr>
        <w:t>math.h</w:t>
      </w:r>
      <w:proofErr w:type="spellEnd"/>
    </w:p>
    <w:p w:rsidR="0046412F" w:rsidRDefault="0046412F" w:rsidP="0046412F">
      <w:proofErr w:type="spellStart"/>
      <w:r>
        <w:t>math.h</w:t>
      </w:r>
      <w:proofErr w:type="spellEnd"/>
      <w:r>
        <w:t xml:space="preserve"> je hlavičkový súbor štandardnej knižnice jazyka C, ktorý sprístupňuje matematické funkcie (napr. goniometrické funkcie, logaritmy) a konštanty (napr. </w:t>
      </w:r>
      <w:proofErr w:type="spellStart"/>
      <w:r>
        <w:t>Ludolfovo</w:t>
      </w:r>
      <w:proofErr w:type="spellEnd"/>
      <w:r>
        <w:t xml:space="preserve"> číslo). </w:t>
      </w:r>
    </w:p>
    <w:p w:rsidR="0046412F" w:rsidRDefault="0046412F" w:rsidP="0046412F">
      <w:r>
        <w:t xml:space="preserve">Hlavičkový súbor sa do zdrojového kódu vkladá pomocou direktívy </w:t>
      </w:r>
      <w:proofErr w:type="spellStart"/>
      <w:r>
        <w:t>preprocesoru</w:t>
      </w:r>
      <w:proofErr w:type="spellEnd"/>
    </w:p>
    <w:p w:rsidR="0046412F" w:rsidRDefault="0046412F" w:rsidP="0046412F">
      <w:pPr>
        <w:rPr>
          <w:b/>
          <w:color w:val="538135" w:themeColor="accent6" w:themeShade="BF"/>
        </w:rPr>
      </w:pPr>
      <w:r w:rsidRPr="0046412F">
        <w:rPr>
          <w:b/>
          <w:color w:val="538135" w:themeColor="accent6" w:themeShade="BF"/>
        </w:rPr>
        <w:t xml:space="preserve"> #</w:t>
      </w:r>
      <w:proofErr w:type="spellStart"/>
      <w:r w:rsidRPr="0046412F">
        <w:rPr>
          <w:b/>
          <w:color w:val="538135" w:themeColor="accent6" w:themeShade="BF"/>
        </w:rPr>
        <w:t>include</w:t>
      </w:r>
      <w:proofErr w:type="spellEnd"/>
      <w:r w:rsidRPr="0046412F">
        <w:rPr>
          <w:b/>
          <w:color w:val="538135" w:themeColor="accent6" w:themeShade="BF"/>
        </w:rPr>
        <w:t xml:space="preserve"> &lt;</w:t>
      </w:r>
      <w:proofErr w:type="spellStart"/>
      <w:r w:rsidRPr="0046412F">
        <w:rPr>
          <w:b/>
          <w:color w:val="538135" w:themeColor="accent6" w:themeShade="BF"/>
        </w:rPr>
        <w:t>math.h</w:t>
      </w:r>
      <w:proofErr w:type="spellEnd"/>
      <w:r w:rsidRPr="0046412F">
        <w:rPr>
          <w:b/>
          <w:color w:val="538135" w:themeColor="accent6" w:themeShade="BF"/>
        </w:rPr>
        <w:t xml:space="preserve">&gt; </w:t>
      </w:r>
    </w:p>
    <w:p w:rsidR="0046412F" w:rsidRDefault="0046412F" w:rsidP="0046412F">
      <w:r w:rsidRPr="0046412F">
        <w:rPr>
          <w:b/>
          <w:color w:val="538135" w:themeColor="accent6" w:themeShade="BF"/>
        </w:rPr>
        <w:t xml:space="preserve">  </w:t>
      </w:r>
      <w:r>
        <w:t xml:space="preserve">  1 Funkcia </w:t>
      </w:r>
      <w:proofErr w:type="spellStart"/>
      <w:r>
        <w:t>pow</w:t>
      </w:r>
      <w:proofErr w:type="spellEnd"/>
    </w:p>
    <w:p w:rsidR="0046412F" w:rsidRDefault="0046412F" w:rsidP="0046412F">
      <w:r>
        <w:t xml:space="preserve">    2 Príklad zdrojového kódu pre funkciu </w:t>
      </w:r>
      <w:proofErr w:type="spellStart"/>
      <w:r>
        <w:t>pow</w:t>
      </w:r>
      <w:proofErr w:type="spellEnd"/>
    </w:p>
    <w:p w:rsidR="0046412F" w:rsidRDefault="0046412F" w:rsidP="0046412F">
      <w:r>
        <w:t xml:space="preserve">    3 Funkcia </w:t>
      </w:r>
      <w:proofErr w:type="spellStart"/>
      <w:r>
        <w:t>sqrt</w:t>
      </w:r>
      <w:proofErr w:type="spellEnd"/>
    </w:p>
    <w:p w:rsidR="0046412F" w:rsidRDefault="0046412F" w:rsidP="0046412F">
      <w:r>
        <w:t xml:space="preserve">    4 Príklad zdrojového kódu pre funkciu </w:t>
      </w:r>
      <w:proofErr w:type="spellStart"/>
      <w:r>
        <w:t>sqrt</w:t>
      </w:r>
      <w:proofErr w:type="spellEnd"/>
    </w:p>
    <w:p w:rsidR="0046412F" w:rsidRDefault="0046412F" w:rsidP="0046412F">
      <w:r>
        <w:t xml:space="preserve">    5 Tabuľka s prehľadom najpoužívanejších príkazov tejto knižnice</w:t>
      </w:r>
    </w:p>
    <w:p w:rsidR="0046412F" w:rsidRDefault="00407FA0" w:rsidP="0046412F">
      <w:r>
        <w:t xml:space="preserve">    6 Príklad zdrojového kódu</w:t>
      </w:r>
    </w:p>
    <w:p w:rsidR="00407FA0" w:rsidRDefault="00407FA0" w:rsidP="0046412F"/>
    <w:p w:rsidR="0046412F" w:rsidRPr="00407FA0" w:rsidRDefault="005B4B14" w:rsidP="005B4B14">
      <w:pPr>
        <w:numPr>
          <w:ilvl w:val="0"/>
          <w:numId w:val="1"/>
        </w:numPr>
        <w:rPr>
          <w:b/>
          <w:color w:val="2F5496" w:themeColor="accent5" w:themeShade="BF"/>
          <w:sz w:val="28"/>
          <w:szCs w:val="28"/>
        </w:rPr>
      </w:pPr>
      <w:r w:rsidRPr="00407FA0">
        <w:rPr>
          <w:b/>
          <w:color w:val="2F5496" w:themeColor="accent5" w:themeShade="BF"/>
          <w:sz w:val="28"/>
          <w:szCs w:val="28"/>
          <w:highlight w:val="yellow"/>
        </w:rPr>
        <w:t xml:space="preserve">  </w:t>
      </w:r>
      <w:r w:rsidR="0046412F" w:rsidRPr="00407FA0">
        <w:rPr>
          <w:b/>
          <w:color w:val="2F5496" w:themeColor="accent5" w:themeShade="BF"/>
          <w:sz w:val="28"/>
          <w:szCs w:val="28"/>
          <w:highlight w:val="yellow"/>
        </w:rPr>
        <w:t xml:space="preserve">Funkcia </w:t>
      </w:r>
      <w:proofErr w:type="spellStart"/>
      <w:r w:rsidR="0046412F" w:rsidRPr="00407FA0">
        <w:rPr>
          <w:b/>
          <w:color w:val="2F5496" w:themeColor="accent5" w:themeShade="BF"/>
          <w:sz w:val="28"/>
          <w:szCs w:val="28"/>
          <w:highlight w:val="yellow"/>
        </w:rPr>
        <w:t>pow</w:t>
      </w:r>
      <w:proofErr w:type="spellEnd"/>
    </w:p>
    <w:p w:rsidR="0046412F" w:rsidRDefault="0046412F" w:rsidP="0046412F">
      <w:r>
        <w:t xml:space="preserve">Funkcia </w:t>
      </w:r>
      <w:proofErr w:type="spellStart"/>
      <w:r>
        <w:t>pow</w:t>
      </w:r>
      <w:proofErr w:type="spellEnd"/>
      <w:r>
        <w:t xml:space="preserve"> (z anglického </w:t>
      </w:r>
      <w:proofErr w:type="spellStart"/>
      <w:r>
        <w:t>power</w:t>
      </w:r>
      <w:proofErr w:type="spellEnd"/>
      <w:r>
        <w:t xml:space="preserve">, čo znamená umocňovať) je funkcia, ktorá umožňuje umocňovať reálny základ reálnym číslom. Pri programovaní sa často miesto tejto funkcie používa súčin niekoľkých premenných, </w:t>
      </w:r>
    </w:p>
    <w:p w:rsidR="0046412F" w:rsidRDefault="0046412F" w:rsidP="0046412F">
      <w:r>
        <w:t xml:space="preserve">napríklad x 3 = x </w:t>
      </w:r>
      <w:r>
        <w:rPr>
          <w:rFonts w:ascii="Cambria Math" w:hAnsi="Cambria Math" w:cs="Cambria Math"/>
        </w:rPr>
        <w:t>⋅</w:t>
      </w:r>
      <w:r>
        <w:t xml:space="preserve"> x </w:t>
      </w:r>
      <w:r>
        <w:rPr>
          <w:rFonts w:ascii="Cambria Math" w:hAnsi="Cambria Math" w:cs="Cambria Math"/>
        </w:rPr>
        <w:t>⋅</w:t>
      </w:r>
      <w:r>
        <w:t xml:space="preserve"> x {\</w:t>
      </w:r>
      <w:proofErr w:type="spellStart"/>
      <w:r>
        <w:t>displaystyle</w:t>
      </w:r>
      <w:proofErr w:type="spellEnd"/>
      <w:r>
        <w:t xml:space="preserve"> x^{3}=x\</w:t>
      </w:r>
      <w:proofErr w:type="spellStart"/>
      <w:r>
        <w:t>cdot</w:t>
      </w:r>
      <w:proofErr w:type="spellEnd"/>
      <w:r>
        <w:t xml:space="preserve"> x\</w:t>
      </w:r>
      <w:proofErr w:type="spellStart"/>
      <w:r>
        <w:t>cdot</w:t>
      </w:r>
      <w:proofErr w:type="spellEnd"/>
      <w:r>
        <w:t xml:space="preserve"> x} {\</w:t>
      </w:r>
      <w:proofErr w:type="spellStart"/>
      <w:r>
        <w:t>displaystyle</w:t>
      </w:r>
      <w:proofErr w:type="spellEnd"/>
      <w:r>
        <w:t xml:space="preserve"> x^{3}=x\</w:t>
      </w:r>
      <w:proofErr w:type="spellStart"/>
      <w:r>
        <w:t>cdot</w:t>
      </w:r>
      <w:proofErr w:type="spellEnd"/>
      <w:r>
        <w:t xml:space="preserve"> x\</w:t>
      </w:r>
      <w:proofErr w:type="spellStart"/>
      <w:r>
        <w:t>cdot</w:t>
      </w:r>
      <w:proofErr w:type="spellEnd"/>
      <w:r>
        <w:t xml:space="preserve"> x}.</w:t>
      </w:r>
    </w:p>
    <w:p w:rsidR="0046412F" w:rsidRDefault="0046412F" w:rsidP="0046412F"/>
    <w:p w:rsidR="0046412F" w:rsidRDefault="0046412F" w:rsidP="0046412F">
      <w:r>
        <w:t xml:space="preserve">V prípade, že je potreba spočítať druhú odmocninu, možno použiť preddefinovanú funkciu </w:t>
      </w:r>
      <w:proofErr w:type="spellStart"/>
      <w:r w:rsidRPr="00407FA0">
        <w:rPr>
          <w:b/>
        </w:rPr>
        <w:t>sqrt</w:t>
      </w:r>
      <w:proofErr w:type="spellEnd"/>
      <w:r>
        <w:t xml:space="preserve">, prípadne sa používa alternatíva v tvare </w:t>
      </w:r>
      <w:proofErr w:type="spellStart"/>
      <w:r>
        <w:t>pow</w:t>
      </w:r>
      <w:proofErr w:type="spellEnd"/>
      <w:r>
        <w:t>(x, 1.0/2.0), čo je základ umocnenia na jednu polovicu.</w:t>
      </w:r>
    </w:p>
    <w:p w:rsidR="0046412F" w:rsidRDefault="0046412F" w:rsidP="0046412F">
      <w:r>
        <w:t xml:space="preserve">Toto sa používa aj u iných odmocnín. Pri počítaní nepárnej odmocniny je v matematike definovaná odmocnina zo záporného čísla, ale u tejto funkcie toto nie je definované. Tento problém možno obísť podmienkami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else</w:t>
      </w:r>
      <w:proofErr w:type="spellEnd"/>
      <w:r>
        <w:t xml:space="preserve"> a pomocou funkcie </w:t>
      </w:r>
      <w:proofErr w:type="spellStart"/>
      <w:r>
        <w:t>abs</w:t>
      </w:r>
      <w:proofErr w:type="spellEnd"/>
      <w:r>
        <w:t>(x).</w:t>
      </w:r>
    </w:p>
    <w:p w:rsidR="0046412F" w:rsidRDefault="00B07F9E" w:rsidP="0046412F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3096884</wp:posOffset>
            </wp:positionH>
            <wp:positionV relativeFrom="paragraph">
              <wp:posOffset>41467</wp:posOffset>
            </wp:positionV>
            <wp:extent cx="3971386" cy="29908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40" cy="300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12F" w:rsidRPr="00407FA0" w:rsidRDefault="005B4B14" w:rsidP="005B4B14">
      <w:pPr>
        <w:numPr>
          <w:ilvl w:val="0"/>
          <w:numId w:val="1"/>
        </w:numPr>
        <w:rPr>
          <w:b/>
        </w:rPr>
      </w:pPr>
      <w:r w:rsidRPr="00407FA0">
        <w:rPr>
          <w:b/>
        </w:rPr>
        <w:t xml:space="preserve"> </w:t>
      </w:r>
      <w:r w:rsidR="0046412F" w:rsidRPr="00407FA0">
        <w:rPr>
          <w:b/>
        </w:rPr>
        <w:t xml:space="preserve">Príklad zdrojového kódu pre funkciu </w:t>
      </w:r>
      <w:proofErr w:type="spellStart"/>
      <w:r w:rsidR="0046412F" w:rsidRPr="00407FA0">
        <w:rPr>
          <w:b/>
        </w:rPr>
        <w:t>pow</w:t>
      </w:r>
      <w:proofErr w:type="spellEnd"/>
    </w:p>
    <w:p w:rsidR="0046412F" w:rsidRDefault="0046412F" w:rsidP="0046412F"/>
    <w:p w:rsidR="0046412F" w:rsidRDefault="0046412F" w:rsidP="0046412F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46412F" w:rsidRDefault="0046412F" w:rsidP="0046412F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6412F" w:rsidRDefault="0046412F" w:rsidP="0046412F">
      <w:pPr>
        <w:spacing w:after="0" w:line="240" w:lineRule="auto"/>
      </w:pPr>
    </w:p>
    <w:p w:rsidR="0046412F" w:rsidRDefault="0046412F" w:rsidP="0046412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6412F" w:rsidRDefault="0046412F" w:rsidP="0046412F">
      <w:pPr>
        <w:spacing w:after="0" w:line="240" w:lineRule="auto"/>
      </w:pPr>
      <w:r>
        <w:t>{</w:t>
      </w:r>
    </w:p>
    <w:p w:rsidR="0046412F" w:rsidRDefault="0046412F" w:rsidP="0046412F">
      <w:pPr>
        <w:spacing w:after="0" w:line="240" w:lineRule="auto"/>
      </w:pPr>
      <w:r>
        <w:t xml:space="preserve">    </w:t>
      </w:r>
      <w:proofErr w:type="spellStart"/>
      <w:r>
        <w:t>float</w:t>
      </w:r>
      <w:proofErr w:type="spellEnd"/>
      <w:r>
        <w:t xml:space="preserve"> x, z;</w:t>
      </w:r>
    </w:p>
    <w:p w:rsidR="0046412F" w:rsidRDefault="00B07F9E" w:rsidP="0046412F">
      <w:pPr>
        <w:spacing w:after="0" w:line="24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776377</wp:posOffset>
                </wp:positionH>
                <wp:positionV relativeFrom="paragraph">
                  <wp:posOffset>145307</wp:posOffset>
                </wp:positionV>
                <wp:extent cx="1992702" cy="241540"/>
                <wp:effectExtent l="0" t="57150" r="26670" b="2540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702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4C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61.15pt;margin-top:11.45pt;width:156.9pt;height:1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6412F">
        <w:t xml:space="preserve">    </w:t>
      </w:r>
      <w:proofErr w:type="spellStart"/>
      <w:r w:rsidR="0046412F">
        <w:t>printf</w:t>
      </w:r>
      <w:proofErr w:type="spellEnd"/>
      <w:r w:rsidR="0046412F">
        <w:t xml:space="preserve">("Zadajte </w:t>
      </w:r>
      <w:proofErr w:type="spellStart"/>
      <w:r w:rsidR="00C40783">
        <w:t>ci</w:t>
      </w:r>
      <w:r w:rsidR="0046412F">
        <w:t>slo</w:t>
      </w:r>
      <w:proofErr w:type="spellEnd"/>
      <w:r w:rsidR="0046412F">
        <w:t xml:space="preserve">, </w:t>
      </w:r>
      <w:proofErr w:type="spellStart"/>
      <w:r w:rsidR="0046412F">
        <w:t>ktor</w:t>
      </w:r>
      <w:r w:rsidR="00C40783">
        <w:t>e</w:t>
      </w:r>
      <w:proofErr w:type="spellEnd"/>
      <w:r w:rsidR="0046412F">
        <w:t xml:space="preserve"> chcete </w:t>
      </w:r>
      <w:proofErr w:type="spellStart"/>
      <w:r w:rsidR="0046412F">
        <w:t>umocni</w:t>
      </w:r>
      <w:r w:rsidR="00C40783">
        <w:t>t</w:t>
      </w:r>
      <w:proofErr w:type="spellEnd"/>
      <w:r w:rsidR="0046412F">
        <w:t xml:space="preserve"> na </w:t>
      </w:r>
      <w:r>
        <w:t>2</w:t>
      </w:r>
      <w:r w:rsidR="0046412F">
        <w:t>. :");</w:t>
      </w:r>
    </w:p>
    <w:p w:rsidR="0046412F" w:rsidRDefault="0046412F" w:rsidP="0046412F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("%f", &amp;x);</w:t>
      </w:r>
    </w:p>
    <w:p w:rsidR="0046412F" w:rsidRDefault="0046412F" w:rsidP="0046412F">
      <w:pPr>
        <w:spacing w:after="0" w:line="240" w:lineRule="auto"/>
      </w:pPr>
      <w:r>
        <w:t xml:space="preserve">    z = </w:t>
      </w:r>
      <w:proofErr w:type="spellStart"/>
      <w:r>
        <w:t>pow</w:t>
      </w:r>
      <w:proofErr w:type="spellEnd"/>
      <w:r>
        <w:t xml:space="preserve">(x, </w:t>
      </w:r>
      <w:r w:rsidR="00B07F9E" w:rsidRPr="00B07F9E">
        <w:rPr>
          <w:highlight w:val="cyan"/>
        </w:rPr>
        <w:t>2</w:t>
      </w:r>
      <w:r>
        <w:t>);</w:t>
      </w:r>
    </w:p>
    <w:p w:rsidR="0046412F" w:rsidRDefault="0046412F" w:rsidP="0046412F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V</w:t>
      </w:r>
      <w:r w:rsidR="00C40783">
        <w:t>y</w:t>
      </w:r>
      <w:r>
        <w:t>sledok</w:t>
      </w:r>
      <w:proofErr w:type="spellEnd"/>
      <w:r>
        <w:t xml:space="preserve"> je: %f", z);</w:t>
      </w:r>
    </w:p>
    <w:p w:rsidR="00B07F9E" w:rsidRPr="00B07F9E" w:rsidRDefault="00B07F9E" w:rsidP="0046412F">
      <w:pPr>
        <w:spacing w:after="0" w:line="240" w:lineRule="auto"/>
      </w:pPr>
      <w:r>
        <w:rPr>
          <w:b/>
        </w:rPr>
        <w:t xml:space="preserve">    </w:t>
      </w:r>
      <w:proofErr w:type="spellStart"/>
      <w:r>
        <w:t>system</w:t>
      </w:r>
      <w:proofErr w:type="spellEnd"/>
      <w:r>
        <w:t>(„</w:t>
      </w:r>
      <w:proofErr w:type="spellStart"/>
      <w:r>
        <w:t>pause</w:t>
      </w:r>
      <w:proofErr w:type="spellEnd"/>
      <w:r>
        <w:t>“);</w:t>
      </w:r>
    </w:p>
    <w:p w:rsidR="0046412F" w:rsidRDefault="0046412F" w:rsidP="0046412F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6412F" w:rsidRDefault="0046412F" w:rsidP="0046412F">
      <w:pPr>
        <w:spacing w:after="0" w:line="240" w:lineRule="auto"/>
      </w:pPr>
      <w:r>
        <w:t>}</w:t>
      </w:r>
    </w:p>
    <w:p w:rsidR="0046412F" w:rsidRDefault="0046412F" w:rsidP="0046412F"/>
    <w:p w:rsidR="00C40783" w:rsidRDefault="00C40783" w:rsidP="0046412F"/>
    <w:p w:rsidR="0046412F" w:rsidRPr="00407FA0" w:rsidRDefault="005B4B14" w:rsidP="005B4B14">
      <w:pPr>
        <w:numPr>
          <w:ilvl w:val="0"/>
          <w:numId w:val="1"/>
        </w:numPr>
        <w:rPr>
          <w:b/>
          <w:color w:val="2F5496" w:themeColor="accent5" w:themeShade="BF"/>
          <w:sz w:val="28"/>
          <w:szCs w:val="28"/>
        </w:rPr>
      </w:pPr>
      <w:r w:rsidRPr="00407FA0">
        <w:rPr>
          <w:color w:val="2F5496" w:themeColor="accent5" w:themeShade="BF"/>
          <w:sz w:val="28"/>
          <w:szCs w:val="28"/>
          <w:highlight w:val="yellow"/>
        </w:rPr>
        <w:t xml:space="preserve"> </w:t>
      </w:r>
      <w:r w:rsidR="0046412F" w:rsidRPr="00407FA0">
        <w:rPr>
          <w:b/>
          <w:color w:val="2F5496" w:themeColor="accent5" w:themeShade="BF"/>
          <w:sz w:val="28"/>
          <w:szCs w:val="28"/>
          <w:highlight w:val="yellow"/>
        </w:rPr>
        <w:t xml:space="preserve">Funkcia </w:t>
      </w:r>
      <w:proofErr w:type="spellStart"/>
      <w:r w:rsidR="0046412F" w:rsidRPr="00407FA0">
        <w:rPr>
          <w:b/>
          <w:color w:val="2F5496" w:themeColor="accent5" w:themeShade="BF"/>
          <w:sz w:val="28"/>
          <w:szCs w:val="28"/>
          <w:highlight w:val="yellow"/>
        </w:rPr>
        <w:t>sqrt</w:t>
      </w:r>
      <w:proofErr w:type="spellEnd"/>
    </w:p>
    <w:p w:rsidR="0046412F" w:rsidRDefault="0046412F" w:rsidP="0046412F"/>
    <w:p w:rsidR="00C40783" w:rsidRDefault="00C40783" w:rsidP="0046412F"/>
    <w:p w:rsidR="0046412F" w:rsidRDefault="0046412F" w:rsidP="0046412F">
      <w:r>
        <w:t xml:space="preserve">Funkcia </w:t>
      </w:r>
      <w:proofErr w:type="spellStart"/>
      <w:r>
        <w:t>sqrt</w:t>
      </w:r>
      <w:proofErr w:type="spellEnd"/>
      <w:r>
        <w:t xml:space="preserve"> (z anglického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, čo znamená druhá odmocnina) je ďalšia funkcia, ktorú je možné volať v tvare z = </w:t>
      </w:r>
      <w:proofErr w:type="spellStart"/>
      <w:r>
        <w:t>sqrt</w:t>
      </w:r>
      <w:proofErr w:type="spellEnd"/>
      <w:r>
        <w:t xml:space="preserve">(x);. Pre túto funkciu nie je definovaná odmocnina zo záporného čísla. Tomuto problému možno zabrániť príkazom </w:t>
      </w:r>
      <w:proofErr w:type="spellStart"/>
      <w:r>
        <w:t>abs</w:t>
      </w:r>
      <w:proofErr w:type="spellEnd"/>
      <w:r>
        <w:t xml:space="preserve">(x) alebo podmienkami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else</w:t>
      </w:r>
      <w:proofErr w:type="spellEnd"/>
      <w:r>
        <w:t xml:space="preserve">. Alternatíva tohoto príkazu je príkaz </w:t>
      </w:r>
      <w:proofErr w:type="spellStart"/>
      <w:r>
        <w:t>pow</w:t>
      </w:r>
      <w:proofErr w:type="spellEnd"/>
      <w:r>
        <w:t>, kde je premenná umocnená na jednu polovicu.</w:t>
      </w:r>
    </w:p>
    <w:p w:rsidR="0046412F" w:rsidRDefault="0046412F" w:rsidP="0046412F"/>
    <w:p w:rsidR="00C40783" w:rsidRDefault="00C40783" w:rsidP="0046412F"/>
    <w:p w:rsidR="0046412F" w:rsidRDefault="005B4B14" w:rsidP="005B4B14">
      <w:pPr>
        <w:numPr>
          <w:ilvl w:val="0"/>
          <w:numId w:val="1"/>
        </w:numPr>
        <w:rPr>
          <w:b/>
        </w:rPr>
      </w:pPr>
      <w:r w:rsidRPr="00407FA0">
        <w:rPr>
          <w:b/>
        </w:rPr>
        <w:t xml:space="preserve"> </w:t>
      </w:r>
      <w:r w:rsidR="0046412F" w:rsidRPr="00407FA0">
        <w:rPr>
          <w:b/>
        </w:rPr>
        <w:t xml:space="preserve">Príklad zdrojového kódu pre funkciu </w:t>
      </w:r>
      <w:proofErr w:type="spellStart"/>
      <w:r w:rsidR="0046412F" w:rsidRPr="00407FA0">
        <w:rPr>
          <w:b/>
        </w:rPr>
        <w:t>sqrt</w:t>
      </w:r>
      <w:proofErr w:type="spellEnd"/>
    </w:p>
    <w:p w:rsidR="00C40783" w:rsidRDefault="00C40783" w:rsidP="00C40783">
      <w:pPr>
        <w:ind w:left="720"/>
        <w:rPr>
          <w:b/>
        </w:rPr>
      </w:pPr>
    </w:p>
    <w:p w:rsidR="00C40783" w:rsidRDefault="00C40783" w:rsidP="00C40783">
      <w:pPr>
        <w:ind w:left="720"/>
        <w:rPr>
          <w:b/>
        </w:rPr>
      </w:pPr>
    </w:p>
    <w:p w:rsidR="00C40783" w:rsidRPr="00C40783" w:rsidRDefault="002304D7" w:rsidP="00C40783">
      <w:pPr>
        <w:spacing w:after="0" w:line="240" w:lineRule="auto"/>
      </w:pPr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2940697</wp:posOffset>
            </wp:positionH>
            <wp:positionV relativeFrom="paragraph">
              <wp:posOffset>151849</wp:posOffset>
            </wp:positionV>
            <wp:extent cx="3979581" cy="3728974"/>
            <wp:effectExtent l="0" t="0" r="1905" b="508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81" cy="3728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C40783" w:rsidRPr="00C40783">
        <w:t>#</w:t>
      </w:r>
      <w:proofErr w:type="spellStart"/>
      <w:r w:rsidR="00C40783" w:rsidRPr="00C40783">
        <w:t>include</w:t>
      </w:r>
      <w:proofErr w:type="spellEnd"/>
      <w:r w:rsidR="00C40783" w:rsidRPr="00C40783">
        <w:t xml:space="preserve"> &lt;</w:t>
      </w:r>
      <w:proofErr w:type="spellStart"/>
      <w:r w:rsidR="00C40783" w:rsidRPr="00C40783">
        <w:t>math.h</w:t>
      </w:r>
      <w:proofErr w:type="spellEnd"/>
      <w:r w:rsidR="00C40783" w:rsidRPr="00C40783">
        <w:t>&gt;</w:t>
      </w:r>
    </w:p>
    <w:p w:rsidR="00C40783" w:rsidRPr="00C40783" w:rsidRDefault="00C40783" w:rsidP="00C40783">
      <w:pPr>
        <w:spacing w:after="0" w:line="240" w:lineRule="auto"/>
      </w:pPr>
      <w:r w:rsidRPr="00C40783">
        <w:t>#</w:t>
      </w:r>
      <w:proofErr w:type="spellStart"/>
      <w:r w:rsidRPr="00C40783">
        <w:t>include</w:t>
      </w:r>
      <w:proofErr w:type="spellEnd"/>
      <w:r w:rsidRPr="00C40783">
        <w:t xml:space="preserve"> &lt;</w:t>
      </w:r>
      <w:proofErr w:type="spellStart"/>
      <w:r w:rsidRPr="00C40783">
        <w:t>stdio.h</w:t>
      </w:r>
      <w:proofErr w:type="spellEnd"/>
      <w:r w:rsidRPr="00C40783">
        <w:t>&gt;</w:t>
      </w:r>
    </w:p>
    <w:p w:rsidR="00C40783" w:rsidRPr="00C40783" w:rsidRDefault="00C40783" w:rsidP="00C40783">
      <w:pPr>
        <w:spacing w:after="0" w:line="240" w:lineRule="auto"/>
      </w:pPr>
    </w:p>
    <w:p w:rsidR="00C40783" w:rsidRPr="00C40783" w:rsidRDefault="00C40783" w:rsidP="00C40783">
      <w:pPr>
        <w:spacing w:after="0" w:line="240" w:lineRule="auto"/>
      </w:pPr>
      <w:proofErr w:type="spellStart"/>
      <w:r w:rsidRPr="00C40783">
        <w:t>int</w:t>
      </w:r>
      <w:proofErr w:type="spellEnd"/>
      <w:r w:rsidRPr="00C40783">
        <w:t xml:space="preserve"> </w:t>
      </w:r>
      <w:proofErr w:type="spellStart"/>
      <w:r w:rsidRPr="00C40783">
        <w:t>main</w:t>
      </w:r>
      <w:proofErr w:type="spellEnd"/>
      <w:r w:rsidRPr="00C40783">
        <w:t>()</w:t>
      </w:r>
    </w:p>
    <w:p w:rsidR="00C40783" w:rsidRPr="00C40783" w:rsidRDefault="00C40783" w:rsidP="00C40783">
      <w:pPr>
        <w:spacing w:after="0" w:line="240" w:lineRule="auto"/>
      </w:pPr>
      <w:r w:rsidRPr="00C40783">
        <w:t>{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</w:t>
      </w:r>
      <w:proofErr w:type="spellStart"/>
      <w:r w:rsidRPr="00C40783">
        <w:t>float</w:t>
      </w:r>
      <w:proofErr w:type="spellEnd"/>
      <w:r w:rsidRPr="00C40783">
        <w:t xml:space="preserve"> x, z;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</w:t>
      </w:r>
      <w:proofErr w:type="spellStart"/>
      <w:r w:rsidRPr="00C40783">
        <w:t>printf</w:t>
      </w:r>
      <w:proofErr w:type="spellEnd"/>
      <w:r w:rsidRPr="00C40783">
        <w:t xml:space="preserve">("Zadajte </w:t>
      </w:r>
      <w:proofErr w:type="spellStart"/>
      <w:r w:rsidRPr="00C40783">
        <w:t>cislo</w:t>
      </w:r>
      <w:proofErr w:type="spellEnd"/>
      <w:r w:rsidRPr="00C40783">
        <w:t xml:space="preserve">, </w:t>
      </w:r>
      <w:proofErr w:type="spellStart"/>
      <w:r w:rsidRPr="00C40783">
        <w:t>ktore</w:t>
      </w:r>
      <w:proofErr w:type="spellEnd"/>
      <w:r w:rsidRPr="00C40783">
        <w:t xml:space="preserve"> chcete </w:t>
      </w:r>
      <w:proofErr w:type="spellStart"/>
      <w:r w:rsidRPr="00C40783">
        <w:t>odmocnit</w:t>
      </w:r>
      <w:proofErr w:type="spellEnd"/>
      <w:r w:rsidRPr="00C40783">
        <w:t>: ");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</w:t>
      </w:r>
      <w:proofErr w:type="spellStart"/>
      <w:r w:rsidRPr="00C40783">
        <w:t>scanf</w:t>
      </w:r>
      <w:proofErr w:type="spellEnd"/>
      <w:r w:rsidRPr="00C40783">
        <w:t>("%f", &amp;x);</w:t>
      </w:r>
    </w:p>
    <w:p w:rsidR="00C40783" w:rsidRPr="00C40783" w:rsidRDefault="00C40783" w:rsidP="00C40783">
      <w:pPr>
        <w:spacing w:after="0" w:line="240" w:lineRule="auto"/>
      </w:pPr>
    </w:p>
    <w:p w:rsidR="00C40783" w:rsidRPr="00C40783" w:rsidRDefault="00C40783" w:rsidP="00C40783">
      <w:pPr>
        <w:spacing w:after="0" w:line="240" w:lineRule="auto"/>
      </w:pPr>
      <w:r w:rsidRPr="00C40783">
        <w:t xml:space="preserve">    </w:t>
      </w:r>
      <w:proofErr w:type="spellStart"/>
      <w:r w:rsidRPr="00C40783">
        <w:t>if</w:t>
      </w:r>
      <w:proofErr w:type="spellEnd"/>
      <w:r w:rsidRPr="00C40783">
        <w:t>( x &gt;= 0 )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{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    z = </w:t>
      </w:r>
      <w:proofErr w:type="spellStart"/>
      <w:r w:rsidRPr="00C40783">
        <w:t>sqrt</w:t>
      </w:r>
      <w:proofErr w:type="spellEnd"/>
      <w:r w:rsidRPr="00C40783">
        <w:t xml:space="preserve"> ( x );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    </w:t>
      </w:r>
      <w:proofErr w:type="spellStart"/>
      <w:r w:rsidRPr="00C40783">
        <w:t>printf</w:t>
      </w:r>
      <w:proofErr w:type="spellEnd"/>
      <w:r w:rsidRPr="00C40783">
        <w:t>("</w:t>
      </w:r>
      <w:proofErr w:type="spellStart"/>
      <w:r w:rsidRPr="00C40783">
        <w:t>Vysledok</w:t>
      </w:r>
      <w:proofErr w:type="spellEnd"/>
      <w:r w:rsidRPr="00C40783">
        <w:t xml:space="preserve"> je: %f", z);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       }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</w:t>
      </w:r>
      <w:proofErr w:type="spellStart"/>
      <w:r w:rsidRPr="00C40783">
        <w:t>else</w:t>
      </w:r>
      <w:proofErr w:type="spellEnd"/>
    </w:p>
    <w:p w:rsidR="00C40783" w:rsidRPr="00C40783" w:rsidRDefault="00C40783" w:rsidP="00C40783">
      <w:pPr>
        <w:spacing w:after="0" w:line="240" w:lineRule="auto"/>
      </w:pPr>
      <w:r w:rsidRPr="00C40783">
        <w:t xml:space="preserve">    {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    </w:t>
      </w:r>
      <w:proofErr w:type="spellStart"/>
      <w:r w:rsidRPr="00C40783">
        <w:t>printf</w:t>
      </w:r>
      <w:proofErr w:type="spellEnd"/>
      <w:r w:rsidRPr="00C40783">
        <w:t xml:space="preserve">("Chyba, program </w:t>
      </w:r>
      <w:proofErr w:type="spellStart"/>
      <w:r w:rsidRPr="00C40783">
        <w:t>ukonceny</w:t>
      </w:r>
      <w:proofErr w:type="spellEnd"/>
      <w:r w:rsidRPr="00C40783">
        <w:t>!   ");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          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  }</w:t>
      </w:r>
    </w:p>
    <w:p w:rsidR="00C40783" w:rsidRPr="00C40783" w:rsidRDefault="00C40783" w:rsidP="00C40783">
      <w:pPr>
        <w:spacing w:after="0" w:line="240" w:lineRule="auto"/>
      </w:pPr>
      <w:r w:rsidRPr="00C40783">
        <w:t xml:space="preserve">  </w:t>
      </w:r>
      <w:proofErr w:type="spellStart"/>
      <w:r w:rsidRPr="00C40783">
        <w:t>system</w:t>
      </w:r>
      <w:proofErr w:type="spellEnd"/>
      <w:r w:rsidRPr="00C40783">
        <w:t>("</w:t>
      </w:r>
      <w:proofErr w:type="spellStart"/>
      <w:r w:rsidRPr="00C40783">
        <w:t>pause</w:t>
      </w:r>
      <w:proofErr w:type="spellEnd"/>
      <w:r w:rsidRPr="00C40783">
        <w:t xml:space="preserve">");  </w:t>
      </w:r>
    </w:p>
    <w:p w:rsidR="00C40783" w:rsidRDefault="00C40783" w:rsidP="00C40783">
      <w:pPr>
        <w:spacing w:after="0" w:line="240" w:lineRule="auto"/>
      </w:pPr>
      <w:r w:rsidRPr="00C40783">
        <w:t>}</w:t>
      </w: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Pr="00AC03EA" w:rsidRDefault="00AC03EA" w:rsidP="00C40783">
      <w:pPr>
        <w:spacing w:after="0" w:line="240" w:lineRule="auto"/>
        <w:rPr>
          <w:b/>
        </w:rPr>
      </w:pPr>
      <w:r w:rsidRPr="00AC03EA">
        <w:rPr>
          <w:b/>
        </w:rPr>
        <w:t>POZOR!   Záporné číslo nedokážem odmocniť !</w:t>
      </w: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Default="00C40783" w:rsidP="00C40783">
      <w:pPr>
        <w:spacing w:after="0" w:line="240" w:lineRule="auto"/>
      </w:pPr>
    </w:p>
    <w:p w:rsidR="00C40783" w:rsidRPr="00C40783" w:rsidRDefault="00C40783" w:rsidP="00C40783">
      <w:pPr>
        <w:spacing w:after="0" w:line="240" w:lineRule="auto"/>
      </w:pPr>
    </w:p>
    <w:p w:rsidR="0046412F" w:rsidRDefault="0046412F" w:rsidP="005B4B14">
      <w:pPr>
        <w:numPr>
          <w:ilvl w:val="0"/>
          <w:numId w:val="1"/>
        </w:numPr>
      </w:pPr>
      <w:r>
        <w:t xml:space="preserve">Tabuľka s prehľadom najpoužívanejších príkazov knižnice   </w:t>
      </w:r>
      <w:r w:rsidRPr="0046412F">
        <w:t>#</w:t>
      </w:r>
      <w:proofErr w:type="spellStart"/>
      <w:r w:rsidRPr="0046412F">
        <w:t>include</w:t>
      </w:r>
      <w:proofErr w:type="spellEnd"/>
      <w:r w:rsidRPr="0046412F">
        <w:t xml:space="preserve"> &lt;</w:t>
      </w:r>
      <w:proofErr w:type="spellStart"/>
      <w:r w:rsidRPr="0046412F">
        <w:t>math.h</w:t>
      </w:r>
      <w:proofErr w:type="spellEnd"/>
      <w:r w:rsidRPr="0046412F">
        <w:t>&gt;</w:t>
      </w:r>
    </w:p>
    <w:p w:rsidR="0046412F" w:rsidRDefault="0046412F" w:rsidP="0046412F">
      <w:r>
        <w:t xml:space="preserve">Príkaz </w:t>
      </w:r>
      <w:r>
        <w:tab/>
        <w:t xml:space="preserve">  Popis</w:t>
      </w: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68"/>
      </w:tblGrid>
      <w:tr w:rsidR="0046412F" w:rsidTr="0046412F">
        <w:trPr>
          <w:trHeight w:val="9575"/>
        </w:trPr>
        <w:tc>
          <w:tcPr>
            <w:tcW w:w="7168" w:type="dxa"/>
          </w:tcPr>
          <w:p w:rsidR="0046412F" w:rsidRDefault="0046412F" w:rsidP="0046412F">
            <w:pPr>
              <w:ind w:left="-2"/>
            </w:pPr>
            <w:proofErr w:type="spellStart"/>
            <w:r>
              <w:t>abs</w:t>
            </w:r>
            <w:proofErr w:type="spellEnd"/>
            <w:r>
              <w:t xml:space="preserve"> </w:t>
            </w:r>
            <w:r>
              <w:tab/>
              <w:t>absolútna hodnota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labs</w:t>
            </w:r>
            <w:proofErr w:type="spellEnd"/>
            <w:r>
              <w:t xml:space="preserve"> </w:t>
            </w:r>
            <w:r>
              <w:tab/>
              <w:t xml:space="preserve">absolútna hodnota typu </w:t>
            </w:r>
            <w:proofErr w:type="spellStart"/>
            <w:r>
              <w:t>long</w:t>
            </w:r>
            <w:proofErr w:type="spellEnd"/>
          </w:p>
          <w:p w:rsidR="0046412F" w:rsidRDefault="0046412F" w:rsidP="0046412F">
            <w:pPr>
              <w:ind w:left="-2"/>
            </w:pPr>
            <w:proofErr w:type="spellStart"/>
            <w:r>
              <w:t>fabs</w:t>
            </w:r>
            <w:proofErr w:type="spellEnd"/>
            <w:r>
              <w:t xml:space="preserve"> </w:t>
            </w:r>
            <w:r>
              <w:tab/>
              <w:t xml:space="preserve">absolútna hodnota typu </w:t>
            </w:r>
            <w:proofErr w:type="spellStart"/>
            <w:r>
              <w:t>float</w:t>
            </w:r>
            <w:proofErr w:type="spellEnd"/>
          </w:p>
          <w:p w:rsidR="0046412F" w:rsidRDefault="0046412F" w:rsidP="0046412F">
            <w:pPr>
              <w:ind w:left="-2"/>
            </w:pPr>
            <w:r>
              <w:t xml:space="preserve">div </w:t>
            </w:r>
            <w:r>
              <w:tab/>
              <w:t>vráti výsledok spolu so zvyškom delenia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ldiv</w:t>
            </w:r>
            <w:proofErr w:type="spellEnd"/>
            <w:r>
              <w:t xml:space="preserve"> </w:t>
            </w:r>
            <w:r>
              <w:tab/>
              <w:t xml:space="preserve">vráti výsledok spolu so zvyškom delenia typu </w:t>
            </w:r>
            <w:proofErr w:type="spellStart"/>
            <w:r>
              <w:t>long</w:t>
            </w:r>
            <w:proofErr w:type="spellEnd"/>
          </w:p>
          <w:p w:rsidR="0046412F" w:rsidRDefault="0046412F" w:rsidP="0046412F">
            <w:pPr>
              <w:ind w:left="-2"/>
            </w:pPr>
            <w:proofErr w:type="spellStart"/>
            <w:r>
              <w:t>sqrt</w:t>
            </w:r>
            <w:proofErr w:type="spellEnd"/>
            <w:r>
              <w:t xml:space="preserve"> </w:t>
            </w:r>
            <w:r>
              <w:tab/>
              <w:t>druhá odmocnina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pow</w:t>
            </w:r>
            <w:proofErr w:type="spellEnd"/>
            <w:r>
              <w:t xml:space="preserve"> </w:t>
            </w:r>
            <w:r>
              <w:tab/>
              <w:t>ľubovoľná mocnina</w:t>
            </w:r>
          </w:p>
          <w:p w:rsidR="0046412F" w:rsidRDefault="0046412F" w:rsidP="0046412F">
            <w:pPr>
              <w:ind w:left="-2"/>
            </w:pPr>
            <w:r>
              <w:t xml:space="preserve">log </w:t>
            </w:r>
            <w:r>
              <w:tab/>
              <w:t>prirodzený logaritmus</w:t>
            </w:r>
          </w:p>
          <w:p w:rsidR="0046412F" w:rsidRDefault="0046412F" w:rsidP="0046412F">
            <w:pPr>
              <w:ind w:left="-2"/>
            </w:pPr>
            <w:r>
              <w:t xml:space="preserve">log10 </w:t>
            </w:r>
            <w:r>
              <w:tab/>
              <w:t>logaritmus so základom 10</w:t>
            </w:r>
          </w:p>
          <w:p w:rsidR="0046412F" w:rsidRDefault="0046412F" w:rsidP="0046412F">
            <w:pPr>
              <w:ind w:left="-2"/>
            </w:pPr>
            <w:r>
              <w:t xml:space="preserve">sin </w:t>
            </w:r>
            <w:r>
              <w:tab/>
              <w:t>sínus</w:t>
            </w:r>
          </w:p>
          <w:p w:rsidR="0046412F" w:rsidRDefault="0046412F" w:rsidP="0046412F">
            <w:pPr>
              <w:ind w:left="-2"/>
            </w:pPr>
            <w:r>
              <w:t xml:space="preserve">cos </w:t>
            </w:r>
            <w:r>
              <w:tab/>
              <w:t>kosínus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tan</w:t>
            </w:r>
            <w:proofErr w:type="spellEnd"/>
            <w:r>
              <w:t xml:space="preserve"> </w:t>
            </w:r>
            <w:r>
              <w:tab/>
              <w:t>tangens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acos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arcus</w:t>
            </w:r>
            <w:proofErr w:type="spellEnd"/>
            <w:r>
              <w:t xml:space="preserve"> </w:t>
            </w:r>
            <w:proofErr w:type="spellStart"/>
            <w:r>
              <w:t>cosinus</w:t>
            </w:r>
            <w:proofErr w:type="spellEnd"/>
          </w:p>
          <w:p w:rsidR="0046412F" w:rsidRDefault="0046412F" w:rsidP="0046412F">
            <w:pPr>
              <w:ind w:left="-2"/>
            </w:pPr>
            <w:proofErr w:type="spellStart"/>
            <w:r>
              <w:t>asin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arcus</w:t>
            </w:r>
            <w:proofErr w:type="spellEnd"/>
            <w:r>
              <w:t xml:space="preserve"> </w:t>
            </w:r>
            <w:proofErr w:type="spellStart"/>
            <w:r>
              <w:t>sinus</w:t>
            </w:r>
            <w:proofErr w:type="spellEnd"/>
          </w:p>
          <w:p w:rsidR="0046412F" w:rsidRDefault="0046412F" w:rsidP="0046412F">
            <w:pPr>
              <w:ind w:left="-2"/>
            </w:pPr>
            <w:proofErr w:type="spellStart"/>
            <w:r>
              <w:t>atan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arcus</w:t>
            </w:r>
            <w:proofErr w:type="spellEnd"/>
            <w:r>
              <w:t xml:space="preserve"> tangens</w:t>
            </w:r>
          </w:p>
          <w:p w:rsidR="0046412F" w:rsidRDefault="0046412F" w:rsidP="0046412F">
            <w:pPr>
              <w:ind w:left="-2"/>
            </w:pPr>
            <w:r>
              <w:t xml:space="preserve">atan2 </w:t>
            </w:r>
            <w:r>
              <w:tab/>
            </w:r>
            <w:proofErr w:type="spellStart"/>
            <w:r>
              <w:t>arcus</w:t>
            </w:r>
            <w:proofErr w:type="spellEnd"/>
            <w:r>
              <w:t xml:space="preserve"> tangens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r>
              <w:tab/>
              <w:t>hyperbolický sínus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cosh</w:t>
            </w:r>
            <w:proofErr w:type="spellEnd"/>
            <w:r>
              <w:t xml:space="preserve"> </w:t>
            </w:r>
            <w:r>
              <w:tab/>
              <w:t>hyperbolický kosínus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tanh</w:t>
            </w:r>
            <w:proofErr w:type="spellEnd"/>
            <w:r>
              <w:t xml:space="preserve"> </w:t>
            </w:r>
            <w:r>
              <w:tab/>
              <w:t>hyperbolický tangens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ceil</w:t>
            </w:r>
            <w:proofErr w:type="spellEnd"/>
            <w:r>
              <w:t xml:space="preserve"> </w:t>
            </w:r>
            <w:r>
              <w:tab/>
              <w:t xml:space="preserve">vráti najbližšie celé číslo </w:t>
            </w:r>
            <w:proofErr w:type="spellStart"/>
            <w:r>
              <w:t>ne</w:t>
            </w:r>
            <w:proofErr w:type="spellEnd"/>
            <w:r>
              <w:t xml:space="preserve"> menšie než argument (zaokrúhli nahor)</w:t>
            </w:r>
          </w:p>
          <w:p w:rsidR="0046412F" w:rsidRDefault="0046412F" w:rsidP="0046412F">
            <w:pPr>
              <w:ind w:left="-2"/>
            </w:pPr>
            <w:proofErr w:type="spellStart"/>
            <w:r>
              <w:t>floor</w:t>
            </w:r>
            <w:proofErr w:type="spellEnd"/>
            <w:r>
              <w:t xml:space="preserve"> </w:t>
            </w:r>
            <w:r>
              <w:tab/>
              <w:t xml:space="preserve">vráti najbližšie celé číslo </w:t>
            </w:r>
            <w:proofErr w:type="spellStart"/>
            <w:r>
              <w:t>ne</w:t>
            </w:r>
            <w:proofErr w:type="spellEnd"/>
            <w:r>
              <w:t xml:space="preserve"> väčšie než argument (zaokrúhli nadol)</w:t>
            </w:r>
          </w:p>
        </w:tc>
      </w:tr>
    </w:tbl>
    <w:p w:rsidR="000D5E7F" w:rsidRDefault="000D5E7F" w:rsidP="0046412F"/>
    <w:sectPr w:rsidR="000D5E7F" w:rsidSect="00407F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68C5"/>
    <w:multiLevelType w:val="hybridMultilevel"/>
    <w:tmpl w:val="78306B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A0"/>
    <w:rsid w:val="000D5E7F"/>
    <w:rsid w:val="002304D7"/>
    <w:rsid w:val="00407FA0"/>
    <w:rsid w:val="0046412F"/>
    <w:rsid w:val="005B4B14"/>
    <w:rsid w:val="00AC03EA"/>
    <w:rsid w:val="00B07F9E"/>
    <w:rsid w:val="00C4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21235-BF1B-4692-B6F5-EB4BEB51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IIA_C_2809\ARITMETICK&#201;%20%20FUNKCIE.do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ARITMETICKÉ  FUNKCIE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2020-11-25T13:32:00Z</dcterms:created>
  <dcterms:modified xsi:type="dcterms:W3CDTF">2020-11-25T13:32:00Z</dcterms:modified>
</cp:coreProperties>
</file>