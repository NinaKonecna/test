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901" w:rsidRPr="008904E3" w:rsidRDefault="00CA3901">
      <w:pPr>
        <w:rPr>
          <w:b/>
          <w:u w:val="single"/>
        </w:rPr>
      </w:pPr>
      <w:r w:rsidRPr="008904E3">
        <w:rPr>
          <w:b/>
          <w:u w:val="single"/>
        </w:rPr>
        <w:t>Obyvateľstvo a sídla Európy 8.ročník Geografia</w:t>
      </w:r>
      <w:r>
        <w:rPr>
          <w:b/>
          <w:u w:val="single"/>
        </w:rPr>
        <w:t xml:space="preserve">   (použi atlas, hlavu</w:t>
      </w:r>
      <w:r w:rsidRPr="008904E3">
        <w:rPr>
          <w:b/>
          <w:u w:val="single"/>
        </w:rPr>
        <w:sym w:font="Wingdings" w:char="F04A"/>
      </w:r>
      <w:r>
        <w:rPr>
          <w:b/>
          <w:u w:val="single"/>
        </w:rPr>
        <w:t xml:space="preserve"> a tabuľku v učebnici str. 120)</w:t>
      </w:r>
    </w:p>
    <w:p w:rsidR="00CA3901" w:rsidRPr="008904E3" w:rsidRDefault="00CA3901" w:rsidP="00865826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>Koľko obyvateľov žije v Európe?</w:t>
      </w:r>
    </w:p>
    <w:p w:rsidR="00CA3901" w:rsidRDefault="00CA3901" w:rsidP="00865826">
      <w:pPr>
        <w:pStyle w:val="ListParagraph"/>
        <w:numPr>
          <w:ilvl w:val="0"/>
          <w:numId w:val="2"/>
        </w:numPr>
      </w:pPr>
      <w:r>
        <w:t>7 miliárd          b) 740 miliónov               c) 5,4 milióna</w:t>
      </w:r>
    </w:p>
    <w:p w:rsidR="00CA3901" w:rsidRPr="008904E3" w:rsidRDefault="00CA3901" w:rsidP="00331B34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>Pri</w:t>
      </w:r>
      <w:r>
        <w:rPr>
          <w:b/>
        </w:rPr>
        <w:t xml:space="preserve">rodzený prírastok obyvateľstva </w:t>
      </w:r>
      <w:r w:rsidRPr="008904E3">
        <w:rPr>
          <w:b/>
        </w:rPr>
        <w:t>vyjadruje:</w:t>
      </w:r>
    </w:p>
    <w:p w:rsidR="00CA3901" w:rsidRDefault="00CA3901" w:rsidP="00331B34">
      <w:pPr>
        <w:pStyle w:val="ListParagraph"/>
        <w:numPr>
          <w:ilvl w:val="0"/>
          <w:numId w:val="4"/>
        </w:numPr>
      </w:pPr>
      <w:r>
        <w:t>Počet narodených detí</w:t>
      </w:r>
    </w:p>
    <w:p w:rsidR="00CA3901" w:rsidRDefault="00CA3901" w:rsidP="00331B34">
      <w:pPr>
        <w:pStyle w:val="ListParagraph"/>
        <w:numPr>
          <w:ilvl w:val="0"/>
          <w:numId w:val="4"/>
        </w:numPr>
      </w:pPr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s1026" type="#_x0000_t75" style="position:absolute;left:0;text-align:left;margin-left:364.5pt;margin-top:9.55pt;width:102.95pt;height:96.75pt;z-index:251658240;visibility:visible">
            <v:imagedata r:id="rId5" o:title=""/>
          </v:shape>
        </w:pict>
      </w:r>
      <w:r>
        <w:t>Počet zomretých ľudí</w:t>
      </w:r>
    </w:p>
    <w:p w:rsidR="00CA3901" w:rsidRDefault="00CA3901" w:rsidP="00331B34">
      <w:pPr>
        <w:pStyle w:val="ListParagraph"/>
        <w:numPr>
          <w:ilvl w:val="0"/>
          <w:numId w:val="4"/>
        </w:numPr>
      </w:pPr>
      <w:r>
        <w:t>Rozdiel medzi počtom  narodených a zomretých ľudí</w:t>
      </w:r>
    </w:p>
    <w:p w:rsidR="00CA3901" w:rsidRPr="008904E3" w:rsidRDefault="00CA3901" w:rsidP="00331B34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 xml:space="preserve">Vyber z každej dvojice oblasť, ktorá je </w:t>
      </w:r>
      <w:r w:rsidRPr="008904E3">
        <w:rPr>
          <w:b/>
          <w:u w:val="single"/>
        </w:rPr>
        <w:t>hustejšie</w:t>
      </w:r>
      <w:r w:rsidRPr="008904E3">
        <w:rPr>
          <w:b/>
        </w:rPr>
        <w:t xml:space="preserve"> zaľudnená:</w:t>
      </w:r>
    </w:p>
    <w:p w:rsidR="00CA3901" w:rsidRDefault="00CA3901" w:rsidP="00331B34">
      <w:pPr>
        <w:pStyle w:val="ListParagraph"/>
        <w:numPr>
          <w:ilvl w:val="0"/>
          <w:numId w:val="5"/>
        </w:numPr>
      </w:pPr>
      <w:r>
        <w:t>Subtropické pásmo – subarktické pásmo</w:t>
      </w:r>
    </w:p>
    <w:p w:rsidR="00CA3901" w:rsidRDefault="00CA3901" w:rsidP="00331B34">
      <w:pPr>
        <w:pStyle w:val="ListParagraph"/>
        <w:numPr>
          <w:ilvl w:val="0"/>
          <w:numId w:val="5"/>
        </w:numPr>
      </w:pPr>
      <w:r>
        <w:t>Island -  Britské ostrovy</w:t>
      </w:r>
    </w:p>
    <w:p w:rsidR="00CA3901" w:rsidRDefault="00CA3901" w:rsidP="00331B34">
      <w:pPr>
        <w:pStyle w:val="ListParagraph"/>
        <w:numPr>
          <w:ilvl w:val="0"/>
          <w:numId w:val="5"/>
        </w:numPr>
      </w:pPr>
      <w:r>
        <w:t>Alpy – Pádska nížina</w:t>
      </w:r>
    </w:p>
    <w:p w:rsidR="00CA3901" w:rsidRDefault="00CA3901" w:rsidP="00331B34">
      <w:pPr>
        <w:pStyle w:val="ListParagraph"/>
        <w:numPr>
          <w:ilvl w:val="0"/>
          <w:numId w:val="5"/>
        </w:numPr>
      </w:pPr>
      <w:r>
        <w:t>Pobrežie Stredozemného mora – pobrežie Nórskeho mora</w:t>
      </w:r>
    </w:p>
    <w:p w:rsidR="00CA3901" w:rsidRPr="008904E3" w:rsidRDefault="00CA3901" w:rsidP="00A53963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>Roztrieď národy Európy do jazykových skupín:</w:t>
      </w:r>
    </w:p>
    <w:p w:rsidR="00CA3901" w:rsidRDefault="00CA3901" w:rsidP="00A53963">
      <w:pPr>
        <w:pStyle w:val="ListParagraph"/>
      </w:pPr>
      <w:r>
        <w:t>Slováci, Maďari, Angličania, Taliani, Španieli, Nemci, Fíni, Poliaci</w:t>
      </w:r>
    </w:p>
    <w:p w:rsidR="00CA3901" w:rsidRPr="008904E3" w:rsidRDefault="00CA3901" w:rsidP="00A53963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>Napíš tri ľudské rasy, ktoré žijú na Zemi a podčiarkni tú, ktorá prevláda v Európe.</w:t>
      </w:r>
    </w:p>
    <w:p w:rsidR="00CA3901" w:rsidRPr="008904E3" w:rsidRDefault="00CA3901" w:rsidP="00A53963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>Napíš tri svetové náboženstvá a podčiarkni to, ktoré prevláda v Európe.</w:t>
      </w:r>
    </w:p>
    <w:p w:rsidR="00CA3901" w:rsidRPr="008904E3" w:rsidRDefault="00CA3901" w:rsidP="00A53963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>Napíš tri najväčšie štáty Európy (podľa rozlohy).</w:t>
      </w:r>
    </w:p>
    <w:p w:rsidR="00CA3901" w:rsidRPr="008904E3" w:rsidRDefault="00CA3901" w:rsidP="00A53963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>Napíš tri najväčšie štáty Európy (podľa počtu obyvateľov).</w:t>
      </w:r>
    </w:p>
    <w:p w:rsidR="00CA3901" w:rsidRPr="008904E3" w:rsidRDefault="00CA3901" w:rsidP="00A53963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>Napíš tri najhustejšie zaľudnené štáty Európy.</w:t>
      </w:r>
    </w:p>
    <w:p w:rsidR="00CA3901" w:rsidRPr="008904E3" w:rsidRDefault="00CA3901" w:rsidP="00A53963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>V ktorom štáte je najvyšší podiel mestského obyvateľstva?</w:t>
      </w:r>
    </w:p>
    <w:p w:rsidR="00CA3901" w:rsidRPr="008904E3" w:rsidRDefault="00CA3901" w:rsidP="00A53963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>V ktorom štáte je najnižší podiel mestského obyvateľstva?</w:t>
      </w:r>
    </w:p>
    <w:p w:rsidR="00CA3901" w:rsidRDefault="00CA3901" w:rsidP="00A53963">
      <w:pPr>
        <w:pStyle w:val="ListParagraph"/>
        <w:numPr>
          <w:ilvl w:val="0"/>
          <w:numId w:val="1"/>
        </w:numPr>
        <w:rPr>
          <w:b/>
        </w:rPr>
      </w:pPr>
      <w:r w:rsidRPr="008904E3">
        <w:rPr>
          <w:b/>
        </w:rPr>
        <w:t>Čo znamená slovo migrácia? Uveď tri príčiny migrácie.</w:t>
      </w:r>
    </w:p>
    <w:p w:rsidR="00CA3901" w:rsidRDefault="00CA3901" w:rsidP="008904E3">
      <w:pPr>
        <w:pStyle w:val="ListParagraph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:rsidR="00CA3901" w:rsidRDefault="00CA3901" w:rsidP="008904E3">
      <w:pPr>
        <w:rPr>
          <w:b/>
          <w:u w:val="single"/>
        </w:rPr>
      </w:pPr>
    </w:p>
    <w:p w:rsidR="00CA3901" w:rsidRPr="008904E3" w:rsidRDefault="00CA3901" w:rsidP="008904E3">
      <w:pPr>
        <w:rPr>
          <w:b/>
          <w:u w:val="single"/>
        </w:rPr>
      </w:pPr>
      <w:r w:rsidRPr="008904E3">
        <w:rPr>
          <w:b/>
          <w:u w:val="single"/>
        </w:rPr>
        <w:t>Obyvateľstvo a sídla Európy 8.ročník Geografia</w:t>
      </w:r>
      <w:r>
        <w:rPr>
          <w:b/>
          <w:u w:val="single"/>
        </w:rPr>
        <w:t xml:space="preserve">   (použi atlas, hlavu</w:t>
      </w:r>
      <w:r w:rsidRPr="008904E3">
        <w:rPr>
          <w:b/>
          <w:u w:val="single"/>
        </w:rPr>
        <w:sym w:font="Wingdings" w:char="F04A"/>
      </w:r>
      <w:r>
        <w:rPr>
          <w:b/>
          <w:u w:val="single"/>
        </w:rPr>
        <w:t xml:space="preserve"> a tabuľku v učebnici str. 120)</w:t>
      </w:r>
    </w:p>
    <w:p w:rsidR="00CA3901" w:rsidRPr="008904E3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>Koľko obyvateľov žije v Európe?</w:t>
      </w:r>
    </w:p>
    <w:p w:rsidR="00CA3901" w:rsidRDefault="00CA3901" w:rsidP="003B106C">
      <w:pPr>
        <w:pStyle w:val="ListParagraph"/>
        <w:numPr>
          <w:ilvl w:val="0"/>
          <w:numId w:val="8"/>
        </w:numPr>
      </w:pPr>
      <w:r>
        <w:t>7 miliárd          b) 740 miliónov               c) 5,4 milióna</w:t>
      </w:r>
    </w:p>
    <w:p w:rsidR="00CA3901" w:rsidRPr="008904E3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>Pri</w:t>
      </w:r>
      <w:r>
        <w:rPr>
          <w:b/>
        </w:rPr>
        <w:t xml:space="preserve">rodzený prírastok obyvateľstva </w:t>
      </w:r>
      <w:r w:rsidRPr="008904E3">
        <w:rPr>
          <w:b/>
        </w:rPr>
        <w:t>vyjadruje:</w:t>
      </w:r>
    </w:p>
    <w:p w:rsidR="00CA3901" w:rsidRDefault="00CA3901" w:rsidP="003B106C">
      <w:pPr>
        <w:pStyle w:val="ListParagraph"/>
        <w:numPr>
          <w:ilvl w:val="0"/>
          <w:numId w:val="9"/>
        </w:numPr>
      </w:pPr>
      <w:r>
        <w:t>Počet narodených detí</w:t>
      </w:r>
    </w:p>
    <w:p w:rsidR="00CA3901" w:rsidRDefault="00CA3901" w:rsidP="003B106C">
      <w:pPr>
        <w:pStyle w:val="ListParagraph"/>
        <w:numPr>
          <w:ilvl w:val="0"/>
          <w:numId w:val="9"/>
        </w:numPr>
      </w:pPr>
      <w:r>
        <w:rPr>
          <w:noProof/>
          <w:lang w:eastAsia="sk-SK"/>
        </w:rPr>
        <w:pict>
          <v:shape id="_x0000_s1027" type="#_x0000_t75" style="position:absolute;left:0;text-align:left;margin-left:364.5pt;margin-top:9.55pt;width:102.95pt;height:96.75pt;z-index:251659264;visibility:visible">
            <v:imagedata r:id="rId5" o:title=""/>
          </v:shape>
        </w:pict>
      </w:r>
      <w:r>
        <w:t>Počet zomretých ľudí</w:t>
      </w:r>
    </w:p>
    <w:p w:rsidR="00CA3901" w:rsidRDefault="00CA3901" w:rsidP="003B106C">
      <w:pPr>
        <w:pStyle w:val="ListParagraph"/>
        <w:numPr>
          <w:ilvl w:val="0"/>
          <w:numId w:val="9"/>
        </w:numPr>
      </w:pPr>
      <w:r>
        <w:t>Rozdiel medzi počtom  narodených a zomretých ľudí</w:t>
      </w:r>
    </w:p>
    <w:p w:rsidR="00CA3901" w:rsidRPr="008904E3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 xml:space="preserve">Vyber z každej dvojice oblasť, ktorá je </w:t>
      </w:r>
      <w:r w:rsidRPr="008904E3">
        <w:rPr>
          <w:b/>
          <w:u w:val="single"/>
        </w:rPr>
        <w:t>hustejšie</w:t>
      </w:r>
      <w:r w:rsidRPr="008904E3">
        <w:rPr>
          <w:b/>
        </w:rPr>
        <w:t xml:space="preserve"> zaľudnená:</w:t>
      </w:r>
    </w:p>
    <w:p w:rsidR="00CA3901" w:rsidRDefault="00CA3901" w:rsidP="003B106C">
      <w:pPr>
        <w:pStyle w:val="ListParagraph"/>
        <w:numPr>
          <w:ilvl w:val="0"/>
          <w:numId w:val="10"/>
        </w:numPr>
      </w:pPr>
      <w:r>
        <w:t>Subtropické pásmo – subarktické pásmo</w:t>
      </w:r>
    </w:p>
    <w:p w:rsidR="00CA3901" w:rsidRDefault="00CA3901" w:rsidP="003B106C">
      <w:pPr>
        <w:pStyle w:val="ListParagraph"/>
        <w:numPr>
          <w:ilvl w:val="0"/>
          <w:numId w:val="10"/>
        </w:numPr>
      </w:pPr>
      <w:r>
        <w:t>Island -  Britské ostrovy</w:t>
      </w:r>
    </w:p>
    <w:p w:rsidR="00CA3901" w:rsidRDefault="00CA3901" w:rsidP="003B106C">
      <w:pPr>
        <w:pStyle w:val="ListParagraph"/>
        <w:numPr>
          <w:ilvl w:val="0"/>
          <w:numId w:val="10"/>
        </w:numPr>
      </w:pPr>
      <w:r>
        <w:t>Alpy – Pádska nížina</w:t>
      </w:r>
    </w:p>
    <w:p w:rsidR="00CA3901" w:rsidRDefault="00CA3901" w:rsidP="003B106C">
      <w:pPr>
        <w:pStyle w:val="ListParagraph"/>
        <w:numPr>
          <w:ilvl w:val="0"/>
          <w:numId w:val="10"/>
        </w:numPr>
      </w:pPr>
      <w:r>
        <w:t>Pobrežie Stredozemného mora – pobrežie Nórskeho mora</w:t>
      </w:r>
    </w:p>
    <w:p w:rsidR="00CA3901" w:rsidRPr="008904E3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>Roztrieď národy Európy do jazykových skupín:</w:t>
      </w:r>
    </w:p>
    <w:p w:rsidR="00CA3901" w:rsidRDefault="00CA3901" w:rsidP="008904E3">
      <w:pPr>
        <w:pStyle w:val="ListParagraph"/>
      </w:pPr>
      <w:r>
        <w:t xml:space="preserve">        Slováci, Maďari, Angličania, Taliani, Španieli, Nemci, Fíni, Poliaci</w:t>
      </w:r>
    </w:p>
    <w:p w:rsidR="00CA3901" w:rsidRPr="008904E3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>Napíš tri ľudské rasy, ktoré žijú na Zemi a podčiarkni tú, ktorá prevláda v Európe.</w:t>
      </w:r>
    </w:p>
    <w:p w:rsidR="00CA3901" w:rsidRPr="008904E3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>Napíš tri svetové náboženstvá a podčiarkni to, ktoré prevláda v Európe.</w:t>
      </w:r>
    </w:p>
    <w:p w:rsidR="00CA3901" w:rsidRPr="008904E3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>Napíš tri najväčšie štáty Európy (podľa rozlohy).</w:t>
      </w:r>
    </w:p>
    <w:p w:rsidR="00CA3901" w:rsidRPr="008904E3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>Napíš tri najväčšie štáty Európy (podľa počtu obyvateľov).</w:t>
      </w:r>
    </w:p>
    <w:p w:rsidR="00CA3901" w:rsidRPr="008904E3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>Napíš tri najhustejšie zaľudnené štáty Európy.</w:t>
      </w:r>
    </w:p>
    <w:p w:rsidR="00CA3901" w:rsidRPr="008904E3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>V ktorom štáte je najvyšší podiel mestského obyvateľstva?</w:t>
      </w:r>
    </w:p>
    <w:p w:rsidR="00CA3901" w:rsidRPr="008904E3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>V ktorom štáte je najnižší podiel mestského obyvateľstva?</w:t>
      </w:r>
    </w:p>
    <w:p w:rsidR="00CA3901" w:rsidRDefault="00CA3901" w:rsidP="003B106C">
      <w:pPr>
        <w:pStyle w:val="ListParagraph"/>
        <w:numPr>
          <w:ilvl w:val="0"/>
          <w:numId w:val="7"/>
        </w:numPr>
        <w:rPr>
          <w:b/>
        </w:rPr>
      </w:pPr>
      <w:r w:rsidRPr="008904E3">
        <w:rPr>
          <w:b/>
        </w:rPr>
        <w:t>Čo znamená slovo migrácia? Uveď tri príčiny migrácie.</w:t>
      </w:r>
    </w:p>
    <w:p w:rsidR="00CA3901" w:rsidRDefault="00CA3901" w:rsidP="008904E3">
      <w:pPr>
        <w:pStyle w:val="ListParagraph"/>
        <w:rPr>
          <w:b/>
        </w:rPr>
      </w:pPr>
    </w:p>
    <w:p w:rsidR="00CA3901" w:rsidRDefault="00CA3901" w:rsidP="008904E3">
      <w:pPr>
        <w:rPr>
          <w:b/>
          <w:u w:val="single"/>
        </w:rPr>
      </w:pPr>
    </w:p>
    <w:p w:rsidR="00CA3901" w:rsidRDefault="00CA3901" w:rsidP="008904E3">
      <w:pPr>
        <w:rPr>
          <w:b/>
          <w:u w:val="single"/>
        </w:rPr>
      </w:pPr>
    </w:p>
    <w:sectPr w:rsidR="00CA3901" w:rsidSect="00890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2A33"/>
    <w:multiLevelType w:val="hybridMultilevel"/>
    <w:tmpl w:val="2DDCB036"/>
    <w:lvl w:ilvl="0" w:tplc="6CC667B6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A0E6542"/>
    <w:multiLevelType w:val="hybridMultilevel"/>
    <w:tmpl w:val="7BDC3170"/>
    <w:lvl w:ilvl="0" w:tplc="E1FCFD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6753868"/>
    <w:multiLevelType w:val="hybridMultilevel"/>
    <w:tmpl w:val="5FC44A8C"/>
    <w:lvl w:ilvl="0" w:tplc="3B547A7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2C8C402E"/>
    <w:multiLevelType w:val="hybridMultilevel"/>
    <w:tmpl w:val="C27824B8"/>
    <w:lvl w:ilvl="0" w:tplc="70EEC73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CB55F34"/>
    <w:multiLevelType w:val="hybridMultilevel"/>
    <w:tmpl w:val="0ED6693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D0A1299"/>
    <w:multiLevelType w:val="hybridMultilevel"/>
    <w:tmpl w:val="ECBC68CA"/>
    <w:lvl w:ilvl="0" w:tplc="A89AC4A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01F5D25"/>
    <w:multiLevelType w:val="hybridMultilevel"/>
    <w:tmpl w:val="25D4BB9E"/>
    <w:lvl w:ilvl="0" w:tplc="D960F54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B1D09AF"/>
    <w:multiLevelType w:val="hybridMultilevel"/>
    <w:tmpl w:val="6C42A2DA"/>
    <w:lvl w:ilvl="0" w:tplc="61CC318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5429786A"/>
    <w:multiLevelType w:val="hybridMultilevel"/>
    <w:tmpl w:val="0E0E8026"/>
    <w:lvl w:ilvl="0" w:tplc="FE742BF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7D1E3537"/>
    <w:multiLevelType w:val="hybridMultilevel"/>
    <w:tmpl w:val="EECCC69C"/>
    <w:lvl w:ilvl="0" w:tplc="AE2C647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5826"/>
    <w:rsid w:val="00331B34"/>
    <w:rsid w:val="003B0A98"/>
    <w:rsid w:val="003B106C"/>
    <w:rsid w:val="007A4AFB"/>
    <w:rsid w:val="00865826"/>
    <w:rsid w:val="008904E3"/>
    <w:rsid w:val="00A37BA0"/>
    <w:rsid w:val="00A53963"/>
    <w:rsid w:val="00B40595"/>
    <w:rsid w:val="00CA3901"/>
    <w:rsid w:val="00FA2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A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65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9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0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34</TotalTime>
  <Pages>2</Pages>
  <Words>360</Words>
  <Characters>2057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Jano S.</cp:lastModifiedBy>
  <cp:revision>3</cp:revision>
  <dcterms:created xsi:type="dcterms:W3CDTF">2014-11-13T16:55:00Z</dcterms:created>
  <dcterms:modified xsi:type="dcterms:W3CDTF">2001-12-31T23:10:00Z</dcterms:modified>
</cp:coreProperties>
</file>