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AF" w:rsidRDefault="008424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ab/>
        <w:t xml:space="preserve">BIO </w:t>
      </w:r>
      <w:r w:rsidRPr="00392B8D">
        <w:rPr>
          <w:rFonts w:ascii="Times New Roman" w:hAnsi="Times New Roman"/>
          <w:b/>
          <w:bCs/>
          <w:i/>
          <w:iCs/>
          <w:sz w:val="24"/>
          <w:szCs w:val="24"/>
        </w:rPr>
        <w:t xml:space="preserve"> Pracovný list – Slimák, škľabka a dážďovka</w:t>
      </w:r>
      <w:r w:rsidRPr="00392B8D"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424AF" w:rsidRPr="00203029" w:rsidRDefault="008424AF">
      <w:pPr>
        <w:rPr>
          <w:rFonts w:ascii="Times New Roman" w:hAnsi="Times New Roman"/>
          <w:sz w:val="12"/>
          <w:szCs w:val="12"/>
        </w:rPr>
      </w:pPr>
    </w:p>
    <w:p w:rsidR="008424AF" w:rsidRPr="003367D5" w:rsidRDefault="008424AF" w:rsidP="009A7ACB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3367D5">
        <w:rPr>
          <w:rFonts w:ascii="Times New Roman" w:hAnsi="Times New Roman"/>
          <w:b/>
          <w:bCs/>
          <w:sz w:val="24"/>
          <w:szCs w:val="24"/>
        </w:rPr>
        <w:t>Mäkkýše obývajú suchú zem a rôzne typy vôd, sú bylinožravé aj dravé. Známych je až okolo 130-tisíc druhov. Vyškrtaním pojmov súvisiacich s mäkkýšmi sa dozvieš názvy ich tried.</w:t>
      </w:r>
    </w:p>
    <w:p w:rsidR="008424AF" w:rsidRPr="00392B8D" w:rsidRDefault="008424AF" w:rsidP="009A7ACB">
      <w:pPr>
        <w:pStyle w:val="ListParagraph"/>
        <w:spacing w:after="0"/>
        <w:rPr>
          <w:rFonts w:ascii="Times New Roman" w:hAnsi="Times New Roman"/>
          <w:sz w:val="12"/>
          <w:szCs w:val="12"/>
        </w:rPr>
      </w:pPr>
    </w:p>
    <w:p w:rsidR="008424AF" w:rsidRDefault="008424AF" w:rsidP="009A7ACB">
      <w:pPr>
        <w:pStyle w:val="ListParagraph"/>
        <w:spacing w:after="0"/>
        <w:ind w:left="0"/>
        <w:jc w:val="center"/>
        <w:rPr>
          <w:rFonts w:ascii="Times New Roman" w:hAnsi="Times New Roman"/>
          <w:i/>
          <w:iCs/>
          <w:sz w:val="24"/>
          <w:szCs w:val="24"/>
        </w:rPr>
      </w:pPr>
      <w:r w:rsidRPr="004069EC">
        <w:rPr>
          <w:rFonts w:ascii="Times New Roman" w:hAnsi="Times New Roman"/>
          <w:i/>
          <w:iCs/>
          <w:sz w:val="24"/>
          <w:szCs w:val="24"/>
        </w:rPr>
        <w:t>schránka, svalnatá noha, plášť, hlien, hlava, tykadlá, srdce, oči</w:t>
      </w:r>
      <w:r>
        <w:rPr>
          <w:rFonts w:ascii="Times New Roman" w:hAnsi="Times New Roman"/>
          <w:i/>
          <w:iCs/>
          <w:sz w:val="24"/>
          <w:szCs w:val="24"/>
        </w:rPr>
        <w:t>,</w:t>
      </w:r>
      <w:r w:rsidRPr="004069EC">
        <w:rPr>
          <w:rFonts w:ascii="Times New Roman" w:hAnsi="Times New Roman"/>
          <w:i/>
          <w:iCs/>
          <w:sz w:val="24"/>
          <w:szCs w:val="24"/>
        </w:rPr>
        <w:t xml:space="preserve"> hmat, čuch</w:t>
      </w:r>
      <w:r>
        <w:rPr>
          <w:rFonts w:ascii="Times New Roman" w:hAnsi="Times New Roman"/>
          <w:i/>
          <w:iCs/>
          <w:sz w:val="24"/>
          <w:szCs w:val="24"/>
        </w:rPr>
        <w:t>,</w:t>
      </w:r>
      <w:r w:rsidRPr="004069EC">
        <w:rPr>
          <w:rFonts w:ascii="Times New Roman" w:hAnsi="Times New Roman"/>
          <w:i/>
          <w:iCs/>
          <w:sz w:val="24"/>
          <w:szCs w:val="24"/>
        </w:rPr>
        <w:t xml:space="preserve"> viečko, pokožka, vnútornostný vak, sliz, žalúdok, pľúca</w:t>
      </w:r>
    </w:p>
    <w:p w:rsidR="008424AF" w:rsidRDefault="008424AF" w:rsidP="009A7ACB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10"/>
        <w:gridCol w:w="510"/>
        <w:gridCol w:w="510"/>
        <w:gridCol w:w="510"/>
        <w:gridCol w:w="510"/>
        <w:gridCol w:w="55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424AF" w:rsidRPr="006539B6" w:rsidTr="006539B6"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55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CH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Á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</w:tr>
      <w:tr w:rsidR="008424AF" w:rsidRPr="006539B6" w:rsidTr="006539B6"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Á</w:t>
            </w:r>
          </w:p>
        </w:tc>
        <w:tc>
          <w:tcPr>
            <w:tcW w:w="55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</w:tr>
      <w:tr w:rsidR="008424AF" w:rsidRPr="006539B6" w:rsidTr="006539B6"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55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Í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</w:tr>
      <w:tr w:rsidR="008424AF" w:rsidRPr="006539B6" w:rsidTr="006539B6"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55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Ú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Ž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</w:tr>
      <w:tr w:rsidR="008424AF" w:rsidRPr="006539B6" w:rsidTr="006539B6"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Á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Ú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Č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55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Ž</w:t>
            </w:r>
          </w:p>
        </w:tc>
      </w:tr>
      <w:tr w:rsidR="008424AF" w:rsidRPr="006539B6" w:rsidTr="006539B6"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Š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55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</w:tr>
      <w:tr w:rsidR="008424AF" w:rsidRPr="006539B6" w:rsidTr="006539B6"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Ť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Č</w:t>
            </w:r>
          </w:p>
        </w:tc>
        <w:tc>
          <w:tcPr>
            <w:tcW w:w="55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Ž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Ú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Ľ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8424AF" w:rsidRPr="006539B6" w:rsidTr="006539B6"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Ú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55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Ý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</w:tr>
    </w:tbl>
    <w:p w:rsidR="008424AF" w:rsidRPr="00392B8D" w:rsidRDefault="008424AF" w:rsidP="009A7ACB">
      <w:pPr>
        <w:pStyle w:val="ListParagraph"/>
        <w:spacing w:after="0"/>
        <w:jc w:val="center"/>
        <w:rPr>
          <w:rFonts w:ascii="Times New Roman" w:hAnsi="Times New Roman"/>
          <w:sz w:val="12"/>
          <w:szCs w:val="12"/>
        </w:rPr>
      </w:pPr>
    </w:p>
    <w:p w:rsidR="008424AF" w:rsidRDefault="008424AF" w:rsidP="009A7ACB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3367D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367D5">
        <w:rPr>
          <w:rFonts w:ascii="Times New Roman" w:hAnsi="Times New Roman"/>
          <w:sz w:val="24"/>
          <w:szCs w:val="24"/>
        </w:rPr>
        <w:t>trieda</w:t>
      </w:r>
      <w:r>
        <w:rPr>
          <w:rFonts w:ascii="Times New Roman" w:hAnsi="Times New Roman"/>
          <w:sz w:val="24"/>
          <w:szCs w:val="24"/>
        </w:rPr>
        <w:t xml:space="preserve">  _ _ _ _ _ _ _ _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 trieda  _ _ _ _ _ _ _ _ _ 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 trieda  _ _ _ _ _ _ _ _ _ _</w:t>
      </w:r>
    </w:p>
    <w:p w:rsidR="008424AF" w:rsidRPr="003367D5" w:rsidRDefault="008424AF" w:rsidP="009A7ACB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8424AF" w:rsidRPr="009A7ACB" w:rsidRDefault="008424AF" w:rsidP="009A7ACB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9A7ACB">
        <w:rPr>
          <w:rFonts w:ascii="Times New Roman" w:hAnsi="Times New Roman"/>
          <w:b/>
          <w:bCs/>
          <w:sz w:val="24"/>
          <w:szCs w:val="24"/>
        </w:rPr>
        <w:t>Doplnením správnych pojmov vytvor vizitky schránok mäkkýšov na obrázkoch.</w:t>
      </w:r>
    </w:p>
    <w:p w:rsidR="008424AF" w:rsidRPr="009A7ACB" w:rsidRDefault="008424AF" w:rsidP="001A67D7">
      <w:pPr>
        <w:pStyle w:val="ListParagraph"/>
        <w:ind w:left="36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perleťová, škľabky veľkej,</w:t>
      </w:r>
      <w:r w:rsidRPr="009A7ACB">
        <w:rPr>
          <w:rFonts w:ascii="Times New Roman" w:hAnsi="Times New Roman"/>
          <w:i/>
          <w:iCs/>
          <w:sz w:val="24"/>
          <w:szCs w:val="24"/>
        </w:rPr>
        <w:t> dvoch častí, ulita, slimáka záhradného, drsná,  jednej časti, asymetrická, špirálovitá, lastúra.</w:t>
      </w:r>
    </w:p>
    <w:p w:rsidR="008424AF" w:rsidRDefault="008424AF" w:rsidP="009F7BC6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46"/>
        <w:gridCol w:w="5245"/>
      </w:tblGrid>
      <w:tr w:rsidR="008424AF" w:rsidRPr="006539B6" w:rsidTr="006539B6">
        <w:trPr>
          <w:trHeight w:val="562"/>
        </w:trPr>
        <w:tc>
          <w:tcPr>
            <w:tcW w:w="3746" w:type="dxa"/>
            <w:vMerge w:val="restart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noProof/>
                <w:lang w:eastAsia="sk-SK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1" o:spid="_x0000_i1025" type="#_x0000_t75" alt="Garden snail shell illustration, drawing, engraving, ink, line art, vector.  | CanStock" style="width:109.5pt;height:113.25pt;visibility:visible">
                  <v:imagedata r:id="rId5" o:title="" cropbottom="2606f"/>
                </v:shape>
              </w:pict>
            </w:r>
          </w:p>
        </w:tc>
        <w:tc>
          <w:tcPr>
            <w:tcW w:w="5245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Volám sa ........................................................</w:t>
            </w:r>
          </w:p>
        </w:tc>
      </w:tr>
      <w:tr w:rsidR="008424AF" w:rsidRPr="006539B6" w:rsidTr="006539B6">
        <w:trPr>
          <w:trHeight w:val="563"/>
        </w:trPr>
        <w:tc>
          <w:tcPr>
            <w:tcW w:w="3746" w:type="dxa"/>
            <w:vMerge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Chránim mäkké telo .......................................</w:t>
            </w:r>
          </w:p>
        </w:tc>
      </w:tr>
      <w:tr w:rsidR="008424AF" w:rsidRPr="006539B6" w:rsidTr="006539B6">
        <w:trPr>
          <w:trHeight w:val="563"/>
        </w:trPr>
        <w:tc>
          <w:tcPr>
            <w:tcW w:w="3746" w:type="dxa"/>
            <w:vMerge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Som tvorená z ................................................</w:t>
            </w:r>
          </w:p>
        </w:tc>
      </w:tr>
      <w:tr w:rsidR="008424AF" w:rsidRPr="006539B6" w:rsidTr="006539B6">
        <w:trPr>
          <w:trHeight w:val="563"/>
        </w:trPr>
        <w:tc>
          <w:tcPr>
            <w:tcW w:w="3746" w:type="dxa"/>
            <w:vMerge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Tvarom som ...................................................</w:t>
            </w: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 ......................................................................</w:t>
            </w:r>
          </w:p>
        </w:tc>
      </w:tr>
    </w:tbl>
    <w:p w:rsidR="008424AF" w:rsidRDefault="008424AF" w:rsidP="00D41D51">
      <w:pPr>
        <w:pStyle w:val="ListParagraph"/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46"/>
        <w:gridCol w:w="5245"/>
      </w:tblGrid>
      <w:tr w:rsidR="008424AF" w:rsidRPr="006539B6" w:rsidTr="006539B6">
        <w:trPr>
          <w:trHeight w:val="557"/>
        </w:trPr>
        <w:tc>
          <w:tcPr>
            <w:tcW w:w="3746" w:type="dxa"/>
            <w:vMerge w:val="restart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noProof/>
                <w:lang w:eastAsia="sk-SK"/>
              </w:rPr>
              <w:pict>
                <v:shape id="Obrázok 3" o:spid="_x0000_i1026" type="#_x0000_t75" alt="The Swan Mussel Anodonta Cygnea Stock Illustration - Download Image Now -  iStock" style="width:168.75pt;height:112.5pt;visibility:visible">
                  <v:imagedata r:id="rId6" o:title=""/>
                </v:shape>
              </w:pict>
            </w:r>
          </w:p>
        </w:tc>
        <w:tc>
          <w:tcPr>
            <w:tcW w:w="5245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Volám sa  ........................................................</w:t>
            </w:r>
          </w:p>
        </w:tc>
      </w:tr>
      <w:tr w:rsidR="008424AF" w:rsidRPr="006539B6" w:rsidTr="006539B6">
        <w:trPr>
          <w:trHeight w:val="558"/>
        </w:trPr>
        <w:tc>
          <w:tcPr>
            <w:tcW w:w="3746" w:type="dxa"/>
            <w:vMerge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Chránim mäkké telo .......................................</w:t>
            </w:r>
          </w:p>
        </w:tc>
      </w:tr>
      <w:tr w:rsidR="008424AF" w:rsidRPr="006539B6" w:rsidTr="006539B6">
        <w:trPr>
          <w:trHeight w:val="557"/>
        </w:trPr>
        <w:tc>
          <w:tcPr>
            <w:tcW w:w="3746" w:type="dxa"/>
            <w:vMerge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Som tvorená z ................................................</w:t>
            </w:r>
          </w:p>
        </w:tc>
      </w:tr>
      <w:tr w:rsidR="008424AF" w:rsidRPr="006539B6" w:rsidTr="006539B6">
        <w:trPr>
          <w:trHeight w:val="558"/>
        </w:trPr>
        <w:tc>
          <w:tcPr>
            <w:tcW w:w="3746" w:type="dxa"/>
            <w:vMerge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Z vonkajšej strany som ..................................</w:t>
            </w: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 z vnútornej .............................................</w:t>
            </w:r>
          </w:p>
        </w:tc>
      </w:tr>
    </w:tbl>
    <w:p w:rsidR="008424AF" w:rsidRDefault="008424AF" w:rsidP="009F7BC6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8424AF" w:rsidRPr="009A7ACB" w:rsidRDefault="008424AF" w:rsidP="00D41D5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9A7ACB">
        <w:rPr>
          <w:rFonts w:ascii="Times New Roman" w:hAnsi="Times New Roman"/>
          <w:b/>
          <w:bCs/>
          <w:sz w:val="24"/>
          <w:szCs w:val="24"/>
        </w:rPr>
        <w:t>Priraď šípkami pojmy na správnu stranu.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70"/>
        <w:gridCol w:w="5103"/>
        <w:gridCol w:w="2523"/>
      </w:tblGrid>
      <w:tr w:rsidR="008424AF" w:rsidRPr="006539B6" w:rsidTr="006539B6">
        <w:tc>
          <w:tcPr>
            <w:tcW w:w="247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539B6">
              <w:rPr>
                <w:rFonts w:ascii="Times New Roman" w:hAnsi="Times New Roman"/>
                <w:b/>
                <w:bCs/>
                <w:sz w:val="24"/>
                <w:szCs w:val="24"/>
              </w:rPr>
              <w:t>SLIMÁK</w:t>
            </w: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539B6">
              <w:rPr>
                <w:rFonts w:ascii="Times New Roman" w:hAnsi="Times New Roman"/>
                <w:b/>
                <w:bCs/>
                <w:sz w:val="24"/>
                <w:szCs w:val="24"/>
              </w:rPr>
              <w:t>ZÁHRADNÝ</w:t>
            </w: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dýcha pľúcnym vakom</w:t>
            </w: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uzlinová nervová sústava</w:t>
            </w: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jedince sú oddeleného pohlavia</w:t>
            </w: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vývin priamy</w:t>
            </w: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hermafrodit</w:t>
            </w: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dýcha žiabrami</w:t>
            </w: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vývin nepriamy</w:t>
            </w:r>
          </w:p>
        </w:tc>
        <w:tc>
          <w:tcPr>
            <w:tcW w:w="2523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539B6">
              <w:rPr>
                <w:rFonts w:ascii="Times New Roman" w:hAnsi="Times New Roman"/>
                <w:b/>
                <w:bCs/>
                <w:sz w:val="24"/>
                <w:szCs w:val="24"/>
              </w:rPr>
              <w:t>ŠKĽABKA</w:t>
            </w:r>
          </w:p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b/>
                <w:bCs/>
                <w:sz w:val="24"/>
                <w:szCs w:val="24"/>
              </w:rPr>
              <w:t>VEĽKÁ</w:t>
            </w:r>
          </w:p>
        </w:tc>
      </w:tr>
    </w:tbl>
    <w:p w:rsidR="008424AF" w:rsidRPr="009A5F91" w:rsidRDefault="008424AF" w:rsidP="00392B8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9A5F91">
        <w:rPr>
          <w:rFonts w:ascii="Times New Roman" w:hAnsi="Times New Roman"/>
          <w:b/>
          <w:bCs/>
          <w:sz w:val="24"/>
          <w:szCs w:val="24"/>
        </w:rPr>
        <w:t>Nehodiace sa prečiarkni:</w:t>
      </w:r>
    </w:p>
    <w:p w:rsidR="008424AF" w:rsidRDefault="008424AF" w:rsidP="007843B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Slimák záhradný je </w:t>
      </w:r>
      <w:r w:rsidRPr="009A5F91">
        <w:rPr>
          <w:rFonts w:ascii="Times New Roman" w:hAnsi="Times New Roman"/>
          <w:b/>
          <w:bCs/>
          <w:sz w:val="24"/>
          <w:szCs w:val="24"/>
        </w:rPr>
        <w:t>suchozemský/vodný</w:t>
      </w:r>
      <w:r>
        <w:rPr>
          <w:rFonts w:ascii="Times New Roman" w:hAnsi="Times New Roman"/>
          <w:sz w:val="24"/>
          <w:szCs w:val="24"/>
        </w:rPr>
        <w:t xml:space="preserve"> mäkkýš.</w:t>
      </w:r>
    </w:p>
    <w:p w:rsidR="008424AF" w:rsidRDefault="008424AF" w:rsidP="007843B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Škľabka veľká sa pohybuje </w:t>
      </w:r>
      <w:r w:rsidRPr="005F66F4">
        <w:rPr>
          <w:rFonts w:ascii="Times New Roman" w:hAnsi="Times New Roman"/>
          <w:b/>
          <w:sz w:val="24"/>
          <w:szCs w:val="24"/>
        </w:rPr>
        <w:t xml:space="preserve">nožným </w:t>
      </w:r>
      <w:r w:rsidRPr="005F66F4">
        <w:rPr>
          <w:rFonts w:ascii="Times New Roman" w:hAnsi="Times New Roman"/>
          <w:b/>
          <w:bCs/>
          <w:sz w:val="24"/>
          <w:szCs w:val="24"/>
        </w:rPr>
        <w:t>diskom</w:t>
      </w:r>
      <w:r w:rsidRPr="009A5F91">
        <w:rPr>
          <w:rFonts w:ascii="Times New Roman" w:hAnsi="Times New Roman"/>
          <w:b/>
          <w:bCs/>
          <w:sz w:val="24"/>
          <w:szCs w:val="24"/>
        </w:rPr>
        <w:t>/svalnatou nohou</w:t>
      </w:r>
      <w:r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8424AF" w:rsidRPr="0098309E" w:rsidRDefault="008424AF" w:rsidP="007843B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Slimák záhradný má v ústach </w:t>
      </w:r>
      <w:r w:rsidRPr="0098309E">
        <w:rPr>
          <w:rFonts w:ascii="Times New Roman" w:hAnsi="Times New Roman"/>
          <w:b/>
          <w:bCs/>
          <w:sz w:val="24"/>
          <w:szCs w:val="24"/>
        </w:rPr>
        <w:t>zuby/drsný jazýček.</w:t>
      </w:r>
    </w:p>
    <w:p w:rsidR="008424AF" w:rsidRDefault="008424AF" w:rsidP="007843B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98309E">
        <w:rPr>
          <w:rFonts w:ascii="Times New Roman" w:hAnsi="Times New Roman"/>
          <w:sz w:val="24"/>
          <w:szCs w:val="24"/>
        </w:rPr>
        <w:t xml:space="preserve">Larvy škľabky veľkej </w:t>
      </w:r>
      <w:r w:rsidRPr="0098309E">
        <w:rPr>
          <w:rFonts w:ascii="Times New Roman" w:hAnsi="Times New Roman"/>
          <w:b/>
          <w:bCs/>
          <w:sz w:val="24"/>
          <w:szCs w:val="24"/>
        </w:rPr>
        <w:t>parazitujú</w:t>
      </w:r>
      <w:r>
        <w:rPr>
          <w:rFonts w:ascii="Times New Roman" w:hAnsi="Times New Roman"/>
          <w:b/>
          <w:bCs/>
          <w:sz w:val="24"/>
          <w:szCs w:val="24"/>
        </w:rPr>
        <w:t xml:space="preserve"> na rybách</w:t>
      </w:r>
      <w:r w:rsidRPr="0098309E">
        <w:rPr>
          <w:rFonts w:ascii="Times New Roman" w:hAnsi="Times New Roman"/>
          <w:b/>
          <w:bCs/>
          <w:sz w:val="24"/>
          <w:szCs w:val="24"/>
        </w:rPr>
        <w:t>/spolunažívajú</w:t>
      </w:r>
      <w:r w:rsidRPr="0098309E">
        <w:rPr>
          <w:rFonts w:ascii="Times New Roman" w:hAnsi="Times New Roman"/>
          <w:sz w:val="24"/>
          <w:szCs w:val="24"/>
        </w:rPr>
        <w:t xml:space="preserve"> </w:t>
      </w:r>
      <w:r w:rsidRPr="0098309E">
        <w:rPr>
          <w:rFonts w:ascii="Times New Roman" w:hAnsi="Times New Roman"/>
          <w:b/>
          <w:bCs/>
          <w:sz w:val="24"/>
          <w:szCs w:val="24"/>
        </w:rPr>
        <w:t>s rybami.</w:t>
      </w:r>
    </w:p>
    <w:p w:rsidR="008424AF" w:rsidRDefault="008424AF" w:rsidP="007843B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Slimák záhradný kladie oplodnené vajíčka do </w:t>
      </w:r>
      <w:r w:rsidRPr="0098309E">
        <w:rPr>
          <w:rFonts w:ascii="Times New Roman" w:hAnsi="Times New Roman"/>
          <w:b/>
          <w:bCs/>
          <w:sz w:val="24"/>
          <w:szCs w:val="24"/>
        </w:rPr>
        <w:t>vody/jamky v pôde</w:t>
      </w:r>
      <w:r>
        <w:rPr>
          <w:rFonts w:ascii="Times New Roman" w:hAnsi="Times New Roman"/>
          <w:sz w:val="24"/>
          <w:szCs w:val="24"/>
        </w:rPr>
        <w:t>.</w:t>
      </w:r>
    </w:p>
    <w:p w:rsidR="008424AF" w:rsidRPr="00392B8D" w:rsidRDefault="008424AF" w:rsidP="007843B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Škľabka veľká sa živí </w:t>
      </w:r>
      <w:r w:rsidRPr="0098309E">
        <w:rPr>
          <w:rFonts w:ascii="Times New Roman" w:hAnsi="Times New Roman"/>
          <w:b/>
          <w:bCs/>
          <w:sz w:val="24"/>
          <w:szCs w:val="24"/>
        </w:rPr>
        <w:t>planktónom/rastlinnou potravou.</w:t>
      </w:r>
    </w:p>
    <w:p w:rsidR="008424AF" w:rsidRPr="00392B8D" w:rsidRDefault="008424AF" w:rsidP="00392B8D">
      <w:pPr>
        <w:pStyle w:val="ListParagraph"/>
        <w:spacing w:after="0"/>
        <w:rPr>
          <w:rFonts w:ascii="Times New Roman" w:hAnsi="Times New Roman"/>
          <w:sz w:val="12"/>
          <w:szCs w:val="12"/>
        </w:rPr>
      </w:pPr>
    </w:p>
    <w:p w:rsidR="008424AF" w:rsidRPr="00886070" w:rsidRDefault="008424AF" w:rsidP="007843B9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886070">
        <w:rPr>
          <w:rFonts w:ascii="Times New Roman" w:hAnsi="Times New Roman"/>
          <w:b/>
          <w:bCs/>
          <w:sz w:val="24"/>
          <w:szCs w:val="24"/>
        </w:rPr>
        <w:t>Popíš časti tela dážďovky:</w:t>
      </w:r>
    </w:p>
    <w:tbl>
      <w:tblPr>
        <w:tblW w:w="103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190"/>
        <w:gridCol w:w="5190"/>
      </w:tblGrid>
      <w:tr w:rsidR="008424AF" w:rsidRPr="006539B6" w:rsidTr="006539B6">
        <w:trPr>
          <w:trHeight w:val="364"/>
        </w:trPr>
        <w:tc>
          <w:tcPr>
            <w:tcW w:w="5190" w:type="dxa"/>
            <w:vMerge w:val="restart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eastAsia="Times New Roman"/>
              </w:rPr>
              <w:object w:dxaOrig="4170" w:dyaOrig="2355">
                <v:shape id="_x0000_i1027" type="#_x0000_t75" style="width:166.5pt;height:94.5pt" o:ole="">
                  <v:imagedata r:id="rId7" o:title=""/>
                </v:shape>
                <o:OLEObject Type="Embed" ProgID="Paint.Picture" ShapeID="_x0000_i1027" DrawAspect="Content" ObjectID="_1071349097" r:id="rId8"/>
              </w:object>
            </w:r>
          </w:p>
        </w:tc>
        <w:tc>
          <w:tcPr>
            <w:tcW w:w="5190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24AF" w:rsidRPr="006539B6" w:rsidTr="006539B6">
        <w:trPr>
          <w:trHeight w:val="364"/>
        </w:trPr>
        <w:tc>
          <w:tcPr>
            <w:tcW w:w="5190" w:type="dxa"/>
            <w:vMerge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0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24AF" w:rsidRPr="006539B6" w:rsidTr="006539B6">
        <w:trPr>
          <w:trHeight w:val="364"/>
        </w:trPr>
        <w:tc>
          <w:tcPr>
            <w:tcW w:w="5190" w:type="dxa"/>
            <w:vMerge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0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24AF" w:rsidRPr="006539B6" w:rsidTr="006539B6">
        <w:trPr>
          <w:trHeight w:val="364"/>
        </w:trPr>
        <w:tc>
          <w:tcPr>
            <w:tcW w:w="5190" w:type="dxa"/>
            <w:vMerge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0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24AF" w:rsidRPr="006539B6" w:rsidTr="006539B6">
        <w:trPr>
          <w:trHeight w:val="364"/>
        </w:trPr>
        <w:tc>
          <w:tcPr>
            <w:tcW w:w="5190" w:type="dxa"/>
            <w:vMerge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0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424AF" w:rsidRPr="00392B8D" w:rsidRDefault="008424AF" w:rsidP="00392B8D">
      <w:pPr>
        <w:pStyle w:val="ListParagraph"/>
        <w:spacing w:after="0"/>
        <w:rPr>
          <w:rFonts w:ascii="Times New Roman" w:hAnsi="Times New Roman"/>
          <w:b/>
          <w:bCs/>
          <w:sz w:val="12"/>
          <w:szCs w:val="12"/>
        </w:rPr>
      </w:pPr>
    </w:p>
    <w:p w:rsidR="008424AF" w:rsidRPr="00886070" w:rsidRDefault="008424AF" w:rsidP="007843B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886070">
        <w:rPr>
          <w:rFonts w:ascii="Times New Roman" w:hAnsi="Times New Roman"/>
          <w:b/>
          <w:bCs/>
          <w:sz w:val="24"/>
          <w:szCs w:val="24"/>
        </w:rPr>
        <w:t>Vyrieš prešmyčky:</w:t>
      </w:r>
    </w:p>
    <w:p w:rsidR="008424AF" w:rsidRPr="007843B9" w:rsidRDefault="008424AF" w:rsidP="007843B9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KOŽ – KA – PO </w:t>
      </w:r>
      <w:r>
        <w:rPr>
          <w:rFonts w:ascii="Times New Roman" w:hAnsi="Times New Roman"/>
          <w:sz w:val="24"/>
          <w:szCs w:val="24"/>
        </w:rPr>
        <w:tab/>
        <w:t>.......................................</w:t>
      </w:r>
      <w:r>
        <w:rPr>
          <w:rFonts w:ascii="Times New Roman" w:hAnsi="Times New Roman"/>
          <w:sz w:val="24"/>
          <w:szCs w:val="24"/>
        </w:rPr>
        <w:tab/>
        <w:t xml:space="preserve">c) SOK – O – PA </w:t>
      </w:r>
      <w:r>
        <w:rPr>
          <w:rFonts w:ascii="Times New Roman" w:hAnsi="Times New Roman"/>
          <w:sz w:val="24"/>
          <w:szCs w:val="24"/>
        </w:rPr>
        <w:tab/>
        <w:t>.......................................</w:t>
      </w:r>
    </w:p>
    <w:p w:rsidR="008424AF" w:rsidRDefault="008424AF" w:rsidP="007843B9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 – NY – ŠTE </w:t>
      </w:r>
      <w:r>
        <w:rPr>
          <w:rFonts w:ascii="Times New Roman" w:hAnsi="Times New Roman"/>
          <w:sz w:val="24"/>
          <w:szCs w:val="24"/>
        </w:rPr>
        <w:tab/>
        <w:t>.......................................</w:t>
      </w:r>
      <w:r>
        <w:rPr>
          <w:rFonts w:ascii="Times New Roman" w:hAnsi="Times New Roman"/>
          <w:sz w:val="24"/>
          <w:szCs w:val="24"/>
        </w:rPr>
        <w:tab/>
        <w:t>d) BRÚ – O – ČKY</w:t>
      </w:r>
      <w:r>
        <w:rPr>
          <w:rFonts w:ascii="Times New Roman" w:hAnsi="Times New Roman"/>
          <w:sz w:val="24"/>
          <w:szCs w:val="24"/>
        </w:rPr>
        <w:tab/>
        <w:t>.......................................</w:t>
      </w:r>
    </w:p>
    <w:p w:rsidR="008424AF" w:rsidRPr="00392B8D" w:rsidRDefault="008424AF" w:rsidP="00392B8D">
      <w:pPr>
        <w:pStyle w:val="ListParagraph"/>
        <w:spacing w:after="0"/>
        <w:ind w:left="1080"/>
        <w:rPr>
          <w:rFonts w:ascii="Times New Roman" w:hAnsi="Times New Roman"/>
          <w:sz w:val="12"/>
          <w:szCs w:val="12"/>
        </w:rPr>
      </w:pPr>
    </w:p>
    <w:p w:rsidR="008424AF" w:rsidRPr="00C54921" w:rsidRDefault="008424AF" w:rsidP="007843B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C54921">
        <w:rPr>
          <w:rFonts w:ascii="Times New Roman" w:hAnsi="Times New Roman"/>
          <w:b/>
          <w:bCs/>
          <w:sz w:val="24"/>
          <w:szCs w:val="24"/>
        </w:rPr>
        <w:t>Oprav chyby v texte:</w:t>
      </w:r>
    </w:p>
    <w:p w:rsidR="008424AF" w:rsidRDefault="008424AF" w:rsidP="007843B9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Dážďovka zemná sa pohybuje svalnatou nohou.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............................................</w:t>
      </w:r>
    </w:p>
    <w:p w:rsidR="008424AF" w:rsidRDefault="008424AF" w:rsidP="007843B9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Dýcha pľúcnym vakom.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............................................</w:t>
      </w:r>
    </w:p>
    <w:p w:rsidR="008424AF" w:rsidRDefault="008424AF" w:rsidP="007843B9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Dážďovka má nervovú sústavu uzlinovú.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............................................</w:t>
      </w:r>
    </w:p>
    <w:p w:rsidR="008424AF" w:rsidRDefault="008424AF" w:rsidP="007843B9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Jedince dážďovky sú oddeleného pohlavia.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............................................</w:t>
      </w:r>
    </w:p>
    <w:p w:rsidR="008424AF" w:rsidRDefault="008424AF" w:rsidP="007843B9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Jedince si pri párení vymenia vajíčka.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............................................</w:t>
      </w:r>
    </w:p>
    <w:p w:rsidR="008424AF" w:rsidRPr="00392B8D" w:rsidRDefault="008424AF" w:rsidP="007843B9">
      <w:pPr>
        <w:pStyle w:val="ListParagraph"/>
        <w:spacing w:after="0"/>
        <w:rPr>
          <w:rFonts w:ascii="Times New Roman" w:hAnsi="Times New Roman"/>
          <w:sz w:val="12"/>
          <w:szCs w:val="12"/>
        </w:rPr>
      </w:pPr>
    </w:p>
    <w:p w:rsidR="008424AF" w:rsidRPr="00C54921" w:rsidRDefault="008424AF" w:rsidP="007843B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C54921">
        <w:rPr>
          <w:rFonts w:ascii="Times New Roman" w:hAnsi="Times New Roman"/>
          <w:b/>
          <w:bCs/>
          <w:sz w:val="24"/>
          <w:szCs w:val="24"/>
        </w:rPr>
        <w:t>Kukučie vajce:</w:t>
      </w:r>
    </w:p>
    <w:p w:rsidR="008424AF" w:rsidRDefault="008424AF" w:rsidP="007843B9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štetiny, obrúčky, ústny otvor, ulita</w:t>
      </w:r>
    </w:p>
    <w:p w:rsidR="008424AF" w:rsidRDefault="008424AF" w:rsidP="007843B9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svalnatá noha, lastúra, pľúcny vak, viečko</w:t>
      </w:r>
    </w:p>
    <w:p w:rsidR="008424AF" w:rsidRDefault="008424AF" w:rsidP="007843B9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hermafrodit, lastúra, žiabre, nepriamy vývin.</w:t>
      </w:r>
    </w:p>
    <w:p w:rsidR="008424AF" w:rsidRPr="00392B8D" w:rsidRDefault="008424AF" w:rsidP="00392B8D">
      <w:pPr>
        <w:pStyle w:val="ListParagraph"/>
        <w:spacing w:after="0"/>
        <w:ind w:left="1080"/>
        <w:rPr>
          <w:rFonts w:ascii="Times New Roman" w:hAnsi="Times New Roman"/>
          <w:sz w:val="10"/>
          <w:szCs w:val="10"/>
        </w:rPr>
      </w:pPr>
    </w:p>
    <w:p w:rsidR="008424AF" w:rsidRPr="007843B9" w:rsidRDefault="008424AF" w:rsidP="007843B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7843B9">
        <w:rPr>
          <w:rFonts w:ascii="Times New Roman" w:hAnsi="Times New Roman"/>
          <w:b/>
          <w:bCs/>
          <w:sz w:val="24"/>
          <w:szCs w:val="24"/>
        </w:rPr>
        <w:t>Rozhodni o pravdivosti tvrdení a zo zakrúžkovaných písmen získaš tajničku.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347"/>
        <w:gridCol w:w="709"/>
        <w:gridCol w:w="680"/>
      </w:tblGrid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539B6">
              <w:rPr>
                <w:rFonts w:ascii="Times New Roman" w:hAnsi="Times New Roman"/>
                <w:b/>
                <w:bCs/>
                <w:sz w:val="24"/>
                <w:szCs w:val="24"/>
              </w:rPr>
              <w:t>áno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539B6">
              <w:rPr>
                <w:rFonts w:ascii="Times New Roman" w:hAnsi="Times New Roman"/>
                <w:b/>
                <w:bCs/>
                <w:sz w:val="24"/>
                <w:szCs w:val="24"/>
              </w:rPr>
              <w:t>nie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Dážďovky vynášajú potravu vo forme malých kôpok trusu.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Dážďovka je potravou pre drozdy, krtov a zajace.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Predná tretina zadnej časti tela dážďovky je svetlá a zhrubnutá.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Z 20 vajíčok sa vyliahne väčšinou len jediná dážďovka.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Tráviaca sústava dážďoviek tvorí ústny otvor, hltan a žalúdok.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Chrbtová cieva obehovej sústavy dážďoviek má funkciu srdca.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Obehová sústava dážďoviek je otvorená.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Pokiaľ je dážďovka pretrhnutá presne uprostred, tak nezahynie.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Dážďovky sú hermafroditi, majú samčie aj samičie pohlavné orgány.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K oplodneniu potrebujú dážďovky spermie iného jedinca.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Dážďovky majú iba povrchové dýchanie, preto je ich koža vždy suchá.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Dážďovky majú rebríčkovú nervovú sústavu.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 xml:space="preserve">Dážďovka dosahuje dĺžku 90 – </w:t>
            </w:r>
            <w:smartTag w:uri="urn:schemas-microsoft-com:office:smarttags" w:element="metricconverter">
              <w:smartTagPr>
                <w:attr w:name="ProductID" w:val="190 mm"/>
              </w:smartTagPr>
              <w:r w:rsidRPr="006539B6">
                <w:rPr>
                  <w:rFonts w:ascii="Times New Roman" w:hAnsi="Times New Roman"/>
                  <w:sz w:val="24"/>
                  <w:szCs w:val="24"/>
                </w:rPr>
                <w:t>190 mm</w:t>
              </w:r>
            </w:smartTag>
            <w:r w:rsidRPr="006539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Š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É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Dážďovky sú schopné regenerácie ako nezmar hnedý.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K obrúčkavcom patria mnohoštetinavce, máloštetinavce a pijavice.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Dážďovky zaraďujeme do kmeňa pijavice.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Na obehovú sústavu dážďoviek je viazaná dýchacia sústava.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</w:tr>
      <w:tr w:rsidR="008424AF" w:rsidRPr="006539B6" w:rsidTr="006539B6">
        <w:tc>
          <w:tcPr>
            <w:tcW w:w="8347" w:type="dxa"/>
          </w:tcPr>
          <w:p w:rsidR="008424AF" w:rsidRPr="006539B6" w:rsidRDefault="008424AF" w:rsidP="00653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Obrúčkavce majú iba vnútornú článkovanosť tela.</w:t>
            </w:r>
          </w:p>
        </w:tc>
        <w:tc>
          <w:tcPr>
            <w:tcW w:w="709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680" w:type="dxa"/>
          </w:tcPr>
          <w:p w:rsidR="008424AF" w:rsidRPr="006539B6" w:rsidRDefault="008424AF" w:rsidP="006539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39B6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8424AF" w:rsidRPr="00392B8D" w:rsidRDefault="008424AF" w:rsidP="007843B9">
      <w:pPr>
        <w:pStyle w:val="ListParagraph"/>
        <w:spacing w:after="0"/>
        <w:rPr>
          <w:rFonts w:ascii="Times New Roman" w:hAnsi="Times New Roman"/>
          <w:sz w:val="12"/>
          <w:szCs w:val="12"/>
        </w:rPr>
      </w:pPr>
    </w:p>
    <w:p w:rsidR="008424AF" w:rsidRPr="00C54921" w:rsidRDefault="008424AF" w:rsidP="007843B9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Namiesto nevyvinutých zmyslových orgánov má dážďovka:  _ _ _ _ _ _ _ _ _ _ _ _ _    _ _ _ _ _ .</w:t>
      </w:r>
    </w:p>
    <w:sectPr w:rsidR="008424AF" w:rsidRPr="00C54921" w:rsidSect="00406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061C"/>
    <w:multiLevelType w:val="hybridMultilevel"/>
    <w:tmpl w:val="620E2EAC"/>
    <w:lvl w:ilvl="0" w:tplc="CF72FB6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F3F21C6"/>
    <w:multiLevelType w:val="hybridMultilevel"/>
    <w:tmpl w:val="1C1A7458"/>
    <w:lvl w:ilvl="0" w:tplc="BCCC63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E8176F8"/>
    <w:multiLevelType w:val="hybridMultilevel"/>
    <w:tmpl w:val="3D4C0FFC"/>
    <w:lvl w:ilvl="0" w:tplc="D3E0C64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342D5424"/>
    <w:multiLevelType w:val="hybridMultilevel"/>
    <w:tmpl w:val="CEE26332"/>
    <w:lvl w:ilvl="0" w:tplc="D272077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50CE41EB"/>
    <w:multiLevelType w:val="hybridMultilevel"/>
    <w:tmpl w:val="7CD6AEFE"/>
    <w:lvl w:ilvl="0" w:tplc="6F78C0B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F7A12D6"/>
    <w:multiLevelType w:val="hybridMultilevel"/>
    <w:tmpl w:val="D29C69BE"/>
    <w:lvl w:ilvl="0" w:tplc="B2C83CD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15F50F6"/>
    <w:multiLevelType w:val="hybridMultilevel"/>
    <w:tmpl w:val="A022C6E0"/>
    <w:lvl w:ilvl="0" w:tplc="3F74CB8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6E2D0EAB"/>
    <w:multiLevelType w:val="hybridMultilevel"/>
    <w:tmpl w:val="5478DACC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5CD4"/>
    <w:rsid w:val="00001DDD"/>
    <w:rsid w:val="00156108"/>
    <w:rsid w:val="001A67D7"/>
    <w:rsid w:val="001B0EC9"/>
    <w:rsid w:val="00203029"/>
    <w:rsid w:val="002B6DE0"/>
    <w:rsid w:val="00314D8A"/>
    <w:rsid w:val="003367D5"/>
    <w:rsid w:val="00385A53"/>
    <w:rsid w:val="00392B8D"/>
    <w:rsid w:val="003F3AA5"/>
    <w:rsid w:val="004069EC"/>
    <w:rsid w:val="00452614"/>
    <w:rsid w:val="00484A4B"/>
    <w:rsid w:val="004C4F7C"/>
    <w:rsid w:val="005174DD"/>
    <w:rsid w:val="005D0950"/>
    <w:rsid w:val="005F66F4"/>
    <w:rsid w:val="006539B6"/>
    <w:rsid w:val="006548C1"/>
    <w:rsid w:val="007843B9"/>
    <w:rsid w:val="007B5CD4"/>
    <w:rsid w:val="007E5C16"/>
    <w:rsid w:val="008424AF"/>
    <w:rsid w:val="00886070"/>
    <w:rsid w:val="00906994"/>
    <w:rsid w:val="0098309E"/>
    <w:rsid w:val="009A5F91"/>
    <w:rsid w:val="009A7ACB"/>
    <w:rsid w:val="009C5FAE"/>
    <w:rsid w:val="009F7BC6"/>
    <w:rsid w:val="00A82E57"/>
    <w:rsid w:val="00AB2B49"/>
    <w:rsid w:val="00C54921"/>
    <w:rsid w:val="00D03C99"/>
    <w:rsid w:val="00D41D51"/>
    <w:rsid w:val="00FD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C99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069EC"/>
    <w:pPr>
      <w:ind w:left="720"/>
      <w:contextualSpacing/>
    </w:pPr>
  </w:style>
  <w:style w:type="table" w:styleId="TableGrid">
    <w:name w:val="Table Grid"/>
    <w:basedOn w:val="TableNormal"/>
    <w:uiPriority w:val="99"/>
    <w:rsid w:val="005174D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1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4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638</Words>
  <Characters>3641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Mlázovská</dc:creator>
  <cp:keywords/>
  <dc:description/>
  <cp:lastModifiedBy>Jano S.</cp:lastModifiedBy>
  <cp:revision>3</cp:revision>
  <cp:lastPrinted>2001-12-31T23:05:00Z</cp:lastPrinted>
  <dcterms:created xsi:type="dcterms:W3CDTF">2023-05-28T07:05:00Z</dcterms:created>
  <dcterms:modified xsi:type="dcterms:W3CDTF">2001-12-31T23:12:00Z</dcterms:modified>
</cp:coreProperties>
</file>