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30FD" w:rsidRDefault="00DC30FD">
      <w:pPr>
        <w:rPr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6pt;margin-top:0;width:234.2pt;height:365.65pt;z-index:251658240">
            <v:textbox>
              <w:txbxContent>
                <w:p w:rsidR="00DC30FD" w:rsidRPr="0031424D" w:rsidRDefault="00DC30FD">
                  <w:pPr>
                    <w:rPr>
                      <w:b/>
                      <w:u w:val="single"/>
                    </w:rPr>
                  </w:pPr>
                  <w:r w:rsidRPr="0031424D">
                    <w:rPr>
                      <w:b/>
                      <w:u w:val="single"/>
                    </w:rPr>
                    <w:t>-do obrysovej mapy vyznač:</w:t>
                  </w:r>
                </w:p>
                <w:p w:rsidR="00DC30FD" w:rsidRDefault="00DC30FD">
                  <w:r>
                    <w:t>1.Spojené kráľovstvo V.B a sev.Írska (+ členenie – Anglicko, Wales, Škótsko, Sev. Írsko)</w:t>
                  </w:r>
                </w:p>
                <w:p w:rsidR="00DC30FD" w:rsidRDefault="00DC30FD">
                  <w:r>
                    <w:t>2.Írsko</w:t>
                  </w:r>
                </w:p>
                <w:p w:rsidR="00DC30FD" w:rsidRDefault="00DC30FD">
                  <w:r>
                    <w:t>3.Grampiány (+ Ben Newis)</w:t>
                  </w:r>
                </w:p>
                <w:p w:rsidR="00DC30FD" w:rsidRDefault="00DC30FD">
                  <w:r>
                    <w:t>4.Temžu</w:t>
                  </w:r>
                </w:p>
                <w:p w:rsidR="00DC30FD" w:rsidRDefault="00DC30FD">
                  <w:r>
                    <w:t>5.Severn</w:t>
                  </w:r>
                </w:p>
                <w:p w:rsidR="00DC30FD" w:rsidRDefault="00DC30FD">
                  <w:r>
                    <w:t>6.Severné more</w:t>
                  </w:r>
                </w:p>
                <w:p w:rsidR="00DC30FD" w:rsidRDefault="00DC30FD">
                  <w:r>
                    <w:t>7.Atlantický oceán</w:t>
                  </w:r>
                </w:p>
                <w:p w:rsidR="00DC30FD" w:rsidRDefault="00DC30FD">
                  <w:r>
                    <w:t>8.Lamanšký prieliv</w:t>
                  </w:r>
                </w:p>
                <w:p w:rsidR="00DC30FD" w:rsidRDefault="00DC30FD">
                  <w:r>
                    <w:t>9.Dublin</w:t>
                  </w:r>
                </w:p>
                <w:p w:rsidR="00DC30FD" w:rsidRDefault="00DC30FD">
                  <w:r>
                    <w:t>10.Londýn</w:t>
                  </w:r>
                </w:p>
              </w:txbxContent>
            </v:textbox>
          </v:shape>
        </w:pict>
      </w:r>
      <w:r w:rsidRPr="006B5964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Výsledok vyhľadávania obrázkov pre dopyt slepá mapa spojeného království" style="width:258.75pt;height:358.5pt;visibility:visible">
            <v:imagedata r:id="rId4" o:title="" croptop="3162f" cropbottom="3093f" cropleft="5052f" cropright="3990f"/>
          </v:shape>
        </w:pict>
      </w:r>
    </w:p>
    <w:p w:rsidR="00DC30FD" w:rsidRDefault="00DC30FD">
      <w:pPr>
        <w:rPr>
          <w:noProof/>
        </w:rPr>
      </w:pPr>
      <w:r>
        <w:rPr>
          <w:noProof/>
        </w:rPr>
        <w:pict>
          <v:shape id="_x0000_s1027" type="#_x0000_t202" style="position:absolute;margin-left:286pt;margin-top:24.05pt;width:234.2pt;height:365.65pt;z-index:251659264">
            <v:textbox>
              <w:txbxContent>
                <w:p w:rsidR="00DC30FD" w:rsidRPr="0031424D" w:rsidRDefault="00DC30FD" w:rsidP="00B24EDB">
                  <w:pPr>
                    <w:rPr>
                      <w:b/>
                      <w:u w:val="single"/>
                    </w:rPr>
                  </w:pPr>
                  <w:r w:rsidRPr="0031424D">
                    <w:rPr>
                      <w:b/>
                      <w:u w:val="single"/>
                    </w:rPr>
                    <w:t>-do obrysovej mapy vyznač:</w:t>
                  </w:r>
                </w:p>
                <w:p w:rsidR="00DC30FD" w:rsidRDefault="00DC30FD" w:rsidP="00B24EDB">
                  <w:r>
                    <w:t>1.Spojené kráľovstvo V.B a sev.Írska (+ členenie – Anglicko, Wales, Škótsko, Sev. Írsko)</w:t>
                  </w:r>
                </w:p>
                <w:p w:rsidR="00DC30FD" w:rsidRDefault="00DC30FD" w:rsidP="00B24EDB">
                  <w:r>
                    <w:t>2.Írsko</w:t>
                  </w:r>
                </w:p>
                <w:p w:rsidR="00DC30FD" w:rsidRDefault="00DC30FD" w:rsidP="00B24EDB">
                  <w:r>
                    <w:t>3.Grampiány (+ Ben Newis)</w:t>
                  </w:r>
                </w:p>
                <w:p w:rsidR="00DC30FD" w:rsidRDefault="00DC30FD" w:rsidP="00B24EDB">
                  <w:r>
                    <w:t>4.Temžu</w:t>
                  </w:r>
                </w:p>
                <w:p w:rsidR="00DC30FD" w:rsidRDefault="00DC30FD" w:rsidP="00B24EDB">
                  <w:r>
                    <w:t>5.Severn</w:t>
                  </w:r>
                </w:p>
                <w:p w:rsidR="00DC30FD" w:rsidRDefault="00DC30FD" w:rsidP="00B24EDB">
                  <w:r>
                    <w:t>6.Severné more</w:t>
                  </w:r>
                </w:p>
                <w:p w:rsidR="00DC30FD" w:rsidRDefault="00DC30FD" w:rsidP="00B24EDB">
                  <w:r>
                    <w:t>7.Atlantický oceán</w:t>
                  </w:r>
                </w:p>
                <w:p w:rsidR="00DC30FD" w:rsidRDefault="00DC30FD" w:rsidP="00B24EDB">
                  <w:r>
                    <w:t>8.Lamanšký prieliv</w:t>
                  </w:r>
                </w:p>
                <w:p w:rsidR="00DC30FD" w:rsidRDefault="00DC30FD" w:rsidP="00B24EDB">
                  <w:r>
                    <w:t>9.Dublin</w:t>
                  </w:r>
                </w:p>
                <w:p w:rsidR="00DC30FD" w:rsidRDefault="00DC30FD" w:rsidP="00B24EDB">
                  <w:r>
                    <w:t>10.Londýn</w:t>
                  </w:r>
                </w:p>
              </w:txbxContent>
            </v:textbox>
          </v:shape>
        </w:pict>
      </w:r>
    </w:p>
    <w:p w:rsidR="00DC30FD" w:rsidRDefault="00DC30FD">
      <w:r w:rsidRPr="006B5964">
        <w:rPr>
          <w:noProof/>
        </w:rPr>
        <w:pict>
          <v:shape id="_x0000_i1026" type="#_x0000_t75" alt="Výsledok vyhľadávania obrázkov pre dopyt slepá mapa spojeného království" style="width:258.75pt;height:358.5pt;visibility:visible">
            <v:imagedata r:id="rId4" o:title="" croptop="3162f" cropbottom="3093f" cropleft="5052f" cropright="3990f"/>
          </v:shape>
        </w:pict>
      </w:r>
    </w:p>
    <w:sectPr w:rsidR="00DC30FD" w:rsidSect="004854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8540B"/>
    <w:rsid w:val="00040146"/>
    <w:rsid w:val="00127367"/>
    <w:rsid w:val="00255D6F"/>
    <w:rsid w:val="0031424D"/>
    <w:rsid w:val="00387AF8"/>
    <w:rsid w:val="004018B5"/>
    <w:rsid w:val="0048540B"/>
    <w:rsid w:val="00543716"/>
    <w:rsid w:val="006212A9"/>
    <w:rsid w:val="006B5964"/>
    <w:rsid w:val="008B1EFC"/>
    <w:rsid w:val="00B24EDB"/>
    <w:rsid w:val="00B32F8D"/>
    <w:rsid w:val="00DA18EF"/>
    <w:rsid w:val="00DC3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AF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85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854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</TotalTime>
  <Pages>1</Pages>
  <Words>1</Words>
  <Characters>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7</cp:revision>
  <dcterms:created xsi:type="dcterms:W3CDTF">2016-12-01T16:04:00Z</dcterms:created>
  <dcterms:modified xsi:type="dcterms:W3CDTF">2001-12-31T23:20:00Z</dcterms:modified>
</cp:coreProperties>
</file>