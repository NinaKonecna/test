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0E" w:rsidRPr="0021301B" w:rsidRDefault="00565D0E">
      <w:pPr>
        <w:rPr>
          <w:rFonts w:ascii="Times New Roman" w:hAnsi="Times New Roman"/>
          <w:b/>
          <w:sz w:val="28"/>
          <w:szCs w:val="28"/>
          <w:u w:val="single"/>
        </w:rPr>
      </w:pPr>
      <w:r w:rsidRPr="0021301B">
        <w:rPr>
          <w:rFonts w:ascii="Times New Roman" w:hAnsi="Times New Roman"/>
          <w:b/>
          <w:sz w:val="28"/>
          <w:szCs w:val="28"/>
          <w:u w:val="single"/>
        </w:rPr>
        <w:t>ZEM AKO VESMÍRNE TELESO</w:t>
      </w:r>
    </w:p>
    <w:p w:rsidR="00565D0E" w:rsidRPr="0021301B" w:rsidRDefault="00565D0E">
      <w:pPr>
        <w:rPr>
          <w:rFonts w:ascii="Times New Roman" w:hAnsi="Times New Roman"/>
          <w:sz w:val="24"/>
          <w:szCs w:val="24"/>
        </w:rPr>
      </w:pPr>
      <w:r w:rsidRPr="000F5613">
        <w:rPr>
          <w:rFonts w:ascii="Times New Roman" w:hAnsi="Times New Roman"/>
          <w:sz w:val="24"/>
          <w:szCs w:val="24"/>
          <w:u w:val="single"/>
        </w:rPr>
        <w:t>Zem</w:t>
      </w:r>
      <w:r w:rsidRPr="0021301B">
        <w:rPr>
          <w:rFonts w:ascii="Times New Roman" w:hAnsi="Times New Roman"/>
          <w:sz w:val="24"/>
          <w:szCs w:val="24"/>
        </w:rPr>
        <w:t xml:space="preserve"> je </w:t>
      </w:r>
      <w:r>
        <w:rPr>
          <w:rFonts w:ascii="Times New Roman" w:hAnsi="Times New Roman"/>
          <w:sz w:val="24"/>
          <w:szCs w:val="24"/>
        </w:rPr>
        <w:t>___________________________________</w:t>
      </w:r>
      <w:r w:rsidRPr="0021301B">
        <w:rPr>
          <w:rFonts w:ascii="Times New Roman" w:hAnsi="Times New Roman"/>
          <w:sz w:val="24"/>
          <w:szCs w:val="24"/>
        </w:rPr>
        <w:t>, planéty delíme na:</w:t>
      </w:r>
    </w:p>
    <w:p w:rsidR="00565D0E" w:rsidRPr="0021301B" w:rsidRDefault="00565D0E">
      <w:pPr>
        <w:rPr>
          <w:rFonts w:ascii="Times New Roman" w:hAnsi="Times New Roman"/>
          <w:sz w:val="24"/>
          <w:szCs w:val="24"/>
        </w:rPr>
      </w:pPr>
      <w:r w:rsidRPr="0021301B">
        <w:rPr>
          <w:rFonts w:ascii="Times New Roman" w:hAnsi="Times New Roman"/>
          <w:sz w:val="24"/>
          <w:szCs w:val="24"/>
        </w:rPr>
        <w:tab/>
      </w:r>
      <w:r w:rsidRPr="0021301B">
        <w:rPr>
          <w:rFonts w:ascii="Times New Roman" w:hAnsi="Times New Roman"/>
          <w:b/>
          <w:i/>
          <w:sz w:val="24"/>
          <w:szCs w:val="24"/>
        </w:rPr>
        <w:t>a.)</w:t>
      </w:r>
      <w:r>
        <w:rPr>
          <w:rFonts w:ascii="Times New Roman" w:hAnsi="Times New Roman"/>
          <w:b/>
          <w:i/>
          <w:sz w:val="24"/>
          <w:szCs w:val="24"/>
        </w:rPr>
        <w:t>__________________</w:t>
      </w:r>
      <w:r w:rsidRPr="0021301B">
        <w:rPr>
          <w:rFonts w:ascii="Times New Roman" w:hAnsi="Times New Roman"/>
          <w:sz w:val="24"/>
          <w:szCs w:val="24"/>
        </w:rPr>
        <w:t xml:space="preserve"> (podobné Zemi) – to sú planéty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 w:rsidR="00565D0E" w:rsidRPr="0021301B" w:rsidRDefault="00565D0E">
      <w:pPr>
        <w:rPr>
          <w:rFonts w:ascii="Times New Roman" w:hAnsi="Times New Roman"/>
          <w:sz w:val="24"/>
          <w:szCs w:val="24"/>
        </w:rPr>
      </w:pPr>
      <w:r w:rsidRPr="0021301B">
        <w:rPr>
          <w:rFonts w:ascii="Times New Roman" w:hAnsi="Times New Roman"/>
          <w:sz w:val="24"/>
          <w:szCs w:val="24"/>
        </w:rPr>
        <w:tab/>
      </w:r>
      <w:r w:rsidRPr="0021301B">
        <w:rPr>
          <w:rFonts w:ascii="Times New Roman" w:hAnsi="Times New Roman"/>
          <w:b/>
          <w:i/>
          <w:sz w:val="24"/>
          <w:szCs w:val="24"/>
        </w:rPr>
        <w:t>b.)</w:t>
      </w:r>
      <w:r>
        <w:rPr>
          <w:rFonts w:ascii="Times New Roman" w:hAnsi="Times New Roman"/>
          <w:b/>
          <w:i/>
          <w:sz w:val="24"/>
          <w:szCs w:val="24"/>
        </w:rPr>
        <w:t>__________________</w:t>
      </w:r>
      <w:r w:rsidRPr="0021301B">
        <w:rPr>
          <w:rFonts w:ascii="Times New Roman" w:hAnsi="Times New Roman"/>
          <w:sz w:val="24"/>
          <w:szCs w:val="24"/>
        </w:rPr>
        <w:t xml:space="preserve"> (veľké) – </w:t>
      </w:r>
      <w:r>
        <w:rPr>
          <w:rFonts w:ascii="Times New Roman" w:hAnsi="Times New Roman"/>
          <w:sz w:val="24"/>
          <w:szCs w:val="24"/>
        </w:rPr>
        <w:t>_________________________________________</w:t>
      </w:r>
    </w:p>
    <w:p w:rsidR="00565D0E" w:rsidRPr="0021301B" w:rsidRDefault="00565D0E">
      <w:pPr>
        <w:rPr>
          <w:rFonts w:ascii="Times New Roman" w:hAnsi="Times New Roman"/>
          <w:sz w:val="24"/>
          <w:szCs w:val="24"/>
        </w:rPr>
      </w:pPr>
      <w:r w:rsidRPr="000F5613">
        <w:rPr>
          <w:rFonts w:ascii="Times New Roman" w:hAnsi="Times New Roman"/>
          <w:sz w:val="24"/>
          <w:szCs w:val="24"/>
          <w:u w:val="single"/>
        </w:rPr>
        <w:t>Slnko</w:t>
      </w:r>
      <w:r w:rsidRPr="0021301B">
        <w:rPr>
          <w:rFonts w:ascii="Times New Roman" w:hAnsi="Times New Roman"/>
          <w:sz w:val="24"/>
          <w:szCs w:val="24"/>
        </w:rPr>
        <w:t xml:space="preserve"> = </w:t>
      </w:r>
      <w:r>
        <w:rPr>
          <w:rFonts w:ascii="Times New Roman" w:hAnsi="Times New Roman"/>
          <w:sz w:val="24"/>
          <w:szCs w:val="24"/>
        </w:rPr>
        <w:t>_____________________</w:t>
      </w:r>
    </w:p>
    <w:p w:rsidR="00565D0E" w:rsidRDefault="00565D0E">
      <w:pPr>
        <w:rPr>
          <w:rFonts w:ascii="Times New Roman" w:hAnsi="Times New Roman"/>
          <w:sz w:val="24"/>
          <w:szCs w:val="24"/>
        </w:rPr>
      </w:pPr>
      <w:r w:rsidRPr="000F5613">
        <w:rPr>
          <w:rFonts w:ascii="Times New Roman" w:hAnsi="Times New Roman"/>
          <w:sz w:val="24"/>
          <w:szCs w:val="24"/>
          <w:u w:val="single"/>
        </w:rPr>
        <w:t>Galaxia</w:t>
      </w:r>
      <w:r w:rsidRPr="0021301B">
        <w:rPr>
          <w:rFonts w:ascii="Times New Roman" w:hAnsi="Times New Roman"/>
          <w:sz w:val="24"/>
          <w:szCs w:val="24"/>
        </w:rPr>
        <w:t xml:space="preserve"> = sústava </w:t>
      </w:r>
      <w:r>
        <w:rPr>
          <w:rFonts w:ascii="Times New Roman" w:hAnsi="Times New Roman"/>
          <w:sz w:val="24"/>
          <w:szCs w:val="24"/>
        </w:rPr>
        <w:t>________________</w:t>
      </w:r>
      <w:r w:rsidRPr="0021301B">
        <w:rPr>
          <w:rFonts w:ascii="Times New Roman" w:hAnsi="Times New Roman"/>
          <w:sz w:val="24"/>
          <w:szCs w:val="24"/>
        </w:rPr>
        <w:t xml:space="preserve"> (naša galaxia je </w:t>
      </w:r>
      <w:r>
        <w:rPr>
          <w:rFonts w:ascii="Times New Roman" w:hAnsi="Times New Roman"/>
          <w:sz w:val="24"/>
          <w:szCs w:val="24"/>
        </w:rPr>
        <w:t>________________________</w:t>
      </w:r>
      <w:r w:rsidRPr="0021301B">
        <w:rPr>
          <w:rFonts w:ascii="Times New Roman" w:hAnsi="Times New Roman"/>
          <w:sz w:val="24"/>
          <w:szCs w:val="24"/>
        </w:rPr>
        <w:t>)</w:t>
      </w:r>
    </w:p>
    <w:p w:rsidR="00565D0E" w:rsidRPr="00D526A0" w:rsidRDefault="00565D0E" w:rsidP="0062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sz w:val="28"/>
          <w:szCs w:val="28"/>
        </w:rPr>
      </w:pPr>
      <w:r w:rsidRPr="00D526A0">
        <w:rPr>
          <w:rFonts w:ascii="Times New Roman" w:hAnsi="Times New Roman"/>
          <w:b/>
          <w:sz w:val="28"/>
          <w:szCs w:val="28"/>
        </w:rPr>
        <w:t>Tvar a veľkosť Zeme</w:t>
      </w:r>
    </w:p>
    <w:p w:rsidR="00565D0E" w:rsidRDefault="00565D0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-už starovekí ________________ zastávali názor, že Zem je guľatá </w:t>
      </w:r>
    </w:p>
    <w:p w:rsidR="00565D0E" w:rsidRDefault="00565D0E">
      <w:pPr>
        <w:rPr>
          <w:rFonts w:ascii="Times New Roman" w:hAnsi="Times New Roman"/>
          <w:sz w:val="24"/>
          <w:szCs w:val="24"/>
        </w:rPr>
      </w:pPr>
      <w:r w:rsidRPr="00956F4C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_________________________</w:t>
      </w:r>
      <w:r>
        <w:rPr>
          <w:rFonts w:ascii="Times New Roman" w:hAnsi="Times New Roman"/>
          <w:sz w:val="24"/>
          <w:szCs w:val="24"/>
        </w:rPr>
        <w:t xml:space="preserve"> ako 1. Vypočítal rozmery Zeme  __________________________________</w:t>
      </w:r>
    </w:p>
    <w:p w:rsidR="00565D0E" w:rsidRDefault="00565D0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_______________________________________________________________________________________ </w:t>
      </w:r>
    </w:p>
    <w:p w:rsidR="00565D0E" w:rsidRDefault="00565D0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Významní moreplavci, ktorí prispeli k dôkazom o guľatosti našej Zeme:</w:t>
      </w:r>
    </w:p>
    <w:p w:rsidR="00565D0E" w:rsidRPr="00956F4C" w:rsidRDefault="00565D0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________________________________________________________________...</w:t>
      </w:r>
    </w:p>
    <w:p w:rsidR="00565D0E" w:rsidRDefault="00565D0E" w:rsidP="00986E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Vedecký dôkaz podali aj títo vedci: 1.</w:t>
      </w:r>
      <w:r w:rsidRPr="00956F4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______________</w:t>
      </w:r>
      <w:r>
        <w:rPr>
          <w:rFonts w:ascii="Times New Roman" w:hAnsi="Times New Roman"/>
          <w:sz w:val="24"/>
          <w:szCs w:val="24"/>
        </w:rPr>
        <w:t xml:space="preserve"> – Poliak, ktorý zastával názor heliocentrizmu (= </w:t>
      </w:r>
    </w:p>
    <w:p w:rsidR="00565D0E" w:rsidRPr="0021301B" w:rsidRDefault="00565D0E" w:rsidP="00986E22">
      <w:pPr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tento názor hovorí o tom, že stredom celého vesmíru je Slnko)</w:t>
      </w:r>
    </w:p>
    <w:p w:rsidR="00565D0E" w:rsidRDefault="00565D0E" w:rsidP="00986E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 </w:t>
      </w:r>
      <w:r>
        <w:rPr>
          <w:rFonts w:ascii="Times New Roman" w:hAnsi="Times New Roman"/>
          <w:b/>
          <w:sz w:val="24"/>
          <w:szCs w:val="24"/>
        </w:rPr>
        <w:t>____________</w:t>
      </w:r>
      <w:r w:rsidRPr="00956F4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Nemec, ktorý sformuloval zákon, ktorý hovorí </w:t>
      </w:r>
    </w:p>
    <w:p w:rsidR="00565D0E" w:rsidRDefault="00565D0E" w:rsidP="00986E22">
      <w:pPr>
        <w:ind w:left="2832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 tom, že planéty obiehajú okolo Slnka po eliptických dráhach</w:t>
      </w:r>
    </w:p>
    <w:p w:rsidR="00565D0E" w:rsidRDefault="00565D0E" w:rsidP="00986E22">
      <w:pPr>
        <w:ind w:left="3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b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 xml:space="preserve"> – Angličan, ktorý sformuloval zákony mechanického pohybu 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 w:rsidRPr="00805177">
        <w:rPr>
          <w:rFonts w:ascii="Times New Roman" w:hAnsi="Times New Roman"/>
          <w:b/>
          <w:sz w:val="24"/>
          <w:szCs w:val="24"/>
          <w:bdr w:val="single" w:sz="4" w:space="0" w:color="auto"/>
        </w:rPr>
        <w:t>Pojmy</w:t>
      </w:r>
      <w:r>
        <w:rPr>
          <w:rFonts w:ascii="Times New Roman" w:hAnsi="Times New Roman"/>
          <w:sz w:val="24"/>
          <w:szCs w:val="24"/>
        </w:rPr>
        <w:t>: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 w:rsidRPr="00D448FC">
        <w:rPr>
          <w:rFonts w:ascii="Times New Roman" w:hAnsi="Times New Roman"/>
          <w:b/>
          <w:i/>
          <w:sz w:val="24"/>
          <w:szCs w:val="24"/>
        </w:rPr>
        <w:t xml:space="preserve">Geoid </w:t>
      </w:r>
      <w:r>
        <w:rPr>
          <w:rFonts w:ascii="Times New Roman" w:hAnsi="Times New Roman"/>
          <w:sz w:val="24"/>
          <w:szCs w:val="24"/>
        </w:rPr>
        <w:t>– _________________________________________________________________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 w:rsidRPr="00D448FC">
        <w:rPr>
          <w:rFonts w:ascii="Times New Roman" w:hAnsi="Times New Roman"/>
          <w:b/>
          <w:i/>
          <w:sz w:val="24"/>
          <w:szCs w:val="24"/>
        </w:rPr>
        <w:t xml:space="preserve">Sferoid </w:t>
      </w:r>
      <w:r>
        <w:rPr>
          <w:rFonts w:ascii="Times New Roman" w:hAnsi="Times New Roman"/>
          <w:sz w:val="24"/>
          <w:szCs w:val="24"/>
        </w:rPr>
        <w:t>(=__________________________) – teleso, ktoré sa využíva pri _______________________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.5pt;margin-top:10.1pt;width:21.6pt;height:19.2pt;z-index:251658752" strokecolor="white">
            <v:textbox>
              <w:txbxContent>
                <w:p w:rsidR="00565D0E" w:rsidRDefault="00565D0E">
                  <w: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9.5pt;margin-top:2.9pt;width:0;height:26.4pt;z-index:251656704" o:connectortype="straight"/>
        </w:pict>
      </w:r>
      <w:r>
        <w:rPr>
          <w:noProof/>
        </w:rPr>
        <w:pict>
          <v:oval id="_x0000_s1028" style="position:absolute;margin-left:8.15pt;margin-top:2.9pt;width:101.3pt;height:53.75pt;z-index:251655680"/>
        </w:pi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Polomer rovníka: a = ___________ </w:t>
      </w:r>
      <w:r>
        <w:rPr>
          <w:rFonts w:ascii="Times New Roman" w:hAnsi="Times New Roman"/>
          <w:sz w:val="24"/>
          <w:szCs w:val="24"/>
        </w:rPr>
        <w:tab/>
        <w:t>/ polomer poludníka b = __________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 id="_x0000_s1029" type="#_x0000_t202" style="position:absolute;margin-left:70.1pt;margin-top:6.8pt;width:21.6pt;height:19.2pt;z-index:251659776" strokecolor="white">
            <v:textbox>
              <w:txbxContent>
                <w:p w:rsidR="00565D0E" w:rsidRDefault="00565D0E" w:rsidP="00775561">
                  <w: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59.5pt;margin-top:3.45pt;width:49.95pt;height:0;z-index:251657728" o:connectortype="straight"/>
        </w:pi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Tvar Zeme:____________________________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 w:rsidRPr="00C74567">
        <w:rPr>
          <w:rFonts w:ascii="Times New Roman" w:hAnsi="Times New Roman"/>
          <w:b/>
          <w:sz w:val="24"/>
          <w:szCs w:val="24"/>
          <w:u w:val="single"/>
        </w:rPr>
        <w:t>Hlavný dôsledok guľatého tvaru Zeme</w:t>
      </w:r>
      <w:r>
        <w:rPr>
          <w:rFonts w:ascii="Times New Roman" w:hAnsi="Times New Roman"/>
          <w:sz w:val="24"/>
          <w:szCs w:val="24"/>
        </w:rPr>
        <w:t xml:space="preserve"> sú _________________________, tým, že naša Zem je guľatá mení sa uhol dopadu _________________________na jednotlivé časti našej Zeme !!!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1.Definuj pojmy: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ZEM, GALAXIA, SLNKO, GEOID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Ako delíme planéty + ktoré k ním patria?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3.Kto, kedy, kde a ako vypočítal ako 1.rozmery Zeme?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4.Doplň text: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a.)Rovníkový polomer Zeme je ______________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b.)Už ____________________________ zastávali názor, že Zem je guľatá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c.) ___________________ sa používa pri tvorbe máp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Čo je KSZ? Jej hranice.</w:t>
      </w: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255570">
      <w:pPr>
        <w:rPr>
          <w:rFonts w:ascii="Times New Roman" w:hAnsi="Times New Roman"/>
          <w:sz w:val="24"/>
          <w:szCs w:val="24"/>
        </w:rPr>
      </w:pP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1.Definuj pojmy:</w:t>
      </w: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ZEM, GALAXIA, SLNKO, GEOID</w:t>
      </w: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Ako delíme planéty + ktoré k ním patria?</w:t>
      </w: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3.Kto, kedy, kde a ako vypočítal ako 1.rozmery Zeme?</w:t>
      </w: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4.Doplň text:</w:t>
      </w: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a.)Rovníkový polomer Zeme je ______________</w:t>
      </w: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b.)Už ____________________________ zastávali názor, že Zem je guľatá</w:t>
      </w:r>
    </w:p>
    <w:p w:rsidR="00565D0E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c.) ___________________ sa používa pri tvorbe máp</w:t>
      </w:r>
    </w:p>
    <w:p w:rsidR="00565D0E" w:rsidRPr="0021301B" w:rsidRDefault="00565D0E" w:rsidP="00C371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Čo je KSZ? Jej hranice.</w:t>
      </w:r>
    </w:p>
    <w:p w:rsidR="00565D0E" w:rsidRPr="0021301B" w:rsidRDefault="00565D0E" w:rsidP="00255570">
      <w:pPr>
        <w:rPr>
          <w:rFonts w:ascii="Times New Roman" w:hAnsi="Times New Roman"/>
          <w:sz w:val="24"/>
          <w:szCs w:val="24"/>
        </w:rPr>
      </w:pPr>
    </w:p>
    <w:sectPr w:rsidR="00565D0E" w:rsidRPr="0021301B" w:rsidSect="0021301B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301B"/>
    <w:rsid w:val="00096C57"/>
    <w:rsid w:val="000F5613"/>
    <w:rsid w:val="0021301B"/>
    <w:rsid w:val="00255570"/>
    <w:rsid w:val="00270091"/>
    <w:rsid w:val="004745EA"/>
    <w:rsid w:val="00565D0E"/>
    <w:rsid w:val="00623386"/>
    <w:rsid w:val="007306D3"/>
    <w:rsid w:val="00775561"/>
    <w:rsid w:val="00805177"/>
    <w:rsid w:val="00956F4C"/>
    <w:rsid w:val="00986E22"/>
    <w:rsid w:val="00B95594"/>
    <w:rsid w:val="00C37119"/>
    <w:rsid w:val="00C74567"/>
    <w:rsid w:val="00D448FC"/>
    <w:rsid w:val="00D526A0"/>
    <w:rsid w:val="00E75226"/>
    <w:rsid w:val="00F92B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BF1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755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2</Pages>
  <Words>345</Words>
  <Characters>1971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14</cp:revision>
  <cp:lastPrinted>2001-12-31T23:20:00Z</cp:lastPrinted>
  <dcterms:created xsi:type="dcterms:W3CDTF">2017-10-23T15:03:00Z</dcterms:created>
  <dcterms:modified xsi:type="dcterms:W3CDTF">2001-12-31T23:21:00Z</dcterms:modified>
</cp:coreProperties>
</file>