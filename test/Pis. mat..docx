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26" w:rsidRPr="0065236E" w:rsidRDefault="00623426" w:rsidP="00087606">
      <w:pPr>
        <w:rPr>
          <w:rFonts w:ascii="Times New Roman" w:hAnsi="Times New Roman"/>
          <w:b/>
        </w:rPr>
      </w:pPr>
      <w:r w:rsidRPr="0065236E">
        <w:rPr>
          <w:rFonts w:ascii="Times New Roman" w:hAnsi="Times New Roman"/>
          <w:b/>
        </w:rPr>
        <w:t>PREVERENIE VEDOMOSTÍ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A</w:t>
      </w:r>
    </w:p>
    <w:p w:rsidR="00623426" w:rsidRPr="0065236E" w:rsidRDefault="00623426" w:rsidP="00087606">
      <w:pPr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1.Sacharidy – vznik, funkcia, </w:t>
      </w:r>
      <w:r>
        <w:rPr>
          <w:rFonts w:ascii="Times New Roman" w:hAnsi="Times New Roman"/>
        </w:rPr>
        <w:t>polysacharidy (príklady + popis)</w:t>
      </w:r>
    </w:p>
    <w:p w:rsidR="00623426" w:rsidRPr="0065236E" w:rsidRDefault="00623426" w:rsidP="00087606">
      <w:pPr>
        <w:rPr>
          <w:rFonts w:ascii="Times New Roman" w:hAnsi="Times New Roman"/>
        </w:rPr>
      </w:pPr>
      <w:r w:rsidRPr="0065236E">
        <w:rPr>
          <w:rFonts w:ascii="Times New Roman" w:hAnsi="Times New Roman"/>
        </w:rPr>
        <w:t>2. Nukleové kyseliny – výskyt v bunkách, základná stavebná jednotka + jej detailný popis</w:t>
      </w:r>
    </w:p>
    <w:p w:rsidR="00623426" w:rsidRDefault="00623426" w:rsidP="00087606">
      <w:pPr>
        <w:tabs>
          <w:tab w:val="left" w:pos="6401"/>
        </w:tabs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Bunková teória – autori, znenie, rok</w:t>
      </w:r>
      <w:r>
        <w:rPr>
          <w:rFonts w:ascii="Times New Roman" w:hAnsi="Times New Roman"/>
        </w:rPr>
        <w:tab/>
      </w:r>
    </w:p>
    <w:p w:rsidR="00623426" w:rsidRPr="0065236E" w:rsidRDefault="00623426" w:rsidP="00087606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65236E">
        <w:rPr>
          <w:rFonts w:ascii="Times New Roman" w:hAnsi="Times New Roman"/>
        </w:rPr>
        <w:t>.</w:t>
      </w:r>
      <w:r>
        <w:rPr>
          <w:rFonts w:ascii="Times New Roman" w:hAnsi="Times New Roman"/>
        </w:rPr>
        <w:t>Biomembrána – čo to je (+ nákres a zloženie + popis)</w:t>
      </w:r>
    </w:p>
    <w:p w:rsidR="00623426" w:rsidRPr="0065236E" w:rsidRDefault="00623426" w:rsidP="00087606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65236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Bielkoviny</w:t>
      </w:r>
      <w:r w:rsidRPr="0065236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vypíš 4 funkcie (+ vysvetli),</w:t>
      </w:r>
      <w:r w:rsidRPr="00A6431E">
        <w:rPr>
          <w:rFonts w:ascii="Times New Roman" w:hAnsi="Times New Roman"/>
        </w:rPr>
        <w:t xml:space="preserve"> </w:t>
      </w:r>
      <w:r w:rsidRPr="0065236E">
        <w:rPr>
          <w:rFonts w:ascii="Times New Roman" w:hAnsi="Times New Roman"/>
        </w:rPr>
        <w:t>odborný názov, základná stavebná jednotka + väzba</w:t>
      </w:r>
    </w:p>
    <w:p w:rsidR="00623426" w:rsidRDefault="00623426" w:rsidP="00087606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65236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Endoplazmatické retikulum – funkcia + všetko čo vieš</w:t>
      </w:r>
    </w:p>
    <w:p w:rsidR="00623426" w:rsidRDefault="00623426" w:rsidP="00087606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7.Vypíš aspoň 5 membránových organel bunky</w:t>
      </w:r>
    </w:p>
    <w:p w:rsidR="00623426" w:rsidRDefault="00623426" w:rsidP="00087606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8.Rozdiel medzi rastlinnou a živočíšnou bunkou</w:t>
      </w:r>
    </w:p>
    <w:p w:rsidR="00623426" w:rsidRDefault="00623426" w:rsidP="00087606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9. Vymenuj všeobecné vlastnosti živých sústav</w:t>
      </w:r>
    </w:p>
    <w:p w:rsidR="00623426" w:rsidRDefault="00623426" w:rsidP="00087606">
      <w:pPr>
        <w:tabs>
          <w:tab w:val="left" w:pos="6401"/>
        </w:tabs>
        <w:rPr>
          <w:rFonts w:ascii="Times New Roman" w:hAnsi="Times New Roman"/>
        </w:rPr>
      </w:pPr>
    </w:p>
    <w:p w:rsidR="00623426" w:rsidRDefault="00623426"/>
    <w:sectPr w:rsidR="00623426" w:rsidSect="00087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7606"/>
    <w:rsid w:val="00087606"/>
    <w:rsid w:val="001C12D1"/>
    <w:rsid w:val="00623426"/>
    <w:rsid w:val="0065236E"/>
    <w:rsid w:val="00765ADE"/>
    <w:rsid w:val="00875E38"/>
    <w:rsid w:val="00A6431E"/>
    <w:rsid w:val="00B939DA"/>
    <w:rsid w:val="00DA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06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84</Words>
  <Characters>479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4</cp:revision>
  <cp:lastPrinted>2001-12-31T23:10:00Z</cp:lastPrinted>
  <dcterms:created xsi:type="dcterms:W3CDTF">2023-10-01T06:41:00Z</dcterms:created>
  <dcterms:modified xsi:type="dcterms:W3CDTF">2001-12-31T23:14:00Z</dcterms:modified>
</cp:coreProperties>
</file>