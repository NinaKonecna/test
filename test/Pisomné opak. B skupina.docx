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3AD" w:rsidRPr="0095442E" w:rsidRDefault="003233AD" w:rsidP="001B382A">
      <w:pPr>
        <w:rPr>
          <w:rFonts w:ascii="Times New Roman" w:hAnsi="Times New Roman"/>
        </w:rPr>
      </w:pPr>
      <w:r w:rsidRPr="00430F45">
        <w:rPr>
          <w:rFonts w:ascii="Times New Roman" w:hAnsi="Times New Roman"/>
          <w:b/>
        </w:rPr>
        <w:t>Písomné opakovanie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  <w:t>meno: __________________________</w:t>
      </w:r>
    </w:p>
    <w:p w:rsidR="003233AD" w:rsidRPr="0095442E" w:rsidRDefault="003233AD" w:rsidP="001B382A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>1.Amerika – kedy a kým bola objavená</w:t>
      </w:r>
      <w:r>
        <w:rPr>
          <w:rFonts w:ascii="Times New Roman" w:hAnsi="Times New Roman"/>
        </w:rPr>
        <w:t>? Ktorým človekom?</w:t>
      </w: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Na ktorých pologuliach leží Amerika? + ktorá dôležitá čiara prechádza Amerikou? (ktorou?)</w:t>
      </w:r>
    </w:p>
    <w:p w:rsidR="003233AD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>3. Pomocou čoho je spojená Severná Amerika s Južnou?</w:t>
      </w: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Default="003233AD" w:rsidP="001B382A">
      <w:pPr>
        <w:rPr>
          <w:rFonts w:ascii="Times New Roman" w:hAnsi="Times New Roman"/>
        </w:rPr>
      </w:pPr>
      <w:r>
        <w:rPr>
          <w:rFonts w:ascii="Times New Roman" w:hAnsi="Times New Roman"/>
        </w:rPr>
        <w:t>4.Vypíš: a.)meno človeka podľa ktorého bola pomenovaná Amerika</w:t>
      </w:r>
    </w:p>
    <w:p w:rsidR="003233AD" w:rsidRDefault="003233AD" w:rsidP="001B382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b.)časť oceánie v preklade znamenajúca čierne ostrovy</w:t>
      </w:r>
    </w:p>
    <w:p w:rsidR="003233AD" w:rsidRPr="0095442E" w:rsidRDefault="003233AD" w:rsidP="001B382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c.)Akého pôvodu sú ostrovy Oceánie, ktoré vznikli zo schránok odumretých morských živočíchov?</w:t>
      </w:r>
    </w:p>
    <w:p w:rsidR="003233AD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>5.</w:t>
      </w:r>
      <w:r>
        <w:rPr>
          <w:rFonts w:ascii="Times New Roman" w:hAnsi="Times New Roman"/>
        </w:rPr>
        <w:t>Severná</w:t>
      </w:r>
      <w:r w:rsidRPr="0095442E">
        <w:rPr>
          <w:rFonts w:ascii="Times New Roman" w:hAnsi="Times New Roman"/>
        </w:rPr>
        <w:t xml:space="preserve"> polárna oblasť – čo ju tvorí? </w:t>
      </w:r>
      <w:r>
        <w:rPr>
          <w:rFonts w:ascii="Times New Roman" w:hAnsi="Times New Roman"/>
        </w:rPr>
        <w:t xml:space="preserve">Ktorý známy ostrov sem patrí? Komu patrí tento ostrov politicky? + ako sa nazývajú jeho obyvatelia? + čím sa živia?   </w:t>
      </w:r>
      <w:r w:rsidRPr="0095442E">
        <w:rPr>
          <w:rFonts w:ascii="Times New Roman" w:hAnsi="Times New Roman"/>
        </w:rPr>
        <w:t xml:space="preserve"> objavenie (kedy +kto?)</w:t>
      </w: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>6.</w:t>
      </w:r>
      <w:r>
        <w:rPr>
          <w:rFonts w:ascii="Times New Roman" w:hAnsi="Times New Roman"/>
        </w:rPr>
        <w:t>Havajské ostrovy</w:t>
      </w:r>
      <w:r w:rsidRPr="0095442E">
        <w:rPr>
          <w:rFonts w:ascii="Times New Roman" w:hAnsi="Times New Roman"/>
        </w:rPr>
        <w:t xml:space="preserve"> – do akej časti </w:t>
      </w:r>
      <w:r>
        <w:rPr>
          <w:rFonts w:ascii="Times New Roman" w:hAnsi="Times New Roman"/>
        </w:rPr>
        <w:t>Oceánie patria</w:t>
      </w:r>
      <w:r w:rsidRPr="0095442E">
        <w:rPr>
          <w:rFonts w:ascii="Times New Roman" w:hAnsi="Times New Roman"/>
        </w:rPr>
        <w:t xml:space="preserve">? + </w:t>
      </w:r>
      <w:r>
        <w:rPr>
          <w:rFonts w:ascii="Times New Roman" w:hAnsi="Times New Roman"/>
        </w:rPr>
        <w:t>ktoré sopky</w:t>
      </w:r>
      <w:r w:rsidRPr="0095442E">
        <w:rPr>
          <w:rFonts w:ascii="Times New Roman" w:hAnsi="Times New Roman"/>
        </w:rPr>
        <w:t xml:space="preserve">? + hlavné mesto + </w:t>
      </w:r>
      <w:r>
        <w:rPr>
          <w:rFonts w:ascii="Times New Roman" w:hAnsi="Times New Roman"/>
        </w:rPr>
        <w:t xml:space="preserve">tanec </w:t>
      </w:r>
      <w:r w:rsidRPr="0095442E">
        <w:rPr>
          <w:rFonts w:ascii="Times New Roman" w:hAnsi="Times New Roman"/>
        </w:rPr>
        <w:t xml:space="preserve"> </w:t>
      </w: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>7. Slepá mapa: Do slepej mapy (na druhej strane) vyznač:</w:t>
      </w:r>
    </w:p>
    <w:p w:rsidR="003233AD" w:rsidRPr="0095442E" w:rsidRDefault="003233AD" w:rsidP="001B382A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ab/>
        <w:t>A.)</w:t>
      </w:r>
      <w:r>
        <w:rPr>
          <w:rFonts w:ascii="Times New Roman" w:hAnsi="Times New Roman"/>
        </w:rPr>
        <w:t>Atlantický</w:t>
      </w:r>
      <w:r w:rsidRPr="0095442E">
        <w:rPr>
          <w:rFonts w:ascii="Times New Roman" w:hAnsi="Times New Roman"/>
        </w:rPr>
        <w:t xml:space="preserve"> oceán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>B.)Hudsonov záliv</w:t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  <w:t xml:space="preserve">C.) polostrov </w:t>
      </w:r>
      <w:r>
        <w:rPr>
          <w:rFonts w:ascii="Times New Roman" w:hAnsi="Times New Roman"/>
        </w:rPr>
        <w:t>Kalifornia</w:t>
      </w:r>
    </w:p>
    <w:p w:rsidR="003233AD" w:rsidRPr="0095442E" w:rsidRDefault="003233AD" w:rsidP="001B382A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ab/>
        <w:t>D.)</w:t>
      </w:r>
      <w:r>
        <w:rPr>
          <w:rFonts w:ascii="Times New Roman" w:hAnsi="Times New Roman"/>
        </w:rPr>
        <w:t>Hudsonov</w:t>
      </w:r>
      <w:r w:rsidRPr="0095442E">
        <w:rPr>
          <w:rFonts w:ascii="Times New Roman" w:hAnsi="Times New Roman"/>
        </w:rPr>
        <w:t xml:space="preserve"> záliv</w:t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  <w:t>E.)</w:t>
      </w:r>
      <w:r>
        <w:rPr>
          <w:rFonts w:ascii="Times New Roman" w:hAnsi="Times New Roman"/>
        </w:rPr>
        <w:t>Severný ľadový oceán</w:t>
      </w:r>
      <w:r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>F.)</w:t>
      </w:r>
      <w:r>
        <w:rPr>
          <w:rFonts w:ascii="Times New Roman" w:hAnsi="Times New Roman"/>
        </w:rPr>
        <w:t>rovník</w:t>
      </w:r>
    </w:p>
    <w:p w:rsidR="003233AD" w:rsidRPr="0095442E" w:rsidRDefault="003233AD" w:rsidP="001B382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G.)</w:t>
      </w:r>
      <w:r w:rsidRPr="001B382A">
        <w:rPr>
          <w:rFonts w:ascii="Times New Roman" w:hAnsi="Times New Roman"/>
        </w:rPr>
        <w:t xml:space="preserve"> </w:t>
      </w:r>
      <w:r w:rsidRPr="0095442E">
        <w:rPr>
          <w:rFonts w:ascii="Times New Roman" w:hAnsi="Times New Roman"/>
        </w:rPr>
        <w:t>pol. Yucatán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>H.)Labradorsky pol.</w:t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  <w:t>I.)</w:t>
      </w:r>
      <w:r w:rsidRPr="001B382A">
        <w:rPr>
          <w:rFonts w:ascii="Times New Roman" w:hAnsi="Times New Roman"/>
        </w:rPr>
        <w:t xml:space="preserve"> </w:t>
      </w:r>
      <w:bookmarkStart w:id="0" w:name="_GoBack"/>
      <w:r>
        <w:rPr>
          <w:rFonts w:ascii="Times New Roman" w:hAnsi="Times New Roman"/>
        </w:rPr>
        <w:t>Ohňová Zem</w:t>
      </w:r>
      <w:bookmarkEnd w:id="0"/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Pr="0095442E" w:rsidRDefault="003233AD" w:rsidP="001B382A">
      <w:pPr>
        <w:rPr>
          <w:rFonts w:ascii="Times New Roman" w:hAnsi="Times New Roman"/>
        </w:rPr>
      </w:pPr>
    </w:p>
    <w:p w:rsidR="003233AD" w:rsidRDefault="003233AD" w:rsidP="001B382A"/>
    <w:p w:rsidR="003233AD" w:rsidRDefault="003233AD" w:rsidP="001B382A"/>
    <w:p w:rsidR="003233AD" w:rsidRDefault="003233AD" w:rsidP="001B382A"/>
    <w:p w:rsidR="003233AD" w:rsidRDefault="003233AD" w:rsidP="001B382A">
      <w:r w:rsidRPr="00935972">
        <w:rPr>
          <w:noProof/>
          <w:sz w:val="28"/>
          <w:szCs w:val="28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Výsledok vyhľadávania obrázkov pre dopyt amerika slepa mapa" style="width:343.5pt;height:491.25pt;visibility:visible">
            <v:imagedata r:id="rId4" o:title=""/>
          </v:shape>
        </w:pict>
      </w:r>
    </w:p>
    <w:p w:rsidR="003233AD" w:rsidRDefault="003233AD" w:rsidP="001B382A"/>
    <w:p w:rsidR="003233AD" w:rsidRDefault="003233AD" w:rsidP="001B382A"/>
    <w:p w:rsidR="003233AD" w:rsidRDefault="003233AD" w:rsidP="001B382A"/>
    <w:p w:rsidR="003233AD" w:rsidRDefault="003233AD" w:rsidP="001B382A"/>
    <w:p w:rsidR="003233AD" w:rsidRDefault="003233AD"/>
    <w:sectPr w:rsidR="003233AD" w:rsidSect="001B38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6AB5"/>
    <w:rsid w:val="00171E8C"/>
    <w:rsid w:val="001B382A"/>
    <w:rsid w:val="003233AD"/>
    <w:rsid w:val="00430F45"/>
    <w:rsid w:val="007574E3"/>
    <w:rsid w:val="00935972"/>
    <w:rsid w:val="0095442E"/>
    <w:rsid w:val="00D60D6D"/>
    <w:rsid w:val="00E36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82A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150</Words>
  <Characters>859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Jano S.</cp:lastModifiedBy>
  <cp:revision>3</cp:revision>
  <cp:lastPrinted>2001-12-31T23:42:00Z</cp:lastPrinted>
  <dcterms:created xsi:type="dcterms:W3CDTF">2024-03-10T10:12:00Z</dcterms:created>
  <dcterms:modified xsi:type="dcterms:W3CDTF">2001-12-31T23:42:00Z</dcterms:modified>
</cp:coreProperties>
</file>