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AC0" w:rsidRDefault="00C85AC0" w:rsidP="000E33B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Hollywoood night – 6. ročník školského plesu</w:t>
      </w:r>
    </w:p>
    <w:p w:rsidR="00C85AC0" w:rsidRDefault="00C85AC0" w:rsidP="000E33BC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C85AC0" w:rsidRDefault="00C85AC0" w:rsidP="00AB40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znova to vypuklo! Áno, na našom gymnáziu sa 26.1.2013 konal už 6. ročník školského plesu. Tento rok sa niesol v znení HOLLYWOOD NIGHT. Medzi plesajúcimi boli študenti, absolventi, profesori, zamestnanci a priatelia školy. A všetci prišli vyparádení ako skutočné hollywoodske hviezdy. Začiatok plesu oznámili tóny prvého valčíka  a tancovalo sa veselo až do rána. Výbornú zábavu na parkete so skvelým DJ-om a živou kapelou vystriedal  zaujímavý program a polnočná tombola.</w:t>
      </w:r>
    </w:p>
    <w:p w:rsidR="00C85AC0" w:rsidRDefault="00C85AC0" w:rsidP="00AB40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5AC0" w:rsidRDefault="00C85AC0" w:rsidP="00AB40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My, organizátori, študenti 3.A a 3.B triedy dúfame, že ste sa v túto noc cítili príjemne a užili si ju, čo najviac. Za hojnú účasť ďakujeme! Veľká vďaka patrí aj sponzorom nášho plesu.</w:t>
      </w:r>
    </w:p>
    <w:p w:rsidR="00C85AC0" w:rsidRDefault="00C85AC0" w:rsidP="00AB40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5AC0" w:rsidRPr="000E33BC" w:rsidRDefault="00C85AC0" w:rsidP="000E33BC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C85AC0" w:rsidRPr="000E33BC" w:rsidSect="00622A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33BC"/>
    <w:rsid w:val="0006751D"/>
    <w:rsid w:val="000A3DAB"/>
    <w:rsid w:val="000E33BC"/>
    <w:rsid w:val="001465F8"/>
    <w:rsid w:val="004659BC"/>
    <w:rsid w:val="005A3B40"/>
    <w:rsid w:val="00622A1E"/>
    <w:rsid w:val="007D4FD1"/>
    <w:rsid w:val="00A07458"/>
    <w:rsid w:val="00AB40E1"/>
    <w:rsid w:val="00C85AC0"/>
    <w:rsid w:val="00C95D68"/>
    <w:rsid w:val="00F036EA"/>
    <w:rsid w:val="00FF6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A1E"/>
    <w:pPr>
      <w:jc w:val="center"/>
    </w:pPr>
    <w:rPr>
      <w:rFonts w:cs="Calibri"/>
      <w:lang w:val="sk-SK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30</TotalTime>
  <Pages>1</Pages>
  <Words>105</Words>
  <Characters>603</Characters>
  <Application>Microsoft Office Outlook</Application>
  <DocSecurity>0</DocSecurity>
  <Lines>0</Lines>
  <Paragraphs>0</Paragraphs>
  <ScaleCrop>false</ScaleCrop>
  <Company>Gelnica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luddu</cp:lastModifiedBy>
  <cp:revision>5</cp:revision>
  <dcterms:created xsi:type="dcterms:W3CDTF">2013-02-04T18:35:00Z</dcterms:created>
  <dcterms:modified xsi:type="dcterms:W3CDTF">2013-02-12T10:45:00Z</dcterms:modified>
</cp:coreProperties>
</file>