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077"/>
        <w:gridCol w:w="1418"/>
        <w:gridCol w:w="3717"/>
      </w:tblGrid>
      <w:tr w:rsidR="00C45277" w:rsidRPr="00B57FEC" w:rsidTr="00B57FEC">
        <w:trPr>
          <w:trHeight w:val="567"/>
        </w:trPr>
        <w:tc>
          <w:tcPr>
            <w:tcW w:w="9212" w:type="dxa"/>
            <w:gridSpan w:val="3"/>
            <w:vAlign w:val="center"/>
          </w:tcPr>
          <w:p w:rsidR="00C45277" w:rsidRPr="00B57FEC" w:rsidRDefault="00C45277" w:rsidP="00B57FE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026" type="#_x0000_t98" style="position:absolute;margin-left:99.25pt;margin-top:-14pt;width:166.75pt;height:50.25pt;z-index:251658240"/>
              </w:pict>
            </w:r>
            <w:r w:rsidRPr="00B57FEC">
              <w:rPr>
                <w:b/>
                <w:sz w:val="24"/>
                <w:szCs w:val="24"/>
              </w:rPr>
              <w:t xml:space="preserve">Meno a priezvisko:                                                                   trieda:            </w:t>
            </w:r>
            <w:bookmarkStart w:id="0" w:name="_GoBack"/>
            <w:bookmarkEnd w:id="0"/>
            <w:r w:rsidRPr="00B57FEC">
              <w:rPr>
                <w:b/>
                <w:sz w:val="24"/>
                <w:szCs w:val="24"/>
              </w:rPr>
              <w:t xml:space="preserve">      dátum:</w:t>
            </w:r>
          </w:p>
        </w:tc>
      </w:tr>
      <w:tr w:rsidR="00C45277" w:rsidRPr="00B57FEC" w:rsidTr="00B57FEC">
        <w:tc>
          <w:tcPr>
            <w:tcW w:w="5495" w:type="dxa"/>
            <w:gridSpan w:val="2"/>
          </w:tcPr>
          <w:p w:rsidR="00C45277" w:rsidRPr="00B57FEC" w:rsidRDefault="00C45277" w:rsidP="00472348">
            <w:pPr>
              <w:spacing w:after="0" w:line="240" w:lineRule="auto"/>
              <w:rPr>
                <w:sz w:val="40"/>
                <w:szCs w:val="40"/>
              </w:rPr>
            </w:pPr>
          </w:p>
          <w:p w:rsidR="00C45277" w:rsidRPr="00B57FEC" w:rsidRDefault="00C45277" w:rsidP="00472348">
            <w:pPr>
              <w:spacing w:after="0" w:line="240" w:lineRule="auto"/>
              <w:rPr>
                <w:sz w:val="40"/>
                <w:szCs w:val="40"/>
              </w:rPr>
            </w:pPr>
            <w:r w:rsidRPr="00B57FEC">
              <w:rPr>
                <w:sz w:val="40"/>
                <w:szCs w:val="40"/>
              </w:rPr>
              <w:t>Čo bolo skôr?</w:t>
            </w:r>
          </w:p>
          <w:p w:rsidR="00C45277" w:rsidRPr="00B57FEC" w:rsidRDefault="00C45277" w:rsidP="00472348">
            <w:pPr>
              <w:spacing w:after="0" w:line="240" w:lineRule="auto"/>
              <w:rPr>
                <w:sz w:val="40"/>
                <w:szCs w:val="40"/>
              </w:rPr>
            </w:pPr>
            <w:r w:rsidRPr="00B57FEC">
              <w:rPr>
                <w:sz w:val="40"/>
                <w:szCs w:val="40"/>
              </w:rPr>
              <w:t xml:space="preserve">Vajce alebo sliepka?         </w:t>
            </w:r>
            <w:r w:rsidRPr="00B57FEC">
              <w:rPr>
                <w:noProof/>
                <w:sz w:val="40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7" o:spid="_x0000_i1025" type="#_x0000_t75" style="width:30.75pt;height:32.25pt;visibility:visible">
                  <v:imagedata r:id="rId5" o:title=""/>
                </v:shape>
              </w:pict>
            </w:r>
          </w:p>
        </w:tc>
        <w:tc>
          <w:tcPr>
            <w:tcW w:w="3717" w:type="dxa"/>
          </w:tcPr>
          <w:p w:rsidR="00C45277" w:rsidRPr="00B57FEC" w:rsidRDefault="00C45277" w:rsidP="00B57FEC">
            <w:pPr>
              <w:spacing w:after="0" w:line="240" w:lineRule="auto"/>
            </w:pPr>
            <w:r w:rsidRPr="00B57FEC">
              <w:rPr>
                <w:sz w:val="40"/>
                <w:szCs w:val="40"/>
              </w:rPr>
              <w:t xml:space="preserve">         </w:t>
            </w:r>
            <w:r w:rsidRPr="00B57FEC">
              <w:rPr>
                <w:noProof/>
              </w:rPr>
              <w:pict>
                <v:shape id="Obrázok 4" o:spid="_x0000_i1026" type="#_x0000_t75" style="width:111.75pt;height:93pt;visibility:visible">
                  <v:imagedata r:id="rId6" o:title=""/>
                </v:shape>
              </w:pict>
            </w:r>
            <w:r w:rsidRPr="00B57FEC">
              <w:rPr>
                <w:sz w:val="40"/>
                <w:szCs w:val="40"/>
              </w:rPr>
              <w:t xml:space="preserve">                                                         </w:t>
            </w:r>
          </w:p>
        </w:tc>
      </w:tr>
      <w:tr w:rsidR="00C45277" w:rsidRPr="00B57FEC" w:rsidTr="00B57FEC">
        <w:trPr>
          <w:trHeight w:val="607"/>
        </w:trPr>
        <w:tc>
          <w:tcPr>
            <w:tcW w:w="9212" w:type="dxa"/>
            <w:gridSpan w:val="3"/>
            <w:vAlign w:val="center"/>
          </w:tcPr>
          <w:p w:rsidR="00C45277" w:rsidRPr="00B57FEC" w:rsidRDefault="00C45277" w:rsidP="004723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B57FEC">
              <w:rPr>
                <w:b/>
              </w:rPr>
              <w:t xml:space="preserve"> Názov práce:</w:t>
            </w:r>
            <w:r w:rsidRPr="00B57FEC">
              <w:t xml:space="preserve">  </w:t>
            </w:r>
            <w:r w:rsidRPr="00B57FEC">
              <w:rPr>
                <w:b/>
                <w:i/>
                <w:outline/>
                <w:shadow/>
                <w:sz w:val="36"/>
                <w:szCs w:val="36"/>
                <w:u w:val="single"/>
              </w:rPr>
              <w:t>Stavba vtáčieho vajca</w:t>
            </w:r>
          </w:p>
        </w:tc>
      </w:tr>
      <w:tr w:rsidR="00C45277" w:rsidRPr="00B57FEC" w:rsidTr="00B57FEC">
        <w:tc>
          <w:tcPr>
            <w:tcW w:w="9212" w:type="dxa"/>
            <w:gridSpan w:val="3"/>
          </w:tcPr>
          <w:p w:rsidR="00C45277" w:rsidRPr="00B57FEC" w:rsidRDefault="00C45277" w:rsidP="00472348">
            <w:pPr>
              <w:spacing w:after="0" w:line="240" w:lineRule="auto"/>
            </w:pPr>
            <w:r w:rsidRPr="00B57FEC">
              <w:rPr>
                <w:b/>
              </w:rPr>
              <w:t>2. Pomôcky</w:t>
            </w:r>
            <w:r w:rsidRPr="00B57FEC">
              <w:t xml:space="preserve"> (napíš, čo všetk</w:t>
            </w:r>
            <w:r>
              <w:t>o si používal pri práci</w:t>
            </w:r>
            <w:r w:rsidRPr="00B57FEC">
              <w:t>)</w:t>
            </w:r>
            <w:r>
              <w:t xml:space="preserve"> </w:t>
            </w:r>
            <w:r w:rsidRPr="00B57FEC">
              <w:t>:</w:t>
            </w:r>
          </w:p>
          <w:p w:rsidR="00C45277" w:rsidRPr="00B57FEC" w:rsidRDefault="00C45277" w:rsidP="00472348">
            <w:pPr>
              <w:spacing w:after="0" w:line="240" w:lineRule="auto"/>
            </w:pPr>
          </w:p>
          <w:p w:rsidR="00C45277" w:rsidRPr="00B57FEC" w:rsidRDefault="00C45277" w:rsidP="00472348">
            <w:pPr>
              <w:spacing w:after="0" w:line="240" w:lineRule="auto"/>
            </w:pPr>
          </w:p>
          <w:p w:rsidR="00C45277" w:rsidRPr="00B57FEC" w:rsidRDefault="00C45277" w:rsidP="00472348">
            <w:pPr>
              <w:spacing w:after="0" w:line="240" w:lineRule="auto"/>
            </w:pPr>
          </w:p>
        </w:tc>
      </w:tr>
      <w:tr w:rsidR="00C45277" w:rsidRPr="00B57FEC" w:rsidTr="00B57FEC">
        <w:trPr>
          <w:trHeight w:val="4069"/>
        </w:trPr>
        <w:tc>
          <w:tcPr>
            <w:tcW w:w="4077" w:type="dxa"/>
          </w:tcPr>
          <w:p w:rsidR="00C45277" w:rsidRPr="00B57FEC" w:rsidRDefault="00C45277" w:rsidP="00472348">
            <w:pPr>
              <w:spacing w:after="0" w:line="240" w:lineRule="auto"/>
              <w:rPr>
                <w:b/>
              </w:rPr>
            </w:pPr>
            <w:r w:rsidRPr="00B57FEC">
              <w:rPr>
                <w:b/>
              </w:rPr>
              <w:t>3. Postup:</w:t>
            </w:r>
          </w:p>
          <w:p w:rsidR="00C45277" w:rsidRDefault="00C45277" w:rsidP="00472348">
            <w:pPr>
              <w:spacing w:after="0" w:line="240" w:lineRule="auto"/>
              <w:rPr>
                <w:rFonts w:ascii="Times New Roman" w:hAnsi="Times New Roman"/>
              </w:rPr>
            </w:pPr>
            <w:r w:rsidRPr="00472348">
              <w:rPr>
                <w:rFonts w:ascii="Times New Roman" w:hAnsi="Times New Roman"/>
              </w:rPr>
              <w:t>1. Opatrne rozrušte a odstráňte časť škrupiny vajca.</w:t>
            </w:r>
          </w:p>
          <w:p w:rsidR="00C45277" w:rsidRPr="00472348" w:rsidRDefault="00C45277" w:rsidP="0047234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45277" w:rsidRPr="00472348" w:rsidRDefault="00C45277" w:rsidP="00472348">
            <w:pPr>
              <w:spacing w:after="0" w:line="240" w:lineRule="auto"/>
              <w:rPr>
                <w:rFonts w:ascii="Times New Roman" w:hAnsi="Times New Roman"/>
              </w:rPr>
            </w:pPr>
            <w:r w:rsidRPr="00472348">
              <w:rPr>
                <w:rFonts w:ascii="Times New Roman" w:hAnsi="Times New Roman"/>
              </w:rPr>
              <w:t xml:space="preserve">2. Nájdite pod škrupinou papierovú blanu. </w:t>
            </w:r>
          </w:p>
          <w:p w:rsidR="00C45277" w:rsidRDefault="00C45277" w:rsidP="00472348">
            <w:pPr>
              <w:spacing w:after="0" w:line="240" w:lineRule="auto"/>
              <w:rPr>
                <w:rFonts w:ascii="Times New Roman" w:hAnsi="Times New Roman"/>
              </w:rPr>
            </w:pPr>
            <w:r w:rsidRPr="00472348">
              <w:rPr>
                <w:rFonts w:ascii="Times New Roman" w:hAnsi="Times New Roman"/>
              </w:rPr>
              <w:t>3.Odkryte papierovú blanu.</w:t>
            </w:r>
          </w:p>
          <w:p w:rsidR="00C45277" w:rsidRPr="00472348" w:rsidRDefault="00C45277" w:rsidP="00472348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C45277" w:rsidRPr="00472348" w:rsidRDefault="00C45277" w:rsidP="00472348">
            <w:pPr>
              <w:spacing w:after="0" w:line="240" w:lineRule="auto"/>
              <w:rPr>
                <w:rFonts w:ascii="Times New Roman" w:hAnsi="Times New Roman"/>
              </w:rPr>
            </w:pPr>
            <w:r w:rsidRPr="00472348">
              <w:rPr>
                <w:rFonts w:ascii="Times New Roman" w:hAnsi="Times New Roman"/>
              </w:rPr>
              <w:t xml:space="preserve">3. Pozorujte bielok a žĺtok. </w:t>
            </w:r>
          </w:p>
          <w:p w:rsidR="00C45277" w:rsidRPr="00472348" w:rsidRDefault="00C45277" w:rsidP="00472348">
            <w:pPr>
              <w:spacing w:after="0" w:line="240" w:lineRule="auto"/>
              <w:rPr>
                <w:rFonts w:ascii="Times New Roman" w:hAnsi="Times New Roman"/>
              </w:rPr>
            </w:pPr>
            <w:r w:rsidRPr="00472348">
              <w:rPr>
                <w:rFonts w:ascii="Times New Roman" w:hAnsi="Times New Roman"/>
              </w:rPr>
              <w:t>4.Vyhľadajte zárodočný disk a pútko.</w:t>
            </w:r>
          </w:p>
          <w:p w:rsidR="00C45277" w:rsidRPr="00472348" w:rsidRDefault="00C45277" w:rsidP="00472348">
            <w:pPr>
              <w:spacing w:after="0" w:line="240" w:lineRule="auto"/>
              <w:rPr>
                <w:rFonts w:ascii="Times New Roman" w:hAnsi="Times New Roman"/>
              </w:rPr>
            </w:pPr>
            <w:r w:rsidRPr="00472348">
              <w:rPr>
                <w:rFonts w:ascii="Times New Roman" w:hAnsi="Times New Roman"/>
              </w:rPr>
              <w:t xml:space="preserve">5. Nakreslite prierez stavby vajca. </w:t>
            </w:r>
          </w:p>
          <w:p w:rsidR="00C45277" w:rsidRPr="00472348" w:rsidRDefault="00C45277" w:rsidP="00472348">
            <w:pPr>
              <w:spacing w:after="0" w:line="240" w:lineRule="auto"/>
              <w:rPr>
                <w:rFonts w:ascii="Times New Roman" w:hAnsi="Times New Roman"/>
              </w:rPr>
            </w:pPr>
            <w:r w:rsidRPr="00472348">
              <w:rPr>
                <w:rFonts w:ascii="Times New Roman" w:hAnsi="Times New Roman"/>
              </w:rPr>
              <w:t>6.Označte čiarou a pomenujte pozorované časti.</w:t>
            </w:r>
          </w:p>
          <w:p w:rsidR="00C45277" w:rsidRPr="00472348" w:rsidRDefault="00C45277" w:rsidP="00472348">
            <w:pPr>
              <w:spacing w:after="0" w:line="240" w:lineRule="auto"/>
              <w:rPr>
                <w:rFonts w:ascii="Times New Roman" w:hAnsi="Times New Roman"/>
              </w:rPr>
            </w:pPr>
            <w:r w:rsidRPr="00472348">
              <w:rPr>
                <w:rFonts w:ascii="Times New Roman" w:hAnsi="Times New Roman"/>
              </w:rPr>
              <w:t>7.Porovnajte jej pevnosť s pevnosťou škrupiny.</w:t>
            </w:r>
          </w:p>
          <w:p w:rsidR="00C45277" w:rsidRPr="00B57FEC" w:rsidRDefault="00C45277" w:rsidP="00472348">
            <w:pPr>
              <w:spacing w:after="0" w:line="240" w:lineRule="auto"/>
              <w:rPr>
                <w:rFonts w:ascii="Bradley Hand ITC" w:hAnsi="Bradley Hand ITC"/>
              </w:rPr>
            </w:pPr>
            <w:r w:rsidRPr="00472348">
              <w:rPr>
                <w:rFonts w:ascii="Times New Roman" w:hAnsi="Times New Roman"/>
              </w:rPr>
              <w:t>8. Pozoruj vajce naložené v roztoku octu</w:t>
            </w:r>
          </w:p>
        </w:tc>
        <w:tc>
          <w:tcPr>
            <w:tcW w:w="5135" w:type="dxa"/>
            <w:gridSpan w:val="2"/>
          </w:tcPr>
          <w:p w:rsidR="00C45277" w:rsidRPr="00B57FEC" w:rsidRDefault="00C45277" w:rsidP="00472348">
            <w:pPr>
              <w:spacing w:after="0" w:line="240" w:lineRule="auto"/>
            </w:pPr>
            <w:r w:rsidRPr="00B57FEC">
              <w:rPr>
                <w:b/>
              </w:rPr>
              <w:t>4. Nákres</w:t>
            </w:r>
            <w:r w:rsidRPr="00B57FEC">
              <w:t xml:space="preserve"> (nakresli si vajce a vyznač na ňom jednotlivé časti: bielko, žĺtko, pútko, papierová blana, škrupina, vzduchová bublina, prípadne aj zárodok):</w:t>
            </w:r>
          </w:p>
          <w:p w:rsidR="00C45277" w:rsidRPr="00B57FEC" w:rsidRDefault="00C45277" w:rsidP="00472348">
            <w:pPr>
              <w:spacing w:after="0" w:line="240" w:lineRule="auto"/>
            </w:pPr>
          </w:p>
          <w:p w:rsidR="00C45277" w:rsidRPr="00B57FEC" w:rsidRDefault="00C45277" w:rsidP="00472348">
            <w:pPr>
              <w:spacing w:after="0" w:line="240" w:lineRule="auto"/>
            </w:pPr>
          </w:p>
          <w:p w:rsidR="00C45277" w:rsidRPr="00B57FEC" w:rsidRDefault="00C45277" w:rsidP="00472348">
            <w:pPr>
              <w:spacing w:after="0" w:line="240" w:lineRule="auto"/>
            </w:pPr>
          </w:p>
        </w:tc>
      </w:tr>
      <w:tr w:rsidR="00C45277" w:rsidRPr="00B57FEC" w:rsidTr="00B57FEC">
        <w:trPr>
          <w:trHeight w:val="3381"/>
        </w:trPr>
        <w:tc>
          <w:tcPr>
            <w:tcW w:w="9212" w:type="dxa"/>
            <w:gridSpan w:val="3"/>
          </w:tcPr>
          <w:p w:rsidR="00C45277" w:rsidRPr="00B57FEC" w:rsidRDefault="00C45277" w:rsidP="00472348">
            <w:pPr>
              <w:spacing w:after="0" w:line="240" w:lineRule="auto"/>
              <w:rPr>
                <w:b/>
              </w:rPr>
            </w:pPr>
            <w:r w:rsidRPr="00B57FEC">
              <w:rPr>
                <w:b/>
              </w:rPr>
              <w:t xml:space="preserve">5. Úlohy na opakovanie: </w:t>
            </w:r>
          </w:p>
          <w:p w:rsidR="00C45277" w:rsidRPr="00B57FEC" w:rsidRDefault="00C45277" w:rsidP="0047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</w:pPr>
            <w:r w:rsidRPr="00B57FEC">
              <w:t>Čím je prichytený žĺtok k papierovej blane?</w:t>
            </w:r>
          </w:p>
          <w:p w:rsidR="00C45277" w:rsidRPr="00B57FEC" w:rsidRDefault="00C45277" w:rsidP="00472348">
            <w:pPr>
              <w:spacing w:after="0" w:line="240" w:lineRule="auto"/>
              <w:ind w:left="-360"/>
            </w:pPr>
            <w:r w:rsidRPr="00B57FEC">
              <w:t>................................................................................................................................................................</w:t>
            </w:r>
          </w:p>
          <w:p w:rsidR="00C45277" w:rsidRPr="00B57FEC" w:rsidRDefault="00C45277" w:rsidP="0047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</w:pPr>
            <w:r w:rsidRPr="00B57FEC">
              <w:t>Ktorá časť vajca obsahuje zárodok?</w:t>
            </w:r>
          </w:p>
          <w:p w:rsidR="00C45277" w:rsidRPr="00B57FEC" w:rsidRDefault="00C45277" w:rsidP="00472348">
            <w:pPr>
              <w:spacing w:after="0" w:line="240" w:lineRule="auto"/>
              <w:ind w:left="-360"/>
            </w:pPr>
            <w:r w:rsidRPr="00B57FEC">
              <w:t>................................................................................................................................................................</w:t>
            </w:r>
          </w:p>
          <w:p w:rsidR="00C45277" w:rsidRPr="00B57FEC" w:rsidRDefault="00C45277" w:rsidP="0047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</w:pPr>
            <w:r w:rsidRPr="00B57FEC">
              <w:t>Ako je zabezpečená výživa zárodku počas vývinu?</w:t>
            </w:r>
          </w:p>
          <w:p w:rsidR="00C45277" w:rsidRPr="00B57FEC" w:rsidRDefault="00C45277" w:rsidP="00472348">
            <w:pPr>
              <w:spacing w:after="0" w:line="240" w:lineRule="auto"/>
              <w:ind w:left="-360"/>
            </w:pPr>
            <w:r w:rsidRPr="00B57FEC">
              <w:t xml:space="preserve">................................................................................................................................................................. </w:t>
            </w:r>
          </w:p>
          <w:p w:rsidR="00C45277" w:rsidRPr="00B57FEC" w:rsidRDefault="00C45277" w:rsidP="0047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</w:pPr>
            <w:r w:rsidRPr="00B57FEC">
              <w:t xml:space="preserve">Ako sa odlišuje škrupina a papierová blana vajca? </w:t>
            </w:r>
          </w:p>
          <w:p w:rsidR="00C45277" w:rsidRDefault="00C45277" w:rsidP="00472348">
            <w:pPr>
              <w:spacing w:after="0" w:line="240" w:lineRule="auto"/>
              <w:ind w:left="-360"/>
            </w:pPr>
            <w:r w:rsidRPr="00B57FEC">
              <w:t>.................................................................................................................................................................</w:t>
            </w:r>
          </w:p>
          <w:p w:rsidR="00C45277" w:rsidRDefault="00C45277" w:rsidP="00472348">
            <w:pPr>
              <w:tabs>
                <w:tab w:val="left" w:pos="1277"/>
              </w:tabs>
              <w:spacing w:line="240" w:lineRule="auto"/>
              <w:ind w:left="1134" w:hanging="1134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Na základe pozorovania usúď, aký dôležitý dej prebieha cez povrch škrupiny    vajca.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EF38BB">
              <w:rPr>
                <w:rFonts w:ascii="Times New Roman" w:hAnsi="Times New Roman"/>
                <w:i/>
                <w:sz w:val="24"/>
                <w:szCs w:val="24"/>
              </w:rPr>
              <w:t>vylučovanie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– </w:t>
            </w:r>
            <w:r w:rsidRPr="00EF38BB">
              <w:rPr>
                <w:rFonts w:ascii="Times New Roman" w:hAnsi="Times New Roman"/>
                <w:i/>
                <w:sz w:val="24"/>
                <w:szCs w:val="24"/>
              </w:rPr>
              <w:t>dýchanie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– </w:t>
            </w:r>
            <w:r w:rsidRPr="00EF38BB">
              <w:rPr>
                <w:rFonts w:ascii="Times New Roman" w:hAnsi="Times New Roman"/>
                <w:i/>
                <w:sz w:val="24"/>
                <w:szCs w:val="24"/>
              </w:rPr>
              <w:t>rozmnožovanie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F38BB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F38BB">
              <w:rPr>
                <w:rFonts w:ascii="Times New Roman" w:hAnsi="Times New Roman"/>
                <w:i/>
                <w:sz w:val="24"/>
                <w:szCs w:val="24"/>
              </w:rPr>
              <w:t>príjem živín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C45277" w:rsidRDefault="00C45277" w:rsidP="00472348">
            <w:pPr>
              <w:tabs>
                <w:tab w:val="left" w:pos="1277"/>
              </w:tabs>
              <w:ind w:left="1134" w:hanging="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Vymenuj všetky časti vajca, ktoré chránia bielok a žĺtok pred mechanickým poškodením a tvoria obaly vajca. ...........................................................................................</w:t>
            </w:r>
          </w:p>
          <w:p w:rsidR="00C45277" w:rsidRPr="00472348" w:rsidRDefault="00C45277" w:rsidP="00472348">
            <w:pPr>
              <w:tabs>
                <w:tab w:val="left" w:pos="1277"/>
              </w:tabs>
              <w:ind w:left="1134" w:hanging="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7.Ako a prečo sa zmenila štruktúra vajca po naložení do roztoku octu?..............................</w:t>
            </w:r>
          </w:p>
        </w:tc>
      </w:tr>
      <w:tr w:rsidR="00C45277" w:rsidRPr="00B57FEC" w:rsidTr="00B57FEC">
        <w:tc>
          <w:tcPr>
            <w:tcW w:w="9212" w:type="dxa"/>
            <w:gridSpan w:val="3"/>
          </w:tcPr>
          <w:p w:rsidR="00C45277" w:rsidRPr="00B57FEC" w:rsidRDefault="00C45277" w:rsidP="00B57FEC">
            <w:pPr>
              <w:spacing w:after="0" w:line="240" w:lineRule="auto"/>
              <w:rPr>
                <w:b/>
              </w:rPr>
            </w:pPr>
            <w:r w:rsidRPr="00B57FEC">
              <w:rPr>
                <w:b/>
              </w:rPr>
              <w:t>6. Problémová úloha (vypracuj do zošita):</w:t>
            </w:r>
          </w:p>
          <w:p w:rsidR="00C45277" w:rsidRPr="00B57FEC" w:rsidRDefault="00C45277" w:rsidP="00B57FEC">
            <w:pPr>
              <w:spacing w:after="0" w:line="240" w:lineRule="auto"/>
            </w:pPr>
            <w:r w:rsidRPr="00B57FEC">
              <w:t>Zistite prečo sa zárodok nenachádza v každom vajci!</w:t>
            </w:r>
          </w:p>
          <w:p w:rsidR="00C45277" w:rsidRPr="00B57FEC" w:rsidRDefault="00C45277" w:rsidP="00B57FEC">
            <w:pPr>
              <w:spacing w:after="0" w:line="240" w:lineRule="auto"/>
            </w:pPr>
            <w:r w:rsidRPr="00B57FEC">
              <w:t>Ako sa označujú vajcia z voľného a ako z klietkového chovu!</w:t>
            </w:r>
          </w:p>
        </w:tc>
      </w:tr>
    </w:tbl>
    <w:p w:rsidR="00C45277" w:rsidRDefault="00C45277">
      <w:r>
        <w:t xml:space="preserve">                                                                                                                                                            Veľa šťastia </w:t>
      </w:r>
      <w:r>
        <w:sym w:font="Wingdings" w:char="F04A"/>
      </w:r>
    </w:p>
    <w:sectPr w:rsidR="00C45277" w:rsidSect="00EB1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33871"/>
    <w:multiLevelType w:val="hybridMultilevel"/>
    <w:tmpl w:val="678E2B1C"/>
    <w:lvl w:ilvl="0" w:tplc="4726DA50">
      <w:start w:val="1"/>
      <w:numFmt w:val="decimal"/>
      <w:lvlText w:val="%1."/>
      <w:lvlJc w:val="left"/>
      <w:pPr>
        <w:ind w:left="2190" w:hanging="36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91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63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435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507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79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51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723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950" w:hanging="180"/>
      </w:pPr>
      <w:rPr>
        <w:rFonts w:cs="Times New Roman"/>
      </w:rPr>
    </w:lvl>
  </w:abstractNum>
  <w:abstractNum w:abstractNumId="1">
    <w:nsid w:val="681952C5"/>
    <w:multiLevelType w:val="hybridMultilevel"/>
    <w:tmpl w:val="5776AB4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AB96113"/>
    <w:multiLevelType w:val="hybridMultilevel"/>
    <w:tmpl w:val="2E78FB3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303B"/>
    <w:rsid w:val="001B0805"/>
    <w:rsid w:val="00252576"/>
    <w:rsid w:val="0027303B"/>
    <w:rsid w:val="0032632B"/>
    <w:rsid w:val="003346AC"/>
    <w:rsid w:val="003722E9"/>
    <w:rsid w:val="003954DC"/>
    <w:rsid w:val="0039642E"/>
    <w:rsid w:val="00472348"/>
    <w:rsid w:val="004F1CE7"/>
    <w:rsid w:val="004F7ADC"/>
    <w:rsid w:val="005A540A"/>
    <w:rsid w:val="008E41A1"/>
    <w:rsid w:val="0099441A"/>
    <w:rsid w:val="00B57FEC"/>
    <w:rsid w:val="00C45277"/>
    <w:rsid w:val="00C5058B"/>
    <w:rsid w:val="00EB19F0"/>
    <w:rsid w:val="00EF38BB"/>
    <w:rsid w:val="00F74058"/>
    <w:rsid w:val="00F921AD"/>
    <w:rsid w:val="00FF7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F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7303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27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730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5A5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370</Words>
  <Characters>2114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Ivka</dc:creator>
  <cp:keywords/>
  <dc:description/>
  <cp:lastModifiedBy>Jano S.</cp:lastModifiedBy>
  <cp:revision>3</cp:revision>
  <cp:lastPrinted>2001-12-31T23:09:00Z</cp:lastPrinted>
  <dcterms:created xsi:type="dcterms:W3CDTF">2023-02-19T10:37:00Z</dcterms:created>
  <dcterms:modified xsi:type="dcterms:W3CDTF">2001-12-31T23:12:00Z</dcterms:modified>
</cp:coreProperties>
</file>