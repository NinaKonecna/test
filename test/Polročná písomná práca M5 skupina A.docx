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29" w:rsidRDefault="00344829" w:rsidP="00243799">
      <w:pPr>
        <w:jc w:val="center"/>
        <w:rPr>
          <w:sz w:val="36"/>
          <w:szCs w:val="36"/>
        </w:rPr>
      </w:pPr>
      <w:r w:rsidRPr="006D06FC">
        <w:rPr>
          <w:b/>
          <w:sz w:val="36"/>
          <w:szCs w:val="36"/>
        </w:rPr>
        <w:t>Polročná písomná práca-5.ročník</w:t>
      </w:r>
      <w:r w:rsidRPr="00243799">
        <w:rPr>
          <w:sz w:val="36"/>
          <w:szCs w:val="36"/>
        </w:rPr>
        <w:t>.</w:t>
      </w:r>
    </w:p>
    <w:p w:rsidR="00344829" w:rsidRDefault="00344829" w:rsidP="00243799">
      <w:pPr>
        <w:jc w:val="center"/>
        <w:rPr>
          <w:sz w:val="36"/>
          <w:szCs w:val="36"/>
        </w:rPr>
      </w:pPr>
      <w:r>
        <w:rPr>
          <w:sz w:val="36"/>
          <w:szCs w:val="36"/>
        </w:rPr>
        <w:t>Skupina A</w:t>
      </w:r>
    </w:p>
    <w:p w:rsidR="00344829" w:rsidRDefault="00344829" w:rsidP="00243799">
      <w:pPr>
        <w:jc w:val="center"/>
        <w:rPr>
          <w:sz w:val="36"/>
          <w:szCs w:val="36"/>
        </w:rPr>
      </w:pP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6D06FC">
        <w:rPr>
          <w:b/>
          <w:sz w:val="36"/>
          <w:szCs w:val="36"/>
        </w:rPr>
        <w:t>Vypočíta</w:t>
      </w:r>
      <w:r>
        <w:rPr>
          <w:sz w:val="36"/>
          <w:szCs w:val="36"/>
        </w:rPr>
        <w:t>j:     57894+32059 =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42568-9837 =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56.487 =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5896:8 =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6D06FC">
        <w:rPr>
          <w:b/>
          <w:sz w:val="36"/>
          <w:szCs w:val="36"/>
        </w:rPr>
        <w:t>.Vypočítaj</w:t>
      </w:r>
      <w:r>
        <w:rPr>
          <w:sz w:val="36"/>
          <w:szCs w:val="36"/>
        </w:rPr>
        <w:t>: 25+45:9-(12+36:6) =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48+12.6-24+72:9 =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6D06FC">
        <w:rPr>
          <w:b/>
          <w:sz w:val="36"/>
          <w:szCs w:val="36"/>
        </w:rPr>
        <w:t>Zostroj trojuholník ABC</w:t>
      </w:r>
      <w:r>
        <w:rPr>
          <w:sz w:val="36"/>
          <w:szCs w:val="36"/>
        </w:rPr>
        <w:t>: a=52mm, b=8cm,c=28mm.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 xml:space="preserve">4.Daná je </w:t>
      </w:r>
      <w:r w:rsidRPr="006D06FC">
        <w:rPr>
          <w:b/>
          <w:sz w:val="36"/>
          <w:szCs w:val="36"/>
        </w:rPr>
        <w:t xml:space="preserve">priamka p </w:t>
      </w:r>
      <w:r>
        <w:rPr>
          <w:sz w:val="36"/>
          <w:szCs w:val="36"/>
        </w:rPr>
        <w:t>a </w:t>
      </w:r>
      <w:r w:rsidRPr="006D06FC">
        <w:rPr>
          <w:b/>
          <w:sz w:val="36"/>
          <w:szCs w:val="36"/>
        </w:rPr>
        <w:t>body X, Y</w:t>
      </w:r>
      <w:r>
        <w:rPr>
          <w:sz w:val="36"/>
          <w:szCs w:val="36"/>
        </w:rPr>
        <w:t xml:space="preserve"> mimo nej.</w:t>
      </w:r>
    </w:p>
    <w:p w:rsidR="00344829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 xml:space="preserve">a)zostroj  </w:t>
      </w:r>
      <w:r w:rsidRPr="006D06FC">
        <w:rPr>
          <w:b/>
          <w:sz w:val="36"/>
          <w:szCs w:val="36"/>
        </w:rPr>
        <w:t>priamku q</w:t>
      </w:r>
      <w:r>
        <w:rPr>
          <w:sz w:val="36"/>
          <w:szCs w:val="36"/>
        </w:rPr>
        <w:t>, rovnobežnú  s </w:t>
      </w:r>
      <w:r w:rsidRPr="006D06FC">
        <w:rPr>
          <w:b/>
          <w:sz w:val="36"/>
          <w:szCs w:val="36"/>
        </w:rPr>
        <w:t>priamkou p</w:t>
      </w:r>
      <w:r>
        <w:rPr>
          <w:sz w:val="36"/>
          <w:szCs w:val="36"/>
        </w:rPr>
        <w:t xml:space="preserve">, aby prechádzala  </w:t>
      </w:r>
      <w:r w:rsidRPr="006D06FC">
        <w:rPr>
          <w:b/>
          <w:sz w:val="36"/>
          <w:szCs w:val="36"/>
        </w:rPr>
        <w:t>bodom X</w:t>
      </w:r>
      <w:r>
        <w:rPr>
          <w:sz w:val="36"/>
          <w:szCs w:val="36"/>
        </w:rPr>
        <w:t>.</w:t>
      </w:r>
    </w:p>
    <w:p w:rsidR="00344829" w:rsidRDefault="00344829" w:rsidP="00243799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b)zostroj </w:t>
      </w:r>
      <w:r w:rsidRPr="006D06FC">
        <w:rPr>
          <w:b/>
          <w:sz w:val="36"/>
          <w:szCs w:val="36"/>
        </w:rPr>
        <w:t>priamku r</w:t>
      </w:r>
      <w:r>
        <w:rPr>
          <w:sz w:val="36"/>
          <w:szCs w:val="36"/>
        </w:rPr>
        <w:t xml:space="preserve">, kolmú </w:t>
      </w:r>
      <w:r w:rsidRPr="006D06FC">
        <w:rPr>
          <w:b/>
          <w:sz w:val="36"/>
          <w:szCs w:val="36"/>
        </w:rPr>
        <w:t>na priamku p</w:t>
      </w:r>
      <w:r>
        <w:rPr>
          <w:sz w:val="36"/>
          <w:szCs w:val="36"/>
        </w:rPr>
        <w:t xml:space="preserve">, a prechádzajúcu </w:t>
      </w:r>
      <w:r w:rsidRPr="006D06FC">
        <w:rPr>
          <w:b/>
          <w:sz w:val="36"/>
          <w:szCs w:val="36"/>
        </w:rPr>
        <w:t>bodom Y.</w:t>
      </w:r>
    </w:p>
    <w:p w:rsidR="00344829" w:rsidRDefault="00344829" w:rsidP="00243799">
      <w:pPr>
        <w:rPr>
          <w:sz w:val="36"/>
          <w:szCs w:val="36"/>
        </w:rPr>
      </w:pPr>
      <w:r>
        <w:rPr>
          <w:b/>
          <w:sz w:val="36"/>
          <w:szCs w:val="36"/>
        </w:rPr>
        <w:t>5.</w:t>
      </w:r>
      <w:r w:rsidRPr="006D06FC">
        <w:rPr>
          <w:sz w:val="36"/>
          <w:szCs w:val="36"/>
        </w:rPr>
        <w:t>Miško kúpil</w:t>
      </w:r>
      <w:r>
        <w:rPr>
          <w:sz w:val="36"/>
          <w:szCs w:val="36"/>
        </w:rPr>
        <w:t xml:space="preserve"> v obchode 2 perá po 96 c, 5 ceruziek za 1€ 12c, 3 zošity po 86 c. Platil desaťeurovkou. Koľko peňazí mu vydali?</w:t>
      </w:r>
    </w:p>
    <w:p w:rsidR="00344829" w:rsidRPr="006D06FC" w:rsidRDefault="00344829" w:rsidP="00243799">
      <w:pPr>
        <w:rPr>
          <w:sz w:val="36"/>
          <w:szCs w:val="36"/>
        </w:rPr>
      </w:pPr>
      <w:r>
        <w:rPr>
          <w:sz w:val="36"/>
          <w:szCs w:val="36"/>
        </w:rPr>
        <w:t>6.Dedko má 64 rokov. Jeho syn je o 28 rokov mladší. Vnučka je 8 krát mladšia ako dedko, jej  mama je 4 krát staršia ako dcéra. Koľko rokov má dedkov  vnuk, ak všetci majú spolu 155 rokov?</w:t>
      </w:r>
    </w:p>
    <w:sectPr w:rsidR="00344829" w:rsidRPr="006D06FC" w:rsidSect="00243799">
      <w:pgSz w:w="11906" w:h="16838"/>
      <w:pgMar w:top="1417" w:right="1417" w:bottom="1417" w:left="1417" w:header="708" w:footer="708" w:gutter="0"/>
      <w:pgBorders w:offsetFrom="page">
        <w:top w:val="peopleWaving" w:sz="14" w:space="24" w:color="auto"/>
        <w:left w:val="peopleWaving" w:sz="14" w:space="24" w:color="auto"/>
        <w:bottom w:val="peopleWaving" w:sz="14" w:space="24" w:color="auto"/>
        <w:right w:val="peopleWaving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799"/>
    <w:rsid w:val="00243799"/>
    <w:rsid w:val="00344829"/>
    <w:rsid w:val="004711F1"/>
    <w:rsid w:val="004C5993"/>
    <w:rsid w:val="006C6C9A"/>
    <w:rsid w:val="006D06FC"/>
    <w:rsid w:val="00B27C55"/>
    <w:rsid w:val="00C12F98"/>
    <w:rsid w:val="00F2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F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43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119</Words>
  <Characters>683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Polročná písomná práca-5</dc:title>
  <dc:subject/>
  <dc:creator>Žiak</dc:creator>
  <cp:keywords/>
  <dc:description/>
  <cp:lastModifiedBy>ZŠ Hôrka</cp:lastModifiedBy>
  <cp:revision>2</cp:revision>
  <dcterms:created xsi:type="dcterms:W3CDTF">2012-01-10T09:15:00Z</dcterms:created>
  <dcterms:modified xsi:type="dcterms:W3CDTF">2012-01-10T09:15:00Z</dcterms:modified>
</cp:coreProperties>
</file>