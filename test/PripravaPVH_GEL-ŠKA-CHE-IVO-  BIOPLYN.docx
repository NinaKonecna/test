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2C4836"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0B2670" w:rsidRDefault="0058437F" w:rsidP="00D40621">
            <w:pPr>
              <w:spacing w:before="120" w:after="120"/>
              <w:rPr>
                <w:b/>
                <w:bCs/>
              </w:rPr>
            </w:pPr>
            <w:r w:rsidRPr="000B2670">
              <w:rPr>
                <w:b/>
                <w:bCs/>
              </w:rPr>
              <w:t xml:space="preserve">RNDr. Lenka </w:t>
            </w:r>
            <w:proofErr w:type="spellStart"/>
            <w:r w:rsidRPr="000B2670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0B2670" w:rsidRDefault="000B2670" w:rsidP="000C62E0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0</w:t>
            </w:r>
            <w:r w:rsidR="00C61895" w:rsidRPr="000B2670">
              <w:rPr>
                <w:b/>
                <w:bCs/>
              </w:rPr>
              <w:t>9.</w:t>
            </w:r>
            <w:r>
              <w:rPr>
                <w:b/>
                <w:bCs/>
              </w:rPr>
              <w:t>0</w:t>
            </w:r>
            <w:r w:rsidR="00C61895" w:rsidRPr="000B2670">
              <w:rPr>
                <w:b/>
                <w:bCs/>
              </w:rPr>
              <w:t>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D40621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C61895" w:rsidRDefault="00B219AB" w:rsidP="00997958">
            <w:pPr>
              <w:rPr>
                <w:b/>
                <w:bCs/>
              </w:rPr>
            </w:pPr>
            <w:r w:rsidRPr="00C61895">
              <w:rPr>
                <w:b/>
                <w:bCs/>
              </w:rPr>
              <w:t>I</w:t>
            </w:r>
            <w:r w:rsidR="00C61895">
              <w:rPr>
                <w:b/>
                <w:bCs/>
              </w:rPr>
              <w:t>V</w:t>
            </w:r>
            <w:r w:rsidRPr="00C61895">
              <w:rPr>
                <w:b/>
                <w:bCs/>
              </w:rPr>
              <w:t>.</w:t>
            </w:r>
            <w:r w:rsidR="00997958" w:rsidRPr="00C61895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0C62E0" w:rsidRDefault="00B219AB" w:rsidP="007054FE">
            <w:pPr>
              <w:rPr>
                <w:b/>
                <w:bCs/>
                <w:highlight w:val="yellow"/>
              </w:rPr>
            </w:pPr>
            <w:r w:rsidRPr="0035749D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0C62E0" w:rsidRDefault="00C61895" w:rsidP="007054FE">
            <w:pPr>
              <w:rPr>
                <w:b/>
                <w:bCs/>
                <w:highlight w:val="yellow"/>
              </w:rPr>
            </w:pPr>
            <w:r w:rsidRPr="00C61895">
              <w:rPr>
                <w:b/>
                <w:bCs/>
              </w:rPr>
              <w:t>Uhľovodíky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0C62E0" w:rsidRDefault="00C61895" w:rsidP="00910449">
            <w:pPr>
              <w:rPr>
                <w:b/>
                <w:bCs/>
                <w:highlight w:val="yellow"/>
              </w:rPr>
            </w:pPr>
            <w:r>
              <w:rPr>
                <w:rStyle w:val="Siln"/>
                <w:sz w:val="20"/>
                <w:szCs w:val="20"/>
              </w:rPr>
              <w:t>Bioplyn a jeho využitie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C61895" w:rsidRDefault="00BC7654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sz w:val="20"/>
                <w:szCs w:val="20"/>
              </w:rPr>
              <w:t>vedieť charakterizovať pojem bioply</w:t>
            </w:r>
            <w:r>
              <w:rPr>
                <w:sz w:val="20"/>
                <w:szCs w:val="20"/>
              </w:rPr>
              <w:t>n, jeho vznik, využitie, význam</w:t>
            </w:r>
            <w:r w:rsidR="00936387">
              <w:rPr>
                <w:sz w:val="20"/>
                <w:szCs w:val="20"/>
              </w:rPr>
              <w:t>,</w:t>
            </w:r>
          </w:p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>
              <w:rPr>
                <w:bCs/>
                <w:sz w:val="20"/>
                <w:szCs w:val="20"/>
              </w:rPr>
              <w:t>v</w:t>
            </w:r>
            <w:r w:rsidRPr="00C61895">
              <w:rPr>
                <w:bCs/>
                <w:sz w:val="20"/>
                <w:szCs w:val="20"/>
              </w:rPr>
              <w:t>edieť pracovať s textom a triediť informácie podľa inštrukcií a dohodnutých pravidiel</w:t>
            </w:r>
            <w:r w:rsidR="00936387">
              <w:rPr>
                <w:bCs/>
                <w:sz w:val="20"/>
                <w:szCs w:val="20"/>
              </w:rPr>
              <w:t>,</w:t>
            </w:r>
          </w:p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v</w:t>
            </w:r>
            <w:r w:rsidRPr="00C61895">
              <w:rPr>
                <w:bCs/>
                <w:sz w:val="20"/>
                <w:szCs w:val="20"/>
              </w:rPr>
              <w:t>edieť formulovať otázky a nájsť na nich odpovede</w:t>
            </w:r>
            <w:r w:rsidR="00936387">
              <w:rPr>
                <w:bCs/>
                <w:sz w:val="20"/>
                <w:szCs w:val="20"/>
              </w:rPr>
              <w:t>,</w:t>
            </w:r>
          </w:p>
          <w:p w:rsidR="00C61895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bCs/>
                <w:sz w:val="20"/>
                <w:szCs w:val="20"/>
              </w:rPr>
              <w:t>vedieť zosumarizov</w:t>
            </w:r>
            <w:r>
              <w:rPr>
                <w:bCs/>
                <w:sz w:val="20"/>
                <w:szCs w:val="20"/>
              </w:rPr>
              <w:t>ať naučené poznatky a</w:t>
            </w:r>
            <w:r w:rsidR="00936387">
              <w:rPr>
                <w:bCs/>
                <w:sz w:val="20"/>
                <w:szCs w:val="20"/>
              </w:rPr>
              <w:t> </w:t>
            </w:r>
            <w:r>
              <w:rPr>
                <w:bCs/>
                <w:sz w:val="20"/>
                <w:szCs w:val="20"/>
              </w:rPr>
              <w:t>fakty</w:t>
            </w:r>
            <w:r w:rsidR="00936387">
              <w:rPr>
                <w:bCs/>
                <w:sz w:val="20"/>
                <w:szCs w:val="20"/>
              </w:rPr>
              <w:t>,</w:t>
            </w:r>
          </w:p>
          <w:p w:rsidR="00BC7654" w:rsidRPr="00C61895" w:rsidRDefault="00C61895" w:rsidP="00C61895">
            <w:pPr>
              <w:pStyle w:val="Odsekzoznamu"/>
              <w:numPr>
                <w:ilvl w:val="0"/>
                <w:numId w:val="27"/>
              </w:numPr>
              <w:spacing w:before="120" w:after="120"/>
              <w:ind w:left="311" w:hanging="142"/>
              <w:rPr>
                <w:b/>
                <w:bCs/>
              </w:rPr>
            </w:pPr>
            <w:r w:rsidRPr="00C61895">
              <w:rPr>
                <w:bCs/>
                <w:sz w:val="20"/>
                <w:szCs w:val="20"/>
              </w:rPr>
              <w:t>vedieť navrhnúť spôsob výroby bioplynu v podmienkach nášho mesta.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936387" w:rsidRDefault="00E7776F" w:rsidP="00E7776F">
            <w:pPr>
              <w:rPr>
                <w:bCs/>
              </w:rPr>
            </w:pPr>
            <w:r w:rsidRPr="00936387">
              <w:rPr>
                <w:bCs/>
                <w:sz w:val="20"/>
              </w:rPr>
              <w:t>VH z</w:t>
            </w:r>
            <w:r w:rsidR="0058437F" w:rsidRPr="00936387">
              <w:rPr>
                <w:bCs/>
                <w:sz w:val="20"/>
              </w:rPr>
              <w:t>ákladného typu</w:t>
            </w:r>
            <w:r w:rsidR="00936387" w:rsidRPr="00936387">
              <w:rPr>
                <w:bCs/>
                <w:sz w:val="20"/>
              </w:rPr>
              <w:t>, projektové vyučovanie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C61895" w:rsidRDefault="00936387" w:rsidP="00E7776F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diskusia, metóda otázok a odpovedí, </w:t>
            </w:r>
            <w:r>
              <w:rPr>
                <w:sz w:val="20"/>
                <w:szCs w:val="20"/>
              </w:rPr>
              <w:t>inštruktáž, práca s pracovným listom, vysvetľovanie, projektové vyučovanie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 w:rsidRPr="00C61895">
              <w:rPr>
                <w:b/>
                <w:bCs/>
              </w:rPr>
              <w:t>Medzipredmetové</w:t>
            </w:r>
            <w:proofErr w:type="spellEnd"/>
            <w:r w:rsidRPr="00C61895"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936387" w:rsidRDefault="001F6887" w:rsidP="007054FE">
            <w:pPr>
              <w:rPr>
                <w:bCs/>
              </w:rPr>
            </w:pPr>
            <w:r w:rsidRPr="00936387">
              <w:rPr>
                <w:bCs/>
                <w:sz w:val="20"/>
              </w:rPr>
              <w:t>b</w:t>
            </w:r>
            <w:r w:rsidR="00977586" w:rsidRPr="00936387">
              <w:rPr>
                <w:bCs/>
                <w:sz w:val="20"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Pr="00C61895" w:rsidRDefault="00D40621" w:rsidP="00BC7654">
            <w:pPr>
              <w:spacing w:before="120" w:after="120"/>
              <w:rPr>
                <w:b/>
                <w:bCs/>
              </w:rPr>
            </w:pPr>
            <w:r w:rsidRPr="00C61895"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936387" w:rsidRDefault="00936387" w:rsidP="00AB7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Notebook s pripojením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 internet </w:t>
            </w:r>
          </w:p>
          <w:p w:rsidR="00AB74B9" w:rsidRPr="00936387" w:rsidRDefault="00AB74B9" w:rsidP="00936387">
            <w:pPr>
              <w:rPr>
                <w:sz w:val="20"/>
                <w:szCs w:val="18"/>
              </w:rPr>
            </w:pPr>
            <w:r w:rsidRPr="00936387">
              <w:rPr>
                <w:sz w:val="20"/>
                <w:szCs w:val="18"/>
              </w:rPr>
              <w:t xml:space="preserve">Metodický list </w:t>
            </w:r>
            <w:r w:rsidR="00936387" w:rsidRPr="00936387">
              <w:rPr>
                <w:sz w:val="20"/>
                <w:szCs w:val="20"/>
              </w:rPr>
              <w:t>Bioplyn a jeho využitie</w:t>
            </w:r>
            <w:r w:rsidRPr="00936387">
              <w:rPr>
                <w:sz w:val="20"/>
                <w:szCs w:val="20"/>
              </w:rPr>
              <w:t xml:space="preserve"> – súbor </w:t>
            </w:r>
            <w:r w:rsidRPr="00936387">
              <w:rPr>
                <w:sz w:val="20"/>
                <w:szCs w:val="18"/>
              </w:rPr>
              <w:t>GEL-ŠKA-CHE-I</w:t>
            </w:r>
            <w:r w:rsidR="00936387" w:rsidRPr="00936387">
              <w:rPr>
                <w:sz w:val="20"/>
                <w:szCs w:val="18"/>
              </w:rPr>
              <w:t>V</w:t>
            </w:r>
            <w:r w:rsidRPr="00936387">
              <w:rPr>
                <w:sz w:val="20"/>
                <w:szCs w:val="18"/>
              </w:rPr>
              <w:t>O-</w:t>
            </w:r>
            <w:r w:rsidR="00936387" w:rsidRPr="00936387">
              <w:rPr>
                <w:sz w:val="20"/>
                <w:szCs w:val="18"/>
              </w:rPr>
              <w:t>55</w:t>
            </w:r>
          </w:p>
          <w:p w:rsidR="00936387" w:rsidRPr="00C61895" w:rsidRDefault="00936387" w:rsidP="00936387">
            <w:pPr>
              <w:rPr>
                <w:b/>
                <w:szCs w:val="18"/>
              </w:rPr>
            </w:pPr>
            <w:r>
              <w:rPr>
                <w:sz w:val="20"/>
                <w:szCs w:val="20"/>
              </w:rPr>
              <w:t>Laboratórny protokol GEL-ŠKA-CHE-IVO-17</w:t>
            </w: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0B2670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4 min.</w:t>
            </w:r>
          </w:p>
          <w:p w:rsidR="000B2670" w:rsidRDefault="000B2670" w:rsidP="007054FE">
            <w:pPr>
              <w:rPr>
                <w:b/>
                <w:bCs/>
              </w:rPr>
            </w:pPr>
          </w:p>
          <w:p w:rsidR="000B2670" w:rsidRDefault="000B267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Pr="000B2670" w:rsidRDefault="000B2670" w:rsidP="000B2670"/>
          <w:p w:rsidR="000B2670" w:rsidRDefault="000B2670" w:rsidP="000B2670"/>
          <w:p w:rsidR="000B2670" w:rsidRPr="000B2670" w:rsidRDefault="000B2670" w:rsidP="000B2670">
            <w:pPr>
              <w:rPr>
                <w:b/>
              </w:rPr>
            </w:pPr>
            <w:r w:rsidRPr="000B2670">
              <w:rPr>
                <w:b/>
              </w:rPr>
              <w:t>4 min.</w:t>
            </w:r>
          </w:p>
          <w:p w:rsidR="000B2670" w:rsidRDefault="000B2670" w:rsidP="000B2670"/>
          <w:p w:rsidR="000B2670" w:rsidRPr="000B2670" w:rsidRDefault="000B2670" w:rsidP="000B2670">
            <w:pPr>
              <w:rPr>
                <w:b/>
              </w:rPr>
            </w:pPr>
            <w:r w:rsidRPr="000B2670">
              <w:rPr>
                <w:b/>
              </w:rPr>
              <w:t>20 min.</w:t>
            </w:r>
          </w:p>
          <w:p w:rsidR="000B2670" w:rsidRDefault="000B2670" w:rsidP="000B2670"/>
          <w:p w:rsidR="000B2670" w:rsidRDefault="000B2670" w:rsidP="000B2670"/>
          <w:p w:rsidR="000B2670" w:rsidRPr="000B2670" w:rsidRDefault="000B2670" w:rsidP="000B2670">
            <w:pPr>
              <w:rPr>
                <w:b/>
              </w:rPr>
            </w:pPr>
            <w:r w:rsidRPr="000B2670">
              <w:rPr>
                <w:b/>
              </w:rPr>
              <w:t>1 min.</w:t>
            </w:r>
          </w:p>
          <w:p w:rsidR="000B2670" w:rsidRDefault="000B2670" w:rsidP="000B2670"/>
          <w:p w:rsidR="000B2670" w:rsidRPr="000B2670" w:rsidRDefault="000B2670" w:rsidP="000B2670"/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5D716D" w:rsidRPr="000259B4" w:rsidRDefault="005D716D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navodí diskusiu o význame pojmu BIOPLYN </w:t>
            </w:r>
          </w:p>
          <w:p w:rsidR="00026AB6" w:rsidRPr="000259B4" w:rsidRDefault="000259B4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511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rozdá žiakom pracovné listy</w:t>
            </w:r>
            <w:r w:rsidR="00A4408D" w:rsidRPr="00A4408D">
              <w:rPr>
                <w:b/>
                <w:sz w:val="18"/>
                <w:szCs w:val="20"/>
              </w:rPr>
              <w:t xml:space="preserve"> súbor </w:t>
            </w:r>
            <w:r w:rsidR="00A4408D" w:rsidRPr="00A4408D">
              <w:rPr>
                <w:b/>
                <w:sz w:val="18"/>
                <w:szCs w:val="18"/>
              </w:rPr>
              <w:t>GEL-ŠKA-CHE-I</w:t>
            </w:r>
            <w:r w:rsidR="00511B67">
              <w:rPr>
                <w:b/>
                <w:sz w:val="18"/>
                <w:szCs w:val="18"/>
              </w:rPr>
              <w:t>VO-17</w:t>
            </w:r>
          </w:p>
          <w:p w:rsidR="005D716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5D71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zadá pokyny pre prácu s textom v pracovnom liste, vysvetlí postup a spôsob označovania informácií </w:t>
            </w:r>
          </w:p>
          <w:p w:rsidR="005D716D" w:rsidRDefault="005D716D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5D716D">
              <w:rPr>
                <w:rFonts w:ascii="Times New Roman" w:hAnsi="Times New Roman" w:cs="Times New Roman"/>
                <w:sz w:val="20"/>
              </w:rPr>
              <w:t xml:space="preserve">vyzve </w:t>
            </w:r>
            <w:r>
              <w:rPr>
                <w:rFonts w:ascii="Times New Roman" w:hAnsi="Times New Roman" w:cs="Times New Roman"/>
                <w:sz w:val="20"/>
              </w:rPr>
              <w:t xml:space="preserve">postupne </w:t>
            </w:r>
            <w:r w:rsidRPr="005D716D">
              <w:rPr>
                <w:rFonts w:ascii="Times New Roman" w:hAnsi="Times New Roman" w:cs="Times New Roman"/>
                <w:sz w:val="20"/>
              </w:rPr>
              <w:t>k diskusii o informáciách známych, nových, sporných, ktorým nerozumeli a o ktorých by sa chceli dozvedieť viac</w:t>
            </w:r>
          </w:p>
          <w:p w:rsidR="005D716D" w:rsidRDefault="005D716D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vyzve k formulácii otázok, na ktoré by chceli získať odpovede</w:t>
            </w:r>
          </w:p>
          <w:p w:rsidR="000B2670" w:rsidRDefault="005D716D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vyzve žiaka dobrovoľníka </w:t>
            </w:r>
            <w:r w:rsidR="000B2670">
              <w:rPr>
                <w:rFonts w:ascii="Times New Roman" w:hAnsi="Times New Roman" w:cs="Times New Roman"/>
                <w:sz w:val="20"/>
              </w:rPr>
              <w:t>, nájsť odpovede</w:t>
            </w:r>
          </w:p>
          <w:p w:rsidR="000B2670" w:rsidRDefault="000B2670" w:rsidP="000259B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vyzve žiakov spísať si to, čo pokladajú za najdôležitejšie o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biolyne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 čo si zapamätali ako poznámky do zošita</w:t>
            </w:r>
          </w:p>
          <w:p w:rsidR="005D716D" w:rsidRPr="000B2670" w:rsidRDefault="005D716D" w:rsidP="000259B4">
            <w:pPr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B2670">
              <w:rPr>
                <w:rFonts w:ascii="Times New Roman" w:hAnsi="Times New Roman" w:cs="Times New Roman"/>
                <w:sz w:val="20"/>
              </w:rPr>
              <w:t>- vyzve žiakov v</w:t>
            </w:r>
            <w:r w:rsidR="000B2670">
              <w:t> </w:t>
            </w:r>
            <w:r w:rsidR="000B2670" w:rsidRPr="000B2670">
              <w:rPr>
                <w:rFonts w:ascii="Times New Roman" w:hAnsi="Times New Roman" w:cs="Times New Roman"/>
                <w:sz w:val="20"/>
              </w:rPr>
              <w:t>skupinách po 4 navrhnúť spôsob výroby bioplynu v podmienkach nášho mesta – fantázii sa medze nekladú</w:t>
            </w:r>
          </w:p>
          <w:p w:rsidR="00A96169" w:rsidRPr="000B2670" w:rsidRDefault="00A4408D" w:rsidP="000B2670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vyzýva žiakov </w:t>
            </w:r>
            <w:r w:rsidR="000B2670">
              <w:rPr>
                <w:color w:val="auto"/>
                <w:sz w:val="20"/>
                <w:szCs w:val="20"/>
              </w:rPr>
              <w:t>k prezentovaniu návrhu</w:t>
            </w:r>
          </w:p>
          <w:p w:rsidR="001C0D29" w:rsidRPr="000259B4" w:rsidRDefault="00A9616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 </w:t>
            </w:r>
            <w:r w:rsidR="000B2670">
              <w:rPr>
                <w:sz w:val="20"/>
                <w:szCs w:val="20"/>
              </w:rPr>
              <w:t>- zhodnotí aktivitu žiakov</w:t>
            </w:r>
          </w:p>
          <w:p w:rsidR="000B2670" w:rsidRDefault="000B2670" w:rsidP="000B267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-zadá DÚ dokončiť návrh </w:t>
            </w:r>
          </w:p>
          <w:p w:rsidR="000B2670" w:rsidRDefault="000B2670" w:rsidP="000B2670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D40621" w:rsidRPr="000B2670" w:rsidRDefault="00516F34" w:rsidP="000B2670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  <w:r w:rsidR="005D716D">
              <w:rPr>
                <w:color w:val="000000" w:themeColor="text1"/>
                <w:sz w:val="20"/>
                <w:szCs w:val="20"/>
              </w:rPr>
              <w:t>, diskutujú, prispievajú svojimi postrehmi</w:t>
            </w:r>
          </w:p>
          <w:p w:rsidR="005D716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5D716D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="005D716D">
              <w:rPr>
                <w:color w:val="auto"/>
                <w:sz w:val="20"/>
                <w:szCs w:val="20"/>
              </w:rPr>
              <w:t xml:space="preserve">pozorne </w:t>
            </w:r>
            <w:r>
              <w:rPr>
                <w:color w:val="auto"/>
                <w:sz w:val="20"/>
                <w:szCs w:val="20"/>
              </w:rPr>
              <w:t>s</w:t>
            </w:r>
            <w:r w:rsidRPr="000259B4">
              <w:rPr>
                <w:color w:val="auto"/>
                <w:sz w:val="20"/>
                <w:szCs w:val="20"/>
              </w:rPr>
              <w:t xml:space="preserve">ledujú </w:t>
            </w:r>
            <w:r w:rsidR="005D716D">
              <w:rPr>
                <w:color w:val="auto"/>
                <w:sz w:val="20"/>
                <w:szCs w:val="20"/>
              </w:rPr>
              <w:t>pokyny, pýtajú sa na prípadné nejasnosti</w:t>
            </w:r>
          </w:p>
          <w:p w:rsidR="00A4408D" w:rsidRDefault="005D716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samostatne čítajú text po </w:t>
            </w:r>
            <w:proofErr w:type="spellStart"/>
            <w:r>
              <w:rPr>
                <w:color w:val="auto"/>
                <w:sz w:val="20"/>
                <w:szCs w:val="20"/>
              </w:rPr>
              <w:t>odstavcoch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a označujú príslušnými značkami</w:t>
            </w:r>
          </w:p>
          <w:p w:rsidR="00A4408D" w:rsidRPr="000259B4" w:rsidRDefault="000B2670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prispievajú postrehmi, diskutujú, odpovedajú na otázky</w:t>
            </w:r>
          </w:p>
          <w:p w:rsidR="005D716D" w:rsidRDefault="000B2670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označujú na tabuľu</w:t>
            </w:r>
          </w:p>
          <w:p w:rsidR="000259B4" w:rsidRDefault="005D716D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 xml:space="preserve"> </w:t>
            </w:r>
          </w:p>
          <w:p w:rsidR="000B2670" w:rsidRDefault="000B2670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B2670" w:rsidRPr="000259B4" w:rsidRDefault="000B2670" w:rsidP="005D716D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formulujú otázky</w:t>
            </w: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vyzvaný</w:t>
            </w:r>
            <w:r w:rsidRPr="000259B4">
              <w:rPr>
                <w:color w:val="auto"/>
                <w:sz w:val="20"/>
                <w:szCs w:val="20"/>
              </w:rPr>
              <w:t xml:space="preserve"> žia</w:t>
            </w:r>
            <w:r>
              <w:rPr>
                <w:color w:val="auto"/>
                <w:sz w:val="20"/>
                <w:szCs w:val="20"/>
              </w:rPr>
              <w:t>k</w:t>
            </w:r>
            <w:r w:rsidRPr="000259B4">
              <w:rPr>
                <w:color w:val="auto"/>
                <w:sz w:val="20"/>
                <w:szCs w:val="20"/>
              </w:rPr>
              <w:t xml:space="preserve"> </w:t>
            </w:r>
            <w:r w:rsidR="000B2670">
              <w:rPr>
                <w:color w:val="auto"/>
                <w:sz w:val="20"/>
                <w:szCs w:val="20"/>
              </w:rPr>
              <w:t>hľadá odpovede na otázky na internete</w:t>
            </w:r>
          </w:p>
          <w:p w:rsidR="000B2670" w:rsidRDefault="000B2670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spolupracujú v skupinách na návrhu – od miesta, cez substrát, spôsob dovozu, financovanie...</w:t>
            </w:r>
          </w:p>
          <w:p w:rsidR="000B2670" w:rsidRPr="000259B4" w:rsidRDefault="000B2670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E7776F" w:rsidRPr="000259B4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-aktívne počúvajú a píšu si poznámky do zošita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uvádzajú  príklady na typy zmesí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diskutujú o zložení zmesí – betón, </w:t>
            </w:r>
            <w:r w:rsidR="00700B35">
              <w:rPr>
                <w:bCs/>
                <w:sz w:val="20"/>
                <w:szCs w:val="20"/>
              </w:rPr>
              <w:t>vzduch ...</w:t>
            </w:r>
          </w:p>
          <w:p w:rsidR="001C0D29" w:rsidRDefault="00700B35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1C0D29" w:rsidRPr="000259B4">
              <w:rPr>
                <w:bCs/>
                <w:sz w:val="20"/>
                <w:szCs w:val="20"/>
              </w:rPr>
              <w:t xml:space="preserve"> pýtajú </w:t>
            </w:r>
            <w:r>
              <w:rPr>
                <w:bCs/>
                <w:sz w:val="20"/>
                <w:szCs w:val="20"/>
              </w:rPr>
              <w:t xml:space="preserve">sa na prípadné </w:t>
            </w:r>
            <w:r w:rsidR="001C0D29" w:rsidRPr="000259B4">
              <w:rPr>
                <w:bCs/>
                <w:sz w:val="20"/>
                <w:szCs w:val="20"/>
              </w:rPr>
              <w:t>nejasnosti</w:t>
            </w:r>
          </w:p>
          <w:p w:rsidR="00700B35" w:rsidRPr="000259B4" w:rsidRDefault="00700B35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A4408D" w:rsidP="000B267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B2670">
              <w:rPr>
                <w:rFonts w:ascii="Times New Roman" w:hAnsi="Times New Roman" w:cs="Times New Roman"/>
                <w:sz w:val="20"/>
                <w:szCs w:val="20"/>
              </w:rPr>
              <w:t>navzájom sa počúvajú</w:t>
            </w:r>
            <w:r w:rsidR="006F5B5B" w:rsidRPr="00A4408D">
              <w:rPr>
                <w:color w:val="000000" w:themeColor="text1"/>
                <w:sz w:val="20"/>
                <w:szCs w:val="20"/>
              </w:rPr>
              <w:t xml:space="preserve">    </w:t>
            </w:r>
          </w:p>
          <w:p w:rsidR="000B2670" w:rsidRPr="000B2670" w:rsidRDefault="000B2670" w:rsidP="000B2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6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dopracujú návrh ako domácu úlohu do zošita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525BD5">
              <w:rPr>
                <w:sz w:val="22"/>
                <w:szCs w:val="22"/>
              </w:rPr>
              <w:t>bioplyn a jeho využitie</w:t>
            </w:r>
            <w:r>
              <w:rPr>
                <w:sz w:val="22"/>
                <w:szCs w:val="22"/>
              </w:rPr>
              <w:t>.</w:t>
            </w:r>
          </w:p>
          <w:p w:rsidR="0096502A" w:rsidRPr="008061AE" w:rsidRDefault="0096502A" w:rsidP="00525BD5"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</w:t>
            </w:r>
            <w:r w:rsidR="00525BD5">
              <w:rPr>
                <w:rFonts w:ascii="Times New Roman" w:hAnsi="Times New Roman" w:cs="Times New Roman"/>
                <w:color w:val="000000" w:themeColor="text1"/>
                <w:szCs w:val="20"/>
              </w:rPr>
              <w:t>Frontálna diskusia k významu pojmu BIOPLYN.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525BD5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</w:t>
            </w:r>
            <w:r w:rsidR="00525BD5">
              <w:rPr>
                <w:sz w:val="22"/>
                <w:szCs w:val="22"/>
              </w:rPr>
              <w:t>Inštrukcie k práci s pracovným listom.</w:t>
            </w:r>
            <w:r w:rsidRPr="008061AE">
              <w:rPr>
                <w:sz w:val="22"/>
                <w:szCs w:val="22"/>
              </w:rPr>
              <w:t xml:space="preserve"> </w:t>
            </w:r>
          </w:p>
          <w:p w:rsidR="00067298" w:rsidRPr="008A3D4E" w:rsidRDefault="00525BD5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067298" w:rsidRPr="008061AE">
              <w:rPr>
                <w:sz w:val="22"/>
                <w:szCs w:val="22"/>
              </w:rPr>
              <w:t>Frontáln</w:t>
            </w:r>
            <w:r w:rsidR="00067298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práca</w:t>
            </w:r>
            <w:r w:rsidR="00067298" w:rsidRPr="008061AE">
              <w:rPr>
                <w:sz w:val="22"/>
                <w:szCs w:val="22"/>
              </w:rPr>
              <w:t xml:space="preserve"> žiakov </w:t>
            </w:r>
            <w:r>
              <w:rPr>
                <w:sz w:val="22"/>
                <w:szCs w:val="22"/>
              </w:rPr>
              <w:t xml:space="preserve">s pracovným textom metódou INSERT v pracovnom liste </w:t>
            </w:r>
            <w:r w:rsidR="00067298" w:rsidRPr="008061AE">
              <w:rPr>
                <w:sz w:val="22"/>
                <w:szCs w:val="22"/>
              </w:rPr>
              <w:t xml:space="preserve">súbor </w:t>
            </w:r>
            <w:r w:rsidR="00067298" w:rsidRPr="00201908">
              <w:rPr>
                <w:b/>
                <w:sz w:val="20"/>
                <w:szCs w:val="18"/>
              </w:rPr>
              <w:t>GEL-ŠKA-CHE-IV</w:t>
            </w:r>
            <w:r>
              <w:rPr>
                <w:b/>
                <w:sz w:val="20"/>
                <w:szCs w:val="18"/>
              </w:rPr>
              <w:t>O</w:t>
            </w:r>
            <w:r w:rsidR="00067298" w:rsidRPr="00201908">
              <w:rPr>
                <w:b/>
                <w:sz w:val="20"/>
                <w:szCs w:val="18"/>
              </w:rPr>
              <w:t>-</w:t>
            </w:r>
            <w:r>
              <w:rPr>
                <w:b/>
                <w:sz w:val="20"/>
                <w:szCs w:val="18"/>
              </w:rPr>
              <w:t>17.</w:t>
            </w:r>
          </w:p>
          <w:p w:rsidR="00067298" w:rsidRPr="008061AE" w:rsidRDefault="00525BD5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67298" w:rsidRPr="008061AE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Diskusia </w:t>
            </w:r>
            <w:r w:rsidRPr="00525BD5">
              <w:rPr>
                <w:sz w:val="22"/>
              </w:rPr>
              <w:t>o informáciách známych, nových, sporných, ktorým nerozumeli a o ktorých by sa chceli dozvedieť viac.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525BD5">
              <w:rPr>
                <w:sz w:val="22"/>
                <w:szCs w:val="22"/>
              </w:rPr>
              <w:t xml:space="preserve"> Formulácia otázok, na ktoré by sme chceli získať odpovede.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</w:t>
            </w:r>
            <w:r w:rsidR="00525BD5">
              <w:rPr>
                <w:sz w:val="22"/>
                <w:szCs w:val="22"/>
              </w:rPr>
              <w:t>Hľadanie odpovedí na otázky na internete.</w:t>
            </w:r>
          </w:p>
          <w:p w:rsidR="00525BD5" w:rsidRDefault="00525BD5" w:rsidP="00525BD5">
            <w:pPr>
              <w:rPr>
                <w:rFonts w:ascii="Times New Roman" w:hAnsi="Times New Roman" w:cs="Times New Roman"/>
              </w:rPr>
            </w:pPr>
            <w:r w:rsidRPr="00525BD5">
              <w:rPr>
                <w:rFonts w:ascii="Times New Roman" w:hAnsi="Times New Roman" w:cs="Times New Roman"/>
              </w:rPr>
              <w:t>5</w:t>
            </w:r>
            <w:r>
              <w:t xml:space="preserve">. </w:t>
            </w:r>
            <w:r w:rsidRPr="00525BD5">
              <w:rPr>
                <w:rFonts w:ascii="Times New Roman" w:hAnsi="Times New Roman" w:cs="Times New Roman"/>
              </w:rPr>
              <w:t>Skupinová práca - n</w:t>
            </w:r>
            <w:r>
              <w:rPr>
                <w:rFonts w:ascii="Times New Roman" w:hAnsi="Times New Roman" w:cs="Times New Roman"/>
              </w:rPr>
              <w:t>á</w:t>
            </w:r>
            <w:r w:rsidRPr="00525BD5">
              <w:rPr>
                <w:rFonts w:ascii="Times New Roman" w:hAnsi="Times New Roman" w:cs="Times New Roman"/>
              </w:rPr>
              <w:t xml:space="preserve">vrh výroby bioplynu v podmienkach Gelnice – od výberu miesta po suroviny na jeho výrobu. </w:t>
            </w:r>
          </w:p>
          <w:p w:rsidR="00525BD5" w:rsidRPr="00525BD5" w:rsidRDefault="00525BD5" w:rsidP="00525BD5">
            <w:pPr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525BD5">
              <w:rPr>
                <w:rFonts w:ascii="Times New Roman" w:hAnsi="Times New Roman" w:cs="Times New Roman"/>
              </w:rPr>
              <w:t>Prezentovanie návrhov a myšlienok výroby bioplynu v našom meste.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 w:rsidR="00377721">
              <w:rPr>
                <w:sz w:val="22"/>
                <w:szCs w:val="22"/>
              </w:rPr>
              <w:t>písaním do zošita</w:t>
            </w:r>
            <w:r w:rsidRPr="008061AE">
              <w:rPr>
                <w:sz w:val="22"/>
                <w:szCs w:val="22"/>
              </w:rPr>
              <w:t>.</w:t>
            </w:r>
          </w:p>
          <w:p w:rsidR="00377721" w:rsidRPr="00525BD5" w:rsidRDefault="00377721" w:rsidP="00516F34">
            <w:pPr>
              <w:pStyle w:val="Default"/>
              <w:jc w:val="both"/>
              <w:rPr>
                <w:sz w:val="22"/>
              </w:rPr>
            </w:pPr>
            <w:r w:rsidRPr="00525BD5">
              <w:rPr>
                <w:sz w:val="22"/>
              </w:rPr>
              <w:t>2.Zadanie domácej úlohy - vylepšen</w:t>
            </w:r>
            <w:r w:rsidR="00525BD5" w:rsidRPr="00525BD5">
              <w:rPr>
                <w:sz w:val="22"/>
              </w:rPr>
              <w:t>ie</w:t>
            </w:r>
            <w:r w:rsidRPr="00525BD5">
              <w:rPr>
                <w:sz w:val="22"/>
              </w:rPr>
              <w:t xml:space="preserve"> a dopracovan</w:t>
            </w:r>
            <w:r w:rsidR="00525BD5" w:rsidRPr="00525BD5">
              <w:rPr>
                <w:sz w:val="22"/>
              </w:rPr>
              <w:t>ie</w:t>
            </w:r>
            <w:r w:rsidRPr="00525BD5">
              <w:rPr>
                <w:sz w:val="22"/>
              </w:rPr>
              <w:t xml:space="preserve"> projektu zameraného na výrobu bioplynu. </w:t>
            </w:r>
          </w:p>
          <w:p w:rsidR="00D40621" w:rsidRPr="00516F34" w:rsidRDefault="00377721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525BD5">
              <w:rPr>
                <w:sz w:val="22"/>
              </w:rPr>
              <w:t>3.</w:t>
            </w:r>
            <w:r w:rsidR="00067298" w:rsidRPr="00525BD5">
              <w:rPr>
                <w:sz w:val="22"/>
              </w:rPr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525BD5">
        <w:t>06</w:t>
      </w:r>
      <w:r>
        <w:t>.</w:t>
      </w:r>
      <w:r w:rsidR="00525BD5">
        <w:t>02.2015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1A5023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1A5023" w:rsidRPr="00954CBD">
      <w:rPr>
        <w:rFonts w:asciiTheme="minorHAnsi" w:hAnsiTheme="minorHAnsi" w:cstheme="minorHAnsi"/>
        <w:sz w:val="16"/>
      </w:rPr>
      <w:fldChar w:fldCharType="separate"/>
    </w:r>
    <w:r w:rsidR="000B2670">
      <w:rPr>
        <w:rFonts w:asciiTheme="minorHAnsi" w:hAnsiTheme="minorHAnsi" w:cstheme="minorHAnsi"/>
        <w:noProof/>
        <w:sz w:val="16"/>
      </w:rPr>
      <w:t>1</w:t>
    </w:r>
    <w:r w:rsidR="001A5023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0B2670" w:rsidRPr="000B2670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33101F"/>
    <w:multiLevelType w:val="hybridMultilevel"/>
    <w:tmpl w:val="69D6C6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EE53C1"/>
    <w:multiLevelType w:val="hybridMultilevel"/>
    <w:tmpl w:val="EAAC8968"/>
    <w:lvl w:ilvl="0" w:tplc="B9600E4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16"/>
  </w:num>
  <w:num w:numId="5">
    <w:abstractNumId w:val="17"/>
  </w:num>
  <w:num w:numId="6">
    <w:abstractNumId w:val="22"/>
  </w:num>
  <w:num w:numId="7">
    <w:abstractNumId w:val="1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0"/>
  </w:num>
  <w:num w:numId="12">
    <w:abstractNumId w:val="19"/>
  </w:num>
  <w:num w:numId="13">
    <w:abstractNumId w:val="11"/>
  </w:num>
  <w:num w:numId="14">
    <w:abstractNumId w:val="25"/>
  </w:num>
  <w:num w:numId="15">
    <w:abstractNumId w:val="14"/>
  </w:num>
  <w:num w:numId="16">
    <w:abstractNumId w:val="21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13"/>
  </w:num>
  <w:num w:numId="23">
    <w:abstractNumId w:val="1"/>
  </w:num>
  <w:num w:numId="24">
    <w:abstractNumId w:val="7"/>
  </w:num>
  <w:num w:numId="25">
    <w:abstractNumId w:val="12"/>
  </w:num>
  <w:num w:numId="26">
    <w:abstractNumId w:val="2"/>
  </w:num>
  <w:num w:numId="27">
    <w:abstractNumId w:val="9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92AEF"/>
    <w:rsid w:val="000B25F5"/>
    <w:rsid w:val="000B2670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A5023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49D"/>
    <w:rsid w:val="00357BA6"/>
    <w:rsid w:val="0037024E"/>
    <w:rsid w:val="00377721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1B67"/>
    <w:rsid w:val="005166CE"/>
    <w:rsid w:val="00516F34"/>
    <w:rsid w:val="00523B57"/>
    <w:rsid w:val="00525BD5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5D716D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36387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61895"/>
    <w:rsid w:val="00C70293"/>
    <w:rsid w:val="00C82DE6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DEEFC-89E4-425D-AA92-D23A6B7A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246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32</cp:revision>
  <cp:lastPrinted>2014-06-02T09:09:00Z</cp:lastPrinted>
  <dcterms:created xsi:type="dcterms:W3CDTF">2014-12-17T18:14:00Z</dcterms:created>
  <dcterms:modified xsi:type="dcterms:W3CDTF">2015-02-08T12:43:00Z</dcterms:modified>
</cp:coreProperties>
</file>