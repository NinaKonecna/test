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BE" w:rsidRPr="00E003AF" w:rsidRDefault="004007BE" w:rsidP="004007BE">
      <w:r w:rsidRPr="009A2BEB">
        <w:rPr>
          <w:b/>
          <w:noProof/>
          <w:sz w:val="32"/>
          <w:szCs w:val="32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29pt;margin-top:-20.35pt;width:41.35pt;height:33.7pt;z-index:251660288"/>
        </w:pict>
      </w:r>
      <w:r w:rsidRPr="00E003AF">
        <w:rPr>
          <w:b/>
          <w:sz w:val="32"/>
          <w:szCs w:val="32"/>
          <w:u w:val="single"/>
        </w:rPr>
        <w:t>PÍSOMNÉ OPAKOVANIE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meno: ______________________</w:t>
      </w:r>
    </w:p>
    <w:p w:rsidR="004007BE" w:rsidRDefault="004007BE" w:rsidP="004007BE"/>
    <w:p w:rsidR="004007BE" w:rsidRDefault="004007BE" w:rsidP="004007BE">
      <w:r w:rsidRPr="00BF7517">
        <w:rPr>
          <w:b/>
        </w:rPr>
        <w:t>1. Ako</w:t>
      </w:r>
      <w:r>
        <w:t xml:space="preserve"> sa nazýva známy prístav Chorvátska? _________________________</w:t>
      </w:r>
    </w:p>
    <w:p w:rsidR="004007BE" w:rsidRDefault="004007BE" w:rsidP="004007BE"/>
    <w:p w:rsidR="004007BE" w:rsidRDefault="004007BE" w:rsidP="004007BE">
      <w:r w:rsidRPr="00BF7517">
        <w:rPr>
          <w:b/>
        </w:rPr>
        <w:t>2. K uvedeným ostrovom</w:t>
      </w:r>
      <w:r>
        <w:t xml:space="preserve"> napíš štát, ktorému administratívne patria:</w:t>
      </w:r>
    </w:p>
    <w:p w:rsidR="004007BE" w:rsidRDefault="004007BE" w:rsidP="004007BE">
      <w:r>
        <w:t xml:space="preserve">a) </w:t>
      </w:r>
      <w:r w:rsidR="00E16BCA">
        <w:t>Rab</w:t>
      </w:r>
      <w:r>
        <w:t>_____________</w:t>
      </w:r>
      <w:r>
        <w:tab/>
      </w:r>
      <w:r w:rsidR="00E16BCA">
        <w:tab/>
      </w:r>
      <w:r>
        <w:t>b) Korzika ____________e.)</w:t>
      </w:r>
      <w:r w:rsidR="00E16BCA">
        <w:t>Sicília</w:t>
      </w:r>
      <w:r>
        <w:t xml:space="preserve"> _____________</w:t>
      </w:r>
    </w:p>
    <w:p w:rsidR="004007BE" w:rsidRDefault="004007BE" w:rsidP="004007BE">
      <w:r>
        <w:t xml:space="preserve">c) </w:t>
      </w:r>
      <w:r w:rsidR="00AE346D">
        <w:t>Kanárske ostrovy</w:t>
      </w:r>
      <w:r>
        <w:t>_____________</w:t>
      </w:r>
      <w:r>
        <w:tab/>
      </w:r>
      <w:r>
        <w:tab/>
        <w:t>d.)Cyprus  ____________</w:t>
      </w:r>
    </w:p>
    <w:p w:rsidR="004007BE" w:rsidRDefault="004007BE" w:rsidP="004007BE"/>
    <w:p w:rsidR="004007BE" w:rsidRDefault="004007BE" w:rsidP="004007BE">
      <w:r w:rsidRPr="00BF7517">
        <w:rPr>
          <w:b/>
        </w:rPr>
        <w:t>3. Napíš názov pohoria</w:t>
      </w:r>
      <w:r>
        <w:t xml:space="preserve">, ktoré </w:t>
      </w:r>
      <w:r w:rsidR="00E16BCA">
        <w:t>sa rozprestiera na území Chorvátska</w:t>
      </w:r>
      <w:r>
        <w:t xml:space="preserve"> + napíš, akým vrásnením vzniklo.</w:t>
      </w:r>
    </w:p>
    <w:p w:rsidR="004007BE" w:rsidRDefault="004007BE" w:rsidP="004007BE">
      <w:r>
        <w:t>_______________________________________________</w:t>
      </w:r>
    </w:p>
    <w:p w:rsidR="004007BE" w:rsidRDefault="004007BE" w:rsidP="004007BE"/>
    <w:p w:rsidR="004007BE" w:rsidRDefault="004007BE" w:rsidP="004007BE">
      <w:r w:rsidRPr="00BF7517">
        <w:rPr>
          <w:b/>
        </w:rPr>
        <w:t>5. K heslám</w:t>
      </w:r>
      <w:r>
        <w:t xml:space="preserve"> napíš mesto alebo štát, kde sa nachádza:</w:t>
      </w:r>
    </w:p>
    <w:p w:rsidR="004007BE" w:rsidRDefault="004007BE" w:rsidP="004007BE">
      <w:r>
        <w:t xml:space="preserve">a) </w:t>
      </w:r>
      <w:r w:rsidR="00510ADB">
        <w:t xml:space="preserve">Krajina, v ktorej sa nachádza </w:t>
      </w:r>
      <w:proofErr w:type="spellStart"/>
      <w:r w:rsidR="00510ADB">
        <w:t>Bledské</w:t>
      </w:r>
      <w:proofErr w:type="spellEnd"/>
      <w:r w:rsidR="00510ADB">
        <w:t xml:space="preserve"> jazero</w:t>
      </w:r>
      <w:r>
        <w:t xml:space="preserve">     ......................................</w:t>
      </w:r>
    </w:p>
    <w:p w:rsidR="004007BE" w:rsidRDefault="004007BE" w:rsidP="004007BE">
      <w:r>
        <w:t xml:space="preserve">b) </w:t>
      </w:r>
      <w:r w:rsidR="00FF00C3">
        <w:t>štát známy ťažbou jantáru</w:t>
      </w:r>
      <w:r>
        <w:t xml:space="preserve">   ......................................</w:t>
      </w:r>
    </w:p>
    <w:p w:rsidR="004007BE" w:rsidRDefault="004007BE" w:rsidP="004007BE">
      <w:r>
        <w:t xml:space="preserve">c) mestský štát </w:t>
      </w:r>
      <w:r w:rsidR="005B2A10">
        <w:t>na Apeninskom polostrove</w:t>
      </w:r>
      <w:r w:rsidR="005B2A10">
        <w:tab/>
      </w:r>
      <w:r>
        <w:t>......................................</w:t>
      </w:r>
    </w:p>
    <w:p w:rsidR="004007BE" w:rsidRDefault="004007BE" w:rsidP="004007BE">
      <w:r>
        <w:t xml:space="preserve">d) </w:t>
      </w:r>
      <w:r w:rsidR="000355AD">
        <w:t xml:space="preserve">Krajina </w:t>
      </w:r>
      <w:proofErr w:type="spellStart"/>
      <w:r w:rsidR="000355AD">
        <w:t>odčelenená</w:t>
      </w:r>
      <w:proofErr w:type="spellEnd"/>
      <w:r w:rsidR="000355AD">
        <w:t xml:space="preserve"> od Srbska, ktorá dnes vyniká v cestovnom ruchu</w:t>
      </w:r>
      <w:r>
        <w:t xml:space="preserve">  ......................................</w:t>
      </w:r>
    </w:p>
    <w:p w:rsidR="004007BE" w:rsidRDefault="004007BE" w:rsidP="004007BE">
      <w:r>
        <w:t xml:space="preserve">e) žijú tu </w:t>
      </w:r>
      <w:r w:rsidR="00936596">
        <w:t>Laponci</w:t>
      </w:r>
      <w:r>
        <w:t xml:space="preserve"> ......................................</w:t>
      </w:r>
    </w:p>
    <w:p w:rsidR="004007BE" w:rsidRDefault="004007BE" w:rsidP="004007BE"/>
    <w:p w:rsidR="004007BE" w:rsidRDefault="004007BE" w:rsidP="004007BE">
      <w:r w:rsidRPr="00BF7517">
        <w:rPr>
          <w:b/>
        </w:rPr>
        <w:t xml:space="preserve">6. Ako sa volá </w:t>
      </w:r>
      <w:r w:rsidR="00BA0612">
        <w:rPr>
          <w:b/>
        </w:rPr>
        <w:t>hraničná rieka pretekajúca na hraniciach 2 štátov?</w:t>
      </w:r>
      <w:r>
        <w:t>:</w:t>
      </w:r>
    </w:p>
    <w:p w:rsidR="004007BE" w:rsidRDefault="004007BE" w:rsidP="004007BE">
      <w:r>
        <w:t xml:space="preserve">a) </w:t>
      </w:r>
      <w:proofErr w:type="spellStart"/>
      <w:r w:rsidR="00BA0612">
        <w:t>Marica</w:t>
      </w:r>
      <w:proofErr w:type="spellEnd"/>
      <w:r>
        <w:t xml:space="preserve">                b) </w:t>
      </w:r>
      <w:proofErr w:type="spellStart"/>
      <w:r w:rsidR="00BA0612">
        <w:t>Axiós</w:t>
      </w:r>
      <w:proofErr w:type="spellEnd"/>
      <w:r>
        <w:t xml:space="preserve">                c) </w:t>
      </w:r>
      <w:proofErr w:type="spellStart"/>
      <w:r w:rsidR="00BA0612">
        <w:t>Acheloós</w:t>
      </w:r>
      <w:proofErr w:type="spellEnd"/>
      <w:r w:rsidR="00BA0612">
        <w:tab/>
      </w:r>
      <w:r w:rsidR="00BA0612">
        <w:tab/>
      </w:r>
      <w:r w:rsidR="00BA0612">
        <w:tab/>
        <w:t>+ napíš súčasťou, ktorých štátov je?</w:t>
      </w:r>
    </w:p>
    <w:p w:rsidR="00BA0612" w:rsidRDefault="00BA0612" w:rsidP="004007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</w:t>
      </w:r>
    </w:p>
    <w:p w:rsidR="004007BE" w:rsidRDefault="004007BE" w:rsidP="004007BE"/>
    <w:p w:rsidR="004007BE" w:rsidRDefault="004007BE" w:rsidP="004007BE">
      <w:r w:rsidRPr="00BF7517">
        <w:rPr>
          <w:b/>
        </w:rPr>
        <w:t>7. Napíš</w:t>
      </w:r>
      <w:r>
        <w:t xml:space="preserve"> k štátu hlavné mesto a naopak:</w:t>
      </w:r>
    </w:p>
    <w:p w:rsidR="004007BE" w:rsidRDefault="004007BE" w:rsidP="004007BE">
      <w:r>
        <w:t>a)</w:t>
      </w:r>
      <w:r w:rsidR="00BA0612">
        <w:t>Riga</w:t>
      </w:r>
      <w:r>
        <w:t>......................................</w:t>
      </w:r>
    </w:p>
    <w:p w:rsidR="004007BE" w:rsidRDefault="004007BE" w:rsidP="004007BE">
      <w:r>
        <w:t xml:space="preserve">b) </w:t>
      </w:r>
      <w:r w:rsidR="00BA0612">
        <w:t>Bosna a Hercegovina</w:t>
      </w:r>
      <w:r>
        <w:t xml:space="preserve">      ......................................</w:t>
      </w:r>
    </w:p>
    <w:p w:rsidR="004007BE" w:rsidRDefault="004007BE" w:rsidP="004007BE">
      <w:r>
        <w:t>c)</w:t>
      </w:r>
      <w:r w:rsidR="00BA0612">
        <w:t>Oslo</w:t>
      </w:r>
      <w:r>
        <w:t xml:space="preserve"> </w:t>
      </w:r>
      <w:r>
        <w:tab/>
        <w:t>......................................</w:t>
      </w:r>
    </w:p>
    <w:p w:rsidR="004007BE" w:rsidRDefault="004007BE" w:rsidP="004007BE"/>
    <w:p w:rsidR="004007BE" w:rsidRDefault="004007BE" w:rsidP="004007BE"/>
    <w:p w:rsidR="004007BE" w:rsidRDefault="004007BE" w:rsidP="004007BE">
      <w:r w:rsidRPr="00BF7517">
        <w:rPr>
          <w:b/>
        </w:rPr>
        <w:t>9. Zisti</w:t>
      </w:r>
      <w:r>
        <w:t xml:space="preserve">, či sú dané tvrdenia </w:t>
      </w:r>
      <w:proofErr w:type="spellStart"/>
      <w:r>
        <w:t>pradivé</w:t>
      </w:r>
      <w:proofErr w:type="spellEnd"/>
      <w:r>
        <w:t xml:space="preserve"> alebo nepravdivé.</w:t>
      </w:r>
    </w:p>
    <w:p w:rsidR="004007BE" w:rsidRDefault="004007BE" w:rsidP="004007BE"/>
    <w:p w:rsidR="004007BE" w:rsidRDefault="004007BE" w:rsidP="004007BE">
      <w:pPr>
        <w:spacing w:line="276" w:lineRule="auto"/>
      </w:pPr>
      <w:r>
        <w:t xml:space="preserve">a) Najvyšším pohorím Chorvátska sú </w:t>
      </w:r>
      <w:proofErr w:type="spellStart"/>
      <w:r>
        <w:t>Julské</w:t>
      </w:r>
      <w:proofErr w:type="spellEnd"/>
      <w:r>
        <w:t xml:space="preserve"> Alpy.  _______________________________</w:t>
      </w:r>
    </w:p>
    <w:p w:rsidR="004007BE" w:rsidRDefault="004007BE" w:rsidP="004007BE">
      <w:pPr>
        <w:spacing w:line="276" w:lineRule="auto"/>
      </w:pPr>
      <w:r>
        <w:t xml:space="preserve">b) Západné pobrežie Španielska obmýva </w:t>
      </w:r>
      <w:proofErr w:type="spellStart"/>
      <w:r>
        <w:t>Biskajský</w:t>
      </w:r>
      <w:proofErr w:type="spellEnd"/>
      <w:r>
        <w:t xml:space="preserve"> záliv. _________________________________</w:t>
      </w:r>
    </w:p>
    <w:p w:rsidR="004007BE" w:rsidRDefault="004007BE" w:rsidP="004007BE">
      <w:pPr>
        <w:spacing w:line="276" w:lineRule="auto"/>
      </w:pPr>
      <w:r>
        <w:t>c) Pobrežie Jadranského mora v Chorvátsku sa nazýva Dalmácia. ___________________________</w:t>
      </w:r>
    </w:p>
    <w:p w:rsidR="004007BE" w:rsidRDefault="004007BE" w:rsidP="004007BE">
      <w:pPr>
        <w:spacing w:line="276" w:lineRule="auto"/>
      </w:pPr>
      <w:r>
        <w:t>d) V Grécku sa ťaží síra. _______________________________</w:t>
      </w:r>
    </w:p>
    <w:p w:rsidR="004007BE" w:rsidRDefault="004007BE" w:rsidP="004007BE"/>
    <w:p w:rsidR="004007BE" w:rsidRPr="00BF7517" w:rsidRDefault="004007BE" w:rsidP="004007BE">
      <w:pPr>
        <w:rPr>
          <w:b/>
        </w:rPr>
      </w:pPr>
      <w:r w:rsidRPr="00BF7517">
        <w:rPr>
          <w:b/>
        </w:rPr>
        <w:t>10. Vypíš:</w:t>
      </w:r>
    </w:p>
    <w:p w:rsidR="004007BE" w:rsidRDefault="004007BE" w:rsidP="004007BE">
      <w:r>
        <w:t xml:space="preserve">a.)2 </w:t>
      </w:r>
      <w:r w:rsidR="00154341">
        <w:t>rieky</w:t>
      </w:r>
      <w:r>
        <w:t xml:space="preserve"> v Taliansku</w:t>
      </w:r>
      <w:r>
        <w:tab/>
      </w:r>
      <w:r w:rsidR="00154341">
        <w:tab/>
      </w:r>
      <w:r>
        <w:t>b.)3 Rieky Španielska</w:t>
      </w:r>
      <w:r>
        <w:tab/>
      </w:r>
      <w:r>
        <w:tab/>
        <w:t>c.)2 mestá Chorvátska</w:t>
      </w:r>
    </w:p>
    <w:p w:rsidR="004007BE" w:rsidRDefault="004007BE" w:rsidP="004007BE">
      <w:r>
        <w:t>___________________</w:t>
      </w:r>
      <w:r>
        <w:tab/>
        <w:t>______________________</w:t>
      </w:r>
      <w:r>
        <w:tab/>
        <w:t>_______________________</w:t>
      </w:r>
    </w:p>
    <w:p w:rsidR="004007BE" w:rsidRDefault="004007BE" w:rsidP="004007BE">
      <w:r>
        <w:tab/>
      </w:r>
      <w:r>
        <w:tab/>
      </w:r>
      <w:r>
        <w:tab/>
      </w:r>
      <w:r>
        <w:tab/>
        <w:t>_____________________</w:t>
      </w:r>
    </w:p>
    <w:p w:rsidR="004007BE" w:rsidRDefault="004007BE" w:rsidP="004007BE">
      <w:r w:rsidRPr="00E003AF">
        <w:rPr>
          <w:b/>
        </w:rPr>
        <w:t xml:space="preserve">11. </w:t>
      </w:r>
      <w:r w:rsidR="00797119">
        <w:rPr>
          <w:b/>
        </w:rPr>
        <w:t>Vypíš aspoň 4 príčiny rozpadu Juhoslávie.</w:t>
      </w:r>
    </w:p>
    <w:p w:rsidR="004007BE" w:rsidRDefault="004007BE" w:rsidP="004007BE">
      <w:r>
        <w:t>________________________________________________</w:t>
      </w:r>
      <w:r w:rsidR="00797119">
        <w:t>_________________________________</w:t>
      </w:r>
    </w:p>
    <w:p w:rsidR="004007BE" w:rsidRDefault="004007BE" w:rsidP="004007BE"/>
    <w:p w:rsidR="00797119" w:rsidRDefault="00797119" w:rsidP="004007BE">
      <w:r>
        <w:t>_________________________________________________________________________________</w:t>
      </w:r>
    </w:p>
    <w:p w:rsidR="004007BE" w:rsidRDefault="004007BE" w:rsidP="004007BE"/>
    <w:p w:rsidR="004007BE" w:rsidRDefault="004007BE" w:rsidP="004007BE">
      <w:r w:rsidRPr="00E003AF">
        <w:rPr>
          <w:b/>
        </w:rPr>
        <w:t xml:space="preserve">12. Vypíšte aspoň </w:t>
      </w:r>
      <w:r w:rsidR="00C831DD">
        <w:rPr>
          <w:b/>
        </w:rPr>
        <w:t>3</w:t>
      </w:r>
      <w:r>
        <w:t xml:space="preserve"> </w:t>
      </w:r>
      <w:r w:rsidR="00C831DD">
        <w:t>pohoria Španielska</w:t>
      </w:r>
      <w:r>
        <w:t>.</w:t>
      </w:r>
    </w:p>
    <w:p w:rsidR="004007BE" w:rsidRDefault="004007BE" w:rsidP="004007BE">
      <w:r>
        <w:t>___________________________________________________</w:t>
      </w:r>
    </w:p>
    <w:p w:rsidR="004007BE" w:rsidRDefault="004007BE" w:rsidP="004007BE"/>
    <w:p w:rsidR="004007BE" w:rsidRDefault="004007BE" w:rsidP="004007BE"/>
    <w:p w:rsidR="0017480E" w:rsidRDefault="0017480E"/>
    <w:sectPr w:rsidR="0017480E" w:rsidSect="00400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07BE"/>
    <w:rsid w:val="000355AD"/>
    <w:rsid w:val="00154341"/>
    <w:rsid w:val="0017480E"/>
    <w:rsid w:val="004007BE"/>
    <w:rsid w:val="00510ADB"/>
    <w:rsid w:val="005B2A10"/>
    <w:rsid w:val="00797119"/>
    <w:rsid w:val="00936596"/>
    <w:rsid w:val="00AE346D"/>
    <w:rsid w:val="00BA0612"/>
    <w:rsid w:val="00C831DD"/>
    <w:rsid w:val="00E16BCA"/>
    <w:rsid w:val="00FF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2022-03-30T04:28:00Z</dcterms:created>
  <dcterms:modified xsi:type="dcterms:W3CDTF">2022-03-30T04:42:00Z</dcterms:modified>
</cp:coreProperties>
</file>