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2C4836">
      <w:pPr>
        <w:pStyle w:val="Nzov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2C4836">
        <w:t>0</w:t>
      </w:r>
      <w:r w:rsidR="00C01A3A"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Pr="00481C62" w:rsidRDefault="0058437F" w:rsidP="00D40621">
            <w:pPr>
              <w:spacing w:before="120" w:after="120"/>
              <w:rPr>
                <w:b/>
                <w:bCs/>
              </w:rPr>
            </w:pPr>
            <w:r w:rsidRPr="00481C62">
              <w:rPr>
                <w:b/>
                <w:bCs/>
              </w:rPr>
              <w:t xml:space="preserve">RNDr. Lenka </w:t>
            </w:r>
            <w:proofErr w:type="spellStart"/>
            <w:r w:rsidRPr="00481C62"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Pr="00481C62" w:rsidRDefault="00C01A3A" w:rsidP="000C62E0">
            <w:pPr>
              <w:rPr>
                <w:b/>
                <w:bCs/>
              </w:rPr>
            </w:pPr>
            <w:bookmarkStart w:id="0" w:name="_GoBack"/>
            <w:bookmarkEnd w:id="0"/>
            <w:r w:rsidRPr="00481C62">
              <w:rPr>
                <w:b/>
                <w:bCs/>
              </w:rPr>
              <w:t>06.02.2015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Pr="00481C62" w:rsidRDefault="00C01A3A" w:rsidP="00C01A3A">
            <w:pPr>
              <w:rPr>
                <w:b/>
                <w:bCs/>
              </w:rPr>
            </w:pPr>
            <w:r w:rsidRPr="00481C62">
              <w:rPr>
                <w:b/>
                <w:bCs/>
              </w:rPr>
              <w:t>III</w:t>
            </w:r>
            <w:r w:rsidR="00B219AB" w:rsidRPr="00481C62">
              <w:rPr>
                <w:b/>
                <w:bCs/>
              </w:rPr>
              <w:t>.</w:t>
            </w:r>
            <w:r w:rsidRPr="00481C62">
              <w:rPr>
                <w:b/>
                <w:bCs/>
              </w:rPr>
              <w:t>A/VII.O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Pr="00481C62" w:rsidRDefault="00C01A3A" w:rsidP="007054FE">
            <w:pPr>
              <w:rPr>
                <w:b/>
                <w:bCs/>
              </w:rPr>
            </w:pPr>
            <w:r w:rsidRPr="00481C62">
              <w:rPr>
                <w:b/>
                <w:bCs/>
              </w:rPr>
              <w:t>Praktikum z biológie a ekológie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Pr="00481C62" w:rsidRDefault="00C01A3A" w:rsidP="007054FE">
            <w:pPr>
              <w:rPr>
                <w:b/>
                <w:bCs/>
              </w:rPr>
            </w:pPr>
            <w:r w:rsidRPr="00481C62">
              <w:rPr>
                <w:b/>
                <w:bCs/>
              </w:rPr>
              <w:t>Huby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Pr="00481C62" w:rsidRDefault="00C01A3A" w:rsidP="00910449">
            <w:pPr>
              <w:rPr>
                <w:b/>
                <w:bCs/>
              </w:rPr>
            </w:pPr>
            <w:r w:rsidRPr="00481C62">
              <w:rPr>
                <w:b/>
                <w:bCs/>
              </w:rPr>
              <w:t>Pozorovanie kvasiniek a ich význam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Pr="00481C62" w:rsidRDefault="00BC7654" w:rsidP="00BC7654">
            <w:pPr>
              <w:spacing w:before="120" w:after="120"/>
              <w:rPr>
                <w:b/>
                <w:bCs/>
              </w:rPr>
            </w:pPr>
            <w:r w:rsidRPr="00481C62"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481C62" w:rsidRPr="00481C62" w:rsidRDefault="00481C62" w:rsidP="00481C62">
            <w:pPr>
              <w:pStyle w:val="Odsekzoznamu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 w:rsidRPr="00481C62">
              <w:rPr>
                <w:sz w:val="20"/>
                <w:szCs w:val="20"/>
              </w:rPr>
              <w:t>vedieť charakterizovať kvasinky, ich využitie, význam, spôsob rozmnožovania, zatriedenie v systéme organizmov</w:t>
            </w:r>
          </w:p>
          <w:p w:rsidR="00481C62" w:rsidRPr="00481C62" w:rsidRDefault="00481C62" w:rsidP="00481C62">
            <w:pPr>
              <w:pStyle w:val="Odsekzoznamu"/>
              <w:numPr>
                <w:ilvl w:val="0"/>
                <w:numId w:val="28"/>
              </w:numPr>
              <w:spacing w:before="120" w:after="120"/>
              <w:rPr>
                <w:bCs/>
                <w:sz w:val="20"/>
                <w:szCs w:val="20"/>
              </w:rPr>
            </w:pPr>
            <w:r w:rsidRPr="00481C62">
              <w:rPr>
                <w:bCs/>
                <w:sz w:val="20"/>
                <w:szCs w:val="20"/>
              </w:rPr>
              <w:t>porozumieť princípu fermentácie a poznať jej produkt</w:t>
            </w:r>
          </w:p>
          <w:p w:rsidR="00481C62" w:rsidRPr="00481C62" w:rsidRDefault="00481C62" w:rsidP="00481C62">
            <w:pPr>
              <w:pStyle w:val="Odsekzoznamu"/>
              <w:numPr>
                <w:ilvl w:val="0"/>
                <w:numId w:val="28"/>
              </w:numPr>
              <w:spacing w:before="120" w:after="120"/>
              <w:rPr>
                <w:b/>
                <w:bCs/>
              </w:rPr>
            </w:pPr>
            <w:r w:rsidRPr="00481C62">
              <w:rPr>
                <w:bCs/>
                <w:sz w:val="20"/>
                <w:szCs w:val="20"/>
              </w:rPr>
              <w:t>má vedieť realizovať laboratórne cvičenie podľa pripraveného postupu a</w:t>
            </w:r>
            <w:r>
              <w:rPr>
                <w:bCs/>
                <w:sz w:val="20"/>
                <w:szCs w:val="20"/>
              </w:rPr>
              <w:t> </w:t>
            </w:r>
            <w:r w:rsidRPr="00481C62">
              <w:rPr>
                <w:bCs/>
                <w:sz w:val="20"/>
                <w:szCs w:val="20"/>
              </w:rPr>
              <w:t>inštrukcií</w:t>
            </w:r>
          </w:p>
          <w:p w:rsidR="00BC7654" w:rsidRPr="00481C62" w:rsidRDefault="00481C62" w:rsidP="00481C62">
            <w:pPr>
              <w:pStyle w:val="Odsekzoznamu"/>
              <w:numPr>
                <w:ilvl w:val="0"/>
                <w:numId w:val="28"/>
              </w:numPr>
              <w:spacing w:before="120" w:after="120"/>
              <w:rPr>
                <w:b/>
                <w:bCs/>
              </w:rPr>
            </w:pPr>
            <w:r w:rsidRPr="00481C62">
              <w:rPr>
                <w:bCs/>
                <w:sz w:val="20"/>
                <w:szCs w:val="20"/>
              </w:rPr>
              <w:t xml:space="preserve">vedieť pracovať s digitálnym mikroskopom, zariadením </w:t>
            </w:r>
            <w:proofErr w:type="spellStart"/>
            <w:r w:rsidRPr="00481C62">
              <w:rPr>
                <w:bCs/>
                <w:sz w:val="20"/>
                <w:szCs w:val="20"/>
              </w:rPr>
              <w:t>Vernier</w:t>
            </w:r>
            <w:proofErr w:type="spellEnd"/>
            <w:r w:rsidRPr="00481C6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481C62">
              <w:rPr>
                <w:bCs/>
                <w:sz w:val="20"/>
                <w:szCs w:val="20"/>
              </w:rPr>
              <w:t>LabQuest</w:t>
            </w:r>
            <w:proofErr w:type="spellEnd"/>
            <w:r w:rsidRPr="00481C62">
              <w:rPr>
                <w:bCs/>
                <w:sz w:val="20"/>
                <w:szCs w:val="20"/>
              </w:rPr>
              <w:t>, preniesť získané dáta do notebooku a formulovať záver laboratórneho cvičenia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Pr="00481C62" w:rsidRDefault="00E7776F" w:rsidP="00E7776F">
            <w:pPr>
              <w:rPr>
                <w:b/>
                <w:bCs/>
                <w:highlight w:val="yellow"/>
              </w:rPr>
            </w:pPr>
            <w:r w:rsidRPr="00481C62">
              <w:rPr>
                <w:b/>
                <w:bCs/>
              </w:rPr>
              <w:t>VH z</w:t>
            </w:r>
            <w:r w:rsidR="0058437F" w:rsidRPr="00481C62">
              <w:rPr>
                <w:b/>
                <w:bCs/>
              </w:rPr>
              <w:t>ákladného typu</w:t>
            </w:r>
            <w:r w:rsidR="00481C62" w:rsidRPr="00481C62">
              <w:rPr>
                <w:b/>
                <w:bCs/>
              </w:rPr>
              <w:t xml:space="preserve"> – laboratórne cvičenie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Pr="00481C62" w:rsidRDefault="00481C62" w:rsidP="00E7776F">
            <w:pPr>
              <w:rPr>
                <w:b/>
                <w:bCs/>
              </w:rPr>
            </w:pPr>
            <w:r w:rsidRPr="00481C62">
              <w:t>skupinová práca, diskusia, metóda otázok a odpovedí, inštruktáž, práca s laboratórnym protokolom práca s digitálnym mikroskopom, práca s </w:t>
            </w:r>
            <w:proofErr w:type="spellStart"/>
            <w:r w:rsidRPr="00481C62">
              <w:t>Vernier</w:t>
            </w:r>
            <w:proofErr w:type="spellEnd"/>
            <w:r w:rsidRPr="00481C62">
              <w:t xml:space="preserve"> </w:t>
            </w:r>
            <w:proofErr w:type="spellStart"/>
            <w:r w:rsidRPr="00481C62">
              <w:t>LabQuest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Pr="00481C62" w:rsidRDefault="001F6887" w:rsidP="00481C62">
            <w:pPr>
              <w:rPr>
                <w:bCs/>
              </w:rPr>
            </w:pPr>
            <w:r w:rsidRPr="00481C62">
              <w:rPr>
                <w:bCs/>
              </w:rPr>
              <w:t>b</w:t>
            </w:r>
            <w:r w:rsidR="00977586" w:rsidRPr="00481C62">
              <w:rPr>
                <w:bCs/>
              </w:rPr>
              <w:t>iológia, ekológia, informatika, matematika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481C62" w:rsidRPr="00481C62" w:rsidRDefault="00AB74B9" w:rsidP="00481C62">
            <w:r w:rsidRPr="00481C62">
              <w:t xml:space="preserve">Metodický list </w:t>
            </w:r>
            <w:r w:rsidR="00481C62" w:rsidRPr="00481C62">
              <w:t xml:space="preserve">Pozorovanie kvasiniek a ich </w:t>
            </w:r>
            <w:proofErr w:type="spellStart"/>
            <w:r w:rsidR="00481C62" w:rsidRPr="00481C62">
              <w:t>význam</w:t>
            </w:r>
            <w:r w:rsidRPr="00481C62">
              <w:t>a</w:t>
            </w:r>
            <w:proofErr w:type="spellEnd"/>
            <w:r w:rsidRPr="00481C62">
              <w:t> zmesi – súbor GEL-ŠKA-E</w:t>
            </w:r>
            <w:r w:rsidR="00481C62" w:rsidRPr="00481C62">
              <w:t>KO</w:t>
            </w:r>
            <w:r w:rsidRPr="00481C62">
              <w:t>-</w:t>
            </w:r>
            <w:r w:rsidR="00481C62" w:rsidRPr="00481C62">
              <w:t>IIIA</w:t>
            </w:r>
            <w:r w:rsidRPr="00481C62">
              <w:t>-</w:t>
            </w:r>
            <w:r w:rsidR="00481C62" w:rsidRPr="00481C62">
              <w:t xml:space="preserve">30 </w:t>
            </w:r>
          </w:p>
          <w:p w:rsidR="00481C62" w:rsidRPr="00481C62" w:rsidRDefault="00481C62" w:rsidP="00481C62">
            <w:r w:rsidRPr="00481C62">
              <w:t>Laboratórny protokol GEL-ŠKA-EKO-IIIA-11</w:t>
            </w:r>
          </w:p>
          <w:p w:rsidR="00AB74B9" w:rsidRPr="00481C62" w:rsidRDefault="00AB74B9" w:rsidP="00AB74B9">
            <w:pPr>
              <w:rPr>
                <w:b/>
                <w:highlight w:val="yellow"/>
              </w:rPr>
            </w:pPr>
          </w:p>
        </w:tc>
      </w:tr>
    </w:tbl>
    <w:p w:rsidR="00BC7654" w:rsidRDefault="00BC7654"/>
    <w:p w:rsidR="00A96169" w:rsidRDefault="00A96169"/>
    <w:p w:rsidR="00A96169" w:rsidRDefault="00A961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D40621" w:rsidRDefault="00D40621" w:rsidP="007054FE">
            <w:pPr>
              <w:rPr>
                <w:b/>
                <w:bCs/>
              </w:rPr>
            </w:pP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516F34" w:rsidRPr="000259B4" w:rsidRDefault="00516F34" w:rsidP="00516F34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color w:val="auto"/>
                <w:sz w:val="20"/>
                <w:szCs w:val="20"/>
              </w:rPr>
              <w:t>- administratívne záležitosti VH</w:t>
            </w:r>
          </w:p>
          <w:p w:rsidR="00481C62" w:rsidRPr="00481C62" w:rsidRDefault="000259B4" w:rsidP="00026AB6">
            <w:pPr>
              <w:rPr>
                <w:rFonts w:ascii="Times New Roman" w:hAnsi="Times New Roman" w:cs="Times New Roman"/>
                <w:sz w:val="20"/>
              </w:rPr>
            </w:pPr>
            <w:r w:rsidRPr="00481C62">
              <w:rPr>
                <w:rFonts w:ascii="Times New Roman" w:hAnsi="Times New Roman" w:cs="Times New Roman"/>
                <w:color w:val="000000" w:themeColor="text1"/>
                <w:sz w:val="18"/>
                <w:szCs w:val="20"/>
              </w:rPr>
              <w:t>-</w:t>
            </w:r>
            <w:r w:rsidR="00481C62" w:rsidRPr="00481C62">
              <w:rPr>
                <w:rFonts w:ascii="Times New Roman" w:hAnsi="Times New Roman" w:cs="Times New Roman"/>
                <w:sz w:val="20"/>
              </w:rPr>
              <w:t>učiteľ prezentuje žiakom tému VH – Pozorovanie kvasiniek</w:t>
            </w:r>
          </w:p>
          <w:p w:rsidR="00481C62" w:rsidRDefault="00481C62" w:rsidP="00026AB6">
            <w:pPr>
              <w:rPr>
                <w:rFonts w:ascii="Times New Roman" w:hAnsi="Times New Roman" w:cs="Times New Roman"/>
                <w:sz w:val="20"/>
              </w:rPr>
            </w:pPr>
            <w:r w:rsidRPr="00481C62">
              <w:rPr>
                <w:rFonts w:ascii="Times New Roman" w:hAnsi="Times New Roman" w:cs="Times New Roman"/>
                <w:sz w:val="20"/>
              </w:rPr>
              <w:t xml:space="preserve">-rozdá laboratórne protokoly súbor  GEL-ŠKA-EKO-IIIA-11 </w:t>
            </w:r>
          </w:p>
          <w:p w:rsidR="00026AB6" w:rsidRPr="00481C62" w:rsidRDefault="00481C62" w:rsidP="00026AB6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481C62">
              <w:rPr>
                <w:rFonts w:ascii="Times New Roman" w:hAnsi="Times New Roman" w:cs="Times New Roman"/>
                <w:sz w:val="20"/>
              </w:rPr>
              <w:t>vysvetlí cieľ VH Nadviaže na predchádzajúcu VH o hubách prostredníctvom motivačného textu z obsahu princípu laboratórneho protokolu, ktorý budú spoločne vypĺňať. Pýta sa na začlenenie kvasiniek v systéme</w:t>
            </w:r>
          </w:p>
          <w:p w:rsidR="00481C62" w:rsidRDefault="00481C62" w:rsidP="00026AB6">
            <w:pPr>
              <w:rPr>
                <w:b/>
                <w:sz w:val="18"/>
                <w:szCs w:val="18"/>
              </w:rPr>
            </w:pPr>
          </w:p>
          <w:p w:rsidR="00481C62" w:rsidRPr="000259B4" w:rsidRDefault="00481C62" w:rsidP="00026AB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A4408D" w:rsidRDefault="000259B4" w:rsidP="000259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 </w:t>
            </w:r>
            <w:r w:rsidR="00A440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Pr="000259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čiteľ sprostredkuje učivo žiakom s využitím </w:t>
            </w:r>
            <w:r w:rsidRPr="0096502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interaktívnej prezentácie v MS </w:t>
            </w:r>
            <w:proofErr w:type="spellStart"/>
            <w:r w:rsidRPr="0096502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Power</w:t>
            </w:r>
            <w:proofErr w:type="spellEnd"/>
            <w:r w:rsidRPr="0096502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Point – súbor GEL-ŠKA-CHE-IO-35 </w:t>
            </w:r>
            <w:r w:rsidRPr="000259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 využitím interaktívnej tabule a jej akcií</w:t>
            </w:r>
          </w:p>
          <w:p w:rsidR="00A4408D" w:rsidRPr="000259B4" w:rsidRDefault="00A4408D" w:rsidP="00A4408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- </w:t>
            </w:r>
            <w:r w:rsidRPr="000259B4">
              <w:rPr>
                <w:color w:val="auto"/>
                <w:sz w:val="20"/>
                <w:szCs w:val="20"/>
              </w:rPr>
              <w:t>vyzýva žiakov na prácu s úlohami v interaktívnej prezentácii k interaktívnej tabuli</w:t>
            </w:r>
          </w:p>
          <w:p w:rsidR="00A4408D" w:rsidRDefault="00A4408D" w:rsidP="00A4408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- koriguje a usmerňuje prácu žiakov</w:t>
            </w:r>
          </w:p>
          <w:p w:rsidR="000259B4" w:rsidRDefault="00A4408D" w:rsidP="000259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 </w:t>
            </w:r>
            <w:r w:rsidRPr="00A440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vyzve na prácu s periodickou tabuľkou chemických prvkov a</w:t>
            </w:r>
            <w:r w:rsidR="000259B4" w:rsidRPr="00A440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A4408D">
              <w:rPr>
                <w:rFonts w:ascii="Times New Roman" w:hAnsi="Times New Roman" w:cs="Times New Roman"/>
                <w:sz w:val="20"/>
                <w:szCs w:val="20"/>
              </w:rPr>
              <w:t>s </w:t>
            </w:r>
            <w:r w:rsidRPr="00A440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matematickými, fyzikálnymi a</w:t>
            </w:r>
            <w:r w:rsidRPr="00A4408D">
              <w:rPr>
                <w:rFonts w:ascii="Times New Roman" w:hAnsi="Times New Roman" w:cs="Times New Roman"/>
                <w:sz w:val="20"/>
                <w:szCs w:val="20"/>
              </w:rPr>
              <w:t xml:space="preserve"> chemickými tabuľkami</w:t>
            </w:r>
          </w:p>
          <w:p w:rsidR="006F5B5B" w:rsidRPr="00A4408D" w:rsidRDefault="006F5B5B" w:rsidP="000259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vyzýva žiakov k interaktívnej tabuli</w:t>
            </w:r>
          </w:p>
          <w:p w:rsidR="00A4408D" w:rsidRDefault="00A4408D" w:rsidP="000259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vysvetlí rozdelenie zmesí podľa rozličných kritérií</w:t>
            </w:r>
          </w:p>
          <w:p w:rsidR="00700B35" w:rsidRDefault="00700B35" w:rsidP="000259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 pýta sa na príklady jednotlivých typov zmesí </w:t>
            </w:r>
          </w:p>
          <w:p w:rsidR="00700B35" w:rsidRDefault="00700B35" w:rsidP="000259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navodí diskusiu o zaradení mlieka medzi rovnorodé/rôznorodé zmesi</w:t>
            </w:r>
          </w:p>
          <w:p w:rsidR="00A96169" w:rsidRDefault="001C0D29" w:rsidP="00A96169">
            <w:pPr>
              <w:pStyle w:val="Default"/>
              <w:jc w:val="both"/>
              <w:rPr>
                <w:sz w:val="20"/>
                <w:szCs w:val="20"/>
              </w:rPr>
            </w:pPr>
            <w:r w:rsidRPr="000259B4">
              <w:rPr>
                <w:sz w:val="20"/>
                <w:szCs w:val="20"/>
              </w:rPr>
              <w:t>- navodí diskusiu o</w:t>
            </w:r>
            <w:r w:rsidR="00A4408D">
              <w:rPr>
                <w:sz w:val="20"/>
                <w:szCs w:val="20"/>
              </w:rPr>
              <w:t> rozšírenosti látok a zmesí v prírode</w:t>
            </w:r>
          </w:p>
          <w:p w:rsidR="001C0D29" w:rsidRPr="000259B4" w:rsidRDefault="00A96169" w:rsidP="00A96169">
            <w:pPr>
              <w:pStyle w:val="Default"/>
              <w:jc w:val="both"/>
              <w:rPr>
                <w:sz w:val="20"/>
                <w:szCs w:val="20"/>
              </w:rPr>
            </w:pPr>
            <w:r w:rsidRPr="000259B4">
              <w:rPr>
                <w:sz w:val="20"/>
                <w:szCs w:val="20"/>
              </w:rPr>
              <w:t xml:space="preserve"> </w:t>
            </w:r>
          </w:p>
          <w:p w:rsidR="00516F34" w:rsidRPr="000259B4" w:rsidRDefault="00516F34" w:rsidP="00516F34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sz w:val="20"/>
                <w:szCs w:val="20"/>
              </w:rPr>
              <w:t xml:space="preserve">- </w:t>
            </w:r>
            <w:r w:rsidRPr="000259B4">
              <w:rPr>
                <w:color w:val="auto"/>
                <w:sz w:val="20"/>
                <w:szCs w:val="20"/>
              </w:rPr>
              <w:t xml:space="preserve">vyzve žiakov na </w:t>
            </w:r>
            <w:r w:rsidR="00A96169">
              <w:rPr>
                <w:color w:val="auto"/>
                <w:sz w:val="20"/>
                <w:szCs w:val="20"/>
              </w:rPr>
              <w:t xml:space="preserve">prácu s učebnicou chémie na strane 35 a 36 </w:t>
            </w:r>
          </w:p>
          <w:p w:rsidR="0096502A" w:rsidRDefault="0096502A" w:rsidP="00516F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40621" w:rsidRPr="000259B4" w:rsidRDefault="00516F34" w:rsidP="00516F3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7776F" w:rsidRPr="000259B4" w:rsidRDefault="00E7776F" w:rsidP="00E7776F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E7776F" w:rsidRPr="000259B4" w:rsidRDefault="00E7776F" w:rsidP="00E777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C0D29" w:rsidRPr="000259B4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 odpovedajú na otázky učiteľa</w:t>
            </w:r>
          </w:p>
          <w:p w:rsidR="001C0D29" w:rsidRDefault="001C0D29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4408D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4408D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4408D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4408D" w:rsidRPr="000259B4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s</w:t>
            </w:r>
            <w:r w:rsidRPr="000259B4">
              <w:rPr>
                <w:color w:val="auto"/>
                <w:sz w:val="20"/>
                <w:szCs w:val="20"/>
              </w:rPr>
              <w:t>ledujú vysvetľovanie</w:t>
            </w:r>
            <w:r>
              <w:rPr>
                <w:color w:val="auto"/>
                <w:sz w:val="20"/>
                <w:szCs w:val="20"/>
              </w:rPr>
              <w:t xml:space="preserve"> pomocou prezentácie</w:t>
            </w:r>
            <w:r w:rsidR="00A4408D">
              <w:rPr>
                <w:color w:val="auto"/>
                <w:sz w:val="20"/>
                <w:szCs w:val="20"/>
              </w:rPr>
              <w:t xml:space="preserve"> a </w:t>
            </w:r>
            <w:r w:rsidR="00A4408D" w:rsidRPr="000259B4">
              <w:rPr>
                <w:color w:val="auto"/>
                <w:sz w:val="20"/>
                <w:szCs w:val="20"/>
              </w:rPr>
              <w:t>píšu si poznámky do zošita</w:t>
            </w:r>
          </w:p>
          <w:p w:rsid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Pr="000259B4">
              <w:rPr>
                <w:color w:val="auto"/>
                <w:sz w:val="20"/>
                <w:szCs w:val="20"/>
              </w:rPr>
              <w:t>pracujú s interaktívnou tabuľou podľa pokynov učiteľa</w:t>
            </w:r>
          </w:p>
          <w:p w:rsidR="00A4408D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4408D" w:rsidRPr="000259B4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-v</w:t>
            </w:r>
            <w:r w:rsidRPr="000259B4">
              <w:rPr>
                <w:color w:val="auto"/>
                <w:sz w:val="20"/>
                <w:szCs w:val="20"/>
              </w:rPr>
              <w:t xml:space="preserve">ybraný žiak </w:t>
            </w:r>
            <w:proofErr w:type="spellStart"/>
            <w:r w:rsidRPr="000259B4">
              <w:rPr>
                <w:color w:val="auto"/>
                <w:sz w:val="20"/>
                <w:szCs w:val="20"/>
              </w:rPr>
              <w:t>rozlikne</w:t>
            </w:r>
            <w:proofErr w:type="spellEnd"/>
            <w:r w:rsidRPr="000259B4">
              <w:rPr>
                <w:color w:val="auto"/>
                <w:sz w:val="20"/>
                <w:szCs w:val="20"/>
              </w:rPr>
              <w:t xml:space="preserve"> odkaz na PSP a pracujú s</w:t>
            </w:r>
            <w:r>
              <w:rPr>
                <w:color w:val="auto"/>
                <w:sz w:val="20"/>
                <w:szCs w:val="20"/>
              </w:rPr>
              <w:t> </w:t>
            </w:r>
            <w:r w:rsidRPr="000259B4">
              <w:rPr>
                <w:color w:val="auto"/>
                <w:sz w:val="20"/>
                <w:szCs w:val="20"/>
              </w:rPr>
              <w:t>ňou</w:t>
            </w:r>
            <w:r>
              <w:rPr>
                <w:color w:val="auto"/>
                <w:sz w:val="20"/>
                <w:szCs w:val="20"/>
              </w:rPr>
              <w:t>, menujú chemické prvky</w:t>
            </w:r>
          </w:p>
          <w:p w:rsidR="000259B4" w:rsidRP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- </w:t>
            </w:r>
            <w:r w:rsidRPr="000259B4">
              <w:rPr>
                <w:color w:val="auto"/>
                <w:sz w:val="20"/>
                <w:szCs w:val="20"/>
              </w:rPr>
              <w:t xml:space="preserve"> </w:t>
            </w:r>
            <w:r w:rsidR="00A96169">
              <w:rPr>
                <w:color w:val="auto"/>
                <w:sz w:val="20"/>
                <w:szCs w:val="20"/>
              </w:rPr>
              <w:t>pracujú s </w:t>
            </w:r>
            <w:r w:rsidR="00A96169" w:rsidRPr="000259B4">
              <w:rPr>
                <w:color w:val="000000" w:themeColor="text1"/>
                <w:sz w:val="20"/>
                <w:szCs w:val="20"/>
              </w:rPr>
              <w:t>matematickými, fyzikálnymi a</w:t>
            </w:r>
            <w:r w:rsidR="00A96169">
              <w:rPr>
                <w:color w:val="auto"/>
                <w:sz w:val="20"/>
                <w:szCs w:val="20"/>
              </w:rPr>
              <w:t xml:space="preserve"> chemickými tabuľkami – hľadajú hodnotu teploty varu etanolu</w:t>
            </w:r>
          </w:p>
          <w:p w:rsidR="000259B4" w:rsidRP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6F5B5B" w:rsidRDefault="006F5B5B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6F5B5B" w:rsidRPr="000259B4" w:rsidRDefault="006F5B5B" w:rsidP="006F5B5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vyzvaný</w:t>
            </w:r>
            <w:r w:rsidRPr="000259B4">
              <w:rPr>
                <w:color w:val="auto"/>
                <w:sz w:val="20"/>
                <w:szCs w:val="20"/>
              </w:rPr>
              <w:t xml:space="preserve"> žia</w:t>
            </w:r>
            <w:r>
              <w:rPr>
                <w:color w:val="auto"/>
                <w:sz w:val="20"/>
                <w:szCs w:val="20"/>
              </w:rPr>
              <w:t>k</w:t>
            </w:r>
            <w:r w:rsidRPr="000259B4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označí dohodnutú odpoveď v i</w:t>
            </w:r>
            <w:r w:rsidRPr="000259B4">
              <w:rPr>
                <w:color w:val="auto"/>
                <w:sz w:val="20"/>
                <w:szCs w:val="20"/>
              </w:rPr>
              <w:t>nteraktívn</w:t>
            </w:r>
            <w:r>
              <w:rPr>
                <w:color w:val="auto"/>
                <w:sz w:val="20"/>
                <w:szCs w:val="20"/>
              </w:rPr>
              <w:t>om</w:t>
            </w:r>
            <w:r w:rsidRPr="000259B4">
              <w:rPr>
                <w:color w:val="auto"/>
                <w:sz w:val="20"/>
                <w:szCs w:val="20"/>
              </w:rPr>
              <w:t xml:space="preserve"> cvičen</w:t>
            </w:r>
            <w:r>
              <w:rPr>
                <w:color w:val="auto"/>
                <w:sz w:val="20"/>
                <w:szCs w:val="20"/>
              </w:rPr>
              <w:t>í</w:t>
            </w:r>
            <w:r w:rsidRPr="000259B4">
              <w:rPr>
                <w:color w:val="auto"/>
                <w:sz w:val="20"/>
                <w:szCs w:val="20"/>
              </w:rPr>
              <w:t xml:space="preserve"> v predvádzacom liste na interaktívnej tabuli </w:t>
            </w:r>
          </w:p>
          <w:p w:rsidR="00E7776F" w:rsidRPr="000259B4" w:rsidRDefault="00E7776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color w:val="auto"/>
                <w:sz w:val="20"/>
                <w:szCs w:val="20"/>
              </w:rPr>
              <w:t>-aktívne počúvajú a píšu si poznámky do zošita</w:t>
            </w:r>
          </w:p>
          <w:p w:rsidR="00A4408D" w:rsidRDefault="00A4408D" w:rsidP="001C0D29">
            <w:pPr>
              <w:pStyle w:val="Default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uvádzajú  príklady na typy zmesí</w:t>
            </w:r>
          </w:p>
          <w:p w:rsidR="00A4408D" w:rsidRDefault="00A4408D" w:rsidP="001C0D29">
            <w:pPr>
              <w:pStyle w:val="Default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diskutujú o zložení zmesí – betón, </w:t>
            </w:r>
            <w:r w:rsidR="00700B35">
              <w:rPr>
                <w:bCs/>
                <w:sz w:val="20"/>
                <w:szCs w:val="20"/>
              </w:rPr>
              <w:t>vzduch ...</w:t>
            </w:r>
          </w:p>
          <w:p w:rsidR="001C0D29" w:rsidRDefault="00700B35" w:rsidP="001C0D29">
            <w:pPr>
              <w:pStyle w:val="Default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  <w:r w:rsidR="001C0D29" w:rsidRPr="000259B4">
              <w:rPr>
                <w:bCs/>
                <w:sz w:val="20"/>
                <w:szCs w:val="20"/>
              </w:rPr>
              <w:t xml:space="preserve"> pýtajú </w:t>
            </w:r>
            <w:r>
              <w:rPr>
                <w:bCs/>
                <w:sz w:val="20"/>
                <w:szCs w:val="20"/>
              </w:rPr>
              <w:t xml:space="preserve">sa na prípadné </w:t>
            </w:r>
            <w:r w:rsidR="001C0D29" w:rsidRPr="000259B4">
              <w:rPr>
                <w:bCs/>
                <w:sz w:val="20"/>
                <w:szCs w:val="20"/>
              </w:rPr>
              <w:t>nejasnosti</w:t>
            </w:r>
          </w:p>
          <w:p w:rsidR="00700B35" w:rsidRPr="000259B4" w:rsidRDefault="00700B35" w:rsidP="001C0D2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:rsidR="001C0D29" w:rsidRDefault="00A4408D" w:rsidP="00A440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4408D">
              <w:rPr>
                <w:rFonts w:ascii="Times New Roman" w:hAnsi="Times New Roman" w:cs="Times New Roman"/>
                <w:sz w:val="20"/>
                <w:szCs w:val="20"/>
              </w:rPr>
              <w:t xml:space="preserve">diskutujú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 zdôvodňujú svoje tvrdenia</w:t>
            </w:r>
          </w:p>
          <w:p w:rsidR="006F5B5B" w:rsidRDefault="006F5B5B" w:rsidP="00A440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F5B5B" w:rsidRPr="00A4408D" w:rsidRDefault="006F5B5B" w:rsidP="00A440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F5B5B" w:rsidRPr="00A4408D" w:rsidRDefault="006F5B5B" w:rsidP="006F5B5B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A4408D">
              <w:rPr>
                <w:color w:val="auto"/>
                <w:sz w:val="20"/>
                <w:szCs w:val="20"/>
              </w:rPr>
              <w:t xml:space="preserve">- </w:t>
            </w:r>
            <w:r>
              <w:rPr>
                <w:color w:val="auto"/>
                <w:sz w:val="20"/>
                <w:szCs w:val="20"/>
              </w:rPr>
              <w:t>ž</w:t>
            </w:r>
            <w:r w:rsidRPr="00A4408D">
              <w:rPr>
                <w:color w:val="000000" w:themeColor="text1"/>
                <w:sz w:val="20"/>
                <w:szCs w:val="20"/>
              </w:rPr>
              <w:t xml:space="preserve">iaci pracujú v dvojiciach s učebnicou Chémie na str. 35 a 36 podľa pokynov vyučujúceho. Hlásia sa, riešia úlohy a odpovedajú na otázky.    </w:t>
            </w:r>
          </w:p>
          <w:p w:rsidR="00D40621" w:rsidRPr="000259B4" w:rsidRDefault="00E7776F" w:rsidP="00E77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067298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Popis edukačného programu: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067298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Sprístupnenie témy a cieľa VH </w:t>
            </w:r>
            <w:r>
              <w:rPr>
                <w:sz w:val="22"/>
                <w:szCs w:val="22"/>
              </w:rPr>
              <w:t>–</w:t>
            </w:r>
            <w:r w:rsidRPr="008061AE">
              <w:rPr>
                <w:sz w:val="22"/>
                <w:szCs w:val="22"/>
              </w:rPr>
              <w:t xml:space="preserve"> </w:t>
            </w:r>
            <w:r w:rsidR="0096502A">
              <w:rPr>
                <w:sz w:val="22"/>
                <w:szCs w:val="22"/>
              </w:rPr>
              <w:t>chemické látky a zmesi</w:t>
            </w:r>
            <w:r>
              <w:rPr>
                <w:sz w:val="22"/>
                <w:szCs w:val="22"/>
              </w:rPr>
              <w:t>.</w:t>
            </w:r>
          </w:p>
          <w:p w:rsidR="0096502A" w:rsidRPr="000259B4" w:rsidRDefault="0096502A" w:rsidP="0096502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6502A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2. Metóda otázok a odpovedí - aké látky vidia žiaci v triede – metodický list </w:t>
            </w:r>
            <w:r w:rsidRPr="00A4408D">
              <w:rPr>
                <w:b/>
                <w:sz w:val="18"/>
                <w:szCs w:val="20"/>
              </w:rPr>
              <w:t xml:space="preserve">Chemické látky a zmesi – súbor </w:t>
            </w:r>
            <w:r w:rsidRPr="00A4408D">
              <w:rPr>
                <w:b/>
                <w:sz w:val="18"/>
                <w:szCs w:val="18"/>
              </w:rPr>
              <w:t>GEL-ŠKA-CHE-IO-36</w:t>
            </w:r>
          </w:p>
          <w:p w:rsidR="0096502A" w:rsidRPr="008061AE" w:rsidRDefault="0096502A" w:rsidP="00067298">
            <w:pPr>
              <w:pStyle w:val="Default"/>
              <w:jc w:val="both"/>
              <w:rPr>
                <w:sz w:val="22"/>
                <w:szCs w:val="22"/>
              </w:rPr>
            </w:pP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067298" w:rsidRPr="008A3D4E" w:rsidRDefault="00067298" w:rsidP="00067298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061AE">
              <w:rPr>
                <w:sz w:val="22"/>
                <w:szCs w:val="22"/>
              </w:rPr>
              <w:t>1. Frontáln</w:t>
            </w:r>
            <w:r>
              <w:rPr>
                <w:sz w:val="22"/>
                <w:szCs w:val="22"/>
              </w:rPr>
              <w:t>a di</w:t>
            </w:r>
            <w:r w:rsidRPr="008061AE">
              <w:rPr>
                <w:sz w:val="22"/>
                <w:szCs w:val="22"/>
              </w:rPr>
              <w:t xml:space="preserve">skusia žiakov pri vypĺňaní </w:t>
            </w:r>
            <w:r>
              <w:rPr>
                <w:sz w:val="22"/>
                <w:szCs w:val="22"/>
              </w:rPr>
              <w:t>interaktívnej prezentácie</w:t>
            </w:r>
            <w:r w:rsidRPr="008061AE">
              <w:rPr>
                <w:sz w:val="22"/>
                <w:szCs w:val="22"/>
              </w:rPr>
              <w:t xml:space="preserve"> súbor </w:t>
            </w:r>
            <w:r w:rsidRPr="00201908">
              <w:rPr>
                <w:b/>
                <w:sz w:val="20"/>
                <w:szCs w:val="18"/>
              </w:rPr>
              <w:t>GEL-ŠKA-CHE-IVA-22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– individuálne vypĺňanie </w:t>
            </w:r>
            <w:r>
              <w:rPr>
                <w:sz w:val="22"/>
                <w:szCs w:val="22"/>
              </w:rPr>
              <w:t>predvádzacieho zošita, práca s úlohami</w:t>
            </w:r>
            <w:r w:rsidRPr="008061AE">
              <w:rPr>
                <w:sz w:val="22"/>
                <w:szCs w:val="22"/>
              </w:rPr>
              <w:t xml:space="preserve">. 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2. Vysvetlenie a osvojenie </w:t>
            </w:r>
            <w:r>
              <w:rPr>
                <w:sz w:val="22"/>
                <w:szCs w:val="22"/>
              </w:rPr>
              <w:t>chemických a fyzikálnych vlastností alkalických kovov</w:t>
            </w:r>
            <w:r w:rsidRPr="008061AE">
              <w:rPr>
                <w:sz w:val="22"/>
                <w:szCs w:val="22"/>
              </w:rPr>
              <w:t>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>Práca žiakov na riešení úloh v predvádzacom zošite pomocou interaktívnej tabule</w:t>
            </w:r>
            <w:r w:rsidRPr="008061AE">
              <w:rPr>
                <w:sz w:val="22"/>
                <w:szCs w:val="22"/>
              </w:rPr>
              <w:t>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4. Vysvetlenie </w:t>
            </w:r>
            <w:r>
              <w:rPr>
                <w:sz w:val="22"/>
                <w:szCs w:val="22"/>
              </w:rPr>
              <w:t>chemických reakcií a ich priebehu pomocou videa.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5. </w:t>
            </w:r>
            <w:r>
              <w:rPr>
                <w:sz w:val="22"/>
                <w:szCs w:val="22"/>
              </w:rPr>
              <w:t>Riešenie</w:t>
            </w:r>
            <w:r w:rsidRPr="008061A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úloh </w:t>
            </w:r>
            <w:r w:rsidRPr="008061AE">
              <w:rPr>
                <w:sz w:val="22"/>
                <w:szCs w:val="22"/>
              </w:rPr>
              <w:t>na interaktívnej tabuli.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516F34" w:rsidRDefault="00067298" w:rsidP="00516F3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1. Precvičenie osvojen</w:t>
            </w:r>
            <w:r>
              <w:rPr>
                <w:sz w:val="22"/>
                <w:szCs w:val="22"/>
              </w:rPr>
              <w:t>ého</w:t>
            </w:r>
            <w:r w:rsidRPr="008061AE">
              <w:rPr>
                <w:sz w:val="22"/>
                <w:szCs w:val="22"/>
              </w:rPr>
              <w:t xml:space="preserve"> učiva </w:t>
            </w:r>
            <w:r>
              <w:rPr>
                <w:sz w:val="22"/>
                <w:szCs w:val="22"/>
              </w:rPr>
              <w:t>riešením úloh na interaktívnej tabuli</w:t>
            </w:r>
            <w:r w:rsidRPr="008061AE">
              <w:rPr>
                <w:sz w:val="22"/>
                <w:szCs w:val="22"/>
              </w:rPr>
              <w:t>.</w:t>
            </w:r>
          </w:p>
          <w:p w:rsidR="00D40621" w:rsidRPr="00516F34" w:rsidRDefault="00516F34" w:rsidP="00516F34">
            <w:pPr>
              <w:pStyle w:val="Default"/>
              <w:jc w:val="both"/>
              <w:rPr>
                <w:sz w:val="22"/>
                <w:szCs w:val="22"/>
              </w:rPr>
            </w:pPr>
            <w:r>
              <w:t xml:space="preserve">2. </w:t>
            </w:r>
            <w:r w:rsidR="00067298" w:rsidRPr="00F019F6">
              <w:t>Záver VH</w:t>
            </w:r>
          </w:p>
        </w:tc>
      </w:tr>
    </w:tbl>
    <w:p w:rsidR="00D40621" w:rsidRDefault="00D40621" w:rsidP="00D40621"/>
    <w:p w:rsidR="00E3681B" w:rsidRDefault="00CA3EFB" w:rsidP="00D40621">
      <w:r>
        <w:t xml:space="preserve">V Gelnici dňa </w:t>
      </w:r>
      <w:r>
        <w:tab/>
        <w:t>......9.12.2014</w:t>
      </w:r>
      <w:r w:rsidR="00E3681B">
        <w:t>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046B8F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046B8F" w:rsidRPr="00954CBD">
      <w:rPr>
        <w:rFonts w:asciiTheme="minorHAnsi" w:hAnsiTheme="minorHAnsi" w:cstheme="minorHAnsi"/>
        <w:sz w:val="16"/>
      </w:rPr>
      <w:fldChar w:fldCharType="separate"/>
    </w:r>
    <w:r w:rsidR="00481C62">
      <w:rPr>
        <w:rFonts w:asciiTheme="minorHAnsi" w:hAnsiTheme="minorHAnsi" w:cstheme="minorHAnsi"/>
        <w:noProof/>
        <w:sz w:val="16"/>
      </w:rPr>
      <w:t>2</w:t>
    </w:r>
    <w:r w:rsidR="00046B8F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481C62" w:rsidRPr="00481C62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C41FF"/>
    <w:multiLevelType w:val="hybridMultilevel"/>
    <w:tmpl w:val="D40A0CBC"/>
    <w:lvl w:ilvl="0" w:tplc="4C90C0E6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B0418"/>
    <w:multiLevelType w:val="hybridMultilevel"/>
    <w:tmpl w:val="34AAC7AA"/>
    <w:lvl w:ilvl="0" w:tplc="3A82E39A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BF6549"/>
    <w:multiLevelType w:val="hybridMultilevel"/>
    <w:tmpl w:val="CEB0F5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EE7618D"/>
    <w:multiLevelType w:val="hybridMultilevel"/>
    <w:tmpl w:val="323452B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4"/>
  </w:num>
  <w:num w:numId="3">
    <w:abstractNumId w:val="3"/>
  </w:num>
  <w:num w:numId="4">
    <w:abstractNumId w:val="15"/>
  </w:num>
  <w:num w:numId="5">
    <w:abstractNumId w:val="16"/>
  </w:num>
  <w:num w:numId="6">
    <w:abstractNumId w:val="23"/>
  </w:num>
  <w:num w:numId="7">
    <w:abstractNumId w:val="14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19"/>
  </w:num>
  <w:num w:numId="12">
    <w:abstractNumId w:val="18"/>
  </w:num>
  <w:num w:numId="13">
    <w:abstractNumId w:val="10"/>
  </w:num>
  <w:num w:numId="14">
    <w:abstractNumId w:val="25"/>
  </w:num>
  <w:num w:numId="15">
    <w:abstractNumId w:val="13"/>
  </w:num>
  <w:num w:numId="16">
    <w:abstractNumId w:val="20"/>
  </w:num>
  <w:num w:numId="17">
    <w:abstractNumId w:val="8"/>
  </w:num>
  <w:num w:numId="18">
    <w:abstractNumId w:val="4"/>
  </w:num>
  <w:num w:numId="19">
    <w:abstractNumId w:val="26"/>
  </w:num>
  <w:num w:numId="20">
    <w:abstractNumId w:val="0"/>
  </w:num>
  <w:num w:numId="21">
    <w:abstractNumId w:val="26"/>
  </w:num>
  <w:num w:numId="22">
    <w:abstractNumId w:val="12"/>
  </w:num>
  <w:num w:numId="23">
    <w:abstractNumId w:val="1"/>
  </w:num>
  <w:num w:numId="24">
    <w:abstractNumId w:val="7"/>
  </w:num>
  <w:num w:numId="25">
    <w:abstractNumId w:val="11"/>
  </w:num>
  <w:num w:numId="26">
    <w:abstractNumId w:val="2"/>
  </w:num>
  <w:num w:numId="27">
    <w:abstractNumId w:val="21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59B4"/>
    <w:rsid w:val="00026AB6"/>
    <w:rsid w:val="000277BF"/>
    <w:rsid w:val="00046B8F"/>
    <w:rsid w:val="000569B8"/>
    <w:rsid w:val="000664AF"/>
    <w:rsid w:val="00067298"/>
    <w:rsid w:val="000853E2"/>
    <w:rsid w:val="00092AEF"/>
    <w:rsid w:val="000B25F5"/>
    <w:rsid w:val="000B43C1"/>
    <w:rsid w:val="000C62E0"/>
    <w:rsid w:val="000E39F4"/>
    <w:rsid w:val="000F2360"/>
    <w:rsid w:val="000F330A"/>
    <w:rsid w:val="001003A8"/>
    <w:rsid w:val="00104EAA"/>
    <w:rsid w:val="001223C2"/>
    <w:rsid w:val="0012353C"/>
    <w:rsid w:val="0014198C"/>
    <w:rsid w:val="00151480"/>
    <w:rsid w:val="00152409"/>
    <w:rsid w:val="00157235"/>
    <w:rsid w:val="00162D8E"/>
    <w:rsid w:val="001869B7"/>
    <w:rsid w:val="001B524B"/>
    <w:rsid w:val="001C007C"/>
    <w:rsid w:val="001C0D29"/>
    <w:rsid w:val="001C4C76"/>
    <w:rsid w:val="001F6887"/>
    <w:rsid w:val="00206764"/>
    <w:rsid w:val="00253EE6"/>
    <w:rsid w:val="00260900"/>
    <w:rsid w:val="002674A6"/>
    <w:rsid w:val="002855EB"/>
    <w:rsid w:val="002C3CBB"/>
    <w:rsid w:val="002C4836"/>
    <w:rsid w:val="002C4D33"/>
    <w:rsid w:val="002C6163"/>
    <w:rsid w:val="002D52F5"/>
    <w:rsid w:val="003055FB"/>
    <w:rsid w:val="00357BA6"/>
    <w:rsid w:val="0037024E"/>
    <w:rsid w:val="003A15E3"/>
    <w:rsid w:val="003A7407"/>
    <w:rsid w:val="003B3AB9"/>
    <w:rsid w:val="003B7003"/>
    <w:rsid w:val="003F6DFF"/>
    <w:rsid w:val="00455FEA"/>
    <w:rsid w:val="00467686"/>
    <w:rsid w:val="00481C62"/>
    <w:rsid w:val="004A23A4"/>
    <w:rsid w:val="004B4A16"/>
    <w:rsid w:val="004B70AB"/>
    <w:rsid w:val="004B77C8"/>
    <w:rsid w:val="004E04C6"/>
    <w:rsid w:val="004E4504"/>
    <w:rsid w:val="004E6096"/>
    <w:rsid w:val="005166CE"/>
    <w:rsid w:val="00516F34"/>
    <w:rsid w:val="00523B57"/>
    <w:rsid w:val="0052787A"/>
    <w:rsid w:val="00541228"/>
    <w:rsid w:val="0054242F"/>
    <w:rsid w:val="00546DA4"/>
    <w:rsid w:val="0057750A"/>
    <w:rsid w:val="0058437F"/>
    <w:rsid w:val="0059411D"/>
    <w:rsid w:val="005969D9"/>
    <w:rsid w:val="005B5FA8"/>
    <w:rsid w:val="005D5571"/>
    <w:rsid w:val="0060128E"/>
    <w:rsid w:val="00620081"/>
    <w:rsid w:val="0063019F"/>
    <w:rsid w:val="00641E6E"/>
    <w:rsid w:val="00654F84"/>
    <w:rsid w:val="00666BAC"/>
    <w:rsid w:val="00670F33"/>
    <w:rsid w:val="006737B9"/>
    <w:rsid w:val="006D33E7"/>
    <w:rsid w:val="006E67CE"/>
    <w:rsid w:val="006F5B5B"/>
    <w:rsid w:val="00700B35"/>
    <w:rsid w:val="00711AC1"/>
    <w:rsid w:val="00711EC8"/>
    <w:rsid w:val="00715A49"/>
    <w:rsid w:val="00717841"/>
    <w:rsid w:val="00742EDF"/>
    <w:rsid w:val="007442D5"/>
    <w:rsid w:val="00761F26"/>
    <w:rsid w:val="00764A45"/>
    <w:rsid w:val="0077511B"/>
    <w:rsid w:val="007810BD"/>
    <w:rsid w:val="007B5E04"/>
    <w:rsid w:val="007C367F"/>
    <w:rsid w:val="007D26B7"/>
    <w:rsid w:val="007F11EA"/>
    <w:rsid w:val="00810FAF"/>
    <w:rsid w:val="00815C26"/>
    <w:rsid w:val="008512D6"/>
    <w:rsid w:val="008978EF"/>
    <w:rsid w:val="008A34D2"/>
    <w:rsid w:val="008E63F1"/>
    <w:rsid w:val="009044E3"/>
    <w:rsid w:val="00910449"/>
    <w:rsid w:val="009108DD"/>
    <w:rsid w:val="009260F6"/>
    <w:rsid w:val="0092624B"/>
    <w:rsid w:val="00932CEC"/>
    <w:rsid w:val="00936324"/>
    <w:rsid w:val="00946694"/>
    <w:rsid w:val="00954CBD"/>
    <w:rsid w:val="0096182B"/>
    <w:rsid w:val="0096502A"/>
    <w:rsid w:val="00977586"/>
    <w:rsid w:val="00997958"/>
    <w:rsid w:val="009A2F37"/>
    <w:rsid w:val="009A4995"/>
    <w:rsid w:val="009C0E59"/>
    <w:rsid w:val="009D695A"/>
    <w:rsid w:val="00A14E21"/>
    <w:rsid w:val="00A15D91"/>
    <w:rsid w:val="00A27B99"/>
    <w:rsid w:val="00A30144"/>
    <w:rsid w:val="00A42FBD"/>
    <w:rsid w:val="00A4408D"/>
    <w:rsid w:val="00A442F2"/>
    <w:rsid w:val="00A55F7C"/>
    <w:rsid w:val="00A6790E"/>
    <w:rsid w:val="00A9052F"/>
    <w:rsid w:val="00A96169"/>
    <w:rsid w:val="00AA2CAF"/>
    <w:rsid w:val="00AB0C77"/>
    <w:rsid w:val="00AB4222"/>
    <w:rsid w:val="00AB74B9"/>
    <w:rsid w:val="00AC6A30"/>
    <w:rsid w:val="00AE1209"/>
    <w:rsid w:val="00AE4173"/>
    <w:rsid w:val="00AF7DAD"/>
    <w:rsid w:val="00B01561"/>
    <w:rsid w:val="00B02B77"/>
    <w:rsid w:val="00B20307"/>
    <w:rsid w:val="00B219AB"/>
    <w:rsid w:val="00B36EF5"/>
    <w:rsid w:val="00B567B1"/>
    <w:rsid w:val="00B72DDD"/>
    <w:rsid w:val="00B80F2C"/>
    <w:rsid w:val="00B94D4A"/>
    <w:rsid w:val="00BC7654"/>
    <w:rsid w:val="00BF056E"/>
    <w:rsid w:val="00BF0A14"/>
    <w:rsid w:val="00BF5F8A"/>
    <w:rsid w:val="00C01A3A"/>
    <w:rsid w:val="00C02116"/>
    <w:rsid w:val="00C43F66"/>
    <w:rsid w:val="00C70293"/>
    <w:rsid w:val="00C82DE6"/>
    <w:rsid w:val="00CA3EFB"/>
    <w:rsid w:val="00CC3B14"/>
    <w:rsid w:val="00CD280E"/>
    <w:rsid w:val="00D06DC8"/>
    <w:rsid w:val="00D1713C"/>
    <w:rsid w:val="00D17C4A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78F5"/>
    <w:rsid w:val="00E3681B"/>
    <w:rsid w:val="00E40906"/>
    <w:rsid w:val="00E47FC4"/>
    <w:rsid w:val="00E600F7"/>
    <w:rsid w:val="00E7776F"/>
    <w:rsid w:val="00E855B4"/>
    <w:rsid w:val="00EA44D5"/>
    <w:rsid w:val="00EC108D"/>
    <w:rsid w:val="00EC477A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B45FA-61B3-4B7A-85A6-FA515D546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245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30</cp:revision>
  <cp:lastPrinted>2014-06-02T09:09:00Z</cp:lastPrinted>
  <dcterms:created xsi:type="dcterms:W3CDTF">2014-12-17T18:14:00Z</dcterms:created>
  <dcterms:modified xsi:type="dcterms:W3CDTF">2015-02-05T19:18:00Z</dcterms:modified>
</cp:coreProperties>
</file>