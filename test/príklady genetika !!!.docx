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B2" w:rsidRPr="00A57DDF" w:rsidRDefault="00F446A1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 xml:space="preserve">Zistite pravdepodobný genotyp rodičov, pričom poznáme tieto fakty. Dvaja rodičia </w:t>
      </w:r>
      <w:bookmarkStart w:id="0" w:name="_GoBack"/>
      <w:bookmarkEnd w:id="0"/>
      <w:r w:rsidRPr="00A57DDF">
        <w:rPr>
          <w:rFonts w:ascii="Times New Roman" w:hAnsi="Times New Roman" w:cs="Times New Roman"/>
          <w:sz w:val="28"/>
          <w:szCs w:val="28"/>
        </w:rPr>
        <w:t>majú 5 detí. Dve dievčatá a 3 chlapcov. Pričom vie</w:t>
      </w:r>
      <w:r w:rsidR="000A63FD">
        <w:rPr>
          <w:rFonts w:ascii="Times New Roman" w:hAnsi="Times New Roman" w:cs="Times New Roman"/>
          <w:sz w:val="28"/>
          <w:szCs w:val="28"/>
        </w:rPr>
        <w:t xml:space="preserve">me, že všetky dievčatá sú </w:t>
      </w:r>
      <w:proofErr w:type="spellStart"/>
      <w:r w:rsidR="000A63FD">
        <w:rPr>
          <w:rFonts w:ascii="Times New Roman" w:hAnsi="Times New Roman" w:cs="Times New Roman"/>
          <w:sz w:val="28"/>
          <w:szCs w:val="28"/>
        </w:rPr>
        <w:t>hemofi</w:t>
      </w:r>
      <w:r w:rsidRPr="00A57DDF">
        <w:rPr>
          <w:rFonts w:ascii="Times New Roman" w:hAnsi="Times New Roman" w:cs="Times New Roman"/>
          <w:sz w:val="28"/>
          <w:szCs w:val="28"/>
        </w:rPr>
        <w:t>ličky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a všetci chlapci sú zdraví.</w:t>
      </w:r>
    </w:p>
    <w:p w:rsidR="00F446A1" w:rsidRPr="00A57DDF" w:rsidRDefault="00F446A1" w:rsidP="00F446A1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F446A1" w:rsidRPr="00A57DDF" w:rsidRDefault="00F446A1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 xml:space="preserve">Žena s krvnou skupinou 0 sa vydala za muža s krvnou skupinou AB. </w:t>
      </w:r>
    </w:p>
    <w:p w:rsidR="00F446A1" w:rsidRPr="00A57DDF" w:rsidRDefault="00F446A1" w:rsidP="00F446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 xml:space="preserve">Zistite 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fenotypový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genotypový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štiepny pomer</w:t>
      </w:r>
    </w:p>
    <w:p w:rsidR="00F446A1" w:rsidRPr="00A57DDF" w:rsidRDefault="00F446A1" w:rsidP="00F446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>Aká je pravdepodobnosť narodenia dieťaťa s krvnou skupinou AB?</w:t>
      </w:r>
    </w:p>
    <w:p w:rsidR="00F446A1" w:rsidRPr="00A57DDF" w:rsidRDefault="00F446A1" w:rsidP="00F446A1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F446A1" w:rsidRDefault="00A57DDF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 xml:space="preserve">Muž 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daltonik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sa oženil so ženou zdravou, ktorej matka bola 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daltonička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. Zistite 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genotypový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fenotypový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štiepny pomer + aká je pravdepodobnosť narodenia zdravých dcér? </w:t>
      </w:r>
    </w:p>
    <w:p w:rsidR="001E3846" w:rsidRDefault="001E3846" w:rsidP="001E3846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1E3846" w:rsidRDefault="001E3846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Červený kvet (vznikol krížením červeného a bieleho kvetu) nízkeho vzrastu krížime s červeným kvetom (vznikol krížením červeného a bieleho kvetu) vysokého vzrastu.</w:t>
      </w:r>
    </w:p>
    <w:p w:rsidR="001E3846" w:rsidRPr="001E3846" w:rsidRDefault="001E3846" w:rsidP="001E3846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1E3846" w:rsidRDefault="001E3846" w:rsidP="001E3846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Zistite: a.) </w:t>
      </w:r>
      <w:proofErr w:type="spellStart"/>
      <w:r>
        <w:rPr>
          <w:rFonts w:ascii="Times New Roman" w:hAnsi="Times New Roman" w:cs="Times New Roman"/>
          <w:sz w:val="28"/>
          <w:szCs w:val="28"/>
        </w:rPr>
        <w:t>genotypový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štiepny pomer</w:t>
      </w:r>
    </w:p>
    <w:p w:rsidR="001E3846" w:rsidRPr="001E3846" w:rsidRDefault="001E3846" w:rsidP="001E38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b.)</w:t>
      </w:r>
      <w:proofErr w:type="spellStart"/>
      <w:r>
        <w:rPr>
          <w:rFonts w:ascii="Times New Roman" w:hAnsi="Times New Roman" w:cs="Times New Roman"/>
          <w:sz w:val="28"/>
          <w:szCs w:val="28"/>
        </w:rPr>
        <w:t>fenotypový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štiepny pomer</w:t>
      </w:r>
    </w:p>
    <w:sectPr w:rsidR="001E3846" w:rsidRPr="001E3846" w:rsidSect="007E1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550E"/>
    <w:rsid w:val="000A63FD"/>
    <w:rsid w:val="00166BB2"/>
    <w:rsid w:val="001E3846"/>
    <w:rsid w:val="003A550E"/>
    <w:rsid w:val="003D76EA"/>
    <w:rsid w:val="004B334D"/>
    <w:rsid w:val="006D5B7C"/>
    <w:rsid w:val="007E151B"/>
    <w:rsid w:val="009A7485"/>
    <w:rsid w:val="00A57DDF"/>
    <w:rsid w:val="00C82978"/>
    <w:rsid w:val="00F44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000C8-A221-46A3-A41F-27B68F4E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A74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ucitel</cp:lastModifiedBy>
  <cp:revision>8</cp:revision>
  <dcterms:created xsi:type="dcterms:W3CDTF">2017-02-27T10:25:00Z</dcterms:created>
  <dcterms:modified xsi:type="dcterms:W3CDTF">2018-10-29T08:03:00Z</dcterms:modified>
</cp:coreProperties>
</file>