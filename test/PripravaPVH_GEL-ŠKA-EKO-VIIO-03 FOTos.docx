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13C58">
        <w:t>0</w:t>
      </w:r>
      <w:r w:rsidR="0040496B"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513C58" w:rsidP="00513C58">
            <w:pPr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B219AB">
              <w:rPr>
                <w:b/>
                <w:bCs/>
              </w:rPr>
              <w:t>.</w:t>
            </w:r>
            <w:r>
              <w:rPr>
                <w:b/>
                <w:bCs/>
              </w:rPr>
              <w:t>0</w:t>
            </w:r>
            <w:r w:rsidR="00B219AB">
              <w:rPr>
                <w:b/>
                <w:bCs/>
              </w:rPr>
              <w:t>1.201</w:t>
            </w:r>
            <w:r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  <w:r w:rsidR="00513C58">
              <w:rPr>
                <w:b/>
                <w:bCs/>
              </w:rPr>
              <w:t>/VII.O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513C5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Praktikum z biológie a ekológie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513C58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Fyziológia rastlín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694CDE" w:rsidP="00694CDE">
            <w:pPr>
              <w:rPr>
                <w:b/>
                <w:bCs/>
              </w:rPr>
            </w:pPr>
            <w:r>
              <w:rPr>
                <w:b/>
                <w:bCs/>
              </w:rPr>
              <w:t>Fotosyntéza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910449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910449">
              <w:rPr>
                <w:b/>
                <w:bCs/>
              </w:rPr>
              <w:t xml:space="preserve">oznať </w:t>
            </w:r>
            <w:r w:rsidR="00694CDE">
              <w:rPr>
                <w:b/>
                <w:bCs/>
              </w:rPr>
              <w:t xml:space="preserve">princíp, </w:t>
            </w:r>
            <w:r w:rsidR="00513C58">
              <w:rPr>
                <w:b/>
                <w:bCs/>
              </w:rPr>
              <w:t>rovnicu fotosyntézy a</w:t>
            </w:r>
            <w:r w:rsidR="00694CDE">
              <w:rPr>
                <w:b/>
                <w:bCs/>
              </w:rPr>
              <w:t> podmienky pre jej</w:t>
            </w:r>
            <w:r w:rsidR="00513C58">
              <w:rPr>
                <w:b/>
                <w:bCs/>
              </w:rPr>
              <w:t xml:space="preserve"> priebeh</w:t>
            </w:r>
            <w:r w:rsidR="00394C64">
              <w:rPr>
                <w:b/>
                <w:bCs/>
              </w:rPr>
              <w:t>,</w:t>
            </w:r>
          </w:p>
          <w:p w:rsidR="00394C64" w:rsidRDefault="00513C58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popísať </w:t>
            </w:r>
            <w:r w:rsidR="00394C64">
              <w:rPr>
                <w:b/>
                <w:bCs/>
              </w:rPr>
              <w:t>svetelnú a tmavú fázu fotosyntézy,</w:t>
            </w:r>
          </w:p>
          <w:p w:rsidR="00910449" w:rsidRDefault="00394C64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lokalizáciu priebehu fotosyntézy u rastlín,</w:t>
            </w:r>
          </w:p>
          <w:p w:rsidR="00394C64" w:rsidRDefault="00394C64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popísať stavbu </w:t>
            </w:r>
            <w:proofErr w:type="spellStart"/>
            <w:r>
              <w:rPr>
                <w:b/>
                <w:bCs/>
              </w:rPr>
              <w:t>chloroplastu</w:t>
            </w:r>
            <w:proofErr w:type="spellEnd"/>
            <w:r>
              <w:rPr>
                <w:b/>
                <w:bCs/>
              </w:rPr>
              <w:t>,</w:t>
            </w:r>
          </w:p>
          <w:p w:rsidR="00394C64" w:rsidRDefault="00394C64" w:rsidP="00513C58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poznať význam </w:t>
            </w:r>
            <w:proofErr w:type="spellStart"/>
            <w:r>
              <w:rPr>
                <w:b/>
                <w:bCs/>
              </w:rPr>
              <w:t>fotolýzy</w:t>
            </w:r>
            <w:proofErr w:type="spellEnd"/>
            <w:r>
              <w:rPr>
                <w:b/>
                <w:bCs/>
              </w:rPr>
              <w:t xml:space="preserve"> vody a </w:t>
            </w:r>
            <w:proofErr w:type="spellStart"/>
            <w:r>
              <w:rPr>
                <w:b/>
                <w:bCs/>
              </w:rPr>
              <w:t>fotofosforylácie</w:t>
            </w:r>
            <w:proofErr w:type="spellEnd"/>
            <w:r>
              <w:rPr>
                <w:b/>
                <w:bCs/>
              </w:rPr>
              <w:t xml:space="preserve"> v primárnej fáze,</w:t>
            </w:r>
          </w:p>
          <w:p w:rsidR="00394C64" w:rsidRDefault="00394C64" w:rsidP="00513C58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poznať  produkty primárnej a sekundárnej fázy fotosyntézy,</w:t>
            </w:r>
          </w:p>
          <w:p w:rsidR="00394C64" w:rsidRDefault="00394C64" w:rsidP="00513C58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popísať cyklus C3 a C4 rastlín a uviesť príklady,</w:t>
            </w:r>
          </w:p>
          <w:p w:rsidR="00BC7654" w:rsidRDefault="00394C64" w:rsidP="00513C58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porovnať fotosyntézu s</w:t>
            </w:r>
            <w:r w:rsidR="004A00A1">
              <w:rPr>
                <w:b/>
                <w:bCs/>
              </w:rPr>
              <w:t> </w:t>
            </w:r>
            <w:r>
              <w:rPr>
                <w:b/>
                <w:bCs/>
              </w:rPr>
              <w:t>dýchaním</w:t>
            </w:r>
            <w:r w:rsidR="004A00A1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4A00A1" w:rsidRPr="004A00A1" w:rsidRDefault="004A00A1" w:rsidP="004A00A1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4A00A1">
              <w:rPr>
                <w:b/>
                <w:szCs w:val="20"/>
              </w:rPr>
              <w:t>má porozumieť významu fotosyntézy ako životne dôležitej biochemickej reakcie</w:t>
            </w:r>
            <w:r w:rsidR="007026C0">
              <w:rPr>
                <w:b/>
                <w:szCs w:val="20"/>
              </w:rPr>
              <w:t>.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E7776F" w:rsidP="00E7776F">
            <w:pPr>
              <w:rPr>
                <w:b/>
                <w:bCs/>
              </w:rPr>
            </w:pPr>
            <w:r>
              <w:rPr>
                <w:b/>
                <w:bCs/>
              </w:rPr>
              <w:t>VH 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513C58" w:rsidP="00394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</w:t>
            </w:r>
            <w:r w:rsidR="00394C64">
              <w:rPr>
                <w:b/>
                <w:bCs/>
              </w:rPr>
              <w:t>s interaktívnou prezentáciou a interaktívnou tabuľou</w:t>
            </w:r>
            <w:r>
              <w:rPr>
                <w:b/>
                <w:bCs/>
              </w:rPr>
              <w:t xml:space="preserve">, </w:t>
            </w:r>
            <w:r w:rsidR="0092624B">
              <w:rPr>
                <w:b/>
                <w:bCs/>
              </w:rPr>
              <w:t>vysvetľovanie, metóda otázok a</w:t>
            </w:r>
            <w:r w:rsidR="00910449">
              <w:rPr>
                <w:b/>
                <w:bCs/>
              </w:rPr>
              <w:t> </w:t>
            </w:r>
            <w:r w:rsidR="0092624B">
              <w:rPr>
                <w:b/>
                <w:bCs/>
              </w:rPr>
              <w:t>odpovedí</w:t>
            </w:r>
            <w:r w:rsidR="00910449">
              <w:rPr>
                <w:b/>
                <w:bCs/>
              </w:rPr>
              <w:t>,</w:t>
            </w:r>
            <w:r w:rsidR="00394C64">
              <w:rPr>
                <w:b/>
                <w:bCs/>
              </w:rPr>
              <w:t xml:space="preserve"> porovnávanie,</w:t>
            </w:r>
            <w:r w:rsidR="00910449">
              <w:rPr>
                <w:b/>
                <w:bCs/>
              </w:rPr>
              <w:t xml:space="preserve"> diskusia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1F688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394C64" w:rsidP="00394C64">
            <w:pPr>
              <w:rPr>
                <w:b/>
                <w:bCs/>
              </w:rPr>
            </w:pPr>
            <w:r>
              <w:rPr>
                <w:b/>
                <w:szCs w:val="18"/>
              </w:rPr>
              <w:t xml:space="preserve">Interaktívna prezentácia </w:t>
            </w:r>
            <w:r w:rsidR="0092624B">
              <w:rPr>
                <w:b/>
                <w:szCs w:val="18"/>
              </w:rPr>
              <w:t xml:space="preserve">súbor </w:t>
            </w:r>
            <w:r w:rsidRPr="00394C64">
              <w:rPr>
                <w:b/>
                <w:szCs w:val="18"/>
              </w:rPr>
              <w:t xml:space="preserve">GEL-ŠKA-EKO-VIIO-10 </w:t>
            </w:r>
          </w:p>
        </w:tc>
      </w:tr>
    </w:tbl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0D44E8">
        <w:trPr>
          <w:cantSplit/>
          <w:trHeight w:val="6946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Pr="00AA0C1F" w:rsidRDefault="00BE2482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0C1F">
              <w:rPr>
                <w:rFonts w:ascii="Times New Roman" w:hAnsi="Times New Roman" w:cs="Times New Roman"/>
                <w:b/>
                <w:bCs/>
                <w:sz w:val="20"/>
              </w:rPr>
              <w:t>1 min</w:t>
            </w:r>
          </w:p>
          <w:p w:rsidR="00BE2482" w:rsidRPr="00AA0C1F" w:rsidRDefault="00BE2482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0D44E8" w:rsidRPr="00AA0C1F" w:rsidRDefault="000D44E8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BE2482" w:rsidRPr="00AA0C1F" w:rsidRDefault="000D44E8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0C1F">
              <w:rPr>
                <w:rFonts w:ascii="Times New Roman" w:hAnsi="Times New Roman" w:cs="Times New Roman"/>
                <w:b/>
                <w:bCs/>
                <w:sz w:val="20"/>
              </w:rPr>
              <w:t>10</w:t>
            </w:r>
            <w:r w:rsidR="00BE2482" w:rsidRPr="00AA0C1F">
              <w:rPr>
                <w:rFonts w:ascii="Times New Roman" w:hAnsi="Times New Roman" w:cs="Times New Roman"/>
                <w:b/>
                <w:bCs/>
                <w:sz w:val="20"/>
              </w:rPr>
              <w:t xml:space="preserve"> min</w:t>
            </w:r>
          </w:p>
          <w:p w:rsidR="00BE2482" w:rsidRPr="00AA0C1F" w:rsidRDefault="00BE2482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BE2482" w:rsidRPr="00AA0C1F" w:rsidRDefault="00BE2482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0D44E8" w:rsidRPr="00AA0C1F" w:rsidRDefault="000D44E8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BE2482" w:rsidRPr="00AA0C1F" w:rsidRDefault="000D44E8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0C1F">
              <w:rPr>
                <w:rFonts w:ascii="Times New Roman" w:hAnsi="Times New Roman" w:cs="Times New Roman"/>
                <w:b/>
                <w:bCs/>
                <w:sz w:val="20"/>
              </w:rPr>
              <w:t xml:space="preserve">5 </w:t>
            </w:r>
            <w:r w:rsidR="00BE2482" w:rsidRPr="00AA0C1F">
              <w:rPr>
                <w:rFonts w:ascii="Times New Roman" w:hAnsi="Times New Roman" w:cs="Times New Roman"/>
                <w:b/>
                <w:bCs/>
                <w:sz w:val="20"/>
              </w:rPr>
              <w:t>min</w:t>
            </w:r>
          </w:p>
          <w:p w:rsidR="00BE2482" w:rsidRPr="00AA0C1F" w:rsidRDefault="000D44E8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AA0C1F">
              <w:rPr>
                <w:rFonts w:ascii="Times New Roman" w:hAnsi="Times New Roman" w:cs="Times New Roman"/>
                <w:b/>
                <w:bCs/>
                <w:sz w:val="20"/>
              </w:rPr>
              <w:t>10</w:t>
            </w:r>
            <w:r w:rsidR="00BE2482" w:rsidRPr="00AA0C1F">
              <w:rPr>
                <w:rFonts w:ascii="Times New Roman" w:hAnsi="Times New Roman" w:cs="Times New Roman"/>
                <w:b/>
                <w:bCs/>
                <w:sz w:val="20"/>
              </w:rPr>
              <w:t xml:space="preserve"> min</w:t>
            </w:r>
          </w:p>
          <w:p w:rsidR="00BE2482" w:rsidRDefault="00BE2482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AA0C1F" w:rsidRPr="00AA0C1F" w:rsidRDefault="00AA0C1F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BE2482" w:rsidRPr="00AA0C1F" w:rsidRDefault="00AA0C1F" w:rsidP="007054FE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7</w:t>
            </w:r>
            <w:r w:rsidR="00BE2482" w:rsidRPr="00AA0C1F">
              <w:rPr>
                <w:rFonts w:ascii="Times New Roman" w:hAnsi="Times New Roman" w:cs="Times New Roman"/>
                <w:b/>
                <w:bCs/>
                <w:sz w:val="20"/>
              </w:rPr>
              <w:t xml:space="preserve"> min</w:t>
            </w:r>
          </w:p>
          <w:p w:rsidR="00AA0C1F" w:rsidRDefault="00AA0C1F" w:rsidP="00AA0C1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5</w:t>
            </w:r>
            <w:r w:rsidR="00BE2482" w:rsidRPr="00AA0C1F">
              <w:rPr>
                <w:rFonts w:ascii="Times New Roman" w:hAnsi="Times New Roman" w:cs="Times New Roman"/>
                <w:b/>
                <w:bCs/>
                <w:sz w:val="20"/>
              </w:rPr>
              <w:t xml:space="preserve"> min</w:t>
            </w:r>
          </w:p>
          <w:p w:rsidR="00BE2482" w:rsidRDefault="00AA0C1F" w:rsidP="00AA0C1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6</w:t>
            </w:r>
            <w:r w:rsidR="00BE2482" w:rsidRPr="00AA0C1F">
              <w:rPr>
                <w:rFonts w:ascii="Times New Roman" w:hAnsi="Times New Roman" w:cs="Times New Roman"/>
                <w:b/>
                <w:bCs/>
                <w:sz w:val="20"/>
              </w:rPr>
              <w:t xml:space="preserve"> min</w:t>
            </w:r>
          </w:p>
          <w:p w:rsidR="004153AA" w:rsidRDefault="004153AA" w:rsidP="00AA0C1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AA0C1F" w:rsidRPr="00AA0C1F" w:rsidRDefault="00AA0C1F" w:rsidP="00AA0C1F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1 min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394C64" w:rsidRPr="003B4120" w:rsidRDefault="00516F34" w:rsidP="00E7776F">
            <w:pPr>
              <w:rPr>
                <w:rFonts w:ascii="Times New Roman" w:hAnsi="Times New Roman" w:cs="Times New Roman"/>
                <w:sz w:val="18"/>
              </w:rPr>
            </w:pPr>
            <w:r w:rsidRPr="00E7776F">
              <w:rPr>
                <w:rFonts w:ascii="Times New Roman" w:hAnsi="Times New Roman" w:cs="Times New Roman"/>
                <w:sz w:val="20"/>
              </w:rPr>
              <w:t>-</w:t>
            </w:r>
            <w:r w:rsidR="00394C64">
              <w:rPr>
                <w:rFonts w:ascii="Times New Roman" w:hAnsi="Times New Roman" w:cs="Times New Roman"/>
                <w:sz w:val="20"/>
              </w:rPr>
              <w:t xml:space="preserve"> využije animáciu na </w:t>
            </w:r>
            <w:proofErr w:type="spellStart"/>
            <w:r w:rsidR="00394C64">
              <w:rPr>
                <w:rFonts w:ascii="Times New Roman" w:hAnsi="Times New Roman" w:cs="Times New Roman"/>
                <w:sz w:val="20"/>
              </w:rPr>
              <w:t>slide</w:t>
            </w:r>
            <w:proofErr w:type="spellEnd"/>
            <w:r w:rsidR="00394C64">
              <w:rPr>
                <w:rFonts w:ascii="Times New Roman" w:hAnsi="Times New Roman" w:cs="Times New Roman"/>
                <w:sz w:val="20"/>
              </w:rPr>
              <w:t xml:space="preserve"> 2 v interaktívnej prezentácii </w:t>
            </w:r>
            <w:r w:rsidR="00394C64" w:rsidRPr="003B4120">
              <w:rPr>
                <w:b/>
                <w:sz w:val="20"/>
                <w:szCs w:val="18"/>
              </w:rPr>
              <w:t xml:space="preserve">súbor GEL-ŠKA-EKO-VIIO-10 </w:t>
            </w:r>
            <w:r w:rsidR="008639F3" w:rsidRPr="003B4120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394C64" w:rsidRDefault="008639F3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394C64">
              <w:rPr>
                <w:rFonts w:ascii="Times New Roman" w:hAnsi="Times New Roman" w:cs="Times New Roman"/>
                <w:sz w:val="20"/>
              </w:rPr>
              <w:t>pomocou obrázkov v prezentácie vysvetlí lokalizáciu fotosyntézy, jej princíp a chemickú reakciu</w:t>
            </w:r>
            <w:r w:rsidR="000D44E8">
              <w:rPr>
                <w:rFonts w:ascii="Times New Roman" w:hAnsi="Times New Roman" w:cs="Times New Roman"/>
                <w:sz w:val="20"/>
              </w:rPr>
              <w:t xml:space="preserve"> a podmienky pre jej priebeh</w:t>
            </w:r>
          </w:p>
          <w:p w:rsidR="008639F3" w:rsidRDefault="00394C64" w:rsidP="00394C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16F34" w:rsidRPr="000D44E8">
              <w:rPr>
                <w:rFonts w:ascii="Times New Roman" w:hAnsi="Times New Roman" w:cs="Times New Roman"/>
                <w:sz w:val="20"/>
              </w:rPr>
              <w:t>-vysvet</w:t>
            </w:r>
            <w:r w:rsidR="008639F3" w:rsidRPr="000D44E8">
              <w:rPr>
                <w:rFonts w:ascii="Times New Roman" w:hAnsi="Times New Roman" w:cs="Times New Roman"/>
                <w:sz w:val="20"/>
              </w:rPr>
              <w:t>lí</w:t>
            </w:r>
            <w:r w:rsidR="00516F34" w:rsidRPr="000D44E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D44E8">
              <w:rPr>
                <w:rFonts w:ascii="Times New Roman" w:hAnsi="Times New Roman" w:cs="Times New Roman"/>
                <w:sz w:val="20"/>
              </w:rPr>
              <w:t xml:space="preserve">primárne procesy fotosyntézy s využitím schém a animácie pri </w:t>
            </w:r>
            <w:proofErr w:type="spellStart"/>
            <w:r w:rsidR="000D44E8">
              <w:rPr>
                <w:rFonts w:ascii="Times New Roman" w:hAnsi="Times New Roman" w:cs="Times New Roman"/>
                <w:sz w:val="20"/>
              </w:rPr>
              <w:t>fotolýze</w:t>
            </w:r>
            <w:proofErr w:type="spellEnd"/>
            <w:r w:rsidR="000D44E8">
              <w:rPr>
                <w:rFonts w:ascii="Times New Roman" w:hAnsi="Times New Roman" w:cs="Times New Roman"/>
                <w:sz w:val="20"/>
              </w:rPr>
              <w:t xml:space="preserve"> vody v prezentácii</w:t>
            </w:r>
          </w:p>
          <w:p w:rsidR="000D44E8" w:rsidRPr="000D44E8" w:rsidRDefault="000D44E8" w:rsidP="00394C6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vyzve žiaka dobrovoľníka na zopakovanie vysvetleného učiva</w:t>
            </w:r>
          </w:p>
          <w:p w:rsidR="00516F34" w:rsidRDefault="008639F3" w:rsidP="000D44E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 </w:t>
            </w:r>
            <w:r w:rsidR="00516F34" w:rsidRPr="00343C71">
              <w:rPr>
                <w:color w:val="auto"/>
                <w:sz w:val="20"/>
                <w:szCs w:val="22"/>
              </w:rPr>
              <w:t xml:space="preserve">- </w:t>
            </w:r>
            <w:r w:rsidR="000D44E8">
              <w:rPr>
                <w:color w:val="auto"/>
                <w:sz w:val="20"/>
                <w:szCs w:val="22"/>
              </w:rPr>
              <w:t xml:space="preserve">vysvetlí priebeh sekundárnej fázy s využitím názorných schém a obrázkov v prezentácii </w:t>
            </w:r>
          </w:p>
          <w:p w:rsidR="001C0D29" w:rsidRDefault="001C0D29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D44E8">
              <w:rPr>
                <w:sz w:val="20"/>
                <w:szCs w:val="20"/>
              </w:rPr>
              <w:t>doplní informácie o zaujímavosť pri priebehu fotosyntézy u </w:t>
            </w:r>
            <w:proofErr w:type="spellStart"/>
            <w:r w:rsidR="000D44E8">
              <w:rPr>
                <w:sz w:val="20"/>
                <w:szCs w:val="20"/>
              </w:rPr>
              <w:t>sukulentov</w:t>
            </w:r>
            <w:proofErr w:type="spellEnd"/>
          </w:p>
          <w:p w:rsidR="000D44E8" w:rsidRDefault="000D44E8" w:rsidP="000D44E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vyzve žiaka dobrovoľníka na zopakovanie celého vysvetleného učiva</w:t>
            </w:r>
          </w:p>
          <w:p w:rsidR="0034657D" w:rsidRDefault="000D44E8" w:rsidP="000D44E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 porovná proces fotosyntézy s</w:t>
            </w:r>
            <w:r w:rsidR="0034657D">
              <w:rPr>
                <w:rFonts w:ascii="Times New Roman" w:hAnsi="Times New Roman" w:cs="Times New Roman"/>
                <w:sz w:val="20"/>
              </w:rPr>
              <w:t> </w:t>
            </w:r>
            <w:r>
              <w:rPr>
                <w:rFonts w:ascii="Times New Roman" w:hAnsi="Times New Roman" w:cs="Times New Roman"/>
                <w:sz w:val="20"/>
              </w:rPr>
              <w:t>dýchaním</w:t>
            </w:r>
          </w:p>
          <w:p w:rsidR="000D44E8" w:rsidRDefault="000D44E8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0D44E8">
              <w:rPr>
                <w:rFonts w:ascii="Times New Roman" w:hAnsi="Times New Roman" w:cs="Times New Roman"/>
                <w:sz w:val="20"/>
                <w:szCs w:val="20"/>
              </w:rPr>
              <w:t>pýta sa na záver frontálne</w:t>
            </w:r>
          </w:p>
          <w:p w:rsidR="0034657D" w:rsidRDefault="0034657D" w:rsidP="00516F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zhodnotí prácu žiakov a najaktívnejších odmení známkou</w:t>
            </w:r>
          </w:p>
          <w:p w:rsidR="00D40621" w:rsidRPr="00BE2482" w:rsidRDefault="00BE2482" w:rsidP="00516F34">
            <w:pPr>
              <w:rPr>
                <w:rFonts w:ascii="Times New Roman" w:hAnsi="Times New Roman" w:cs="Times New Roman"/>
                <w:b/>
                <w:bCs/>
              </w:rPr>
            </w:pPr>
            <w:r w:rsidRPr="00BE2482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516F34" w:rsidRPr="00BE2482">
              <w:rPr>
                <w:rFonts w:ascii="Times New Roman" w:hAnsi="Times New Roman" w:cs="Times New Roman"/>
                <w:sz w:val="20"/>
                <w:szCs w:val="20"/>
              </w:rPr>
              <w:t>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Default="00E7776F" w:rsidP="00E7776F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7776F" w:rsidRDefault="00394C64" w:rsidP="008639F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-sledujú animáciu </w:t>
            </w:r>
          </w:p>
          <w:p w:rsidR="00394C64" w:rsidRPr="008639F3" w:rsidRDefault="00394C64" w:rsidP="008639F3">
            <w:pPr>
              <w:rPr>
                <w:rFonts w:ascii="Times New Roman" w:hAnsi="Times New Roman" w:cs="Times New Roman"/>
                <w:sz w:val="20"/>
              </w:rPr>
            </w:pPr>
          </w:p>
          <w:p w:rsidR="00E7776F" w:rsidRDefault="00394C64" w:rsidP="008639F3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sledujú a píšu si poznámky do zošita</w:t>
            </w:r>
          </w:p>
          <w:p w:rsidR="001C0D29" w:rsidRDefault="001C0D29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 prípadne sa pýtajú na nejasnosti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0D44E8" w:rsidRDefault="000D44E8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0D44E8" w:rsidRDefault="000D44E8" w:rsidP="000D44E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sledujú a píšu si poznámky do zošita</w:t>
            </w:r>
          </w:p>
          <w:p w:rsidR="000D44E8" w:rsidRDefault="000D44E8" w:rsidP="000D44E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 prípadne sa pýtajú na nejasnosti</w:t>
            </w:r>
          </w:p>
          <w:p w:rsidR="000D44E8" w:rsidRDefault="000D44E8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0D44E8" w:rsidRDefault="000D44E8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0D44E8" w:rsidRDefault="000D44E8" w:rsidP="000D44E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-žiak dobrovoľník zopakuje s využitím zošita primárne procesy fotosyntézy ako spätnú väzbu pre učiteľa o úrovni osvojenia učiva </w:t>
            </w:r>
          </w:p>
          <w:p w:rsidR="000D44E8" w:rsidRDefault="000D44E8" w:rsidP="000D44E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sledujú a píšu si poznámky do zošita</w:t>
            </w:r>
          </w:p>
          <w:p w:rsidR="000D44E8" w:rsidRDefault="000D44E8" w:rsidP="000D44E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 prípadne sa pýtajú na nejasnosti</w:t>
            </w:r>
          </w:p>
          <w:p w:rsidR="000D44E8" w:rsidRDefault="000D44E8" w:rsidP="00E7776F">
            <w:pPr>
              <w:rPr>
                <w:rFonts w:ascii="Times New Roman" w:hAnsi="Times New Roman" w:cs="Times New Roman"/>
                <w:sz w:val="20"/>
              </w:rPr>
            </w:pPr>
          </w:p>
          <w:p w:rsidR="000D44E8" w:rsidRDefault="000D44E8" w:rsidP="000D44E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-žiak dobrovoľník zopakuje s využitím zošita procesy fotosyntézy ako spätnú väzbu pre učiteľa o úrovni osvojenia učiva </w:t>
            </w:r>
          </w:p>
          <w:p w:rsidR="000D44E8" w:rsidRDefault="000D44E8" w:rsidP="000D44E8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sledujú a píšu si poznámky do zošita</w:t>
            </w:r>
          </w:p>
          <w:p w:rsidR="000D44E8" w:rsidRDefault="000D44E8" w:rsidP="00E7776F">
            <w:pPr>
              <w:rPr>
                <w:rFonts w:ascii="Times New Roman" w:hAnsi="Times New Roman" w:cs="Times New Roman"/>
                <w:sz w:val="20"/>
              </w:rPr>
            </w:pPr>
          </w:p>
          <w:p w:rsidR="000D44E8" w:rsidRDefault="000D44E8" w:rsidP="00E777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</w:t>
            </w:r>
            <w:r w:rsidRPr="000D44E8">
              <w:rPr>
                <w:rFonts w:ascii="Times New Roman" w:hAnsi="Times New Roman" w:cs="Times New Roman"/>
                <w:sz w:val="20"/>
              </w:rPr>
              <w:t>odpovedajú na</w:t>
            </w:r>
            <w:r>
              <w:rPr>
                <w:rFonts w:ascii="Times New Roman" w:hAnsi="Times New Roman" w:cs="Times New Roman"/>
                <w:sz w:val="20"/>
              </w:rPr>
              <w:t xml:space="preserve"> otázky učiteľa</w:t>
            </w:r>
            <w:r w:rsidRPr="000D44E8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34657D" w:rsidRDefault="0034657D" w:rsidP="00E7776F">
            <w:pPr>
              <w:rPr>
                <w:rFonts w:ascii="Times New Roman" w:hAnsi="Times New Roman" w:cs="Times New Roman"/>
                <w:sz w:val="20"/>
              </w:rPr>
            </w:pPr>
          </w:p>
          <w:p w:rsidR="00D40621" w:rsidRDefault="00BE2482" w:rsidP="00E7776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sz w:val="20"/>
              </w:rPr>
              <w:t>U</w:t>
            </w:r>
            <w:r w:rsidR="00E7776F" w:rsidRPr="008A3D4E">
              <w:rPr>
                <w:rFonts w:ascii="Times New Roman" w:hAnsi="Times New Roman" w:cs="Times New Roman"/>
                <w:sz w:val="20"/>
              </w:rPr>
              <w:t>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Pr="00AA0C1F" w:rsidRDefault="00D40621" w:rsidP="007054FE">
            <w:pPr>
              <w:rPr>
                <w:rFonts w:ascii="Times New Roman" w:hAnsi="Times New Roman" w:cs="Times New Roman"/>
                <w:b/>
                <w:bCs/>
              </w:rPr>
            </w:pPr>
            <w:r w:rsidRPr="00AA0C1F">
              <w:rPr>
                <w:rFonts w:ascii="Times New Roman" w:hAnsi="Times New Roman" w:cs="Times New Roman"/>
                <w:b/>
                <w:bCs/>
              </w:rPr>
              <w:lastRenderedPageBreak/>
              <w:t>Popis edukačného programu:</w:t>
            </w:r>
          </w:p>
          <w:p w:rsidR="00067298" w:rsidRPr="00AA0C1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b/>
                <w:bCs/>
                <w:sz w:val="20"/>
                <w:szCs w:val="20"/>
              </w:rPr>
              <w:t xml:space="preserve">Motivácia: </w:t>
            </w:r>
          </w:p>
          <w:p w:rsidR="00AA0C1F" w:rsidRPr="00AA0C1F" w:rsidRDefault="00067298" w:rsidP="00AA0C1F">
            <w:pPr>
              <w:rPr>
                <w:rFonts w:ascii="Times New Roman" w:hAnsi="Times New Roman" w:cs="Times New Roman"/>
                <w:sz w:val="18"/>
              </w:rPr>
            </w:pPr>
            <w:r w:rsidRPr="00AA0C1F">
              <w:rPr>
                <w:rFonts w:ascii="Times New Roman" w:hAnsi="Times New Roman" w:cs="Times New Roman"/>
                <w:sz w:val="20"/>
                <w:szCs w:val="20"/>
              </w:rPr>
              <w:t xml:space="preserve">1. Sprístupnenie témy a cieľa VH </w:t>
            </w:r>
            <w:r w:rsidR="00AA0C1F" w:rsidRPr="00AA0C1F">
              <w:rPr>
                <w:rFonts w:ascii="Times New Roman" w:hAnsi="Times New Roman" w:cs="Times New Roman"/>
                <w:sz w:val="20"/>
                <w:szCs w:val="20"/>
              </w:rPr>
              <w:t xml:space="preserve">motivačnou animáciou v </w:t>
            </w:r>
            <w:r w:rsidRPr="00AA0C1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AA0C1F" w:rsidRPr="00AA0C1F">
              <w:rPr>
                <w:rFonts w:ascii="Times New Roman" w:hAnsi="Times New Roman" w:cs="Times New Roman"/>
                <w:sz w:val="20"/>
              </w:rPr>
              <w:t xml:space="preserve">v interaktívnej prezentácii </w:t>
            </w:r>
            <w:r w:rsidR="00AA0C1F" w:rsidRPr="00AA0C1F">
              <w:rPr>
                <w:rFonts w:ascii="Times New Roman" w:hAnsi="Times New Roman" w:cs="Times New Roman"/>
                <w:b/>
                <w:sz w:val="20"/>
                <w:szCs w:val="18"/>
              </w:rPr>
              <w:t xml:space="preserve">súbor GEL-ŠKA-EKO-VIIO-10 </w:t>
            </w:r>
            <w:r w:rsidR="00AA0C1F" w:rsidRPr="00AA0C1F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:rsidR="00067298" w:rsidRPr="00AA0C1F" w:rsidRDefault="00067298" w:rsidP="00067298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b/>
                <w:bCs/>
                <w:sz w:val="20"/>
                <w:szCs w:val="20"/>
              </w:rPr>
              <w:t xml:space="preserve">Expozícia: </w:t>
            </w:r>
          </w:p>
          <w:p w:rsidR="00BE2482" w:rsidRPr="00AA0C1F" w:rsidRDefault="00067298" w:rsidP="00AA0C1F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AA0C1F">
              <w:rPr>
                <w:sz w:val="20"/>
                <w:szCs w:val="20"/>
              </w:rPr>
              <w:t xml:space="preserve">1. </w:t>
            </w:r>
            <w:r w:rsidR="00BE2482" w:rsidRPr="00AA0C1F">
              <w:rPr>
                <w:color w:val="auto"/>
                <w:sz w:val="20"/>
                <w:szCs w:val="20"/>
              </w:rPr>
              <w:t xml:space="preserve">vysvetlenie teoretického základu </w:t>
            </w:r>
            <w:r w:rsidR="00AA0C1F" w:rsidRPr="00AA0C1F">
              <w:rPr>
                <w:color w:val="auto"/>
                <w:sz w:val="20"/>
                <w:szCs w:val="20"/>
              </w:rPr>
              <w:t>procesu f</w:t>
            </w:r>
            <w:r w:rsidR="00BE2482" w:rsidRPr="00AA0C1F">
              <w:rPr>
                <w:color w:val="auto"/>
                <w:sz w:val="20"/>
                <w:szCs w:val="20"/>
              </w:rPr>
              <w:t>otosyntéz</w:t>
            </w:r>
            <w:r w:rsidR="00AA0C1F" w:rsidRPr="00AA0C1F">
              <w:rPr>
                <w:color w:val="auto"/>
                <w:sz w:val="20"/>
                <w:szCs w:val="20"/>
              </w:rPr>
              <w:t>y, podmienky, chemickú reakciu a lokalizáciu s využitím schém a obrázkov v prezentácii.</w:t>
            </w:r>
          </w:p>
          <w:p w:rsidR="0034657D" w:rsidRDefault="00BE2482" w:rsidP="00AA0C1F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AA0C1F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AA0C1F" w:rsidRPr="00AA0C1F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AA0C1F" w:rsidRPr="00AA0C1F">
              <w:rPr>
                <w:rFonts w:ascii="Times New Roman" w:hAnsi="Times New Roman" w:cs="Times New Roman"/>
                <w:sz w:val="20"/>
              </w:rPr>
              <w:t xml:space="preserve">ysvetlenie primárnych procesov fotosyntézy s využitím schém a animácie pri </w:t>
            </w:r>
            <w:proofErr w:type="spellStart"/>
            <w:r w:rsidR="00AA0C1F" w:rsidRPr="00AA0C1F">
              <w:rPr>
                <w:rFonts w:ascii="Times New Roman" w:hAnsi="Times New Roman" w:cs="Times New Roman"/>
                <w:sz w:val="20"/>
              </w:rPr>
              <w:t>fotolýze</w:t>
            </w:r>
            <w:proofErr w:type="spellEnd"/>
            <w:r w:rsidR="00AA0C1F" w:rsidRPr="00AA0C1F">
              <w:rPr>
                <w:rFonts w:ascii="Times New Roman" w:hAnsi="Times New Roman" w:cs="Times New Roman"/>
                <w:sz w:val="20"/>
              </w:rPr>
              <w:t xml:space="preserve"> vody v prezentácii.</w:t>
            </w:r>
          </w:p>
          <w:p w:rsidR="00AA0C1F" w:rsidRPr="00AA0C1F" w:rsidRDefault="00AA0C1F" w:rsidP="00AA0C1F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</w:t>
            </w:r>
            <w:r w:rsidRPr="00AA0C1F">
              <w:rPr>
                <w:rFonts w:ascii="Times New Roman" w:hAnsi="Times New Roman" w:cs="Times New Roman"/>
                <w:sz w:val="20"/>
              </w:rPr>
              <w:t xml:space="preserve">Žiak dobrovoľník zopakuje vysvetlené učivo – primárne procesy s využitím zošita. </w:t>
            </w:r>
          </w:p>
          <w:p w:rsidR="00AA0C1F" w:rsidRPr="00AA0C1F" w:rsidRDefault="00AA0C1F" w:rsidP="00AA0C1F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A0C1F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AA0C1F">
              <w:rPr>
                <w:rFonts w:ascii="Times New Roman" w:hAnsi="Times New Roman" w:cs="Times New Roman"/>
                <w:sz w:val="20"/>
              </w:rPr>
              <w:t>ysvetlenie priebehu sekundárnej fázy s využitím názorných schém a obrázkov v prezentácii.</w:t>
            </w:r>
          </w:p>
          <w:p w:rsidR="00AA0C1F" w:rsidRPr="00AA0C1F" w:rsidRDefault="00AA0C1F" w:rsidP="00AA0C1F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2"/>
              </w:rPr>
              <w:t>5</w:t>
            </w:r>
            <w:r w:rsidRPr="00AA0C1F">
              <w:rPr>
                <w:sz w:val="20"/>
              </w:rPr>
              <w:t>.</w:t>
            </w:r>
            <w:r w:rsidRPr="00AA0C1F">
              <w:rPr>
                <w:color w:val="auto"/>
                <w:sz w:val="20"/>
                <w:szCs w:val="22"/>
              </w:rPr>
              <w:t xml:space="preserve"> </w:t>
            </w:r>
            <w:r>
              <w:rPr>
                <w:color w:val="auto"/>
                <w:sz w:val="20"/>
                <w:szCs w:val="22"/>
              </w:rPr>
              <w:t>D</w:t>
            </w:r>
            <w:r w:rsidRPr="00AA0C1F">
              <w:rPr>
                <w:sz w:val="20"/>
                <w:szCs w:val="20"/>
              </w:rPr>
              <w:t>opln</w:t>
            </w:r>
            <w:r>
              <w:rPr>
                <w:sz w:val="20"/>
                <w:szCs w:val="20"/>
              </w:rPr>
              <w:t>enie</w:t>
            </w:r>
            <w:r w:rsidRPr="00AA0C1F">
              <w:rPr>
                <w:sz w:val="20"/>
                <w:szCs w:val="20"/>
              </w:rPr>
              <w:t xml:space="preserve"> informáci</w:t>
            </w:r>
            <w:r>
              <w:rPr>
                <w:sz w:val="20"/>
                <w:szCs w:val="20"/>
              </w:rPr>
              <w:t>í</w:t>
            </w:r>
            <w:r w:rsidRPr="00AA0C1F">
              <w:rPr>
                <w:sz w:val="20"/>
                <w:szCs w:val="20"/>
              </w:rPr>
              <w:t xml:space="preserve"> o </w:t>
            </w:r>
            <w:r>
              <w:rPr>
                <w:sz w:val="20"/>
                <w:szCs w:val="20"/>
              </w:rPr>
              <w:t>zaujímavostiach</w:t>
            </w:r>
            <w:r w:rsidRPr="00AA0C1F">
              <w:rPr>
                <w:sz w:val="20"/>
                <w:szCs w:val="20"/>
              </w:rPr>
              <w:t xml:space="preserve"> pri priebehu fotosyntézy u</w:t>
            </w:r>
            <w:r>
              <w:rPr>
                <w:sz w:val="20"/>
                <w:szCs w:val="20"/>
              </w:rPr>
              <w:t> </w:t>
            </w:r>
            <w:proofErr w:type="spellStart"/>
            <w:r w:rsidRPr="00AA0C1F">
              <w:rPr>
                <w:sz w:val="20"/>
                <w:szCs w:val="20"/>
              </w:rPr>
              <w:t>sukulentov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34657D" w:rsidRDefault="00AA0C1F" w:rsidP="00AA0C1F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6. Ž</w:t>
            </w:r>
            <w:r w:rsidRPr="00AA0C1F">
              <w:rPr>
                <w:rFonts w:ascii="Times New Roman" w:hAnsi="Times New Roman" w:cs="Times New Roman"/>
                <w:sz w:val="20"/>
              </w:rPr>
              <w:t xml:space="preserve">iak dobrovoľník </w:t>
            </w:r>
            <w:r>
              <w:rPr>
                <w:rFonts w:ascii="Times New Roman" w:hAnsi="Times New Roman" w:cs="Times New Roman"/>
                <w:sz w:val="20"/>
              </w:rPr>
              <w:t>z</w:t>
            </w:r>
            <w:r w:rsidRPr="00AA0C1F">
              <w:rPr>
                <w:rFonts w:ascii="Times New Roman" w:hAnsi="Times New Roman" w:cs="Times New Roman"/>
                <w:sz w:val="20"/>
              </w:rPr>
              <w:t>opak</w:t>
            </w:r>
            <w:r>
              <w:rPr>
                <w:rFonts w:ascii="Times New Roman" w:hAnsi="Times New Roman" w:cs="Times New Roman"/>
                <w:sz w:val="20"/>
              </w:rPr>
              <w:t>uje ce</w:t>
            </w:r>
            <w:r w:rsidRPr="00AA0C1F">
              <w:rPr>
                <w:rFonts w:ascii="Times New Roman" w:hAnsi="Times New Roman" w:cs="Times New Roman"/>
                <w:sz w:val="20"/>
              </w:rPr>
              <w:t>lé vysvetlené učiv</w:t>
            </w:r>
            <w:r>
              <w:rPr>
                <w:rFonts w:ascii="Times New Roman" w:hAnsi="Times New Roman" w:cs="Times New Roman"/>
                <w:sz w:val="20"/>
              </w:rPr>
              <w:t>o pomocou zošita.</w:t>
            </w:r>
          </w:p>
          <w:p w:rsidR="0034657D" w:rsidRPr="00AA0C1F" w:rsidRDefault="0034657D" w:rsidP="00AA0C1F">
            <w:pP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7. P</w:t>
            </w:r>
            <w:r w:rsidR="00AA0C1F" w:rsidRPr="00AA0C1F">
              <w:rPr>
                <w:rFonts w:ascii="Times New Roman" w:hAnsi="Times New Roman" w:cs="Times New Roman"/>
                <w:sz w:val="20"/>
              </w:rPr>
              <w:t>orovn</w:t>
            </w:r>
            <w:r>
              <w:rPr>
                <w:rFonts w:ascii="Times New Roman" w:hAnsi="Times New Roman" w:cs="Times New Roman"/>
                <w:sz w:val="20"/>
              </w:rPr>
              <w:t>anie</w:t>
            </w:r>
            <w:r w:rsidR="00AA0C1F" w:rsidRPr="00AA0C1F">
              <w:rPr>
                <w:rFonts w:ascii="Times New Roman" w:hAnsi="Times New Roman" w:cs="Times New Roman"/>
                <w:sz w:val="20"/>
              </w:rPr>
              <w:t xml:space="preserve"> proces</w:t>
            </w:r>
            <w:r>
              <w:rPr>
                <w:rFonts w:ascii="Times New Roman" w:hAnsi="Times New Roman" w:cs="Times New Roman"/>
                <w:sz w:val="20"/>
              </w:rPr>
              <w:t>ov</w:t>
            </w:r>
            <w:r w:rsidR="00AA0C1F" w:rsidRPr="00AA0C1F">
              <w:rPr>
                <w:rFonts w:ascii="Times New Roman" w:hAnsi="Times New Roman" w:cs="Times New Roman"/>
                <w:sz w:val="20"/>
              </w:rPr>
              <w:t xml:space="preserve"> fotosyntézy s</w:t>
            </w:r>
            <w:r>
              <w:rPr>
                <w:rFonts w:ascii="Times New Roman" w:hAnsi="Times New Roman" w:cs="Times New Roman"/>
                <w:sz w:val="20"/>
              </w:rPr>
              <w:t> </w:t>
            </w:r>
            <w:r w:rsidR="00AA0C1F" w:rsidRPr="00AA0C1F">
              <w:rPr>
                <w:rFonts w:ascii="Times New Roman" w:hAnsi="Times New Roman" w:cs="Times New Roman"/>
                <w:sz w:val="20"/>
              </w:rPr>
              <w:t>dýchaním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516F34" w:rsidRPr="00AA0C1F" w:rsidRDefault="00067298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b/>
                <w:bCs/>
                <w:sz w:val="20"/>
                <w:szCs w:val="20"/>
              </w:rPr>
              <w:t xml:space="preserve">Fixácia: </w:t>
            </w:r>
          </w:p>
          <w:p w:rsidR="00D40621" w:rsidRDefault="00926A4F" w:rsidP="00516F34">
            <w:pPr>
              <w:pStyle w:val="Default"/>
              <w:jc w:val="both"/>
              <w:rPr>
                <w:sz w:val="20"/>
                <w:szCs w:val="20"/>
              </w:rPr>
            </w:pPr>
            <w:r w:rsidRPr="00AA0C1F">
              <w:rPr>
                <w:sz w:val="20"/>
                <w:szCs w:val="20"/>
              </w:rPr>
              <w:t>1.</w:t>
            </w:r>
            <w:r w:rsidR="00AA0C1F" w:rsidRPr="00AA0C1F">
              <w:rPr>
                <w:sz w:val="20"/>
                <w:szCs w:val="20"/>
              </w:rPr>
              <w:t xml:space="preserve"> Metódou otázok a odpovedí frontálne kladenie otázok na overenie pochopenia učiva</w:t>
            </w:r>
            <w:r w:rsidRPr="00AA0C1F">
              <w:rPr>
                <w:sz w:val="20"/>
                <w:szCs w:val="20"/>
              </w:rPr>
              <w:t>.</w:t>
            </w:r>
          </w:p>
          <w:p w:rsidR="0034657D" w:rsidRPr="00AA0C1F" w:rsidRDefault="0034657D" w:rsidP="00516F3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Zhodnotenie práce žiakov a najaktívnejší odmenení známkou.</w:t>
            </w:r>
          </w:p>
          <w:p w:rsidR="00926A4F" w:rsidRPr="00AA0C1F" w:rsidRDefault="0034657D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3</w:t>
            </w:r>
            <w:r w:rsidR="00926A4F" w:rsidRPr="00AA0C1F">
              <w:rPr>
                <w:sz w:val="20"/>
                <w:szCs w:val="20"/>
              </w:rPr>
              <w:t>. Záver VH.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......</w:t>
      </w:r>
      <w:r w:rsidR="00513C58">
        <w:t>08.01.2015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61743B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61743B" w:rsidRPr="00954CBD">
      <w:rPr>
        <w:rFonts w:asciiTheme="minorHAnsi" w:hAnsiTheme="minorHAnsi" w:cstheme="minorHAnsi"/>
        <w:sz w:val="16"/>
      </w:rPr>
      <w:fldChar w:fldCharType="separate"/>
    </w:r>
    <w:r w:rsidR="003B4120">
      <w:rPr>
        <w:rFonts w:asciiTheme="minorHAnsi" w:hAnsiTheme="minorHAnsi" w:cstheme="minorHAnsi"/>
        <w:noProof/>
        <w:sz w:val="16"/>
      </w:rPr>
      <w:t>3</w:t>
    </w:r>
    <w:r w:rsidR="0061743B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3B4120" w:rsidRPr="003B4120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8434D"/>
    <w:multiLevelType w:val="hybridMultilevel"/>
    <w:tmpl w:val="DBCCC5F8"/>
    <w:lvl w:ilvl="0" w:tplc="D7BA83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F4A77"/>
    <w:multiLevelType w:val="hybridMultilevel"/>
    <w:tmpl w:val="4F828CB6"/>
    <w:lvl w:ilvl="0" w:tplc="6B26FC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A6566F"/>
    <w:multiLevelType w:val="hybridMultilevel"/>
    <w:tmpl w:val="6A8A8BDC"/>
    <w:lvl w:ilvl="0" w:tplc="BE820F18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AA68B5"/>
    <w:multiLevelType w:val="hybridMultilevel"/>
    <w:tmpl w:val="520642F0"/>
    <w:lvl w:ilvl="0" w:tplc="E11C6F82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E7EF2"/>
    <w:multiLevelType w:val="hybridMultilevel"/>
    <w:tmpl w:val="C72459CC"/>
    <w:lvl w:ilvl="0" w:tplc="B428E0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9621A2"/>
    <w:multiLevelType w:val="hybridMultilevel"/>
    <w:tmpl w:val="40182744"/>
    <w:lvl w:ilvl="0" w:tplc="59BE44B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CE25AF"/>
    <w:multiLevelType w:val="hybridMultilevel"/>
    <w:tmpl w:val="1E18DDDE"/>
    <w:lvl w:ilvl="0" w:tplc="FB8A71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3"/>
  </w:num>
  <w:num w:numId="4">
    <w:abstractNumId w:val="15"/>
  </w:num>
  <w:num w:numId="5">
    <w:abstractNumId w:val="16"/>
  </w:num>
  <w:num w:numId="6">
    <w:abstractNumId w:val="25"/>
  </w:num>
  <w:num w:numId="7">
    <w:abstractNumId w:val="14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22"/>
  </w:num>
  <w:num w:numId="12">
    <w:abstractNumId w:val="19"/>
  </w:num>
  <w:num w:numId="13">
    <w:abstractNumId w:val="10"/>
  </w:num>
  <w:num w:numId="14">
    <w:abstractNumId w:val="28"/>
  </w:num>
  <w:num w:numId="15">
    <w:abstractNumId w:val="13"/>
  </w:num>
  <w:num w:numId="16">
    <w:abstractNumId w:val="23"/>
  </w:num>
  <w:num w:numId="17">
    <w:abstractNumId w:val="8"/>
  </w:num>
  <w:num w:numId="18">
    <w:abstractNumId w:val="4"/>
  </w:num>
  <w:num w:numId="19">
    <w:abstractNumId w:val="29"/>
  </w:num>
  <w:num w:numId="20">
    <w:abstractNumId w:val="0"/>
  </w:num>
  <w:num w:numId="21">
    <w:abstractNumId w:val="29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6"/>
  </w:num>
  <w:num w:numId="27">
    <w:abstractNumId w:val="2"/>
  </w:num>
  <w:num w:numId="28">
    <w:abstractNumId w:val="12"/>
  </w:num>
  <w:num w:numId="29">
    <w:abstractNumId w:val="20"/>
  </w:num>
  <w:num w:numId="30">
    <w:abstractNumId w:val="24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67298"/>
    <w:rsid w:val="000853E2"/>
    <w:rsid w:val="00092AEF"/>
    <w:rsid w:val="000B25F5"/>
    <w:rsid w:val="000B43C1"/>
    <w:rsid w:val="000D44E8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C5733"/>
    <w:rsid w:val="001F6887"/>
    <w:rsid w:val="00206764"/>
    <w:rsid w:val="00253EE6"/>
    <w:rsid w:val="00260900"/>
    <w:rsid w:val="002674A6"/>
    <w:rsid w:val="002855EB"/>
    <w:rsid w:val="002C3CBB"/>
    <w:rsid w:val="002C4D33"/>
    <w:rsid w:val="002C6163"/>
    <w:rsid w:val="002D52F5"/>
    <w:rsid w:val="003055FB"/>
    <w:rsid w:val="0034657D"/>
    <w:rsid w:val="00357BA6"/>
    <w:rsid w:val="0037024E"/>
    <w:rsid w:val="00394C64"/>
    <w:rsid w:val="003A15E3"/>
    <w:rsid w:val="003A7407"/>
    <w:rsid w:val="003B3AB9"/>
    <w:rsid w:val="003B4120"/>
    <w:rsid w:val="003B7003"/>
    <w:rsid w:val="003F6DFF"/>
    <w:rsid w:val="0040496B"/>
    <w:rsid w:val="004153AA"/>
    <w:rsid w:val="00455FEA"/>
    <w:rsid w:val="00467686"/>
    <w:rsid w:val="004A00A1"/>
    <w:rsid w:val="004A23A4"/>
    <w:rsid w:val="004B4A16"/>
    <w:rsid w:val="004B70AB"/>
    <w:rsid w:val="004B77C8"/>
    <w:rsid w:val="004E04C6"/>
    <w:rsid w:val="004E4504"/>
    <w:rsid w:val="004E6096"/>
    <w:rsid w:val="00513C58"/>
    <w:rsid w:val="005166CE"/>
    <w:rsid w:val="00516F34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1743B"/>
    <w:rsid w:val="00620081"/>
    <w:rsid w:val="0063019F"/>
    <w:rsid w:val="00641E6E"/>
    <w:rsid w:val="00654F84"/>
    <w:rsid w:val="00666BAC"/>
    <w:rsid w:val="006737B9"/>
    <w:rsid w:val="00694CDE"/>
    <w:rsid w:val="006D33E7"/>
    <w:rsid w:val="006E67CE"/>
    <w:rsid w:val="007026C0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D62BB"/>
    <w:rsid w:val="007F11EA"/>
    <w:rsid w:val="00810FAF"/>
    <w:rsid w:val="00815C26"/>
    <w:rsid w:val="008512D6"/>
    <w:rsid w:val="008576CA"/>
    <w:rsid w:val="008639F3"/>
    <w:rsid w:val="008978EF"/>
    <w:rsid w:val="008A34D2"/>
    <w:rsid w:val="008E63F1"/>
    <w:rsid w:val="009044E3"/>
    <w:rsid w:val="00910449"/>
    <w:rsid w:val="009108DD"/>
    <w:rsid w:val="00923FA0"/>
    <w:rsid w:val="009260F6"/>
    <w:rsid w:val="0092624B"/>
    <w:rsid w:val="00926A4F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0C1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C7654"/>
    <w:rsid w:val="00BE2482"/>
    <w:rsid w:val="00BF056E"/>
    <w:rsid w:val="00BF5F8A"/>
    <w:rsid w:val="00C02116"/>
    <w:rsid w:val="00C43F66"/>
    <w:rsid w:val="00C70293"/>
    <w:rsid w:val="00C82DE6"/>
    <w:rsid w:val="00CA3EFB"/>
    <w:rsid w:val="00CC3B14"/>
    <w:rsid w:val="00CD280E"/>
    <w:rsid w:val="00D06DC8"/>
    <w:rsid w:val="00D1713C"/>
    <w:rsid w:val="00D17C4A"/>
    <w:rsid w:val="00D343A1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9934A-64DF-4878-BA48-0DF7EF96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179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27</cp:revision>
  <cp:lastPrinted>2014-06-02T09:09:00Z</cp:lastPrinted>
  <dcterms:created xsi:type="dcterms:W3CDTF">2014-12-17T18:14:00Z</dcterms:created>
  <dcterms:modified xsi:type="dcterms:W3CDTF">2015-02-09T13:53:00Z</dcterms:modified>
</cp:coreProperties>
</file>