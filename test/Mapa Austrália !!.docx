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D77" w:rsidRDefault="00787D77">
      <w:pPr>
        <w:rPr>
          <w:b/>
          <w:caps/>
          <w:noProof/>
          <w:lang w:eastAsia="sk-SK"/>
        </w:rPr>
      </w:pPr>
      <w:r w:rsidRPr="00904735">
        <w:rPr>
          <w:b/>
          <w:caps/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2" o:spid="_x0000_i1025" type="#_x0000_t75" alt="slepa_mapa_australia" style="width:377.25pt;height:354.75pt;visibility:visible">
            <v:imagedata r:id="rId4" o:title=""/>
          </v:shape>
        </w:pict>
      </w:r>
    </w:p>
    <w:p w:rsidR="00787D77" w:rsidRDefault="00787D77"/>
    <w:p w:rsidR="00787D77" w:rsidRDefault="00787D77">
      <w:bookmarkStart w:id="0" w:name="_GoBack"/>
      <w:bookmarkEnd w:id="0"/>
      <w:r w:rsidRPr="00904735">
        <w:rPr>
          <w:b/>
          <w:caps/>
          <w:noProof/>
          <w:lang w:eastAsia="sk-SK"/>
        </w:rPr>
        <w:pict>
          <v:shape id="Obrázok 1" o:spid="_x0000_i1026" type="#_x0000_t75" alt="slepa_mapa_australia" style="width:377.25pt;height:354.75pt;visibility:visible">
            <v:imagedata r:id="rId4" o:title=""/>
          </v:shape>
        </w:pict>
      </w:r>
    </w:p>
    <w:sectPr w:rsidR="00787D77" w:rsidSect="00A942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3088"/>
    <w:rsid w:val="00463088"/>
    <w:rsid w:val="00787D77"/>
    <w:rsid w:val="00904735"/>
    <w:rsid w:val="00996990"/>
    <w:rsid w:val="00A82EA9"/>
    <w:rsid w:val="00A94290"/>
    <w:rsid w:val="00AD1698"/>
    <w:rsid w:val="00AF5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69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9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4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0</Words>
  <Characters>4</Characters>
  <Application>Microsoft Office Outlook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Jano S.</cp:lastModifiedBy>
  <cp:revision>3</cp:revision>
  <cp:lastPrinted>2001-12-31T23:06:00Z</cp:lastPrinted>
  <dcterms:created xsi:type="dcterms:W3CDTF">2019-05-30T08:22:00Z</dcterms:created>
  <dcterms:modified xsi:type="dcterms:W3CDTF">2001-12-31T23:06:00Z</dcterms:modified>
</cp:coreProperties>
</file>