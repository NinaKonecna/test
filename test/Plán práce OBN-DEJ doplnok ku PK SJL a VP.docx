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629" w:rsidRDefault="00556629" w:rsidP="00715CA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Harmonogram ďalších podujatí </w:t>
      </w:r>
      <w:r>
        <w:rPr>
          <w:u w:val="single"/>
        </w:rPr>
        <w:t>-</w:t>
      </w:r>
      <w:r>
        <w:rPr>
          <w:b/>
          <w:bCs/>
          <w:u w:val="single"/>
        </w:rPr>
        <w:t xml:space="preserve"> aktivít </w:t>
      </w:r>
      <w:r>
        <w:rPr>
          <w:b/>
          <w:bCs/>
          <w:sz w:val="28"/>
          <w:szCs w:val="28"/>
          <w:u w:val="single"/>
        </w:rPr>
        <w:t>DEJ a OBN</w:t>
      </w:r>
      <w:r>
        <w:rPr>
          <w:b/>
          <w:bCs/>
          <w:u w:val="single"/>
        </w:rPr>
        <w:t xml:space="preserve"> doplnený ku PK SJL a VP:</w:t>
      </w:r>
    </w:p>
    <w:p w:rsidR="00556629" w:rsidRDefault="00556629" w:rsidP="00715CAC">
      <w:pPr>
        <w:rPr>
          <w:b/>
          <w:bCs/>
          <w:u w:val="single"/>
        </w:rPr>
      </w:pPr>
    </w:p>
    <w:p w:rsidR="00556629" w:rsidRDefault="00556629" w:rsidP="00715CAC">
      <w:r>
        <w:t xml:space="preserve">1. Aktualizácia a kontrola TVVzP                                                            T: september </w:t>
      </w:r>
    </w:p>
    <w:p w:rsidR="00556629" w:rsidRDefault="00556629" w:rsidP="00715CAC">
      <w:pPr>
        <w:rPr>
          <w:b/>
          <w:bCs/>
        </w:rPr>
      </w:pPr>
      <w:r>
        <w:t xml:space="preserve">                                                                                                                   </w:t>
      </w:r>
      <w:r>
        <w:rPr>
          <w:b/>
          <w:bCs/>
        </w:rPr>
        <w:t>Z: všetci vyučujúci</w:t>
      </w:r>
    </w:p>
    <w:p w:rsidR="00556629" w:rsidRDefault="00556629" w:rsidP="00715CAC"/>
    <w:p w:rsidR="00556629" w:rsidRDefault="00556629" w:rsidP="00715CAC">
      <w:r>
        <w:t>2. Holokaust – aktualizácia nástenky HP a rozhlasová relácia                  T: september</w:t>
      </w:r>
    </w:p>
    <w:p w:rsidR="00556629" w:rsidRDefault="00556629" w:rsidP="00715CAC">
      <w:pPr>
        <w:rPr>
          <w:b/>
          <w:bCs/>
        </w:rPr>
      </w:pPr>
      <w:r>
        <w:t xml:space="preserve">                                                                                                                    </w:t>
      </w:r>
      <w:r>
        <w:rPr>
          <w:b/>
          <w:bCs/>
        </w:rPr>
        <w:t>Z: Burčák</w:t>
      </w:r>
    </w:p>
    <w:p w:rsidR="00556629" w:rsidRDefault="00556629" w:rsidP="00C50D8B"/>
    <w:p w:rsidR="00556629" w:rsidRDefault="00556629" w:rsidP="00C50D8B">
      <w:r>
        <w:t xml:space="preserve">3. 17. november  -  </w:t>
      </w:r>
      <w:bookmarkStart w:id="0" w:name="_GoBack"/>
      <w:bookmarkEnd w:id="0"/>
      <w:r>
        <w:t xml:space="preserve">Deň boja za slobodu a demokraciu -  aktualizácia nástenky HP </w:t>
      </w:r>
    </w:p>
    <w:p w:rsidR="00556629" w:rsidRDefault="00556629" w:rsidP="000A5255">
      <w:pPr>
        <w:jc w:val="both"/>
      </w:pPr>
      <w:r>
        <w:t xml:space="preserve">     a rozhlasová relácia                                                                 T: november     </w:t>
      </w:r>
    </w:p>
    <w:p w:rsidR="00556629" w:rsidRDefault="00556629" w:rsidP="000A5255">
      <w:pPr>
        <w:jc w:val="both"/>
        <w:rPr>
          <w:b/>
          <w:bCs/>
        </w:rPr>
      </w:pPr>
      <w:r>
        <w:t xml:space="preserve">                                                                                                      </w:t>
      </w:r>
      <w:r>
        <w:rPr>
          <w:b/>
          <w:bCs/>
        </w:rPr>
        <w:t>Z: Burčák</w:t>
      </w:r>
    </w:p>
    <w:p w:rsidR="00556629" w:rsidRDefault="00556629" w:rsidP="00C50D8B"/>
    <w:p w:rsidR="00556629" w:rsidRDefault="00556629" w:rsidP="00C50D8B">
      <w:r>
        <w:t xml:space="preserve">                                                                                                                                  </w:t>
      </w:r>
    </w:p>
    <w:p w:rsidR="00556629" w:rsidRDefault="00556629" w:rsidP="00715CAC">
      <w:pPr>
        <w:jc w:val="both"/>
      </w:pPr>
      <w:r>
        <w:t xml:space="preserve">4. Olympiáda ľudských práv – organizácia školského kola        T: december     </w:t>
      </w:r>
    </w:p>
    <w:p w:rsidR="00556629" w:rsidRDefault="00556629" w:rsidP="00715CAC">
      <w:pPr>
        <w:jc w:val="both"/>
        <w:rPr>
          <w:b/>
          <w:bCs/>
        </w:rPr>
      </w:pPr>
      <w:r>
        <w:t xml:space="preserve">                                                                                                     </w:t>
      </w:r>
      <w:r>
        <w:rPr>
          <w:b/>
          <w:bCs/>
        </w:rPr>
        <w:t>Z: Burčák, Blahovská</w:t>
      </w:r>
    </w:p>
    <w:p w:rsidR="00556629" w:rsidRDefault="00556629" w:rsidP="00715CAC">
      <w:pPr>
        <w:jc w:val="both"/>
        <w:rPr>
          <w:b/>
          <w:bCs/>
        </w:rPr>
      </w:pPr>
    </w:p>
    <w:p w:rsidR="00556629" w:rsidRDefault="00556629" w:rsidP="00715CAC">
      <w:pPr>
        <w:jc w:val="both"/>
        <w:rPr>
          <w:b/>
          <w:bCs/>
        </w:rPr>
      </w:pPr>
    </w:p>
    <w:p w:rsidR="00556629" w:rsidRDefault="00556629" w:rsidP="00715CAC">
      <w:pPr>
        <w:jc w:val="both"/>
      </w:pPr>
      <w:r>
        <w:t>5. Dejepisná olympiáda – príprava študentov a organizácia školského kola     T: december</w:t>
      </w:r>
    </w:p>
    <w:p w:rsidR="00556629" w:rsidRDefault="00556629" w:rsidP="00715CAC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Z: Burčák</w:t>
      </w:r>
    </w:p>
    <w:p w:rsidR="00556629" w:rsidRDefault="00556629" w:rsidP="00715CAC">
      <w:pPr>
        <w:jc w:val="both"/>
        <w:rPr>
          <w:b/>
          <w:bCs/>
        </w:rPr>
      </w:pPr>
    </w:p>
    <w:p w:rsidR="00556629" w:rsidRDefault="00556629" w:rsidP="00715CAC">
      <w:pPr>
        <w:jc w:val="both"/>
        <w:rPr>
          <w:b/>
          <w:bCs/>
        </w:rPr>
      </w:pPr>
    </w:p>
    <w:p w:rsidR="00556629" w:rsidRDefault="00556629" w:rsidP="00715CAC">
      <w:pPr>
        <w:jc w:val="both"/>
      </w:pPr>
      <w:r>
        <w:t xml:space="preserve">6. Medzinárodný deň ľudských práv  -  aktualizácia nástenky HP  T: december   </w:t>
      </w:r>
    </w:p>
    <w:p w:rsidR="00556629" w:rsidRDefault="00556629" w:rsidP="00715CAC">
      <w:pPr>
        <w:jc w:val="both"/>
        <w:rPr>
          <w:b/>
          <w:bCs/>
        </w:rPr>
      </w:pPr>
      <w:r>
        <w:t xml:space="preserve">                                                                                                          </w:t>
      </w:r>
      <w:r>
        <w:rPr>
          <w:b/>
          <w:bCs/>
        </w:rPr>
        <w:t xml:space="preserve">Z: Burčák, Blahovská </w:t>
      </w:r>
    </w:p>
    <w:p w:rsidR="00556629" w:rsidRDefault="00556629" w:rsidP="00715CAC">
      <w:pPr>
        <w:jc w:val="both"/>
        <w:rPr>
          <w:b/>
          <w:bCs/>
        </w:rPr>
      </w:pPr>
    </w:p>
    <w:p w:rsidR="00556629" w:rsidRDefault="00556629" w:rsidP="00715CAC">
      <w:pPr>
        <w:jc w:val="both"/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</w:t>
      </w:r>
    </w:p>
    <w:p w:rsidR="00556629" w:rsidRDefault="00556629" w:rsidP="00715CAC">
      <w:r>
        <w:t xml:space="preserve">7. </w:t>
      </w:r>
      <w:r>
        <w:rPr>
          <w:b/>
          <w:bCs/>
        </w:rPr>
        <w:t>Školské kolo SOČ</w:t>
      </w:r>
      <w:r>
        <w:t xml:space="preserve"> – príprava študentov a organizácia šk. kola      T: február/marec</w:t>
      </w:r>
    </w:p>
    <w:p w:rsidR="00556629" w:rsidRDefault="00556629" w:rsidP="00715CAC">
      <w:r>
        <w:t xml:space="preserve">                                                                  </w:t>
      </w:r>
      <w:r>
        <w:rPr>
          <w:b/>
          <w:bCs/>
        </w:rPr>
        <w:t>Z: Burčák -  koordinátor SOČ</w:t>
      </w:r>
      <w:r>
        <w:t xml:space="preserve"> a všetci vyučujúci </w:t>
      </w:r>
    </w:p>
    <w:p w:rsidR="00556629" w:rsidRDefault="00556629" w:rsidP="00715CAC">
      <w:r>
        <w:t xml:space="preserve">                                                                                                                                                  </w:t>
      </w:r>
    </w:p>
    <w:p w:rsidR="00556629" w:rsidRDefault="00556629" w:rsidP="00715CAC">
      <w:pPr>
        <w:jc w:val="center"/>
      </w:pPr>
    </w:p>
    <w:p w:rsidR="00556629" w:rsidRDefault="00556629" w:rsidP="00715CAC">
      <w:r>
        <w:t xml:space="preserve">8. Príprava maturitných zadaní z  OBN, DEJ podľa platnej legislatívy                                                                                 </w:t>
      </w:r>
    </w:p>
    <w:p w:rsidR="00556629" w:rsidRDefault="00556629" w:rsidP="00715CAC">
      <w:r>
        <w:t xml:space="preserve">                                                                                               T: priebežne/marec </w:t>
      </w:r>
    </w:p>
    <w:p w:rsidR="00556629" w:rsidRDefault="00556629" w:rsidP="00715CAC">
      <w:pPr>
        <w:rPr>
          <w:b/>
          <w:bCs/>
        </w:rPr>
      </w:pPr>
      <w:r>
        <w:t xml:space="preserve">                                                                                               </w:t>
      </w:r>
      <w:r>
        <w:rPr>
          <w:b/>
          <w:bCs/>
        </w:rPr>
        <w:t>Z: Burčák, Blahovská</w:t>
      </w:r>
    </w:p>
    <w:p w:rsidR="00556629" w:rsidRDefault="00556629" w:rsidP="00715CAC">
      <w:pPr>
        <w:rPr>
          <w:b/>
          <w:bCs/>
        </w:rPr>
      </w:pPr>
    </w:p>
    <w:p w:rsidR="00556629" w:rsidRDefault="00556629" w:rsidP="00715CAC">
      <w:pPr>
        <w:rPr>
          <w:b/>
          <w:bCs/>
        </w:rPr>
      </w:pPr>
    </w:p>
    <w:p w:rsidR="00556629" w:rsidRDefault="00556629" w:rsidP="00715CAC">
      <w:pPr>
        <w:rPr>
          <w:b/>
          <w:bCs/>
        </w:rPr>
      </w:pPr>
      <w:r>
        <w:t xml:space="preserve">9. Týždeň boja proti rasizmu – aktualizácia nástenky HP    T: marec      </w:t>
      </w:r>
      <w:r>
        <w:rPr>
          <w:b/>
          <w:bCs/>
        </w:rPr>
        <w:t xml:space="preserve"> </w:t>
      </w:r>
    </w:p>
    <w:p w:rsidR="00556629" w:rsidRDefault="00556629" w:rsidP="00715CAC">
      <w:r>
        <w:rPr>
          <w:b/>
          <w:bCs/>
        </w:rPr>
        <w:t xml:space="preserve">                                                                                               Z:  Burčák  </w:t>
      </w:r>
    </w:p>
    <w:p w:rsidR="00556629" w:rsidRDefault="00556629" w:rsidP="00715CAC">
      <w:r>
        <w:t xml:space="preserve">                                                                                              </w:t>
      </w:r>
    </w:p>
    <w:p w:rsidR="00556629" w:rsidRDefault="00556629" w:rsidP="00715CAC">
      <w:r>
        <w:rPr>
          <w:b/>
          <w:bCs/>
        </w:rPr>
        <w:t xml:space="preserve">                                                                                            </w:t>
      </w:r>
    </w:p>
    <w:p w:rsidR="00556629" w:rsidRDefault="00556629" w:rsidP="000A5255">
      <w:r>
        <w:t xml:space="preserve">10. Mladý Európan – príprava študentov na  regionálne kolo súťaže         T: apríl     </w:t>
      </w:r>
    </w:p>
    <w:p w:rsidR="00556629" w:rsidRDefault="00556629" w:rsidP="000A5255">
      <w:pPr>
        <w:rPr>
          <w:b/>
          <w:bCs/>
        </w:rPr>
      </w:pPr>
      <w:r>
        <w:t xml:space="preserve">                                                                                                         </w:t>
      </w:r>
      <w:r>
        <w:rPr>
          <w:b/>
          <w:bCs/>
        </w:rPr>
        <w:t>Z: Burčák, Blahovská</w:t>
      </w:r>
    </w:p>
    <w:p w:rsidR="00556629" w:rsidRDefault="00556629" w:rsidP="00715CAC">
      <w:pPr>
        <w:tabs>
          <w:tab w:val="left" w:pos="6195"/>
        </w:tabs>
        <w:rPr>
          <w:b/>
          <w:bCs/>
        </w:rPr>
      </w:pPr>
    </w:p>
    <w:p w:rsidR="00556629" w:rsidRDefault="00556629" w:rsidP="00715CAC">
      <w:pPr>
        <w:tabs>
          <w:tab w:val="left" w:pos="6195"/>
        </w:tabs>
      </w:pPr>
      <w:r>
        <w:t xml:space="preserve">                             </w:t>
      </w:r>
    </w:p>
    <w:p w:rsidR="00556629" w:rsidRDefault="00556629" w:rsidP="00715CAC">
      <w:r>
        <w:t xml:space="preserve">                                                                                                                    </w:t>
      </w:r>
    </w:p>
    <w:p w:rsidR="00556629" w:rsidRDefault="00556629" w:rsidP="00715CAC"/>
    <w:p w:rsidR="00556629" w:rsidRDefault="00556629" w:rsidP="00715CAC">
      <w:pPr>
        <w:rPr>
          <w:b/>
          <w:bCs/>
        </w:rPr>
      </w:pPr>
      <w:r w:rsidRPr="00F942C2">
        <w:rPr>
          <w:b/>
          <w:bCs/>
        </w:rPr>
        <w:t>Ď</w:t>
      </w:r>
      <w:r>
        <w:rPr>
          <w:b/>
          <w:bCs/>
        </w:rPr>
        <w:t>alšie aktivity sekcie DEJ a OBN  sa budú aktualizovať podľa priebežnej ponuky</w:t>
      </w:r>
    </w:p>
    <w:p w:rsidR="00556629" w:rsidRDefault="00556629" w:rsidP="00715CAC">
      <w:r>
        <w:rPr>
          <w:b/>
          <w:bCs/>
        </w:rPr>
        <w:t>a Plánu práce školy.</w:t>
      </w:r>
    </w:p>
    <w:p w:rsidR="00556629" w:rsidRDefault="00556629" w:rsidP="00715CAC"/>
    <w:p w:rsidR="00556629" w:rsidRDefault="00556629"/>
    <w:sectPr w:rsidR="00556629" w:rsidSect="00415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CAC"/>
    <w:rsid w:val="00035A11"/>
    <w:rsid w:val="000A5255"/>
    <w:rsid w:val="001B3173"/>
    <w:rsid w:val="0022182A"/>
    <w:rsid w:val="00390127"/>
    <w:rsid w:val="003C1999"/>
    <w:rsid w:val="003E0BFF"/>
    <w:rsid w:val="003F2189"/>
    <w:rsid w:val="00415EC7"/>
    <w:rsid w:val="00556629"/>
    <w:rsid w:val="00715CAC"/>
    <w:rsid w:val="00961488"/>
    <w:rsid w:val="009A6B08"/>
    <w:rsid w:val="00A54917"/>
    <w:rsid w:val="00C16D7B"/>
    <w:rsid w:val="00C50D8B"/>
    <w:rsid w:val="00EE5193"/>
    <w:rsid w:val="00EF30C4"/>
    <w:rsid w:val="00F9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AC"/>
    <w:rPr>
      <w:rFonts w:ascii="Times New Roman" w:eastAsia="Times New Roman" w:hAnsi="Times New Roman"/>
      <w:sz w:val="24"/>
      <w:szCs w:val="24"/>
      <w:lang w:val="sk-SK"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</TotalTime>
  <Pages>1</Pages>
  <Words>499</Words>
  <Characters>2849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luddu</cp:lastModifiedBy>
  <cp:revision>13</cp:revision>
  <cp:lastPrinted>2014-09-10T10:59:00Z</cp:lastPrinted>
  <dcterms:created xsi:type="dcterms:W3CDTF">2014-09-04T06:18:00Z</dcterms:created>
  <dcterms:modified xsi:type="dcterms:W3CDTF">2014-09-10T10:59:00Z</dcterms:modified>
</cp:coreProperties>
</file>