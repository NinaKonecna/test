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9020" w14:textId="5B7AB256" w:rsidR="0015396C" w:rsidRPr="00932CE8" w:rsidRDefault="003306FE" w:rsidP="00797F5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_________________________</w:t>
      </w:r>
    </w:p>
    <w:p w14:paraId="203B00B5" w14:textId="30E5DA93" w:rsidR="005936E6" w:rsidRDefault="007578B8" w:rsidP="005936E6">
      <w:pPr>
        <w:rPr>
          <w:sz w:val="24"/>
          <w:szCs w:val="24"/>
        </w:rPr>
      </w:pPr>
      <w:r>
        <w:rPr>
          <w:sz w:val="24"/>
          <w:szCs w:val="24"/>
        </w:rPr>
        <w:t xml:space="preserve">=zahŕňa </w:t>
      </w:r>
      <w:r w:rsidR="00A81AF2">
        <w:rPr>
          <w:sz w:val="24"/>
          <w:szCs w:val="24"/>
        </w:rPr>
        <w:t>____________________</w:t>
      </w:r>
      <w:r>
        <w:rPr>
          <w:sz w:val="24"/>
          <w:szCs w:val="24"/>
        </w:rPr>
        <w:t xml:space="preserve">, ktorá je sústredená v: moriach, oceánoch, </w:t>
      </w:r>
      <w:r w:rsidR="00A81AF2">
        <w:rPr>
          <w:sz w:val="24"/>
          <w:szCs w:val="24"/>
        </w:rPr>
        <w:t>___________</w:t>
      </w:r>
      <w:r>
        <w:rPr>
          <w:sz w:val="24"/>
          <w:szCs w:val="24"/>
        </w:rPr>
        <w:t>, umelých vodných nádržiach, v </w:t>
      </w:r>
      <w:r w:rsidR="00A81AF2">
        <w:rPr>
          <w:sz w:val="24"/>
          <w:szCs w:val="24"/>
        </w:rPr>
        <w:t>______________</w:t>
      </w:r>
      <w:r>
        <w:rPr>
          <w:sz w:val="24"/>
          <w:szCs w:val="24"/>
        </w:rPr>
        <w:t>, v pôde, v atmosfére + patrí sem aj biologická voda = voda v </w:t>
      </w:r>
      <w:r w:rsidR="00A81AF2">
        <w:rPr>
          <w:sz w:val="24"/>
          <w:szCs w:val="24"/>
        </w:rPr>
        <w:t>_____</w:t>
      </w:r>
      <w:r>
        <w:rPr>
          <w:sz w:val="24"/>
          <w:szCs w:val="24"/>
        </w:rPr>
        <w:t xml:space="preserve"> </w:t>
      </w:r>
      <w:r w:rsidR="00A81AF2">
        <w:rPr>
          <w:sz w:val="24"/>
          <w:szCs w:val="24"/>
        </w:rPr>
        <w:t>_____________________</w:t>
      </w:r>
    </w:p>
    <w:p w14:paraId="1296D482" w14:textId="7433BCE9" w:rsidR="007578B8" w:rsidRDefault="007578B8" w:rsidP="005936E6">
      <w:pPr>
        <w:rPr>
          <w:sz w:val="24"/>
          <w:szCs w:val="24"/>
        </w:rPr>
      </w:pPr>
      <w:r>
        <w:rPr>
          <w:sz w:val="24"/>
          <w:szCs w:val="24"/>
        </w:rPr>
        <w:t xml:space="preserve">=na Zemi sa nachádza </w:t>
      </w:r>
      <w:r w:rsidR="00A81AF2">
        <w:rPr>
          <w:sz w:val="24"/>
          <w:szCs w:val="24"/>
        </w:rPr>
        <w:t>_____________</w:t>
      </w:r>
      <w:r>
        <w:rPr>
          <w:sz w:val="24"/>
          <w:szCs w:val="24"/>
        </w:rPr>
        <w:t xml:space="preserve"> mil.km</w:t>
      </w:r>
      <w:r>
        <w:rPr>
          <w:sz w:val="24"/>
          <w:szCs w:val="24"/>
          <w:vertAlign w:val="superscript"/>
        </w:rPr>
        <w:t>3</w:t>
      </w:r>
      <w:r>
        <w:rPr>
          <w:sz w:val="24"/>
          <w:szCs w:val="24"/>
        </w:rPr>
        <w:t xml:space="preserve"> vody, z toho </w:t>
      </w:r>
      <w:r w:rsidR="00A81AF2">
        <w:rPr>
          <w:sz w:val="24"/>
          <w:szCs w:val="24"/>
        </w:rPr>
        <w:t xml:space="preserve">______ </w:t>
      </w:r>
      <w:r>
        <w:rPr>
          <w:sz w:val="24"/>
          <w:szCs w:val="24"/>
        </w:rPr>
        <w:t>% je voda sladká</w:t>
      </w:r>
    </w:p>
    <w:p w14:paraId="3F632DE8" w14:textId="6CD2E0D7" w:rsidR="007578B8" w:rsidRDefault="007578B8" w:rsidP="005936E6">
      <w:pPr>
        <w:rPr>
          <w:sz w:val="24"/>
          <w:szCs w:val="24"/>
        </w:rPr>
      </w:pPr>
      <w:r>
        <w:rPr>
          <w:sz w:val="24"/>
          <w:szCs w:val="24"/>
        </w:rPr>
        <w:t xml:space="preserve">-najväčšia zásobáreň vody – </w:t>
      </w:r>
      <w:r w:rsidR="00A81AF2">
        <w:rPr>
          <w:sz w:val="24"/>
          <w:szCs w:val="24"/>
        </w:rPr>
        <w:t>___________________</w:t>
      </w:r>
      <w:r>
        <w:rPr>
          <w:sz w:val="24"/>
          <w:szCs w:val="24"/>
        </w:rPr>
        <w:t xml:space="preserve"> ľadovec</w:t>
      </w:r>
    </w:p>
    <w:p w14:paraId="5AE4FD57" w14:textId="22F07E92" w:rsidR="007578B8" w:rsidRDefault="007578B8" w:rsidP="005936E6">
      <w:pPr>
        <w:rPr>
          <w:sz w:val="24"/>
          <w:szCs w:val="24"/>
        </w:rPr>
      </w:pPr>
      <w:r w:rsidRPr="00932CE8">
        <w:rPr>
          <w:b/>
          <w:sz w:val="24"/>
          <w:szCs w:val="24"/>
        </w:rPr>
        <w:t>-Obeh vody</w:t>
      </w:r>
      <w:r>
        <w:rPr>
          <w:sz w:val="24"/>
          <w:szCs w:val="24"/>
        </w:rPr>
        <w:t xml:space="preserve"> : a.) malý – buď nad </w:t>
      </w:r>
      <w:r w:rsidR="00A81AF2">
        <w:rPr>
          <w:sz w:val="24"/>
          <w:szCs w:val="24"/>
        </w:rPr>
        <w:t>________________</w:t>
      </w:r>
      <w:r>
        <w:rPr>
          <w:sz w:val="24"/>
          <w:szCs w:val="24"/>
        </w:rPr>
        <w:t xml:space="preserve"> alebo nad </w:t>
      </w:r>
      <w:r w:rsidR="00A81AF2">
        <w:rPr>
          <w:sz w:val="24"/>
          <w:szCs w:val="24"/>
        </w:rPr>
        <w:t>__________________</w:t>
      </w:r>
    </w:p>
    <w:p w14:paraId="1DD7C734" w14:textId="77777777" w:rsidR="007578B8" w:rsidRDefault="007578B8" w:rsidP="005936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b.)veľký – prepojenie medzi pevninou a oceánom</w:t>
      </w:r>
    </w:p>
    <w:p w14:paraId="7A01CC23" w14:textId="201FA617" w:rsidR="00285ECA" w:rsidRDefault="00285ECA" w:rsidP="005936E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Príčinou obehu vody je: </w:t>
      </w:r>
      <w:r w:rsidR="00A81AF2">
        <w:rPr>
          <w:sz w:val="24"/>
          <w:szCs w:val="24"/>
        </w:rPr>
        <w:t>_____________</w:t>
      </w:r>
      <w:r>
        <w:rPr>
          <w:sz w:val="24"/>
          <w:szCs w:val="24"/>
        </w:rPr>
        <w:t xml:space="preserve"> + </w:t>
      </w:r>
      <w:r w:rsidR="00A81AF2">
        <w:rPr>
          <w:sz w:val="24"/>
          <w:szCs w:val="24"/>
        </w:rPr>
        <w:t>_____________________</w:t>
      </w:r>
    </w:p>
    <w:p w14:paraId="32014809" w14:textId="77777777" w:rsidR="00285ECA" w:rsidRPr="00932CE8" w:rsidRDefault="00285ECA" w:rsidP="005936E6">
      <w:pPr>
        <w:rPr>
          <w:b/>
          <w:sz w:val="24"/>
          <w:szCs w:val="24"/>
        </w:rPr>
      </w:pPr>
      <w:r w:rsidRPr="00932CE8">
        <w:rPr>
          <w:b/>
          <w:sz w:val="24"/>
          <w:szCs w:val="24"/>
        </w:rPr>
        <w:t>SVETOVÝ OCEÁN</w:t>
      </w:r>
    </w:p>
    <w:p w14:paraId="76355BB4" w14:textId="09F8A691" w:rsidR="00285ECA" w:rsidRDefault="00285ECA" w:rsidP="005936E6">
      <w:pPr>
        <w:rPr>
          <w:sz w:val="24"/>
          <w:szCs w:val="24"/>
        </w:rPr>
      </w:pPr>
      <w:r>
        <w:rPr>
          <w:sz w:val="24"/>
          <w:szCs w:val="24"/>
        </w:rPr>
        <w:t>= všetka voda sústredená v </w:t>
      </w:r>
      <w:r w:rsidR="00A81AF2">
        <w:rPr>
          <w:sz w:val="24"/>
          <w:szCs w:val="24"/>
        </w:rPr>
        <w:t>________________</w:t>
      </w:r>
    </w:p>
    <w:p w14:paraId="780C11CE" w14:textId="37FA63EA" w:rsidR="00285ECA" w:rsidRDefault="00285ECA" w:rsidP="005936E6">
      <w:pPr>
        <w:rPr>
          <w:sz w:val="24"/>
          <w:szCs w:val="24"/>
        </w:rPr>
      </w:pPr>
      <w:r>
        <w:rPr>
          <w:sz w:val="24"/>
          <w:szCs w:val="24"/>
        </w:rPr>
        <w:t xml:space="preserve">=zaberá </w:t>
      </w:r>
      <w:r w:rsidR="00A81AF2">
        <w:rPr>
          <w:sz w:val="24"/>
          <w:szCs w:val="24"/>
        </w:rPr>
        <w:t>_________</w:t>
      </w:r>
      <w:r>
        <w:rPr>
          <w:sz w:val="24"/>
          <w:szCs w:val="24"/>
        </w:rPr>
        <w:t xml:space="preserve"> % rozlohy Zeme</w:t>
      </w:r>
    </w:p>
    <w:p w14:paraId="02141123" w14:textId="77777777" w:rsidR="00EA77BE" w:rsidRDefault="00285ECA" w:rsidP="00285ECA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E16CAE">
        <w:rPr>
          <w:i/>
          <w:sz w:val="24"/>
          <w:szCs w:val="24"/>
          <w:u w:val="single"/>
        </w:rPr>
        <w:t>Tichý oceán</w:t>
      </w:r>
      <w:r>
        <w:rPr>
          <w:sz w:val="24"/>
          <w:szCs w:val="24"/>
        </w:rPr>
        <w:t xml:space="preserve"> – rozloha:179 mil.km</w:t>
      </w:r>
      <w:r>
        <w:rPr>
          <w:sz w:val="24"/>
          <w:szCs w:val="24"/>
          <w:vertAlign w:val="superscript"/>
        </w:rPr>
        <w:t>2</w:t>
      </w:r>
      <w:r w:rsidR="00EA77BE">
        <w:rPr>
          <w:sz w:val="24"/>
          <w:szCs w:val="24"/>
        </w:rPr>
        <w:t xml:space="preserve"> – najväčší, najhlbší (</w:t>
      </w:r>
      <w:proofErr w:type="spellStart"/>
      <w:r w:rsidR="00EA77BE">
        <w:rPr>
          <w:sz w:val="24"/>
          <w:szCs w:val="24"/>
        </w:rPr>
        <w:t>Marianská</w:t>
      </w:r>
      <w:proofErr w:type="spellEnd"/>
      <w:r w:rsidR="00EA77BE">
        <w:rPr>
          <w:sz w:val="24"/>
          <w:szCs w:val="24"/>
        </w:rPr>
        <w:t xml:space="preserve"> priekopa – 11 034 m), najviac rýb, najviac ostrovov (</w:t>
      </w:r>
      <w:proofErr w:type="spellStart"/>
      <w:r w:rsidR="00EA77BE">
        <w:rPr>
          <w:sz w:val="24"/>
          <w:szCs w:val="24"/>
        </w:rPr>
        <w:t>oceánia</w:t>
      </w:r>
      <w:proofErr w:type="spellEnd"/>
      <w:r w:rsidR="00EA77BE">
        <w:rPr>
          <w:sz w:val="24"/>
          <w:szCs w:val="24"/>
        </w:rPr>
        <w:t>)</w:t>
      </w:r>
    </w:p>
    <w:p w14:paraId="56E22496" w14:textId="77777777" w:rsidR="00EA77BE" w:rsidRDefault="00EA77BE" w:rsidP="00285ECA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E16CAE">
        <w:rPr>
          <w:i/>
          <w:sz w:val="24"/>
          <w:szCs w:val="24"/>
          <w:u w:val="single"/>
        </w:rPr>
        <w:t>Atlantický oceán</w:t>
      </w:r>
      <w:r>
        <w:rPr>
          <w:sz w:val="24"/>
          <w:szCs w:val="24"/>
        </w:rPr>
        <w:t xml:space="preserve"> – 91 mil.km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najfrekventovanejší z hľadiska dopravy</w:t>
      </w:r>
    </w:p>
    <w:p w14:paraId="3CA2632A" w14:textId="77777777" w:rsidR="00EA77BE" w:rsidRDefault="00EA77BE" w:rsidP="00285ECA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480FCE">
        <w:rPr>
          <w:i/>
          <w:sz w:val="24"/>
          <w:szCs w:val="24"/>
          <w:u w:val="single"/>
        </w:rPr>
        <w:t>Indický</w:t>
      </w:r>
      <w:r>
        <w:rPr>
          <w:sz w:val="24"/>
          <w:szCs w:val="24"/>
        </w:rPr>
        <w:t xml:space="preserve"> – 76 mil.km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najteplejší, najslanší, najviac ropy (Perzský záliv), výskyt monzúnov</w:t>
      </w:r>
    </w:p>
    <w:p w14:paraId="3CC3167A" w14:textId="77777777" w:rsidR="00EA77BE" w:rsidRDefault="00EA77BE" w:rsidP="00285ECA">
      <w:pPr>
        <w:pStyle w:val="Odsekzoznamu"/>
        <w:numPr>
          <w:ilvl w:val="0"/>
          <w:numId w:val="4"/>
        </w:numPr>
        <w:rPr>
          <w:sz w:val="24"/>
          <w:szCs w:val="24"/>
        </w:rPr>
      </w:pPr>
      <w:r w:rsidRPr="00480FCE">
        <w:rPr>
          <w:i/>
          <w:sz w:val="24"/>
          <w:szCs w:val="24"/>
          <w:u w:val="single"/>
        </w:rPr>
        <w:t>Severný ľadový oceán</w:t>
      </w:r>
      <w:r>
        <w:rPr>
          <w:sz w:val="24"/>
          <w:szCs w:val="24"/>
        </w:rPr>
        <w:t xml:space="preserve"> – 15 mil.km</w:t>
      </w:r>
      <w:r>
        <w:rPr>
          <w:sz w:val="24"/>
          <w:szCs w:val="24"/>
          <w:vertAlign w:val="superscript"/>
        </w:rPr>
        <w:t>2</w:t>
      </w:r>
      <w:r>
        <w:rPr>
          <w:sz w:val="24"/>
          <w:szCs w:val="24"/>
        </w:rPr>
        <w:t xml:space="preserve"> – najmenší, najchladnejší, lov rýb (Nórske more, Beaufortovo more)</w:t>
      </w:r>
    </w:p>
    <w:p w14:paraId="23422675" w14:textId="77777777" w:rsidR="005C2364" w:rsidRDefault="005C2364" w:rsidP="005C2364">
      <w:pPr>
        <w:rPr>
          <w:sz w:val="24"/>
          <w:szCs w:val="24"/>
        </w:rPr>
      </w:pPr>
      <w:r w:rsidRPr="00A81AF2">
        <w:rPr>
          <w:b/>
          <w:bCs/>
          <w:sz w:val="24"/>
          <w:szCs w:val="24"/>
        </w:rPr>
        <w:t>Prieliv + prieplav</w:t>
      </w:r>
      <w:r>
        <w:rPr>
          <w:sz w:val="24"/>
          <w:szCs w:val="24"/>
        </w:rPr>
        <w:t xml:space="preserve"> = zúžená časť oceánov a morí </w:t>
      </w:r>
    </w:p>
    <w:p w14:paraId="3BCA0BB4" w14:textId="77777777" w:rsidR="005C2364" w:rsidRDefault="005C2364" w:rsidP="005C2364">
      <w:pPr>
        <w:rPr>
          <w:sz w:val="24"/>
          <w:szCs w:val="24"/>
        </w:rPr>
      </w:pPr>
      <w:r w:rsidRPr="00A81AF2">
        <w:rPr>
          <w:b/>
          <w:bCs/>
          <w:i/>
          <w:iCs/>
          <w:sz w:val="24"/>
          <w:szCs w:val="24"/>
        </w:rPr>
        <w:t>Prieliv</w:t>
      </w:r>
      <w:r>
        <w:rPr>
          <w:sz w:val="24"/>
          <w:szCs w:val="24"/>
        </w:rPr>
        <w:t xml:space="preserve"> – vybudovaný prírodou (</w:t>
      </w:r>
      <w:proofErr w:type="spellStart"/>
      <w:r>
        <w:rPr>
          <w:sz w:val="24"/>
          <w:szCs w:val="24"/>
        </w:rPr>
        <w:t>Gibraltarský</w:t>
      </w:r>
      <w:proofErr w:type="spellEnd"/>
      <w:r>
        <w:rPr>
          <w:sz w:val="24"/>
          <w:szCs w:val="24"/>
        </w:rPr>
        <w:t xml:space="preserve"> prieliv, Mozambický prieliv)</w:t>
      </w:r>
    </w:p>
    <w:p w14:paraId="512FD0E1" w14:textId="77777777" w:rsidR="005C2364" w:rsidRDefault="005C2364" w:rsidP="005C2364">
      <w:pPr>
        <w:rPr>
          <w:sz w:val="24"/>
          <w:szCs w:val="24"/>
        </w:rPr>
      </w:pPr>
      <w:r w:rsidRPr="00A81AF2">
        <w:rPr>
          <w:b/>
          <w:bCs/>
          <w:i/>
          <w:iCs/>
          <w:sz w:val="24"/>
          <w:szCs w:val="24"/>
        </w:rPr>
        <w:t>Prieplav –</w:t>
      </w:r>
      <w:r>
        <w:rPr>
          <w:sz w:val="24"/>
          <w:szCs w:val="24"/>
        </w:rPr>
        <w:t xml:space="preserve"> vybudovaný človekom (Panamský prieplav, Suezský prieplav ..)</w:t>
      </w:r>
    </w:p>
    <w:p w14:paraId="326D356F" w14:textId="77777777" w:rsidR="00F91182" w:rsidRDefault="00F91182" w:rsidP="005C2364">
      <w:pPr>
        <w:rPr>
          <w:sz w:val="24"/>
          <w:szCs w:val="24"/>
        </w:rPr>
      </w:pPr>
      <w:r>
        <w:rPr>
          <w:sz w:val="24"/>
          <w:szCs w:val="24"/>
        </w:rPr>
        <w:t xml:space="preserve">Okrajovou časťou oceánu je </w:t>
      </w:r>
      <w:r w:rsidRPr="009342D5">
        <w:rPr>
          <w:b/>
          <w:sz w:val="24"/>
          <w:szCs w:val="24"/>
        </w:rPr>
        <w:t>more,</w:t>
      </w:r>
      <w:r>
        <w:rPr>
          <w:sz w:val="24"/>
          <w:szCs w:val="24"/>
        </w:rPr>
        <w:t xml:space="preserve"> poznáme 3 typy morí:</w:t>
      </w:r>
    </w:p>
    <w:p w14:paraId="22A7BA2B" w14:textId="77777777" w:rsidR="00F91182" w:rsidRDefault="00F91182" w:rsidP="00F91182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9342D5">
        <w:rPr>
          <w:b/>
          <w:sz w:val="24"/>
          <w:szCs w:val="24"/>
        </w:rPr>
        <w:t>Okrajové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Weddelovo</w:t>
      </w:r>
      <w:proofErr w:type="spellEnd"/>
      <w:r>
        <w:rPr>
          <w:sz w:val="24"/>
          <w:szCs w:val="24"/>
        </w:rPr>
        <w:t xml:space="preserve"> more</w:t>
      </w:r>
    </w:p>
    <w:p w14:paraId="179DCB1B" w14:textId="77777777" w:rsidR="00F91182" w:rsidRDefault="00F91182" w:rsidP="00F91182">
      <w:pPr>
        <w:pStyle w:val="Odsekzoznamu"/>
        <w:numPr>
          <w:ilvl w:val="0"/>
          <w:numId w:val="5"/>
        </w:numPr>
        <w:rPr>
          <w:sz w:val="24"/>
          <w:szCs w:val="24"/>
        </w:rPr>
      </w:pPr>
      <w:proofErr w:type="spellStart"/>
      <w:r w:rsidRPr="009342D5">
        <w:rPr>
          <w:b/>
          <w:sz w:val="24"/>
          <w:szCs w:val="24"/>
        </w:rPr>
        <w:t>Medziostrovné</w:t>
      </w:r>
      <w:proofErr w:type="spellEnd"/>
      <w:r>
        <w:rPr>
          <w:sz w:val="24"/>
          <w:szCs w:val="24"/>
        </w:rPr>
        <w:t xml:space="preserve"> – Severné more</w:t>
      </w:r>
    </w:p>
    <w:p w14:paraId="1B85893A" w14:textId="77777777" w:rsidR="000D7BFB" w:rsidRDefault="00F91182" w:rsidP="00F91182">
      <w:pPr>
        <w:pStyle w:val="Odsekzoznamu"/>
        <w:numPr>
          <w:ilvl w:val="0"/>
          <w:numId w:val="5"/>
        </w:numPr>
        <w:rPr>
          <w:sz w:val="24"/>
          <w:szCs w:val="24"/>
        </w:rPr>
      </w:pPr>
      <w:r w:rsidRPr="009342D5">
        <w:rPr>
          <w:b/>
          <w:sz w:val="24"/>
          <w:szCs w:val="24"/>
        </w:rPr>
        <w:t xml:space="preserve">Vnútrozemské </w:t>
      </w:r>
      <w:r>
        <w:rPr>
          <w:sz w:val="24"/>
          <w:szCs w:val="24"/>
        </w:rPr>
        <w:t>– Stredozemné, Čierne, Červené ...</w:t>
      </w:r>
    </w:p>
    <w:p w14:paraId="6CEE354F" w14:textId="31DC3E9D" w:rsidR="000D7BFB" w:rsidRDefault="0006282C" w:rsidP="000D7BFB">
      <w:pPr>
        <w:rPr>
          <w:sz w:val="24"/>
          <w:szCs w:val="24"/>
        </w:rPr>
      </w:pPr>
      <w:r>
        <w:rPr>
          <w:noProof/>
          <w:sz w:val="24"/>
          <w:szCs w:val="24"/>
        </w:rPr>
        <w:pict w14:anchorId="695AE719">
          <v:rect id="_x0000_s1026" style="position:absolute;margin-left:219.5pt;margin-top:25.25pt;width:281.5pt;height:157pt;z-index:251658240">
            <v:textbox>
              <w:txbxContent>
                <w:p w14:paraId="0FF9A8B2" w14:textId="77777777" w:rsidR="0006282C" w:rsidRDefault="0006282C" w:rsidP="0006282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Dno svetového oceánu nám pokrývajú </w:t>
                  </w:r>
                  <w:r w:rsidRPr="0006282C">
                    <w:rPr>
                      <w:b/>
                      <w:bCs/>
                      <w:sz w:val="24"/>
                      <w:szCs w:val="24"/>
                    </w:rPr>
                    <w:t>SEDIMENTY</w:t>
                  </w:r>
                  <w:r>
                    <w:rPr>
                      <w:sz w:val="24"/>
                      <w:szCs w:val="24"/>
                    </w:rPr>
                    <w:t>, ktoré sa delia na: 1.</w:t>
                  </w:r>
                  <w:r w:rsidRPr="0006282C">
                    <w:rPr>
                      <w:sz w:val="24"/>
                      <w:szCs w:val="24"/>
                      <w:u w:val="single"/>
                    </w:rPr>
                    <w:t>pevninské</w:t>
                  </w:r>
                  <w:r>
                    <w:rPr>
                      <w:sz w:val="24"/>
                      <w:szCs w:val="24"/>
                    </w:rPr>
                    <w:t xml:space="preserve"> – prinášané do oceánov riekami, ľadovcami, vetrom ...</w:t>
                  </w:r>
                </w:p>
                <w:p w14:paraId="77C97579" w14:textId="77777777" w:rsidR="0006282C" w:rsidRPr="000D7BFB" w:rsidRDefault="0006282C" w:rsidP="0006282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2.</w:t>
                  </w:r>
                  <w:r w:rsidRPr="0006282C">
                    <w:rPr>
                      <w:sz w:val="24"/>
                      <w:szCs w:val="24"/>
                      <w:u w:val="single"/>
                    </w:rPr>
                    <w:t>hlbokomorské</w:t>
                  </w:r>
                  <w:r>
                    <w:rPr>
                      <w:sz w:val="24"/>
                      <w:szCs w:val="24"/>
                    </w:rPr>
                    <w:t xml:space="preserve"> – tvorené zvyškami odumretých morských mikroorganizmov a materiálu sopečného pôvodu</w:t>
                  </w:r>
                </w:p>
                <w:p w14:paraId="3CD3448D" w14:textId="77777777" w:rsidR="0006282C" w:rsidRDefault="0006282C"/>
              </w:txbxContent>
            </v:textbox>
          </v:rect>
        </w:pict>
      </w:r>
      <w:r w:rsidR="000D7BFB">
        <w:rPr>
          <w:sz w:val="24"/>
          <w:szCs w:val="24"/>
        </w:rPr>
        <w:t xml:space="preserve">-reliéf morského dna nám znázorňuje </w:t>
      </w:r>
      <w:r w:rsidR="000D7BFB" w:rsidRPr="00C3672B">
        <w:rPr>
          <w:sz w:val="24"/>
          <w:szCs w:val="24"/>
          <w:u w:val="single"/>
        </w:rPr>
        <w:t>HYPSOGRAFICKÁ krivka:</w:t>
      </w:r>
    </w:p>
    <w:p w14:paraId="097FFD3B" w14:textId="77777777" w:rsidR="007578B8" w:rsidRDefault="00F3487C" w:rsidP="000D7BFB">
      <w:pPr>
        <w:rPr>
          <w:sz w:val="24"/>
          <w:szCs w:val="24"/>
        </w:rPr>
      </w:pPr>
      <w:r w:rsidRPr="00F3487C">
        <w:rPr>
          <w:noProof/>
          <w:sz w:val="24"/>
          <w:szCs w:val="24"/>
          <w:lang w:eastAsia="sk-SK"/>
        </w:rPr>
        <w:drawing>
          <wp:inline distT="0" distB="0" distL="0" distR="0" wp14:anchorId="7B7CABDF" wp14:editId="04D9C80D">
            <wp:extent cx="1747584" cy="1676400"/>
            <wp:effectExtent l="0" t="0" r="0" b="0"/>
            <wp:docPr id="13319" name="Obrázok 11" descr="se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" name="Obrázok 11" descr="self.png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177" b="23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358" cy="168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78B8" w:rsidSect="00EC35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34427"/>
    <w:multiLevelType w:val="hybridMultilevel"/>
    <w:tmpl w:val="7ABE648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F4A96"/>
    <w:multiLevelType w:val="hybridMultilevel"/>
    <w:tmpl w:val="7A4422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91F6C"/>
    <w:multiLevelType w:val="hybridMultilevel"/>
    <w:tmpl w:val="78BEB1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3F2129"/>
    <w:multiLevelType w:val="hybridMultilevel"/>
    <w:tmpl w:val="B12C88A2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B57673C"/>
    <w:multiLevelType w:val="hybridMultilevel"/>
    <w:tmpl w:val="DD98BACA"/>
    <w:lvl w:ilvl="0" w:tplc="C08A0D6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371AB"/>
    <w:multiLevelType w:val="hybridMultilevel"/>
    <w:tmpl w:val="968C1F16"/>
    <w:lvl w:ilvl="0" w:tplc="DC1A64E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5266D"/>
    <w:multiLevelType w:val="hybridMultilevel"/>
    <w:tmpl w:val="B2002A32"/>
    <w:lvl w:ilvl="0" w:tplc="360A7D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F52"/>
    <w:rsid w:val="0006282C"/>
    <w:rsid w:val="00093E3C"/>
    <w:rsid w:val="000D7BFB"/>
    <w:rsid w:val="0015396C"/>
    <w:rsid w:val="00160966"/>
    <w:rsid w:val="001D016A"/>
    <w:rsid w:val="00285ECA"/>
    <w:rsid w:val="00301E32"/>
    <w:rsid w:val="003306FE"/>
    <w:rsid w:val="003761D6"/>
    <w:rsid w:val="00380F9F"/>
    <w:rsid w:val="00414D79"/>
    <w:rsid w:val="004233C8"/>
    <w:rsid w:val="00480FCE"/>
    <w:rsid w:val="004C00BD"/>
    <w:rsid w:val="005936E6"/>
    <w:rsid w:val="005C2364"/>
    <w:rsid w:val="00716079"/>
    <w:rsid w:val="007578B8"/>
    <w:rsid w:val="00797F52"/>
    <w:rsid w:val="007B3430"/>
    <w:rsid w:val="00893BB9"/>
    <w:rsid w:val="00932CE8"/>
    <w:rsid w:val="009342D5"/>
    <w:rsid w:val="00953926"/>
    <w:rsid w:val="00A578AF"/>
    <w:rsid w:val="00A81AF2"/>
    <w:rsid w:val="00BC3E23"/>
    <w:rsid w:val="00BD2DD0"/>
    <w:rsid w:val="00C21200"/>
    <w:rsid w:val="00C3672B"/>
    <w:rsid w:val="00C44259"/>
    <w:rsid w:val="00C458E5"/>
    <w:rsid w:val="00E07C1F"/>
    <w:rsid w:val="00E16CAE"/>
    <w:rsid w:val="00EA77BE"/>
    <w:rsid w:val="00EC3553"/>
    <w:rsid w:val="00ED70F9"/>
    <w:rsid w:val="00F3487C"/>
    <w:rsid w:val="00F83808"/>
    <w:rsid w:val="00F91182"/>
    <w:rsid w:val="00FA1A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D8075C0"/>
  <w15:docId w15:val="{C73737A5-1C63-45C5-AC1A-8673CE0E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414D7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348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348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sokolskaivana24@gmail.com</cp:lastModifiedBy>
  <cp:revision>11</cp:revision>
  <cp:lastPrinted>2020-10-20T08:40:00Z</cp:lastPrinted>
  <dcterms:created xsi:type="dcterms:W3CDTF">2017-12-11T15:15:00Z</dcterms:created>
  <dcterms:modified xsi:type="dcterms:W3CDTF">2021-11-21T08:14:00Z</dcterms:modified>
</cp:coreProperties>
</file>