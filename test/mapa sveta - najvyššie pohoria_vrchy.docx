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F4" w:rsidRDefault="009E2ECA">
      <w:r>
        <w:rPr>
          <w:noProof/>
          <w:lang w:eastAsia="sk-SK"/>
        </w:rPr>
        <w:pict>
          <v:shape id="_x0000_s1032" style="position:absolute;margin-left:131.8pt;margin-top:114.75pt;width:29.45pt;height:91.55pt;z-index:251662336" coordsize="589,1831" path="m163,641hdc155,629,149,614,138,604,127,593,110,591,100,579,92,569,94,552,87,541,77,526,62,516,50,504,32,449,13,397,,341,15,215,1,273,37,166v8,-25,38,-39,50,-63c139,,54,132,125,28v17,4,37,1,50,12c189,52,193,73,200,90v24,60,34,118,63,176c272,376,280,497,313,604v17,56,23,98,62,138c409,840,469,930,526,1017v63,263,28,546,12,814c457,1810,450,1792,401,1718v-15,-22,-36,-40,-51,-62c316,1552,311,1459,363,1355v20,-123,7,-257,-63,-363c282,935,262,883,238,829v-5,-12,-5,-27,-13,-37c216,780,200,775,188,767,166,699,140,638,100,579,96,562,97,543,87,529,79,517,58,516,50,504,40,490,42,470,37,454,29,428,12,378,12,378hae" fillcolor="red">
            <v:path arrowok="t"/>
          </v:shape>
        </w:pict>
      </w:r>
      <w:r>
        <w:rPr>
          <w:noProof/>
          <w:lang w:eastAsia="sk-SK"/>
        </w:rPr>
        <w:pict>
          <v:oval id="_x0000_s1030" style="position:absolute;margin-left:434.95pt;margin-top:177.1pt;width:11.7pt;height:12.25pt;rotation:-3451999fd;z-index:251661312" fillcolor="yellow" strokecolor="#f2f2f2 [3041]" strokeweight="3pt">
            <v:shadow on="t" type="perspective" color="#7f7f7f [1601]" opacity=".5" offset="1pt" offset2="-1pt"/>
          </v:oval>
        </w:pict>
      </w:r>
      <w:r w:rsidR="006300DE">
        <w:rPr>
          <w:noProof/>
          <w:lang w:eastAsia="sk-SK"/>
        </w:rPr>
        <w:pict>
          <v:oval id="_x0000_s1029" style="position:absolute;margin-left:287.05pt;margin-top:127.5pt;width:11.7pt;height:12.25pt;rotation:-3451999fd;z-index:251660288" fillcolor="black [3200]" strokecolor="#f2f2f2 [3041]" strokeweight="3pt">
            <v:shadow on="t" type="perspective" color="#7f7f7f [1601]" opacity=".5" offset="1pt" offset2="-1pt"/>
          </v:oval>
        </w:pict>
      </w:r>
      <w:r w:rsidR="006300DE">
        <w:rPr>
          <w:noProof/>
          <w:lang w:eastAsia="sk-SK"/>
        </w:rPr>
        <w:pict>
          <v:oval id="_x0000_s1028" style="position:absolute;margin-left:264.05pt;margin-top:50.75pt;width:13.2pt;height:19.95pt;rotation:-3451999fd;z-index:251659264" fillcolor="#9bbb59 [3206]" strokecolor="#f2f2f2 [3041]" strokeweight="3pt">
            <v:shadow on="t" type="perspective" color="#4e6128 [1606]" opacity=".5" offset="1pt" offset2="-1pt"/>
          </v:oval>
        </w:pict>
      </w:r>
      <w:r w:rsidR="00E92218">
        <w:rPr>
          <w:noProof/>
          <w:lang w:eastAsia="sk-SK"/>
        </w:rPr>
        <w:pict>
          <v:oval id="_x0000_s1027" style="position:absolute;margin-left:354.15pt;margin-top:74.4pt;width:11.7pt;height:23.85pt;rotation:-3451999fd;z-index:251658240" fillcolor="#f79646 [3209]" strokecolor="#f2f2f2 [3041]" strokeweight="3pt">
            <v:shadow on="t" type="perspective" color="#974706 [1609]" opacity=".5" offset="1pt" offset2="-1pt"/>
          </v:oval>
        </w:pict>
      </w:r>
      <w:r w:rsidR="002952F4">
        <w:rPr>
          <w:noProof/>
          <w:lang w:eastAsia="sk-SK"/>
        </w:rPr>
        <w:drawing>
          <wp:inline distT="0" distB="0" distL="0" distR="0">
            <wp:extent cx="6655241" cy="3506600"/>
            <wp:effectExtent l="0" t="0" r="0" b="0"/>
            <wp:docPr id="2" name="Obrázok 2" descr="Výsledok vyhľadávania obr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027" cy="350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F4" w:rsidRDefault="002952F4"/>
    <w:p w:rsidR="00115679" w:rsidRDefault="00D62219" w:rsidP="00CB66F1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sk-SK"/>
        </w:rPr>
      </w:pPr>
      <w:r w:rsidRPr="001039C4">
        <w:rPr>
          <w:rFonts w:ascii="Times New Roman" w:hAnsi="Times New Roman" w:cs="Times New Roman"/>
          <w:b/>
          <w:noProof/>
          <w:sz w:val="28"/>
          <w:szCs w:val="28"/>
          <w:bdr w:val="single" w:sz="4" w:space="0" w:color="auto"/>
          <w:lang w:eastAsia="sk-SK"/>
        </w:rPr>
        <w:t>NAJVYŠŠIE POHORIA A VRCHY</w:t>
      </w:r>
      <w:r w:rsidRPr="00D62219">
        <w:rPr>
          <w:rFonts w:ascii="Times New Roman" w:hAnsi="Times New Roman" w:cs="Times New Roman"/>
          <w:noProof/>
          <w:sz w:val="28"/>
          <w:szCs w:val="28"/>
          <w:lang w:eastAsia="sk-SK"/>
        </w:rPr>
        <w:t>:</w:t>
      </w:r>
    </w:p>
    <w:p w:rsidR="00D62219" w:rsidRDefault="00D62219" w:rsidP="00CB66F1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E92218">
        <w:rPr>
          <w:rFonts w:ascii="Times New Roman" w:hAnsi="Times New Roman" w:cs="Times New Roman"/>
          <w:b/>
          <w:noProof/>
          <w:color w:val="E36C0A" w:themeColor="accent6" w:themeShade="BF"/>
          <w:sz w:val="24"/>
          <w:szCs w:val="24"/>
          <w:u w:val="thick"/>
          <w:lang w:eastAsia="sk-SK"/>
        </w:rPr>
        <w:t>1.ÁZIA</w:t>
      </w:r>
      <w:r w:rsidRPr="00D62219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– najvyššie pohorie______________________, najvyšší vrch __________________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______</w:t>
      </w:r>
    </w:p>
    <w:p w:rsidR="001039C4" w:rsidRDefault="001039C4" w:rsidP="00CB66F1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E92218" w:rsidRDefault="00E92218" w:rsidP="00CB66F1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6300DE">
        <w:rPr>
          <w:rFonts w:ascii="Times New Roman" w:hAnsi="Times New Roman" w:cs="Times New Roman"/>
          <w:b/>
          <w:color w:val="92D050"/>
          <w:sz w:val="24"/>
          <w:szCs w:val="24"/>
          <w:u w:val="thick"/>
        </w:rPr>
        <w:t>2. EURÓPA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E92218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  <w:r w:rsidRPr="00D62219">
        <w:rPr>
          <w:rFonts w:ascii="Times New Roman" w:hAnsi="Times New Roman" w:cs="Times New Roman"/>
          <w:noProof/>
          <w:sz w:val="24"/>
          <w:szCs w:val="24"/>
          <w:lang w:eastAsia="sk-SK"/>
        </w:rPr>
        <w:t>najvyššie pohorie______________________, najvyšší vrch __________________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______</w:t>
      </w:r>
    </w:p>
    <w:p w:rsidR="001039C4" w:rsidRDefault="001039C4" w:rsidP="00CB66F1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E92218" w:rsidRDefault="00E92218" w:rsidP="00CB66F1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6300DE">
        <w:rPr>
          <w:rFonts w:ascii="Times New Roman" w:hAnsi="Times New Roman" w:cs="Times New Roman"/>
          <w:b/>
          <w:noProof/>
          <w:sz w:val="24"/>
          <w:szCs w:val="24"/>
          <w:u w:val="thick"/>
          <w:lang w:eastAsia="sk-SK"/>
        </w:rPr>
        <w:t>3. AFRIKA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- </w:t>
      </w:r>
      <w:r w:rsidRPr="00D62219">
        <w:rPr>
          <w:rFonts w:ascii="Times New Roman" w:hAnsi="Times New Roman" w:cs="Times New Roman"/>
          <w:noProof/>
          <w:sz w:val="24"/>
          <w:szCs w:val="24"/>
          <w:lang w:eastAsia="sk-SK"/>
        </w:rPr>
        <w:t>najvyššie pohorie______________________, najvyšší vrch __________________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______</w:t>
      </w:r>
    </w:p>
    <w:p w:rsidR="001039C4" w:rsidRDefault="001039C4" w:rsidP="00CB66F1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E92218" w:rsidRDefault="00E92218" w:rsidP="00CB66F1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9E2ECA">
        <w:rPr>
          <w:rFonts w:ascii="Times New Roman" w:hAnsi="Times New Roman" w:cs="Times New Roman"/>
          <w:b/>
          <w:noProof/>
          <w:color w:val="FFFF00"/>
          <w:sz w:val="24"/>
          <w:szCs w:val="24"/>
          <w:u w:val="thick"/>
          <w:lang w:eastAsia="sk-SK"/>
        </w:rPr>
        <w:t>4. AUSTRÁLIA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- </w:t>
      </w:r>
      <w:r w:rsidRPr="00D62219">
        <w:rPr>
          <w:rFonts w:ascii="Times New Roman" w:hAnsi="Times New Roman" w:cs="Times New Roman"/>
          <w:noProof/>
          <w:sz w:val="24"/>
          <w:szCs w:val="24"/>
          <w:lang w:eastAsia="sk-SK"/>
        </w:rPr>
        <w:t>najvyššie pohorie______________________, najvyšší vrch __________________</w:t>
      </w:r>
      <w:r w:rsidR="009E2ECA">
        <w:rPr>
          <w:rFonts w:ascii="Times New Roman" w:hAnsi="Times New Roman" w:cs="Times New Roman"/>
          <w:noProof/>
          <w:sz w:val="24"/>
          <w:szCs w:val="24"/>
          <w:lang w:eastAsia="sk-SK"/>
        </w:rPr>
        <w:t>____</w:t>
      </w:r>
    </w:p>
    <w:p w:rsidR="001039C4" w:rsidRDefault="001039C4" w:rsidP="00CB66F1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E92218" w:rsidRPr="00E92218" w:rsidRDefault="00E92218" w:rsidP="00CB66F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ECA">
        <w:rPr>
          <w:rFonts w:ascii="Times New Roman" w:hAnsi="Times New Roman" w:cs="Times New Roman"/>
          <w:b/>
          <w:noProof/>
          <w:color w:val="FF0000"/>
          <w:sz w:val="24"/>
          <w:szCs w:val="24"/>
          <w:u w:val="thick"/>
          <w:lang w:eastAsia="sk-SK"/>
        </w:rPr>
        <w:t>5.AMERIKA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- </w:t>
      </w:r>
      <w:r w:rsidRPr="00D62219">
        <w:rPr>
          <w:rFonts w:ascii="Times New Roman" w:hAnsi="Times New Roman" w:cs="Times New Roman"/>
          <w:noProof/>
          <w:sz w:val="24"/>
          <w:szCs w:val="24"/>
          <w:lang w:eastAsia="sk-SK"/>
        </w:rPr>
        <w:t>najvyššie pohorie______________________, najvyšší vrch __________________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______</w:t>
      </w:r>
    </w:p>
    <w:sectPr w:rsidR="00E92218" w:rsidRPr="00E92218" w:rsidSect="002952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5060E"/>
    <w:rsid w:val="001039C4"/>
    <w:rsid w:val="00115679"/>
    <w:rsid w:val="00221FB6"/>
    <w:rsid w:val="002952F4"/>
    <w:rsid w:val="006300DE"/>
    <w:rsid w:val="0065060E"/>
    <w:rsid w:val="009E2ECA"/>
    <w:rsid w:val="00CB66F1"/>
    <w:rsid w:val="00D62219"/>
    <w:rsid w:val="00E92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21F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95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95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95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95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sokol</cp:lastModifiedBy>
  <cp:revision>8</cp:revision>
  <cp:lastPrinted>2019-09-09T09:40:00Z</cp:lastPrinted>
  <dcterms:created xsi:type="dcterms:W3CDTF">2019-09-09T09:39:00Z</dcterms:created>
  <dcterms:modified xsi:type="dcterms:W3CDTF">2022-10-30T09:05:00Z</dcterms:modified>
</cp:coreProperties>
</file>