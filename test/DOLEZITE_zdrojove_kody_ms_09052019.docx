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650" w:rsidRDefault="006B5650"/>
    <w:p w:rsidR="00F008AF" w:rsidRPr="00492451" w:rsidRDefault="00492451">
      <w:pPr>
        <w:rPr>
          <w:b/>
        </w:rPr>
      </w:pPr>
      <w:r w:rsidRPr="00492451">
        <w:rPr>
          <w:b/>
        </w:rPr>
        <w:t>http://jazyk-c.wz.cz/cykly.html</w:t>
      </w:r>
    </w:p>
    <w:p w:rsidR="00F008AF" w:rsidRPr="000E416C" w:rsidRDefault="000C01A4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Spracované zdrojové kódy v jazyku C</w:t>
      </w:r>
    </w:p>
    <w:p w:rsidR="00EE5139" w:rsidRPr="00BC51BC" w:rsidRDefault="00EE5139" w:rsidP="00EE5139">
      <w:pPr>
        <w:pStyle w:val="StylKurzvaernPed24b"/>
        <w:rPr>
          <w:color w:val="0070C0"/>
        </w:rPr>
      </w:pPr>
      <w:r w:rsidRPr="00BC51BC">
        <w:rPr>
          <w:color w:val="0070C0"/>
        </w:rPr>
        <w:t xml:space="preserve">1. Jednorozmerné pole – načítanie a výpis znakov </w:t>
      </w:r>
    </w:p>
    <w:p w:rsidR="00EE5139" w:rsidRDefault="00EE5139" w:rsidP="00EE5139">
      <w:pPr>
        <w:ind w:left="284" w:firstLine="283"/>
        <w:jc w:val="both"/>
      </w:pPr>
      <w:r>
        <w:t xml:space="preserve">  </w:t>
      </w:r>
      <w:r w:rsidR="000C01A4">
        <w:t>J</w:t>
      </w:r>
      <w:r>
        <w:t>ednorozmerné pole, v</w:t>
      </w:r>
      <w:r w:rsidRPr="00331AEA">
        <w:t xml:space="preserve">ysvetlite postupnosť činností počítača </w:t>
      </w:r>
      <w:r>
        <w:t>pri práci s poľom,</w:t>
      </w:r>
    </w:p>
    <w:p w:rsidR="00EE5139" w:rsidRPr="00331AEA" w:rsidRDefault="00EE5139" w:rsidP="00EE5139">
      <w:pPr>
        <w:jc w:val="both"/>
      </w:pPr>
      <w:r>
        <w:t xml:space="preserve">    </w:t>
      </w:r>
      <w:r w:rsidRPr="00331AEA">
        <w:t xml:space="preserve"> pri </w:t>
      </w:r>
      <w:r>
        <w:t>deklarácii jednorozmerného poľa,  ktoré funkcie sú použité pre zápis a výpis znakov</w:t>
      </w:r>
      <w:r w:rsidRPr="00331AEA">
        <w:t>.</w:t>
      </w:r>
    </w:p>
    <w:p w:rsidR="00EE5139" w:rsidRPr="00606B98" w:rsidRDefault="00EE5139" w:rsidP="00EE5139">
      <w:pPr>
        <w:ind w:left="284"/>
        <w:jc w:val="both"/>
        <w:rPr>
          <w:i/>
        </w:rPr>
      </w:pPr>
      <w:r w:rsidRPr="00606B98">
        <w:rPr>
          <w:i/>
        </w:rPr>
        <w:t>Príklad</w:t>
      </w:r>
    </w:p>
    <w:p w:rsidR="00EE5139" w:rsidRDefault="00EE5139" w:rsidP="00EE5139">
      <w:pPr>
        <w:ind w:left="284" w:firstLine="283"/>
        <w:jc w:val="both"/>
      </w:pPr>
      <w:r>
        <w:t xml:space="preserve">  Vytvorte</w:t>
      </w:r>
      <w:r w:rsidRPr="00FF2707">
        <w:t xml:space="preserve"> program, pomocou ktorého </w:t>
      </w:r>
      <w:r>
        <w:t xml:space="preserve">zapíšete do znakového poľa text maximálne o dĺžke tridsiatich znakov.  Pomocou  cyklu vypíšte tento text od posledného po prvý znak ( pospiatky): napr.    </w:t>
      </w:r>
      <w:proofErr w:type="spellStart"/>
      <w:r>
        <w:t>abcdefgh</w:t>
      </w:r>
      <w:proofErr w:type="spellEnd"/>
      <w:r>
        <w:t xml:space="preserve">               kobyla ma </w:t>
      </w:r>
      <w:proofErr w:type="spellStart"/>
      <w:r>
        <w:t>maly</w:t>
      </w:r>
      <w:proofErr w:type="spellEnd"/>
      <w:r>
        <w:t xml:space="preserve"> bok</w:t>
      </w:r>
    </w:p>
    <w:p w:rsidR="0039226B" w:rsidRDefault="00EE5139" w:rsidP="00EE5139">
      <w:r>
        <w:t xml:space="preserve">                             </w:t>
      </w:r>
      <w:proofErr w:type="spellStart"/>
      <w:r>
        <w:t>hgfedcba</w:t>
      </w:r>
      <w:proofErr w:type="spellEnd"/>
      <w:r>
        <w:t xml:space="preserve">               </w:t>
      </w:r>
      <w:proofErr w:type="spellStart"/>
      <w:r>
        <w:t>kob</w:t>
      </w:r>
      <w:proofErr w:type="spellEnd"/>
      <w:r>
        <w:t xml:space="preserve"> </w:t>
      </w:r>
      <w:proofErr w:type="spellStart"/>
      <w:r>
        <w:t>ylam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</w:t>
      </w:r>
      <w:proofErr w:type="spellStart"/>
      <w:r>
        <w:t>alybok</w:t>
      </w:r>
      <w:proofErr w:type="spellEnd"/>
    </w:p>
    <w:p w:rsidR="0039226B" w:rsidRDefault="0039226B" w:rsidP="0039226B">
      <w:pPr>
        <w:spacing w:line="168" w:lineRule="auto"/>
      </w:pPr>
    </w:p>
    <w:p w:rsidR="006F0208" w:rsidRDefault="006F0208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>#</w:t>
      </w:r>
      <w:proofErr w:type="spellStart"/>
      <w:r w:rsidRPr="00EE5139">
        <w:rPr>
          <w:b/>
        </w:rPr>
        <w:t>include</w:t>
      </w:r>
      <w:proofErr w:type="spellEnd"/>
      <w:r w:rsidRPr="00EE5139">
        <w:rPr>
          <w:b/>
        </w:rPr>
        <w:t xml:space="preserve"> &lt;</w:t>
      </w:r>
      <w:proofErr w:type="spellStart"/>
      <w:r w:rsidRPr="00EE5139">
        <w:rPr>
          <w:b/>
        </w:rPr>
        <w:t>stdio.h</w:t>
      </w:r>
      <w:proofErr w:type="spellEnd"/>
      <w:r w:rsidRPr="00EE5139">
        <w:rPr>
          <w:b/>
        </w:rPr>
        <w:t>&gt;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#</w:t>
      </w:r>
      <w:proofErr w:type="spellStart"/>
      <w:r w:rsidRPr="00EE5139">
        <w:rPr>
          <w:b/>
        </w:rPr>
        <w:t>define</w:t>
      </w:r>
      <w:proofErr w:type="spellEnd"/>
      <w:r w:rsidRPr="00EE5139">
        <w:rPr>
          <w:b/>
        </w:rPr>
        <w:t xml:space="preserve"> N 30</w:t>
      </w:r>
      <w:bookmarkStart w:id="0" w:name="_GoBack"/>
      <w:bookmarkEnd w:id="0"/>
    </w:p>
    <w:p w:rsidR="00EE5139" w:rsidRPr="00EE5139" w:rsidRDefault="00EE5139" w:rsidP="00EE5139">
      <w:pPr>
        <w:spacing w:line="240" w:lineRule="auto"/>
        <w:rPr>
          <w:b/>
        </w:rPr>
      </w:pP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</w:t>
      </w:r>
      <w:proofErr w:type="spellStart"/>
      <w:r w:rsidRPr="00EE5139">
        <w:rPr>
          <w:b/>
        </w:rPr>
        <w:t>int</w:t>
      </w:r>
      <w:proofErr w:type="spellEnd"/>
      <w:r w:rsidRPr="00EE5139">
        <w:rPr>
          <w:b/>
        </w:rPr>
        <w:t xml:space="preserve"> </w:t>
      </w:r>
      <w:proofErr w:type="spellStart"/>
      <w:r w:rsidRPr="00EE5139">
        <w:rPr>
          <w:b/>
        </w:rPr>
        <w:t>main</w:t>
      </w:r>
      <w:proofErr w:type="spellEnd"/>
      <w:r w:rsidRPr="00EE5139">
        <w:rPr>
          <w:b/>
        </w:rPr>
        <w:t>()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{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</w:t>
      </w:r>
      <w:proofErr w:type="spellStart"/>
      <w:r w:rsidRPr="00EE5139">
        <w:rPr>
          <w:b/>
        </w:rPr>
        <w:t>char</w:t>
      </w:r>
      <w:proofErr w:type="spellEnd"/>
      <w:r w:rsidRPr="00EE5139">
        <w:rPr>
          <w:b/>
        </w:rPr>
        <w:t xml:space="preserve"> pole[N];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</w:t>
      </w:r>
      <w:proofErr w:type="spellStart"/>
      <w:r w:rsidRPr="00EE5139">
        <w:rPr>
          <w:b/>
        </w:rPr>
        <w:t>int</w:t>
      </w:r>
      <w:proofErr w:type="spellEnd"/>
      <w:r w:rsidRPr="00EE5139">
        <w:rPr>
          <w:b/>
        </w:rPr>
        <w:t xml:space="preserve"> i=0,j,znak;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</w:t>
      </w:r>
      <w:proofErr w:type="spellStart"/>
      <w:r w:rsidRPr="00EE5139">
        <w:rPr>
          <w:b/>
        </w:rPr>
        <w:t>printf</w:t>
      </w:r>
      <w:proofErr w:type="spellEnd"/>
      <w:r w:rsidRPr="00EE5139">
        <w:rPr>
          <w:b/>
        </w:rPr>
        <w:t>("</w:t>
      </w:r>
      <w:proofErr w:type="spellStart"/>
      <w:r w:rsidRPr="00EE5139">
        <w:rPr>
          <w:b/>
        </w:rPr>
        <w:t>Napiste</w:t>
      </w:r>
      <w:proofErr w:type="spellEnd"/>
      <w:r w:rsidRPr="00EE5139">
        <w:rPr>
          <w:b/>
        </w:rPr>
        <w:t xml:space="preserve"> slovo(max. %d </w:t>
      </w:r>
      <w:proofErr w:type="spellStart"/>
      <w:r w:rsidRPr="00EE5139">
        <w:rPr>
          <w:b/>
        </w:rPr>
        <w:t>pismen</w:t>
      </w:r>
      <w:proofErr w:type="spellEnd"/>
      <w:r w:rsidRPr="00EE5139">
        <w:rPr>
          <w:b/>
        </w:rPr>
        <w:t>) -&gt; ", N);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do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   {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    znak=</w:t>
      </w:r>
      <w:proofErr w:type="spellStart"/>
      <w:r w:rsidRPr="00EE5139">
        <w:rPr>
          <w:b/>
        </w:rPr>
        <w:t>getch</w:t>
      </w:r>
      <w:proofErr w:type="spellEnd"/>
      <w:r w:rsidRPr="00EE5139">
        <w:rPr>
          <w:b/>
        </w:rPr>
        <w:t>();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    </w:t>
      </w:r>
      <w:proofErr w:type="spellStart"/>
      <w:r w:rsidRPr="00EE5139">
        <w:rPr>
          <w:b/>
        </w:rPr>
        <w:t>if</w:t>
      </w:r>
      <w:proofErr w:type="spellEnd"/>
      <w:r w:rsidRPr="00EE5139">
        <w:rPr>
          <w:b/>
        </w:rPr>
        <w:t xml:space="preserve"> (znak!=13)        //</w:t>
      </w:r>
      <w:proofErr w:type="spellStart"/>
      <w:r w:rsidRPr="00EE5139">
        <w:rPr>
          <w:b/>
        </w:rPr>
        <w:t>pokym</w:t>
      </w:r>
      <w:proofErr w:type="spellEnd"/>
      <w:r w:rsidRPr="00EE5139">
        <w:rPr>
          <w:b/>
        </w:rPr>
        <w:t xml:space="preserve"> </w:t>
      </w:r>
      <w:proofErr w:type="spellStart"/>
      <w:r w:rsidRPr="00EE5139">
        <w:rPr>
          <w:b/>
        </w:rPr>
        <w:t>nestlacim</w:t>
      </w:r>
      <w:proofErr w:type="spellEnd"/>
      <w:r w:rsidRPr="00EE5139">
        <w:rPr>
          <w:b/>
        </w:rPr>
        <w:t xml:space="preserve"> </w:t>
      </w:r>
      <w:proofErr w:type="spellStart"/>
      <w:r w:rsidRPr="00EE5139">
        <w:rPr>
          <w:b/>
        </w:rPr>
        <w:t>enter</w:t>
      </w:r>
      <w:proofErr w:type="spellEnd"/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         {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           </w:t>
      </w:r>
      <w:proofErr w:type="spellStart"/>
      <w:r w:rsidRPr="00EE5139">
        <w:rPr>
          <w:b/>
        </w:rPr>
        <w:t>putch</w:t>
      </w:r>
      <w:proofErr w:type="spellEnd"/>
      <w:r w:rsidRPr="00EE5139">
        <w:rPr>
          <w:b/>
        </w:rPr>
        <w:t>(znak);  //</w:t>
      </w:r>
      <w:proofErr w:type="spellStart"/>
      <w:r w:rsidRPr="00EE5139">
        <w:rPr>
          <w:b/>
        </w:rPr>
        <w:t>vypis</w:t>
      </w:r>
      <w:proofErr w:type="spellEnd"/>
      <w:r w:rsidRPr="00EE5139">
        <w:rPr>
          <w:b/>
        </w:rPr>
        <w:t xml:space="preserve"> znak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           pole[i]=znak; //</w:t>
      </w:r>
      <w:proofErr w:type="spellStart"/>
      <w:r w:rsidRPr="00EE5139">
        <w:rPr>
          <w:b/>
        </w:rPr>
        <w:t>zapis</w:t>
      </w:r>
      <w:proofErr w:type="spellEnd"/>
      <w:r w:rsidRPr="00EE5139">
        <w:rPr>
          <w:b/>
        </w:rPr>
        <w:t xml:space="preserve"> do </w:t>
      </w:r>
      <w:proofErr w:type="spellStart"/>
      <w:r w:rsidRPr="00EE5139">
        <w:rPr>
          <w:b/>
        </w:rPr>
        <w:t>pola</w:t>
      </w:r>
      <w:proofErr w:type="spellEnd"/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           i++; 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         } 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  } </w:t>
      </w:r>
      <w:proofErr w:type="spellStart"/>
      <w:r w:rsidRPr="00EE5139">
        <w:rPr>
          <w:b/>
        </w:rPr>
        <w:t>while</w:t>
      </w:r>
      <w:proofErr w:type="spellEnd"/>
      <w:r w:rsidRPr="00EE5139">
        <w:rPr>
          <w:b/>
        </w:rPr>
        <w:t xml:space="preserve"> (znak!=13);   --i;             //znaky </w:t>
      </w:r>
      <w:proofErr w:type="spellStart"/>
      <w:r w:rsidRPr="00EE5139">
        <w:rPr>
          <w:b/>
        </w:rPr>
        <w:t>su</w:t>
      </w:r>
      <w:proofErr w:type="spellEnd"/>
      <w:r w:rsidRPr="00EE5139">
        <w:rPr>
          <w:b/>
        </w:rPr>
        <w:t xml:space="preserve"> v poli[0] </w:t>
      </w:r>
      <w:proofErr w:type="spellStart"/>
      <w:r w:rsidRPr="00EE5139">
        <w:rPr>
          <w:b/>
        </w:rPr>
        <w:t>az</w:t>
      </w:r>
      <w:proofErr w:type="spellEnd"/>
      <w:r w:rsidRPr="00EE5139">
        <w:rPr>
          <w:b/>
        </w:rPr>
        <w:t xml:space="preserve"> poli[i-1]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</w:t>
      </w:r>
      <w:proofErr w:type="spellStart"/>
      <w:r w:rsidRPr="00EE5139">
        <w:rPr>
          <w:b/>
        </w:rPr>
        <w:t>printf</w:t>
      </w:r>
      <w:proofErr w:type="spellEnd"/>
      <w:r w:rsidRPr="00EE5139">
        <w:rPr>
          <w:b/>
        </w:rPr>
        <w:t>("\n Slovo pospiatky:  \n");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</w:t>
      </w:r>
      <w:proofErr w:type="spellStart"/>
      <w:r w:rsidRPr="00EE5139">
        <w:rPr>
          <w:b/>
        </w:rPr>
        <w:t>for</w:t>
      </w:r>
      <w:proofErr w:type="spellEnd"/>
      <w:r w:rsidRPr="00EE5139">
        <w:rPr>
          <w:b/>
        </w:rPr>
        <w:t xml:space="preserve"> (j=i; j&gt;=0; j--)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  </w:t>
      </w:r>
      <w:proofErr w:type="spellStart"/>
      <w:r w:rsidRPr="00EE5139">
        <w:rPr>
          <w:b/>
        </w:rPr>
        <w:t>putch</w:t>
      </w:r>
      <w:proofErr w:type="spellEnd"/>
      <w:r w:rsidRPr="00EE5139">
        <w:rPr>
          <w:b/>
        </w:rPr>
        <w:t>(pole[j]);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</w:t>
      </w:r>
      <w:proofErr w:type="spellStart"/>
      <w:r w:rsidRPr="00EE5139">
        <w:rPr>
          <w:b/>
        </w:rPr>
        <w:t>getch</w:t>
      </w:r>
      <w:proofErr w:type="spellEnd"/>
      <w:r w:rsidRPr="00EE5139">
        <w:rPr>
          <w:b/>
        </w:rPr>
        <w:t>();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 </w:t>
      </w:r>
      <w:proofErr w:type="spellStart"/>
      <w:r w:rsidRPr="00EE5139">
        <w:rPr>
          <w:b/>
        </w:rPr>
        <w:t>return</w:t>
      </w:r>
      <w:proofErr w:type="spellEnd"/>
      <w:r w:rsidRPr="00EE5139">
        <w:rPr>
          <w:b/>
        </w:rPr>
        <w:t xml:space="preserve"> 0;</w:t>
      </w:r>
    </w:p>
    <w:p w:rsidR="00EE5139" w:rsidRPr="00EE5139" w:rsidRDefault="00EE5139" w:rsidP="00EE5139">
      <w:pPr>
        <w:spacing w:line="240" w:lineRule="auto"/>
        <w:rPr>
          <w:b/>
        </w:rPr>
      </w:pPr>
      <w:r w:rsidRPr="00EE5139">
        <w:rPr>
          <w:b/>
        </w:rPr>
        <w:t xml:space="preserve">  }</w:t>
      </w:r>
    </w:p>
    <w:p w:rsidR="00EE5139" w:rsidRDefault="00EE5139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6F0208" w:rsidRDefault="006F0208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6F0208" w:rsidRDefault="006F0208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6F0208" w:rsidRDefault="006F0208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6F0208" w:rsidRDefault="006F0208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6F0208" w:rsidRDefault="006F0208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6F0208" w:rsidRDefault="006F0208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EE5139" w:rsidRDefault="00EE5139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EE5139" w:rsidRDefault="00EE5139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EE5139" w:rsidRDefault="00EE5139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EE5139" w:rsidRDefault="00EE5139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EE5139" w:rsidRDefault="00EE5139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6F0208" w:rsidRDefault="006F0208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6F0208" w:rsidRDefault="006F0208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6F0208" w:rsidRDefault="006F0208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6F0208" w:rsidRDefault="006F0208" w:rsidP="000E416C">
      <w:pPr>
        <w:overflowPunct w:val="0"/>
        <w:autoSpaceDE w:val="0"/>
        <w:autoSpaceDN w:val="0"/>
        <w:adjustRightInd w:val="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BC51BC" w:rsidRDefault="00BC51BC" w:rsidP="004A58EA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BC51BC" w:rsidRPr="00BC51BC" w:rsidRDefault="00572172" w:rsidP="004A58EA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BC51B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lastRenderedPageBreak/>
        <w:t xml:space="preserve">2.  </w:t>
      </w:r>
      <w:r w:rsidR="00BC51BC" w:rsidRPr="00BC51BC">
        <w:rPr>
          <w:b/>
          <w:color w:val="0070C0"/>
          <w:sz w:val="24"/>
          <w:szCs w:val="24"/>
        </w:rPr>
        <w:t>Podmienený príkaz – vnorené podmienky</w:t>
      </w:r>
      <w:r w:rsidR="00BC51BC" w:rsidRPr="00BC51BC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</w:p>
    <w:p w:rsidR="00572172" w:rsidRPr="00F008AF" w:rsidRDefault="00572172" w:rsidP="004A58EA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F008AF">
        <w:rPr>
          <w:rFonts w:ascii="Times New Roman" w:eastAsia="Times New Roman" w:hAnsi="Times New Roman" w:cs="Times New Roman"/>
          <w:sz w:val="24"/>
          <w:szCs w:val="20"/>
        </w:rPr>
        <w:t>Vysvetlite kedy je potrebné použiť vnorené podmienky v algoritme. Prečo nie je možné vždy použiť príkaz viacnásobného vetvenia ?</w:t>
      </w:r>
    </w:p>
    <w:p w:rsidR="00572172" w:rsidRPr="00F008AF" w:rsidRDefault="00572172" w:rsidP="000E416C">
      <w:pPr>
        <w:ind w:firstLine="284"/>
        <w:jc w:val="both"/>
        <w:rPr>
          <w:rFonts w:ascii="Times New Roman" w:eastAsia="Times New Roman" w:hAnsi="Times New Roman" w:cs="Times New Roman"/>
          <w:i/>
          <w:sz w:val="24"/>
          <w:szCs w:val="20"/>
        </w:rPr>
      </w:pPr>
      <w:r w:rsidRPr="00F008AF">
        <w:rPr>
          <w:rFonts w:ascii="Times New Roman" w:eastAsia="Times New Roman" w:hAnsi="Times New Roman" w:cs="Times New Roman"/>
          <w:i/>
          <w:sz w:val="24"/>
          <w:szCs w:val="20"/>
        </w:rPr>
        <w:t>Príklad</w:t>
      </w:r>
    </w:p>
    <w:p w:rsidR="00572172" w:rsidRPr="00F008AF" w:rsidRDefault="00572172" w:rsidP="000E416C">
      <w:pPr>
        <w:widowControl w:val="0"/>
        <w:overflowPunct w:val="0"/>
        <w:autoSpaceDE w:val="0"/>
        <w:autoSpaceDN w:val="0"/>
        <w:adjustRightInd w:val="0"/>
        <w:spacing w:before="60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</w:rPr>
      </w:pPr>
      <w:r w:rsidRPr="00F008AF">
        <w:rPr>
          <w:rFonts w:ascii="Times New Roman" w:eastAsia="Times New Roman" w:hAnsi="Times New Roman" w:cs="Times New Roman"/>
          <w:sz w:val="24"/>
          <w:szCs w:val="20"/>
        </w:rPr>
        <w:t xml:space="preserve">  Napíšte program na určovanie BMI indexu človeka. Program načíta hmotnosť človeka v kg a výšku v m. Potom vypočíta BMI index podľa vzorca</w:t>
      </w:r>
    </w:p>
    <w:p w:rsidR="00572172" w:rsidRPr="00F008AF" w:rsidRDefault="00572172" w:rsidP="000E416C">
      <w:pPr>
        <w:ind w:left="284" w:firstLine="42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008AF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7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pt;height:36pt" o:ole="">
            <v:imagedata r:id="rId5" o:title=""/>
          </v:shape>
          <o:OLEObject Type="Embed" ProgID="Equation.3" ShapeID="_x0000_i1025" DrawAspect="Content" ObjectID="_1618755226" r:id="rId6"/>
        </w:object>
      </w:r>
    </w:p>
    <w:p w:rsidR="00572172" w:rsidRPr="00F008AF" w:rsidRDefault="00572172" w:rsidP="000E416C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8AF">
        <w:rPr>
          <w:rFonts w:ascii="Times New Roman" w:eastAsia="Times New Roman" w:hAnsi="Times New Roman" w:cs="Times New Roman"/>
          <w:sz w:val="24"/>
          <w:szCs w:val="24"/>
        </w:rPr>
        <w:t xml:space="preserve">kde hmotnosť sa udáva v kilogramoch a výška v metroch. Program nech vypíše, či máte: </w:t>
      </w:r>
    </w:p>
    <w:p w:rsidR="00572172" w:rsidRPr="00F008AF" w:rsidRDefault="00572172" w:rsidP="000E416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8AF">
        <w:rPr>
          <w:rFonts w:ascii="Times New Roman" w:eastAsia="Times New Roman" w:hAnsi="Times New Roman" w:cs="Times New Roman"/>
          <w:sz w:val="24"/>
          <w:szCs w:val="24"/>
        </w:rPr>
        <w:t>podváhu (BMI &lt; 18,5),</w:t>
      </w:r>
    </w:p>
    <w:p w:rsidR="00572172" w:rsidRPr="00F008AF" w:rsidRDefault="00572172" w:rsidP="000E416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8AF">
        <w:rPr>
          <w:rFonts w:ascii="Times New Roman" w:eastAsia="Times New Roman" w:hAnsi="Times New Roman" w:cs="Times New Roman"/>
          <w:sz w:val="24"/>
          <w:szCs w:val="24"/>
        </w:rPr>
        <w:t>normálnu hmotnosť (18,5&lt;=BMI&lt;25,0),</w:t>
      </w:r>
    </w:p>
    <w:p w:rsidR="00572172" w:rsidRPr="00F008AF" w:rsidRDefault="00572172" w:rsidP="000E416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8AF">
        <w:rPr>
          <w:rFonts w:ascii="Times New Roman" w:eastAsia="Times New Roman" w:hAnsi="Times New Roman" w:cs="Times New Roman"/>
          <w:sz w:val="24"/>
          <w:szCs w:val="24"/>
        </w:rPr>
        <w:t>nadváhu (25,0&lt;=BMI&lt;30,0),</w:t>
      </w:r>
    </w:p>
    <w:p w:rsidR="00572172" w:rsidRPr="00F008AF" w:rsidRDefault="00572172" w:rsidP="000E416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8AF">
        <w:rPr>
          <w:rFonts w:ascii="Times New Roman" w:eastAsia="Times New Roman" w:hAnsi="Times New Roman" w:cs="Times New Roman"/>
          <w:sz w:val="24"/>
          <w:szCs w:val="24"/>
        </w:rPr>
        <w:t>obezitu (BMI&gt;30,0).</w:t>
      </w:r>
    </w:p>
    <w:p w:rsidR="00572172" w:rsidRPr="00F008AF" w:rsidRDefault="00572172" w:rsidP="000E416C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08AF">
        <w:rPr>
          <w:rFonts w:ascii="Times New Roman" w:eastAsia="Times New Roman" w:hAnsi="Times New Roman" w:cs="Times New Roman"/>
          <w:sz w:val="24"/>
          <w:szCs w:val="24"/>
        </w:rPr>
        <w:t xml:space="preserve">Pri riešení úlohy využite vnorené podmienky: </w:t>
      </w:r>
    </w:p>
    <w:p w:rsidR="00572172" w:rsidRPr="00F008AF" w:rsidRDefault="00572172" w:rsidP="00572172">
      <w:pPr>
        <w:spacing w:after="120" w:line="240" w:lineRule="auto"/>
      </w:pPr>
    </w:p>
    <w:p w:rsidR="00572172" w:rsidRDefault="000C01A4" w:rsidP="00572172">
      <w:pPr>
        <w:spacing w:after="120" w:line="240" w:lineRule="auto"/>
        <w:rPr>
          <w:b/>
        </w:rPr>
      </w:pPr>
      <w:r>
        <w:rPr>
          <w:b/>
          <w:noProof/>
          <w:lang w:eastAsia="sk-SK"/>
        </w:rPr>
        <w:pict>
          <v:rect id="Obdĺžnik 22" o:spid="_x0000_s1026" style="position:absolute;margin-left:-8.05pt;margin-top:14.05pt;width:320.65pt;height:33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" filled="f" strokecolor="#41719c" strokeweight="1pt"/>
        </w:pict>
      </w:r>
    </w:p>
    <w:p w:rsidR="00572172" w:rsidRDefault="00572172" w:rsidP="00572172">
      <w:pPr>
        <w:spacing w:after="120" w:line="240" w:lineRule="auto"/>
        <w:rPr>
          <w:b/>
        </w:rPr>
      </w:pP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>#include&lt;stdio.h&gt;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>#include&lt;stdlib.h&gt;</w:t>
      </w:r>
    </w:p>
    <w:p w:rsidR="00572172" w:rsidRDefault="00572172" w:rsidP="00572172">
      <w:pPr>
        <w:spacing w:line="168" w:lineRule="auto"/>
        <w:rPr>
          <w:b/>
        </w:rPr>
      </w:pPr>
      <w:r w:rsidRPr="00C87E4F">
        <w:rPr>
          <w:b/>
        </w:rPr>
        <w:t>#include&lt;time.h&gt;</w:t>
      </w:r>
    </w:p>
    <w:p w:rsidR="00572172" w:rsidRPr="00C87E4F" w:rsidRDefault="00572172" w:rsidP="00572172">
      <w:pPr>
        <w:spacing w:line="168" w:lineRule="auto"/>
        <w:rPr>
          <w:b/>
        </w:rPr>
      </w:pP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>int main()</w:t>
      </w:r>
    </w:p>
    <w:p w:rsidR="00572172" w:rsidRDefault="00572172" w:rsidP="00572172">
      <w:pPr>
        <w:spacing w:line="168" w:lineRule="auto"/>
        <w:rPr>
          <w:b/>
        </w:rPr>
      </w:pPr>
      <w:r w:rsidRPr="00C87E4F">
        <w:rPr>
          <w:b/>
        </w:rPr>
        <w:t>{</w:t>
      </w:r>
    </w:p>
    <w:p w:rsidR="00572172" w:rsidRPr="00C87E4F" w:rsidRDefault="00572172" w:rsidP="00572172">
      <w:pPr>
        <w:spacing w:line="168" w:lineRule="auto"/>
        <w:rPr>
          <w:b/>
        </w:rPr>
      </w:pPr>
    </w:p>
    <w:p w:rsidR="00572172" w:rsidRPr="00C87E4F" w:rsidRDefault="00572172" w:rsidP="00572172">
      <w:pPr>
        <w:spacing w:line="168" w:lineRule="auto"/>
        <w:rPr>
          <w:b/>
        </w:rPr>
      </w:pPr>
      <w:r>
        <w:rPr>
          <w:b/>
        </w:rPr>
        <w:t xml:space="preserve">   </w:t>
      </w:r>
      <w:r w:rsidRPr="00C87E4F">
        <w:rPr>
          <w:b/>
        </w:rPr>
        <w:t xml:space="preserve"> int hmotnost;</w:t>
      </w:r>
    </w:p>
    <w:p w:rsidR="00572172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float BMI, vyska,i ;</w:t>
      </w:r>
    </w:p>
    <w:p w:rsidR="00572172" w:rsidRPr="00C87E4F" w:rsidRDefault="00572172" w:rsidP="00572172">
      <w:pPr>
        <w:spacing w:line="168" w:lineRule="auto"/>
        <w:rPr>
          <w:b/>
        </w:rPr>
      </w:pP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printf("zadaj svoju vysku v metroch:\n");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scanf("%f",&amp;vyska);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printf("zadaj svoju  hmotnost \n");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scanf("%d",&amp;hmotnost);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i =vyska*vyska;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BMI = (float) hmotnost /(float)i;</w:t>
      </w:r>
    </w:p>
    <w:p w:rsidR="00572172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printf("BMI je%f",BMI);</w:t>
      </w:r>
    </w:p>
    <w:p w:rsidR="00572172" w:rsidRPr="00C87E4F" w:rsidRDefault="00572172" w:rsidP="00572172">
      <w:pPr>
        <w:spacing w:line="168" w:lineRule="auto"/>
        <w:rPr>
          <w:b/>
        </w:rPr>
      </w:pP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if(BMI&lt;18.5)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printf("podvaha\n");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if(BMI &gt;=18.5&amp;&amp;BMI&lt;25.0)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printf("normalna hmotnost\n");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if(BMI &gt;=25.0&amp;&amp;BMI&lt;30.0)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printf("nadvaha\n");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if(BMI&gt;30.0)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printf("obezita\n");</w:t>
      </w:r>
    </w:p>
    <w:p w:rsidR="00572172" w:rsidRPr="00C87E4F" w:rsidRDefault="00572172" w:rsidP="00572172">
      <w:pPr>
        <w:spacing w:line="168" w:lineRule="auto"/>
        <w:rPr>
          <w:b/>
        </w:rPr>
      </w:pPr>
    </w:p>
    <w:p w:rsidR="00572172" w:rsidRPr="00C87E4F" w:rsidRDefault="00572172" w:rsidP="00572172">
      <w:pPr>
        <w:spacing w:line="168" w:lineRule="auto"/>
        <w:rPr>
          <w:b/>
        </w:rPr>
      </w:pP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system("pause");</w:t>
      </w:r>
    </w:p>
    <w:p w:rsidR="00572172" w:rsidRPr="00C87E4F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return 0;</w:t>
      </w:r>
    </w:p>
    <w:p w:rsidR="00572172" w:rsidRDefault="00572172" w:rsidP="00572172">
      <w:pPr>
        <w:spacing w:line="168" w:lineRule="auto"/>
        <w:rPr>
          <w:b/>
        </w:rPr>
      </w:pPr>
      <w:r w:rsidRPr="00C87E4F">
        <w:rPr>
          <w:b/>
        </w:rPr>
        <w:t xml:space="preserve">      }</w:t>
      </w:r>
    </w:p>
    <w:p w:rsidR="00572172" w:rsidRDefault="00572172" w:rsidP="00572172">
      <w:pPr>
        <w:spacing w:line="168" w:lineRule="auto"/>
        <w:rPr>
          <w:b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0E416C" w:rsidRDefault="000E416C" w:rsidP="00572172">
      <w:pPr>
        <w:pStyle w:val="Stylhlavnaot"/>
        <w:rPr>
          <w:sz w:val="22"/>
          <w:szCs w:val="22"/>
        </w:rPr>
      </w:pPr>
    </w:p>
    <w:p w:rsidR="0028204B" w:rsidRDefault="0028204B" w:rsidP="000E416C">
      <w:pPr>
        <w:pStyle w:val="Stylhlavnaot"/>
        <w:spacing w:line="16" w:lineRule="atLeast"/>
        <w:rPr>
          <w:sz w:val="22"/>
          <w:szCs w:val="22"/>
        </w:rPr>
      </w:pPr>
    </w:p>
    <w:p w:rsidR="0028204B" w:rsidRDefault="0028204B" w:rsidP="000E416C">
      <w:pPr>
        <w:pStyle w:val="Stylhlavnaot"/>
        <w:spacing w:line="16" w:lineRule="atLeast"/>
        <w:rPr>
          <w:sz w:val="22"/>
          <w:szCs w:val="22"/>
        </w:rPr>
      </w:pPr>
    </w:p>
    <w:p w:rsidR="0028204B" w:rsidRDefault="0028204B" w:rsidP="000E416C">
      <w:pPr>
        <w:pStyle w:val="Stylhlavnaot"/>
        <w:spacing w:line="16" w:lineRule="atLeast"/>
        <w:rPr>
          <w:sz w:val="22"/>
          <w:szCs w:val="22"/>
        </w:rPr>
      </w:pPr>
    </w:p>
    <w:p w:rsidR="0028204B" w:rsidRDefault="0028204B" w:rsidP="000E416C">
      <w:pPr>
        <w:pStyle w:val="Stylhlavnaot"/>
        <w:spacing w:line="16" w:lineRule="atLeast"/>
        <w:rPr>
          <w:sz w:val="22"/>
          <w:szCs w:val="22"/>
        </w:rPr>
      </w:pPr>
    </w:p>
    <w:p w:rsidR="00572172" w:rsidRPr="008B15A4" w:rsidRDefault="00572172" w:rsidP="000E416C">
      <w:pPr>
        <w:pStyle w:val="Stylhlavnaot"/>
        <w:spacing w:line="16" w:lineRule="atLeast"/>
        <w:rPr>
          <w:b w:val="0"/>
          <w:color w:val="FF0000"/>
          <w:sz w:val="22"/>
          <w:szCs w:val="22"/>
        </w:rPr>
      </w:pPr>
      <w:r w:rsidRPr="00BC51BC">
        <w:rPr>
          <w:color w:val="0070C0"/>
          <w:sz w:val="22"/>
          <w:szCs w:val="22"/>
        </w:rPr>
        <w:lastRenderedPageBreak/>
        <w:t>3. Základy – logická premenná</w:t>
      </w:r>
      <w:r w:rsidRPr="008B15A4">
        <w:rPr>
          <w:b w:val="0"/>
          <w:sz w:val="22"/>
          <w:szCs w:val="22"/>
        </w:rPr>
        <w:t xml:space="preserve">  </w:t>
      </w:r>
      <w:r w:rsidRPr="008B15A4">
        <w:rPr>
          <w:b w:val="0"/>
          <w:color w:val="FF0000"/>
          <w:sz w:val="22"/>
          <w:szCs w:val="22"/>
        </w:rPr>
        <w:t>DOKONčIŤ !</w:t>
      </w:r>
    </w:p>
    <w:p w:rsidR="00572172" w:rsidRPr="008B15A4" w:rsidRDefault="00572172" w:rsidP="000E416C">
      <w:pPr>
        <w:pStyle w:val="Zarkazkladnhotextu"/>
        <w:tabs>
          <w:tab w:val="num" w:pos="284"/>
        </w:tabs>
        <w:spacing w:line="16" w:lineRule="atLeast"/>
        <w:ind w:left="284" w:firstLine="284"/>
        <w:rPr>
          <w:sz w:val="22"/>
          <w:szCs w:val="22"/>
        </w:rPr>
      </w:pPr>
      <w:r w:rsidRPr="008B15A4">
        <w:rPr>
          <w:sz w:val="22"/>
          <w:szCs w:val="22"/>
        </w:rPr>
        <w:tab/>
        <w:t>Vysvetlite pojmy: logická premenná, hodnoty logickej premennej</w:t>
      </w:r>
    </w:p>
    <w:p w:rsidR="00572172" w:rsidRPr="008B15A4" w:rsidRDefault="00572172" w:rsidP="000E416C">
      <w:pPr>
        <w:spacing w:line="16" w:lineRule="atLeast"/>
        <w:rPr>
          <w:i/>
        </w:rPr>
      </w:pPr>
      <w:r w:rsidRPr="008B15A4">
        <w:t>Napíšte program, pomocou ktorého načítate na vstupe celé číslo C. Vytvorte nasledujúce logické premenné a ich hodnoty vypíšte na obrazovku</w:t>
      </w:r>
    </w:p>
    <w:p w:rsidR="00572172" w:rsidRPr="008B15A4" w:rsidRDefault="00572172" w:rsidP="000E416C">
      <w:pPr>
        <w:pStyle w:val="Zarkazkladnhotextu"/>
        <w:numPr>
          <w:ilvl w:val="0"/>
          <w:numId w:val="7"/>
        </w:numPr>
        <w:spacing w:line="16" w:lineRule="atLeast"/>
        <w:rPr>
          <w:sz w:val="22"/>
          <w:szCs w:val="22"/>
        </w:rPr>
      </w:pPr>
      <w:r w:rsidRPr="008B15A4">
        <w:rPr>
          <w:sz w:val="22"/>
          <w:szCs w:val="22"/>
        </w:rPr>
        <w:t>JEKLADNE, v ktorej bude uložený výsledok overenia, či dané číslo je kladné,</w:t>
      </w:r>
    </w:p>
    <w:p w:rsidR="00572172" w:rsidRPr="008B15A4" w:rsidRDefault="00572172" w:rsidP="000E416C">
      <w:pPr>
        <w:pStyle w:val="Zarkazkladnhotextu"/>
        <w:numPr>
          <w:ilvl w:val="0"/>
          <w:numId w:val="7"/>
        </w:numPr>
        <w:spacing w:line="16" w:lineRule="atLeast"/>
        <w:rPr>
          <w:sz w:val="22"/>
          <w:szCs w:val="22"/>
        </w:rPr>
      </w:pPr>
      <w:r w:rsidRPr="008B15A4">
        <w:rPr>
          <w:sz w:val="22"/>
          <w:szCs w:val="22"/>
        </w:rPr>
        <w:t>JEDVOJCIFERNE, v ktorej bude uložený výsledok overenia, či je číslo dvojciferné,</w:t>
      </w:r>
    </w:p>
    <w:p w:rsidR="00572172" w:rsidRPr="008B15A4" w:rsidRDefault="00572172" w:rsidP="000E416C">
      <w:pPr>
        <w:pStyle w:val="Zarkazkladnhotextu"/>
        <w:numPr>
          <w:ilvl w:val="0"/>
          <w:numId w:val="7"/>
        </w:numPr>
        <w:spacing w:line="16" w:lineRule="atLeast"/>
        <w:rPr>
          <w:sz w:val="22"/>
          <w:szCs w:val="22"/>
        </w:rPr>
      </w:pPr>
      <w:r w:rsidRPr="008B15A4">
        <w:rPr>
          <w:sz w:val="22"/>
          <w:szCs w:val="22"/>
        </w:rPr>
        <w:t>JEZVYSOK3, v ktorej bude uložený výsledok overenia, či po delení 10 dáva číslo zvyšok 3.</w:t>
      </w:r>
    </w:p>
    <w:p w:rsidR="00572172" w:rsidRPr="008B15A4" w:rsidRDefault="00572172" w:rsidP="000E416C">
      <w:pPr>
        <w:pStyle w:val="Zarkazkladnhotextu"/>
        <w:spacing w:line="16" w:lineRule="atLeast"/>
        <w:ind w:left="360"/>
        <w:rPr>
          <w:sz w:val="22"/>
          <w:szCs w:val="22"/>
        </w:rPr>
      </w:pPr>
      <w:r w:rsidRPr="008B15A4">
        <w:rPr>
          <w:sz w:val="22"/>
          <w:szCs w:val="22"/>
        </w:rPr>
        <w:t>Výpis aspoň v prvom prípade doplňte o slovné vyjadrenie danej vlastnosti čísla (je kladné / nie je kladné).</w:t>
      </w:r>
    </w:p>
    <w:p w:rsidR="00572172" w:rsidRPr="008B15A4" w:rsidRDefault="00572172" w:rsidP="000E416C">
      <w:pPr>
        <w:spacing w:line="16" w:lineRule="atLeast"/>
        <w:ind w:left="360"/>
        <w:rPr>
          <w:i/>
          <w:color w:val="000000" w:themeColor="text1"/>
        </w:rPr>
      </w:pPr>
      <w:r w:rsidRPr="008B15A4">
        <w:rPr>
          <w:i/>
          <w:color w:val="000000" w:themeColor="text1"/>
        </w:rPr>
        <w:tab/>
        <w:t>Možný výpis programu:</w:t>
      </w:r>
      <w:r w:rsidRPr="008B15A4">
        <w:rPr>
          <w:i/>
          <w:color w:val="000000" w:themeColor="text1"/>
        </w:rPr>
        <w:tab/>
      </w:r>
    </w:p>
    <w:p w:rsidR="00572172" w:rsidRPr="008B15A4" w:rsidRDefault="00572172" w:rsidP="000E416C">
      <w:pPr>
        <w:pStyle w:val="cislovanie"/>
        <w:numPr>
          <w:ilvl w:val="0"/>
          <w:numId w:val="0"/>
        </w:numPr>
        <w:tabs>
          <w:tab w:val="left" w:pos="1080"/>
          <w:tab w:val="left" w:pos="2694"/>
        </w:tabs>
        <w:spacing w:line="16" w:lineRule="atLeast"/>
        <w:ind w:left="2694" w:hanging="894"/>
        <w:jc w:val="left"/>
        <w:rPr>
          <w:noProof/>
          <w:sz w:val="22"/>
          <w:szCs w:val="22"/>
        </w:rPr>
      </w:pPr>
      <w:r w:rsidRPr="008B15A4">
        <w:rPr>
          <w:sz w:val="22"/>
          <w:szCs w:val="22"/>
        </w:rPr>
        <w:t xml:space="preserve">výpis: </w:t>
      </w:r>
      <w:r w:rsidRPr="008B15A4">
        <w:rPr>
          <w:sz w:val="22"/>
          <w:szCs w:val="22"/>
        </w:rPr>
        <w:tab/>
      </w:r>
      <w:r w:rsidRPr="008B15A4">
        <w:rPr>
          <w:rFonts w:ascii="Courier New" w:hAnsi="Courier New" w:cs="Courier New"/>
          <w:sz w:val="22"/>
          <w:szCs w:val="22"/>
        </w:rPr>
        <w:t>Zadaj celé číslo:</w:t>
      </w:r>
    </w:p>
    <w:p w:rsidR="00572172" w:rsidRPr="008B15A4" w:rsidRDefault="00572172" w:rsidP="000E416C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spacing w:line="16" w:lineRule="atLeast"/>
        <w:ind w:left="1800"/>
        <w:rPr>
          <w:rStyle w:val="programovy"/>
          <w:noProof/>
          <w:szCs w:val="22"/>
        </w:rPr>
      </w:pPr>
      <w:r w:rsidRPr="008B15A4">
        <w:rPr>
          <w:noProof/>
          <w:sz w:val="22"/>
          <w:szCs w:val="22"/>
        </w:rPr>
        <w:t>vstup:</w:t>
      </w:r>
      <w:r w:rsidRPr="008B15A4">
        <w:rPr>
          <w:noProof/>
          <w:sz w:val="22"/>
          <w:szCs w:val="22"/>
        </w:rPr>
        <w:tab/>
      </w:r>
      <w:r w:rsidRPr="008B15A4">
        <w:rPr>
          <w:rStyle w:val="programovy"/>
          <w:noProof/>
          <w:szCs w:val="22"/>
        </w:rPr>
        <w:t>15</w:t>
      </w:r>
    </w:p>
    <w:p w:rsidR="00572172" w:rsidRPr="008B15A4" w:rsidRDefault="00572172" w:rsidP="000E416C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spacing w:line="16" w:lineRule="atLeast"/>
        <w:ind w:left="1800"/>
        <w:rPr>
          <w:rStyle w:val="programovy"/>
          <w:noProof/>
          <w:szCs w:val="22"/>
        </w:rPr>
      </w:pPr>
      <w:r w:rsidRPr="008B15A4">
        <w:rPr>
          <w:noProof/>
          <w:sz w:val="22"/>
          <w:szCs w:val="22"/>
        </w:rPr>
        <w:t xml:space="preserve">výpis: </w:t>
      </w:r>
      <w:r w:rsidRPr="008B15A4">
        <w:rPr>
          <w:noProof/>
          <w:sz w:val="22"/>
          <w:szCs w:val="22"/>
        </w:rPr>
        <w:tab/>
      </w:r>
      <w:r w:rsidRPr="008B15A4">
        <w:rPr>
          <w:rStyle w:val="programovy"/>
          <w:noProof/>
          <w:szCs w:val="22"/>
        </w:rPr>
        <w:t>JEKLADNE=1  JEDVOJCIFERNE=1  JEZVYSOK3=0</w:t>
      </w:r>
    </w:p>
    <w:p w:rsidR="00572172" w:rsidRPr="008B15A4" w:rsidRDefault="00572172" w:rsidP="000E416C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spacing w:line="16" w:lineRule="atLeast"/>
        <w:ind w:left="1800"/>
        <w:rPr>
          <w:rFonts w:ascii="Courier New" w:hAnsi="Courier New"/>
          <w:noProof/>
          <w:sz w:val="22"/>
          <w:szCs w:val="22"/>
        </w:rPr>
      </w:pPr>
      <w:r w:rsidRPr="008B15A4">
        <w:rPr>
          <w:rStyle w:val="programovy"/>
          <w:noProof/>
          <w:szCs w:val="22"/>
        </w:rPr>
        <w:tab/>
      </w:r>
      <w:r w:rsidRPr="008B15A4">
        <w:rPr>
          <w:rStyle w:val="programovy"/>
          <w:noProof/>
          <w:szCs w:val="22"/>
        </w:rPr>
        <w:tab/>
      </w:r>
      <w:r w:rsidRPr="008B15A4">
        <w:rPr>
          <w:rStyle w:val="programovy"/>
          <w:noProof/>
          <w:szCs w:val="22"/>
        </w:rPr>
        <w:tab/>
        <w:t>Cislo je kladne.</w:t>
      </w:r>
    </w:p>
    <w:p w:rsidR="00572172" w:rsidRDefault="000C01A4" w:rsidP="00572172">
      <w:pPr>
        <w:spacing w:line="240" w:lineRule="auto"/>
      </w:pPr>
      <w:r>
        <w:rPr>
          <w:noProof/>
          <w:lang w:eastAsia="sk-SK"/>
        </w:rPr>
        <w:pict>
          <v:rect id="Obdĺžnik 23" o:spid="_x0000_s1052" style="position:absolute;margin-left:-11.2pt;margin-top:13.45pt;width:311.1pt;height:33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" filled="f" strokecolor="#41719c" strokeweight="1pt"/>
        </w:pic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>#include &lt;stdio.h&gt;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>#include &lt;stdlib.h&gt;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>int main(void) {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  <w:t>int JEZVYSOK3, JEDVOJCIFERNE, JEKLADNE=1, a,i=2;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  <w:t>printf("Zadajte cele cislo\n");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  <w:t>scanf("%d\n", &amp;a);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  <w:t>JEZVYSOK3= (a%10==3);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  <w:t>printf("JE ZVYSOK 3....%d\n", JEZVYSOK3);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  <w:t>JEDVOJCIFERNE= (a&gt;=10) &amp;&amp; (a&lt;=99);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  <w:t>printf("Je dvojciferne %d\n", JEDVOJCIFERNE);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  <w:t>while (i&lt;a) {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</w:r>
      <w:r w:rsidRPr="002B75F5">
        <w:rPr>
          <w:sz w:val="20"/>
          <w:szCs w:val="20"/>
        </w:rPr>
        <w:tab/>
        <w:t>if (a%i == 0) JEKLADNE=1;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</w:r>
      <w:r w:rsidRPr="002B75F5">
        <w:rPr>
          <w:sz w:val="20"/>
          <w:szCs w:val="20"/>
        </w:rPr>
        <w:tab/>
        <w:t>i++;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  <w:t>};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  <w:t>printf("Je kladne %d\n", JEKLADNE);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  <w:t>system("pause");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ab/>
        <w:t>return 0;</w:t>
      </w:r>
    </w:p>
    <w:p w:rsidR="00572172" w:rsidRPr="002B75F5" w:rsidRDefault="00572172" w:rsidP="00572172">
      <w:pPr>
        <w:spacing w:line="240" w:lineRule="auto"/>
        <w:rPr>
          <w:sz w:val="20"/>
          <w:szCs w:val="20"/>
        </w:rPr>
      </w:pPr>
      <w:r w:rsidRPr="002B75F5">
        <w:rPr>
          <w:sz w:val="20"/>
          <w:szCs w:val="20"/>
        </w:rPr>
        <w:t>}</w:t>
      </w:r>
    </w:p>
    <w:p w:rsidR="00572172" w:rsidRPr="002B75F5" w:rsidRDefault="00572172" w:rsidP="00572172">
      <w:pPr>
        <w:spacing w:line="240" w:lineRule="auto"/>
        <w:rPr>
          <w:color w:val="FF0000"/>
          <w:sz w:val="20"/>
          <w:szCs w:val="20"/>
        </w:rPr>
      </w:pPr>
      <w:r w:rsidRPr="002B75F5">
        <w:rPr>
          <w:color w:val="FF0000"/>
          <w:sz w:val="20"/>
          <w:szCs w:val="20"/>
        </w:rPr>
        <w:t>/* DOKONCIT VYPIS CI JE KLADNE*/</w:t>
      </w: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8D0015" w:rsidRDefault="008D0015" w:rsidP="00572172">
      <w:pPr>
        <w:pStyle w:val="StylKurzvaernPed24b"/>
        <w:rPr>
          <w:bCs w:val="0"/>
          <w:color w:val="0070C0"/>
        </w:rPr>
      </w:pPr>
    </w:p>
    <w:p w:rsidR="0028204B" w:rsidRDefault="0028204B" w:rsidP="008D0015">
      <w:pPr>
        <w:pStyle w:val="StylKurzvaernPed24b"/>
        <w:spacing w:before="0" w:line="16" w:lineRule="atLeast"/>
        <w:rPr>
          <w:bCs w:val="0"/>
          <w:color w:val="0070C0"/>
        </w:rPr>
      </w:pPr>
    </w:p>
    <w:p w:rsidR="0028204B" w:rsidRDefault="0028204B" w:rsidP="008D0015">
      <w:pPr>
        <w:pStyle w:val="StylKurzvaernPed24b"/>
        <w:spacing w:before="0" w:line="16" w:lineRule="atLeast"/>
        <w:rPr>
          <w:bCs w:val="0"/>
          <w:color w:val="0070C0"/>
        </w:rPr>
      </w:pPr>
    </w:p>
    <w:p w:rsidR="0028204B" w:rsidRDefault="0028204B" w:rsidP="008D0015">
      <w:pPr>
        <w:pStyle w:val="StylKurzvaernPed24b"/>
        <w:spacing w:before="0" w:line="16" w:lineRule="atLeast"/>
        <w:rPr>
          <w:bCs w:val="0"/>
          <w:color w:val="0070C0"/>
        </w:rPr>
      </w:pPr>
    </w:p>
    <w:p w:rsidR="0028204B" w:rsidRDefault="0028204B" w:rsidP="008D0015">
      <w:pPr>
        <w:pStyle w:val="StylKurzvaernPed24b"/>
        <w:spacing w:before="0" w:line="16" w:lineRule="atLeast"/>
        <w:rPr>
          <w:bCs w:val="0"/>
          <w:color w:val="0070C0"/>
        </w:rPr>
      </w:pPr>
    </w:p>
    <w:p w:rsidR="008D0015" w:rsidRPr="00BC51BC" w:rsidRDefault="008D0015" w:rsidP="008D0015">
      <w:pPr>
        <w:pStyle w:val="StylKurzvaernPed24b"/>
        <w:spacing w:before="0" w:line="16" w:lineRule="atLeast"/>
        <w:rPr>
          <w:bCs w:val="0"/>
          <w:color w:val="0070C0"/>
        </w:rPr>
      </w:pPr>
      <w:r w:rsidRPr="00BC51BC">
        <w:rPr>
          <w:bCs w:val="0"/>
          <w:color w:val="0070C0"/>
        </w:rPr>
        <w:lastRenderedPageBreak/>
        <w:t>4.Základy – príkazy vstupu a priradenia</w:t>
      </w:r>
    </w:p>
    <w:p w:rsidR="008D0015" w:rsidRPr="0005179B" w:rsidRDefault="008D0015" w:rsidP="008D0015">
      <w:pPr>
        <w:pStyle w:val="Zarkazkladnhotextu"/>
        <w:tabs>
          <w:tab w:val="num" w:pos="284"/>
        </w:tabs>
        <w:spacing w:line="16" w:lineRule="atLeast"/>
        <w:ind w:left="284" w:firstLine="284"/>
      </w:pPr>
      <w:r w:rsidRPr="0005179B">
        <w:tab/>
        <w:t xml:space="preserve">Vysvetlite pojmy: príkaz vstupu, </w:t>
      </w:r>
      <w:r>
        <w:t xml:space="preserve"> </w:t>
      </w:r>
      <w:r w:rsidRPr="0005179B">
        <w:t>príkaz priradenia. Existuje nejaká ďalšia možnosť</w:t>
      </w:r>
      <w:r>
        <w:t xml:space="preserve"> načítania údajov do premenných?</w:t>
      </w:r>
    </w:p>
    <w:p w:rsidR="008D0015" w:rsidRPr="00EE401A" w:rsidRDefault="008D0015" w:rsidP="008D0015">
      <w:pPr>
        <w:spacing w:line="16" w:lineRule="atLeast"/>
        <w:ind w:firstLine="284"/>
        <w:jc w:val="both"/>
        <w:rPr>
          <w:i/>
          <w:szCs w:val="20"/>
        </w:rPr>
      </w:pPr>
      <w:r w:rsidRPr="00EE401A">
        <w:rPr>
          <w:i/>
          <w:szCs w:val="20"/>
        </w:rPr>
        <w:t>Príklad</w:t>
      </w:r>
    </w:p>
    <w:p w:rsidR="008D0015" w:rsidRPr="0005179B" w:rsidRDefault="008D0015" w:rsidP="008D0015">
      <w:pPr>
        <w:pStyle w:val="odsek1"/>
        <w:spacing w:before="0" w:after="0" w:line="16" w:lineRule="atLeast"/>
        <w:jc w:val="left"/>
        <w:rPr>
          <w:noProof/>
        </w:rPr>
      </w:pPr>
      <w:r w:rsidRPr="0005179B">
        <w:rPr>
          <w:noProof/>
        </w:rPr>
        <w:t>Napíšte program, ktorý nakreslí na obrazovku písmeno „I“ (ako Info</w:t>
      </w:r>
      <w:r>
        <w:rPr>
          <w:noProof/>
        </w:rPr>
        <w:t>rmatika) podľa obrázku, pričom základný znak (napr. „x“) zadá užívateľ do premennej z pomocou klávesnice cez príkaz vstupu</w:t>
      </w:r>
      <w:r w:rsidRPr="0005179B">
        <w:rPr>
          <w:noProof/>
        </w:rPr>
        <w:t>:</w:t>
      </w:r>
    </w:p>
    <w:p w:rsidR="008D0015" w:rsidRDefault="008D0015" w:rsidP="008D0015">
      <w:pPr>
        <w:pStyle w:val="odsek1"/>
        <w:spacing w:before="0" w:after="0" w:line="16" w:lineRule="atLeast"/>
        <w:ind w:left="720" w:firstLine="0"/>
        <w:jc w:val="left"/>
        <w:rPr>
          <w:rFonts w:ascii="Courier New" w:hAnsi="Courier New"/>
          <w:noProof/>
          <w:sz w:val="22"/>
        </w:rPr>
      </w:pPr>
      <w:r>
        <w:rPr>
          <w:rFonts w:ascii="Courier New" w:hAnsi="Courier New"/>
          <w:noProof/>
          <w:sz w:val="22"/>
        </w:rPr>
        <w:t>xxxxx</w:t>
      </w:r>
      <w:r w:rsidRPr="0005179B">
        <w:rPr>
          <w:rFonts w:ascii="Courier New" w:hAnsi="Courier New"/>
          <w:noProof/>
          <w:sz w:val="22"/>
        </w:rPr>
        <w:br/>
        <w:t xml:space="preserve">  </w:t>
      </w:r>
      <w:r>
        <w:rPr>
          <w:rFonts w:ascii="Courier New" w:hAnsi="Courier New"/>
          <w:noProof/>
          <w:sz w:val="22"/>
        </w:rPr>
        <w:t>x</w:t>
      </w:r>
      <w:r w:rsidRPr="0005179B">
        <w:rPr>
          <w:rFonts w:ascii="Courier New" w:hAnsi="Courier New"/>
          <w:noProof/>
          <w:sz w:val="22"/>
        </w:rPr>
        <w:br/>
        <w:t xml:space="preserve">  </w:t>
      </w:r>
      <w:r>
        <w:rPr>
          <w:rFonts w:ascii="Courier New" w:hAnsi="Courier New"/>
          <w:noProof/>
          <w:sz w:val="22"/>
        </w:rPr>
        <w:t>x</w:t>
      </w:r>
    </w:p>
    <w:p w:rsidR="008D0015" w:rsidRPr="0005179B" w:rsidRDefault="008D0015" w:rsidP="008D0015">
      <w:pPr>
        <w:pStyle w:val="odsek1"/>
        <w:spacing w:before="0" w:after="0" w:line="16" w:lineRule="atLeast"/>
        <w:ind w:left="720" w:firstLine="0"/>
        <w:jc w:val="left"/>
        <w:rPr>
          <w:rFonts w:ascii="Courier New" w:hAnsi="Courier New"/>
          <w:noProof/>
          <w:sz w:val="22"/>
        </w:rPr>
      </w:pPr>
      <w:r w:rsidRPr="0005179B">
        <w:rPr>
          <w:rFonts w:ascii="Courier New" w:hAnsi="Courier New"/>
          <w:noProof/>
          <w:sz w:val="22"/>
        </w:rPr>
        <w:t xml:space="preserve">  </w:t>
      </w:r>
      <w:r>
        <w:rPr>
          <w:rFonts w:ascii="Courier New" w:hAnsi="Courier New"/>
          <w:noProof/>
          <w:sz w:val="22"/>
        </w:rPr>
        <w:t>x</w:t>
      </w:r>
      <w:r w:rsidRPr="0005179B">
        <w:rPr>
          <w:rFonts w:ascii="Courier New" w:hAnsi="Courier New"/>
          <w:noProof/>
          <w:sz w:val="22"/>
        </w:rPr>
        <w:br/>
        <w:t xml:space="preserve">  </w:t>
      </w:r>
      <w:r>
        <w:rPr>
          <w:rFonts w:ascii="Courier New" w:hAnsi="Courier New"/>
          <w:noProof/>
          <w:sz w:val="22"/>
        </w:rPr>
        <w:t>x</w:t>
      </w:r>
      <w:r w:rsidRPr="0005179B">
        <w:rPr>
          <w:rFonts w:ascii="Courier New" w:hAnsi="Courier New"/>
          <w:noProof/>
          <w:sz w:val="22"/>
        </w:rPr>
        <w:br/>
      </w:r>
      <w:r>
        <w:rPr>
          <w:rFonts w:ascii="Courier New" w:hAnsi="Courier New"/>
          <w:noProof/>
          <w:sz w:val="22"/>
        </w:rPr>
        <w:t>xxxxx</w:t>
      </w:r>
    </w:p>
    <w:p w:rsidR="008D0015" w:rsidRPr="0005179B" w:rsidRDefault="008D0015" w:rsidP="008D0015">
      <w:pPr>
        <w:spacing w:line="16" w:lineRule="atLeast"/>
        <w:jc w:val="both"/>
        <w:rPr>
          <w:bCs/>
        </w:rPr>
      </w:pPr>
      <w:r>
        <w:rPr>
          <w:bCs/>
        </w:rPr>
        <w:t>Doplňte</w:t>
      </w:r>
      <w:r w:rsidRPr="0005179B">
        <w:rPr>
          <w:bCs/>
        </w:rPr>
        <w:t xml:space="preserve"> program tak, že</w:t>
      </w:r>
      <w:r>
        <w:rPr>
          <w:bCs/>
        </w:rPr>
        <w:t xml:space="preserve"> počítač nakreslí ešte jedno</w:t>
      </w:r>
      <w:r w:rsidRPr="0005179B">
        <w:rPr>
          <w:bCs/>
        </w:rPr>
        <w:t xml:space="preserve"> písmeno „I“</w:t>
      </w:r>
      <w:r>
        <w:rPr>
          <w:bCs/>
        </w:rPr>
        <w:t>. Tento krát</w:t>
      </w:r>
      <w:r w:rsidRPr="0005179B">
        <w:rPr>
          <w:bCs/>
        </w:rPr>
        <w:t xml:space="preserve"> sa </w:t>
      </w:r>
      <w:r>
        <w:rPr>
          <w:bCs/>
        </w:rPr>
        <w:t>však vytvorí</w:t>
      </w:r>
      <w:r w:rsidRPr="0005179B">
        <w:rPr>
          <w:bCs/>
        </w:rPr>
        <w:t xml:space="preserve"> z náhodného znaku veľkého písmena</w:t>
      </w:r>
      <w:r>
        <w:rPr>
          <w:bCs/>
        </w:rPr>
        <w:t xml:space="preserve"> (ASCII 65-90)</w:t>
      </w:r>
      <w:r w:rsidRPr="0005179B">
        <w:rPr>
          <w:bCs/>
        </w:rPr>
        <w:t>, ktoré uložíte do premennej Z</w:t>
      </w:r>
      <w:r>
        <w:rPr>
          <w:bCs/>
        </w:rPr>
        <w:t> </w:t>
      </w:r>
      <w:r w:rsidRPr="0005179B">
        <w:rPr>
          <w:bCs/>
        </w:rPr>
        <w:t>pomocou</w:t>
      </w:r>
      <w:r>
        <w:rPr>
          <w:bCs/>
        </w:rPr>
        <w:t xml:space="preserve"> príkazu priradenia.</w:t>
      </w:r>
    </w:p>
    <w:p w:rsidR="008D0015" w:rsidRDefault="000C01A4" w:rsidP="008D0015">
      <w:pPr>
        <w:pStyle w:val="StylKurzvaernPed24b"/>
        <w:spacing w:before="0" w:line="16" w:lineRule="atLeast"/>
        <w:rPr>
          <w:bCs w:val="0"/>
          <w:color w:val="0070C0"/>
        </w:rPr>
      </w:pPr>
      <w:r>
        <w:rPr>
          <w:bCs w:val="0"/>
          <w:noProof/>
          <w:color w:val="0070C0"/>
        </w:rPr>
        <w:pict>
          <v:rect id="Obdĺžnik 42" o:spid="_x0000_s1051" style="position:absolute;margin-left:-17.25pt;margin-top:1.3pt;width:376.7pt;height:428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" filled="f" strokecolor="#1f4d78 [1604]" strokeweight="1pt"/>
        </w:pict>
      </w:r>
    </w:p>
    <w:p w:rsidR="007E644B" w:rsidRDefault="007E644B" w:rsidP="008D0015">
      <w:pPr>
        <w:pStyle w:val="StylKurzvaernPed24b"/>
        <w:spacing w:before="0" w:line="16" w:lineRule="atLeast"/>
        <w:rPr>
          <w:bCs w:val="0"/>
          <w:color w:val="0070C0"/>
        </w:rPr>
      </w:pP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>#include &lt;stdio.h&gt;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>#include &lt;stdlib.h&gt;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>#include &lt;time.h&gt;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>int main(void)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 xml:space="preserve">{  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 xml:space="preserve">  char x, Z;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>srand(time(0));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ab/>
        <w:t>Z = rand()%26 + 65;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>printf("Zadaj pismeno a vykresli znak I:\n");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>scanf("%c,%c", &amp;x, &amp;Z);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 xml:space="preserve">printf("\n\n%c%c%c%c%c\n", x, x, x, x, x); 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 xml:space="preserve">printf("  %c\n", x); 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 xml:space="preserve">printf("  %c\n", x); 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 xml:space="preserve">printf("  %c\n", x); 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>printf("  %c\n", x);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 xml:space="preserve">printf("%c%c%c%c%c\n", x, x, x, x, x); 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 xml:space="preserve">printf("\n"); 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 xml:space="preserve">printf("%c%c%c%c%c\n", Z, Z, Z, Z, Z); 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 xml:space="preserve">printf("  %c\n", Z); 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 xml:space="preserve">printf("  %c\n", Z); 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 xml:space="preserve">printf("  %c\n", Z); 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>printf("  %c\n", Z);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 xml:space="preserve">printf("%c%c%c%c%c\n", Z, Z, Z, Z, Z); 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>system("pause");</w:t>
      </w:r>
    </w:p>
    <w:p w:rsidR="00FA67D1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ab/>
        <w:t>return 0;</w:t>
      </w:r>
    </w:p>
    <w:p w:rsidR="007E644B" w:rsidRPr="00FA67D1" w:rsidRDefault="00FA67D1" w:rsidP="00FA67D1">
      <w:pPr>
        <w:pStyle w:val="StylKurzvaernPed24b"/>
        <w:spacing w:before="0"/>
        <w:rPr>
          <w:b w:val="0"/>
          <w:bCs w:val="0"/>
          <w:color w:val="0070C0"/>
        </w:rPr>
      </w:pPr>
      <w:r w:rsidRPr="00FA67D1">
        <w:rPr>
          <w:b w:val="0"/>
          <w:bCs w:val="0"/>
          <w:color w:val="0070C0"/>
        </w:rPr>
        <w:t>}</w:t>
      </w:r>
    </w:p>
    <w:p w:rsidR="007E644B" w:rsidRPr="00FA67D1" w:rsidRDefault="007E644B" w:rsidP="00FA67D1">
      <w:pPr>
        <w:pStyle w:val="StylKurzvaernPed24b"/>
        <w:spacing w:before="0"/>
        <w:rPr>
          <w:b w:val="0"/>
          <w:bCs w:val="0"/>
          <w:color w:val="0070C0"/>
        </w:rPr>
      </w:pPr>
    </w:p>
    <w:p w:rsidR="00FA67D1" w:rsidRDefault="00FA67D1" w:rsidP="00572172">
      <w:pPr>
        <w:pStyle w:val="StylKurzvaernPed24b"/>
        <w:rPr>
          <w:bCs w:val="0"/>
          <w:color w:val="0070C0"/>
        </w:rPr>
      </w:pPr>
    </w:p>
    <w:p w:rsidR="00572172" w:rsidRPr="00BC51BC" w:rsidRDefault="00572172" w:rsidP="00572172">
      <w:pPr>
        <w:pStyle w:val="StylKurzvaernPed24b"/>
        <w:rPr>
          <w:bCs w:val="0"/>
          <w:color w:val="0070C0"/>
        </w:rPr>
      </w:pPr>
      <w:r w:rsidRPr="00BC51BC">
        <w:rPr>
          <w:bCs w:val="0"/>
          <w:color w:val="0070C0"/>
        </w:rPr>
        <w:lastRenderedPageBreak/>
        <w:t>5: Aritmetika – operácie s reálnymi premennými</w:t>
      </w:r>
    </w:p>
    <w:p w:rsidR="00572172" w:rsidRPr="008A76D1" w:rsidRDefault="00572172" w:rsidP="00572172">
      <w:pPr>
        <w:pStyle w:val="Zarkazkladnhotextu"/>
        <w:tabs>
          <w:tab w:val="num" w:pos="284"/>
        </w:tabs>
        <w:ind w:left="284" w:firstLine="284"/>
      </w:pPr>
      <w:r w:rsidRPr="008A76D1">
        <w:t xml:space="preserve">       Vysvetlite pojmy: </w:t>
      </w:r>
      <w:r>
        <w:t>reálna premenná, aritmetické operácie s reálnymi premennými</w:t>
      </w:r>
    </w:p>
    <w:p w:rsidR="00572172" w:rsidRPr="008A76D1" w:rsidRDefault="00572172" w:rsidP="00572172">
      <w:pPr>
        <w:pStyle w:val="Zarkazkladnhotextu"/>
        <w:tabs>
          <w:tab w:val="num" w:pos="284"/>
        </w:tabs>
        <w:ind w:left="284" w:firstLine="284"/>
        <w:rPr>
          <w:i/>
          <w:szCs w:val="20"/>
        </w:rPr>
      </w:pPr>
      <w:r w:rsidRPr="008A76D1">
        <w:rPr>
          <w:i/>
          <w:szCs w:val="20"/>
        </w:rPr>
        <w:t>Príklad</w:t>
      </w:r>
    </w:p>
    <w:p w:rsidR="00572172" w:rsidRDefault="000C01A4" w:rsidP="00572172">
      <w:pPr>
        <w:ind w:firstLine="284"/>
        <w:jc w:val="both"/>
        <w:rPr>
          <w:bCs/>
          <w:iCs/>
          <w:szCs w:val="20"/>
        </w:rPr>
      </w:pPr>
      <w:r>
        <w:rPr>
          <w:iCs/>
          <w:noProof/>
          <w:szCs w:val="20"/>
          <w:lang w:eastAsia="sk-SK"/>
        </w:rPr>
        <w:pict>
          <v:rect id="Obdĺžnik 25" o:spid="_x0000_s1050" style="position:absolute;left:0;text-align:left;margin-left:-9.75pt;margin-top:87.85pt;width:246.35pt;height:41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" filled="f" strokecolor="#41719c" strokeweight="1pt"/>
        </w:pict>
      </w:r>
      <w:r w:rsidR="00572172" w:rsidRPr="008A76D1">
        <w:rPr>
          <w:iCs/>
          <w:szCs w:val="20"/>
        </w:rPr>
        <w:t xml:space="preserve">            Napíšte program pre </w:t>
      </w:r>
      <w:r w:rsidR="00572172">
        <w:rPr>
          <w:iCs/>
          <w:szCs w:val="20"/>
        </w:rPr>
        <w:t>jednoduché aritmetické operácie</w:t>
      </w:r>
      <w:r w:rsidR="00572172" w:rsidRPr="008A76D1">
        <w:rPr>
          <w:iCs/>
          <w:szCs w:val="20"/>
        </w:rPr>
        <w:t xml:space="preserve">: Na </w:t>
      </w:r>
      <w:r w:rsidR="00572172" w:rsidRPr="008A76D1">
        <w:rPr>
          <w:bCs/>
          <w:iCs/>
          <w:szCs w:val="20"/>
        </w:rPr>
        <w:t>vstupe budú zadané dve čísla, ktoré program uloží do 2 reálnych premenných (dátový typ pre desatinné čísla). Následne program do 4 premenných</w:t>
      </w:r>
      <w:r w:rsidR="00572172">
        <w:rPr>
          <w:bCs/>
          <w:iCs/>
          <w:szCs w:val="20"/>
        </w:rPr>
        <w:t xml:space="preserve"> (suc</w:t>
      </w:r>
      <w:r w:rsidR="00572172" w:rsidRPr="008A76D1">
        <w:rPr>
          <w:bCs/>
          <w:iCs/>
          <w:szCs w:val="20"/>
        </w:rPr>
        <w:t>et, rozdiel, s</w:t>
      </w:r>
      <w:r w:rsidR="00572172">
        <w:rPr>
          <w:bCs/>
          <w:iCs/>
          <w:szCs w:val="20"/>
        </w:rPr>
        <w:t>uci</w:t>
      </w:r>
      <w:r w:rsidR="00572172" w:rsidRPr="008A76D1">
        <w:rPr>
          <w:bCs/>
          <w:iCs/>
          <w:szCs w:val="20"/>
        </w:rPr>
        <w:t>n, podiel) uloží výsledky pre sčítanie, odčítanie, násobenie a delenie. Nakoniec sa počítač užívateľa opýta na operáciu, ktorú chce použiť. Jeho voľba sa uloží do znakovej premennej a na obrazovku sa vypíše výsledok operácie.</w:t>
      </w:r>
      <w:r w:rsidR="00572172">
        <w:rPr>
          <w:bCs/>
          <w:iCs/>
          <w:szCs w:val="20"/>
        </w:rPr>
        <w:t xml:space="preserve"> </w:t>
      </w:r>
      <w:r w:rsidR="00572172" w:rsidRPr="008A76D1">
        <w:rPr>
          <w:bCs/>
          <w:iCs/>
          <w:szCs w:val="20"/>
        </w:rPr>
        <w:tab/>
        <w:t>Doplňte program tak, aby fungoval v cykle: Po výpise výsledku sa počítač vždy opýta užívateľa, či chce nový výpočet alebo či chce skončiť.</w:t>
      </w:r>
    </w:p>
    <w:p w:rsidR="00E53A4D" w:rsidRDefault="00E53A4D" w:rsidP="003A2489">
      <w:pPr>
        <w:ind w:firstLine="284"/>
        <w:rPr>
          <w:bCs/>
          <w:iCs/>
          <w:szCs w:val="20"/>
        </w:rPr>
      </w:pPr>
    </w:p>
    <w:p w:rsidR="00E53A4D" w:rsidRDefault="00E53A4D" w:rsidP="003A2489">
      <w:pPr>
        <w:ind w:firstLine="284"/>
        <w:rPr>
          <w:bCs/>
          <w:iCs/>
          <w:szCs w:val="20"/>
        </w:rPr>
      </w:pPr>
    </w:p>
    <w:p w:rsidR="00E53A4D" w:rsidRDefault="00E53A4D" w:rsidP="003A2489">
      <w:pPr>
        <w:ind w:firstLine="284"/>
        <w:rPr>
          <w:bCs/>
          <w:iCs/>
          <w:szCs w:val="20"/>
        </w:rPr>
      </w:pP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>#include &lt;stdio.h&gt;</w:t>
      </w:r>
    </w:p>
    <w:p w:rsidR="00572172" w:rsidRPr="00BA4127" w:rsidRDefault="00572172" w:rsidP="003A2489">
      <w:pPr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int main(void)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{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>float a, b, vysledok;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int volba; 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>char pokracovat = 1;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>printf("Vitajte v kalkulacke \n");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>while(pokracovat == 1)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>{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printf("Zadajte prve cislo: \n");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scanf("%f", &amp;a);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printf("Zadajte druhe cislo: \n");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scanf("%f", &amp;b);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printf("Zvolte si aritmeticku operaciu: \n");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printf("1 - scitanie \n");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printf("2 - odcitanie \n");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printf("3 - nasobenie \n");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printf("4 - delenie \n");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scanf("%d", &amp;volba);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switch(volba)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{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    case 1:vysledok = a + b; break;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    case 2:vysledok = a - b; break;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    case 3:vysledok = a * b; break;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    case 4:vysledok = a / b; break;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}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if ((volba &gt; 0) &amp;&amp; (volba &lt; 5))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    printf("Vysledok: %f\n", vysledok);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else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    printf("Neplatná volba \n");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printf("Chcete zadat dalsi priklad? [1/0]");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scanf("%d",  &amp;pokracovat);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>}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>printf("Dakujem za pouzitie kalkulacky");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>system ("Pause");</w:t>
      </w:r>
    </w:p>
    <w:p w:rsidR="00572172" w:rsidRPr="00BA4127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    return 0;</w:t>
      </w:r>
    </w:p>
    <w:p w:rsidR="00572172" w:rsidRDefault="00572172" w:rsidP="003A2489">
      <w:pPr>
        <w:ind w:firstLine="284"/>
        <w:rPr>
          <w:bCs/>
          <w:iCs/>
          <w:szCs w:val="20"/>
        </w:rPr>
      </w:pPr>
      <w:r w:rsidRPr="00BA4127">
        <w:rPr>
          <w:bCs/>
          <w:iCs/>
          <w:szCs w:val="20"/>
        </w:rPr>
        <w:t xml:space="preserve"> }</w:t>
      </w:r>
    </w:p>
    <w:p w:rsidR="00572172" w:rsidRDefault="00572172" w:rsidP="003A2489">
      <w:pPr>
        <w:ind w:firstLine="284"/>
        <w:rPr>
          <w:bCs/>
          <w:iCs/>
          <w:szCs w:val="20"/>
        </w:rPr>
      </w:pPr>
    </w:p>
    <w:p w:rsidR="00572172" w:rsidRDefault="00572172" w:rsidP="00572172">
      <w:pPr>
        <w:spacing w:line="144" w:lineRule="auto"/>
        <w:ind w:firstLine="284"/>
        <w:rPr>
          <w:bCs/>
          <w:iCs/>
          <w:szCs w:val="20"/>
        </w:rPr>
      </w:pPr>
    </w:p>
    <w:p w:rsidR="00572172" w:rsidRDefault="00572172" w:rsidP="00572172">
      <w:pPr>
        <w:spacing w:line="144" w:lineRule="auto"/>
        <w:ind w:firstLine="284"/>
        <w:rPr>
          <w:bCs/>
          <w:iCs/>
          <w:szCs w:val="2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572172">
      <w:pPr>
        <w:pStyle w:val="StylKurzvaernPed24b"/>
        <w:rPr>
          <w:bCs w:val="0"/>
          <w:color w:val="0070C0"/>
        </w:rPr>
      </w:pPr>
    </w:p>
    <w:p w:rsidR="00572172" w:rsidRDefault="00572172" w:rsidP="00572172">
      <w:pPr>
        <w:pStyle w:val="StylKurzvaernPed24b"/>
        <w:rPr>
          <w:bCs w:val="0"/>
          <w:color w:val="0070C0"/>
        </w:rPr>
      </w:pPr>
    </w:p>
    <w:p w:rsidR="00572172" w:rsidRDefault="00572172" w:rsidP="00572172">
      <w:pPr>
        <w:pStyle w:val="StylKurzvaernPed24b"/>
        <w:rPr>
          <w:bCs w:val="0"/>
          <w:color w:val="0070C0"/>
        </w:rPr>
      </w:pPr>
    </w:p>
    <w:p w:rsidR="00572172" w:rsidRDefault="00572172" w:rsidP="00572172">
      <w:pPr>
        <w:pStyle w:val="StylKurzvaernPed24b"/>
        <w:rPr>
          <w:bCs w:val="0"/>
          <w:color w:val="0070C0"/>
        </w:rPr>
      </w:pPr>
    </w:p>
    <w:p w:rsidR="00572172" w:rsidRPr="00BC51BC" w:rsidRDefault="00572172" w:rsidP="000E416C">
      <w:pPr>
        <w:pStyle w:val="StylKurzvaernPed24b"/>
        <w:spacing w:before="0" w:line="16" w:lineRule="atLeast"/>
        <w:rPr>
          <w:bCs w:val="0"/>
          <w:color w:val="0070C0"/>
        </w:rPr>
      </w:pPr>
      <w:r w:rsidRPr="00BC51BC">
        <w:rPr>
          <w:bCs w:val="0"/>
          <w:color w:val="0070C0"/>
        </w:rPr>
        <w:t>6. Základy – číselné premenné</w:t>
      </w:r>
    </w:p>
    <w:p w:rsidR="00572172" w:rsidRPr="0005179B" w:rsidRDefault="00572172" w:rsidP="000E416C">
      <w:pPr>
        <w:pStyle w:val="Zarkazkladnhotextu"/>
        <w:tabs>
          <w:tab w:val="num" w:pos="284"/>
        </w:tabs>
        <w:spacing w:line="16" w:lineRule="atLeast"/>
        <w:ind w:left="284" w:firstLine="284"/>
      </w:pPr>
      <w:r>
        <w:t xml:space="preserve"> </w:t>
      </w:r>
      <w:r w:rsidRPr="0005179B">
        <w:t>Vysvetlite pojmy: premenná, konštanta, číselná premenná</w:t>
      </w:r>
    </w:p>
    <w:p w:rsidR="00572172" w:rsidRPr="009000E5" w:rsidRDefault="00572172" w:rsidP="000E416C">
      <w:pPr>
        <w:spacing w:line="16" w:lineRule="atLeast"/>
        <w:ind w:firstLine="284"/>
        <w:jc w:val="both"/>
        <w:rPr>
          <w:i/>
          <w:szCs w:val="20"/>
        </w:rPr>
      </w:pPr>
      <w:r w:rsidRPr="009000E5">
        <w:rPr>
          <w:i/>
          <w:szCs w:val="20"/>
        </w:rPr>
        <w:t>Príklad</w:t>
      </w:r>
    </w:p>
    <w:p w:rsidR="00572172" w:rsidRPr="009000E5" w:rsidRDefault="00572172" w:rsidP="000E416C">
      <w:pPr>
        <w:spacing w:line="16" w:lineRule="atLeast"/>
        <w:ind w:left="284" w:firstLine="264"/>
        <w:jc w:val="both"/>
        <w:rPr>
          <w:bCs/>
        </w:rPr>
      </w:pPr>
      <w:r>
        <w:t xml:space="preserve">  </w:t>
      </w:r>
      <w:r w:rsidRPr="009000E5">
        <w:t xml:space="preserve">Napíšte program, ktorý </w:t>
      </w:r>
      <w:r>
        <w:t xml:space="preserve">bude fungovať ako registračná pokladňa. </w:t>
      </w:r>
      <w:r w:rsidRPr="009000E5">
        <w:rPr>
          <w:bCs/>
        </w:rPr>
        <w:t>Užívateľ bude opakovane zadávať cenu za kus a počet kusov</w:t>
      </w:r>
      <w:r>
        <w:rPr>
          <w:bCs/>
        </w:rPr>
        <w:t xml:space="preserve"> tovaru. Zadávanie skončí, keď </w:t>
      </w:r>
      <w:r w:rsidRPr="009000E5">
        <w:rPr>
          <w:bCs/>
        </w:rPr>
        <w:t xml:space="preserve">vloží „0“. </w:t>
      </w:r>
    </w:p>
    <w:p w:rsidR="00572172" w:rsidRPr="00B832B7" w:rsidRDefault="00572172" w:rsidP="000E416C">
      <w:pPr>
        <w:pStyle w:val="Zarkazkladnhotextu"/>
        <w:spacing w:line="16" w:lineRule="atLeast"/>
        <w:ind w:left="284"/>
        <w:rPr>
          <w:bCs/>
        </w:rPr>
      </w:pPr>
      <w:r>
        <w:rPr>
          <w:bCs/>
        </w:rPr>
        <w:t>Ku vypočítanej sume počítač ešte pripočíta</w:t>
      </w:r>
      <w:r w:rsidRPr="009000E5">
        <w:rPr>
          <w:bCs/>
        </w:rPr>
        <w:t xml:space="preserve"> DPH </w:t>
      </w:r>
      <w:r>
        <w:rPr>
          <w:bCs/>
        </w:rPr>
        <w:t>20</w:t>
      </w:r>
      <w:r w:rsidRPr="009000E5">
        <w:rPr>
          <w:bCs/>
        </w:rPr>
        <w:t>% a</w:t>
      </w:r>
      <w:r>
        <w:rPr>
          <w:bCs/>
        </w:rPr>
        <w:t> poštovné (</w:t>
      </w:r>
      <w:r w:rsidRPr="009000E5">
        <w:t>cena poštovného</w:t>
      </w:r>
      <w:r>
        <w:t xml:space="preserve"> je</w:t>
      </w:r>
      <w:r w:rsidRPr="009000E5">
        <w:t xml:space="preserve"> zapísaná ako konštanta</w:t>
      </w:r>
      <w:r>
        <w:t xml:space="preserve"> na úvod programu)</w:t>
      </w:r>
      <w:r>
        <w:rPr>
          <w:bCs/>
        </w:rPr>
        <w:t>.</w:t>
      </w:r>
    </w:p>
    <w:p w:rsidR="00572172" w:rsidRDefault="00572172" w:rsidP="000E416C">
      <w:pPr>
        <w:spacing w:line="16" w:lineRule="atLeast"/>
        <w:ind w:left="284" w:firstLine="264"/>
        <w:jc w:val="both"/>
        <w:rPr>
          <w:bCs/>
        </w:rPr>
      </w:pPr>
      <w:r w:rsidRPr="00B832B7">
        <w:rPr>
          <w:bCs/>
        </w:rPr>
        <w:t xml:space="preserve">Nakoniec počítač </w:t>
      </w:r>
      <w:r>
        <w:rPr>
          <w:bCs/>
        </w:rPr>
        <w:t>prehľadne pod seba vypíše „registračný bloček“, t.j. celkovú cenu tovaru, hodnotu DPH a poštovného a celkovú sumu</w:t>
      </w:r>
      <w:r w:rsidRPr="00B832B7">
        <w:rPr>
          <w:bCs/>
        </w:rPr>
        <w:t xml:space="preserve"> dobierky</w:t>
      </w:r>
    </w:p>
    <w:p w:rsidR="00572172" w:rsidRDefault="000C01A4" w:rsidP="00572172">
      <w:pPr>
        <w:spacing w:line="168" w:lineRule="auto"/>
        <w:ind w:firstLine="266"/>
        <w:jc w:val="both"/>
        <w:rPr>
          <w:bCs/>
        </w:rPr>
      </w:pPr>
      <w:r>
        <w:rPr>
          <w:bCs/>
          <w:noProof/>
          <w:lang w:eastAsia="sk-SK"/>
        </w:rPr>
        <w:pict>
          <v:rect id="Obdĺžnik 24" o:spid="_x0000_s1049" style="position:absolute;left:0;text-align:left;margin-left:-3.85pt;margin-top:7.9pt;width:386.8pt;height:315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" filled="f" strokecolor="#41719c" strokeweight="1pt"/>
        </w:pict>
      </w:r>
    </w:p>
    <w:p w:rsidR="00572172" w:rsidRDefault="00572172" w:rsidP="00572172">
      <w:pPr>
        <w:spacing w:line="168" w:lineRule="auto"/>
        <w:ind w:firstLine="266"/>
        <w:jc w:val="both"/>
        <w:rPr>
          <w:bCs/>
        </w:rPr>
      </w:pP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>#include &lt;stdio.h&gt;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>#include &lt;stdlib.h&gt;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>int main(void) {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  <w:t>int pocet;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  <w:t>float cena, sum, DPH;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  <w:t>float postovne=1.50;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  <w:t>do {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</w:r>
      <w:r w:rsidRPr="00703C79">
        <w:rPr>
          <w:bCs/>
        </w:rPr>
        <w:tab/>
        <w:t>printf("Zadaj cenu za ks:\n");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</w:r>
      <w:r w:rsidRPr="00703C79">
        <w:rPr>
          <w:bCs/>
        </w:rPr>
        <w:tab/>
        <w:t>scanf("%f",&amp;cena);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</w:r>
      <w:r w:rsidRPr="00703C79">
        <w:rPr>
          <w:bCs/>
        </w:rPr>
        <w:tab/>
        <w:t>if (cena!=0)  {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</w:r>
      <w:r w:rsidRPr="00703C79">
        <w:rPr>
          <w:bCs/>
        </w:rPr>
        <w:tab/>
      </w:r>
      <w:r w:rsidRPr="00703C79">
        <w:rPr>
          <w:bCs/>
        </w:rPr>
        <w:tab/>
        <w:t>printf("Zadaj pocet ks:\n");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</w:r>
      <w:r w:rsidRPr="00703C79">
        <w:rPr>
          <w:bCs/>
        </w:rPr>
        <w:tab/>
      </w:r>
      <w:r w:rsidRPr="00703C79">
        <w:rPr>
          <w:bCs/>
        </w:rPr>
        <w:tab/>
        <w:t>scanf("%d",&amp;pocet);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</w:r>
      <w:r w:rsidRPr="00703C79">
        <w:rPr>
          <w:bCs/>
        </w:rPr>
        <w:tab/>
      </w:r>
      <w:r w:rsidRPr="00703C79">
        <w:rPr>
          <w:bCs/>
        </w:rPr>
        <w:tab/>
        <w:t>sum=sum+cena*pocet;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</w:r>
      <w:r w:rsidRPr="00703C79">
        <w:rPr>
          <w:bCs/>
        </w:rPr>
        <w:tab/>
        <w:t>}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  <w:t>}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  <w:t>while (cena!=0);</w:t>
      </w:r>
      <w:r w:rsidRPr="00703C79">
        <w:rPr>
          <w:bCs/>
        </w:rPr>
        <w:tab/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  <w:t>DPH=sum*0.2;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  <w:t>printf("Suma bez DPH:\t%.2f\n",sum);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  <w:t>printf("DPH 20%:\t\t%.2f\n",DPH);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  <w:t>printf("Postovne:\t%.2f\n",postovne);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  <w:t>printf("--------------------------\n");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  <w:t>printf("Celkova suma dobierky:\t%.2f\n",sum+DPH+postovne);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  <w:t>system("pause");</w:t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</w:r>
    </w:p>
    <w:p w:rsidR="00572172" w:rsidRPr="00703C79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ab/>
      </w:r>
      <w:r w:rsidRPr="00703C79">
        <w:rPr>
          <w:bCs/>
        </w:rPr>
        <w:tab/>
        <w:t>return 0;</w:t>
      </w:r>
    </w:p>
    <w:p w:rsidR="00572172" w:rsidRDefault="00572172" w:rsidP="00572172">
      <w:pPr>
        <w:spacing w:line="168" w:lineRule="auto"/>
        <w:ind w:firstLine="266"/>
        <w:jc w:val="both"/>
        <w:rPr>
          <w:bCs/>
        </w:rPr>
      </w:pPr>
      <w:r w:rsidRPr="00703C79">
        <w:rPr>
          <w:bCs/>
        </w:rPr>
        <w:t>}</w:t>
      </w: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28204B" w:rsidRDefault="0028204B" w:rsidP="000E416C">
      <w:pPr>
        <w:pStyle w:val="StylKurzvaernPed24b"/>
        <w:spacing w:before="0" w:line="16" w:lineRule="atLeast"/>
        <w:rPr>
          <w:bCs w:val="0"/>
          <w:color w:val="0070C0"/>
        </w:rPr>
      </w:pPr>
    </w:p>
    <w:p w:rsidR="0028204B" w:rsidRDefault="0028204B" w:rsidP="000E416C">
      <w:pPr>
        <w:pStyle w:val="StylKurzvaernPed24b"/>
        <w:spacing w:before="0" w:line="16" w:lineRule="atLeast"/>
        <w:rPr>
          <w:bCs w:val="0"/>
          <w:color w:val="0070C0"/>
        </w:rPr>
      </w:pPr>
    </w:p>
    <w:p w:rsidR="0028204B" w:rsidRDefault="0028204B" w:rsidP="000E416C">
      <w:pPr>
        <w:pStyle w:val="StylKurzvaernPed24b"/>
        <w:spacing w:before="0" w:line="16" w:lineRule="atLeast"/>
        <w:rPr>
          <w:bCs w:val="0"/>
          <w:color w:val="0070C0"/>
        </w:rPr>
      </w:pPr>
    </w:p>
    <w:p w:rsidR="0028204B" w:rsidRDefault="0028204B" w:rsidP="000E416C">
      <w:pPr>
        <w:pStyle w:val="StylKurzvaernPed24b"/>
        <w:spacing w:before="0" w:line="16" w:lineRule="atLeast"/>
        <w:rPr>
          <w:bCs w:val="0"/>
          <w:color w:val="0070C0"/>
        </w:rPr>
      </w:pPr>
    </w:p>
    <w:p w:rsidR="0028204B" w:rsidRDefault="0028204B" w:rsidP="000E416C">
      <w:pPr>
        <w:pStyle w:val="StylKurzvaernPed24b"/>
        <w:spacing w:before="0" w:line="16" w:lineRule="atLeast"/>
        <w:rPr>
          <w:bCs w:val="0"/>
          <w:color w:val="0070C0"/>
        </w:rPr>
      </w:pPr>
    </w:p>
    <w:p w:rsidR="0028204B" w:rsidRDefault="0028204B" w:rsidP="000E416C">
      <w:pPr>
        <w:pStyle w:val="StylKurzvaernPed24b"/>
        <w:spacing w:before="0" w:line="16" w:lineRule="atLeast"/>
        <w:rPr>
          <w:bCs w:val="0"/>
          <w:color w:val="0070C0"/>
        </w:rPr>
      </w:pPr>
    </w:p>
    <w:p w:rsidR="0028204B" w:rsidRDefault="0028204B" w:rsidP="000E416C">
      <w:pPr>
        <w:pStyle w:val="StylKurzvaernPed24b"/>
        <w:spacing w:before="0" w:line="16" w:lineRule="atLeast"/>
        <w:rPr>
          <w:bCs w:val="0"/>
          <w:color w:val="0070C0"/>
        </w:rPr>
      </w:pPr>
    </w:p>
    <w:p w:rsidR="0028204B" w:rsidRDefault="0028204B" w:rsidP="000E416C">
      <w:pPr>
        <w:pStyle w:val="StylKurzvaernPed24b"/>
        <w:spacing w:before="0" w:line="16" w:lineRule="atLeast"/>
        <w:rPr>
          <w:bCs w:val="0"/>
          <w:color w:val="0070C0"/>
        </w:rPr>
      </w:pPr>
    </w:p>
    <w:p w:rsidR="0028204B" w:rsidRDefault="0028204B" w:rsidP="000E416C">
      <w:pPr>
        <w:pStyle w:val="StylKurzvaernPed24b"/>
        <w:spacing w:before="0" w:line="16" w:lineRule="atLeast"/>
        <w:rPr>
          <w:bCs w:val="0"/>
          <w:color w:val="0070C0"/>
        </w:rPr>
      </w:pPr>
    </w:p>
    <w:p w:rsidR="0028204B" w:rsidRDefault="0028204B" w:rsidP="000E416C">
      <w:pPr>
        <w:pStyle w:val="StylKurzvaernPed24b"/>
        <w:spacing w:before="0" w:line="16" w:lineRule="atLeast"/>
        <w:rPr>
          <w:bCs w:val="0"/>
          <w:color w:val="0070C0"/>
        </w:rPr>
      </w:pPr>
    </w:p>
    <w:p w:rsidR="00572172" w:rsidRPr="00BC51BC" w:rsidRDefault="00572172" w:rsidP="000E416C">
      <w:pPr>
        <w:pStyle w:val="StylKurzvaernPed24b"/>
        <w:spacing w:before="0" w:line="16" w:lineRule="atLeast"/>
        <w:rPr>
          <w:bCs w:val="0"/>
          <w:color w:val="0070C0"/>
        </w:rPr>
      </w:pPr>
      <w:r w:rsidRPr="00BC51BC">
        <w:rPr>
          <w:bCs w:val="0"/>
          <w:color w:val="0070C0"/>
        </w:rPr>
        <w:t>7. Cykly – vnorené cykly, viacnásobné vetvenie</w:t>
      </w:r>
    </w:p>
    <w:p w:rsidR="00572172" w:rsidRPr="00045F9A" w:rsidRDefault="00572172" w:rsidP="000E416C">
      <w:pPr>
        <w:pStyle w:val="Zarkazkladnhotextu"/>
        <w:spacing w:line="16" w:lineRule="atLeast"/>
        <w:ind w:left="284" w:firstLine="424"/>
      </w:pPr>
      <w:r w:rsidRPr="00045F9A">
        <w:t>Vysvetlit</w:t>
      </w:r>
      <w:r>
        <w:t>e pojmy: cyklus, vnorený cyklus, viacnásobné vetvenie</w:t>
      </w:r>
    </w:p>
    <w:p w:rsidR="00572172" w:rsidRPr="009E1AA7" w:rsidRDefault="00572172" w:rsidP="000E416C">
      <w:pPr>
        <w:spacing w:line="16" w:lineRule="atLeast"/>
        <w:ind w:firstLine="284"/>
        <w:jc w:val="both"/>
        <w:rPr>
          <w:i/>
          <w:szCs w:val="20"/>
        </w:rPr>
      </w:pPr>
      <w:r w:rsidRPr="009E1AA7">
        <w:rPr>
          <w:i/>
          <w:szCs w:val="20"/>
        </w:rPr>
        <w:t>Príklad</w:t>
      </w:r>
    </w:p>
    <w:p w:rsidR="00572172" w:rsidRDefault="00572172" w:rsidP="000E416C">
      <w:pPr>
        <w:pStyle w:val="Zarkazkladnhotextu"/>
        <w:spacing w:line="16" w:lineRule="atLeast"/>
        <w:ind w:left="284" w:firstLine="424"/>
      </w:pPr>
      <w:r>
        <w:t xml:space="preserve">Nakreslite </w:t>
      </w:r>
      <w:r w:rsidRPr="00045F9A">
        <w:t>v textovom režime pomocou</w:t>
      </w:r>
      <w:r>
        <w:t xml:space="preserve"> hviezdičiek vo vnorených cykloch</w:t>
      </w:r>
      <w:r w:rsidRPr="00045F9A">
        <w:t xml:space="preserve"> </w:t>
      </w:r>
      <w:r>
        <w:t xml:space="preserve">oba </w:t>
      </w:r>
      <w:r w:rsidRPr="00045F9A">
        <w:t>geometrické út</w:t>
      </w:r>
      <w:r>
        <w:t>vary, ktoré sú v obrázkovej prílohe:</w:t>
      </w:r>
    </w:p>
    <w:p w:rsidR="00572172" w:rsidRPr="00045F9A" w:rsidRDefault="00572172" w:rsidP="000E416C">
      <w:pPr>
        <w:pStyle w:val="Zarkazkladnhotextu"/>
        <w:numPr>
          <w:ilvl w:val="0"/>
          <w:numId w:val="2"/>
        </w:numPr>
        <w:spacing w:line="16" w:lineRule="atLeast"/>
      </w:pPr>
      <w:r w:rsidRPr="00045F9A">
        <w:t>štvorec</w:t>
      </w:r>
      <w:r>
        <w:t xml:space="preserve"> 5x5</w:t>
      </w:r>
      <w:r w:rsidRPr="00045F9A">
        <w:t xml:space="preserve">, </w:t>
      </w:r>
    </w:p>
    <w:p w:rsidR="00572172" w:rsidRPr="00045F9A" w:rsidRDefault="00572172" w:rsidP="000E416C">
      <w:pPr>
        <w:pStyle w:val="Zarkazkladnhotextu"/>
        <w:numPr>
          <w:ilvl w:val="0"/>
          <w:numId w:val="2"/>
        </w:numPr>
        <w:spacing w:line="16" w:lineRule="atLeast"/>
      </w:pPr>
      <w:r w:rsidRPr="00045F9A">
        <w:t>pravouhlý trojuholník</w:t>
      </w:r>
      <w:r>
        <w:t xml:space="preserve"> s výškou 5.</w:t>
      </w:r>
      <w:r w:rsidRPr="00045F9A">
        <w:t xml:space="preserve"> </w:t>
      </w:r>
    </w:p>
    <w:p w:rsidR="00572172" w:rsidRPr="00045F9A" w:rsidRDefault="00572172" w:rsidP="000E416C">
      <w:pPr>
        <w:pStyle w:val="Zarkazkladnhotextu"/>
        <w:spacing w:line="16" w:lineRule="atLeast"/>
        <w:ind w:left="284" w:firstLine="424"/>
      </w:pPr>
      <w:r w:rsidRPr="00045F9A">
        <w:t>Užívateľ nech na z</w:t>
      </w:r>
      <w:r>
        <w:t>ačiatku zvolí, ktorý z útvarov chce vykresliť. Na výber medzi jednotlivými útvarmi využite príkaz viacnásobného vetvenia. Vedeli by ste zmenou niektorého parametra vykresliť aj nejaký ďalší útvar s výškou 5 riadkov?</w:t>
      </w:r>
    </w:p>
    <w:p w:rsidR="00572172" w:rsidRPr="00482D59" w:rsidRDefault="00572172" w:rsidP="000E416C">
      <w:pPr>
        <w:pStyle w:val="ODSEK"/>
        <w:spacing w:line="16" w:lineRule="atLeast"/>
        <w:ind w:left="360" w:firstLine="0"/>
        <w:rPr>
          <w:rStyle w:val="programovy"/>
          <w:b/>
          <w:noProof/>
        </w:rPr>
      </w:pPr>
      <w:r w:rsidRPr="00482D59">
        <w:rPr>
          <w:rStyle w:val="programovy"/>
          <w:b/>
          <w:noProof/>
        </w:rPr>
        <w:t>*****     *</w:t>
      </w:r>
    </w:p>
    <w:p w:rsidR="00572172" w:rsidRPr="00482D59" w:rsidRDefault="00572172" w:rsidP="000E416C">
      <w:pPr>
        <w:pStyle w:val="ODSEK"/>
        <w:spacing w:line="16" w:lineRule="atLeast"/>
        <w:ind w:left="360" w:firstLine="0"/>
        <w:rPr>
          <w:rStyle w:val="programovy"/>
          <w:b/>
          <w:noProof/>
        </w:rPr>
      </w:pPr>
      <w:r w:rsidRPr="00482D59">
        <w:rPr>
          <w:rStyle w:val="programovy"/>
          <w:b/>
          <w:noProof/>
        </w:rPr>
        <w:t xml:space="preserve">*****     **   </w:t>
      </w:r>
    </w:p>
    <w:p w:rsidR="00572172" w:rsidRPr="00482D59" w:rsidRDefault="00572172" w:rsidP="000E416C">
      <w:pPr>
        <w:pStyle w:val="ODSEK"/>
        <w:spacing w:line="16" w:lineRule="atLeast"/>
        <w:ind w:left="360" w:firstLine="0"/>
        <w:rPr>
          <w:rStyle w:val="programovy"/>
          <w:b/>
          <w:noProof/>
        </w:rPr>
      </w:pPr>
      <w:r w:rsidRPr="00482D59">
        <w:rPr>
          <w:rStyle w:val="programovy"/>
          <w:b/>
          <w:noProof/>
        </w:rPr>
        <w:t>*****     ***</w:t>
      </w:r>
    </w:p>
    <w:p w:rsidR="00572172" w:rsidRPr="00482D59" w:rsidRDefault="00572172" w:rsidP="000E416C">
      <w:pPr>
        <w:pStyle w:val="ODSEK"/>
        <w:spacing w:line="16" w:lineRule="atLeast"/>
        <w:ind w:left="360" w:firstLine="0"/>
        <w:rPr>
          <w:rStyle w:val="programovy"/>
          <w:b/>
          <w:noProof/>
        </w:rPr>
      </w:pPr>
      <w:r w:rsidRPr="00482D59">
        <w:rPr>
          <w:rStyle w:val="programovy"/>
          <w:b/>
          <w:noProof/>
        </w:rPr>
        <w:t>*****     ****</w:t>
      </w:r>
    </w:p>
    <w:p w:rsidR="00572172" w:rsidRPr="00482D59" w:rsidRDefault="00572172" w:rsidP="000E416C">
      <w:pPr>
        <w:pStyle w:val="ODSEK"/>
        <w:spacing w:line="16" w:lineRule="atLeast"/>
        <w:ind w:left="360" w:firstLine="0"/>
        <w:rPr>
          <w:rStyle w:val="programovy"/>
          <w:b/>
          <w:noProof/>
        </w:rPr>
      </w:pPr>
      <w:r w:rsidRPr="00482D59">
        <w:rPr>
          <w:rStyle w:val="programovy"/>
          <w:b/>
          <w:noProof/>
        </w:rPr>
        <w:t>*****     *****</w:t>
      </w:r>
    </w:p>
    <w:p w:rsidR="00572172" w:rsidRDefault="000C01A4" w:rsidP="00572172">
      <w:pPr>
        <w:spacing w:after="120" w:line="240" w:lineRule="auto"/>
        <w:rPr>
          <w:b/>
        </w:rPr>
      </w:pPr>
      <w:r>
        <w:rPr>
          <w:b/>
          <w:noProof/>
          <w:lang w:eastAsia="sk-SK"/>
        </w:rPr>
        <w:pict>
          <v:rect id="Obdĺžnik 26" o:spid="_x0000_s1048" style="position:absolute;margin-left:0;margin-top:4.9pt;width:178.7pt;height:180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" filled="f" strokecolor="#41719c" strokeweight="1pt">
            <w10:wrap anchorx="margin"/>
          </v:rect>
        </w:pict>
      </w:r>
    </w:p>
    <w:p w:rsidR="00572172" w:rsidRPr="008F0ED4" w:rsidRDefault="00572172" w:rsidP="00572172">
      <w:pPr>
        <w:spacing w:line="168" w:lineRule="auto"/>
        <w:rPr>
          <w:b/>
        </w:rPr>
      </w:pPr>
      <w:r w:rsidRPr="008F0ED4">
        <w:rPr>
          <w:b/>
        </w:rPr>
        <w:t>#include &lt;stdio.h&gt;</w:t>
      </w:r>
    </w:p>
    <w:p w:rsidR="00572172" w:rsidRPr="008F0ED4" w:rsidRDefault="00572172" w:rsidP="00572172">
      <w:pPr>
        <w:spacing w:line="168" w:lineRule="auto"/>
        <w:rPr>
          <w:b/>
        </w:rPr>
      </w:pPr>
      <w:r>
        <w:rPr>
          <w:b/>
        </w:rPr>
        <w:t xml:space="preserve"> </w:t>
      </w:r>
      <w:r w:rsidRPr="008F0ED4">
        <w:rPr>
          <w:b/>
        </w:rPr>
        <w:t>int main(void)</w:t>
      </w:r>
    </w:p>
    <w:p w:rsidR="00572172" w:rsidRPr="008F0ED4" w:rsidRDefault="00572172" w:rsidP="00572172">
      <w:pPr>
        <w:spacing w:line="168" w:lineRule="auto"/>
        <w:rPr>
          <w:b/>
        </w:rPr>
      </w:pPr>
      <w:r w:rsidRPr="008F0ED4">
        <w:rPr>
          <w:b/>
        </w:rPr>
        <w:t>{</w:t>
      </w:r>
    </w:p>
    <w:p w:rsidR="00572172" w:rsidRPr="008F0ED4" w:rsidRDefault="00572172" w:rsidP="00572172">
      <w:pPr>
        <w:tabs>
          <w:tab w:val="left" w:pos="5955"/>
        </w:tabs>
        <w:spacing w:line="168" w:lineRule="auto"/>
        <w:rPr>
          <w:b/>
        </w:rPr>
      </w:pPr>
      <w:r w:rsidRPr="008F0ED4">
        <w:rPr>
          <w:b/>
        </w:rPr>
        <w:t xml:space="preserve">  int i, j, vel;</w:t>
      </w:r>
      <w:r>
        <w:rPr>
          <w:b/>
        </w:rPr>
        <w:tab/>
      </w:r>
    </w:p>
    <w:p w:rsidR="00572172" w:rsidRPr="008F0ED4" w:rsidRDefault="00572172" w:rsidP="00572172">
      <w:pPr>
        <w:spacing w:line="168" w:lineRule="auto"/>
        <w:rPr>
          <w:b/>
        </w:rPr>
      </w:pPr>
      <w:r>
        <w:rPr>
          <w:b/>
        </w:rPr>
        <w:t xml:space="preserve"> </w:t>
      </w:r>
      <w:r w:rsidRPr="008F0ED4">
        <w:rPr>
          <w:b/>
        </w:rPr>
        <w:t xml:space="preserve">  printf("Zadaj cele kladne cislo: ");</w:t>
      </w:r>
    </w:p>
    <w:p w:rsidR="00572172" w:rsidRPr="008F0ED4" w:rsidRDefault="00572172" w:rsidP="00572172">
      <w:pPr>
        <w:spacing w:line="168" w:lineRule="auto"/>
        <w:rPr>
          <w:b/>
        </w:rPr>
      </w:pPr>
      <w:r w:rsidRPr="008F0ED4">
        <w:rPr>
          <w:b/>
        </w:rPr>
        <w:t xml:space="preserve">  scanf("%d", &amp;vel);</w:t>
      </w:r>
    </w:p>
    <w:p w:rsidR="00572172" w:rsidRPr="008F0ED4" w:rsidRDefault="00572172" w:rsidP="00572172">
      <w:pPr>
        <w:spacing w:line="168" w:lineRule="auto"/>
        <w:rPr>
          <w:b/>
        </w:rPr>
      </w:pPr>
      <w:r w:rsidRPr="008F0ED4">
        <w:rPr>
          <w:b/>
        </w:rPr>
        <w:t xml:space="preserve">  for (i = 1; i &lt;= vel; i++) {</w:t>
      </w:r>
    </w:p>
    <w:p w:rsidR="00572172" w:rsidRPr="008F0ED4" w:rsidRDefault="00572172" w:rsidP="00572172">
      <w:pPr>
        <w:spacing w:line="168" w:lineRule="auto"/>
        <w:rPr>
          <w:b/>
        </w:rPr>
      </w:pPr>
      <w:r w:rsidRPr="008F0ED4">
        <w:rPr>
          <w:b/>
        </w:rPr>
        <w:t xml:space="preserve">    for (j = 1; j &lt;= vel; j++)</w:t>
      </w:r>
    </w:p>
    <w:p w:rsidR="00572172" w:rsidRPr="008F0ED4" w:rsidRDefault="00572172" w:rsidP="00572172">
      <w:pPr>
        <w:spacing w:line="168" w:lineRule="auto"/>
        <w:rPr>
          <w:b/>
        </w:rPr>
      </w:pPr>
      <w:r w:rsidRPr="008F0ED4">
        <w:rPr>
          <w:b/>
        </w:rPr>
        <w:t xml:space="preserve">      putchar('*');</w:t>
      </w:r>
    </w:p>
    <w:p w:rsidR="00572172" w:rsidRPr="008F0ED4" w:rsidRDefault="00572172" w:rsidP="00572172">
      <w:pPr>
        <w:spacing w:line="168" w:lineRule="auto"/>
        <w:rPr>
          <w:b/>
        </w:rPr>
      </w:pPr>
      <w:r w:rsidRPr="008F0ED4">
        <w:rPr>
          <w:b/>
        </w:rPr>
        <w:t xml:space="preserve">    putchar('\n');</w:t>
      </w:r>
    </w:p>
    <w:p w:rsidR="00572172" w:rsidRPr="008F0ED4" w:rsidRDefault="00572172" w:rsidP="00572172">
      <w:pPr>
        <w:spacing w:line="168" w:lineRule="auto"/>
        <w:rPr>
          <w:b/>
        </w:rPr>
      </w:pPr>
      <w:r w:rsidRPr="008F0ED4">
        <w:rPr>
          <w:b/>
        </w:rPr>
        <w:t xml:space="preserve">  }</w:t>
      </w:r>
    </w:p>
    <w:p w:rsidR="00572172" w:rsidRPr="008F0ED4" w:rsidRDefault="00572172" w:rsidP="00572172">
      <w:pPr>
        <w:spacing w:line="168" w:lineRule="auto"/>
        <w:rPr>
          <w:b/>
        </w:rPr>
      </w:pPr>
      <w:r w:rsidRPr="008F0ED4">
        <w:rPr>
          <w:b/>
        </w:rPr>
        <w:t xml:space="preserve">  putchar('\n');</w:t>
      </w:r>
    </w:p>
    <w:p w:rsidR="00572172" w:rsidRPr="008F0ED4" w:rsidRDefault="00572172" w:rsidP="00572172">
      <w:pPr>
        <w:spacing w:line="168" w:lineRule="auto"/>
        <w:rPr>
          <w:b/>
        </w:rPr>
      </w:pPr>
      <w:r w:rsidRPr="008F0ED4">
        <w:rPr>
          <w:b/>
        </w:rPr>
        <w:t xml:space="preserve">  system ("pause");</w:t>
      </w:r>
    </w:p>
    <w:p w:rsidR="00572172" w:rsidRPr="008F0ED4" w:rsidRDefault="00572172" w:rsidP="00572172">
      <w:pPr>
        <w:spacing w:line="168" w:lineRule="auto"/>
        <w:rPr>
          <w:b/>
        </w:rPr>
      </w:pPr>
      <w:r w:rsidRPr="008F0ED4">
        <w:rPr>
          <w:b/>
        </w:rPr>
        <w:t xml:space="preserve">  return 0;</w:t>
      </w:r>
    </w:p>
    <w:p w:rsidR="00572172" w:rsidRDefault="00572172" w:rsidP="00572172">
      <w:pPr>
        <w:spacing w:line="168" w:lineRule="auto"/>
        <w:rPr>
          <w:b/>
        </w:rPr>
      </w:pPr>
      <w:r w:rsidRPr="008F0ED4">
        <w:rPr>
          <w:b/>
        </w:rPr>
        <w:t>}</w:t>
      </w:r>
    </w:p>
    <w:p w:rsidR="00572172" w:rsidRDefault="00572172" w:rsidP="00572172">
      <w:pPr>
        <w:spacing w:after="120" w:line="240" w:lineRule="auto"/>
        <w:rPr>
          <w:b/>
        </w:rPr>
      </w:pPr>
    </w:p>
    <w:p w:rsidR="00572172" w:rsidRDefault="00572172" w:rsidP="00572172">
      <w:pPr>
        <w:spacing w:after="120" w:line="240" w:lineRule="auto"/>
        <w:rPr>
          <w:b/>
        </w:rPr>
      </w:pPr>
    </w:p>
    <w:p w:rsidR="00572172" w:rsidRDefault="000C01A4" w:rsidP="00572172">
      <w:pPr>
        <w:spacing w:after="120" w:line="240" w:lineRule="auto"/>
        <w:rPr>
          <w:b/>
        </w:rPr>
      </w:pPr>
      <w:r>
        <w:rPr>
          <w:b/>
          <w:noProof/>
          <w:lang w:eastAsia="sk-SK"/>
        </w:rPr>
        <w:pict>
          <v:rect id="Obdĺžnik 27" o:spid="_x0000_s1047" style="position:absolute;margin-left:0;margin-top:1.55pt;width:211.45pt;height:199.2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" filled="f" strokecolor="#41719c" strokeweight="1pt">
            <w10:wrap anchorx="margin"/>
          </v:rect>
        </w:pict>
      </w:r>
    </w:p>
    <w:p w:rsidR="00572172" w:rsidRPr="00E54227" w:rsidRDefault="00572172" w:rsidP="00572172">
      <w:pPr>
        <w:spacing w:line="168" w:lineRule="auto"/>
        <w:rPr>
          <w:b/>
        </w:rPr>
      </w:pPr>
      <w:r w:rsidRPr="00E54227">
        <w:rPr>
          <w:b/>
        </w:rPr>
        <w:t>#include &lt;stdio.h&gt;</w:t>
      </w:r>
    </w:p>
    <w:p w:rsidR="00572172" w:rsidRPr="00E54227" w:rsidRDefault="00572172" w:rsidP="00572172">
      <w:pPr>
        <w:spacing w:line="168" w:lineRule="auto"/>
        <w:rPr>
          <w:b/>
        </w:rPr>
      </w:pPr>
      <w:r w:rsidRPr="00E54227">
        <w:rPr>
          <w:b/>
        </w:rPr>
        <w:t>int main()</w:t>
      </w:r>
    </w:p>
    <w:p w:rsidR="00572172" w:rsidRPr="00E54227" w:rsidRDefault="00572172" w:rsidP="00572172">
      <w:pPr>
        <w:spacing w:line="168" w:lineRule="auto"/>
        <w:rPr>
          <w:b/>
        </w:rPr>
      </w:pPr>
      <w:r w:rsidRPr="00E54227">
        <w:rPr>
          <w:b/>
        </w:rPr>
        <w:t>{</w:t>
      </w:r>
    </w:p>
    <w:p w:rsidR="00572172" w:rsidRPr="00E54227" w:rsidRDefault="00572172" w:rsidP="00572172">
      <w:pPr>
        <w:spacing w:line="168" w:lineRule="auto"/>
        <w:rPr>
          <w:b/>
        </w:rPr>
      </w:pPr>
      <w:r w:rsidRPr="00E54227">
        <w:rPr>
          <w:b/>
        </w:rPr>
        <w:t>int i,j,vyska;</w:t>
      </w:r>
    </w:p>
    <w:p w:rsidR="00572172" w:rsidRPr="00E54227" w:rsidRDefault="00572172" w:rsidP="00572172">
      <w:pPr>
        <w:spacing w:line="168" w:lineRule="auto"/>
        <w:rPr>
          <w:b/>
        </w:rPr>
      </w:pPr>
      <w:r w:rsidRPr="00E54227">
        <w:rPr>
          <w:b/>
        </w:rPr>
        <w:t>printf("Zadaj vysku v riadkoch:");</w:t>
      </w:r>
    </w:p>
    <w:p w:rsidR="00572172" w:rsidRPr="00E54227" w:rsidRDefault="00572172" w:rsidP="00572172">
      <w:pPr>
        <w:spacing w:line="168" w:lineRule="auto"/>
        <w:rPr>
          <w:b/>
        </w:rPr>
      </w:pPr>
      <w:r w:rsidRPr="00E54227">
        <w:rPr>
          <w:b/>
        </w:rPr>
        <w:t>scanf("%d", &amp;vyska);</w:t>
      </w:r>
    </w:p>
    <w:p w:rsidR="00572172" w:rsidRPr="00E54227" w:rsidRDefault="00572172" w:rsidP="00572172">
      <w:pPr>
        <w:spacing w:line="168" w:lineRule="auto"/>
        <w:rPr>
          <w:b/>
        </w:rPr>
      </w:pPr>
      <w:r w:rsidRPr="00E54227">
        <w:rPr>
          <w:b/>
        </w:rPr>
        <w:t>for ( i = 1; i &lt;= vyska; i++ ) {</w:t>
      </w:r>
    </w:p>
    <w:p w:rsidR="00572172" w:rsidRPr="00E54227" w:rsidRDefault="00572172" w:rsidP="00572172">
      <w:pPr>
        <w:spacing w:line="168" w:lineRule="auto"/>
        <w:rPr>
          <w:b/>
        </w:rPr>
      </w:pPr>
      <w:r>
        <w:rPr>
          <w:b/>
        </w:rPr>
        <w:tab/>
        <w:t>for ( j = 1; j &lt;= i; j++ ) {</w:t>
      </w:r>
    </w:p>
    <w:p w:rsidR="00572172" w:rsidRPr="00E54227" w:rsidRDefault="00572172" w:rsidP="00572172">
      <w:pPr>
        <w:spacing w:line="168" w:lineRule="auto"/>
        <w:rPr>
          <w:b/>
        </w:rPr>
      </w:pPr>
      <w:r w:rsidRPr="00E54227">
        <w:rPr>
          <w:b/>
        </w:rPr>
        <w:tab/>
        <w:t xml:space="preserve"> putchar('*');</w:t>
      </w:r>
    </w:p>
    <w:p w:rsidR="00572172" w:rsidRPr="00E54227" w:rsidRDefault="00572172" w:rsidP="00572172">
      <w:pPr>
        <w:spacing w:line="168" w:lineRule="auto"/>
        <w:rPr>
          <w:b/>
        </w:rPr>
      </w:pPr>
      <w:r>
        <w:rPr>
          <w:b/>
        </w:rPr>
        <w:tab/>
        <w:t>}</w:t>
      </w:r>
    </w:p>
    <w:p w:rsidR="00572172" w:rsidRPr="00E54227" w:rsidRDefault="00572172" w:rsidP="00572172">
      <w:pPr>
        <w:spacing w:line="168" w:lineRule="auto"/>
        <w:rPr>
          <w:b/>
        </w:rPr>
      </w:pPr>
      <w:r w:rsidRPr="00E54227">
        <w:rPr>
          <w:b/>
        </w:rPr>
        <w:tab/>
        <w:t>putchar('\n');</w:t>
      </w:r>
    </w:p>
    <w:p w:rsidR="00572172" w:rsidRPr="00E54227" w:rsidRDefault="00572172" w:rsidP="00572172">
      <w:pPr>
        <w:spacing w:after="120" w:line="240" w:lineRule="auto"/>
        <w:rPr>
          <w:b/>
        </w:rPr>
      </w:pPr>
      <w:r w:rsidRPr="00E54227">
        <w:rPr>
          <w:b/>
        </w:rPr>
        <w:t>}</w:t>
      </w:r>
    </w:p>
    <w:p w:rsidR="00572172" w:rsidRPr="00E54227" w:rsidRDefault="00572172" w:rsidP="00572172">
      <w:pPr>
        <w:spacing w:after="120" w:line="240" w:lineRule="auto"/>
        <w:rPr>
          <w:b/>
        </w:rPr>
      </w:pPr>
      <w:r w:rsidRPr="00E54227">
        <w:rPr>
          <w:b/>
        </w:rPr>
        <w:t>system ("pause");</w:t>
      </w:r>
    </w:p>
    <w:p w:rsidR="00572172" w:rsidRPr="00E54227" w:rsidRDefault="00572172" w:rsidP="00572172">
      <w:pPr>
        <w:spacing w:after="120" w:line="240" w:lineRule="auto"/>
        <w:rPr>
          <w:b/>
        </w:rPr>
      </w:pPr>
      <w:r w:rsidRPr="00E54227">
        <w:rPr>
          <w:b/>
        </w:rPr>
        <w:t>return 0;</w:t>
      </w:r>
    </w:p>
    <w:p w:rsidR="00572172" w:rsidRDefault="00572172" w:rsidP="00572172">
      <w:pPr>
        <w:spacing w:after="120" w:line="240" w:lineRule="auto"/>
        <w:rPr>
          <w:b/>
        </w:rPr>
      </w:pPr>
      <w:r w:rsidRPr="00E54227">
        <w:rPr>
          <w:b/>
        </w:rPr>
        <w:t>}</w:t>
      </w: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0E416C" w:rsidRDefault="000E416C" w:rsidP="00572172">
      <w:pPr>
        <w:pStyle w:val="StylKurzvaernPed24b"/>
        <w:rPr>
          <w:bCs w:val="0"/>
          <w:color w:val="0070C0"/>
        </w:rPr>
      </w:pPr>
    </w:p>
    <w:p w:rsidR="0028204B" w:rsidRDefault="0028204B" w:rsidP="00572172">
      <w:pPr>
        <w:pStyle w:val="StylKurzvaernPed24b"/>
        <w:rPr>
          <w:bCs w:val="0"/>
          <w:color w:val="0070C0"/>
        </w:rPr>
      </w:pPr>
    </w:p>
    <w:p w:rsidR="00572172" w:rsidRPr="00BC51BC" w:rsidRDefault="00572172" w:rsidP="00572172">
      <w:pPr>
        <w:pStyle w:val="StylKurzvaernPed24b"/>
        <w:rPr>
          <w:bCs w:val="0"/>
          <w:color w:val="0070C0"/>
        </w:rPr>
      </w:pPr>
      <w:r w:rsidRPr="00BC51BC">
        <w:rPr>
          <w:bCs w:val="0"/>
          <w:color w:val="0070C0"/>
        </w:rPr>
        <w:t xml:space="preserve">8. Aritmetika – operácie s celými číslami  </w:t>
      </w:r>
    </w:p>
    <w:p w:rsidR="00572172" w:rsidRPr="00CF39C2" w:rsidRDefault="00572172" w:rsidP="00572172">
      <w:pPr>
        <w:pStyle w:val="StylStylhlavnaotPed18b"/>
      </w:pPr>
      <w:r w:rsidRPr="00CF39C2">
        <w:t xml:space="preserve">Vysvetlite pojmy: </w:t>
      </w:r>
      <w:r>
        <w:t>celočíselný dátový typ, aritmetické operácie s celými číslami.</w:t>
      </w:r>
    </w:p>
    <w:p w:rsidR="00572172" w:rsidRPr="00CF39C2" w:rsidRDefault="00572172" w:rsidP="00572172">
      <w:pPr>
        <w:ind w:firstLine="284"/>
        <w:jc w:val="both"/>
        <w:rPr>
          <w:i/>
          <w:color w:val="000000" w:themeColor="text1"/>
          <w:szCs w:val="20"/>
        </w:rPr>
      </w:pPr>
      <w:r w:rsidRPr="00CF39C2">
        <w:rPr>
          <w:i/>
          <w:color w:val="000000" w:themeColor="text1"/>
          <w:szCs w:val="20"/>
        </w:rPr>
        <w:t>Príklad</w:t>
      </w:r>
    </w:p>
    <w:p w:rsidR="00572172" w:rsidRPr="00C2726F" w:rsidRDefault="00572172" w:rsidP="00572172">
      <w:pPr>
        <w:ind w:firstLine="284"/>
        <w:jc w:val="both"/>
        <w:rPr>
          <w:bCs/>
          <w:iCs/>
          <w:color w:val="FF0000"/>
          <w:szCs w:val="20"/>
        </w:rPr>
      </w:pPr>
      <w:r w:rsidRPr="00C2726F">
        <w:rPr>
          <w:bCs/>
          <w:iCs/>
          <w:color w:val="FF0000"/>
          <w:szCs w:val="20"/>
        </w:rPr>
        <w:t xml:space="preserve">     </w:t>
      </w:r>
      <w:r>
        <w:t>Napíšte program Ciferny_sucet, ktorý dokáže vypočítať súčet všetkých cifier celého čísla, ktoré je načítavané na vstupe z klávesnice.</w:t>
      </w:r>
      <w:r w:rsidRPr="00C2726F">
        <w:rPr>
          <w:bCs/>
          <w:iCs/>
          <w:color w:val="FF0000"/>
          <w:szCs w:val="20"/>
        </w:rPr>
        <w:t xml:space="preserve"> </w:t>
      </w:r>
      <w:r w:rsidRPr="00B042B6">
        <w:t>Využite vhodné operácie s celými číslami.</w:t>
      </w:r>
    </w:p>
    <w:p w:rsidR="00572172" w:rsidRDefault="000C01A4" w:rsidP="00572172">
      <w:pPr>
        <w:spacing w:line="240" w:lineRule="auto"/>
        <w:ind w:firstLine="284"/>
        <w:jc w:val="both"/>
        <w:rPr>
          <w:b/>
          <w:color w:val="000000" w:themeColor="text1"/>
          <w:szCs w:val="20"/>
        </w:rPr>
      </w:pPr>
      <w:r>
        <w:rPr>
          <w:b/>
          <w:noProof/>
          <w:color w:val="000000" w:themeColor="text1"/>
          <w:szCs w:val="20"/>
          <w:lang w:eastAsia="sk-SK"/>
        </w:rPr>
        <w:pict>
          <v:rect id="Obdĺžnik 28" o:spid="_x0000_s1046" style="position:absolute;left:0;text-align:left;margin-left:2.8pt;margin-top:.45pt;width:322.35pt;height:26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" filled="f" strokecolor="#41719c" strokeweight="1pt"/>
        </w:pict>
      </w:r>
    </w:p>
    <w:p w:rsidR="00572172" w:rsidRDefault="00572172" w:rsidP="00572172">
      <w:pPr>
        <w:spacing w:line="240" w:lineRule="auto"/>
        <w:ind w:firstLine="284"/>
        <w:jc w:val="both"/>
        <w:rPr>
          <w:b/>
          <w:color w:val="000000" w:themeColor="text1"/>
          <w:szCs w:val="20"/>
        </w:rPr>
      </w:pP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>#include &lt;stdio.h&gt;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int main()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>{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  int n, t, sum = 0, pripocitaj;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 printf("Zadaj cele cislo zlozene z maximalne 9 cislic:\n");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  scanf("%d", &amp;n);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 t = n;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 while (t != 0)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  {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     pripocitaj = t % 10;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     sum       = sum + pripocitaj;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     t         = t / 10;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  }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   printf("Sucet vsetkych cislic v cisle  %d je = %d:\n", n, sum);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system ("pause");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 xml:space="preserve">   return 0;</w:t>
      </w:r>
    </w:p>
    <w:p w:rsidR="00572172" w:rsidRPr="007A0AC9" w:rsidRDefault="00572172" w:rsidP="00572172">
      <w:pPr>
        <w:ind w:firstLine="284"/>
        <w:jc w:val="both"/>
        <w:rPr>
          <w:b/>
          <w:color w:val="000000" w:themeColor="text1"/>
          <w:szCs w:val="20"/>
        </w:rPr>
      </w:pPr>
      <w:r w:rsidRPr="007A0AC9">
        <w:rPr>
          <w:b/>
          <w:color w:val="000000" w:themeColor="text1"/>
          <w:szCs w:val="20"/>
        </w:rPr>
        <w:t>}</w:t>
      </w:r>
    </w:p>
    <w:p w:rsidR="00572172" w:rsidRDefault="00572172" w:rsidP="00572172">
      <w:pPr>
        <w:spacing w:after="120" w:line="240" w:lineRule="auto"/>
        <w:rPr>
          <w:b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8053AE" w:rsidRDefault="008053AE" w:rsidP="008053AE">
      <w:pPr>
        <w:pStyle w:val="StylStylhlavnaotVlevo0cmPrvndek0cm"/>
        <w:rPr>
          <w:color w:val="0070C0"/>
        </w:rPr>
      </w:pPr>
    </w:p>
    <w:p w:rsidR="008053AE" w:rsidRDefault="008053AE" w:rsidP="008053AE">
      <w:pPr>
        <w:pStyle w:val="StylStylhlavnaotVlevo0cmPrvndek0cm"/>
        <w:rPr>
          <w:color w:val="0070C0"/>
        </w:rPr>
      </w:pPr>
    </w:p>
    <w:p w:rsidR="008053AE" w:rsidRDefault="008053AE" w:rsidP="008053AE">
      <w:pPr>
        <w:pStyle w:val="StylStylhlavnaotVlevo0cmPrvndek0cm"/>
        <w:rPr>
          <w:color w:val="0070C0"/>
        </w:rPr>
      </w:pPr>
    </w:p>
    <w:p w:rsidR="008053AE" w:rsidRDefault="008053AE" w:rsidP="008053AE">
      <w:pPr>
        <w:pStyle w:val="StylStylhlavnaotVlevo0cmPrvndek0cm"/>
        <w:rPr>
          <w:color w:val="0070C0"/>
        </w:rPr>
      </w:pPr>
    </w:p>
    <w:p w:rsidR="008053AE" w:rsidRDefault="008053AE" w:rsidP="008053AE">
      <w:pPr>
        <w:pStyle w:val="StylStylhlavnaotVlevo0cmPrvndek0cm"/>
        <w:rPr>
          <w:color w:val="0070C0"/>
        </w:rPr>
      </w:pPr>
    </w:p>
    <w:p w:rsidR="008053AE" w:rsidRDefault="008053AE" w:rsidP="008053AE">
      <w:pPr>
        <w:pStyle w:val="StylStylhlavnaotVlevo0cmPrvndek0cm"/>
        <w:rPr>
          <w:color w:val="0070C0"/>
        </w:rPr>
      </w:pPr>
    </w:p>
    <w:p w:rsidR="008053AE" w:rsidRDefault="008053AE" w:rsidP="008053AE">
      <w:pPr>
        <w:pStyle w:val="StylStylhlavnaotVlevo0cmPrvndek0cm"/>
        <w:rPr>
          <w:color w:val="0070C0"/>
        </w:rPr>
      </w:pPr>
    </w:p>
    <w:p w:rsidR="0028204B" w:rsidRDefault="0028204B" w:rsidP="008053AE">
      <w:pPr>
        <w:pStyle w:val="StylStylhlavnaotVlevo0cmPrvndek0cm"/>
        <w:rPr>
          <w:color w:val="0070C0"/>
        </w:rPr>
      </w:pPr>
    </w:p>
    <w:p w:rsidR="0028204B" w:rsidRDefault="0028204B" w:rsidP="008053AE">
      <w:pPr>
        <w:pStyle w:val="StylStylhlavnaotVlevo0cmPrvndek0cm"/>
        <w:rPr>
          <w:color w:val="0070C0"/>
        </w:rPr>
      </w:pPr>
    </w:p>
    <w:p w:rsidR="008053AE" w:rsidRPr="00BC51BC" w:rsidRDefault="008053AE" w:rsidP="008053AE">
      <w:pPr>
        <w:pStyle w:val="StylStylhlavnaotVlevo0cmPrvndek0cm"/>
        <w:rPr>
          <w:color w:val="0070C0"/>
        </w:rPr>
      </w:pPr>
      <w:r w:rsidRPr="00BC51BC">
        <w:rPr>
          <w:color w:val="0070C0"/>
        </w:rPr>
        <w:t xml:space="preserve">9.Cyklus s podmienkou – podmienky a ich použitie </w:t>
      </w:r>
    </w:p>
    <w:p w:rsidR="008053AE" w:rsidRPr="008A76D1" w:rsidRDefault="008053AE" w:rsidP="008053AE">
      <w:pPr>
        <w:pStyle w:val="Zarkazkladnhotextu"/>
        <w:ind w:left="284" w:firstLine="424"/>
      </w:pPr>
      <w:r w:rsidRPr="008A76D1">
        <w:rPr>
          <w:b/>
          <w:bCs/>
          <w:lang w:eastAsia="sk-SK"/>
        </w:rPr>
        <w:t xml:space="preserve"> </w:t>
      </w:r>
      <w:r w:rsidRPr="008A76D1">
        <w:t>Vysvetlite: Načo sú podmienky v príkaze cyklu, kedy ich vytvárame a ako ich programovací jazyk vyhodnocuje?</w:t>
      </w:r>
    </w:p>
    <w:p w:rsidR="008053AE" w:rsidRDefault="008053AE" w:rsidP="008053AE">
      <w:pPr>
        <w:ind w:firstLine="284"/>
        <w:jc w:val="both"/>
        <w:rPr>
          <w:bCs/>
          <w:iCs/>
          <w:szCs w:val="20"/>
        </w:rPr>
      </w:pPr>
      <w:r w:rsidRPr="008A76D1">
        <w:rPr>
          <w:bCs/>
          <w:iCs/>
          <w:szCs w:val="20"/>
        </w:rPr>
        <w:t xml:space="preserve"> Napíšte program, ktorý pomôže vyhodnotiť výsledky testu na vysokej škole a na konci napíše dosiahnutý priemer. Program bude opakovane v cykle určovať známku žiaka z testu. Užívateľ zadá počet bodov a počítač vypíše slovné hodnotenie na základe bodov takto:   </w:t>
      </w:r>
    </w:p>
    <w:p w:rsidR="008053AE" w:rsidRPr="00C30409" w:rsidRDefault="008053AE" w:rsidP="008053AE">
      <w:pPr>
        <w:ind w:firstLine="284"/>
        <w:jc w:val="both"/>
        <w:rPr>
          <w:i/>
          <w:szCs w:val="20"/>
        </w:rPr>
      </w:pPr>
      <w:r w:rsidRPr="008A76D1">
        <w:rPr>
          <w:bCs/>
          <w:iCs/>
        </w:rPr>
        <w:t>0-</w:t>
      </w:r>
      <w:r>
        <w:rPr>
          <w:bCs/>
          <w:iCs/>
        </w:rPr>
        <w:t>9</w:t>
      </w:r>
      <w:r w:rsidRPr="008A76D1">
        <w:rPr>
          <w:bCs/>
          <w:iCs/>
        </w:rPr>
        <w:t xml:space="preserve">   bodov: nevyhovujúco (</w:t>
      </w:r>
      <w:r>
        <w:rPr>
          <w:bCs/>
          <w:iCs/>
        </w:rPr>
        <w:t>3</w:t>
      </w:r>
      <w:r w:rsidRPr="008A76D1">
        <w:rPr>
          <w:bCs/>
          <w:iCs/>
        </w:rPr>
        <w:t>);    1</w:t>
      </w:r>
      <w:r>
        <w:rPr>
          <w:bCs/>
          <w:iCs/>
        </w:rPr>
        <w:t>0</w:t>
      </w:r>
      <w:r w:rsidRPr="008A76D1">
        <w:rPr>
          <w:bCs/>
          <w:iCs/>
        </w:rPr>
        <w:t xml:space="preserve">-15 bodov: veľmi dobre (2); 16-18 bodov:   výborne (1).  </w:t>
      </w:r>
    </w:p>
    <w:p w:rsidR="008053AE" w:rsidRPr="008A76D1" w:rsidRDefault="008053AE" w:rsidP="008053AE">
      <w:pPr>
        <w:rPr>
          <w:bCs/>
          <w:iCs/>
        </w:rPr>
      </w:pPr>
      <w:r w:rsidRPr="008A76D1">
        <w:rPr>
          <w:bCs/>
          <w:iCs/>
        </w:rPr>
        <w:t>Uvedené známky ukladá priebežne do premennej SUM. Program sa ukončí, ak počet bodov bude zadaný ako záporné číslo. Potom na obrazovke vypíše priemer známok žiakov.</w:t>
      </w:r>
    </w:p>
    <w:p w:rsidR="008053AE" w:rsidRDefault="000C01A4" w:rsidP="008053AE">
      <w:pPr>
        <w:spacing w:line="240" w:lineRule="auto"/>
      </w:pPr>
      <w:r>
        <w:rPr>
          <w:noProof/>
          <w:lang w:eastAsia="sk-SK"/>
        </w:rPr>
        <w:pict>
          <v:rect id="Obdĺžnik 31" o:spid="_x0000_s1045" style="position:absolute;margin-left:-27.3pt;margin-top:17.9pt;width:355.8pt;height:52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" filled="f" strokecolor="#41719c" strokeweight="1pt"/>
        </w:pict>
      </w:r>
    </w:p>
    <w:p w:rsidR="007178A4" w:rsidRDefault="007178A4" w:rsidP="007178A4">
      <w:pPr>
        <w:spacing w:line="240" w:lineRule="auto"/>
      </w:pP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>#include&lt;stdio.h&gt;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>int main(void)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>{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  <w:t>int body, SUM=0, i=0;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  <w:t>float priemer;</w:t>
      </w:r>
      <w:r w:rsidRPr="007178A4">
        <w:rPr>
          <w:color w:val="0070C0"/>
        </w:rPr>
        <w:tab/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  <w:t>do {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  <w:t>printf("Zadaj pocet bodov:\n");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  <w:t>scanf("%d", &amp;body);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  <w:t>if (body &lt;= 9 &amp;&amp; body &gt;= 0)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 xml:space="preserve">        {   printf("0-9 bodov: nevyhovujuco (3)\n");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</w:r>
      <w:r w:rsidRPr="007178A4">
        <w:rPr>
          <w:color w:val="0070C0"/>
        </w:rPr>
        <w:tab/>
        <w:t>i+=1;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</w:r>
      <w:r w:rsidRPr="007178A4">
        <w:rPr>
          <w:color w:val="0070C0"/>
        </w:rPr>
        <w:tab/>
        <w:t>SUM += 3;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  <w:t>}</w:t>
      </w:r>
      <w:r w:rsidRPr="007178A4">
        <w:rPr>
          <w:color w:val="0070C0"/>
        </w:rPr>
        <w:tab/>
        <w:t>else if (body &gt;= 10 &amp;&amp; body &lt;= 15)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 xml:space="preserve">        {   printf("10-15 bodov: velmi dobre (2)\n");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</w:r>
      <w:r w:rsidRPr="007178A4">
        <w:rPr>
          <w:color w:val="0070C0"/>
        </w:rPr>
        <w:tab/>
        <w:t>i+=1;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</w:r>
      <w:r w:rsidRPr="007178A4">
        <w:rPr>
          <w:color w:val="0070C0"/>
        </w:rPr>
        <w:tab/>
        <w:t>SUM += 2;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  <w:t>}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  <w:t>else if (body &lt;= 18 &amp;&amp; body &gt;= 16)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 xml:space="preserve">         {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</w:r>
      <w:r w:rsidRPr="007178A4">
        <w:rPr>
          <w:color w:val="0070C0"/>
        </w:rPr>
        <w:tab/>
        <w:t>i+=1;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</w:r>
      <w:r w:rsidRPr="007178A4">
        <w:rPr>
          <w:color w:val="0070C0"/>
        </w:rPr>
        <w:tab/>
        <w:t>printf("16-18 bodov: Vyborne (1)\n");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</w:r>
      <w:r w:rsidRPr="007178A4">
        <w:rPr>
          <w:color w:val="0070C0"/>
        </w:rPr>
        <w:tab/>
        <w:t>SUM += 1;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  <w:t>}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  <w:t>else if (body &gt; 18)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 xml:space="preserve">        {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</w:r>
      <w:r w:rsidRPr="007178A4">
        <w:rPr>
          <w:color w:val="0070C0"/>
        </w:rPr>
        <w:tab/>
        <w:t>i +=0;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</w:r>
      <w:r w:rsidRPr="007178A4">
        <w:rPr>
          <w:color w:val="0070C0"/>
        </w:rPr>
        <w:tab/>
        <w:t>printf("Zadal si body mimo rozsah !\n");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</w:r>
      <w:r w:rsidRPr="007178A4">
        <w:rPr>
          <w:color w:val="0070C0"/>
        </w:rPr>
        <w:tab/>
        <w:t>SUM += 0;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  <w:t>}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  <w:t>printf("Pocet  SUM je %d\n", SUM);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  <w:t>}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  <w:t>while(body &gt;= 0);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  <w:t>priemer =(float) SUM / (float) i;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  <w:t>if(body &lt; 0)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  <w:t>printf("Priemer znamok je %.2f\n", priemer);</w:t>
      </w:r>
    </w:p>
    <w:p w:rsidR="007178A4" w:rsidRPr="007178A4" w:rsidRDefault="007178A4" w:rsidP="007178A4">
      <w:pPr>
        <w:spacing w:line="240" w:lineRule="auto"/>
        <w:rPr>
          <w:color w:val="0070C0"/>
        </w:rPr>
      </w:pPr>
      <w:r w:rsidRPr="007178A4">
        <w:rPr>
          <w:color w:val="0070C0"/>
        </w:rPr>
        <w:tab/>
      </w:r>
      <w:r w:rsidRPr="007178A4">
        <w:rPr>
          <w:color w:val="0070C0"/>
        </w:rPr>
        <w:tab/>
      </w:r>
      <w:proofErr w:type="spellStart"/>
      <w:r w:rsidRPr="007178A4">
        <w:rPr>
          <w:color w:val="0070C0"/>
        </w:rPr>
        <w:t>system</w:t>
      </w:r>
      <w:proofErr w:type="spellEnd"/>
      <w:r w:rsidRPr="007178A4">
        <w:rPr>
          <w:color w:val="0070C0"/>
        </w:rPr>
        <w:t>("</w:t>
      </w:r>
      <w:proofErr w:type="spellStart"/>
      <w:r w:rsidRPr="007178A4">
        <w:rPr>
          <w:color w:val="0070C0"/>
        </w:rPr>
        <w:t>pause</w:t>
      </w:r>
      <w:proofErr w:type="spellEnd"/>
      <w:r w:rsidRPr="007178A4">
        <w:rPr>
          <w:color w:val="0070C0"/>
        </w:rPr>
        <w:t>");</w:t>
      </w:r>
      <w:r w:rsidR="00304373">
        <w:rPr>
          <w:color w:val="0070C0"/>
        </w:rPr>
        <w:t xml:space="preserve">  </w:t>
      </w:r>
      <w:r w:rsidR="00304373" w:rsidRPr="007178A4">
        <w:rPr>
          <w:color w:val="0070C0"/>
        </w:rPr>
        <w:t>}</w:t>
      </w:r>
    </w:p>
    <w:p w:rsidR="0028204B" w:rsidRDefault="0028204B" w:rsidP="007178A4">
      <w:pPr>
        <w:spacing w:line="240" w:lineRule="auto"/>
        <w:rPr>
          <w:color w:val="0070C0"/>
          <w:sz w:val="24"/>
          <w:szCs w:val="24"/>
        </w:rPr>
      </w:pPr>
    </w:p>
    <w:p w:rsidR="0028204B" w:rsidRDefault="0028204B" w:rsidP="007178A4">
      <w:pPr>
        <w:spacing w:line="240" w:lineRule="auto"/>
        <w:rPr>
          <w:color w:val="0070C0"/>
          <w:sz w:val="24"/>
          <w:szCs w:val="24"/>
        </w:rPr>
      </w:pPr>
    </w:p>
    <w:p w:rsidR="0028204B" w:rsidRDefault="0028204B" w:rsidP="007178A4">
      <w:pPr>
        <w:spacing w:line="240" w:lineRule="auto"/>
        <w:rPr>
          <w:color w:val="0070C0"/>
          <w:sz w:val="24"/>
          <w:szCs w:val="24"/>
        </w:rPr>
      </w:pPr>
    </w:p>
    <w:p w:rsidR="00572172" w:rsidRPr="00BC51BC" w:rsidRDefault="00572172" w:rsidP="007178A4">
      <w:pPr>
        <w:spacing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BC51BC">
        <w:rPr>
          <w:rFonts w:ascii="Times New Roman" w:hAnsi="Times New Roman" w:cs="Times New Roman"/>
          <w:b/>
          <w:color w:val="0070C0"/>
          <w:sz w:val="24"/>
          <w:szCs w:val="24"/>
        </w:rPr>
        <w:t>10. Cyklus s podmienkou – počet opakovaní</w:t>
      </w:r>
    </w:p>
    <w:p w:rsidR="00572172" w:rsidRPr="008A76D1" w:rsidRDefault="00572172" w:rsidP="00572172">
      <w:pPr>
        <w:pStyle w:val="StylStylhlavnaotVlevo0cmPrvndek0cm"/>
        <w:spacing w:before="0"/>
        <w:rPr>
          <w:rFonts w:ascii="Times New Roman" w:hAnsi="Times New Roman" w:cs="Times New Roman"/>
          <w:b w:val="0"/>
        </w:rPr>
      </w:pPr>
      <w:r w:rsidRPr="008A76D1">
        <w:rPr>
          <w:rFonts w:ascii="Times New Roman" w:hAnsi="Times New Roman" w:cs="Times New Roman"/>
          <w:b w:val="0"/>
        </w:rPr>
        <w:tab/>
      </w:r>
      <w:r w:rsidRPr="008A76D1">
        <w:rPr>
          <w:rFonts w:ascii="Times New Roman" w:hAnsi="Times New Roman" w:cs="Times New Roman"/>
          <w:b w:val="0"/>
        </w:rPr>
        <w:tab/>
        <w:t xml:space="preserve">Vysvetlite </w:t>
      </w:r>
      <w:r>
        <w:rPr>
          <w:rFonts w:ascii="Times New Roman" w:hAnsi="Times New Roman" w:cs="Times New Roman"/>
          <w:b w:val="0"/>
        </w:rPr>
        <w:t>ako funguje (</w:t>
      </w:r>
      <w:r w:rsidRPr="008A76D1">
        <w:rPr>
          <w:rFonts w:ascii="Times New Roman" w:hAnsi="Times New Roman" w:cs="Times New Roman"/>
          <w:b w:val="0"/>
        </w:rPr>
        <w:t>dokedy platí</w:t>
      </w:r>
      <w:r>
        <w:rPr>
          <w:rFonts w:ascii="Times New Roman" w:hAnsi="Times New Roman" w:cs="Times New Roman"/>
          <w:b w:val="0"/>
        </w:rPr>
        <w:t>)</w:t>
      </w:r>
      <w:r w:rsidRPr="008A76D1">
        <w:rPr>
          <w:rFonts w:ascii="Times New Roman" w:hAnsi="Times New Roman" w:cs="Times New Roman"/>
          <w:b w:val="0"/>
        </w:rPr>
        <w:t xml:space="preserve"> podmienka v cykle a ako podmienka vplýva na počet opakovaní cyklu.</w:t>
      </w:r>
    </w:p>
    <w:p w:rsidR="00572172" w:rsidRPr="008A76D1" w:rsidRDefault="00572172" w:rsidP="00572172">
      <w:pPr>
        <w:ind w:firstLine="284"/>
        <w:jc w:val="both"/>
        <w:rPr>
          <w:i/>
          <w:szCs w:val="20"/>
        </w:rPr>
      </w:pPr>
      <w:r w:rsidRPr="008A76D1">
        <w:rPr>
          <w:i/>
          <w:szCs w:val="20"/>
        </w:rPr>
        <w:t>Príklad</w:t>
      </w:r>
    </w:p>
    <w:p w:rsidR="00572172" w:rsidRPr="008A76D1" w:rsidRDefault="00572172" w:rsidP="00572172">
      <w:pPr>
        <w:ind w:firstLine="284"/>
        <w:jc w:val="both"/>
        <w:rPr>
          <w:i/>
          <w:szCs w:val="20"/>
        </w:rPr>
      </w:pPr>
      <w:r w:rsidRPr="008A76D1">
        <w:rPr>
          <w:i/>
          <w:szCs w:val="20"/>
        </w:rPr>
        <w:t xml:space="preserve">      </w:t>
      </w:r>
      <w:r w:rsidRPr="008A76D1">
        <w:rPr>
          <w:iCs/>
        </w:rPr>
        <w:t>Napíšte program pre nájdenie najväčšieho spoločného deliteľa (alebo najmenší spoločný násobok) dvoch celých kladných čísel. Na vstupe užívateľ zadá 2 celé kladné čísla (ošetrite vstup tak, aby pri zadaní záporného čísla musel zadať znova). Počítač uloží výpočet najväčšieho spoločného deliteľa do premennej NSD (alebo najmenšieho spoločného násobku do premennej NSN)  a jej obsah vypíše na obrazovku.</w:t>
      </w:r>
    </w:p>
    <w:p w:rsidR="00572172" w:rsidRDefault="000C01A4" w:rsidP="00572172">
      <w:pPr>
        <w:spacing w:line="240" w:lineRule="auto"/>
        <w:rPr>
          <w:b/>
        </w:rPr>
      </w:pPr>
      <w:r>
        <w:rPr>
          <w:b/>
          <w:noProof/>
          <w:lang w:eastAsia="sk-SK"/>
        </w:rPr>
        <w:pict>
          <v:rect id="Obdĺžnik 29" o:spid="_x0000_s1044" style="position:absolute;margin-left:0;margin-top:.75pt;width:440.7pt;height:347.4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" filled="f" strokecolor="#41719c" strokeweight="1pt">
            <w10:wrap anchorx="margin"/>
          </v:rect>
        </w:pic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>#include &lt;stdio.h&gt;</w:t>
      </w:r>
    </w:p>
    <w:p w:rsidR="00572172" w:rsidRPr="009F2F2E" w:rsidRDefault="00572172" w:rsidP="00572172">
      <w:pPr>
        <w:rPr>
          <w:b/>
        </w:rPr>
      </w:pP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>int main ()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{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int a, b, c, d;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printf ( "Zadaj dve cisla\n" );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scanf  ( "%d %d", &amp;a, &amp;b );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if (( a &lt;= 0 ) || ( b &lt;= 0 ))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 {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   printf ( "Zadane cisla musia byt kladne\n" );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   return ( 1 );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 }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c = a; 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d = b;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while ( a != b )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 if ( a &gt; b )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   a -= b;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  else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   b -= a;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   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printf ( "naj</w:t>
      </w:r>
      <w:r>
        <w:rPr>
          <w:b/>
        </w:rPr>
        <w:t>vacsi</w:t>
      </w:r>
      <w:r w:rsidRPr="009F2F2E">
        <w:rPr>
          <w:b/>
        </w:rPr>
        <w:t xml:space="preserve"> spolocny delitel: %d, naj</w:t>
      </w:r>
      <w:r>
        <w:rPr>
          <w:b/>
        </w:rPr>
        <w:t>mensi</w:t>
      </w:r>
      <w:r w:rsidRPr="009F2F2E">
        <w:rPr>
          <w:b/>
        </w:rPr>
        <w:t xml:space="preserve"> spolocny nasobok: %d\n", a, c * d, d / a );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system ("Pause");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  return 0;</w:t>
      </w:r>
    </w:p>
    <w:p w:rsidR="00572172" w:rsidRPr="009F2F2E" w:rsidRDefault="00572172" w:rsidP="00572172">
      <w:pPr>
        <w:rPr>
          <w:b/>
        </w:rPr>
      </w:pPr>
      <w:r w:rsidRPr="009F2F2E">
        <w:rPr>
          <w:b/>
        </w:rPr>
        <w:t xml:space="preserve"> }</w:t>
      </w:r>
    </w:p>
    <w:p w:rsidR="00572172" w:rsidRDefault="00572172" w:rsidP="00572172">
      <w:pPr>
        <w:spacing w:line="240" w:lineRule="auto"/>
        <w:rPr>
          <w:b/>
        </w:rPr>
      </w:pPr>
      <w:r w:rsidRPr="009F2F2E">
        <w:rPr>
          <w:b/>
        </w:rPr>
        <w:t xml:space="preserve"> </w:t>
      </w: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572172" w:rsidRDefault="00572172" w:rsidP="00F008AF">
      <w:pPr>
        <w:rPr>
          <w:color w:val="0070C0"/>
        </w:rPr>
      </w:pPr>
    </w:p>
    <w:p w:rsidR="008053AE" w:rsidRDefault="008053AE" w:rsidP="00F008AF">
      <w:pPr>
        <w:rPr>
          <w:color w:val="0070C0"/>
        </w:rPr>
      </w:pPr>
    </w:p>
    <w:p w:rsidR="008053AE" w:rsidRDefault="008053AE" w:rsidP="00F008AF">
      <w:pPr>
        <w:rPr>
          <w:color w:val="0070C0"/>
        </w:rPr>
      </w:pPr>
    </w:p>
    <w:p w:rsidR="008053AE" w:rsidRDefault="008053AE" w:rsidP="00F008AF">
      <w:pPr>
        <w:rPr>
          <w:color w:val="0070C0"/>
        </w:rPr>
      </w:pPr>
    </w:p>
    <w:p w:rsidR="008053AE" w:rsidRDefault="008053AE" w:rsidP="00F008AF">
      <w:pPr>
        <w:rPr>
          <w:color w:val="0070C0"/>
        </w:rPr>
      </w:pPr>
    </w:p>
    <w:p w:rsidR="008053AE" w:rsidRDefault="008053AE" w:rsidP="00F008AF">
      <w:pPr>
        <w:rPr>
          <w:color w:val="0070C0"/>
        </w:rPr>
      </w:pPr>
    </w:p>
    <w:p w:rsidR="008053AE" w:rsidRDefault="008053AE" w:rsidP="00F008AF">
      <w:pPr>
        <w:rPr>
          <w:color w:val="0070C0"/>
        </w:rPr>
      </w:pPr>
    </w:p>
    <w:p w:rsidR="008053AE" w:rsidRDefault="008053AE" w:rsidP="00F008AF">
      <w:pPr>
        <w:rPr>
          <w:color w:val="0070C0"/>
        </w:rPr>
      </w:pPr>
    </w:p>
    <w:p w:rsidR="0028204B" w:rsidRDefault="0028204B" w:rsidP="008053AE">
      <w:pPr>
        <w:pStyle w:val="StylKurzvaernPed24b"/>
        <w:rPr>
          <w:color w:val="0070C0"/>
        </w:rPr>
      </w:pPr>
    </w:p>
    <w:p w:rsidR="0028204B" w:rsidRDefault="0028204B" w:rsidP="008053AE">
      <w:pPr>
        <w:pStyle w:val="StylKurzvaernPed24b"/>
        <w:rPr>
          <w:color w:val="0070C0"/>
        </w:rPr>
      </w:pPr>
    </w:p>
    <w:p w:rsidR="0028204B" w:rsidRDefault="0028204B" w:rsidP="008053AE">
      <w:pPr>
        <w:pStyle w:val="StylKurzvaernPed24b"/>
        <w:rPr>
          <w:color w:val="0070C0"/>
        </w:rPr>
      </w:pPr>
    </w:p>
    <w:p w:rsidR="0028204B" w:rsidRDefault="0028204B" w:rsidP="008053AE">
      <w:pPr>
        <w:pStyle w:val="StylKurzvaernPed24b"/>
        <w:rPr>
          <w:color w:val="0070C0"/>
        </w:rPr>
      </w:pPr>
    </w:p>
    <w:p w:rsidR="008053AE" w:rsidRPr="00BC51BC" w:rsidRDefault="008053AE" w:rsidP="008053AE">
      <w:pPr>
        <w:pStyle w:val="StylKurzvaernPed24b"/>
        <w:rPr>
          <w:color w:val="0070C0"/>
        </w:rPr>
      </w:pPr>
      <w:r w:rsidRPr="00BC51BC">
        <w:rPr>
          <w:color w:val="0070C0"/>
        </w:rPr>
        <w:t>11.Podmienený príkaz – neúplný</w:t>
      </w:r>
    </w:p>
    <w:p w:rsidR="008053AE" w:rsidRPr="00954F82" w:rsidRDefault="008053AE" w:rsidP="008053AE">
      <w:pPr>
        <w:ind w:left="284" w:firstLine="283"/>
        <w:jc w:val="both"/>
      </w:pPr>
      <w:r>
        <w:t xml:space="preserve"> </w:t>
      </w:r>
      <w:r w:rsidRPr="00954F82">
        <w:t>Vysvetlite syntax neúplného podmieneného príkazu. Uvedením vhodných viet demonštrujte použitie tohto cyklu v bežnej hovorovej reči.</w:t>
      </w:r>
    </w:p>
    <w:p w:rsidR="008053AE" w:rsidRPr="000509BA" w:rsidRDefault="008053AE" w:rsidP="008053AE">
      <w:pPr>
        <w:ind w:firstLine="284"/>
        <w:jc w:val="both"/>
        <w:rPr>
          <w:i/>
          <w:szCs w:val="20"/>
        </w:rPr>
      </w:pPr>
      <w:r w:rsidRPr="000509BA">
        <w:rPr>
          <w:i/>
          <w:szCs w:val="20"/>
        </w:rPr>
        <w:t>Príklad</w:t>
      </w:r>
    </w:p>
    <w:p w:rsidR="008053AE" w:rsidRDefault="008053AE" w:rsidP="008053AE">
      <w:pPr>
        <w:pStyle w:val="cislovanie"/>
        <w:numPr>
          <w:ilvl w:val="0"/>
          <w:numId w:val="0"/>
        </w:numPr>
        <w:tabs>
          <w:tab w:val="num" w:pos="426"/>
        </w:tabs>
        <w:spacing w:before="60"/>
        <w:ind w:left="284" w:firstLine="283"/>
      </w:pPr>
      <w:r>
        <w:t xml:space="preserve"> Vytvorte program, ktorý ohodnotí</w:t>
      </w:r>
      <w:r w:rsidRPr="00537CD3">
        <w:t xml:space="preserve"> </w:t>
      </w:r>
      <w:r>
        <w:t xml:space="preserve">užívateľa podľa </w:t>
      </w:r>
      <w:r w:rsidRPr="00537CD3">
        <w:t xml:space="preserve">známok.  </w:t>
      </w:r>
      <w:r>
        <w:t>Užívateľ zadáva opakovane známky v cykle, zadávanie končí napísaním čísla 0</w:t>
      </w:r>
      <w:r w:rsidRPr="00537CD3">
        <w:t xml:space="preserve">. </w:t>
      </w:r>
      <w:r>
        <w:t xml:space="preserve">Pri každej zadávanej známke počítač vypíše aj poradie zadávanej známky. Počítač vypočíta priemer a podľa neho </w:t>
      </w:r>
      <w:r w:rsidRPr="00537CD3">
        <w:t>ohodnotí</w:t>
      </w:r>
      <w:r>
        <w:t xml:space="preserve"> užívateľa</w:t>
      </w:r>
      <w:r w:rsidRPr="00537CD3">
        <w:t xml:space="preserve"> – výborný </w:t>
      </w:r>
      <w:r>
        <w:t>(priemer menej ako 1,5), chválitebný (väčší alebo rovný 1,</w:t>
      </w:r>
      <w:r w:rsidRPr="00537CD3">
        <w:t>5</w:t>
      </w:r>
      <w:r>
        <w:t xml:space="preserve"> a menší ako 2,</w:t>
      </w:r>
      <w:r w:rsidRPr="00537CD3">
        <w:t>5), dobrý (</w:t>
      </w:r>
      <w:r>
        <w:t>väčší alebo rovný</w:t>
      </w:r>
      <w:r w:rsidRPr="00537CD3">
        <w:t xml:space="preserve"> 2.5</w:t>
      </w:r>
      <w:r>
        <w:t xml:space="preserve"> a menší ako </w:t>
      </w:r>
      <w:r w:rsidRPr="00537CD3">
        <w:t>3.5)</w:t>
      </w:r>
      <w:r>
        <w:t>, dostatočný (väčší alebo rovný 3,5 a menší ako 4,5), nedostatočný (väčší alebo rovný 4,5)</w:t>
      </w:r>
      <w:r w:rsidRPr="00537CD3">
        <w:t>.</w:t>
      </w:r>
      <w:r>
        <w:t xml:space="preserve"> </w:t>
      </w:r>
    </w:p>
    <w:p w:rsidR="008053AE" w:rsidRPr="00537CD3" w:rsidRDefault="008053AE" w:rsidP="008053AE">
      <w:pPr>
        <w:pStyle w:val="Zarkazkladnhotextu"/>
        <w:ind w:left="539" w:firstLine="28"/>
      </w:pPr>
      <w:r w:rsidRPr="00537CD3">
        <w:t xml:space="preserve">Pri riešení úlohy aspoň raz použite </w:t>
      </w:r>
      <w:r>
        <w:t>ne</w:t>
      </w:r>
      <w:r w:rsidRPr="00537CD3">
        <w:t>úplný podmienený príkaz.</w:t>
      </w:r>
    </w:p>
    <w:p w:rsidR="008053AE" w:rsidRPr="00537CD3" w:rsidRDefault="000C01A4" w:rsidP="008053AE">
      <w:pPr>
        <w:pStyle w:val="Zarkazkladnhotextu"/>
        <w:ind w:left="426"/>
      </w:pPr>
      <w:r>
        <w:rPr>
          <w:noProof/>
          <w:lang w:eastAsia="sk-SK"/>
        </w:rPr>
        <w:pict>
          <v:rect id="Obdĺžnik 30" o:spid="_x0000_s1043" style="position:absolute;left:0;text-align:left;margin-left:-3.85pt;margin-top:4.6pt;width:348.55pt;height:372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" filled="f" strokecolor="#41719c" strokeweight="1pt"/>
        </w:pic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>#include &lt;stdio.h&gt;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>#include &lt;stdlib.h&gt;</w:t>
      </w:r>
    </w:p>
    <w:p w:rsidR="008053AE" w:rsidRPr="005F5EF0" w:rsidRDefault="008053AE" w:rsidP="008053AE">
      <w:pPr>
        <w:rPr>
          <w:b/>
        </w:rPr>
      </w:pP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>int main(void)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>{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  <w:t>int znamka, i=0, pocet=0;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  <w:t xml:space="preserve">float priemer;  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 xml:space="preserve">    </w:t>
      </w:r>
      <w:r w:rsidRPr="005F5EF0">
        <w:rPr>
          <w:b/>
        </w:rPr>
        <w:tab/>
        <w:t>do{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printf("Zadaj znamku:\n");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scanf("%d", &amp;znamka);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if(znamka == 0){</w:t>
      </w:r>
      <w:r w:rsidRPr="005F5EF0">
        <w:rPr>
          <w:b/>
        </w:rPr>
        <w:tab/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i += 0;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  <w:t>}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if(znamka &gt; 0&amp;&amp;znamka&lt;6)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i += 1;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printf("Znamka: %d, Poradie: %d\n", znamka, i);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pocet += znamka;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</w:r>
      <w:r w:rsidRPr="005F5EF0">
        <w:rPr>
          <w:b/>
        </w:rPr>
        <w:tab/>
        <w:t>}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while(znamka != 0);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  <w:t>priemer = (float) pocet/(float) i;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  <w:t>if (priemer &lt; 1.5)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printf("Vyborny\n");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  <w:t>if (priemer &gt;= 1.5 &amp;&amp; priemer &lt; 2.5)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printf("Chvalitebny\n");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  <w:t>if (priemer &gt;= 2.5 &amp;&amp; priemer &lt; 3.5)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printf("Dobry");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  <w:t>if (priemer &gt;= 3.5 &amp;&amp; priemer &lt; 4.5)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printf("Dostatocny");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  <w:t>if (priemer &gt;= 4.5)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</w:r>
      <w:r w:rsidRPr="005F5EF0">
        <w:rPr>
          <w:b/>
        </w:rPr>
        <w:tab/>
        <w:t>printf("Nedostatocny");</w:t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>system("pause");</w:t>
      </w:r>
      <w:r w:rsidRPr="005F5EF0">
        <w:rPr>
          <w:b/>
        </w:rPr>
        <w:tab/>
      </w:r>
      <w:r w:rsidRPr="005F5EF0">
        <w:rPr>
          <w:b/>
        </w:rPr>
        <w:tab/>
      </w:r>
    </w:p>
    <w:p w:rsidR="008053AE" w:rsidRPr="005F5EF0" w:rsidRDefault="008053AE" w:rsidP="008053AE">
      <w:pPr>
        <w:rPr>
          <w:b/>
        </w:rPr>
      </w:pPr>
      <w:r w:rsidRPr="005F5EF0">
        <w:rPr>
          <w:b/>
        </w:rPr>
        <w:tab/>
        <w:t>return 0;</w:t>
      </w:r>
    </w:p>
    <w:p w:rsidR="008053AE" w:rsidRDefault="008053AE" w:rsidP="008053AE">
      <w:pPr>
        <w:rPr>
          <w:b/>
        </w:rPr>
      </w:pPr>
      <w:r w:rsidRPr="005F5EF0">
        <w:rPr>
          <w:b/>
        </w:rPr>
        <w:t>}</w:t>
      </w:r>
    </w:p>
    <w:p w:rsidR="008053AE" w:rsidRDefault="008053AE" w:rsidP="00F008AF">
      <w:pPr>
        <w:rPr>
          <w:color w:val="0070C0"/>
        </w:rPr>
      </w:pPr>
    </w:p>
    <w:p w:rsidR="008053AE" w:rsidRDefault="008053AE" w:rsidP="00F008AF">
      <w:pPr>
        <w:rPr>
          <w:color w:val="0070C0"/>
        </w:rPr>
      </w:pPr>
    </w:p>
    <w:p w:rsidR="008053AE" w:rsidRDefault="008053AE" w:rsidP="00F008AF">
      <w:pPr>
        <w:rPr>
          <w:color w:val="0070C0"/>
        </w:rPr>
      </w:pPr>
    </w:p>
    <w:p w:rsidR="008053AE" w:rsidRDefault="008053AE" w:rsidP="00F008AF">
      <w:pPr>
        <w:rPr>
          <w:color w:val="0070C0"/>
        </w:rPr>
      </w:pPr>
    </w:p>
    <w:p w:rsidR="008053AE" w:rsidRDefault="008053AE" w:rsidP="00F008AF">
      <w:pPr>
        <w:rPr>
          <w:color w:val="0070C0"/>
        </w:rPr>
      </w:pPr>
    </w:p>
    <w:p w:rsidR="008053AE" w:rsidRDefault="008053AE" w:rsidP="00F008AF">
      <w:pPr>
        <w:rPr>
          <w:color w:val="0070C0"/>
        </w:rPr>
      </w:pPr>
    </w:p>
    <w:p w:rsidR="008053AE" w:rsidRDefault="008053AE" w:rsidP="00F008AF">
      <w:pPr>
        <w:rPr>
          <w:color w:val="0070C0"/>
        </w:rPr>
      </w:pPr>
    </w:p>
    <w:p w:rsidR="00FA67D1" w:rsidRDefault="00FA67D1" w:rsidP="00765CE3">
      <w:pPr>
        <w:pStyle w:val="StylKurzvaernPed24b"/>
        <w:rPr>
          <w:color w:val="0070C0"/>
          <w:sz w:val="20"/>
          <w:szCs w:val="20"/>
        </w:rPr>
      </w:pPr>
    </w:p>
    <w:p w:rsidR="0028204B" w:rsidRDefault="0028204B" w:rsidP="0080179B">
      <w:pPr>
        <w:pStyle w:val="StylKurzvaernPed24b"/>
        <w:rPr>
          <w:color w:val="0070C0"/>
          <w:sz w:val="20"/>
          <w:szCs w:val="20"/>
        </w:rPr>
      </w:pPr>
    </w:p>
    <w:p w:rsidR="00BC51BC" w:rsidRPr="00BC51BC" w:rsidRDefault="0080179B" w:rsidP="0080179B">
      <w:pPr>
        <w:pStyle w:val="StylKurzvaernPed24b"/>
        <w:rPr>
          <w:color w:val="0070C0"/>
          <w:sz w:val="20"/>
          <w:szCs w:val="20"/>
        </w:rPr>
      </w:pPr>
      <w:r w:rsidRPr="00BC51BC">
        <w:rPr>
          <w:color w:val="0070C0"/>
          <w:sz w:val="20"/>
          <w:szCs w:val="20"/>
        </w:rPr>
        <w:lastRenderedPageBreak/>
        <w:t>12: Podmienený príkaz – úplný</w:t>
      </w:r>
    </w:p>
    <w:p w:rsidR="0080179B" w:rsidRDefault="0080179B" w:rsidP="0080179B">
      <w:pPr>
        <w:pStyle w:val="StylKurzvaernPed24b"/>
        <w:rPr>
          <w:b w:val="0"/>
          <w:color w:val="000000" w:themeColor="text1"/>
          <w:sz w:val="20"/>
          <w:szCs w:val="20"/>
        </w:rPr>
      </w:pPr>
      <w:r w:rsidRPr="0080179B">
        <w:rPr>
          <w:b w:val="0"/>
          <w:color w:val="000000" w:themeColor="text1"/>
          <w:sz w:val="20"/>
          <w:szCs w:val="20"/>
        </w:rPr>
        <w:t>Vysvetlite syntax úplného podmieneného príkazu. Uvedením vhodných viet demonštrujte použitie tohto príkazu v bežnej hovorovej reči.</w:t>
      </w:r>
    </w:p>
    <w:p w:rsidR="0080179B" w:rsidRDefault="0080179B" w:rsidP="0080179B">
      <w:pPr>
        <w:pStyle w:val="StylKurzvaernPed24b"/>
        <w:rPr>
          <w:b w:val="0"/>
          <w:color w:val="000000" w:themeColor="text1"/>
          <w:sz w:val="20"/>
          <w:szCs w:val="20"/>
        </w:rPr>
      </w:pPr>
      <w:r>
        <w:rPr>
          <w:b w:val="0"/>
          <w:color w:val="000000" w:themeColor="text1"/>
          <w:sz w:val="20"/>
          <w:szCs w:val="20"/>
        </w:rPr>
        <w:t>N</w:t>
      </w:r>
      <w:r w:rsidRPr="0080179B">
        <w:rPr>
          <w:b w:val="0"/>
          <w:color w:val="000000" w:themeColor="text1"/>
          <w:sz w:val="20"/>
          <w:szCs w:val="20"/>
        </w:rPr>
        <w:t>apíšte program, ktorý bude skúšať užívateľa formou testu. Počítač vypíše náhodné číslo mesiaca (1..6) a žiačik musí napísať malými písmenami názov mesiaca. Program porovná zadaný názov s tým, ktorý má v pamäti a vypíše buď „SPRAVNE“ alebo „NESPRAVNE“. Umožnite žiakovi v cykle hádať ďalšie a ďalšie mesiace až kým sa nerozhodne skončiť napr. napísaním slova „STOP“. Pri riešení úlohy aspoň raz použite úplný podmienený príkaz.</w:t>
      </w:r>
    </w:p>
    <w:p w:rsidR="00AB4283" w:rsidRPr="00AB4283" w:rsidRDefault="00AB4283" w:rsidP="0080179B">
      <w:pPr>
        <w:pStyle w:val="StylKurzvaernPed24b"/>
        <w:rPr>
          <w:b w:val="0"/>
          <w:color w:val="FF0000"/>
          <w:sz w:val="20"/>
          <w:szCs w:val="20"/>
        </w:rPr>
      </w:pPr>
      <w:r w:rsidRPr="00AB4283">
        <w:rPr>
          <w:b w:val="0"/>
          <w:color w:val="FF0000"/>
          <w:sz w:val="20"/>
          <w:szCs w:val="20"/>
        </w:rPr>
        <w:t>POZRI NA INE RIESENIE</w:t>
      </w:r>
    </w:p>
    <w:p w:rsidR="00AB4283" w:rsidRDefault="00AB4283" w:rsidP="0080179B">
      <w:pPr>
        <w:pStyle w:val="StylKurzvaernPed24b"/>
        <w:rPr>
          <w:b w:val="0"/>
          <w:color w:val="000000" w:themeColor="text1"/>
          <w:sz w:val="20"/>
          <w:szCs w:val="20"/>
        </w:rPr>
      </w:pP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>#include &lt;stdio.h&gt;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>#include &lt;string.h&gt;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>#include &lt;time.h&gt;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>#include &lt;stdlib.h&gt;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>int main(void)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>{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  <w:t>int mesiac;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  <w:t>srand(time(0));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  <w:t>char nazov[10];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  <w:t>do {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mesiac = rand()%3+1;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printf("Cislo mesiaca je: %d, Napis jeho pomenovanie malymi pismenami:\n", mesiac);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scanf("%s", &amp;nazov);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if ((strcmp(nazov, "STOP")) != 0)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 xml:space="preserve">        {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switch(mesiac){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case 1: if ((strcmp(nazov, "januar")) == 0)</w:t>
      </w:r>
      <w:r w:rsidRPr="00325E3D">
        <w:rPr>
          <w:b w:val="0"/>
          <w:color w:val="0070C0"/>
          <w:sz w:val="20"/>
          <w:szCs w:val="20"/>
        </w:rPr>
        <w:tab/>
        <w:t>printf("Spravne\n");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else printf("Nespravne\n");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break;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case 2: if ((strcmp(nazov, "februar")) == 0) printf("Spravne\n");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else printf("Nespravne\n");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break;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case 3: if ((strcmp(nazov, "marec")) == 0 ) printf("Spravne\n");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else printf("Nespravne\n");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break;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}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</w:r>
      <w:r w:rsidRPr="00325E3D">
        <w:rPr>
          <w:b w:val="0"/>
          <w:color w:val="0070C0"/>
          <w:sz w:val="20"/>
          <w:szCs w:val="20"/>
        </w:rPr>
        <w:tab/>
        <w:t>}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  <w:t>}</w:t>
      </w:r>
    </w:p>
    <w:p w:rsidR="00AB4283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ab/>
        <w:t>while((strcmp(nazov, "STOP")) != 0);</w:t>
      </w:r>
    </w:p>
    <w:p w:rsidR="0080179B" w:rsidRPr="00325E3D" w:rsidRDefault="00AB4283" w:rsidP="00AB4283">
      <w:pPr>
        <w:pStyle w:val="StylKurzvaernPed24b"/>
        <w:spacing w:before="0"/>
        <w:rPr>
          <w:b w:val="0"/>
          <w:color w:val="0070C0"/>
          <w:sz w:val="20"/>
          <w:szCs w:val="20"/>
        </w:rPr>
      </w:pPr>
      <w:r w:rsidRPr="00325E3D">
        <w:rPr>
          <w:b w:val="0"/>
          <w:color w:val="0070C0"/>
          <w:sz w:val="20"/>
          <w:szCs w:val="20"/>
        </w:rPr>
        <w:t>}</w:t>
      </w:r>
    </w:p>
    <w:p w:rsidR="0080179B" w:rsidRDefault="0080179B" w:rsidP="00AB4283">
      <w:pPr>
        <w:pStyle w:val="StylKurzvaernPed24b"/>
        <w:spacing w:before="0"/>
        <w:rPr>
          <w:b w:val="0"/>
          <w:color w:val="000000" w:themeColor="text1"/>
          <w:sz w:val="20"/>
          <w:szCs w:val="20"/>
        </w:rPr>
      </w:pPr>
    </w:p>
    <w:p w:rsidR="0080179B" w:rsidRDefault="0080179B" w:rsidP="0080179B">
      <w:pPr>
        <w:pStyle w:val="StylKurzvaernPed24b"/>
        <w:rPr>
          <w:b w:val="0"/>
          <w:color w:val="000000" w:themeColor="text1"/>
          <w:sz w:val="20"/>
          <w:szCs w:val="20"/>
        </w:rPr>
      </w:pPr>
    </w:p>
    <w:p w:rsidR="0080179B" w:rsidRDefault="0080179B" w:rsidP="0080179B">
      <w:pPr>
        <w:pStyle w:val="StylKurzvaernPed24b"/>
        <w:rPr>
          <w:b w:val="0"/>
          <w:color w:val="000000" w:themeColor="text1"/>
          <w:sz w:val="20"/>
          <w:szCs w:val="20"/>
        </w:rPr>
      </w:pPr>
    </w:p>
    <w:p w:rsidR="0080179B" w:rsidRDefault="0080179B" w:rsidP="0080179B">
      <w:pPr>
        <w:pStyle w:val="StylKurzvaernPed24b"/>
        <w:rPr>
          <w:b w:val="0"/>
          <w:color w:val="000000" w:themeColor="text1"/>
          <w:sz w:val="20"/>
          <w:szCs w:val="20"/>
        </w:rPr>
      </w:pPr>
    </w:p>
    <w:p w:rsidR="00765CE3" w:rsidRPr="00BC51BC" w:rsidRDefault="00765CE3" w:rsidP="00765CE3">
      <w:pPr>
        <w:pStyle w:val="StylKurzvaernPed24b"/>
        <w:rPr>
          <w:color w:val="0070C0"/>
          <w:sz w:val="20"/>
          <w:szCs w:val="20"/>
        </w:rPr>
      </w:pPr>
      <w:r w:rsidRPr="00BC51BC">
        <w:rPr>
          <w:color w:val="0070C0"/>
          <w:sz w:val="20"/>
          <w:szCs w:val="20"/>
        </w:rPr>
        <w:lastRenderedPageBreak/>
        <w:t>13.Základy – logické operácie</w:t>
      </w:r>
    </w:p>
    <w:p w:rsidR="00765CE3" w:rsidRPr="00AD7A07" w:rsidRDefault="00765CE3" w:rsidP="00765CE3">
      <w:pPr>
        <w:pStyle w:val="Zarkazkladnhotextu"/>
        <w:tabs>
          <w:tab w:val="num" w:pos="284"/>
        </w:tabs>
        <w:ind w:left="284" w:firstLine="284"/>
        <w:rPr>
          <w:sz w:val="20"/>
          <w:szCs w:val="20"/>
        </w:rPr>
      </w:pPr>
      <w:r w:rsidRPr="00AD7A07">
        <w:rPr>
          <w:sz w:val="20"/>
          <w:szCs w:val="20"/>
        </w:rPr>
        <w:t>Vysvetlite pojmy: logická premenná, logické operácie, zložená podmienka</w:t>
      </w:r>
    </w:p>
    <w:p w:rsidR="00765CE3" w:rsidRPr="00AD7A07" w:rsidRDefault="00765CE3" w:rsidP="00765CE3">
      <w:pPr>
        <w:pStyle w:val="Nadpis3"/>
        <w:rPr>
          <w:sz w:val="20"/>
          <w:szCs w:val="20"/>
        </w:rPr>
      </w:pPr>
      <w:r w:rsidRPr="00AD7A07">
        <w:rPr>
          <w:sz w:val="20"/>
          <w:szCs w:val="20"/>
        </w:rPr>
        <w:t>Príklad</w:t>
      </w:r>
    </w:p>
    <w:p w:rsidR="00765CE3" w:rsidRPr="00AD7A07" w:rsidRDefault="00765CE3" w:rsidP="00765CE3">
      <w:pPr>
        <w:pStyle w:val="Zarkazkladnhotextu"/>
        <w:ind w:left="284" w:firstLine="424"/>
        <w:rPr>
          <w:sz w:val="20"/>
          <w:szCs w:val="20"/>
        </w:rPr>
      </w:pPr>
      <w:r w:rsidRPr="00AD7A07">
        <w:rPr>
          <w:sz w:val="20"/>
          <w:szCs w:val="20"/>
        </w:rPr>
        <w:t>Vytvorte program na výpis pravdivostnej tabuľky zložených výrokov – negácie („nie je pravda, že“), konjunkcie („a“) a disjunkcie („alebo“) – podľa tabuľkovej prílohy.</w:t>
      </w:r>
    </w:p>
    <w:p w:rsidR="00765CE3" w:rsidRPr="00AD7A07" w:rsidRDefault="00765CE3" w:rsidP="00765CE3">
      <w:pPr>
        <w:pStyle w:val="Zarkazkladnhotextu"/>
        <w:numPr>
          <w:ilvl w:val="0"/>
          <w:numId w:val="4"/>
        </w:numPr>
        <w:tabs>
          <w:tab w:val="clear" w:pos="1984"/>
          <w:tab w:val="num" w:pos="720"/>
        </w:tabs>
        <w:ind w:left="720"/>
        <w:rPr>
          <w:sz w:val="20"/>
          <w:szCs w:val="20"/>
        </w:rPr>
      </w:pPr>
      <w:r w:rsidRPr="00AD7A07">
        <w:rPr>
          <w:sz w:val="20"/>
          <w:szCs w:val="20"/>
        </w:rPr>
        <w:t>Logické hodnoty v tabuľke neopisujte z predlohy, ale nechajte počítač vyhodnotiť výsledok zložených podmienok, v ktorých budú vystupovať logické premenné A, B. Porovnajte tabuľku s vašim výpisom a objavte chybu.</w:t>
      </w:r>
    </w:p>
    <w:p w:rsidR="00765CE3" w:rsidRPr="00AD7A07" w:rsidRDefault="00765CE3" w:rsidP="00765CE3">
      <w:pPr>
        <w:pStyle w:val="Zarkazkladnhotextu"/>
        <w:numPr>
          <w:ilvl w:val="0"/>
          <w:numId w:val="4"/>
        </w:numPr>
        <w:tabs>
          <w:tab w:val="clear" w:pos="1984"/>
          <w:tab w:val="num" w:pos="720"/>
        </w:tabs>
        <w:ind w:left="720"/>
        <w:rPr>
          <w:sz w:val="20"/>
          <w:szCs w:val="20"/>
        </w:rPr>
      </w:pPr>
      <w:r w:rsidRPr="00AD7A07">
        <w:rPr>
          <w:sz w:val="20"/>
          <w:szCs w:val="20"/>
        </w:rPr>
        <w:t>Stĺpce v tabuľke odsádzajte pomocou znaku tabulátora v príkaze výstupu.</w:t>
      </w:r>
    </w:p>
    <w:p w:rsidR="00765CE3" w:rsidRPr="00AD7A07" w:rsidRDefault="00765CE3" w:rsidP="00765CE3">
      <w:pPr>
        <w:pStyle w:val="Nadpis3"/>
        <w:rPr>
          <w:sz w:val="20"/>
          <w:szCs w:val="20"/>
        </w:rPr>
      </w:pPr>
      <w:r w:rsidRPr="00AD7A07">
        <w:rPr>
          <w:sz w:val="20"/>
          <w:szCs w:val="20"/>
        </w:rPr>
        <w:t>Tabuľková príloha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667"/>
        <w:gridCol w:w="1668"/>
        <w:gridCol w:w="1668"/>
        <w:gridCol w:w="1668"/>
        <w:gridCol w:w="1668"/>
      </w:tblGrid>
      <w:tr w:rsidR="00765CE3" w:rsidRPr="00AD7A07" w:rsidTr="00AB4283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A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B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negacia A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A B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A alebo B</w:t>
            </w:r>
          </w:p>
        </w:tc>
      </w:tr>
      <w:tr w:rsidR="00765CE3" w:rsidRPr="00AD7A07" w:rsidTr="00AB4283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TRUE</w:t>
            </w:r>
          </w:p>
        </w:tc>
      </w:tr>
      <w:tr w:rsidR="00765CE3" w:rsidRPr="00AD7A07" w:rsidTr="00AB4283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TRUE</w:t>
            </w:r>
          </w:p>
        </w:tc>
      </w:tr>
      <w:tr w:rsidR="00765CE3" w:rsidRPr="00AD7A07" w:rsidTr="00AB4283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TRUE</w:t>
            </w:r>
          </w:p>
        </w:tc>
      </w:tr>
      <w:tr w:rsidR="00765CE3" w:rsidRPr="00AD7A07" w:rsidTr="00AB4283">
        <w:trPr>
          <w:jc w:val="center"/>
        </w:trPr>
        <w:tc>
          <w:tcPr>
            <w:tcW w:w="1667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FALSE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TRUE</w:t>
            </w:r>
          </w:p>
        </w:tc>
        <w:tc>
          <w:tcPr>
            <w:tcW w:w="1668" w:type="dxa"/>
            <w:shd w:val="clear" w:color="auto" w:fill="auto"/>
            <w:vAlign w:val="center"/>
          </w:tcPr>
          <w:p w:rsidR="00765CE3" w:rsidRPr="00AD7A07" w:rsidRDefault="00765CE3" w:rsidP="00AB4283">
            <w:pPr>
              <w:pStyle w:val="Zarkazkladnhotextu"/>
              <w:ind w:left="0"/>
              <w:jc w:val="right"/>
              <w:rPr>
                <w:sz w:val="20"/>
                <w:szCs w:val="20"/>
              </w:rPr>
            </w:pPr>
            <w:r w:rsidRPr="00AD7A07">
              <w:rPr>
                <w:sz w:val="20"/>
                <w:szCs w:val="20"/>
              </w:rPr>
              <w:t>FALSE</w:t>
            </w:r>
          </w:p>
        </w:tc>
      </w:tr>
    </w:tbl>
    <w:p w:rsidR="00765CE3" w:rsidRDefault="000C01A4" w:rsidP="00765CE3">
      <w:pPr>
        <w:spacing w:line="240" w:lineRule="auto"/>
        <w:rPr>
          <w:b/>
        </w:rPr>
      </w:pPr>
      <w:r>
        <w:rPr>
          <w:b/>
          <w:noProof/>
          <w:lang w:eastAsia="sk-SK"/>
        </w:rPr>
        <w:pict>
          <v:rect id="Obdĺžnik 32" o:spid="_x0000_s1042" style="position:absolute;margin-left:-12.3pt;margin-top:11.45pt;width:364.85pt;height:262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" filled="f" strokecolor="#41719c" strokeweight="1pt"/>
        </w:pict>
      </w:r>
      <w:r w:rsidR="00765CE3" w:rsidRPr="005F5EF0">
        <w:rPr>
          <w:b/>
        </w:rPr>
        <w:tab/>
      </w:r>
    </w:p>
    <w:p w:rsidR="00765CE3" w:rsidRPr="00AD7A07" w:rsidRDefault="00765CE3" w:rsidP="00765CE3">
      <w:pPr>
        <w:spacing w:line="240" w:lineRule="auto"/>
      </w:pPr>
      <w:r w:rsidRPr="00AD7A07">
        <w:t>#include &lt;stdio.h&gt;</w:t>
      </w:r>
    </w:p>
    <w:p w:rsidR="00765CE3" w:rsidRPr="00AD7A07" w:rsidRDefault="00765CE3" w:rsidP="00765CE3">
      <w:pPr>
        <w:spacing w:line="240" w:lineRule="auto"/>
      </w:pPr>
      <w:r w:rsidRPr="00AD7A07">
        <w:t>#include &lt;stdlib.h&gt;</w:t>
      </w:r>
    </w:p>
    <w:p w:rsidR="00765CE3" w:rsidRPr="00AD7A07" w:rsidRDefault="00765CE3" w:rsidP="00765CE3">
      <w:pPr>
        <w:spacing w:line="240" w:lineRule="auto"/>
      </w:pPr>
    </w:p>
    <w:p w:rsidR="00765CE3" w:rsidRPr="00AD7A07" w:rsidRDefault="00765CE3" w:rsidP="00765CE3">
      <w:pPr>
        <w:spacing w:line="240" w:lineRule="auto"/>
      </w:pPr>
      <w:r w:rsidRPr="00AD7A07">
        <w:t>int main()</w:t>
      </w:r>
    </w:p>
    <w:p w:rsidR="00765CE3" w:rsidRPr="00AD7A07" w:rsidRDefault="00765CE3" w:rsidP="00765CE3">
      <w:pPr>
        <w:spacing w:line="240" w:lineRule="auto"/>
      </w:pPr>
      <w:r w:rsidRPr="00AD7A07">
        <w:t xml:space="preserve"> {</w:t>
      </w:r>
    </w:p>
    <w:p w:rsidR="00765CE3" w:rsidRPr="00AD7A07" w:rsidRDefault="00765CE3" w:rsidP="00765CE3">
      <w:pPr>
        <w:spacing w:line="240" w:lineRule="auto"/>
      </w:pPr>
      <w:r w:rsidRPr="00AD7A07">
        <w:t xml:space="preserve">    int A,B;</w:t>
      </w:r>
    </w:p>
    <w:p w:rsidR="00765CE3" w:rsidRPr="00AD7A07" w:rsidRDefault="00765CE3" w:rsidP="00765CE3">
      <w:pPr>
        <w:spacing w:line="240" w:lineRule="auto"/>
      </w:pPr>
      <w:r w:rsidRPr="00AD7A07">
        <w:t xml:space="preserve">    </w:t>
      </w:r>
    </w:p>
    <w:p w:rsidR="00765CE3" w:rsidRPr="00AD7A07" w:rsidRDefault="00765CE3" w:rsidP="00765CE3">
      <w:pPr>
        <w:spacing w:line="240" w:lineRule="auto"/>
      </w:pPr>
      <w:r w:rsidRPr="00AD7A07">
        <w:t xml:space="preserve">    printf("\tA|\tB|\tnegacia A|\tA a B|\tA alebo B|\n");</w:t>
      </w:r>
    </w:p>
    <w:p w:rsidR="00765CE3" w:rsidRPr="00AD7A07" w:rsidRDefault="00765CE3" w:rsidP="00765CE3">
      <w:pPr>
        <w:spacing w:line="240" w:lineRule="auto"/>
      </w:pPr>
      <w:r w:rsidRPr="00AD7A07">
        <w:t xml:space="preserve">    A=1; B=1;</w:t>
      </w:r>
    </w:p>
    <w:p w:rsidR="00765CE3" w:rsidRPr="00AD7A07" w:rsidRDefault="00765CE3" w:rsidP="00765CE3">
      <w:pPr>
        <w:spacing w:line="240" w:lineRule="auto"/>
      </w:pPr>
      <w:r w:rsidRPr="00AD7A07">
        <w:tab/>
        <w:t>printf("\t%d|\t%d|\t\t%d|\t\t%d|\t%d|\n", A,B,!B,A&amp;&amp;B,A||B);</w:t>
      </w:r>
    </w:p>
    <w:p w:rsidR="00765CE3" w:rsidRPr="00AD7A07" w:rsidRDefault="00765CE3" w:rsidP="00765CE3">
      <w:pPr>
        <w:spacing w:line="240" w:lineRule="auto"/>
      </w:pPr>
      <w:r w:rsidRPr="00AD7A07">
        <w:tab/>
        <w:t>A=1; B=0;</w:t>
      </w:r>
    </w:p>
    <w:p w:rsidR="00765CE3" w:rsidRPr="00AD7A07" w:rsidRDefault="00765CE3" w:rsidP="00765CE3">
      <w:pPr>
        <w:spacing w:line="240" w:lineRule="auto"/>
      </w:pPr>
      <w:r w:rsidRPr="00AD7A07">
        <w:tab/>
        <w:t>printf("\t%d|\t%d|\t\t%d|\t\t%d|\t%d|\n", A,B,!B,A&amp;&amp;B,A||B);</w:t>
      </w:r>
    </w:p>
    <w:p w:rsidR="00765CE3" w:rsidRPr="00AD7A07" w:rsidRDefault="00765CE3" w:rsidP="00765CE3">
      <w:pPr>
        <w:spacing w:line="240" w:lineRule="auto"/>
      </w:pPr>
      <w:r w:rsidRPr="00AD7A07">
        <w:tab/>
        <w:t>A=0; B=1;</w:t>
      </w:r>
    </w:p>
    <w:p w:rsidR="00765CE3" w:rsidRPr="00AD7A07" w:rsidRDefault="00765CE3" w:rsidP="00765CE3">
      <w:pPr>
        <w:spacing w:line="240" w:lineRule="auto"/>
      </w:pPr>
      <w:r w:rsidRPr="00AD7A07">
        <w:tab/>
        <w:t>printf("\t%d|\t%d|\t\t%d|\t\t%d|\t%d|\n", A,B,!B,A&amp;&amp;B,A||B);</w:t>
      </w:r>
    </w:p>
    <w:p w:rsidR="00765CE3" w:rsidRPr="00AD7A07" w:rsidRDefault="00765CE3" w:rsidP="00765CE3">
      <w:pPr>
        <w:spacing w:line="240" w:lineRule="auto"/>
      </w:pPr>
      <w:r w:rsidRPr="00AD7A07">
        <w:tab/>
        <w:t>A=0; B=0;</w:t>
      </w:r>
    </w:p>
    <w:p w:rsidR="00765CE3" w:rsidRPr="00AD7A07" w:rsidRDefault="00765CE3" w:rsidP="00765CE3">
      <w:pPr>
        <w:spacing w:line="240" w:lineRule="auto"/>
      </w:pPr>
      <w:r w:rsidRPr="00AD7A07">
        <w:tab/>
        <w:t>printf("\t%d|\t%d|\t\t%d|\t\t%d|\t%d|\n", A,B,!B,A&amp;&amp;B,A||B);</w:t>
      </w:r>
    </w:p>
    <w:p w:rsidR="00765CE3" w:rsidRPr="00AD7A07" w:rsidRDefault="00765CE3" w:rsidP="00765CE3">
      <w:pPr>
        <w:spacing w:line="240" w:lineRule="auto"/>
      </w:pPr>
      <w:r w:rsidRPr="00AD7A07">
        <w:tab/>
        <w:t>system ("Pause");</w:t>
      </w:r>
    </w:p>
    <w:p w:rsidR="00765CE3" w:rsidRPr="00AD7A07" w:rsidRDefault="00765CE3" w:rsidP="00765CE3">
      <w:pPr>
        <w:spacing w:line="240" w:lineRule="auto"/>
      </w:pPr>
      <w:r w:rsidRPr="00AD7A07">
        <w:tab/>
        <w:t>return 0;</w:t>
      </w:r>
    </w:p>
    <w:p w:rsidR="00765CE3" w:rsidRDefault="00765CE3" w:rsidP="00765CE3">
      <w:pPr>
        <w:spacing w:line="240" w:lineRule="auto"/>
      </w:pPr>
      <w:r w:rsidRPr="00AD7A07">
        <w:t>}</w:t>
      </w:r>
    </w:p>
    <w:p w:rsidR="008053AE" w:rsidRDefault="008053AE" w:rsidP="00F008AF">
      <w:pPr>
        <w:rPr>
          <w:color w:val="0070C0"/>
        </w:rPr>
      </w:pPr>
    </w:p>
    <w:p w:rsidR="00765CE3" w:rsidRDefault="00765CE3" w:rsidP="00F008AF">
      <w:pPr>
        <w:rPr>
          <w:color w:val="0070C0"/>
        </w:rPr>
      </w:pPr>
    </w:p>
    <w:p w:rsidR="00765CE3" w:rsidRDefault="00765CE3" w:rsidP="00F008AF">
      <w:pPr>
        <w:rPr>
          <w:color w:val="0070C0"/>
        </w:rPr>
      </w:pPr>
    </w:p>
    <w:p w:rsidR="00765CE3" w:rsidRDefault="00765CE3" w:rsidP="00F008AF">
      <w:pPr>
        <w:rPr>
          <w:color w:val="0070C0"/>
        </w:rPr>
      </w:pPr>
    </w:p>
    <w:p w:rsidR="00765CE3" w:rsidRDefault="00765CE3" w:rsidP="00F008AF">
      <w:pPr>
        <w:rPr>
          <w:color w:val="0070C0"/>
        </w:rPr>
      </w:pPr>
    </w:p>
    <w:p w:rsidR="00765CE3" w:rsidRDefault="00765CE3" w:rsidP="00F008AF">
      <w:pPr>
        <w:rPr>
          <w:color w:val="0070C0"/>
        </w:rPr>
      </w:pPr>
    </w:p>
    <w:p w:rsidR="00765CE3" w:rsidRDefault="00765CE3" w:rsidP="00F008AF">
      <w:pPr>
        <w:rPr>
          <w:color w:val="0070C0"/>
        </w:rPr>
      </w:pPr>
    </w:p>
    <w:p w:rsidR="00765CE3" w:rsidRDefault="00765CE3" w:rsidP="00F008AF">
      <w:pPr>
        <w:rPr>
          <w:color w:val="0070C0"/>
        </w:rPr>
      </w:pPr>
    </w:p>
    <w:p w:rsidR="00765CE3" w:rsidRDefault="00765CE3" w:rsidP="00F008AF">
      <w:pPr>
        <w:rPr>
          <w:color w:val="0070C0"/>
        </w:rPr>
      </w:pPr>
    </w:p>
    <w:p w:rsidR="00765CE3" w:rsidRDefault="00765CE3" w:rsidP="00F008AF">
      <w:pPr>
        <w:rPr>
          <w:color w:val="0070C0"/>
        </w:rPr>
      </w:pPr>
    </w:p>
    <w:p w:rsidR="0028204B" w:rsidRDefault="0028204B" w:rsidP="00765CE3">
      <w:pPr>
        <w:pStyle w:val="StylStylhlavnaotVlevo0cmPrvndek0cm"/>
        <w:rPr>
          <w:color w:val="0070C0"/>
        </w:rPr>
      </w:pPr>
    </w:p>
    <w:p w:rsidR="0028204B" w:rsidRDefault="0028204B" w:rsidP="00765CE3">
      <w:pPr>
        <w:pStyle w:val="StylStylhlavnaotVlevo0cmPrvndek0cm"/>
        <w:rPr>
          <w:color w:val="0070C0"/>
        </w:rPr>
      </w:pPr>
    </w:p>
    <w:p w:rsidR="0028204B" w:rsidRDefault="0028204B" w:rsidP="00765CE3">
      <w:pPr>
        <w:pStyle w:val="StylStylhlavnaotVlevo0cmPrvndek0cm"/>
        <w:rPr>
          <w:color w:val="0070C0"/>
        </w:rPr>
      </w:pPr>
    </w:p>
    <w:p w:rsidR="00765CE3" w:rsidRPr="00BC51BC" w:rsidRDefault="00765CE3" w:rsidP="00765CE3">
      <w:pPr>
        <w:pStyle w:val="StylStylhlavnaotVlevo0cmPrvndek0cm"/>
        <w:rPr>
          <w:color w:val="0070C0"/>
        </w:rPr>
      </w:pPr>
      <w:r w:rsidRPr="00BC51BC">
        <w:rPr>
          <w:color w:val="0070C0"/>
        </w:rPr>
        <w:lastRenderedPageBreak/>
        <w:t>14. Cyklus - cyklus s pevným počtom opakovaní</w:t>
      </w:r>
    </w:p>
    <w:p w:rsidR="00765CE3" w:rsidRPr="00A139C1" w:rsidRDefault="00765CE3" w:rsidP="00765CE3">
      <w:pPr>
        <w:pStyle w:val="Zarkazkladnhotextu"/>
        <w:tabs>
          <w:tab w:val="num" w:pos="284"/>
        </w:tabs>
        <w:ind w:left="284" w:firstLine="284"/>
        <w:rPr>
          <w:color w:val="000000" w:themeColor="text1"/>
        </w:rPr>
      </w:pPr>
      <w:r w:rsidRPr="00A139C1">
        <w:rPr>
          <w:color w:val="000000" w:themeColor="text1"/>
        </w:rPr>
        <w:t xml:space="preserve">Vysvetlite pojmy: </w:t>
      </w:r>
      <w:r>
        <w:rPr>
          <w:color w:val="000000" w:themeColor="text1"/>
        </w:rPr>
        <w:t>cyklus s pevným počtom opakovaní, riadiaca premenná cyklu</w:t>
      </w:r>
    </w:p>
    <w:p w:rsidR="00765CE3" w:rsidRPr="00A139C1" w:rsidRDefault="00765CE3" w:rsidP="00765CE3">
      <w:pPr>
        <w:pStyle w:val="Zarkazkladnhotextu"/>
        <w:ind w:left="0"/>
        <w:rPr>
          <w:bCs/>
          <w:i/>
          <w:iCs/>
          <w:color w:val="000000" w:themeColor="text1"/>
        </w:rPr>
      </w:pPr>
      <w:r>
        <w:rPr>
          <w:bCs/>
          <w:i/>
          <w:iCs/>
          <w:color w:val="000000" w:themeColor="text1"/>
        </w:rPr>
        <w:t xml:space="preserve">     </w:t>
      </w:r>
      <w:r w:rsidRPr="00A139C1">
        <w:rPr>
          <w:bCs/>
          <w:i/>
          <w:iCs/>
          <w:color w:val="000000" w:themeColor="text1"/>
        </w:rPr>
        <w:t>Príklad</w:t>
      </w:r>
    </w:p>
    <w:p w:rsidR="00765CE3" w:rsidRDefault="00765CE3" w:rsidP="00765CE3">
      <w:pPr>
        <w:pStyle w:val="Zarkazkladnhotextu"/>
        <w:ind w:left="0" w:firstLine="567"/>
        <w:rPr>
          <w:bCs/>
          <w:iCs/>
          <w:color w:val="000000" w:themeColor="text1"/>
        </w:rPr>
      </w:pPr>
      <w:r w:rsidRPr="003B5899">
        <w:rPr>
          <w:bCs/>
          <w:iCs/>
          <w:color w:val="000000" w:themeColor="text1"/>
        </w:rPr>
        <w:t xml:space="preserve">Napíšte program, ktorý </w:t>
      </w:r>
      <w:r>
        <w:rPr>
          <w:bCs/>
          <w:iCs/>
          <w:color w:val="000000" w:themeColor="text1"/>
        </w:rPr>
        <w:t>vytvorí</w:t>
      </w:r>
      <w:r w:rsidRPr="003B5899">
        <w:rPr>
          <w:bCs/>
          <w:iCs/>
          <w:color w:val="000000" w:themeColor="text1"/>
        </w:rPr>
        <w:t xml:space="preserve"> pravouhlý trojuholník v</w:t>
      </w:r>
      <w:r>
        <w:rPr>
          <w:bCs/>
          <w:iCs/>
          <w:color w:val="000000" w:themeColor="text1"/>
        </w:rPr>
        <w:t xml:space="preserve"> jednoduchom </w:t>
      </w:r>
      <w:r w:rsidRPr="003B5899">
        <w:rPr>
          <w:bCs/>
          <w:iCs/>
          <w:color w:val="000000" w:themeColor="text1"/>
        </w:rPr>
        <w:t>číselnom rade</w:t>
      </w:r>
      <w:r>
        <w:rPr>
          <w:bCs/>
          <w:iCs/>
          <w:color w:val="000000" w:themeColor="text1"/>
        </w:rPr>
        <w:t xml:space="preserve"> </w:t>
      </w:r>
      <w:r w:rsidRPr="003B5899">
        <w:rPr>
          <w:bCs/>
          <w:iCs/>
          <w:color w:val="000000" w:themeColor="text1"/>
        </w:rPr>
        <w:t>t</w:t>
      </w:r>
      <w:r>
        <w:rPr>
          <w:bCs/>
          <w:iCs/>
          <w:color w:val="000000" w:themeColor="text1"/>
        </w:rPr>
        <w:t>ak, aby vrchol začínal číslom „</w:t>
      </w:r>
      <w:r w:rsidRPr="003B5899">
        <w:rPr>
          <w:bCs/>
          <w:iCs/>
          <w:color w:val="000000" w:themeColor="text1"/>
        </w:rPr>
        <w:t>1</w:t>
      </w:r>
      <w:r>
        <w:rPr>
          <w:bCs/>
          <w:iCs/>
          <w:color w:val="000000" w:themeColor="text1"/>
        </w:rPr>
        <w:t>“. Výšku trojuholníka (počet riadkov) zadáte na vstupe z klávesnice do premennej V. V</w:t>
      </w:r>
      <w:r w:rsidRPr="003B5899">
        <w:rPr>
          <w:bCs/>
          <w:iCs/>
          <w:color w:val="000000" w:themeColor="text1"/>
        </w:rPr>
        <w:t xml:space="preserve">ýsledok vyzerá </w:t>
      </w:r>
      <w:r>
        <w:rPr>
          <w:bCs/>
          <w:iCs/>
          <w:color w:val="000000" w:themeColor="text1"/>
        </w:rPr>
        <w:t xml:space="preserve">napr. </w:t>
      </w:r>
      <w:r w:rsidRPr="003B5899">
        <w:rPr>
          <w:bCs/>
          <w:iCs/>
          <w:color w:val="000000" w:themeColor="text1"/>
        </w:rPr>
        <w:t>takto</w:t>
      </w:r>
      <w:r>
        <w:rPr>
          <w:bCs/>
          <w:iCs/>
          <w:color w:val="000000" w:themeColor="text1"/>
        </w:rPr>
        <w:t xml:space="preserve"> (pre V=6)</w:t>
      </w:r>
      <w:r w:rsidRPr="003B5899">
        <w:rPr>
          <w:bCs/>
          <w:iCs/>
          <w:color w:val="000000" w:themeColor="text1"/>
        </w:rPr>
        <w:t>:</w:t>
      </w:r>
    </w:p>
    <w:p w:rsidR="00765CE3" w:rsidRDefault="00765CE3" w:rsidP="00765CE3">
      <w:pPr>
        <w:pStyle w:val="Zarkazkladnhotextu"/>
        <w:ind w:left="3256" w:firstLine="376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    1</w:t>
      </w:r>
    </w:p>
    <w:p w:rsidR="00765CE3" w:rsidRDefault="00765CE3" w:rsidP="00765CE3">
      <w:pPr>
        <w:pStyle w:val="Zarkazkladnhotextu"/>
        <w:ind w:left="144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                                        2 3</w:t>
      </w:r>
    </w:p>
    <w:p w:rsidR="00765CE3" w:rsidRDefault="00765CE3" w:rsidP="00765CE3">
      <w:pPr>
        <w:pStyle w:val="Zarkazkladnhotextu"/>
        <w:ind w:left="144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                                        4 5 6</w:t>
      </w:r>
    </w:p>
    <w:p w:rsidR="00765CE3" w:rsidRDefault="00765CE3" w:rsidP="00765CE3">
      <w:pPr>
        <w:pStyle w:val="Zarkazkladnhotextu"/>
        <w:ind w:left="144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                                        7 8 9 10</w:t>
      </w:r>
    </w:p>
    <w:p w:rsidR="00765CE3" w:rsidRDefault="00765CE3" w:rsidP="00765CE3">
      <w:pPr>
        <w:pStyle w:val="Zarkazkladnhotextu"/>
        <w:ind w:left="144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                                        11 12 13 14 15</w:t>
      </w:r>
    </w:p>
    <w:p w:rsidR="00765CE3" w:rsidRDefault="00765CE3" w:rsidP="00765CE3">
      <w:pPr>
        <w:pStyle w:val="Zarkazkladnhotextu"/>
        <w:ind w:left="1440"/>
        <w:rPr>
          <w:bCs/>
          <w:iCs/>
          <w:color w:val="000000" w:themeColor="text1"/>
        </w:rPr>
      </w:pPr>
      <w:r>
        <w:rPr>
          <w:bCs/>
          <w:iCs/>
          <w:color w:val="000000" w:themeColor="text1"/>
        </w:rPr>
        <w:t xml:space="preserve">                                        16 17 18 19 20 21 </w:t>
      </w:r>
    </w:p>
    <w:p w:rsidR="00765CE3" w:rsidRDefault="00765CE3" w:rsidP="00765CE3">
      <w:pPr>
        <w:pStyle w:val="Zarkazkladnhotextu"/>
        <w:ind w:left="1440"/>
        <w:rPr>
          <w:bCs/>
          <w:iCs/>
          <w:color w:val="000000" w:themeColor="text1"/>
        </w:rPr>
      </w:pPr>
    </w:p>
    <w:p w:rsidR="00765CE3" w:rsidRDefault="000C01A4" w:rsidP="00765CE3">
      <w:pPr>
        <w:pStyle w:val="Zarkazkladnhotextu"/>
        <w:ind w:left="1440"/>
        <w:rPr>
          <w:bCs/>
          <w:iCs/>
          <w:color w:val="000000" w:themeColor="text1"/>
        </w:rPr>
      </w:pPr>
      <w:r>
        <w:rPr>
          <w:bCs/>
          <w:iCs/>
          <w:noProof/>
          <w:color w:val="000000" w:themeColor="text1"/>
          <w:lang w:eastAsia="sk-SK"/>
        </w:rPr>
        <w:pict>
          <v:rect id="Obdĺžnik 34" o:spid="_x0000_s1041" style="position:absolute;left:0;text-align:left;margin-left:-4.7pt;margin-top:3.4pt;width:368.3pt;height:267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" filled="f" strokecolor="#41719c" strokeweight="1pt"/>
        </w:pic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>#include &lt;stdio.h&gt;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>int main()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>{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int V, i,  c, a = 1;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printf("Zadajte cislom pocet riadkov pre vysku trojuholnika\n");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 printf("V = ");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scanf("%d", &amp;V);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for (i = 1; i &lt;= V; i++)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{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  for (c = 1; c &lt;= i; c++)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  {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    printf("%d ",a);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    a++;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  }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  printf("\n");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  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}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system ("pause"); </w:t>
      </w:r>
    </w:p>
    <w:p w:rsidR="00765CE3" w:rsidRPr="00CE282C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 xml:space="preserve">  return 0;</w:t>
      </w:r>
    </w:p>
    <w:p w:rsidR="00765CE3" w:rsidRPr="003B5899" w:rsidRDefault="00765CE3" w:rsidP="003A2489">
      <w:pPr>
        <w:pStyle w:val="Zarkazkladnhotextu"/>
        <w:spacing w:line="192" w:lineRule="auto"/>
        <w:ind w:left="0"/>
        <w:rPr>
          <w:bCs/>
          <w:iCs/>
          <w:color w:val="000000" w:themeColor="text1"/>
        </w:rPr>
      </w:pPr>
      <w:r w:rsidRPr="00CE282C">
        <w:rPr>
          <w:bCs/>
          <w:iCs/>
          <w:color w:val="000000" w:themeColor="text1"/>
        </w:rPr>
        <w:t>}</w:t>
      </w:r>
    </w:p>
    <w:p w:rsidR="00765CE3" w:rsidRPr="00E06E9F" w:rsidRDefault="00765CE3" w:rsidP="00765CE3">
      <w:pPr>
        <w:pStyle w:val="Zarkazkladnhotextu"/>
        <w:ind w:left="0"/>
        <w:rPr>
          <w:color w:val="FF0000"/>
        </w:rPr>
      </w:pPr>
    </w:p>
    <w:p w:rsidR="00765CE3" w:rsidRDefault="00765CE3" w:rsidP="00765CE3">
      <w:pPr>
        <w:pStyle w:val="StylKurzvaernPed24b"/>
        <w:rPr>
          <w:color w:val="0070C0"/>
        </w:rPr>
      </w:pPr>
    </w:p>
    <w:p w:rsidR="00765CE3" w:rsidRDefault="00765CE3" w:rsidP="00765CE3">
      <w:pPr>
        <w:pStyle w:val="StylKurzvaernPed24b"/>
        <w:rPr>
          <w:color w:val="0070C0"/>
        </w:rPr>
      </w:pPr>
    </w:p>
    <w:p w:rsidR="00765CE3" w:rsidRDefault="00765CE3" w:rsidP="00765CE3">
      <w:pPr>
        <w:pStyle w:val="StylKurzvaernPed24b"/>
        <w:rPr>
          <w:color w:val="0070C0"/>
        </w:rPr>
      </w:pPr>
    </w:p>
    <w:p w:rsidR="00765CE3" w:rsidRDefault="00765CE3" w:rsidP="00765CE3">
      <w:pPr>
        <w:pStyle w:val="StylKurzvaernPed24b"/>
        <w:rPr>
          <w:color w:val="0070C0"/>
        </w:rPr>
      </w:pPr>
    </w:p>
    <w:p w:rsidR="003A2489" w:rsidRDefault="003A2489" w:rsidP="00765CE3">
      <w:pPr>
        <w:pStyle w:val="StylKurzvaernPed24b"/>
        <w:rPr>
          <w:color w:val="0070C0"/>
        </w:rPr>
      </w:pPr>
    </w:p>
    <w:p w:rsidR="003A2489" w:rsidRDefault="003A2489" w:rsidP="00765CE3">
      <w:pPr>
        <w:pStyle w:val="StylKurzvaernPed24b"/>
        <w:rPr>
          <w:color w:val="0070C0"/>
        </w:rPr>
      </w:pPr>
    </w:p>
    <w:p w:rsidR="00765CE3" w:rsidRPr="00BC51BC" w:rsidRDefault="00765CE3" w:rsidP="00765CE3">
      <w:pPr>
        <w:pStyle w:val="StylKurzvaernPed24b"/>
        <w:rPr>
          <w:color w:val="0070C0"/>
        </w:rPr>
      </w:pPr>
      <w:r w:rsidRPr="00BC51BC">
        <w:rPr>
          <w:color w:val="0070C0"/>
        </w:rPr>
        <w:lastRenderedPageBreak/>
        <w:t>15. Cyklus – porovnanie príkazov cyklu</w:t>
      </w:r>
    </w:p>
    <w:p w:rsidR="00765CE3" w:rsidRPr="00B93C07" w:rsidRDefault="00765CE3" w:rsidP="00765CE3">
      <w:pPr>
        <w:pStyle w:val="odsek1"/>
        <w:spacing w:before="0" w:after="0"/>
        <w:ind w:left="284" w:firstLine="425"/>
        <w:rPr>
          <w:color w:val="000000" w:themeColor="text1"/>
        </w:rPr>
      </w:pPr>
      <w:r w:rsidRPr="00B93C07">
        <w:rPr>
          <w:color w:val="000000" w:themeColor="text1"/>
        </w:rPr>
        <w:t>Vysvetlite rozdiely medzi príkazom cyklu s pevným počtom opakovaní a príkazom cyklu s podmienkou. Ako sa rozhodneme, ktorý z nich použiť?</w:t>
      </w:r>
    </w:p>
    <w:p w:rsidR="00765CE3" w:rsidRPr="00B93C07" w:rsidRDefault="00765CE3" w:rsidP="00765CE3">
      <w:pPr>
        <w:ind w:firstLine="284"/>
        <w:rPr>
          <w:i/>
          <w:color w:val="000000" w:themeColor="text1"/>
        </w:rPr>
      </w:pPr>
      <w:r w:rsidRPr="00B93C07">
        <w:rPr>
          <w:i/>
          <w:color w:val="000000" w:themeColor="text1"/>
        </w:rPr>
        <w:t>Príklad</w:t>
      </w:r>
    </w:p>
    <w:p w:rsidR="00765CE3" w:rsidRDefault="00765CE3" w:rsidP="00765CE3">
      <w:pPr>
        <w:pStyle w:val="Zarkazkladnhotextu"/>
        <w:ind w:left="360" w:firstLine="349"/>
        <w:rPr>
          <w:bCs/>
          <w:color w:val="000000" w:themeColor="text1"/>
        </w:rPr>
      </w:pPr>
      <w:r w:rsidRPr="00B93C07">
        <w:rPr>
          <w:bCs/>
          <w:color w:val="000000" w:themeColor="text1"/>
        </w:rPr>
        <w:t xml:space="preserve">Napíšte program, pomocou ktorého vypočítate N faktoriál (N!), kde N je na vstupe z klávesnice. Použite cyklus s pevným počtom opakovaní. Vytvorte na papieri krokovaciu tabuľku pre N=6 a vysvetlite pomocou nej ako cyklus funguje. </w:t>
      </w:r>
    </w:p>
    <w:p w:rsidR="00765CE3" w:rsidRPr="00B93C07" w:rsidRDefault="00765CE3" w:rsidP="00765CE3">
      <w:pPr>
        <w:pStyle w:val="Zarkazkladnhotextu"/>
        <w:ind w:left="360" w:firstLine="349"/>
        <w:rPr>
          <w:noProof/>
          <w:color w:val="000000" w:themeColor="text1"/>
        </w:rPr>
      </w:pPr>
      <w:r w:rsidRPr="00B93C07">
        <w:rPr>
          <w:bCs/>
          <w:color w:val="000000" w:themeColor="text1"/>
        </w:rPr>
        <w:t>Ako by ste</w:t>
      </w:r>
      <w:r w:rsidRPr="00B93C07">
        <w:rPr>
          <w:noProof/>
          <w:color w:val="000000" w:themeColor="text1"/>
        </w:rPr>
        <w:t xml:space="preserve"> pretvorili program, keby ste mali použiť cyklus s</w:t>
      </w:r>
      <w:r>
        <w:rPr>
          <w:noProof/>
          <w:color w:val="000000" w:themeColor="text1"/>
        </w:rPr>
        <w:t> </w:t>
      </w:r>
      <w:r w:rsidRPr="00B93C07">
        <w:rPr>
          <w:noProof/>
          <w:color w:val="000000" w:themeColor="text1"/>
        </w:rPr>
        <w:t>podmienkou</w:t>
      </w:r>
      <w:r>
        <w:rPr>
          <w:noProof/>
          <w:color w:val="000000" w:themeColor="text1"/>
        </w:rPr>
        <w:t>?</w:t>
      </w:r>
    </w:p>
    <w:p w:rsidR="00765CE3" w:rsidRPr="00A27B0D" w:rsidRDefault="00765CE3" w:rsidP="00765CE3">
      <w:pPr>
        <w:pStyle w:val="Zarkazkladnhotextu"/>
        <w:tabs>
          <w:tab w:val="num" w:pos="284"/>
        </w:tabs>
        <w:ind w:left="284" w:firstLine="284"/>
      </w:pPr>
    </w:p>
    <w:p w:rsidR="00765CE3" w:rsidRPr="00F0134C" w:rsidRDefault="00F0134C" w:rsidP="00325E3D">
      <w:pPr>
        <w:spacing w:line="240" w:lineRule="auto"/>
        <w:rPr>
          <w:b/>
          <w:color w:val="FF0000"/>
        </w:rPr>
      </w:pPr>
      <w:r w:rsidRPr="00F0134C">
        <w:rPr>
          <w:b/>
          <w:color w:val="FF0000"/>
        </w:rPr>
        <w:t>1.spôsob:</w:t>
      </w:r>
    </w:p>
    <w:p w:rsidR="00325E3D" w:rsidRDefault="00325E3D" w:rsidP="00325E3D">
      <w:pPr>
        <w:spacing w:line="240" w:lineRule="auto"/>
        <w:rPr>
          <w:b/>
        </w:rPr>
      </w:pP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>#include &lt;stdio.h&gt;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>#include &lt;limits.h&gt; /* kniznica strazi zadanie cisla nad limit ULONG_MAX  */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>int main(void)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>{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int i, n;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double j;</w:t>
      </w:r>
    </w:p>
    <w:p w:rsidR="00765CE3" w:rsidRPr="00932140" w:rsidRDefault="00765CE3" w:rsidP="00325E3D">
      <w:pPr>
        <w:spacing w:line="240" w:lineRule="auto"/>
        <w:rPr>
          <w:b/>
        </w:rPr>
      </w:pPr>
      <w:r>
        <w:rPr>
          <w:b/>
        </w:rPr>
        <w:t xml:space="preserve"> </w:t>
      </w:r>
      <w:r w:rsidRPr="00932140">
        <w:rPr>
          <w:b/>
        </w:rPr>
        <w:t xml:space="preserve">  i = 1;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j = 1;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printf("Zadaj cele kladne cislo 'n' pre vypocet factorialu:\n");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scanf("%d", &amp;n);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while (i &gt;= 1 &amp;&amp; i &lt;= n - 1) {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  printf("%d x ",i++);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  j *= i;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  if (j &gt; ULONG_MAX) {  /* kontroluje ci je prekroceny limit */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    printf("%d\n\n!!! Mimo rozsah unsigned long!!!\n\n", i);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    system("pause");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    return 0;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  }</w:t>
      </w:r>
    </w:p>
    <w:p w:rsidR="00765CE3" w:rsidRPr="00932140" w:rsidRDefault="00765CE3" w:rsidP="00325E3D">
      <w:pPr>
        <w:spacing w:line="240" w:lineRule="auto"/>
        <w:rPr>
          <w:b/>
        </w:rPr>
      </w:pPr>
      <w:r w:rsidRPr="00932140">
        <w:rPr>
          <w:b/>
        </w:rPr>
        <w:t xml:space="preserve">  }</w:t>
      </w:r>
    </w:p>
    <w:p w:rsidR="00765CE3" w:rsidRDefault="00765CE3" w:rsidP="00F008AF">
      <w:pPr>
        <w:pBdr>
          <w:bottom w:val="single" w:sz="6" w:space="1" w:color="auto"/>
        </w:pBdr>
        <w:rPr>
          <w:color w:val="0070C0"/>
        </w:rPr>
      </w:pPr>
    </w:p>
    <w:p w:rsidR="00F0134C" w:rsidRPr="00F0134C" w:rsidRDefault="00F0134C" w:rsidP="00F008AF">
      <w:pPr>
        <w:rPr>
          <w:color w:val="FF0000"/>
        </w:rPr>
      </w:pPr>
      <w:r w:rsidRPr="00F0134C">
        <w:rPr>
          <w:color w:val="FF0000"/>
        </w:rPr>
        <w:t>2.spôsob:</w:t>
      </w:r>
    </w:p>
    <w:p w:rsidR="00F0134C" w:rsidRDefault="00F0134C" w:rsidP="00F008AF">
      <w:pPr>
        <w:rPr>
          <w:color w:val="0070C0"/>
        </w:rPr>
      </w:pP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>#include &lt;stdio.h&gt;</w:t>
      </w:r>
    </w:p>
    <w:p w:rsidR="00F0134C" w:rsidRPr="00F0134C" w:rsidRDefault="00F0134C" w:rsidP="00F0134C">
      <w:pPr>
        <w:rPr>
          <w:color w:val="0070C0"/>
        </w:rPr>
      </w:pPr>
    </w:p>
    <w:p w:rsidR="00F0134C" w:rsidRPr="00F0134C" w:rsidRDefault="00F0134C" w:rsidP="00F0134C">
      <w:pPr>
        <w:rPr>
          <w:color w:val="0070C0"/>
        </w:rPr>
      </w:pP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>int main ()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{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 int n,i;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 long int fakt = 1;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printf("Zadej prirozene cislo n \n");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scanf("%d",&amp;n);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for (i=2; i&lt;=n; i++) </w:t>
      </w:r>
    </w:p>
    <w:p w:rsidR="00F0134C" w:rsidRPr="00F0134C" w:rsidRDefault="00F0134C" w:rsidP="00F0134C">
      <w:pPr>
        <w:rPr>
          <w:color w:val="0070C0"/>
        </w:rPr>
      </w:pP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</w:t>
      </w:r>
      <w:r w:rsidRPr="00F0134C">
        <w:rPr>
          <w:color w:val="0070C0"/>
        </w:rPr>
        <w:tab/>
        <w:t xml:space="preserve">{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fakt *= i;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}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>printf(" %d! je %ld \n", n, fakt);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system("pause");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>return 0;</w:t>
      </w:r>
    </w:p>
    <w:p w:rsidR="00F0134C" w:rsidRPr="00F0134C" w:rsidRDefault="00F0134C" w:rsidP="00F0134C">
      <w:pPr>
        <w:rPr>
          <w:color w:val="0070C0"/>
        </w:rPr>
      </w:pPr>
    </w:p>
    <w:p w:rsidR="00765CE3" w:rsidRDefault="00F0134C" w:rsidP="00F0134C">
      <w:pPr>
        <w:rPr>
          <w:color w:val="0070C0"/>
        </w:rPr>
      </w:pPr>
      <w:r w:rsidRPr="00F0134C">
        <w:rPr>
          <w:color w:val="0070C0"/>
        </w:rPr>
        <w:t>}</w:t>
      </w:r>
    </w:p>
    <w:p w:rsidR="00765CE3" w:rsidRDefault="00765CE3" w:rsidP="00F008AF">
      <w:pPr>
        <w:rPr>
          <w:color w:val="0070C0"/>
        </w:rPr>
      </w:pPr>
    </w:p>
    <w:p w:rsidR="00765CE3" w:rsidRDefault="00F0134C" w:rsidP="00F008AF">
      <w:pPr>
        <w:rPr>
          <w:color w:val="0070C0"/>
        </w:rPr>
      </w:pPr>
      <w:r>
        <w:rPr>
          <w:color w:val="0070C0"/>
        </w:rPr>
        <w:t>--------------------------------------------------------------------------------------------------------------------------------------</w:t>
      </w:r>
    </w:p>
    <w:p w:rsidR="006C7E58" w:rsidRDefault="006C7E58" w:rsidP="006C7E58">
      <w:pPr>
        <w:ind w:left="22" w:right="156"/>
      </w:pPr>
    </w:p>
    <w:p w:rsidR="00F0134C" w:rsidRDefault="00F0134C" w:rsidP="006C7E58">
      <w:pPr>
        <w:ind w:left="22" w:right="156"/>
      </w:pPr>
    </w:p>
    <w:p w:rsidR="00F0134C" w:rsidRPr="00F0134C" w:rsidRDefault="00F0134C" w:rsidP="00F0134C">
      <w:pPr>
        <w:rPr>
          <w:color w:val="FF0000"/>
        </w:rPr>
      </w:pPr>
      <w:r w:rsidRPr="00F0134C">
        <w:rPr>
          <w:color w:val="FF0000"/>
        </w:rPr>
        <w:lastRenderedPageBreak/>
        <w:t>3.spôsob:</w:t>
      </w:r>
    </w:p>
    <w:p w:rsidR="00F0134C" w:rsidRDefault="00F0134C" w:rsidP="00F0134C">
      <w:pPr>
        <w:rPr>
          <w:color w:val="0070C0"/>
        </w:rPr>
      </w:pP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>#include &lt;stdio.h&gt;</w:t>
      </w:r>
    </w:p>
    <w:p w:rsidR="00F0134C" w:rsidRPr="00F0134C" w:rsidRDefault="00F0134C" w:rsidP="00F0134C">
      <w:pPr>
        <w:rPr>
          <w:color w:val="0070C0"/>
        </w:rPr>
      </w:pP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>int main ()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{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 int n;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 printf("Zadaj prirodzene cislo n \n");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 scanf("%d",&amp;n);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 if (n&gt;1) { int i=1;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 long int fakt = 1;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 while(i&lt;=n)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{ fakt *=i;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       ++i;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}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 printf("faktorial %d je %ld \n", n, fakt);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}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 system("pause"); </w:t>
      </w:r>
    </w:p>
    <w:p w:rsidR="00F0134C" w:rsidRPr="00F0134C" w:rsidRDefault="00F0134C" w:rsidP="00F0134C">
      <w:pPr>
        <w:rPr>
          <w:color w:val="0070C0"/>
        </w:rPr>
      </w:pPr>
      <w:r w:rsidRPr="00F0134C">
        <w:rPr>
          <w:color w:val="0070C0"/>
        </w:rPr>
        <w:t xml:space="preserve">    return (0); </w:t>
      </w:r>
    </w:p>
    <w:p w:rsidR="00765CE3" w:rsidRDefault="00F0134C" w:rsidP="00F0134C">
      <w:pPr>
        <w:rPr>
          <w:color w:val="0070C0"/>
        </w:rPr>
      </w:pPr>
      <w:r w:rsidRPr="00F0134C">
        <w:rPr>
          <w:color w:val="0070C0"/>
        </w:rPr>
        <w:t>}</w:t>
      </w:r>
    </w:p>
    <w:p w:rsidR="00765CE3" w:rsidRDefault="00765CE3" w:rsidP="00F008AF">
      <w:pPr>
        <w:rPr>
          <w:color w:val="0070C0"/>
        </w:rPr>
      </w:pPr>
    </w:p>
    <w:p w:rsidR="0028204B" w:rsidRDefault="0028204B" w:rsidP="00F008AF">
      <w:pPr>
        <w:rPr>
          <w:color w:val="0070C0"/>
        </w:rPr>
      </w:pPr>
    </w:p>
    <w:p w:rsidR="0028204B" w:rsidRDefault="0028204B" w:rsidP="00F008AF">
      <w:pPr>
        <w:rPr>
          <w:color w:val="0070C0"/>
        </w:rPr>
      </w:pPr>
    </w:p>
    <w:p w:rsidR="0028204B" w:rsidRDefault="0028204B" w:rsidP="00F008AF">
      <w:pPr>
        <w:rPr>
          <w:color w:val="0070C0"/>
        </w:rPr>
      </w:pPr>
    </w:p>
    <w:p w:rsidR="0028204B" w:rsidRDefault="0028204B" w:rsidP="00F008AF">
      <w:pPr>
        <w:rPr>
          <w:color w:val="0070C0"/>
        </w:rPr>
      </w:pPr>
    </w:p>
    <w:p w:rsidR="0028204B" w:rsidRDefault="0028204B" w:rsidP="00F008AF">
      <w:pPr>
        <w:rPr>
          <w:color w:val="0070C0"/>
        </w:rPr>
      </w:pPr>
    </w:p>
    <w:p w:rsidR="0028204B" w:rsidRDefault="0028204B" w:rsidP="00F008AF">
      <w:pPr>
        <w:rPr>
          <w:color w:val="0070C0"/>
        </w:rPr>
      </w:pPr>
    </w:p>
    <w:p w:rsidR="0028204B" w:rsidRDefault="0028204B" w:rsidP="00F008AF">
      <w:pPr>
        <w:rPr>
          <w:color w:val="0070C0"/>
        </w:rPr>
      </w:pPr>
    </w:p>
    <w:p w:rsidR="0028204B" w:rsidRDefault="0028204B" w:rsidP="00F008AF">
      <w:pPr>
        <w:rPr>
          <w:color w:val="0070C0"/>
        </w:rPr>
      </w:pPr>
    </w:p>
    <w:p w:rsidR="0028204B" w:rsidRDefault="0028204B" w:rsidP="00F008AF">
      <w:pPr>
        <w:rPr>
          <w:color w:val="0070C0"/>
        </w:rPr>
      </w:pPr>
    </w:p>
    <w:p w:rsidR="00325E3D" w:rsidRDefault="00325E3D" w:rsidP="00F008AF">
      <w:pPr>
        <w:rPr>
          <w:color w:val="0070C0"/>
        </w:rPr>
      </w:pPr>
    </w:p>
    <w:p w:rsidR="00325E3D" w:rsidRDefault="00325E3D" w:rsidP="00F008AF">
      <w:pPr>
        <w:rPr>
          <w:color w:val="0070C0"/>
        </w:rPr>
      </w:pPr>
    </w:p>
    <w:p w:rsidR="00325E3D" w:rsidRDefault="00325E3D" w:rsidP="00F008AF">
      <w:pPr>
        <w:rPr>
          <w:color w:val="0070C0"/>
        </w:rPr>
      </w:pPr>
    </w:p>
    <w:p w:rsidR="00325E3D" w:rsidRDefault="00325E3D" w:rsidP="00F008AF">
      <w:pPr>
        <w:rPr>
          <w:color w:val="0070C0"/>
        </w:rPr>
      </w:pPr>
    </w:p>
    <w:p w:rsidR="00325E3D" w:rsidRDefault="00325E3D" w:rsidP="00F008AF">
      <w:pPr>
        <w:rPr>
          <w:color w:val="0070C0"/>
        </w:rPr>
      </w:pPr>
    </w:p>
    <w:p w:rsidR="00325E3D" w:rsidRDefault="00325E3D" w:rsidP="00F008AF">
      <w:pPr>
        <w:rPr>
          <w:color w:val="0070C0"/>
        </w:rPr>
      </w:pPr>
    </w:p>
    <w:p w:rsidR="007D509C" w:rsidRDefault="007D509C" w:rsidP="00F008AF">
      <w:pPr>
        <w:rPr>
          <w:color w:val="0070C0"/>
        </w:rPr>
      </w:pPr>
    </w:p>
    <w:p w:rsidR="007D509C" w:rsidRDefault="007D509C" w:rsidP="00F008AF">
      <w:pPr>
        <w:rPr>
          <w:color w:val="0070C0"/>
        </w:rPr>
      </w:pPr>
    </w:p>
    <w:p w:rsidR="007D509C" w:rsidRDefault="007D509C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6C7E58" w:rsidRDefault="006C7E58" w:rsidP="00F008AF">
      <w:pPr>
        <w:rPr>
          <w:color w:val="0070C0"/>
        </w:rPr>
      </w:pPr>
    </w:p>
    <w:p w:rsidR="00BC51BC" w:rsidRDefault="00F008AF" w:rsidP="00F008AF">
      <w:pPr>
        <w:rPr>
          <w:rFonts w:ascii="Arial" w:hAnsi="Arial" w:cs="Arial"/>
          <w:b/>
          <w:color w:val="0070C0"/>
          <w:sz w:val="24"/>
          <w:szCs w:val="24"/>
        </w:rPr>
      </w:pPr>
      <w:r w:rsidRPr="00BC51BC">
        <w:rPr>
          <w:rFonts w:ascii="Arial" w:hAnsi="Arial" w:cs="Arial"/>
          <w:b/>
          <w:color w:val="0070C0"/>
          <w:sz w:val="24"/>
          <w:szCs w:val="24"/>
        </w:rPr>
        <w:t>16.</w:t>
      </w:r>
      <w:r w:rsidR="00BC51BC">
        <w:rPr>
          <w:rFonts w:ascii="Arial" w:hAnsi="Arial" w:cs="Arial"/>
          <w:b/>
          <w:color w:val="0070C0"/>
          <w:sz w:val="24"/>
          <w:szCs w:val="24"/>
        </w:rPr>
        <w:t xml:space="preserve">  </w:t>
      </w:r>
      <w:r w:rsidRPr="00BC51BC">
        <w:rPr>
          <w:rFonts w:ascii="Arial" w:hAnsi="Arial" w:cs="Arial"/>
          <w:b/>
          <w:color w:val="0070C0"/>
          <w:sz w:val="24"/>
          <w:szCs w:val="24"/>
        </w:rPr>
        <w:t xml:space="preserve">Vysvetlite pojem podmienka, vysvetlite rozdiel medzi úplným a neúplným </w:t>
      </w:r>
      <w:r w:rsidR="00BC51BC">
        <w:rPr>
          <w:rFonts w:ascii="Arial" w:hAnsi="Arial" w:cs="Arial"/>
          <w:b/>
          <w:color w:val="0070C0"/>
          <w:sz w:val="24"/>
          <w:szCs w:val="24"/>
        </w:rPr>
        <w:t xml:space="preserve">      </w:t>
      </w:r>
    </w:p>
    <w:p w:rsidR="00F008AF" w:rsidRPr="00BC51BC" w:rsidRDefault="00BC51BC" w:rsidP="00F008AF">
      <w:pPr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       </w:t>
      </w:r>
      <w:r w:rsidR="00F008AF" w:rsidRPr="00BC51BC">
        <w:rPr>
          <w:rFonts w:ascii="Arial" w:hAnsi="Arial" w:cs="Arial"/>
          <w:b/>
          <w:color w:val="0070C0"/>
          <w:sz w:val="24"/>
          <w:szCs w:val="24"/>
        </w:rPr>
        <w:t>vetvením</w:t>
      </w:r>
      <w:r w:rsidR="00F008AF" w:rsidRPr="00BC51BC">
        <w:rPr>
          <w:rFonts w:ascii="Arial" w:hAnsi="Arial" w:cs="Arial"/>
          <w:b/>
          <w:i/>
          <w:color w:val="0070C0"/>
          <w:sz w:val="24"/>
          <w:szCs w:val="24"/>
        </w:rPr>
        <w:t>.</w:t>
      </w:r>
    </w:p>
    <w:p w:rsidR="00F008AF" w:rsidRPr="00157827" w:rsidRDefault="00F008AF" w:rsidP="00F008AF">
      <w:pPr>
        <w:ind w:firstLine="284"/>
        <w:rPr>
          <w:i/>
        </w:rPr>
      </w:pPr>
      <w:r w:rsidRPr="00157827">
        <w:rPr>
          <w:i/>
        </w:rPr>
        <w:t>Príklad</w:t>
      </w:r>
    </w:p>
    <w:p w:rsidR="00F008AF" w:rsidRPr="00157827" w:rsidRDefault="00F008AF" w:rsidP="00F008AF">
      <w:pPr>
        <w:pStyle w:val="Zarkazkladnhotextu"/>
        <w:ind w:left="284" w:firstLine="454"/>
        <w:rPr>
          <w:bCs/>
        </w:rPr>
      </w:pPr>
      <w:r w:rsidRPr="00157827">
        <w:rPr>
          <w:bCs/>
        </w:rPr>
        <w:t>Na vstupe sú 3 navzájom rôzne celé čísla A, B, C, ktoré zadá užívateľ z klávesnice. P</w:t>
      </w:r>
      <w:r w:rsidRPr="00157827">
        <w:rPr>
          <w:noProof/>
        </w:rPr>
        <w:t xml:space="preserve">rogram navzájom porovná všetky 3 čísla a vypíše ich vzostupne. </w:t>
      </w:r>
    </w:p>
    <w:p w:rsidR="00F008AF" w:rsidRPr="00157827" w:rsidRDefault="00F008AF" w:rsidP="00F008AF">
      <w:pPr>
        <w:pStyle w:val="Zarkazkladnhotextu"/>
        <w:ind w:left="284" w:firstLine="425"/>
        <w:rPr>
          <w:noProof/>
        </w:rPr>
      </w:pPr>
      <w:r>
        <w:rPr>
          <w:noProof/>
        </w:rPr>
        <w:t>Úlohu</w:t>
      </w:r>
      <w:r w:rsidRPr="00157827">
        <w:rPr>
          <w:noProof/>
        </w:rPr>
        <w:t xml:space="preserve"> </w:t>
      </w:r>
      <w:r>
        <w:rPr>
          <w:noProof/>
        </w:rPr>
        <w:t>môžete vyriešiť tak, že pomocou</w:t>
      </w:r>
      <w:r w:rsidRPr="00157827">
        <w:rPr>
          <w:noProof/>
        </w:rPr>
        <w:t xml:space="preserve"> neúpln</w:t>
      </w:r>
      <w:r>
        <w:rPr>
          <w:noProof/>
        </w:rPr>
        <w:t>ého</w:t>
      </w:r>
      <w:r w:rsidRPr="00157827">
        <w:rPr>
          <w:noProof/>
        </w:rPr>
        <w:t xml:space="preserve"> podmienen</w:t>
      </w:r>
      <w:r>
        <w:rPr>
          <w:noProof/>
        </w:rPr>
        <w:t>ého</w:t>
      </w:r>
      <w:r w:rsidRPr="00157827">
        <w:rPr>
          <w:noProof/>
        </w:rPr>
        <w:t xml:space="preserve"> príkaz</w:t>
      </w:r>
      <w:r>
        <w:rPr>
          <w:noProof/>
        </w:rPr>
        <w:t>u vypíšete všetkých 6 existujúcich možností</w:t>
      </w:r>
      <w:r w:rsidRPr="00157827">
        <w:rPr>
          <w:noProof/>
        </w:rPr>
        <w:t>. Ako by ste program pretvorili tak, aby ste využili úplné vetvenie cez vnorené podmienené príkazy?</w:t>
      </w:r>
    </w:p>
    <w:p w:rsidR="00F008AF" w:rsidRDefault="000C01A4">
      <w:r>
        <w:rPr>
          <w:noProof/>
          <w:lang w:eastAsia="sk-SK"/>
        </w:rPr>
        <w:pict>
          <v:rect id="Obdĺžnik 4" o:spid="_x0000_s1040" style="position:absolute;margin-left:-23.6pt;margin-top:13.35pt;width:367.5pt;height:39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" filled="f" strokecolor="#1f4d78 [1604]" strokeweight="1pt"/>
        </w:pic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>#include &lt;stdio.h&gt;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>#include &lt;stdlib.h&gt;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>int main()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 xml:space="preserve"> {                /*Porovnanie troch roznych cisel  podmienkami*/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  <w:t>int i,j,k;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  <w:t>printf("Zadaj tri rozne cisla:\n");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  <w:t>scanf("%d", &amp;i);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  <w:t>scanf("%d", &amp;j);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  <w:t>scanf("%d", &amp;k);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  <w:t>printf("Zadal si: %d, %d a %d\n", i,j,k);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  <w:t>if (i&lt;j &amp;&amp; j&lt;k) printf("Porovnanie: %d &lt; %d &lt; %d\n",i,j,k);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  <w:t>if (i&lt;k &amp;&amp; k&lt;j) printf("Porovnanie: %d &lt; %d &lt; %d\n",i,k,j);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  <w:t>if (k&lt;i &amp;&amp; i&lt;j) printf("Porovnanie: %d &lt; %d &lt; %d\n",k,i,j);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  <w:t>if (k&lt;j &amp;&amp; j&lt;i) printf("Porovnanie: %d &lt; %d &lt; %d\n",k,j,i);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  <w:t>if (j&lt;i &amp;&amp; i&lt;k) printf("Porovnanie: %d &lt; %d &lt; %d\n",j,i,k);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  <w:t>if (j&lt;k &amp;&amp; k&lt;i) printf("Porovnanie: %d &lt; %d &lt; %d\n",j,k,i);</w:t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>system ("pause");</w:t>
      </w:r>
      <w:r w:rsidRPr="00F008AF">
        <w:rPr>
          <w:b/>
        </w:rPr>
        <w:tab/>
      </w:r>
    </w:p>
    <w:p w:rsidR="00F008AF" w:rsidRP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ab/>
        <w:t>return 0;</w:t>
      </w:r>
    </w:p>
    <w:p w:rsidR="00F008AF" w:rsidRDefault="00F008AF" w:rsidP="00F008AF">
      <w:pPr>
        <w:spacing w:after="120" w:line="240" w:lineRule="auto"/>
        <w:rPr>
          <w:b/>
        </w:rPr>
      </w:pPr>
      <w:r w:rsidRPr="00F008AF">
        <w:rPr>
          <w:b/>
        </w:rPr>
        <w:t>}</w:t>
      </w:r>
    </w:p>
    <w:p w:rsidR="00F008AF" w:rsidRDefault="00F008AF" w:rsidP="00F008AF">
      <w:pPr>
        <w:spacing w:after="120" w:line="240" w:lineRule="auto"/>
        <w:rPr>
          <w:b/>
        </w:rPr>
      </w:pPr>
    </w:p>
    <w:p w:rsidR="00F008AF" w:rsidRDefault="00F008AF" w:rsidP="00F008AF">
      <w:pPr>
        <w:spacing w:after="120" w:line="240" w:lineRule="auto"/>
        <w:rPr>
          <w:b/>
        </w:rPr>
      </w:pPr>
    </w:p>
    <w:p w:rsidR="00F008AF" w:rsidRDefault="00F008AF" w:rsidP="00F008AF">
      <w:pPr>
        <w:spacing w:after="120" w:line="240" w:lineRule="auto"/>
        <w:rPr>
          <w:b/>
        </w:rPr>
      </w:pPr>
    </w:p>
    <w:p w:rsidR="00F008AF" w:rsidRDefault="00F008AF" w:rsidP="00F008AF">
      <w:pPr>
        <w:spacing w:after="120" w:line="240" w:lineRule="auto"/>
        <w:rPr>
          <w:b/>
        </w:rPr>
      </w:pPr>
    </w:p>
    <w:p w:rsidR="0039226B" w:rsidRDefault="0039226B" w:rsidP="00F008AF">
      <w:pPr>
        <w:overflowPunct w:val="0"/>
        <w:autoSpaceDE w:val="0"/>
        <w:autoSpaceDN w:val="0"/>
        <w:adjustRightInd w:val="0"/>
        <w:spacing w:line="240" w:lineRule="auto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39226B" w:rsidRDefault="0039226B" w:rsidP="00F008AF">
      <w:pPr>
        <w:overflowPunct w:val="0"/>
        <w:autoSpaceDE w:val="0"/>
        <w:autoSpaceDN w:val="0"/>
        <w:adjustRightInd w:val="0"/>
        <w:spacing w:line="240" w:lineRule="auto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39226B" w:rsidRDefault="0039226B" w:rsidP="00F008AF">
      <w:pPr>
        <w:overflowPunct w:val="0"/>
        <w:autoSpaceDE w:val="0"/>
        <w:autoSpaceDN w:val="0"/>
        <w:adjustRightInd w:val="0"/>
        <w:spacing w:line="240" w:lineRule="auto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39226B" w:rsidRDefault="0039226B" w:rsidP="00F008AF">
      <w:pPr>
        <w:overflowPunct w:val="0"/>
        <w:autoSpaceDE w:val="0"/>
        <w:autoSpaceDN w:val="0"/>
        <w:adjustRightInd w:val="0"/>
        <w:spacing w:line="240" w:lineRule="auto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39226B" w:rsidRDefault="0039226B" w:rsidP="00F008AF">
      <w:pPr>
        <w:overflowPunct w:val="0"/>
        <w:autoSpaceDE w:val="0"/>
        <w:autoSpaceDN w:val="0"/>
        <w:adjustRightInd w:val="0"/>
        <w:spacing w:line="240" w:lineRule="auto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39226B" w:rsidRDefault="0039226B" w:rsidP="00F008AF">
      <w:pPr>
        <w:overflowPunct w:val="0"/>
        <w:autoSpaceDE w:val="0"/>
        <w:autoSpaceDN w:val="0"/>
        <w:adjustRightInd w:val="0"/>
        <w:spacing w:line="240" w:lineRule="auto"/>
        <w:ind w:left="284" w:firstLine="283"/>
        <w:jc w:val="both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0"/>
        </w:rPr>
      </w:pPr>
    </w:p>
    <w:p w:rsidR="00FE1FD0" w:rsidRDefault="00FE1FD0" w:rsidP="00F008AF">
      <w:pPr>
        <w:spacing w:after="120" w:line="240" w:lineRule="auto"/>
        <w:rPr>
          <w:b/>
        </w:rPr>
      </w:pPr>
    </w:p>
    <w:p w:rsidR="006E7BEF" w:rsidRDefault="006E7BEF" w:rsidP="00F008AF">
      <w:pPr>
        <w:spacing w:after="120" w:line="240" w:lineRule="auto"/>
        <w:rPr>
          <w:b/>
        </w:rPr>
      </w:pPr>
    </w:p>
    <w:p w:rsidR="00E449F4" w:rsidRPr="00BC51BC" w:rsidRDefault="00E449F4" w:rsidP="00E449F4">
      <w:pPr>
        <w:spacing w:after="120" w:line="240" w:lineRule="auto"/>
        <w:rPr>
          <w:rFonts w:ascii="Arial" w:hAnsi="Arial" w:cs="Arial"/>
          <w:b/>
          <w:color w:val="0070C0"/>
          <w:sz w:val="24"/>
          <w:szCs w:val="24"/>
        </w:rPr>
      </w:pPr>
      <w:r w:rsidRPr="00BC51BC">
        <w:rPr>
          <w:rFonts w:ascii="Arial" w:hAnsi="Arial" w:cs="Arial"/>
          <w:b/>
          <w:color w:val="0070C0"/>
          <w:sz w:val="24"/>
          <w:szCs w:val="24"/>
        </w:rPr>
        <w:t xml:space="preserve">17.Cyklus – prerušenie cyklu </w:t>
      </w:r>
    </w:p>
    <w:p w:rsidR="00E449F4" w:rsidRPr="00E449F4" w:rsidRDefault="00E449F4" w:rsidP="00E449F4">
      <w:pPr>
        <w:spacing w:after="120" w:line="240" w:lineRule="auto"/>
        <w:rPr>
          <w:b/>
        </w:rPr>
      </w:pPr>
      <w:r w:rsidRPr="00E449F4">
        <w:rPr>
          <w:b/>
        </w:rPr>
        <w:t xml:space="preserve"> </w:t>
      </w:r>
      <w:r w:rsidRPr="00E449F4">
        <w:rPr>
          <w:b/>
        </w:rPr>
        <w:tab/>
        <w:t xml:space="preserve">Vysvetlite pojmy: cyklus, preskočenie krokov v cykle (skok), predčasné ukončenie cyklu (prerušenie). </w:t>
      </w:r>
    </w:p>
    <w:p w:rsidR="00E449F4" w:rsidRPr="00E449F4" w:rsidRDefault="00E449F4" w:rsidP="00E449F4">
      <w:pPr>
        <w:spacing w:after="120" w:line="240" w:lineRule="auto"/>
        <w:rPr>
          <w:b/>
        </w:rPr>
      </w:pPr>
      <w:r w:rsidRPr="00E449F4">
        <w:rPr>
          <w:b/>
        </w:rPr>
        <w:t>Príklad</w:t>
      </w:r>
    </w:p>
    <w:p w:rsidR="00E449F4" w:rsidRDefault="00E449F4" w:rsidP="00E449F4">
      <w:pPr>
        <w:spacing w:after="120" w:line="240" w:lineRule="auto"/>
        <w:rPr>
          <w:b/>
        </w:rPr>
      </w:pPr>
      <w:r w:rsidRPr="00E449F4">
        <w:rPr>
          <w:b/>
        </w:rPr>
        <w:t xml:space="preserve">       Napíšte program, ktorý bude simulovať vkladanie PIN kódu do bankomatu. Počítač bude pomocou príkazu cyklu s pevným počtom opakovaní načítavať od užívateľa celočíselný 4-ciferný PIN kód (ak nezadá 4-ciferné celé číslo, musí zadať znova). Ak zadá správny kód, cyklus sa predčasne ukončí. Po treťom nesprávnom zadaní cyklus skončí.</w:t>
      </w:r>
    </w:p>
    <w:p w:rsidR="00E449F4" w:rsidRDefault="000C01A4" w:rsidP="00E449F4">
      <w:pPr>
        <w:spacing w:after="120" w:line="240" w:lineRule="auto"/>
        <w:rPr>
          <w:b/>
        </w:rPr>
      </w:pPr>
      <w:r>
        <w:rPr>
          <w:b/>
          <w:noProof/>
          <w:lang w:eastAsia="sk-SK"/>
        </w:rPr>
        <w:pict>
          <v:rect id="Obdĺžnik 43" o:spid="_x0000_s1039" style="position:absolute;margin-left:-11.4pt;margin-top:3.5pt;width:341.6pt;height:31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" filled="f" strokecolor="#1f4d78 [1604]" strokeweight="1pt"/>
        </w:pic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>#include &lt;stdio.h&gt;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>#include &lt;stdlib.h&gt;</w:t>
      </w:r>
    </w:p>
    <w:p w:rsidR="00F62D6D" w:rsidRPr="00F62D6D" w:rsidRDefault="00F62D6D" w:rsidP="00F62D6D">
      <w:pPr>
        <w:rPr>
          <w:color w:val="0070C0"/>
        </w:rPr>
      </w:pP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>int main(void)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 xml:space="preserve"> {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>int PIN, pokus=1;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  <w:t>do {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</w:r>
      <w:r w:rsidRPr="00F62D6D">
        <w:rPr>
          <w:color w:val="0070C0"/>
        </w:rPr>
        <w:tab/>
        <w:t>printf("Zadaj 4-ciferny PIN kod:\n");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</w:r>
      <w:r w:rsidRPr="00F62D6D">
        <w:rPr>
          <w:color w:val="0070C0"/>
        </w:rPr>
        <w:tab/>
        <w:t>scanf("%d", &amp;PIN);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</w:r>
      <w:r w:rsidRPr="00F62D6D">
        <w:rPr>
          <w:color w:val="0070C0"/>
        </w:rPr>
        <w:tab/>
        <w:t>if (PIN &lt; 1000 || PIN &gt; 9999){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</w:r>
      <w:r w:rsidRPr="00F62D6D">
        <w:rPr>
          <w:color w:val="0070C0"/>
        </w:rPr>
        <w:tab/>
      </w:r>
      <w:r w:rsidRPr="00F62D6D">
        <w:rPr>
          <w:color w:val="0070C0"/>
        </w:rPr>
        <w:tab/>
        <w:t>printf("Nezadal si 4-ciferne cislo\n");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</w:r>
      <w:r w:rsidRPr="00F62D6D">
        <w:rPr>
          <w:color w:val="0070C0"/>
        </w:rPr>
        <w:tab/>
        <w:t>}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</w:r>
      <w:r w:rsidRPr="00F62D6D">
        <w:rPr>
          <w:color w:val="0070C0"/>
        </w:rPr>
        <w:tab/>
        <w:t>if (PIN != 4444){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</w:r>
      <w:r w:rsidRPr="00F62D6D">
        <w:rPr>
          <w:color w:val="0070C0"/>
        </w:rPr>
        <w:tab/>
      </w:r>
      <w:r w:rsidRPr="00F62D6D">
        <w:rPr>
          <w:color w:val="0070C0"/>
        </w:rPr>
        <w:tab/>
        <w:t>printf("Pokus c. %d\n", pokus);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</w:r>
      <w:r w:rsidRPr="00F62D6D">
        <w:rPr>
          <w:color w:val="0070C0"/>
        </w:rPr>
        <w:tab/>
      </w:r>
      <w:r w:rsidRPr="00F62D6D">
        <w:rPr>
          <w:color w:val="0070C0"/>
        </w:rPr>
        <w:tab/>
        <w:t>pokus += 1;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</w:r>
      <w:r w:rsidRPr="00F62D6D">
        <w:rPr>
          <w:color w:val="0070C0"/>
        </w:rPr>
        <w:tab/>
      </w:r>
      <w:r w:rsidRPr="00F62D6D">
        <w:rPr>
          <w:color w:val="0070C0"/>
        </w:rPr>
        <w:tab/>
        <w:t>continue;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</w:r>
      <w:r w:rsidRPr="00F62D6D">
        <w:rPr>
          <w:color w:val="0070C0"/>
        </w:rPr>
        <w:tab/>
        <w:t>}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</w:r>
      <w:r w:rsidRPr="00F62D6D">
        <w:rPr>
          <w:color w:val="0070C0"/>
        </w:rPr>
        <w:tab/>
        <w:t>else if(PIN == 4444){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</w:r>
      <w:r w:rsidRPr="00F62D6D">
        <w:rPr>
          <w:color w:val="0070C0"/>
        </w:rPr>
        <w:tab/>
      </w:r>
      <w:r w:rsidRPr="00F62D6D">
        <w:rPr>
          <w:color w:val="0070C0"/>
        </w:rPr>
        <w:tab/>
        <w:t>printf("Spravny PIN \n");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 xml:space="preserve">           </w:t>
      </w:r>
      <w:r w:rsidRPr="00F62D6D">
        <w:rPr>
          <w:color w:val="0070C0"/>
        </w:rPr>
        <w:tab/>
        <w:t>break;</w:t>
      </w:r>
      <w:r w:rsidRPr="00F62D6D">
        <w:rPr>
          <w:color w:val="0070C0"/>
        </w:rPr>
        <w:tab/>
      </w:r>
      <w:r w:rsidRPr="00F62D6D">
        <w:rPr>
          <w:color w:val="0070C0"/>
        </w:rPr>
        <w:tab/>
      </w:r>
      <w:r w:rsidRPr="00F62D6D">
        <w:rPr>
          <w:color w:val="0070C0"/>
        </w:rPr>
        <w:tab/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</w:r>
      <w:r w:rsidRPr="00F62D6D">
        <w:rPr>
          <w:color w:val="0070C0"/>
        </w:rPr>
        <w:tab/>
        <w:t>}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  <w:t>}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  <w:t>while(pokus &lt;= 4);</w:t>
      </w:r>
    </w:p>
    <w:p w:rsidR="00F62D6D" w:rsidRPr="00F62D6D" w:rsidRDefault="00F62D6D" w:rsidP="00F62D6D">
      <w:pPr>
        <w:rPr>
          <w:color w:val="0070C0"/>
        </w:rPr>
      </w:pP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ab/>
        <w:t>printf("Vycerpal si pokusy \n");</w:t>
      </w:r>
    </w:p>
    <w:p w:rsidR="00F62D6D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 xml:space="preserve">    system("pause");</w:t>
      </w:r>
      <w:r w:rsidRPr="00F62D6D">
        <w:rPr>
          <w:color w:val="0070C0"/>
        </w:rPr>
        <w:tab/>
      </w:r>
    </w:p>
    <w:p w:rsidR="00E449F4" w:rsidRPr="00F62D6D" w:rsidRDefault="00F62D6D" w:rsidP="00F62D6D">
      <w:pPr>
        <w:rPr>
          <w:color w:val="0070C0"/>
        </w:rPr>
      </w:pPr>
      <w:r w:rsidRPr="00F62D6D">
        <w:rPr>
          <w:color w:val="0070C0"/>
        </w:rPr>
        <w:t>}</w:t>
      </w:r>
    </w:p>
    <w:p w:rsidR="00E449F4" w:rsidRPr="00F62D6D" w:rsidRDefault="00E449F4" w:rsidP="00E449F4">
      <w:pPr>
        <w:spacing w:after="120" w:line="240" w:lineRule="auto"/>
        <w:rPr>
          <w:color w:val="0070C0"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28204B" w:rsidRDefault="0028204B" w:rsidP="00F62D6D">
      <w:pPr>
        <w:spacing w:after="120" w:line="240" w:lineRule="auto"/>
        <w:rPr>
          <w:b/>
          <w:color w:val="0070C0"/>
          <w:sz w:val="28"/>
          <w:szCs w:val="28"/>
        </w:rPr>
      </w:pPr>
    </w:p>
    <w:p w:rsidR="00F62D6D" w:rsidRPr="00BC51BC" w:rsidRDefault="00F62D6D" w:rsidP="00F62D6D">
      <w:pPr>
        <w:spacing w:after="120" w:line="240" w:lineRule="auto"/>
        <w:rPr>
          <w:rFonts w:ascii="Arial" w:hAnsi="Arial" w:cs="Arial"/>
          <w:b/>
          <w:color w:val="0070C0"/>
          <w:sz w:val="24"/>
          <w:szCs w:val="24"/>
        </w:rPr>
      </w:pPr>
      <w:r w:rsidRPr="00BC51BC">
        <w:rPr>
          <w:rFonts w:ascii="Arial" w:hAnsi="Arial" w:cs="Arial"/>
          <w:b/>
          <w:color w:val="0070C0"/>
          <w:sz w:val="24"/>
          <w:szCs w:val="24"/>
        </w:rPr>
        <w:t>18. Cyklus – porovnanie cyklov</w:t>
      </w:r>
    </w:p>
    <w:p w:rsidR="00F62D6D" w:rsidRPr="00F62D6D" w:rsidRDefault="00F62D6D" w:rsidP="00F62D6D">
      <w:pPr>
        <w:spacing w:after="120" w:line="240" w:lineRule="auto"/>
      </w:pPr>
      <w:r w:rsidRPr="00F62D6D">
        <w:t>Vysvetlite význam a použitie cyklu for a cyklu while.</w:t>
      </w:r>
    </w:p>
    <w:p w:rsidR="00F62D6D" w:rsidRPr="00F62D6D" w:rsidRDefault="00F62D6D" w:rsidP="00F62D6D">
      <w:pPr>
        <w:spacing w:after="120" w:line="240" w:lineRule="auto"/>
      </w:pPr>
      <w:r w:rsidRPr="00F62D6D">
        <w:t>Príklad</w:t>
      </w:r>
    </w:p>
    <w:p w:rsidR="00F62D6D" w:rsidRPr="00F62D6D" w:rsidRDefault="00F62D6D" w:rsidP="00F62D6D">
      <w:pPr>
        <w:spacing w:after="120" w:line="240" w:lineRule="auto"/>
      </w:pPr>
      <w:r w:rsidRPr="00F62D6D">
        <w:t xml:space="preserve">       Napíšte program, ktorý bude načítavať ceny maximálne 20 položiek (minimálna hodnota jednej položky bude 1 Euro) a na konci vypíše celkovú sumu za nákup. Zadávanie možno predčasne ukončiť zadaním 0. Nastavte program tak, aby po prekročení sumy 100 Eúr, odrátal za každú ďalšiu položku prémiovú zľavu 1 Euro. Použite príkaz while. </w:t>
      </w:r>
    </w:p>
    <w:p w:rsidR="00E449F4" w:rsidRPr="00F62D6D" w:rsidRDefault="00F62D6D" w:rsidP="00F62D6D">
      <w:pPr>
        <w:spacing w:after="120" w:line="240" w:lineRule="auto"/>
      </w:pPr>
      <w:r w:rsidRPr="00F62D6D">
        <w:t>Ako by ste pretvorili program, keby ste mali použiť cyklus for?</w:t>
      </w:r>
    </w:p>
    <w:p w:rsidR="00E449F4" w:rsidRDefault="000C01A4" w:rsidP="00E449F4">
      <w:pPr>
        <w:spacing w:after="120" w:line="240" w:lineRule="auto"/>
        <w:rPr>
          <w:b/>
        </w:rPr>
      </w:pPr>
      <w:r>
        <w:rPr>
          <w:b/>
          <w:noProof/>
          <w:lang w:eastAsia="sk-SK"/>
        </w:rPr>
        <w:pict>
          <v:rect id="Obdĺžnik 44" o:spid="_x0000_s1038" style="position:absolute;margin-left:-11.4pt;margin-top:11.6pt;width:352.45pt;height:31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" filled="f" strokecolor="#1f4d78 [1604]" strokeweight="1pt"/>
        </w:pic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>#include &lt;stdio.h&gt;</w:t>
      </w:r>
    </w:p>
    <w:p w:rsidR="00176C4C" w:rsidRPr="00176C4C" w:rsidRDefault="00176C4C" w:rsidP="00176C4C">
      <w:pPr>
        <w:rPr>
          <w:b/>
          <w:color w:val="0070C0"/>
        </w:rPr>
      </w:pP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>int main(void)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>{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  <w:t>int cena, SUMA=0, poradie=1;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  <w:t>while(poradie &lt;= 20)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  <w:t>{</w:t>
      </w:r>
      <w:r w:rsidRPr="00176C4C">
        <w:rPr>
          <w:b/>
          <w:color w:val="0070C0"/>
        </w:rPr>
        <w:tab/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  <w:t>printf("Zadaj cenu za %d polozku\n", poradie);</w:t>
      </w:r>
      <w:r w:rsidRPr="00176C4C">
        <w:rPr>
          <w:b/>
          <w:color w:val="0070C0"/>
        </w:rPr>
        <w:tab/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  <w:t>scanf("%d", &amp;cena);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  <w:t>if (cena == 0) goto x;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  <w:t>else if (cena != 0) {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  <w:t>poradie++;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  <w:t>SUMA += cena;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  <w:t>printf("Priebezna suma %d", SUMA);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  <w:t>if (SUMA &gt; 100 &amp;&amp; cena != 0){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  <w:t xml:space="preserve">SUMA -= 1; 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  <w:t>}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</w:r>
      <w:r w:rsidRPr="00176C4C">
        <w:rPr>
          <w:b/>
          <w:color w:val="0070C0"/>
        </w:rPr>
        <w:tab/>
        <w:t>}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  <w:t>printf("Poradie: %d", poradie);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  <w:t>}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  <w:t>x: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ab/>
        <w:t>printf("Celkova suma za 20 poloziek je: %d \n", SUMA);</w:t>
      </w:r>
    </w:p>
    <w:p w:rsidR="00176C4C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 xml:space="preserve"> system("pause"); </w:t>
      </w:r>
    </w:p>
    <w:p w:rsidR="00E449F4" w:rsidRPr="00176C4C" w:rsidRDefault="00176C4C" w:rsidP="00176C4C">
      <w:pPr>
        <w:rPr>
          <w:b/>
          <w:color w:val="0070C0"/>
        </w:rPr>
      </w:pPr>
      <w:r w:rsidRPr="00176C4C">
        <w:rPr>
          <w:b/>
          <w:color w:val="0070C0"/>
        </w:rPr>
        <w:t>}</w:t>
      </w: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E449F4" w:rsidRDefault="00E449F4" w:rsidP="00E449F4">
      <w:pPr>
        <w:spacing w:after="120" w:line="240" w:lineRule="auto"/>
        <w:rPr>
          <w:b/>
        </w:rPr>
      </w:pPr>
    </w:p>
    <w:p w:rsidR="00176C4C" w:rsidRDefault="00176C4C" w:rsidP="00765CE3">
      <w:pPr>
        <w:pStyle w:val="Stylhlavnaot"/>
        <w:tabs>
          <w:tab w:val="num" w:pos="814"/>
        </w:tabs>
        <w:rPr>
          <w:color w:val="0070C0"/>
        </w:rPr>
      </w:pPr>
    </w:p>
    <w:p w:rsidR="00176C4C" w:rsidRDefault="00176C4C" w:rsidP="00765CE3">
      <w:pPr>
        <w:pStyle w:val="Stylhlavnaot"/>
        <w:tabs>
          <w:tab w:val="num" w:pos="814"/>
        </w:tabs>
        <w:rPr>
          <w:color w:val="0070C0"/>
        </w:rPr>
      </w:pPr>
    </w:p>
    <w:p w:rsidR="00176C4C" w:rsidRDefault="00176C4C" w:rsidP="00765CE3">
      <w:pPr>
        <w:pStyle w:val="Stylhlavnaot"/>
        <w:tabs>
          <w:tab w:val="num" w:pos="814"/>
        </w:tabs>
        <w:rPr>
          <w:color w:val="0070C0"/>
        </w:rPr>
      </w:pPr>
    </w:p>
    <w:p w:rsidR="00D10AC4" w:rsidRPr="00BC51BC" w:rsidRDefault="00D10AC4" w:rsidP="00D10AC4">
      <w:pPr>
        <w:pStyle w:val="StylKurzvaernPed24b"/>
        <w:rPr>
          <w:color w:val="0070C0"/>
        </w:rPr>
      </w:pPr>
      <w:r w:rsidRPr="00BC51BC">
        <w:rPr>
          <w:color w:val="0070C0"/>
        </w:rPr>
        <w:t>19. Polia – jednorozmerné pole reálnych čísel</w:t>
      </w:r>
    </w:p>
    <w:p w:rsidR="00D10AC4" w:rsidRPr="001B6847" w:rsidRDefault="00D10AC4" w:rsidP="00D10AC4">
      <w:pPr>
        <w:pStyle w:val="Zarkazkladnhotextu"/>
        <w:ind w:left="284" w:firstLine="283"/>
      </w:pPr>
      <w:r w:rsidRPr="001B6847">
        <w:t xml:space="preserve">Vysvetlite pojmy: </w:t>
      </w:r>
      <w:r>
        <w:t xml:space="preserve">jednorozmerné </w:t>
      </w:r>
      <w:r w:rsidRPr="001B6847">
        <w:t>pole, prvok poľa, index prvku. Akým spôsobom deklarujeme pole reálnych čísel?</w:t>
      </w:r>
    </w:p>
    <w:p w:rsidR="00D10AC4" w:rsidRPr="001B6847" w:rsidRDefault="00D10AC4" w:rsidP="00D10AC4">
      <w:pPr>
        <w:ind w:firstLine="284"/>
        <w:jc w:val="both"/>
      </w:pPr>
      <w:r w:rsidRPr="001B6847">
        <w:rPr>
          <w:i/>
        </w:rPr>
        <w:t>Príklad</w:t>
      </w:r>
      <w:r w:rsidRPr="001B6847">
        <w:t xml:space="preserve"> </w:t>
      </w:r>
    </w:p>
    <w:p w:rsidR="00D10AC4" w:rsidRPr="001B6847" w:rsidRDefault="00D10AC4" w:rsidP="00D10AC4">
      <w:pPr>
        <w:ind w:firstLine="284"/>
        <w:jc w:val="both"/>
      </w:pPr>
      <w:r w:rsidRPr="001B6847">
        <w:t xml:space="preserve">       Napíšte jednoduchý program, ktorý ilustruje definíciu a použitie  jednorozmerného poľa reálnych čísel.</w:t>
      </w:r>
      <w:r w:rsidRPr="001B6847">
        <w:rPr>
          <w:shd w:val="clear" w:color="auto" w:fill="FFFFFF"/>
        </w:rPr>
        <w:t xml:space="preserve">  N</w:t>
      </w:r>
      <w:r w:rsidRPr="001B6847">
        <w:t>a vstupe z klávesnice sú dve polia po 4 reálne čísla:</w:t>
      </w:r>
    </w:p>
    <w:p w:rsidR="00D10AC4" w:rsidRPr="001B6847" w:rsidRDefault="00D10AC4" w:rsidP="00D10AC4">
      <w:pPr>
        <w:pStyle w:val="Odsekzoznamu"/>
        <w:numPr>
          <w:ilvl w:val="0"/>
          <w:numId w:val="9"/>
        </w:numPr>
        <w:rPr>
          <w:i/>
        </w:rPr>
      </w:pPr>
      <w:r w:rsidRPr="001B6847">
        <w:t xml:space="preserve">pole A (obsahujúce ceny výrobkov v Eurách) </w:t>
      </w:r>
    </w:p>
    <w:p w:rsidR="00D10AC4" w:rsidRPr="001B6847" w:rsidRDefault="00D10AC4" w:rsidP="00D10AC4">
      <w:pPr>
        <w:pStyle w:val="Odsekzoznamu"/>
        <w:numPr>
          <w:ilvl w:val="0"/>
          <w:numId w:val="9"/>
        </w:numPr>
        <w:rPr>
          <w:i/>
        </w:rPr>
      </w:pPr>
      <w:r w:rsidRPr="001B6847">
        <w:t xml:space="preserve">pole B (obsahujúce množstvo v kg). </w:t>
      </w:r>
    </w:p>
    <w:p w:rsidR="00176C4C" w:rsidRDefault="00D10AC4" w:rsidP="00D10AC4">
      <w:pPr>
        <w:pStyle w:val="Stylhlavnaot"/>
        <w:tabs>
          <w:tab w:val="num" w:pos="814"/>
        </w:tabs>
        <w:rPr>
          <w:b w:val="0"/>
          <w:sz w:val="20"/>
          <w:szCs w:val="20"/>
          <w:shd w:val="clear" w:color="auto" w:fill="FFFFFF"/>
        </w:rPr>
      </w:pPr>
      <w:r w:rsidRPr="00D10AC4">
        <w:rPr>
          <w:b w:val="0"/>
          <w:sz w:val="20"/>
          <w:szCs w:val="20"/>
        </w:rPr>
        <w:t xml:space="preserve">Vypíšte na obrazovku obe polia do 2 samostatných riadkov, tak aby súvisiace hodnoty boli pod sebou. Vypočítajte celkovú sumu výrobkov </w:t>
      </w:r>
      <w:r w:rsidRPr="00D10AC4">
        <w:rPr>
          <w:b w:val="0"/>
          <w:sz w:val="20"/>
          <w:szCs w:val="20"/>
          <w:shd w:val="clear" w:color="auto" w:fill="FFFFFF"/>
        </w:rPr>
        <w:t>a vypíšte ju na obrazovku</w:t>
      </w:r>
    </w:p>
    <w:p w:rsidR="00D17C6B" w:rsidRDefault="00D17C6B" w:rsidP="00D17C6B">
      <w:pPr>
        <w:pStyle w:val="Stylhlavnaot"/>
        <w:tabs>
          <w:tab w:val="num" w:pos="814"/>
        </w:tabs>
        <w:spacing w:before="0" w:line="192" w:lineRule="auto"/>
        <w:rPr>
          <w:b w:val="0"/>
          <w:color w:val="0070C0"/>
          <w:sz w:val="20"/>
          <w:szCs w:val="20"/>
          <w:shd w:val="clear" w:color="auto" w:fill="FFFFFF"/>
        </w:rPr>
      </w:pPr>
    </w:p>
    <w:p w:rsidR="00D17C6B" w:rsidRDefault="000C01A4" w:rsidP="00D17C6B">
      <w:pPr>
        <w:pStyle w:val="Stylhlavnaot"/>
        <w:tabs>
          <w:tab w:val="num" w:pos="814"/>
        </w:tabs>
        <w:spacing w:before="0" w:line="192" w:lineRule="auto"/>
        <w:rPr>
          <w:b w:val="0"/>
          <w:color w:val="0070C0"/>
          <w:sz w:val="20"/>
          <w:szCs w:val="20"/>
          <w:shd w:val="clear" w:color="auto" w:fill="FFFFFF"/>
        </w:rPr>
      </w:pPr>
      <w:r>
        <w:rPr>
          <w:b w:val="0"/>
          <w:noProof/>
          <w:color w:val="0070C0"/>
          <w:sz w:val="20"/>
          <w:szCs w:val="20"/>
          <w:lang w:eastAsia="sk-SK"/>
        </w:rPr>
        <w:pict>
          <v:rect id="Obdĺžnik 45" o:spid="_x0000_s1037" style="position:absolute;left:0;text-align:left;margin-left:-18.1pt;margin-top:10.25pt;width:386.8pt;height:385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" filled="f" strokecolor="#1f4d78 [1604]" strokeweight="1pt"/>
        </w:pict>
      </w:r>
    </w:p>
    <w:p w:rsidR="00D17C6B" w:rsidRDefault="00D17C6B" w:rsidP="00D17C6B">
      <w:pPr>
        <w:pStyle w:val="Stylhlavnaot"/>
        <w:tabs>
          <w:tab w:val="num" w:pos="814"/>
        </w:tabs>
        <w:spacing w:before="0" w:line="192" w:lineRule="auto"/>
        <w:rPr>
          <w:b w:val="0"/>
          <w:color w:val="0070C0"/>
          <w:sz w:val="20"/>
          <w:szCs w:val="20"/>
          <w:shd w:val="clear" w:color="auto" w:fill="FFFFFF"/>
        </w:rPr>
      </w:pP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>#include &lt;stdio.h&gt;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>#include &lt;stdlib.h&gt;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>int main(void)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>{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float     poleA[4], poleB[4];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int i;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float suma=0;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for(i = 0; i &lt;= 3; i++){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printf("         Cena za %d polozku: ", i+1);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scanf("%f", &amp;poleA[i]);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printf("Mnozstvo v kg za %d polozku: ", i+1);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scanf("%f", &amp;poleB[i]);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}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printf("\n    CENY:   ");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for(i = 0; i &lt;= 3; i++)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{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printf("%.2f\t", poleA[i]);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}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printf("\nMNOZSTVA:   ");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for(i = 0; i &lt;= 3; i++)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{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printf("%.2f\t", poleB[i]);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}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for(i = 0; i &lt;= 3; i++)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{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suma = suma + poleA[i]*poleB[i];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}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printf("\n\nCELKOVA SUMA JE: %.2f\n", suma);</w:t>
      </w:r>
    </w:p>
    <w:p w:rsidR="00D17C6B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  <w:t>system("pause");</w:t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  <w:r w:rsidRPr="00D17C6B">
        <w:rPr>
          <w:b w:val="0"/>
          <w:color w:val="0070C0"/>
          <w:sz w:val="20"/>
          <w:szCs w:val="20"/>
          <w:shd w:val="clear" w:color="auto" w:fill="FFFFFF"/>
        </w:rPr>
        <w:tab/>
      </w:r>
    </w:p>
    <w:p w:rsidR="00D10AC4" w:rsidRPr="00D17C6B" w:rsidRDefault="00D17C6B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  <w:r w:rsidRPr="00D17C6B">
        <w:rPr>
          <w:b w:val="0"/>
          <w:color w:val="0070C0"/>
          <w:sz w:val="20"/>
          <w:szCs w:val="20"/>
          <w:shd w:val="clear" w:color="auto" w:fill="FFFFFF"/>
        </w:rPr>
        <w:t>}</w:t>
      </w:r>
    </w:p>
    <w:p w:rsidR="00D10AC4" w:rsidRPr="00D17C6B" w:rsidRDefault="00D10AC4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color w:val="0070C0"/>
          <w:sz w:val="20"/>
          <w:szCs w:val="20"/>
          <w:shd w:val="clear" w:color="auto" w:fill="FFFFFF"/>
        </w:rPr>
      </w:pPr>
    </w:p>
    <w:p w:rsidR="00D10AC4" w:rsidRDefault="00D10AC4" w:rsidP="00D17C6B">
      <w:pPr>
        <w:pStyle w:val="Stylhlavnaot"/>
        <w:tabs>
          <w:tab w:val="num" w:pos="814"/>
        </w:tabs>
        <w:spacing w:before="0"/>
        <w:jc w:val="left"/>
        <w:outlineLvl w:val="9"/>
        <w:rPr>
          <w:b w:val="0"/>
          <w:sz w:val="20"/>
          <w:szCs w:val="20"/>
          <w:shd w:val="clear" w:color="auto" w:fill="FFFFFF"/>
        </w:rPr>
      </w:pPr>
    </w:p>
    <w:p w:rsidR="00D10AC4" w:rsidRDefault="00D10AC4" w:rsidP="00D10AC4">
      <w:pPr>
        <w:pStyle w:val="Stylhlavnaot"/>
        <w:tabs>
          <w:tab w:val="num" w:pos="814"/>
        </w:tabs>
        <w:rPr>
          <w:b w:val="0"/>
          <w:sz w:val="20"/>
          <w:szCs w:val="20"/>
          <w:shd w:val="clear" w:color="auto" w:fill="FFFFFF"/>
        </w:rPr>
      </w:pPr>
    </w:p>
    <w:p w:rsidR="00D10AC4" w:rsidRDefault="00D10AC4" w:rsidP="00D10AC4">
      <w:pPr>
        <w:pStyle w:val="Stylhlavnaot"/>
        <w:tabs>
          <w:tab w:val="num" w:pos="814"/>
        </w:tabs>
        <w:rPr>
          <w:b w:val="0"/>
          <w:sz w:val="20"/>
          <w:szCs w:val="20"/>
          <w:shd w:val="clear" w:color="auto" w:fill="FFFFFF"/>
        </w:rPr>
      </w:pPr>
    </w:p>
    <w:p w:rsidR="00D10AC4" w:rsidRDefault="00D10AC4" w:rsidP="00D10AC4">
      <w:pPr>
        <w:pStyle w:val="Stylhlavnaot"/>
        <w:tabs>
          <w:tab w:val="num" w:pos="814"/>
        </w:tabs>
        <w:rPr>
          <w:b w:val="0"/>
          <w:sz w:val="20"/>
          <w:szCs w:val="20"/>
          <w:shd w:val="clear" w:color="auto" w:fill="FFFFFF"/>
        </w:rPr>
      </w:pPr>
    </w:p>
    <w:p w:rsidR="00D10AC4" w:rsidRPr="00D10AC4" w:rsidRDefault="00D10AC4" w:rsidP="00D10AC4">
      <w:pPr>
        <w:pStyle w:val="Stylhlavnaot"/>
        <w:tabs>
          <w:tab w:val="num" w:pos="814"/>
        </w:tabs>
        <w:rPr>
          <w:b w:val="0"/>
          <w:color w:val="0070C0"/>
          <w:sz w:val="20"/>
          <w:szCs w:val="20"/>
        </w:rPr>
      </w:pPr>
    </w:p>
    <w:p w:rsidR="00176C4C" w:rsidRPr="00D10AC4" w:rsidRDefault="00176C4C" w:rsidP="00765CE3">
      <w:pPr>
        <w:pStyle w:val="Stylhlavnaot"/>
        <w:tabs>
          <w:tab w:val="num" w:pos="814"/>
        </w:tabs>
        <w:rPr>
          <w:b w:val="0"/>
          <w:color w:val="0070C0"/>
          <w:sz w:val="20"/>
          <w:szCs w:val="20"/>
        </w:rPr>
      </w:pPr>
    </w:p>
    <w:p w:rsidR="00D17C6B" w:rsidRDefault="00D17C6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A05F00">
      <w:pPr>
        <w:pStyle w:val="StylKurzvaernPed24b"/>
        <w:rPr>
          <w:color w:val="0070C0"/>
        </w:rPr>
      </w:pPr>
    </w:p>
    <w:p w:rsidR="00A05F00" w:rsidRPr="00BC51BC" w:rsidRDefault="00A05F00" w:rsidP="00A05F00">
      <w:pPr>
        <w:pStyle w:val="StylKurzvaernPed24b"/>
        <w:rPr>
          <w:color w:val="0070C0"/>
        </w:rPr>
      </w:pPr>
      <w:r w:rsidRPr="00BC51BC">
        <w:rPr>
          <w:color w:val="0070C0"/>
        </w:rPr>
        <w:t>20.Polia – dvojrozmerné celočíselné pole</w:t>
      </w:r>
    </w:p>
    <w:p w:rsidR="00A05F00" w:rsidRPr="001B045A" w:rsidRDefault="00A05F00" w:rsidP="00A05F00">
      <w:pPr>
        <w:pStyle w:val="Zarkazkladnhotextu"/>
        <w:ind w:left="284" w:firstLine="283"/>
      </w:pPr>
      <w:r w:rsidRPr="001B045A">
        <w:t>Vysvetlite pojmy: dvojrozmerné pole, prvok poľa, indexy prvku. Akým spôsobom deklarujeme celočíselné pole?</w:t>
      </w:r>
    </w:p>
    <w:p w:rsidR="00A05F00" w:rsidRPr="001B045A" w:rsidRDefault="00A05F00" w:rsidP="00A05F00">
      <w:pPr>
        <w:ind w:firstLine="284"/>
        <w:jc w:val="both"/>
        <w:rPr>
          <w:i/>
        </w:rPr>
      </w:pPr>
      <w:r w:rsidRPr="001B045A">
        <w:rPr>
          <w:i/>
        </w:rPr>
        <w:t>Príklad</w:t>
      </w:r>
    </w:p>
    <w:p w:rsidR="00A05F00" w:rsidRDefault="00A05F00" w:rsidP="00A05F00">
      <w:pPr>
        <w:pStyle w:val="Zarkazkladnhotextu"/>
        <w:ind w:left="284" w:firstLine="283"/>
      </w:pPr>
      <w:r w:rsidRPr="001B045A">
        <w:t xml:space="preserve">Definuj pole o 10 x 10 prvkoch celočíselného dátového typu. Naplň toto pole vo vnorenom cykle výsledkami násobenia celých čísel od 1 po 10. Vypíš toto pole na obrazovke ako  tabuľku malej násobilky od 1 do 10 (10 riadkov x 10 stĺpcov). </w:t>
      </w:r>
    </w:p>
    <w:p w:rsidR="00A05F00" w:rsidRDefault="00A05F00" w:rsidP="00A05F00">
      <w:pPr>
        <w:pStyle w:val="Zarkazkladnhotextu"/>
        <w:ind w:left="284" w:firstLine="283"/>
      </w:pPr>
    </w:p>
    <w:p w:rsidR="00A05F00" w:rsidRPr="001B045A" w:rsidRDefault="000C01A4" w:rsidP="00A05F00">
      <w:pPr>
        <w:pStyle w:val="Zarkazkladnhotextu"/>
        <w:ind w:left="284" w:firstLine="283"/>
      </w:pPr>
      <w:r>
        <w:rPr>
          <w:noProof/>
          <w:lang w:eastAsia="sk-SK"/>
        </w:rPr>
        <w:pict>
          <v:rect id="Obdĺžnik 2" o:spid="_x0000_s1036" style="position:absolute;left:0;text-align:left;margin-left:-20.6pt;margin-top:14.35pt;width:435.35pt;height:394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" filled="f" strokecolor="#1f4d78 [1604]" strokeweight="1pt"/>
        </w:pict>
      </w:r>
    </w:p>
    <w:p w:rsidR="00D17C6B" w:rsidRDefault="00D17C6B" w:rsidP="00765CE3">
      <w:pPr>
        <w:pStyle w:val="Stylhlavnaot"/>
        <w:tabs>
          <w:tab w:val="num" w:pos="814"/>
        </w:tabs>
        <w:rPr>
          <w:color w:val="0070C0"/>
        </w:rPr>
      </w:pP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>#include &lt;stdio.h&gt;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>#include &lt;stdlib.h&gt;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</w:p>
    <w:p w:rsid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>int main(void)</w:t>
      </w:r>
    </w:p>
    <w:p w:rsidR="007E52E6" w:rsidRPr="00AB4283" w:rsidRDefault="007E52E6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7E52E6">
        <w:rPr>
          <w:color w:val="0070C0"/>
          <w:sz w:val="22"/>
          <w:szCs w:val="22"/>
        </w:rPr>
        <w:t>{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  <w:t>int poleA[10][10];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  <w:t>int i, j;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  <w:t>for (i = 1; i &lt;= 10; i++){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</w:r>
      <w:r w:rsidRPr="00AB4283">
        <w:rPr>
          <w:color w:val="0070C0"/>
          <w:sz w:val="22"/>
          <w:szCs w:val="22"/>
        </w:rPr>
        <w:tab/>
        <w:t>for (j = 1; j &lt;= 10; j++){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</w:r>
      <w:r w:rsidRPr="00AB4283">
        <w:rPr>
          <w:color w:val="0070C0"/>
          <w:sz w:val="22"/>
          <w:szCs w:val="22"/>
        </w:rPr>
        <w:tab/>
      </w:r>
      <w:r w:rsidRPr="00AB4283">
        <w:rPr>
          <w:color w:val="0070C0"/>
          <w:sz w:val="22"/>
          <w:szCs w:val="22"/>
        </w:rPr>
        <w:tab/>
        <w:t>poleA[i][j] = i*j;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</w:r>
      <w:r w:rsidRPr="00AB4283">
        <w:rPr>
          <w:color w:val="0070C0"/>
          <w:sz w:val="22"/>
          <w:szCs w:val="22"/>
        </w:rPr>
        <w:tab/>
        <w:t>}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  <w:t>}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  <w:t>for(i = 1; i &lt;= 10; i++){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</w:r>
      <w:r w:rsidRPr="00AB4283">
        <w:rPr>
          <w:color w:val="0070C0"/>
          <w:sz w:val="22"/>
          <w:szCs w:val="22"/>
        </w:rPr>
        <w:tab/>
        <w:t>for (j = 1; j &lt;= 10; j++){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</w:r>
      <w:r w:rsidRPr="00AB4283">
        <w:rPr>
          <w:color w:val="0070C0"/>
          <w:sz w:val="22"/>
          <w:szCs w:val="22"/>
        </w:rPr>
        <w:tab/>
      </w:r>
      <w:r w:rsidRPr="00AB4283">
        <w:rPr>
          <w:color w:val="0070C0"/>
          <w:sz w:val="22"/>
          <w:szCs w:val="22"/>
        </w:rPr>
        <w:tab/>
        <w:t>printf("  %.2d,", poleA[i][j]);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</w:r>
      <w:r w:rsidRPr="00AB4283">
        <w:rPr>
          <w:color w:val="0070C0"/>
          <w:sz w:val="22"/>
          <w:szCs w:val="22"/>
        </w:rPr>
        <w:tab/>
        <w:t>}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</w:r>
      <w:r w:rsidRPr="00AB4283">
        <w:rPr>
          <w:color w:val="0070C0"/>
          <w:sz w:val="22"/>
          <w:szCs w:val="22"/>
        </w:rPr>
        <w:tab/>
        <w:t>printf("\n");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  <w:t>system("pause");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ab/>
        <w:t>}</w:t>
      </w:r>
    </w:p>
    <w:p w:rsidR="00AB4283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</w:p>
    <w:p w:rsidR="0028204B" w:rsidRPr="00AB4283" w:rsidRDefault="00AB4283" w:rsidP="00AB4283">
      <w:pPr>
        <w:pStyle w:val="Stylhlavnaot"/>
        <w:tabs>
          <w:tab w:val="num" w:pos="814"/>
        </w:tabs>
        <w:spacing w:before="0"/>
        <w:jc w:val="left"/>
        <w:outlineLvl w:val="9"/>
        <w:rPr>
          <w:color w:val="0070C0"/>
          <w:sz w:val="22"/>
          <w:szCs w:val="22"/>
        </w:rPr>
      </w:pPr>
      <w:r w:rsidRPr="00AB4283">
        <w:rPr>
          <w:color w:val="0070C0"/>
          <w:sz w:val="22"/>
          <w:szCs w:val="22"/>
        </w:rPr>
        <w:t>}</w:t>
      </w: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28204B" w:rsidRDefault="0028204B" w:rsidP="00765CE3">
      <w:pPr>
        <w:pStyle w:val="Stylhlavnaot"/>
        <w:tabs>
          <w:tab w:val="num" w:pos="814"/>
        </w:tabs>
        <w:rPr>
          <w:color w:val="0070C0"/>
        </w:rPr>
      </w:pPr>
    </w:p>
    <w:p w:rsidR="00765CE3" w:rsidRPr="00BC51BC" w:rsidRDefault="00765CE3" w:rsidP="00765CE3">
      <w:pPr>
        <w:pStyle w:val="Stylhlavnaot"/>
        <w:tabs>
          <w:tab w:val="num" w:pos="814"/>
        </w:tabs>
        <w:rPr>
          <w:color w:val="0070C0"/>
        </w:rPr>
      </w:pPr>
      <w:r w:rsidRPr="00BC51BC">
        <w:rPr>
          <w:color w:val="0070C0"/>
        </w:rPr>
        <w:t xml:space="preserve">21.Základy – príkaz výstupu  </w:t>
      </w:r>
    </w:p>
    <w:p w:rsidR="00765CE3" w:rsidRDefault="00765CE3" w:rsidP="00765CE3">
      <w:pPr>
        <w:pStyle w:val="Zarkazkladnhotextu"/>
        <w:tabs>
          <w:tab w:val="num" w:pos="284"/>
        </w:tabs>
        <w:ind w:left="284" w:firstLine="284"/>
      </w:pPr>
      <w:r w:rsidRPr="0005179B">
        <w:tab/>
        <w:t>Vysvetlite pojmy: príkaz výstupu, textová obrazovk</w:t>
      </w:r>
      <w:r>
        <w:t>a. Ako dokážeme výpis presunúť o pozíciu tabulátora doprava? Ako dokážeme výpis presunúť do nového riadku.</w:t>
      </w:r>
    </w:p>
    <w:p w:rsidR="00765CE3" w:rsidRPr="00252BDD" w:rsidRDefault="000C01A4" w:rsidP="00765CE3">
      <w:pPr>
        <w:pStyle w:val="Zarkazkladnhotextu"/>
        <w:tabs>
          <w:tab w:val="num" w:pos="284"/>
        </w:tabs>
        <w:ind w:left="0"/>
      </w:pPr>
      <w:r>
        <w:rPr>
          <w:bCs/>
          <w:i/>
          <w:noProof/>
          <w:sz w:val="22"/>
          <w:szCs w:val="22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35" o:spid="_x0000_s1035" type="#_x0000_t202" style="position:absolute;left:0;text-align:left;margin-left:5in;margin-top:9.6pt;width:108pt;height:8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">
            <v:textbox>
              <w:txbxContent>
                <w:p w:rsidR="00EE5139" w:rsidRPr="00106B5E" w:rsidRDefault="00EE5139" w:rsidP="00765CE3">
                  <w:pPr>
                    <w:pStyle w:val="Zarkazkladnhotextu"/>
                    <w:ind w:left="0"/>
                    <w:rPr>
                      <w:rFonts w:ascii="Courier New" w:hAnsi="Courier New" w:cs="Courier New"/>
                    </w:rPr>
                  </w:pPr>
                  <w:r w:rsidRPr="00106B5E">
                    <w:rPr>
                      <w:rFonts w:ascii="Courier New" w:hAnsi="Courier New" w:cs="Courier New"/>
                    </w:rPr>
                    <w:t>AHOJ</w:t>
                  </w:r>
                </w:p>
                <w:p w:rsidR="00EE5139" w:rsidRPr="00106B5E" w:rsidRDefault="00EE5139" w:rsidP="00765CE3">
                  <w:pPr>
                    <w:pStyle w:val="Zarkazkladnhotextu"/>
                    <w:ind w:left="0"/>
                    <w:rPr>
                      <w:rFonts w:ascii="Courier New" w:hAnsi="Courier New" w:cs="Courier New"/>
                    </w:rPr>
                  </w:pPr>
                  <w:r w:rsidRPr="00106B5E">
                    <w:rPr>
                      <w:rFonts w:ascii="Courier New" w:hAnsi="Courier New" w:cs="Courier New"/>
                    </w:rPr>
                    <w:t xml:space="preserve"> AHOJ</w:t>
                  </w:r>
                </w:p>
                <w:p w:rsidR="00EE5139" w:rsidRPr="00106B5E" w:rsidRDefault="00EE5139" w:rsidP="00765CE3">
                  <w:pPr>
                    <w:pStyle w:val="Zarkazkladnhotextu"/>
                    <w:ind w:left="0"/>
                    <w:rPr>
                      <w:rFonts w:ascii="Courier New" w:hAnsi="Courier New" w:cs="Courier New"/>
                    </w:rPr>
                  </w:pPr>
                  <w:r w:rsidRPr="00106B5E">
                    <w:rPr>
                      <w:rFonts w:ascii="Courier New" w:hAnsi="Courier New" w:cs="Courier New"/>
                    </w:rPr>
                    <w:t xml:space="preserve">  AHOJ</w:t>
                  </w:r>
                </w:p>
                <w:p w:rsidR="00EE5139" w:rsidRDefault="00EE5139" w:rsidP="00765CE3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</w:t>
                  </w:r>
                  <w:r w:rsidRPr="00106B5E">
                    <w:rPr>
                      <w:rFonts w:ascii="Courier New" w:hAnsi="Courier New" w:cs="Courier New"/>
                    </w:rPr>
                    <w:t>AHOJ</w:t>
                  </w:r>
                </w:p>
                <w:p w:rsidR="00EE5139" w:rsidRPr="00106B5E" w:rsidRDefault="00EE5139" w:rsidP="00765CE3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</w:t>
                  </w:r>
                  <w:r w:rsidRPr="00106B5E">
                    <w:rPr>
                      <w:rFonts w:ascii="Courier New" w:hAnsi="Courier New" w:cs="Courier New"/>
                    </w:rPr>
                    <w:t>AHOJ</w:t>
                  </w:r>
                </w:p>
              </w:txbxContent>
            </v:textbox>
            <w10:wrap type="square"/>
          </v:shape>
        </w:pict>
      </w:r>
      <w:r w:rsidR="00765CE3" w:rsidRPr="00086052">
        <w:rPr>
          <w:i/>
          <w:sz w:val="22"/>
          <w:szCs w:val="22"/>
        </w:rPr>
        <w:t>Príklad</w:t>
      </w:r>
    </w:p>
    <w:p w:rsidR="00765CE3" w:rsidRPr="0005179B" w:rsidRDefault="00765CE3" w:rsidP="00765CE3">
      <w:pPr>
        <w:rPr>
          <w:bCs/>
        </w:rPr>
      </w:pPr>
      <w:r w:rsidRPr="0005179B">
        <w:rPr>
          <w:bCs/>
        </w:rPr>
        <w:tab/>
        <w:t>Zostavte program, ktorý načíta od užívateľa číslo N a vypíše na obrazovku počítača v textovom režime N-krát slovíčko AHOJ a to tak, aby každé nasledujúce slovíčko, bolo posunuté o jeden riadok dolu a o jednu medzeru vpravo (podľa obr.)</w:t>
      </w:r>
    </w:p>
    <w:p w:rsidR="00765CE3" w:rsidRPr="0005179B" w:rsidRDefault="00765CE3" w:rsidP="00765CE3">
      <w:pPr>
        <w:ind w:firstLine="454"/>
        <w:jc w:val="both"/>
        <w:rPr>
          <w:bCs/>
        </w:rPr>
      </w:pPr>
      <w:r w:rsidRPr="0005179B">
        <w:rPr>
          <w:bCs/>
        </w:rPr>
        <w:t>Pozmeňte program tak, aby sa každé ďalšie slovíčko posúvalo o X znakov vpravo a Y riadkov dolu, kde X a Y zadáte na vstupe.</w:t>
      </w:r>
    </w:p>
    <w:p w:rsidR="00765CE3" w:rsidRDefault="000C01A4" w:rsidP="00765CE3">
      <w:pPr>
        <w:spacing w:line="240" w:lineRule="auto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eastAsia="sk-SK"/>
        </w:rPr>
        <w:pict>
          <v:rect id="Obdĺžnik 36" o:spid="_x0000_s1034" style="position:absolute;margin-left:-6.4pt;margin-top:4.05pt;width:273.75pt;height:36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" filled="f" strokecolor="#41719c" strokeweight="1pt"/>
        </w:pic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>#include &lt;stdio.h&gt;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>int main(void)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{  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int riadok, stlpec, i, N, X, Y;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 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printf("Zadaj pocet vypisu AHOJ:\n");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scanf("%d",&amp;N);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printf("Zadaj pocet pre X-ovy posun:\n");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scanf("%d",&amp;X);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printf ("Zadaj pocet pre Y-ovy posun:\n");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scanf("%d",&amp;Y);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for (riadok = 1; riadok &lt;= N; riadok++)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{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</w:t>
      </w:r>
      <w:r w:rsidRPr="00CF59EC">
        <w:rPr>
          <w:color w:val="000000" w:themeColor="text1"/>
          <w:sz w:val="20"/>
          <w:szCs w:val="20"/>
        </w:rPr>
        <w:tab/>
        <w:t xml:space="preserve">   for (stlpec = 1; stlpec &lt;= riadok; stlpec++)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</w:t>
      </w:r>
      <w:r w:rsidRPr="00CF59EC">
        <w:rPr>
          <w:color w:val="000000" w:themeColor="text1"/>
          <w:sz w:val="20"/>
          <w:szCs w:val="20"/>
        </w:rPr>
        <w:tab/>
      </w:r>
      <w:r w:rsidRPr="00CF59EC">
        <w:rPr>
          <w:color w:val="000000" w:themeColor="text1"/>
          <w:sz w:val="20"/>
          <w:szCs w:val="20"/>
        </w:rPr>
        <w:tab/>
        <w:t>{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   </w:t>
      </w:r>
      <w:r w:rsidRPr="00CF59EC">
        <w:rPr>
          <w:color w:val="000000" w:themeColor="text1"/>
          <w:sz w:val="20"/>
          <w:szCs w:val="20"/>
        </w:rPr>
        <w:tab/>
      </w:r>
      <w:r w:rsidRPr="00CF59EC">
        <w:rPr>
          <w:color w:val="000000" w:themeColor="text1"/>
          <w:sz w:val="20"/>
          <w:szCs w:val="20"/>
        </w:rPr>
        <w:tab/>
        <w:t xml:space="preserve">for (i = 1; i &lt;= X ; i++)  printf(" ");     </w:t>
      </w:r>
      <w:r w:rsidRPr="00CF59EC">
        <w:rPr>
          <w:color w:val="000000" w:themeColor="text1"/>
          <w:sz w:val="20"/>
          <w:szCs w:val="20"/>
        </w:rPr>
        <w:tab/>
      </w:r>
      <w:r w:rsidRPr="00CF59EC">
        <w:rPr>
          <w:color w:val="000000" w:themeColor="text1"/>
          <w:sz w:val="20"/>
          <w:szCs w:val="20"/>
        </w:rPr>
        <w:tab/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   </w:t>
      </w:r>
      <w:r w:rsidRPr="00CF59EC">
        <w:rPr>
          <w:color w:val="000000" w:themeColor="text1"/>
          <w:sz w:val="20"/>
          <w:szCs w:val="20"/>
        </w:rPr>
        <w:tab/>
      </w:r>
      <w:r w:rsidRPr="00CF59EC">
        <w:rPr>
          <w:color w:val="000000" w:themeColor="text1"/>
          <w:sz w:val="20"/>
          <w:szCs w:val="20"/>
        </w:rPr>
        <w:tab/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</w:t>
      </w:r>
      <w:r w:rsidRPr="00CF59EC">
        <w:rPr>
          <w:color w:val="000000" w:themeColor="text1"/>
          <w:sz w:val="20"/>
          <w:szCs w:val="20"/>
        </w:rPr>
        <w:tab/>
      </w:r>
      <w:r w:rsidRPr="00CF59EC">
        <w:rPr>
          <w:color w:val="000000" w:themeColor="text1"/>
          <w:sz w:val="20"/>
          <w:szCs w:val="20"/>
        </w:rPr>
        <w:tab/>
        <w:t>}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</w:t>
      </w:r>
      <w:r w:rsidRPr="00CF59EC">
        <w:rPr>
          <w:color w:val="000000" w:themeColor="text1"/>
          <w:sz w:val="20"/>
          <w:szCs w:val="20"/>
        </w:rPr>
        <w:tab/>
      </w:r>
      <w:r w:rsidRPr="00CF59EC">
        <w:rPr>
          <w:color w:val="000000" w:themeColor="text1"/>
          <w:sz w:val="20"/>
          <w:szCs w:val="20"/>
        </w:rPr>
        <w:tab/>
        <w:t>printf ("AHOJ");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ab/>
      </w:r>
      <w:r w:rsidRPr="00CF59EC">
        <w:rPr>
          <w:color w:val="000000" w:themeColor="text1"/>
          <w:sz w:val="20"/>
          <w:szCs w:val="20"/>
        </w:rPr>
        <w:tab/>
        <w:t>for(i = 1; i &lt;= Y ; i++)  printf("\n");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</w:p>
    <w:p w:rsidR="00765CE3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}</w:t>
      </w:r>
    </w:p>
    <w:p w:rsidR="0028204B" w:rsidRPr="00CF59EC" w:rsidRDefault="0028204B" w:rsidP="00765CE3">
      <w:pPr>
        <w:spacing w:line="240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</w:t>
      </w:r>
      <w:r w:rsidRPr="0028204B">
        <w:rPr>
          <w:color w:val="000000" w:themeColor="text1"/>
          <w:sz w:val="20"/>
          <w:szCs w:val="20"/>
        </w:rPr>
        <w:t>system("pause");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return 0;</w:t>
      </w:r>
    </w:p>
    <w:p w:rsidR="00765CE3" w:rsidRPr="00CF59EC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 xml:space="preserve">   </w:t>
      </w:r>
    </w:p>
    <w:p w:rsidR="00765CE3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CF59EC">
        <w:rPr>
          <w:color w:val="000000" w:themeColor="text1"/>
          <w:sz w:val="20"/>
          <w:szCs w:val="20"/>
        </w:rPr>
        <w:t>}</w:t>
      </w:r>
    </w:p>
    <w:p w:rsidR="00C87E4F" w:rsidRDefault="00C87E4F" w:rsidP="00F008AF">
      <w:pPr>
        <w:spacing w:after="120" w:line="240" w:lineRule="auto"/>
        <w:rPr>
          <w:b/>
        </w:rPr>
      </w:pPr>
    </w:p>
    <w:p w:rsidR="00C87E4F" w:rsidRDefault="00C87E4F" w:rsidP="00F008AF">
      <w:pPr>
        <w:spacing w:after="120" w:line="240" w:lineRule="auto"/>
        <w:rPr>
          <w:b/>
        </w:rPr>
      </w:pPr>
    </w:p>
    <w:p w:rsidR="00C81C40" w:rsidRDefault="00C81C40" w:rsidP="00F008AF">
      <w:pPr>
        <w:spacing w:after="120" w:line="240" w:lineRule="auto"/>
        <w:rPr>
          <w:b/>
        </w:rPr>
      </w:pPr>
    </w:p>
    <w:p w:rsidR="00C81C40" w:rsidRDefault="00C81C40" w:rsidP="00F008AF">
      <w:pPr>
        <w:spacing w:after="120" w:line="240" w:lineRule="auto"/>
        <w:rPr>
          <w:b/>
        </w:rPr>
      </w:pPr>
    </w:p>
    <w:p w:rsidR="0028204B" w:rsidRDefault="0028204B" w:rsidP="00765CE3">
      <w:pPr>
        <w:pStyle w:val="StylKurzvaernPed24b"/>
        <w:rPr>
          <w:color w:val="0070C0"/>
        </w:rPr>
      </w:pPr>
    </w:p>
    <w:p w:rsidR="0028204B" w:rsidRDefault="0028204B" w:rsidP="00765CE3">
      <w:pPr>
        <w:pStyle w:val="StylKurzvaernPed24b"/>
        <w:rPr>
          <w:color w:val="0070C0"/>
        </w:rPr>
      </w:pPr>
    </w:p>
    <w:p w:rsidR="0028204B" w:rsidRDefault="0028204B" w:rsidP="00765CE3">
      <w:pPr>
        <w:pStyle w:val="StylKurzvaernPed24b"/>
        <w:rPr>
          <w:color w:val="0070C0"/>
        </w:rPr>
      </w:pPr>
    </w:p>
    <w:p w:rsidR="0028204B" w:rsidRDefault="0028204B" w:rsidP="00765CE3">
      <w:pPr>
        <w:pStyle w:val="StylKurzvaernPed24b"/>
        <w:rPr>
          <w:color w:val="0070C0"/>
        </w:rPr>
      </w:pPr>
    </w:p>
    <w:p w:rsidR="00765CE3" w:rsidRPr="00BC51BC" w:rsidRDefault="00765CE3" w:rsidP="00765CE3">
      <w:pPr>
        <w:pStyle w:val="StylKurzvaernPed24b"/>
        <w:rPr>
          <w:color w:val="0070C0"/>
        </w:rPr>
      </w:pPr>
      <w:r w:rsidRPr="00BC51BC">
        <w:rPr>
          <w:color w:val="0070C0"/>
        </w:rPr>
        <w:t>22.Aritmetika - náhodné  čísla</w:t>
      </w:r>
    </w:p>
    <w:p w:rsidR="00765CE3" w:rsidRPr="00537CD3" w:rsidRDefault="00765CE3" w:rsidP="00765CE3">
      <w:pPr>
        <w:pStyle w:val="Zarkazkladnhotextu"/>
        <w:ind w:left="567"/>
      </w:pPr>
      <w:r>
        <w:t>Vysvetlite poj</w:t>
      </w:r>
      <w:r w:rsidRPr="00975EC6">
        <w:t>m</w:t>
      </w:r>
      <w:r>
        <w:t>y</w:t>
      </w:r>
      <w:r w:rsidRPr="00975EC6">
        <w:t xml:space="preserve">: </w:t>
      </w:r>
      <w:r w:rsidRPr="00537CD3">
        <w:t>pole, prvok poľa, náhodné číslo, generátor náhodných čísel</w:t>
      </w:r>
      <w:r>
        <w:t>.</w:t>
      </w:r>
    </w:p>
    <w:p w:rsidR="00765CE3" w:rsidRPr="00274296" w:rsidRDefault="00765CE3" w:rsidP="00765CE3">
      <w:pPr>
        <w:pStyle w:val="Zarkazkladnhotextu"/>
        <w:ind w:left="284" w:firstLine="283"/>
      </w:pPr>
      <w:r w:rsidRPr="00A64E5F">
        <w:rPr>
          <w:i/>
        </w:rPr>
        <w:t>Príklad</w:t>
      </w:r>
    </w:p>
    <w:p w:rsidR="00765CE3" w:rsidRPr="00537CD3" w:rsidRDefault="00765CE3" w:rsidP="00765CE3">
      <w:pPr>
        <w:pStyle w:val="odsek1"/>
        <w:spacing w:before="60" w:after="0"/>
        <w:ind w:left="284" w:firstLine="283"/>
        <w:rPr>
          <w:b/>
          <w:bCs/>
        </w:rPr>
      </w:pPr>
      <w:r w:rsidRPr="00537CD3">
        <w:rPr>
          <w:bCs/>
        </w:rPr>
        <w:t xml:space="preserve">V kasíne si chceli overiť „správnosť“ softvérového generátora náhodných čísel nastaveného na hracom automate simulujúcom hru v kocky. Zaujímalo ich či výherné číslo 6 nenabieha príliš často. Napíšte program, ktorý im v tom pomôže. Program na začiatku vygeneruje a vypíše na obrazovke monitora vedľa seba </w:t>
      </w:r>
      <w:r>
        <w:rPr>
          <w:bCs/>
        </w:rPr>
        <w:t>40</w:t>
      </w:r>
      <w:r w:rsidRPr="00537CD3">
        <w:rPr>
          <w:bCs/>
        </w:rPr>
        <w:t xml:space="preserve"> celých čísiel z intervalu &lt;1,6&gt;.</w:t>
      </w:r>
      <w:r w:rsidRPr="00537CD3">
        <w:rPr>
          <w:b/>
          <w:bCs/>
        </w:rPr>
        <w:t xml:space="preserve"> </w:t>
      </w:r>
    </w:p>
    <w:p w:rsidR="00765CE3" w:rsidRPr="00537CD3" w:rsidRDefault="00765CE3" w:rsidP="00765CE3">
      <w:pPr>
        <w:pStyle w:val="odsek1"/>
        <w:spacing w:before="60" w:after="0"/>
        <w:ind w:left="284" w:firstLine="283"/>
      </w:pPr>
      <w:r w:rsidRPr="00537CD3">
        <w:t>Vypočítajte a vypíšte koľkokrát padlo čí</w:t>
      </w:r>
      <w:r>
        <w:t>slo 6. V</w:t>
      </w:r>
      <w:r w:rsidRPr="00537CD3">
        <w:t xml:space="preserve">ypíšte </w:t>
      </w:r>
      <w:r>
        <w:t xml:space="preserve">na jedno desatinné miesto </w:t>
      </w:r>
      <w:r w:rsidRPr="00537CD3">
        <w:t>aj percentuálne zastúpenie čísla 6 vzhľadom k celkovému počtu čísel.</w:t>
      </w:r>
    </w:p>
    <w:p w:rsidR="00765CE3" w:rsidRDefault="00765CE3" w:rsidP="00765CE3">
      <w:pPr>
        <w:spacing w:line="240" w:lineRule="auto"/>
        <w:rPr>
          <w:color w:val="FF0000"/>
          <w:sz w:val="20"/>
          <w:szCs w:val="20"/>
        </w:rPr>
      </w:pPr>
    </w:p>
    <w:p w:rsidR="00765CE3" w:rsidRDefault="000C01A4" w:rsidP="00765CE3">
      <w:pPr>
        <w:spacing w:line="240" w:lineRule="auto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  <w:lang w:eastAsia="sk-SK"/>
        </w:rPr>
        <w:pict>
          <v:rect id="Obdĺžnik 37" o:spid="_x0000_s1033" style="position:absolute;margin-left:-9.05pt;margin-top:11.35pt;width:283.7pt;height:38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" filled="f" strokecolor="#41719c" strokeweight="1pt"/>
        </w:pict>
      </w:r>
    </w:p>
    <w:p w:rsidR="00765CE3" w:rsidRDefault="00765CE3" w:rsidP="00765CE3">
      <w:pPr>
        <w:spacing w:line="240" w:lineRule="auto"/>
        <w:rPr>
          <w:color w:val="FF0000"/>
          <w:sz w:val="20"/>
          <w:szCs w:val="20"/>
        </w:rPr>
      </w:pP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>#include &lt;stdio.h&gt;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>#include &lt;stdlib.h&gt;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>#include &lt;time.h&gt; /* knižnica potrebna ku generatoru */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>int main(void)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>{  const int N = 40;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int i, sestka, p;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float perc;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srand(time(0)); /* inicializacia generatora nahodnych cisiel */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p=0;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printf ("Generovane cisla su:\n");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for (i = 1; i &lt;= N; i++)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{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   sestka = rand()%6 + 1; /* rozsah 1 až 6 */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   printf ("%d \t", sestka);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   if (sestka==6 ) {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ab/>
        <w:t xml:space="preserve">  </w:t>
      </w:r>
      <w:r w:rsidRPr="00252BDD">
        <w:rPr>
          <w:color w:val="000000" w:themeColor="text1"/>
          <w:sz w:val="20"/>
          <w:szCs w:val="20"/>
        </w:rPr>
        <w:tab/>
      </w:r>
      <w:r w:rsidRPr="00252BDD">
        <w:rPr>
          <w:color w:val="000000" w:themeColor="text1"/>
          <w:sz w:val="20"/>
          <w:szCs w:val="20"/>
        </w:rPr>
        <w:tab/>
        <w:t>p=p+1;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ab/>
      </w:r>
      <w:r w:rsidRPr="00252BDD">
        <w:rPr>
          <w:color w:val="000000" w:themeColor="text1"/>
          <w:sz w:val="20"/>
          <w:szCs w:val="20"/>
        </w:rPr>
        <w:tab/>
        <w:t>}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ab/>
        <w:t xml:space="preserve">  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}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printf ("Pocet sestiek je %d \n", p);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perc=(float(p)/float(N)) * 100;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printf ("Percento sestiek je %.1f percent. \n", perc);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 system("pause");</w:t>
      </w:r>
    </w:p>
    <w:p w:rsidR="00765CE3" w:rsidRPr="00252BDD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 xml:space="preserve">   return 0;</w:t>
      </w:r>
    </w:p>
    <w:p w:rsidR="00765CE3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  <w:r w:rsidRPr="00252BDD">
        <w:rPr>
          <w:color w:val="000000" w:themeColor="text1"/>
          <w:sz w:val="20"/>
          <w:szCs w:val="20"/>
        </w:rPr>
        <w:t>}</w:t>
      </w:r>
    </w:p>
    <w:p w:rsidR="00765CE3" w:rsidRDefault="00765CE3" w:rsidP="00765CE3">
      <w:pPr>
        <w:spacing w:line="240" w:lineRule="auto"/>
        <w:rPr>
          <w:color w:val="000000" w:themeColor="text1"/>
          <w:sz w:val="20"/>
          <w:szCs w:val="20"/>
        </w:rPr>
      </w:pPr>
    </w:p>
    <w:p w:rsidR="00765CE3" w:rsidRDefault="00765CE3" w:rsidP="003A4B41">
      <w:pPr>
        <w:spacing w:before="48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765CE3" w:rsidRDefault="00765CE3" w:rsidP="003A4B41">
      <w:pPr>
        <w:spacing w:before="48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765CE3" w:rsidRDefault="00765CE3" w:rsidP="003A4B41">
      <w:pPr>
        <w:spacing w:before="48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765CE3" w:rsidRDefault="00765CE3" w:rsidP="003A4B41">
      <w:pPr>
        <w:spacing w:before="48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765CE3" w:rsidRPr="00BC51BC" w:rsidRDefault="00765CE3" w:rsidP="00765CE3">
      <w:pPr>
        <w:pStyle w:val="StylKurzvaernPed24b"/>
        <w:rPr>
          <w:color w:val="0070C0"/>
        </w:rPr>
      </w:pPr>
      <w:r w:rsidRPr="00BC51BC">
        <w:rPr>
          <w:color w:val="0070C0"/>
        </w:rPr>
        <w:t xml:space="preserve">23.Reťazce – kódovanie znakov  </w:t>
      </w:r>
    </w:p>
    <w:p w:rsidR="00EE5139" w:rsidRDefault="00EE5139" w:rsidP="00EE5139">
      <w:pPr>
        <w:pStyle w:val="Zarkazkladnhotextu"/>
        <w:ind w:left="360" w:firstLine="207"/>
      </w:pPr>
    </w:p>
    <w:p w:rsidR="00EE5139" w:rsidRPr="00DB5556" w:rsidRDefault="00EE5139" w:rsidP="00EE5139">
      <w:pPr>
        <w:pStyle w:val="Zarkazkladnhotextu"/>
        <w:ind w:left="360" w:firstLine="207"/>
      </w:pPr>
      <w:r w:rsidRPr="00DB5556">
        <w:t>Vysvetlite pojmy: znak, z</w:t>
      </w:r>
      <w:r>
        <w:t>naková premenná, ASCII tabuľka</w:t>
      </w:r>
    </w:p>
    <w:p w:rsidR="00EE5139" w:rsidRPr="00E07645" w:rsidRDefault="00EE5139" w:rsidP="00EE5139">
      <w:pPr>
        <w:ind w:left="360"/>
        <w:rPr>
          <w:i/>
        </w:rPr>
      </w:pPr>
      <w:r w:rsidRPr="00E07645">
        <w:rPr>
          <w:i/>
        </w:rPr>
        <w:t>Príklad</w:t>
      </w:r>
    </w:p>
    <w:p w:rsidR="00EE5139" w:rsidRDefault="00EE5139" w:rsidP="00EE5139">
      <w:pPr>
        <w:pStyle w:val="Zarkazkladnhotextu"/>
        <w:ind w:left="360" w:firstLine="207"/>
      </w:pPr>
      <w:r w:rsidRPr="00B50BEA">
        <w:t>Vytvorte jednoduchý šifrovací program</w:t>
      </w:r>
      <w:r>
        <w:t xml:space="preserve">. </w:t>
      </w:r>
      <w:r w:rsidRPr="00DB5556">
        <w:t>Pr</w:t>
      </w:r>
      <w:r>
        <w:t xml:space="preserve">ogram zapisuje nezašifrovaný text zložený z veľkých písmen po znakoch,   pri šifrovaní </w:t>
      </w:r>
      <w:r w:rsidRPr="00B50BEA">
        <w:t>posunie každé písmeno na jeho nasledujúce v</w:t>
      </w:r>
      <w:r>
        <w:t> </w:t>
      </w:r>
      <w:r w:rsidRPr="00B50BEA">
        <w:t>abecede</w:t>
      </w:r>
      <w:r>
        <w:t xml:space="preserve"> (</w:t>
      </w:r>
      <w:r w:rsidRPr="00B50BEA">
        <w:t>A-&gt;B,….</w:t>
      </w:r>
      <w:r>
        <w:t xml:space="preserve"> </w:t>
      </w:r>
      <w:r w:rsidRPr="00B50BEA">
        <w:t>Z-&gt;A)</w:t>
      </w:r>
      <w:r>
        <w:t xml:space="preserve"> o jednu pozíciu, výsledný zašifrovaný text zobrazí na monitore počítača</w:t>
      </w:r>
      <w:r w:rsidRPr="00B50BEA">
        <w:t xml:space="preserve">. </w:t>
      </w:r>
      <w:r>
        <w:t>Doplňte program tak, aby posúval pri šifrovaní každé písmeno –znak o dve (</w:t>
      </w:r>
      <w:r w:rsidRPr="00B50BEA">
        <w:t>A-&gt;</w:t>
      </w:r>
      <w:r>
        <w:t>C</w:t>
      </w:r>
      <w:r w:rsidRPr="00B50BEA">
        <w:t>,….</w:t>
      </w:r>
      <w:r>
        <w:t xml:space="preserve"> </w:t>
      </w:r>
      <w:r w:rsidRPr="00B50BEA">
        <w:t>Z-&gt;</w:t>
      </w:r>
      <w:r>
        <w:t>B</w:t>
      </w:r>
      <w:r w:rsidRPr="00B50BEA">
        <w:t>)</w:t>
      </w:r>
      <w:r>
        <w:t xml:space="preserve">  , o tri (</w:t>
      </w:r>
      <w:r w:rsidRPr="00B50BEA">
        <w:t>A-&gt;</w:t>
      </w:r>
      <w:r>
        <w:t>D</w:t>
      </w:r>
      <w:r w:rsidRPr="00B50BEA">
        <w:t>,….</w:t>
      </w:r>
      <w:r>
        <w:t xml:space="preserve"> </w:t>
      </w:r>
      <w:r w:rsidRPr="00B50BEA">
        <w:t>Z-&gt;</w:t>
      </w:r>
      <w:r>
        <w:t>C</w:t>
      </w:r>
      <w:r w:rsidRPr="00B50BEA">
        <w:t>)</w:t>
      </w:r>
      <w:r>
        <w:t>, resp. o určený počet pozícií.</w:t>
      </w:r>
    </w:p>
    <w:p w:rsidR="00EE5139" w:rsidRPr="00B50BEA" w:rsidRDefault="00EE5139" w:rsidP="00EE5139">
      <w:pPr>
        <w:pStyle w:val="Zarkazkladnhotextu"/>
        <w:ind w:left="360"/>
      </w:pPr>
      <w:r w:rsidRPr="00B50BEA">
        <w:t xml:space="preserve">Všetky ostatné </w:t>
      </w:r>
      <w:r>
        <w:t xml:space="preserve">nepísmenové </w:t>
      </w:r>
      <w:r w:rsidRPr="00B50BEA">
        <w:t>znaky ponechá presne tak ako sú.</w:t>
      </w:r>
      <w:r>
        <w:t xml:space="preserve"> Aký typ cyklu použijete? </w:t>
      </w:r>
    </w:p>
    <w:p w:rsidR="00765CE3" w:rsidRDefault="00765CE3" w:rsidP="00765CE3">
      <w:pPr>
        <w:spacing w:line="144" w:lineRule="auto"/>
        <w:ind w:firstLine="284"/>
        <w:rPr>
          <w:bCs/>
          <w:iCs/>
          <w:szCs w:val="20"/>
        </w:rPr>
      </w:pPr>
    </w:p>
    <w:p w:rsidR="00765CE3" w:rsidRDefault="00765CE3" w:rsidP="00765CE3">
      <w:pPr>
        <w:spacing w:line="144" w:lineRule="auto"/>
        <w:ind w:firstLine="284"/>
        <w:rPr>
          <w:bCs/>
          <w:iCs/>
          <w:szCs w:val="20"/>
        </w:rPr>
      </w:pPr>
    </w:p>
    <w:p w:rsidR="00765CE3" w:rsidRDefault="00765CE3" w:rsidP="00765CE3">
      <w:pPr>
        <w:spacing w:line="144" w:lineRule="auto"/>
        <w:ind w:firstLine="284"/>
        <w:rPr>
          <w:bCs/>
          <w:iCs/>
          <w:szCs w:val="20"/>
        </w:rPr>
      </w:pPr>
    </w:p>
    <w:p w:rsidR="00765CE3" w:rsidRDefault="000C01A4" w:rsidP="00765CE3">
      <w:pPr>
        <w:spacing w:line="144" w:lineRule="auto"/>
        <w:ind w:firstLine="284"/>
        <w:rPr>
          <w:bCs/>
          <w:iCs/>
          <w:szCs w:val="20"/>
        </w:rPr>
      </w:pPr>
      <w:r>
        <w:rPr>
          <w:bCs/>
          <w:iCs/>
          <w:noProof/>
          <w:szCs w:val="20"/>
          <w:lang w:eastAsia="sk-SK"/>
        </w:rPr>
        <w:pict>
          <v:rect id="Obdĺžnik 38" o:spid="_x0000_s1032" style="position:absolute;left:0;text-align:left;margin-left:0;margin-top:.45pt;width:361.05pt;height:415.9pt;flip:y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" filled="f" strokecolor="#41719c" strokeweight="1pt">
            <w10:wrap anchorx="margin"/>
          </v:rect>
        </w:pic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>#include &lt;stdio.h&gt;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>#include &lt;stdlib.h&gt;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>#include &lt;string.h&gt;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>int main()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>{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char text_zasifrovany[100], text[100];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//char text[100], text_zasifrovany[] = "ujpsd itrfhn zptq";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int i, j, c;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printf("Zadajte zasifrovany text:\n ");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gets(text_zasifrovany);    /*text budem chapat ako retazec znakov (char) */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for (j = 1; j &lt;= </w:t>
      </w:r>
      <w:r w:rsidR="003720BF">
        <w:rPr>
          <w:bCs/>
          <w:iCs/>
          <w:szCs w:val="20"/>
        </w:rPr>
        <w:t>10</w:t>
      </w:r>
      <w:r w:rsidRPr="00484A4D">
        <w:rPr>
          <w:bCs/>
          <w:iCs/>
          <w:szCs w:val="20"/>
        </w:rPr>
        <w:t>; j++) {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    for (i = 0; i &lt; strlen(text_zasifrovany); i++) 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    {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        c = text_zasifrovany[i] + j;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        if (c &lt; 'a' &amp;&amp; c != ' ' + j)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            c += 26;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        if (text_zasifrovany[i] == ' ')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            c = ' ';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        text[i] = c;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    }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    text[i + 1] = '\0';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    printf("\"%s\" -&gt; posun o %d dozadu\n\n", text, j);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}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system("pause");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 xml:space="preserve">    return 0;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  <w:r w:rsidRPr="00484A4D">
        <w:rPr>
          <w:bCs/>
          <w:iCs/>
          <w:szCs w:val="20"/>
        </w:rPr>
        <w:t>}</w:t>
      </w:r>
    </w:p>
    <w:p w:rsidR="00765CE3" w:rsidRPr="00484A4D" w:rsidRDefault="00765CE3" w:rsidP="00765CE3">
      <w:pPr>
        <w:spacing w:line="240" w:lineRule="auto"/>
        <w:ind w:firstLine="284"/>
        <w:rPr>
          <w:bCs/>
          <w:iCs/>
          <w:szCs w:val="20"/>
        </w:rPr>
      </w:pPr>
    </w:p>
    <w:p w:rsidR="00765CE3" w:rsidRDefault="00765CE3" w:rsidP="00765CE3">
      <w:pPr>
        <w:spacing w:line="144" w:lineRule="auto"/>
        <w:ind w:firstLine="284"/>
        <w:rPr>
          <w:bCs/>
          <w:iCs/>
          <w:szCs w:val="20"/>
        </w:rPr>
      </w:pPr>
    </w:p>
    <w:p w:rsidR="00765CE3" w:rsidRDefault="00765CE3" w:rsidP="00765CE3">
      <w:pPr>
        <w:spacing w:line="144" w:lineRule="auto"/>
        <w:ind w:firstLine="284"/>
        <w:rPr>
          <w:bCs/>
          <w:iCs/>
          <w:szCs w:val="20"/>
        </w:rPr>
      </w:pPr>
    </w:p>
    <w:p w:rsidR="00765CE3" w:rsidRDefault="00765CE3" w:rsidP="003A4B41">
      <w:pPr>
        <w:spacing w:before="48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765CE3" w:rsidRDefault="00765CE3" w:rsidP="003A4B41">
      <w:pPr>
        <w:spacing w:before="48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28204B" w:rsidRDefault="0028204B" w:rsidP="00751EDE">
      <w:pPr>
        <w:pStyle w:val="StylKurzvaernPed24b"/>
        <w:rPr>
          <w:b w:val="0"/>
          <w:bCs w:val="0"/>
          <w:color w:val="0070C0"/>
        </w:rPr>
      </w:pPr>
    </w:p>
    <w:p w:rsidR="00751EDE" w:rsidRPr="00BC51BC" w:rsidRDefault="00751EDE" w:rsidP="00751EDE">
      <w:pPr>
        <w:pStyle w:val="StylKurzvaernPed24b"/>
        <w:rPr>
          <w:color w:val="0070C0"/>
        </w:rPr>
      </w:pPr>
      <w:r w:rsidRPr="00BC51BC">
        <w:rPr>
          <w:bCs w:val="0"/>
          <w:color w:val="0070C0"/>
        </w:rPr>
        <w:t>24.</w:t>
      </w:r>
      <w:r w:rsidRPr="00BC51BC">
        <w:rPr>
          <w:color w:val="0070C0"/>
        </w:rPr>
        <w:t xml:space="preserve"> Reťazce – práca s reťazcami po znakoch</w:t>
      </w:r>
    </w:p>
    <w:p w:rsidR="00751EDE" w:rsidRPr="002F66EE" w:rsidRDefault="00751EDE" w:rsidP="00751EDE">
      <w:pPr>
        <w:pStyle w:val="Zarkazkladnhotextu"/>
        <w:ind w:left="454"/>
        <w:rPr>
          <w:color w:val="000000" w:themeColor="text1"/>
        </w:rPr>
      </w:pPr>
      <w:r w:rsidRPr="002F66EE">
        <w:rPr>
          <w:color w:val="000000" w:themeColor="text1"/>
        </w:rPr>
        <w:t xml:space="preserve">Vysvetlite  pojmy: </w:t>
      </w:r>
      <w:r>
        <w:rPr>
          <w:color w:val="000000" w:themeColor="text1"/>
        </w:rPr>
        <w:t xml:space="preserve">znak, znaková premenná, </w:t>
      </w:r>
      <w:r w:rsidRPr="002F66EE">
        <w:rPr>
          <w:color w:val="000000" w:themeColor="text1"/>
        </w:rPr>
        <w:t>reťazec</w:t>
      </w:r>
    </w:p>
    <w:p w:rsidR="00751EDE" w:rsidRPr="002F66EE" w:rsidRDefault="00751EDE" w:rsidP="00751EDE">
      <w:pPr>
        <w:pStyle w:val="Zarkazkladnhotextu"/>
        <w:ind w:left="360" w:firstLine="547"/>
        <w:rPr>
          <w:color w:val="000000" w:themeColor="text1"/>
        </w:rPr>
      </w:pPr>
      <w:r w:rsidRPr="002F66EE">
        <w:rPr>
          <w:color w:val="000000" w:themeColor="text1"/>
        </w:rPr>
        <w:t>Napíšte program, ktorý načíta text telegramu zadaný veľkými písmenami a cenu za jedno slovo. Nahraďte všetky medzery v telegrame hviezdičk</w:t>
      </w:r>
      <w:r>
        <w:rPr>
          <w:color w:val="000000" w:themeColor="text1"/>
        </w:rPr>
        <w:t>ou</w:t>
      </w:r>
      <w:r w:rsidRPr="002F66EE">
        <w:rPr>
          <w:color w:val="000000" w:themeColor="text1"/>
        </w:rPr>
        <w:t xml:space="preserve"> a vypíšte zmenený text na obrazovku. </w:t>
      </w:r>
      <w:r>
        <w:rPr>
          <w:color w:val="000000" w:themeColor="text1"/>
        </w:rPr>
        <w:t xml:space="preserve">Nakoniec vypíšte </w:t>
      </w:r>
      <w:r w:rsidRPr="002F66EE">
        <w:rPr>
          <w:color w:val="000000" w:themeColor="text1"/>
        </w:rPr>
        <w:t>sumu, ktorú by platil odosielateľ.</w:t>
      </w:r>
    </w:p>
    <w:p w:rsidR="00751EDE" w:rsidRPr="00B0032A" w:rsidRDefault="00751EDE" w:rsidP="00751EDE">
      <w:pPr>
        <w:ind w:left="360"/>
        <w:rPr>
          <w:i/>
          <w:color w:val="000000" w:themeColor="text1"/>
        </w:rPr>
      </w:pPr>
      <w:r w:rsidRPr="00B0032A">
        <w:rPr>
          <w:i/>
          <w:color w:val="000000" w:themeColor="text1"/>
        </w:rPr>
        <w:tab/>
        <w:t>Príklad výpisu:</w:t>
      </w:r>
      <w:r w:rsidRPr="00B0032A">
        <w:rPr>
          <w:i/>
          <w:color w:val="000000" w:themeColor="text1"/>
        </w:rPr>
        <w:tab/>
      </w:r>
    </w:p>
    <w:p w:rsidR="00751EDE" w:rsidRPr="00537CD3" w:rsidRDefault="00751EDE" w:rsidP="00751EDE">
      <w:pPr>
        <w:pStyle w:val="cislovanie"/>
        <w:numPr>
          <w:ilvl w:val="0"/>
          <w:numId w:val="0"/>
        </w:numPr>
        <w:tabs>
          <w:tab w:val="left" w:pos="1080"/>
          <w:tab w:val="left" w:pos="2694"/>
        </w:tabs>
        <w:ind w:left="2694" w:hanging="894"/>
        <w:jc w:val="left"/>
        <w:rPr>
          <w:noProof/>
        </w:rPr>
      </w:pPr>
      <w:r>
        <w:rPr>
          <w:szCs w:val="24"/>
        </w:rPr>
        <w:t>v</w:t>
      </w:r>
      <w:r w:rsidRPr="00F36465">
        <w:rPr>
          <w:szCs w:val="24"/>
        </w:rPr>
        <w:t xml:space="preserve">ýpis: </w:t>
      </w:r>
      <w:r w:rsidRPr="00F36465">
        <w:rPr>
          <w:szCs w:val="24"/>
        </w:rPr>
        <w:tab/>
      </w:r>
      <w:r>
        <w:rPr>
          <w:rFonts w:ascii="Courier New" w:hAnsi="Courier New" w:cs="Courier New"/>
          <w:szCs w:val="24"/>
        </w:rPr>
        <w:t>Zadaj text:</w:t>
      </w:r>
    </w:p>
    <w:p w:rsidR="00751EDE" w:rsidRPr="00537CD3" w:rsidRDefault="00751EDE" w:rsidP="00751EDE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rStyle w:val="programovy"/>
          <w:noProof/>
        </w:rPr>
      </w:pPr>
      <w:r w:rsidRPr="00537CD3">
        <w:rPr>
          <w:noProof/>
        </w:rPr>
        <w:t>vstup:</w:t>
      </w:r>
      <w:r w:rsidRPr="00537CD3">
        <w:rPr>
          <w:noProof/>
        </w:rPr>
        <w:tab/>
      </w:r>
      <w:r>
        <w:rPr>
          <w:rStyle w:val="programovy"/>
          <w:noProof/>
        </w:rPr>
        <w:t>DNES JE MATURITNA SKUSKA</w:t>
      </w:r>
    </w:p>
    <w:p w:rsidR="00751EDE" w:rsidRPr="00537CD3" w:rsidRDefault="00751EDE" w:rsidP="00751EDE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noProof/>
        </w:rPr>
      </w:pPr>
      <w:r w:rsidRPr="00537CD3">
        <w:rPr>
          <w:noProof/>
        </w:rPr>
        <w:t xml:space="preserve">výpis: </w:t>
      </w:r>
      <w:r w:rsidRPr="00537CD3">
        <w:rPr>
          <w:noProof/>
        </w:rPr>
        <w:tab/>
      </w:r>
      <w:r w:rsidRPr="00537CD3">
        <w:rPr>
          <w:rStyle w:val="programovy"/>
          <w:noProof/>
        </w:rPr>
        <w:t xml:space="preserve">Zadaj </w:t>
      </w:r>
      <w:r>
        <w:rPr>
          <w:rStyle w:val="programovy"/>
          <w:noProof/>
        </w:rPr>
        <w:t>cenu za slovo</w:t>
      </w:r>
    </w:p>
    <w:p w:rsidR="00751EDE" w:rsidRPr="00537CD3" w:rsidRDefault="00751EDE" w:rsidP="00751EDE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rStyle w:val="programovy"/>
          <w:noProof/>
        </w:rPr>
      </w:pPr>
      <w:r w:rsidRPr="00537CD3">
        <w:rPr>
          <w:noProof/>
        </w:rPr>
        <w:t>vstup:</w:t>
      </w:r>
      <w:r w:rsidRPr="00537CD3">
        <w:rPr>
          <w:noProof/>
        </w:rPr>
        <w:tab/>
      </w:r>
      <w:r>
        <w:rPr>
          <w:rStyle w:val="programovy"/>
          <w:noProof/>
        </w:rPr>
        <w:t>0.50</w:t>
      </w:r>
    </w:p>
    <w:p w:rsidR="00751EDE" w:rsidRDefault="00751EDE" w:rsidP="00751EDE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rStyle w:val="programovy"/>
          <w:noProof/>
        </w:rPr>
      </w:pPr>
      <w:r w:rsidRPr="00537CD3">
        <w:rPr>
          <w:noProof/>
        </w:rPr>
        <w:t>výstup:</w:t>
      </w:r>
      <w:r w:rsidRPr="00537CD3">
        <w:rPr>
          <w:b/>
          <w:noProof/>
        </w:rPr>
        <w:tab/>
      </w:r>
      <w:r w:rsidRPr="00AF12E4">
        <w:rPr>
          <w:rFonts w:ascii="Courier New" w:hAnsi="Courier New" w:cs="Courier New"/>
          <w:noProof/>
          <w:sz w:val="22"/>
          <w:szCs w:val="22"/>
        </w:rPr>
        <w:t>DNES</w:t>
      </w:r>
      <w:r>
        <w:rPr>
          <w:rStyle w:val="programovy"/>
          <w:rFonts w:cs="Courier New"/>
          <w:noProof/>
          <w:szCs w:val="22"/>
        </w:rPr>
        <w:t>*</w:t>
      </w:r>
      <w:r w:rsidRPr="00AF12E4">
        <w:rPr>
          <w:rStyle w:val="programovy"/>
          <w:rFonts w:cs="Courier New"/>
          <w:noProof/>
          <w:szCs w:val="22"/>
        </w:rPr>
        <w:t>JE</w:t>
      </w:r>
      <w:r>
        <w:rPr>
          <w:rStyle w:val="programovy"/>
          <w:rFonts w:cs="Courier New"/>
          <w:noProof/>
          <w:szCs w:val="22"/>
        </w:rPr>
        <w:t>*MATURITNA</w:t>
      </w:r>
      <w:r w:rsidRPr="00AF12E4">
        <w:rPr>
          <w:rStyle w:val="programovy"/>
          <w:rFonts w:cs="Courier New"/>
          <w:noProof/>
          <w:szCs w:val="22"/>
        </w:rPr>
        <w:t>*SKUSKA</w:t>
      </w:r>
      <w:r>
        <w:rPr>
          <w:rStyle w:val="programovy"/>
          <w:noProof/>
        </w:rPr>
        <w:t xml:space="preserve"> </w:t>
      </w:r>
    </w:p>
    <w:p w:rsidR="00751EDE" w:rsidRPr="00537CD3" w:rsidRDefault="00751EDE" w:rsidP="00751EDE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rStyle w:val="programovy"/>
          <w:noProof/>
        </w:rPr>
      </w:pPr>
      <w:r>
        <w:rPr>
          <w:rStyle w:val="programovy"/>
          <w:noProof/>
        </w:rPr>
        <w:tab/>
      </w:r>
      <w:r>
        <w:rPr>
          <w:rStyle w:val="programovy"/>
          <w:noProof/>
        </w:rPr>
        <w:tab/>
      </w:r>
      <w:r>
        <w:rPr>
          <w:rStyle w:val="programovy"/>
          <w:noProof/>
        </w:rPr>
        <w:tab/>
        <w:t>Zaplatite: 2.00 eur</w:t>
      </w:r>
    </w:p>
    <w:p w:rsidR="009C27D3" w:rsidRDefault="009C27D3" w:rsidP="00751EDE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9C27D3" w:rsidRDefault="009C27D3" w:rsidP="00751EDE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CE2C33" w:rsidRDefault="00CE2C33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#include &lt;stdio.h&gt;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#include &lt;stdlib.h&gt;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int main()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{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int pocet=0;       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float cena=0.5, spolu;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char slovo;      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         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printf("Zadaj text:\n");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do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  {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    slovo=getch();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    putch(slovo);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    if (slovo==' ')</w:t>
      </w: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//ak po slove nasleduje medzera pripocitaj slovo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         ++pocet;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  } while (slovo!=13);     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++pocet;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printf("Pocet slov ve vete je %i\n",pocet);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getch();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printf("cena  jedno slovo %f\n",cena);   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                   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spolu=cena*pocet;        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printf("Cena za telegram %f:\n",  spolu);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system("pause");</w:t>
      </w:r>
    </w:p>
    <w:p w:rsidR="006C7E58" w:rsidRP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return 0;</w:t>
      </w:r>
    </w:p>
    <w:p w:rsidR="006C7E58" w:rsidRDefault="006C7E58" w:rsidP="006C7E58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6C7E58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 }</w:t>
      </w:r>
    </w:p>
    <w:p w:rsidR="006C7E58" w:rsidRDefault="006C7E58" w:rsidP="000A3C6B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</w:p>
    <w:p w:rsidR="006C7E58" w:rsidRDefault="006C7E58" w:rsidP="000A3C6B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</w:p>
    <w:p w:rsidR="006C7E58" w:rsidRDefault="006C7E58" w:rsidP="000A3C6B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</w:p>
    <w:p w:rsidR="009C27D3" w:rsidRDefault="009C27D3" w:rsidP="00751EDE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6C7E58" w:rsidRDefault="006C7E58" w:rsidP="00751EDE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9C27D3" w:rsidRDefault="009C27D3" w:rsidP="00751EDE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9C27D3" w:rsidRDefault="009C27D3" w:rsidP="00751EDE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9C27D3" w:rsidRDefault="009C27D3" w:rsidP="00751EDE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9C27D3" w:rsidRDefault="009C27D3" w:rsidP="00751EDE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9C27D3" w:rsidRDefault="009C27D3" w:rsidP="00751EDE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9C27D3" w:rsidRDefault="009C27D3" w:rsidP="00751EDE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9C27D3" w:rsidRDefault="009C27D3" w:rsidP="00751EDE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751EDE" w:rsidRPr="00BC51BC" w:rsidRDefault="00751EDE" w:rsidP="00751EDE">
      <w:pPr>
        <w:ind w:left="360" w:hanging="360"/>
        <w:rPr>
          <w:b/>
          <w:color w:val="0070C0"/>
          <w:sz w:val="28"/>
          <w:szCs w:val="28"/>
        </w:rPr>
      </w:pPr>
      <w:r w:rsidRPr="00BC51BC"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  <w:lastRenderedPageBreak/>
        <w:t>25.</w:t>
      </w:r>
      <w:r w:rsidRPr="00BC51BC">
        <w:rPr>
          <w:b/>
          <w:color w:val="0070C0"/>
          <w:sz w:val="28"/>
          <w:szCs w:val="28"/>
        </w:rPr>
        <w:t xml:space="preserve"> : Podmienený príkaz – viacnásobné vetvenie</w:t>
      </w:r>
    </w:p>
    <w:p w:rsidR="00751EDE" w:rsidRPr="00C460F2" w:rsidRDefault="00751EDE" w:rsidP="00751EDE">
      <w:pPr>
        <w:ind w:left="360"/>
      </w:pPr>
      <w:r w:rsidRPr="00C460F2">
        <w:t xml:space="preserve">  vysvetlite pojem vetvenie, viacnásobné vetvenie, prepínač</w:t>
      </w:r>
    </w:p>
    <w:p w:rsidR="00751EDE" w:rsidRPr="00C460F2" w:rsidRDefault="00751EDE" w:rsidP="00751EDE">
      <w:pPr>
        <w:ind w:left="360"/>
        <w:rPr>
          <w:i/>
        </w:rPr>
      </w:pPr>
      <w:r w:rsidRPr="00C460F2">
        <w:rPr>
          <w:i/>
        </w:rPr>
        <w:t xml:space="preserve"> Príklad</w:t>
      </w:r>
    </w:p>
    <w:p w:rsidR="00751EDE" w:rsidRPr="00C460F2" w:rsidRDefault="00751EDE" w:rsidP="00751EDE">
      <w:pPr>
        <w:pStyle w:val="Zarkazkladnhotextu"/>
        <w:ind w:left="360" w:firstLine="207"/>
      </w:pPr>
      <w:r w:rsidRPr="00C460F2">
        <w:t xml:space="preserve">    Vytvorte program pre jednoduchú kalkulačku s operáciami: sčítanie, odčítanie,</w:t>
      </w:r>
    </w:p>
    <w:p w:rsidR="00751EDE" w:rsidRDefault="00751EDE" w:rsidP="00751EDE">
      <w:pPr>
        <w:pStyle w:val="Zarkazkladnhotextu"/>
        <w:ind w:left="360" w:firstLine="207"/>
      </w:pPr>
      <w:r w:rsidRPr="00C460F2">
        <w:t xml:space="preserve">násobenie a delenie. </w:t>
      </w:r>
      <w:r>
        <w:t>V programe najprv n</w:t>
      </w:r>
      <w:r w:rsidRPr="00C460F2">
        <w:t>ačítajte</w:t>
      </w:r>
      <w:r>
        <w:t xml:space="preserve"> z klávesnice prvé</w:t>
      </w:r>
      <w:r w:rsidRPr="00C460F2">
        <w:t xml:space="preserve"> </w:t>
      </w:r>
      <w:r>
        <w:t xml:space="preserve">celé </w:t>
      </w:r>
      <w:r w:rsidRPr="00C460F2">
        <w:t>čísl</w:t>
      </w:r>
      <w:r>
        <w:t>o, potom</w:t>
      </w:r>
      <w:r w:rsidRPr="00C460F2">
        <w:t> zadajte aritmetickú operáciu</w:t>
      </w:r>
      <w:r>
        <w:t xml:space="preserve"> do znakovej premennej (</w:t>
      </w:r>
      <w:r w:rsidRPr="00C460F2">
        <w:t>použite znaky</w:t>
      </w:r>
      <w:r>
        <w:t xml:space="preserve"> </w:t>
      </w:r>
      <w:r w:rsidRPr="00C460F2">
        <w:t xml:space="preserve">+, -, *, / ), </w:t>
      </w:r>
      <w:r>
        <w:t>nakoniec zadajte druhé celé číslo.</w:t>
      </w:r>
    </w:p>
    <w:p w:rsidR="00751EDE" w:rsidRPr="00C460F2" w:rsidRDefault="00751EDE" w:rsidP="00751EDE">
      <w:pPr>
        <w:pStyle w:val="Zarkazkladnhotextu"/>
        <w:ind w:left="426" w:firstLine="482"/>
      </w:pPr>
      <w:r>
        <w:t xml:space="preserve">Po </w:t>
      </w:r>
      <w:r w:rsidRPr="00C460F2">
        <w:t>zadaní</w:t>
      </w:r>
      <w:r>
        <w:t xml:space="preserve"> vstupov nech</w:t>
      </w:r>
      <w:r w:rsidRPr="00C460F2">
        <w:t xml:space="preserve"> program vypočíta</w:t>
      </w:r>
      <w:r>
        <w:t xml:space="preserve"> pomocou príkazu viacnásobného vetvenia</w:t>
      </w:r>
      <w:r w:rsidRPr="00C460F2">
        <w:t xml:space="preserve"> výsledok</w:t>
      </w:r>
      <w:r>
        <w:t xml:space="preserve"> a vypíše ho na obrazovku.</w:t>
      </w:r>
    </w:p>
    <w:p w:rsidR="00751EDE" w:rsidRDefault="000C01A4" w:rsidP="003A4B41">
      <w:pPr>
        <w:spacing w:before="48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noProof/>
          <w:color w:val="0070C0"/>
          <w:sz w:val="24"/>
          <w:szCs w:val="24"/>
          <w:lang w:eastAsia="sk-SK"/>
        </w:rPr>
        <w:pict>
          <v:rect id="Obdĺžnik 47" o:spid="_x0000_s1031" style="position:absolute;margin-left:-16.45pt;margin-top:18.65pt;width:433.65pt;height:425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" filled="f" strokecolor="#1f4d78 [1604]" strokeweight="1pt"/>
        </w:pic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#include &lt;stdio.h&gt;;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int main(void)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{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int a, b;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char z; /* znaky pre aritmeticke operacie su: +, -, *, / */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printf("Zadaj cislo:\n");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scanf("%d", &amp;a);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printf("Zadaj aritmeticku operaciu\n");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getchar();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z = getchar();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switch (z){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 xml:space="preserve">case '+': </w:t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printf("Zadaj dalsie cislo:\n");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scanf("%d", &amp;b);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printf("%d + %d = %d", a, b, a + b);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break;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 xml:space="preserve">case '-': </w:t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printf("Zadaj dalsie cislo:\n");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scanf("%d", &amp;b);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printf("%d - %d = %d", a, b, a - b);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break;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 xml:space="preserve">case '*': </w:t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printf("Zadaj dalsie cislo:\n");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scanf("%d", &amp;b);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printf("%d * %d = %d", a, a, a * b);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break;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case '/':</w:t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printf("Zadaj dalsie cislo:\n");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scanf("%d", &amp;b);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printf("%d / %d = %d", a, b, a / b);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break;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 xml:space="preserve">default: </w:t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printf("Zadal si zle\n");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break;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 xml:space="preserve">} </w:t>
      </w:r>
    </w:p>
    <w:p w:rsidR="009C27D3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system("pause");</w:t>
      </w:r>
    </w:p>
    <w:p w:rsidR="00751EDE" w:rsidRPr="009C27D3" w:rsidRDefault="009C27D3" w:rsidP="009C27D3">
      <w:pPr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9C27D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}</w:t>
      </w:r>
    </w:p>
    <w:p w:rsidR="00751EDE" w:rsidRDefault="00751EDE" w:rsidP="003A4B41">
      <w:pPr>
        <w:spacing w:before="48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28204B" w:rsidRDefault="0028204B" w:rsidP="00751EDE">
      <w:pPr>
        <w:pStyle w:val="StylKurzvaernPed24b"/>
        <w:rPr>
          <w:b w:val="0"/>
          <w:bCs w:val="0"/>
          <w:color w:val="0070C0"/>
        </w:rPr>
      </w:pPr>
    </w:p>
    <w:p w:rsidR="0028204B" w:rsidRDefault="0028204B" w:rsidP="00751EDE">
      <w:pPr>
        <w:pStyle w:val="StylKurzvaernPed24b"/>
        <w:rPr>
          <w:b w:val="0"/>
          <w:bCs w:val="0"/>
          <w:color w:val="0070C0"/>
        </w:rPr>
      </w:pPr>
    </w:p>
    <w:p w:rsidR="00CE2C33" w:rsidRDefault="00CE2C33" w:rsidP="00751EDE">
      <w:pPr>
        <w:pStyle w:val="StylKurzvaernPed24b"/>
        <w:rPr>
          <w:b w:val="0"/>
          <w:bCs w:val="0"/>
          <w:color w:val="0070C0"/>
        </w:rPr>
      </w:pPr>
    </w:p>
    <w:p w:rsidR="00751EDE" w:rsidRPr="00BC51BC" w:rsidRDefault="00751EDE" w:rsidP="00751EDE">
      <w:pPr>
        <w:pStyle w:val="StylKurzvaernPed24b"/>
        <w:rPr>
          <w:bCs w:val="0"/>
          <w:color w:val="0070C0"/>
        </w:rPr>
      </w:pPr>
      <w:r w:rsidRPr="00BC51BC">
        <w:rPr>
          <w:bCs w:val="0"/>
          <w:color w:val="0070C0"/>
        </w:rPr>
        <w:lastRenderedPageBreak/>
        <w:t>26.</w:t>
      </w:r>
      <w:r w:rsidRPr="00BC51BC">
        <w:rPr>
          <w:color w:val="0070C0"/>
        </w:rPr>
        <w:t xml:space="preserve"> </w:t>
      </w:r>
      <w:r w:rsidRPr="00BC51BC">
        <w:rPr>
          <w:bCs w:val="0"/>
          <w:color w:val="0070C0"/>
        </w:rPr>
        <w:t>Aritmetika – celočíselná a reálna premenná</w:t>
      </w:r>
    </w:p>
    <w:p w:rsidR="00751EDE" w:rsidRPr="00537CD3" w:rsidRDefault="00751EDE" w:rsidP="00751EDE">
      <w:pPr>
        <w:ind w:left="284" w:firstLine="283"/>
        <w:jc w:val="both"/>
      </w:pPr>
      <w:r>
        <w:t>Vysvetlite pojmy</w:t>
      </w:r>
      <w:r w:rsidRPr="00537CD3">
        <w:t xml:space="preserve"> celočíselná</w:t>
      </w:r>
      <w:r>
        <w:t xml:space="preserve"> a reálna premenná a ako sa deklarujú</w:t>
      </w:r>
      <w:r w:rsidRPr="00537CD3">
        <w:t xml:space="preserve"> v </w:t>
      </w:r>
      <w:r>
        <w:t>jazyku C</w:t>
      </w:r>
      <w:r w:rsidRPr="00537CD3">
        <w:t xml:space="preserve">. Vymenujte základné matematické operácie pre </w:t>
      </w:r>
      <w:r>
        <w:t>oba typy premenných</w:t>
      </w:r>
      <w:r w:rsidRPr="00537CD3">
        <w:t>.Napíšte program, v ktorom si používateľ zvolí, či chce počítať objem, povrch kvádra, alebo jednu zo strán</w:t>
      </w:r>
      <w:r>
        <w:t xml:space="preserve"> kvádra</w:t>
      </w:r>
      <w:r w:rsidRPr="00537CD3">
        <w:t xml:space="preserve">, ak pozná zvyšné dve a objem. Podľa zvolenej možnosti užívateľ zadá </w:t>
      </w:r>
      <w:r>
        <w:t>požadované</w:t>
      </w:r>
      <w:r w:rsidRPr="00537CD3">
        <w:t xml:space="preserve"> údaje v metroch a počítač hľadanú hodnotu vyráta. </w:t>
      </w:r>
      <w:r w:rsidRPr="00537CD3">
        <w:rPr>
          <w:noProof/>
        </w:rPr>
        <w:t xml:space="preserve">Výsledky najprv vypíšte skráteným výpisom na 2 desatinné miesta. Potom ich zaokrúhlite a vypíšte po zaokrúhlení. </w:t>
      </w:r>
      <w:r>
        <w:t>(V=a.b.c, S=2ab+2ac+2bc)</w:t>
      </w:r>
    </w:p>
    <w:p w:rsidR="00751EDE" w:rsidRPr="00C460F2" w:rsidRDefault="00751EDE" w:rsidP="00751EDE">
      <w:pPr>
        <w:ind w:left="284"/>
        <w:rPr>
          <w:i/>
        </w:rPr>
      </w:pPr>
      <w:r w:rsidRPr="00C460F2">
        <w:rPr>
          <w:i/>
        </w:rPr>
        <w:t>Príklad výpisu:</w:t>
      </w:r>
      <w:r w:rsidRPr="00C460F2">
        <w:rPr>
          <w:i/>
        </w:rPr>
        <w:tab/>
      </w:r>
    </w:p>
    <w:p w:rsidR="00751EDE" w:rsidRPr="0017483B" w:rsidRDefault="00751EDE" w:rsidP="0017483B">
      <w:pPr>
        <w:pStyle w:val="cislovanie"/>
        <w:numPr>
          <w:ilvl w:val="0"/>
          <w:numId w:val="0"/>
        </w:numPr>
        <w:tabs>
          <w:tab w:val="left" w:pos="1080"/>
          <w:tab w:val="left" w:pos="2694"/>
        </w:tabs>
        <w:ind w:left="1800"/>
        <w:jc w:val="left"/>
        <w:rPr>
          <w:noProof/>
          <w:sz w:val="16"/>
          <w:szCs w:val="16"/>
        </w:rPr>
      </w:pPr>
      <w:r w:rsidRPr="0017483B">
        <w:rPr>
          <w:sz w:val="16"/>
          <w:szCs w:val="16"/>
        </w:rPr>
        <w:t xml:space="preserve">výpis: </w:t>
      </w:r>
      <w:r w:rsidRPr="0017483B">
        <w:rPr>
          <w:sz w:val="16"/>
          <w:szCs w:val="16"/>
        </w:rPr>
        <w:tab/>
      </w:r>
      <w:r w:rsidRPr="0017483B">
        <w:rPr>
          <w:rFonts w:ascii="Courier New" w:hAnsi="Courier New" w:cs="Courier New"/>
          <w:sz w:val="16"/>
          <w:szCs w:val="16"/>
        </w:rPr>
        <w:t xml:space="preserve">Zadaj co chces pocitat: </w:t>
      </w:r>
      <w:r w:rsidRPr="0017483B">
        <w:rPr>
          <w:rFonts w:ascii="Courier New" w:hAnsi="Courier New" w:cs="Courier New"/>
          <w:sz w:val="16"/>
          <w:szCs w:val="16"/>
        </w:rPr>
        <w:tab/>
      </w:r>
      <w:r w:rsidRPr="0017483B">
        <w:rPr>
          <w:rStyle w:val="programovy"/>
          <w:rFonts w:cs="Courier New"/>
          <w:noProof/>
          <w:sz w:val="16"/>
          <w:szCs w:val="16"/>
        </w:rPr>
        <w:t>(a)Objem kvadra (b)Povrch kvadra (c)Stranu kvadra</w:t>
      </w:r>
    </w:p>
    <w:p w:rsidR="00751EDE" w:rsidRPr="0017483B" w:rsidRDefault="00751EDE" w:rsidP="00751EDE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rStyle w:val="programovy"/>
          <w:noProof/>
          <w:sz w:val="16"/>
          <w:szCs w:val="16"/>
        </w:rPr>
      </w:pPr>
      <w:r w:rsidRPr="0017483B">
        <w:rPr>
          <w:noProof/>
          <w:sz w:val="16"/>
          <w:szCs w:val="16"/>
        </w:rPr>
        <w:t>vstup:</w:t>
      </w:r>
      <w:r w:rsidRPr="0017483B">
        <w:rPr>
          <w:noProof/>
          <w:sz w:val="16"/>
          <w:szCs w:val="16"/>
        </w:rPr>
        <w:tab/>
      </w:r>
      <w:r w:rsidRPr="0017483B">
        <w:rPr>
          <w:rStyle w:val="programovy"/>
          <w:noProof/>
          <w:sz w:val="16"/>
          <w:szCs w:val="16"/>
        </w:rPr>
        <w:t>b</w:t>
      </w:r>
    </w:p>
    <w:p w:rsidR="00751EDE" w:rsidRPr="0017483B" w:rsidRDefault="00751EDE" w:rsidP="00751EDE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noProof/>
          <w:sz w:val="16"/>
          <w:szCs w:val="16"/>
        </w:rPr>
      </w:pPr>
      <w:r w:rsidRPr="0017483B">
        <w:rPr>
          <w:noProof/>
          <w:sz w:val="16"/>
          <w:szCs w:val="16"/>
        </w:rPr>
        <w:t xml:space="preserve">výpis: </w:t>
      </w:r>
      <w:r w:rsidRPr="0017483B">
        <w:rPr>
          <w:noProof/>
          <w:sz w:val="16"/>
          <w:szCs w:val="16"/>
        </w:rPr>
        <w:tab/>
      </w:r>
      <w:r w:rsidRPr="0017483B">
        <w:rPr>
          <w:rStyle w:val="programovy"/>
          <w:noProof/>
          <w:sz w:val="16"/>
          <w:szCs w:val="16"/>
        </w:rPr>
        <w:t>Zadaj rozmery kvadra a, b, c:</w:t>
      </w:r>
    </w:p>
    <w:p w:rsidR="00751EDE" w:rsidRPr="0017483B" w:rsidRDefault="00751EDE" w:rsidP="00751EDE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rStyle w:val="programovy"/>
          <w:noProof/>
          <w:sz w:val="16"/>
          <w:szCs w:val="16"/>
        </w:rPr>
      </w:pPr>
      <w:r w:rsidRPr="0017483B">
        <w:rPr>
          <w:noProof/>
          <w:sz w:val="16"/>
          <w:szCs w:val="16"/>
        </w:rPr>
        <w:t>vstup:</w:t>
      </w:r>
      <w:r w:rsidRPr="0017483B">
        <w:rPr>
          <w:noProof/>
          <w:sz w:val="16"/>
          <w:szCs w:val="16"/>
        </w:rPr>
        <w:tab/>
      </w:r>
      <w:r w:rsidRPr="0017483B">
        <w:rPr>
          <w:rStyle w:val="programovy"/>
          <w:noProof/>
          <w:sz w:val="16"/>
          <w:szCs w:val="16"/>
        </w:rPr>
        <w:t>5.1 2.4 3.5</w:t>
      </w:r>
    </w:p>
    <w:p w:rsidR="00751EDE" w:rsidRPr="0017483B" w:rsidRDefault="00751EDE" w:rsidP="00751EDE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rStyle w:val="programovy"/>
          <w:noProof/>
          <w:sz w:val="16"/>
          <w:szCs w:val="16"/>
        </w:rPr>
      </w:pPr>
      <w:r w:rsidRPr="0017483B">
        <w:rPr>
          <w:noProof/>
          <w:sz w:val="16"/>
          <w:szCs w:val="16"/>
        </w:rPr>
        <w:t>výstup:</w:t>
      </w:r>
      <w:r w:rsidRPr="0017483B">
        <w:rPr>
          <w:b/>
          <w:noProof/>
          <w:sz w:val="16"/>
          <w:szCs w:val="16"/>
        </w:rPr>
        <w:tab/>
      </w:r>
      <w:r w:rsidRPr="0017483B">
        <w:rPr>
          <w:rStyle w:val="programovy"/>
          <w:noProof/>
          <w:sz w:val="16"/>
          <w:szCs w:val="16"/>
        </w:rPr>
        <w:t>S = 42.84  po zaokruhleni S = 43</w:t>
      </w:r>
    </w:p>
    <w:p w:rsid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</w:p>
    <w:p w:rsid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</w:p>
    <w:p w:rsidR="0017483B" w:rsidRDefault="000C01A4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>
        <w:rPr>
          <w:rFonts w:ascii="Arial" w:eastAsia="Times New Roman" w:hAnsi="Arial" w:cs="Arial"/>
          <w:bCs/>
          <w:noProof/>
          <w:color w:val="0070C0"/>
          <w:lang w:eastAsia="sk-SK"/>
        </w:rPr>
        <w:pict>
          <v:rect id="Obdĺžnik 46" o:spid="_x0000_s1030" style="position:absolute;margin-left:-8.05pt;margin-top:7.15pt;width:484.75pt;height:41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" filled="f" strokecolor="#1f4d78 [1604]" strokeweight="1pt"/>
        </w:pict>
      </w:r>
    </w:p>
    <w:p w:rsid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>#include &lt;stdio.h&gt;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>#include &lt;stdlib.h&gt;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>int main(void)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>{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>char z;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float a, b, c, objem, povrch, strana, vyska;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printf("Zvol co chces pocitat: (a) Objem kvadra (b) Povrch kvadra  (c) Strana kvadra\n");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scanf("%c", &amp;z);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if (z == 'a'){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printf("Zadaj rozmery kvadra a, b, c\n");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scanf("%f%f%f", &amp;a, &amp;b, &amp;c);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objem = a * b * c;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printf("V= %.2f po zaokruhleni V = %.0f", objem, objem);}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if (z == 'b'){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printf("Zadaj rozmery kvadra a, b, c\n");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scanf("%f%f%f", &amp;a, &amp;b, &amp;c);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povrch =(a*b)*2 + (a*c)*2 + (b*c)*2;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printf("S= %.2f po zaokruhleni S = %.0f", povrch, povrch);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 xml:space="preserve">        }</w:t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 xml:space="preserve">    else if (z == 'c'){   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 xml:space="preserve">      </w:t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printf("Zadaj objem a vysku kvadra \n");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scanf("%f%f", &amp;objem, &amp;vyska);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strana,strana =objem/vyska; /* vzorec pre vypocet strany je a2 = V/c  */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printf("c= %.2f po zaokruhleni S = %.0f", strana, strana);</w:t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 xml:space="preserve">  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 xml:space="preserve">                </w:t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>}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 xml:space="preserve">    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 xml:space="preserve">  system("pause");</w:t>
      </w:r>
    </w:p>
    <w:p w:rsidR="0017483B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  <w:t xml:space="preserve">return 0;  </w:t>
      </w:r>
    </w:p>
    <w:p w:rsidR="00751EDE" w:rsidRPr="0017483B" w:rsidRDefault="0017483B" w:rsidP="0017483B">
      <w:pPr>
        <w:spacing w:line="216" w:lineRule="auto"/>
        <w:rPr>
          <w:rFonts w:ascii="Arial" w:eastAsia="Times New Roman" w:hAnsi="Arial" w:cs="Arial"/>
          <w:bCs/>
          <w:color w:val="0070C0"/>
          <w:lang w:eastAsia="sk-SK"/>
        </w:rPr>
      </w:pPr>
      <w:r w:rsidRPr="0017483B">
        <w:rPr>
          <w:rFonts w:ascii="Arial" w:eastAsia="Times New Roman" w:hAnsi="Arial" w:cs="Arial"/>
          <w:bCs/>
          <w:color w:val="0070C0"/>
          <w:lang w:eastAsia="sk-SK"/>
        </w:rPr>
        <w:t xml:space="preserve">    }</w:t>
      </w:r>
      <w:r w:rsidRPr="0017483B">
        <w:rPr>
          <w:rFonts w:ascii="Arial" w:eastAsia="Times New Roman" w:hAnsi="Arial" w:cs="Arial"/>
          <w:bCs/>
          <w:color w:val="0070C0"/>
          <w:lang w:eastAsia="sk-SK"/>
        </w:rPr>
        <w:tab/>
      </w:r>
    </w:p>
    <w:p w:rsidR="00751EDE" w:rsidRDefault="00751EDE" w:rsidP="003A4B41">
      <w:pPr>
        <w:spacing w:before="48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17483B" w:rsidRDefault="0017483B" w:rsidP="003A4B41">
      <w:pPr>
        <w:spacing w:before="48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28204B" w:rsidRDefault="0028204B" w:rsidP="003A4B41">
      <w:pPr>
        <w:spacing w:before="48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3A4B41" w:rsidRPr="00BC51BC" w:rsidRDefault="003A4B41" w:rsidP="003A4B41">
      <w:pPr>
        <w:spacing w:before="480" w:line="240" w:lineRule="auto"/>
        <w:rPr>
          <w:rFonts w:ascii="Arial" w:eastAsia="Times New Roman" w:hAnsi="Arial" w:cs="Arial"/>
          <w:b/>
          <w:color w:val="0070C0"/>
          <w:sz w:val="24"/>
          <w:szCs w:val="24"/>
          <w:lang w:eastAsia="sk-SK"/>
        </w:rPr>
      </w:pPr>
      <w:r w:rsidRPr="00BC51BC"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  <w:lastRenderedPageBreak/>
        <w:t>27. Cyklus – porovnanie cyklov</w:t>
      </w:r>
    </w:p>
    <w:p w:rsidR="003A4B41" w:rsidRPr="003A4B41" w:rsidRDefault="003A4B41" w:rsidP="003A4B41">
      <w:pPr>
        <w:spacing w:line="240" w:lineRule="auto"/>
        <w:ind w:left="397" w:firstLine="1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4B41">
        <w:rPr>
          <w:rFonts w:ascii="Times New Roman" w:eastAsia="Times New Roman" w:hAnsi="Times New Roman" w:cs="Times New Roman"/>
          <w:color w:val="000000"/>
          <w:sz w:val="24"/>
          <w:szCs w:val="24"/>
        </w:rPr>
        <w:t>Vysvetlite pojem cyklus, akými spôsobmi sa deklaruje v jazyku C, vysvetlite podmienky behu cyklu pre jednotlivé prípady.</w:t>
      </w:r>
    </w:p>
    <w:p w:rsidR="003A4B41" w:rsidRPr="003A4B41" w:rsidRDefault="003A4B41" w:rsidP="003A4B41">
      <w:pPr>
        <w:spacing w:line="240" w:lineRule="auto"/>
        <w:ind w:left="28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3A4B41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Príklad</w:t>
      </w:r>
    </w:p>
    <w:p w:rsidR="003A4B41" w:rsidRPr="003A4B41" w:rsidRDefault="003A4B41" w:rsidP="003A4B41">
      <w:pPr>
        <w:spacing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3A4B4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Napíšte program pre konverziu čísla z desiatkovej číselnej sústavy (base-10) do dvojkovej číselnej sústavy (základ-2), veľkosť  čísla má 32 bitov. Na vstupe zadáte celé číslo v desiatkovej sústave a výstup bude v binárnom kóde.</w:t>
      </w:r>
    </w:p>
    <w:p w:rsidR="003A4B41" w:rsidRDefault="003A4B41" w:rsidP="00F008AF">
      <w:pPr>
        <w:spacing w:after="120" w:line="240" w:lineRule="auto"/>
        <w:rPr>
          <w:b/>
        </w:rPr>
      </w:pPr>
    </w:p>
    <w:p w:rsidR="00AF5AE4" w:rsidRDefault="000C01A4" w:rsidP="00AF5AE4">
      <w:pPr>
        <w:spacing w:after="120" w:line="240" w:lineRule="auto"/>
        <w:rPr>
          <w:b/>
        </w:rPr>
      </w:pPr>
      <w:r>
        <w:rPr>
          <w:b/>
          <w:noProof/>
          <w:lang w:eastAsia="sk-SK"/>
        </w:rPr>
        <w:pict>
          <v:rect id="Obdĺžnik 1" o:spid="_x0000_s1029" style="position:absolute;margin-left:-9.35pt;margin-top:16.45pt;width:270.75pt;height:3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" filled="f" strokecolor="#1f4d78 [1604]" strokeweight="1pt"/>
        </w:pic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>#include &lt;stdio.h&gt;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int main()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>{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 int n, c, k;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printf("Zadaj cislo v desiatkovej sustave:\n");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 scanf("%d", &amp;n);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printf("%d, Prevod cisla do dvojkovej sustavy:\n", n);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 for (c = 31; c &gt;= 0; c--)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 {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   k = n &gt;&gt; c;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if (k &amp; 1)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     printf("1");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   else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     printf("0");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 }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printf("\n");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system("pause");</w:t>
      </w:r>
    </w:p>
    <w:p w:rsidR="00AF5AE4" w:rsidRPr="00AF5AE4" w:rsidRDefault="00AF5AE4" w:rsidP="00AF5AE4">
      <w:pPr>
        <w:spacing w:after="120" w:line="240" w:lineRule="auto"/>
        <w:rPr>
          <w:b/>
        </w:rPr>
      </w:pPr>
      <w:r w:rsidRPr="00AF5AE4">
        <w:rPr>
          <w:b/>
        </w:rPr>
        <w:t xml:space="preserve">  return 0;</w:t>
      </w:r>
    </w:p>
    <w:p w:rsidR="007A0AC9" w:rsidRDefault="007A0AC9" w:rsidP="00AF5AE4">
      <w:pPr>
        <w:spacing w:after="120" w:line="240" w:lineRule="auto"/>
        <w:rPr>
          <w:b/>
        </w:rPr>
      </w:pPr>
      <w:r w:rsidRPr="00AF5AE4">
        <w:rPr>
          <w:b/>
        </w:rPr>
        <w:t>}</w:t>
      </w:r>
    </w:p>
    <w:p w:rsidR="007A0AC9" w:rsidRDefault="007A0AC9" w:rsidP="00AF5AE4">
      <w:pPr>
        <w:spacing w:after="120" w:line="240" w:lineRule="auto"/>
        <w:rPr>
          <w:b/>
        </w:rPr>
      </w:pPr>
    </w:p>
    <w:p w:rsidR="007A0AC9" w:rsidRDefault="007A0AC9" w:rsidP="00AF5AE4">
      <w:pPr>
        <w:spacing w:after="120" w:line="240" w:lineRule="auto"/>
        <w:rPr>
          <w:b/>
        </w:rPr>
      </w:pPr>
    </w:p>
    <w:p w:rsidR="007A0AC9" w:rsidRDefault="007A0AC9" w:rsidP="00AF5AE4">
      <w:pPr>
        <w:spacing w:after="120" w:line="240" w:lineRule="auto"/>
        <w:rPr>
          <w:b/>
        </w:rPr>
      </w:pPr>
    </w:p>
    <w:p w:rsidR="007A0AC9" w:rsidRDefault="007A0AC9" w:rsidP="00AF5AE4">
      <w:pPr>
        <w:spacing w:after="120" w:line="240" w:lineRule="auto"/>
        <w:rPr>
          <w:b/>
        </w:rPr>
      </w:pPr>
    </w:p>
    <w:p w:rsidR="007A0AC9" w:rsidRDefault="007A0AC9" w:rsidP="00AF5AE4">
      <w:pPr>
        <w:spacing w:after="120" w:line="240" w:lineRule="auto"/>
        <w:rPr>
          <w:b/>
        </w:rPr>
      </w:pPr>
    </w:p>
    <w:p w:rsidR="007A0AC9" w:rsidRDefault="007A0AC9" w:rsidP="00AF5AE4">
      <w:pPr>
        <w:spacing w:after="120" w:line="240" w:lineRule="auto"/>
        <w:rPr>
          <w:b/>
        </w:rPr>
      </w:pPr>
    </w:p>
    <w:p w:rsidR="007A0AC9" w:rsidRDefault="007A0AC9" w:rsidP="00AF5AE4">
      <w:pPr>
        <w:spacing w:after="120" w:line="240" w:lineRule="auto"/>
        <w:rPr>
          <w:b/>
        </w:rPr>
      </w:pPr>
    </w:p>
    <w:p w:rsidR="007A0AC9" w:rsidRDefault="007A0AC9" w:rsidP="00AF5AE4">
      <w:pPr>
        <w:spacing w:after="120" w:line="240" w:lineRule="auto"/>
        <w:rPr>
          <w:b/>
        </w:rPr>
      </w:pPr>
    </w:p>
    <w:p w:rsidR="00C87E4F" w:rsidRDefault="00C87E4F" w:rsidP="00AF5AE4">
      <w:pPr>
        <w:spacing w:after="120" w:line="240" w:lineRule="auto"/>
        <w:rPr>
          <w:b/>
        </w:rPr>
      </w:pPr>
    </w:p>
    <w:p w:rsidR="00765CE3" w:rsidRDefault="00765CE3" w:rsidP="008F0ED4">
      <w:pPr>
        <w:pStyle w:val="StylKurzvaernPed24b"/>
        <w:rPr>
          <w:bCs w:val="0"/>
          <w:color w:val="0070C0"/>
        </w:rPr>
      </w:pPr>
    </w:p>
    <w:p w:rsidR="00765CE3" w:rsidRPr="00BC51BC" w:rsidRDefault="00765CE3" w:rsidP="000E416C">
      <w:p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BC51BC">
        <w:rPr>
          <w:rFonts w:ascii="Arial" w:hAnsi="Arial" w:cs="Arial"/>
          <w:b/>
          <w:bCs/>
          <w:color w:val="0070C0"/>
          <w:sz w:val="24"/>
          <w:szCs w:val="24"/>
        </w:rPr>
        <w:t>28. Cyklus – riadiaca premenná cyklu</w:t>
      </w:r>
    </w:p>
    <w:p w:rsidR="00765CE3" w:rsidRPr="00430F43" w:rsidRDefault="00765CE3" w:rsidP="000E416C">
      <w:pPr>
        <w:ind w:firstLine="284"/>
        <w:rPr>
          <w:bCs/>
        </w:rPr>
      </w:pPr>
      <w:r w:rsidRPr="00430F43"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ab/>
        <w:t>Vysvetlite poj</w:t>
      </w:r>
      <w:r w:rsidRPr="00430F43">
        <w:rPr>
          <w:bCs/>
        </w:rPr>
        <w:t>m</w:t>
      </w:r>
      <w:r>
        <w:rPr>
          <w:bCs/>
        </w:rPr>
        <w:t>y:</w:t>
      </w:r>
      <w:r w:rsidRPr="00430F43">
        <w:rPr>
          <w:bCs/>
        </w:rPr>
        <w:t xml:space="preserve"> </w:t>
      </w:r>
      <w:r>
        <w:rPr>
          <w:bCs/>
        </w:rPr>
        <w:t>cyklus, riadiaca premenná cyklu. Akým spôsobom dokážeme v príkaze cyklu s podmienkou doplniť neexistujúcu riadiacu premennú cyklu?</w:t>
      </w:r>
    </w:p>
    <w:p w:rsidR="00765CE3" w:rsidRDefault="00765CE3" w:rsidP="000E416C">
      <w:pPr>
        <w:jc w:val="both"/>
        <w:rPr>
          <w:bCs/>
        </w:rPr>
      </w:pPr>
      <w:r w:rsidRPr="00430F43">
        <w:rPr>
          <w:bCs/>
        </w:rPr>
        <w:t xml:space="preserve">      </w:t>
      </w:r>
      <w:r w:rsidRPr="00430F43">
        <w:rPr>
          <w:bCs/>
          <w:i/>
        </w:rPr>
        <w:t>Príklad</w:t>
      </w:r>
      <w:r w:rsidRPr="00430F43">
        <w:rPr>
          <w:bCs/>
        </w:rPr>
        <w:t xml:space="preserve"> </w:t>
      </w:r>
      <w:r>
        <w:rPr>
          <w:bCs/>
        </w:rPr>
        <w:t>:</w:t>
      </w:r>
      <w:r w:rsidRPr="00430F43">
        <w:rPr>
          <w:bCs/>
        </w:rPr>
        <w:t xml:space="preserve">  </w:t>
      </w:r>
      <w:r w:rsidRPr="00430F43">
        <w:rPr>
          <w:bCs/>
        </w:rPr>
        <w:tab/>
      </w:r>
      <w:r w:rsidRPr="00430F43">
        <w:rPr>
          <w:bCs/>
        </w:rPr>
        <w:tab/>
      </w:r>
      <w:r>
        <w:rPr>
          <w:bCs/>
        </w:rPr>
        <w:t xml:space="preserve">Vytvorte program, ktorý na začiatku načíta od užívateľa kladné celé číslo väčšie ako 1 a na konci vypíše či je toto číslo prvočíslo (deliteľné len samo sebou a číslom 1) alebo zložené číslo (deliteľné aspoň jedným ďalším číslom). </w:t>
      </w:r>
    </w:p>
    <w:p w:rsidR="00765CE3" w:rsidRPr="00430F43" w:rsidRDefault="00765CE3" w:rsidP="000E416C">
      <w:pPr>
        <w:ind w:firstLine="908"/>
        <w:jc w:val="both"/>
        <w:rPr>
          <w:color w:val="FF0000"/>
        </w:rPr>
      </w:pPr>
      <w:r>
        <w:rPr>
          <w:bCs/>
        </w:rPr>
        <w:t>Doplňte program tak, že v prípade zadania nevyhovujúceho čísla (menšieho ako 2), musí užívateľ zadaj znova. Po treťom chybnom zadaní nech program skončí.</w:t>
      </w:r>
    </w:p>
    <w:p w:rsidR="00765CE3" w:rsidRDefault="00765CE3" w:rsidP="00765CE3">
      <w:pPr>
        <w:spacing w:line="168" w:lineRule="auto"/>
        <w:ind w:firstLine="266"/>
        <w:jc w:val="both"/>
        <w:rPr>
          <w:bCs/>
        </w:rPr>
      </w:pPr>
    </w:p>
    <w:p w:rsidR="00765CE3" w:rsidRDefault="000C01A4" w:rsidP="00765CE3">
      <w:pPr>
        <w:spacing w:line="168" w:lineRule="auto"/>
        <w:jc w:val="both"/>
        <w:rPr>
          <w:bCs/>
        </w:rPr>
      </w:pPr>
      <w:r>
        <w:rPr>
          <w:bCs/>
          <w:noProof/>
          <w:lang w:eastAsia="sk-SK"/>
        </w:rPr>
        <w:pict>
          <v:rect id="Obdĺžnik 39" o:spid="_x0000_s1028" style="position:absolute;left:0;text-align:left;margin-left:-8.05pt;margin-top:4.55pt;width:308.1pt;height:32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" filled="f" strokecolor="#41719c" strokeweight="1pt"/>
        </w:pic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>#include &lt;stdio.h&gt;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>#include &lt;stdlib.h&gt;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>int main(void) {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  <w:t>int a, i, JEPRVOCISLO;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  <w:t>JEPRVOCISLO=1;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  <w:t>i=2;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  <w:t>do {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  <w:r w:rsidRPr="00D46D62">
        <w:rPr>
          <w:bCs/>
        </w:rPr>
        <w:tab/>
        <w:t>printf("Zadajte cele cislo vacsie ako 1: \n");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  <w:r w:rsidRPr="00D46D62">
        <w:rPr>
          <w:bCs/>
        </w:rPr>
        <w:tab/>
        <w:t>scanf("%d",&amp;a);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  <w:t>}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  <w:t>while (a&lt;2);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  <w:t>while (i&lt;a &amp;&amp; JEPRVOCISLO==1) {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  <w:r w:rsidRPr="00D46D62">
        <w:rPr>
          <w:bCs/>
        </w:rPr>
        <w:tab/>
        <w:t>if (a%i == 0) JEPRVOCISLO=0;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  <w:r w:rsidRPr="00D46D62">
        <w:rPr>
          <w:bCs/>
        </w:rPr>
        <w:tab/>
        <w:t>i++;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  <w:t>}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  <w:t>if (JEPRVOCISLO==1) {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  <w:r w:rsidRPr="00D46D62">
        <w:rPr>
          <w:bCs/>
        </w:rPr>
        <w:tab/>
      </w:r>
      <w:r w:rsidRPr="00D46D62">
        <w:rPr>
          <w:bCs/>
        </w:rPr>
        <w:tab/>
      </w:r>
      <w:r w:rsidRPr="00D46D62">
        <w:rPr>
          <w:bCs/>
        </w:rPr>
        <w:tab/>
        <w:t>printf("Je prvocislo.");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  <w:r w:rsidRPr="00D46D62">
        <w:rPr>
          <w:bCs/>
        </w:rPr>
        <w:tab/>
        <w:t>}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  <w:r w:rsidRPr="00D46D62">
        <w:rPr>
          <w:bCs/>
        </w:rPr>
        <w:tab/>
        <w:t>else { printf("Je zlozene cislo.");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  <w:r w:rsidRPr="00D46D62">
        <w:rPr>
          <w:bCs/>
        </w:rPr>
        <w:tab/>
        <w:t>}</w:t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>system ("pause");</w:t>
      </w:r>
      <w:r w:rsidRPr="00D46D62">
        <w:rPr>
          <w:bCs/>
        </w:rPr>
        <w:tab/>
      </w:r>
    </w:p>
    <w:p w:rsidR="00765CE3" w:rsidRPr="00D46D62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ab/>
        <w:t>return 0;</w:t>
      </w:r>
    </w:p>
    <w:p w:rsidR="00765CE3" w:rsidRDefault="00765CE3" w:rsidP="00765CE3">
      <w:pPr>
        <w:spacing w:line="168" w:lineRule="auto"/>
        <w:ind w:firstLine="266"/>
        <w:jc w:val="both"/>
        <w:rPr>
          <w:bCs/>
        </w:rPr>
      </w:pPr>
      <w:r w:rsidRPr="00D46D62">
        <w:rPr>
          <w:bCs/>
        </w:rPr>
        <w:t>}</w:t>
      </w:r>
    </w:p>
    <w:p w:rsidR="00765CE3" w:rsidRDefault="00765CE3" w:rsidP="00765CE3">
      <w:pPr>
        <w:spacing w:line="168" w:lineRule="auto"/>
        <w:ind w:firstLine="266"/>
        <w:jc w:val="both"/>
        <w:rPr>
          <w:bCs/>
        </w:rPr>
      </w:pPr>
    </w:p>
    <w:p w:rsidR="00765CE3" w:rsidRDefault="00765CE3" w:rsidP="008F0ED4">
      <w:pPr>
        <w:pStyle w:val="StylKurzvaernPed24b"/>
        <w:rPr>
          <w:bCs w:val="0"/>
          <w:color w:val="0070C0"/>
        </w:rPr>
      </w:pPr>
    </w:p>
    <w:p w:rsidR="00765CE3" w:rsidRDefault="00765CE3" w:rsidP="008F0ED4">
      <w:pPr>
        <w:pStyle w:val="StylKurzvaernPed24b"/>
        <w:rPr>
          <w:bCs w:val="0"/>
          <w:color w:val="0070C0"/>
        </w:rPr>
      </w:pPr>
    </w:p>
    <w:p w:rsidR="00765CE3" w:rsidRDefault="00765CE3" w:rsidP="008F0ED4">
      <w:pPr>
        <w:pStyle w:val="StylKurzvaernPed24b"/>
        <w:rPr>
          <w:bCs w:val="0"/>
          <w:color w:val="0070C0"/>
        </w:rPr>
      </w:pPr>
    </w:p>
    <w:p w:rsidR="00765CE3" w:rsidRDefault="00765CE3" w:rsidP="008F0ED4">
      <w:pPr>
        <w:pStyle w:val="StylKurzvaernPed24b"/>
        <w:rPr>
          <w:bCs w:val="0"/>
          <w:color w:val="0070C0"/>
        </w:rPr>
      </w:pPr>
    </w:p>
    <w:p w:rsidR="00765CE3" w:rsidRDefault="00765CE3" w:rsidP="008F0ED4">
      <w:pPr>
        <w:pStyle w:val="StylKurzvaernPed24b"/>
        <w:rPr>
          <w:bCs w:val="0"/>
          <w:color w:val="0070C0"/>
        </w:rPr>
      </w:pPr>
    </w:p>
    <w:p w:rsidR="000E416C" w:rsidRDefault="000E416C" w:rsidP="008F0ED4">
      <w:pPr>
        <w:pStyle w:val="StylKurzvaernPed24b"/>
        <w:rPr>
          <w:bCs w:val="0"/>
          <w:color w:val="0070C0"/>
        </w:rPr>
      </w:pPr>
    </w:p>
    <w:p w:rsidR="000E416C" w:rsidRDefault="000E416C" w:rsidP="000E416C">
      <w:pPr>
        <w:pStyle w:val="StylKurzvaernPed24b"/>
        <w:spacing w:before="0" w:line="16" w:lineRule="atLeast"/>
        <w:rPr>
          <w:bCs w:val="0"/>
          <w:color w:val="0070C0"/>
        </w:rPr>
      </w:pPr>
    </w:p>
    <w:p w:rsidR="008F0ED4" w:rsidRPr="00BC51BC" w:rsidRDefault="008F0ED4" w:rsidP="000E416C">
      <w:pPr>
        <w:pStyle w:val="StylKurzvaernPed24b"/>
        <w:spacing w:before="0" w:line="16" w:lineRule="atLeast"/>
        <w:rPr>
          <w:bCs w:val="0"/>
          <w:color w:val="0070C0"/>
        </w:rPr>
      </w:pPr>
      <w:r w:rsidRPr="00BC51BC">
        <w:rPr>
          <w:bCs w:val="0"/>
          <w:color w:val="0070C0"/>
        </w:rPr>
        <w:lastRenderedPageBreak/>
        <w:t>29. Cykly – porovnanie cyklov</w:t>
      </w:r>
    </w:p>
    <w:p w:rsidR="008F0ED4" w:rsidRPr="007F65B0" w:rsidRDefault="008F0ED4" w:rsidP="000E416C">
      <w:pPr>
        <w:spacing w:line="16" w:lineRule="atLeast"/>
        <w:ind w:left="284" w:firstLine="283"/>
      </w:pPr>
      <w:r w:rsidRPr="007F65B0">
        <w:t>Vysvetlite rozdiely medzi príkaz</w:t>
      </w:r>
      <w:r>
        <w:t>om cyklu</w:t>
      </w:r>
      <w:r w:rsidRPr="007F65B0">
        <w:t xml:space="preserve"> </w:t>
      </w:r>
      <w:r>
        <w:t>s pevným počtom opakovaní a príkazom cyklu s podmienkou</w:t>
      </w:r>
      <w:r w:rsidRPr="007F65B0">
        <w:t>. Ako sa rozhodneme, ktorý z nich použiť?</w:t>
      </w:r>
    </w:p>
    <w:p w:rsidR="008F0ED4" w:rsidRPr="00014160" w:rsidRDefault="008F0ED4" w:rsidP="000E416C">
      <w:pPr>
        <w:spacing w:line="16" w:lineRule="atLeast"/>
        <w:ind w:left="284"/>
        <w:rPr>
          <w:i/>
        </w:rPr>
      </w:pPr>
      <w:r w:rsidRPr="00014160">
        <w:rPr>
          <w:i/>
        </w:rPr>
        <w:t>Príklad</w:t>
      </w:r>
    </w:p>
    <w:p w:rsidR="008F0ED4" w:rsidRDefault="008F0ED4" w:rsidP="000E416C">
      <w:pPr>
        <w:pStyle w:val="cislovanie"/>
        <w:numPr>
          <w:ilvl w:val="0"/>
          <w:numId w:val="0"/>
        </w:numPr>
        <w:spacing w:line="16" w:lineRule="atLeast"/>
        <w:ind w:left="284" w:firstLine="283"/>
      </w:pPr>
      <w:r>
        <w:rPr>
          <w:noProof/>
        </w:rPr>
        <w:t xml:space="preserve">Naprogramujte hru „Hádaj číslo“. Počítač zvolí náhodné celé číslo z intervalu 1..100 a priradí ho do premennej </w:t>
      </w:r>
      <w:r w:rsidRPr="00204DEF">
        <w:rPr>
          <w:b/>
          <w:i/>
          <w:noProof/>
        </w:rPr>
        <w:t>los</w:t>
      </w:r>
      <w:r>
        <w:rPr>
          <w:noProof/>
        </w:rPr>
        <w:t xml:space="preserve">. Hráč vždy dookola v cykle zadáva číslo do premennej </w:t>
      </w:r>
      <w:r w:rsidRPr="00204DEF">
        <w:rPr>
          <w:b/>
          <w:i/>
          <w:noProof/>
        </w:rPr>
        <w:t>tip</w:t>
      </w:r>
      <w:r>
        <w:rPr>
          <w:noProof/>
        </w:rPr>
        <w:t xml:space="preserve">, počítač mu vždy na obrazovke vypíše či uhádol a potom hráč zadáva znova. Hra končí uhádnutím čísla alebo zadaním čísla mimo intervalu 1..100. Doplňte program tak, že počítač vždy hráčovi poradí, či je hľadané číslo </w:t>
      </w:r>
      <w:r w:rsidRPr="00204DEF">
        <w:rPr>
          <w:b/>
          <w:i/>
          <w:noProof/>
        </w:rPr>
        <w:t>los</w:t>
      </w:r>
      <w:r>
        <w:rPr>
          <w:noProof/>
        </w:rPr>
        <w:t xml:space="preserve"> menšie alebo väčšie ako zadané </w:t>
      </w:r>
      <w:r w:rsidRPr="00204DEF">
        <w:rPr>
          <w:b/>
          <w:i/>
          <w:noProof/>
        </w:rPr>
        <w:t>tip</w:t>
      </w:r>
      <w:r>
        <w:t>.</w:t>
      </w:r>
    </w:p>
    <w:p w:rsidR="008F0ED4" w:rsidRDefault="008F0ED4" w:rsidP="000E416C">
      <w:pPr>
        <w:spacing w:line="16" w:lineRule="atLeast"/>
        <w:ind w:left="284" w:firstLine="283"/>
        <w:rPr>
          <w:noProof/>
        </w:rPr>
      </w:pPr>
    </w:p>
    <w:p w:rsidR="008F0ED4" w:rsidRDefault="000C01A4" w:rsidP="009F2F2E">
      <w:pPr>
        <w:spacing w:line="240" w:lineRule="auto"/>
        <w:rPr>
          <w:b/>
        </w:rPr>
      </w:pPr>
      <w:r>
        <w:rPr>
          <w:b/>
          <w:noProof/>
          <w:lang w:eastAsia="sk-SK"/>
        </w:rPr>
        <w:pict>
          <v:rect id="Obdĺžnik 10" o:spid="_x0000_s1027" style="position:absolute;margin-left:-4.2pt;margin-top:7.25pt;width:422.85pt;height:32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" filled="f" strokecolor="#1f4d78 [1604]" strokeweight="1pt"/>
        </w:pic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>#include &lt;stdio.h&gt;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int main()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{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int los,tip,i=0;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srand( (unsigned) time(NULL) );        //vygenerovane cislo bude vzdy ine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los = (rand() % 100);</w:t>
      </w:r>
      <w:r w:rsidRPr="004A69A9">
        <w:rPr>
          <w:b w:val="0"/>
          <w:color w:val="000000" w:themeColor="text1"/>
        </w:rPr>
        <w:tab/>
      </w:r>
      <w:r w:rsidRPr="004A69A9">
        <w:rPr>
          <w:b w:val="0"/>
          <w:color w:val="000000" w:themeColor="text1"/>
        </w:rPr>
        <w:tab/>
        <w:t xml:space="preserve">  //hladane cislo bude v rozsahu 0-100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do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  {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    printf(" Uhadni cislo:\n");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    scanf("%d",&amp;tip);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    if (tip &gt; los)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    </w:t>
      </w:r>
      <w:r w:rsidRPr="004A69A9">
        <w:rPr>
          <w:b w:val="0"/>
          <w:color w:val="000000" w:themeColor="text1"/>
        </w:rPr>
        <w:tab/>
        <w:t xml:space="preserve">  printf("Hladane cislo je mensie\n");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    else if (tip &lt; los)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   </w:t>
      </w:r>
      <w:r w:rsidRPr="004A69A9">
        <w:rPr>
          <w:b w:val="0"/>
          <w:color w:val="000000" w:themeColor="text1"/>
        </w:rPr>
        <w:tab/>
        <w:t xml:space="preserve">  printf("Hladane cislo je vetsie\n");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    i++;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  } while (los!=tip);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printf("Cislo si uhadoll na %d.pokus\n", i);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getch();</w:t>
      </w:r>
    </w:p>
    <w:p w:rsidR="004A69A9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  return 0;</w:t>
      </w:r>
    </w:p>
    <w:p w:rsidR="005F5EF0" w:rsidRPr="004A69A9" w:rsidRDefault="004A69A9" w:rsidP="004A69A9">
      <w:pPr>
        <w:pStyle w:val="StylKurzvaernPed24b"/>
        <w:spacing w:before="0"/>
        <w:rPr>
          <w:b w:val="0"/>
          <w:color w:val="000000" w:themeColor="text1"/>
        </w:rPr>
      </w:pPr>
      <w:r w:rsidRPr="004A69A9">
        <w:rPr>
          <w:b w:val="0"/>
          <w:color w:val="000000" w:themeColor="text1"/>
        </w:rPr>
        <w:t xml:space="preserve"> }</w:t>
      </w:r>
    </w:p>
    <w:p w:rsidR="005F5EF0" w:rsidRDefault="005F5EF0" w:rsidP="004A69A9">
      <w:pPr>
        <w:pStyle w:val="StylKurzvaernPed24b"/>
        <w:spacing w:before="0"/>
        <w:rPr>
          <w:color w:val="0070C0"/>
        </w:rPr>
      </w:pPr>
    </w:p>
    <w:p w:rsidR="005F5EF0" w:rsidRDefault="005F5EF0" w:rsidP="004A69A9">
      <w:pPr>
        <w:pStyle w:val="StylKurzvaernPed24b"/>
        <w:spacing w:before="0"/>
        <w:rPr>
          <w:color w:val="0070C0"/>
        </w:rPr>
      </w:pPr>
    </w:p>
    <w:p w:rsidR="005F5EF0" w:rsidRDefault="005F5EF0" w:rsidP="004A69A9">
      <w:pPr>
        <w:pStyle w:val="StylKurzvaernPed24b"/>
        <w:spacing w:before="0"/>
        <w:rPr>
          <w:color w:val="0070C0"/>
        </w:rPr>
      </w:pPr>
    </w:p>
    <w:p w:rsidR="005F5EF0" w:rsidRDefault="005F5EF0" w:rsidP="004A69A9">
      <w:pPr>
        <w:pStyle w:val="StylKurzvaernPed24b"/>
        <w:spacing w:before="0"/>
        <w:rPr>
          <w:color w:val="0070C0"/>
        </w:rPr>
      </w:pPr>
    </w:p>
    <w:p w:rsidR="005F5EF0" w:rsidRDefault="005F5EF0" w:rsidP="004A69A9">
      <w:pPr>
        <w:pStyle w:val="StylKurzvaernPed24b"/>
        <w:spacing w:before="0"/>
        <w:rPr>
          <w:color w:val="0070C0"/>
        </w:rPr>
      </w:pPr>
    </w:p>
    <w:p w:rsidR="005F5EF0" w:rsidRDefault="005F5EF0" w:rsidP="004A69A9">
      <w:pPr>
        <w:pStyle w:val="StylKurzvaernPed24b"/>
        <w:spacing w:before="0"/>
        <w:rPr>
          <w:color w:val="0070C0"/>
        </w:rPr>
      </w:pPr>
    </w:p>
    <w:p w:rsidR="005F5EF0" w:rsidRDefault="005F5EF0" w:rsidP="004A69A9">
      <w:pPr>
        <w:pStyle w:val="StylKurzvaernPed24b"/>
        <w:spacing w:before="0"/>
        <w:rPr>
          <w:color w:val="0070C0"/>
        </w:rPr>
      </w:pPr>
    </w:p>
    <w:p w:rsidR="005F5EF0" w:rsidRDefault="005F5EF0" w:rsidP="004A69A9">
      <w:pPr>
        <w:pStyle w:val="StylKurzvaernPed24b"/>
        <w:spacing w:before="0"/>
        <w:rPr>
          <w:color w:val="0070C0"/>
        </w:rPr>
      </w:pPr>
    </w:p>
    <w:p w:rsidR="005F5EF0" w:rsidRDefault="005F5EF0" w:rsidP="004A69A9">
      <w:pPr>
        <w:pStyle w:val="StylKurzvaernPed24b"/>
        <w:spacing w:before="0"/>
        <w:rPr>
          <w:color w:val="0070C0"/>
        </w:rPr>
      </w:pPr>
    </w:p>
    <w:p w:rsidR="005F5EF0" w:rsidRDefault="005F5EF0" w:rsidP="004A69A9">
      <w:pPr>
        <w:pStyle w:val="StylKurzvaernPed24b"/>
        <w:spacing w:before="0"/>
        <w:rPr>
          <w:color w:val="0070C0"/>
        </w:rPr>
      </w:pPr>
    </w:p>
    <w:p w:rsidR="005F5EF0" w:rsidRDefault="005F5EF0" w:rsidP="005F5EF0">
      <w:pPr>
        <w:pStyle w:val="StylKurzvaernPed24b"/>
        <w:rPr>
          <w:color w:val="0070C0"/>
        </w:rPr>
      </w:pPr>
    </w:p>
    <w:p w:rsidR="00765CE3" w:rsidRDefault="00765CE3" w:rsidP="00D46D62">
      <w:pPr>
        <w:jc w:val="both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765CE3" w:rsidRDefault="00765CE3" w:rsidP="00D46D62">
      <w:pPr>
        <w:jc w:val="both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D46D62" w:rsidRDefault="00D46D62" w:rsidP="00A97DCD">
      <w:pPr>
        <w:spacing w:line="168" w:lineRule="auto"/>
        <w:ind w:firstLine="266"/>
        <w:jc w:val="both"/>
        <w:rPr>
          <w:bCs/>
        </w:rPr>
      </w:pPr>
    </w:p>
    <w:p w:rsidR="00D46D62" w:rsidRPr="00A97DCD" w:rsidRDefault="00D46D62" w:rsidP="00A97DCD">
      <w:pPr>
        <w:spacing w:line="168" w:lineRule="auto"/>
        <w:ind w:firstLine="266"/>
        <w:jc w:val="both"/>
        <w:rPr>
          <w:bCs/>
        </w:rPr>
      </w:pPr>
    </w:p>
    <w:p w:rsidR="0028204B" w:rsidRDefault="0028204B" w:rsidP="00154AF4">
      <w:pPr>
        <w:ind w:left="284" w:firstLine="264"/>
        <w:jc w:val="both"/>
        <w:rPr>
          <w:color w:val="0070C0"/>
          <w:sz w:val="28"/>
          <w:szCs w:val="28"/>
        </w:rPr>
      </w:pPr>
    </w:p>
    <w:p w:rsidR="0028204B" w:rsidRDefault="0028204B" w:rsidP="00154AF4">
      <w:pPr>
        <w:ind w:left="284" w:firstLine="264"/>
        <w:jc w:val="both"/>
        <w:rPr>
          <w:color w:val="0070C0"/>
          <w:sz w:val="28"/>
          <w:szCs w:val="28"/>
        </w:rPr>
      </w:pPr>
    </w:p>
    <w:p w:rsidR="003720BF" w:rsidRPr="00BC51BC" w:rsidRDefault="00154AF4" w:rsidP="003720BF">
      <w:pPr>
        <w:pStyle w:val="StylKurzvaernPed24b"/>
        <w:rPr>
          <w:color w:val="0070C0"/>
        </w:rPr>
      </w:pPr>
      <w:r w:rsidRPr="00BC51BC">
        <w:rPr>
          <w:color w:val="0070C0"/>
          <w:sz w:val="28"/>
          <w:szCs w:val="28"/>
        </w:rPr>
        <w:lastRenderedPageBreak/>
        <w:t>30.</w:t>
      </w:r>
      <w:r w:rsidR="003720BF" w:rsidRPr="00BC51BC">
        <w:rPr>
          <w:color w:val="0070C0"/>
        </w:rPr>
        <w:t xml:space="preserve"> Jednorozmerné pole - triedenie</w:t>
      </w:r>
    </w:p>
    <w:p w:rsidR="003720BF" w:rsidRDefault="003720BF" w:rsidP="003720BF">
      <w:pPr>
        <w:ind w:firstLine="284"/>
      </w:pPr>
      <w:r w:rsidRPr="00331AEA">
        <w:t xml:space="preserve">Vysvetlite </w:t>
      </w:r>
      <w:r>
        <w:t xml:space="preserve"> usporiadanie položiek v jednorozmernom poli a </w:t>
      </w:r>
      <w:r w:rsidRPr="00331AEA">
        <w:t xml:space="preserve">postupnosť </w:t>
      </w:r>
      <w:r>
        <w:t>pri ich zoraďovaní pomocou triedenia (vysvetlite princíp bublinkového triedenia).</w:t>
      </w:r>
    </w:p>
    <w:p w:rsidR="003720BF" w:rsidRDefault="003720BF" w:rsidP="003720BF">
      <w:pPr>
        <w:ind w:firstLine="284"/>
      </w:pPr>
    </w:p>
    <w:p w:rsidR="003720BF" w:rsidRPr="00525174" w:rsidRDefault="003720BF" w:rsidP="003720BF">
      <w:pPr>
        <w:ind w:firstLine="284"/>
        <w:rPr>
          <w:i/>
        </w:rPr>
      </w:pPr>
      <w:r w:rsidRPr="00525174">
        <w:rPr>
          <w:i/>
        </w:rPr>
        <w:t>Príklad</w:t>
      </w:r>
    </w:p>
    <w:p w:rsidR="003720BF" w:rsidRDefault="003720BF" w:rsidP="003720BF">
      <w:pPr>
        <w:ind w:firstLine="284"/>
        <w:jc w:val="both"/>
      </w:pPr>
      <w:r>
        <w:t xml:space="preserve">Vytvorte </w:t>
      </w:r>
      <w:r w:rsidRPr="00D9658C">
        <w:t xml:space="preserve"> program, ktorý na</w:t>
      </w:r>
      <w:r>
        <w:t xml:space="preserve">číta jednotlivé prvky poľa,  prvky sú celočíselného </w:t>
      </w:r>
    </w:p>
    <w:p w:rsidR="003720BF" w:rsidRDefault="003720BF" w:rsidP="003720BF">
      <w:pPr>
        <w:jc w:val="both"/>
      </w:pPr>
      <w:r>
        <w:t>datového typu a bude ich maximálne desať. Program usporiada postupnost</w:t>
      </w:r>
    </w:p>
    <w:p w:rsidR="003720BF" w:rsidRPr="00D9658C" w:rsidRDefault="003720BF" w:rsidP="003720BF">
      <w:pPr>
        <w:jc w:val="both"/>
      </w:pPr>
      <w:r>
        <w:t>čísel v neklesajucom rade jednoduchým bublinkovým triedením. Prvky usporiadanej     postupnosti vypíše s ich idexom. V programe uplatnite  podmienečný príkaz a jednoduchý cyklus.</w:t>
      </w:r>
    </w:p>
    <w:p w:rsidR="00A97DCD" w:rsidRDefault="00A97DCD" w:rsidP="003720BF">
      <w:pPr>
        <w:ind w:firstLine="264"/>
        <w:rPr>
          <w:color w:val="000000" w:themeColor="text1"/>
          <w:sz w:val="20"/>
          <w:szCs w:val="20"/>
        </w:rPr>
      </w:pPr>
    </w:p>
    <w:p w:rsidR="0028204B" w:rsidRDefault="0028204B" w:rsidP="0028204B">
      <w:pPr>
        <w:rPr>
          <w:color w:val="000000" w:themeColor="text1"/>
          <w:sz w:val="20"/>
          <w:szCs w:val="20"/>
        </w:rPr>
      </w:pPr>
    </w:p>
    <w:p w:rsidR="0028204B" w:rsidRDefault="000E416C" w:rsidP="0028204B">
      <w:r>
        <w:t xml:space="preserve">       </w:t>
      </w:r>
      <w:r w:rsidR="0028204B">
        <w:t xml:space="preserve"> </w:t>
      </w:r>
      <w:r>
        <w:t xml:space="preserve">  </w:t>
      </w:r>
    </w:p>
    <w:p w:rsidR="0028204B" w:rsidRDefault="0028204B" w:rsidP="0028204B"/>
    <w:p w:rsidR="0028204B" w:rsidRDefault="0028204B" w:rsidP="0028204B"/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>#include &lt;stdio.h&gt;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>#define MAX 10</w:t>
      </w:r>
    </w:p>
    <w:p w:rsidR="003720BF" w:rsidRPr="003720BF" w:rsidRDefault="003720BF" w:rsidP="003720BF">
      <w:pPr>
        <w:spacing w:line="240" w:lineRule="auto"/>
        <w:rPr>
          <w:b/>
        </w:rPr>
      </w:pP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>main()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>{ int pocet;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int i,j;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int a[MAX],pomoc;</w:t>
      </w:r>
    </w:p>
    <w:p w:rsidR="003720BF" w:rsidRPr="003720BF" w:rsidRDefault="003720BF" w:rsidP="003720BF">
      <w:pPr>
        <w:spacing w:line="240" w:lineRule="auto"/>
        <w:rPr>
          <w:b/>
        </w:rPr>
      </w:pP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printf("\n Zadaj pocet prvkov postupnosti:  ");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scanf("%d",&amp;pocet);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if(pocet&gt;MAX)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       printf("\n To je prilis mnoho, maximum je %d\n",MAX);</w:t>
      </w:r>
    </w:p>
    <w:p w:rsidR="003720BF" w:rsidRPr="003720BF" w:rsidRDefault="003720BF" w:rsidP="003720BF">
      <w:pPr>
        <w:spacing w:line="240" w:lineRule="auto"/>
        <w:rPr>
          <w:b/>
        </w:rPr>
      </w:pP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else                    /* pocet prvkov bol programom akceptovany */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{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for(i=0;i&lt;pocet;i++) {         /* citanie prvkov postupnosti */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    printf("a[%d] : ",i+1);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    scanf("%d",&amp;a[i]);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}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         /* algoritmus jednoducheho bublinkoveho triedenia : */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for(i=pocet-1;i&gt;0;i--)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   for(j=0;j&lt;=i-1;j++)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      if(a[j]&gt;a[j+1])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      { pomoc=a[j]; a[j]=a[j+1]; a[j+1]=pomoc;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      }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for(i=0;i&lt;pocet;i++) {     /* vypis usporiadanej postupnosti */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    printf("\na[%d] : ",i+1);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    printf("%d",a[i]);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    system("Pause");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     }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 xml:space="preserve">  }                                                 /* koniec else */</w:t>
      </w:r>
    </w:p>
    <w:p w:rsidR="003720BF" w:rsidRPr="003720BF" w:rsidRDefault="003720BF" w:rsidP="003720BF">
      <w:pPr>
        <w:spacing w:line="240" w:lineRule="auto"/>
        <w:rPr>
          <w:b/>
        </w:rPr>
      </w:pPr>
      <w:r w:rsidRPr="003720BF">
        <w:rPr>
          <w:b/>
        </w:rPr>
        <w:t>}</w:t>
      </w:r>
    </w:p>
    <w:p w:rsidR="0028204B" w:rsidRDefault="0028204B" w:rsidP="000E416C">
      <w:pPr>
        <w:ind w:left="284" w:firstLine="266"/>
        <w:jc w:val="both"/>
        <w:rPr>
          <w:color w:val="000000" w:themeColor="text1"/>
          <w:sz w:val="20"/>
          <w:szCs w:val="20"/>
        </w:rPr>
      </w:pPr>
    </w:p>
    <w:p w:rsidR="0028204B" w:rsidRDefault="0028204B" w:rsidP="000E416C">
      <w:pPr>
        <w:ind w:left="284" w:firstLine="266"/>
        <w:jc w:val="both"/>
        <w:rPr>
          <w:color w:val="000000" w:themeColor="text1"/>
          <w:sz w:val="20"/>
          <w:szCs w:val="20"/>
        </w:rPr>
      </w:pPr>
    </w:p>
    <w:p w:rsidR="006F0208" w:rsidRDefault="006F0208" w:rsidP="006F0208">
      <w:pPr>
        <w:spacing w:line="240" w:lineRule="auto"/>
        <w:rPr>
          <w:rFonts w:ascii="Courier New" w:eastAsia="Times New Roman" w:hAnsi="Courier New" w:cs="Courier New"/>
          <w:sz w:val="27"/>
          <w:szCs w:val="27"/>
          <w:lang w:eastAsia="sk-SK"/>
        </w:rPr>
      </w:pPr>
    </w:p>
    <w:p w:rsidR="006F0208" w:rsidRDefault="006F0208" w:rsidP="006F0208">
      <w:pPr>
        <w:spacing w:line="240" w:lineRule="auto"/>
        <w:rPr>
          <w:rFonts w:ascii="Courier New" w:eastAsia="Times New Roman" w:hAnsi="Courier New" w:cs="Courier New"/>
          <w:sz w:val="27"/>
          <w:szCs w:val="27"/>
          <w:lang w:eastAsia="sk-SK"/>
        </w:rPr>
      </w:pPr>
    </w:p>
    <w:p w:rsidR="006F0208" w:rsidRDefault="006F0208" w:rsidP="006F0208">
      <w:pPr>
        <w:spacing w:line="240" w:lineRule="auto"/>
        <w:rPr>
          <w:rFonts w:ascii="Courier New" w:eastAsia="Times New Roman" w:hAnsi="Courier New" w:cs="Courier New"/>
          <w:sz w:val="27"/>
          <w:szCs w:val="27"/>
          <w:lang w:eastAsia="sk-SK"/>
        </w:rPr>
      </w:pPr>
    </w:p>
    <w:p w:rsidR="006F0208" w:rsidRDefault="006F0208" w:rsidP="006F0208">
      <w:pPr>
        <w:spacing w:line="240" w:lineRule="auto"/>
        <w:rPr>
          <w:rFonts w:ascii="Courier New" w:eastAsia="Times New Roman" w:hAnsi="Courier New" w:cs="Courier New"/>
          <w:sz w:val="27"/>
          <w:szCs w:val="27"/>
          <w:lang w:eastAsia="sk-SK"/>
        </w:rPr>
      </w:pPr>
    </w:p>
    <w:p w:rsidR="006F0208" w:rsidRDefault="006F0208" w:rsidP="003720BF">
      <w:pPr>
        <w:jc w:val="both"/>
        <w:rPr>
          <w:color w:val="000000" w:themeColor="text1"/>
          <w:sz w:val="20"/>
          <w:szCs w:val="20"/>
        </w:rPr>
      </w:pPr>
    </w:p>
    <w:p w:rsidR="000C01A4" w:rsidRPr="00BC51BC" w:rsidRDefault="000C01A4" w:rsidP="000C01A4">
      <w:pPr>
        <w:pStyle w:val="StylKurzvaernPed24b"/>
        <w:rPr>
          <w:color w:val="0070C0"/>
        </w:rPr>
      </w:pPr>
      <w:r w:rsidRPr="00BC51BC">
        <w:rPr>
          <w:color w:val="0070C0"/>
        </w:rPr>
        <w:lastRenderedPageBreak/>
        <w:t xml:space="preserve"> Reťazce – práca s reťazcami po znakoch</w:t>
      </w:r>
      <w:r>
        <w:rPr>
          <w:color w:val="0070C0"/>
        </w:rPr>
        <w:t xml:space="preserve"> ( práca so súborom  </w:t>
      </w:r>
      <w:proofErr w:type="spellStart"/>
      <w:r>
        <w:rPr>
          <w:color w:val="0070C0"/>
        </w:rPr>
        <w:t>txt</w:t>
      </w:r>
      <w:proofErr w:type="spellEnd"/>
      <w:r>
        <w:rPr>
          <w:color w:val="0070C0"/>
        </w:rPr>
        <w:t xml:space="preserve"> )</w:t>
      </w:r>
    </w:p>
    <w:p w:rsidR="000C01A4" w:rsidRPr="002F66EE" w:rsidRDefault="000C01A4" w:rsidP="000C01A4">
      <w:pPr>
        <w:pStyle w:val="Zarkazkladnhotextu"/>
        <w:ind w:left="454"/>
        <w:rPr>
          <w:color w:val="000000" w:themeColor="text1"/>
        </w:rPr>
      </w:pPr>
      <w:r w:rsidRPr="002F66EE">
        <w:rPr>
          <w:color w:val="000000" w:themeColor="text1"/>
        </w:rPr>
        <w:t xml:space="preserve">Vysvetlite  pojmy: </w:t>
      </w:r>
      <w:r>
        <w:rPr>
          <w:color w:val="000000" w:themeColor="text1"/>
        </w:rPr>
        <w:t xml:space="preserve">znak, znaková premenná, </w:t>
      </w:r>
      <w:r w:rsidRPr="002F66EE">
        <w:rPr>
          <w:color w:val="000000" w:themeColor="text1"/>
        </w:rPr>
        <w:t>reťazec</w:t>
      </w:r>
    </w:p>
    <w:p w:rsidR="000C01A4" w:rsidRPr="002F66EE" w:rsidRDefault="000C01A4" w:rsidP="000C01A4">
      <w:pPr>
        <w:pStyle w:val="Zarkazkladnhotextu"/>
        <w:ind w:left="360" w:firstLine="547"/>
        <w:rPr>
          <w:color w:val="000000" w:themeColor="text1"/>
        </w:rPr>
      </w:pPr>
      <w:r w:rsidRPr="002F66EE">
        <w:rPr>
          <w:color w:val="000000" w:themeColor="text1"/>
        </w:rPr>
        <w:t>Napíšte program, ktorý načíta text telegramu zadaný veľkými písmenami a cenu za jedno slovo. Nahraďte všetky medzery v telegrame hviezdičk</w:t>
      </w:r>
      <w:r>
        <w:rPr>
          <w:color w:val="000000" w:themeColor="text1"/>
        </w:rPr>
        <w:t>ou</w:t>
      </w:r>
      <w:r w:rsidRPr="002F66EE">
        <w:rPr>
          <w:color w:val="000000" w:themeColor="text1"/>
        </w:rPr>
        <w:t xml:space="preserve"> a vypíšte zmenený text na obrazovku. </w:t>
      </w:r>
      <w:r>
        <w:rPr>
          <w:color w:val="000000" w:themeColor="text1"/>
        </w:rPr>
        <w:t xml:space="preserve">Nakoniec vypíšte </w:t>
      </w:r>
      <w:r w:rsidRPr="002F66EE">
        <w:rPr>
          <w:color w:val="000000" w:themeColor="text1"/>
        </w:rPr>
        <w:t>sumu, ktorú by platil odosielateľ.</w:t>
      </w:r>
    </w:p>
    <w:p w:rsidR="000C01A4" w:rsidRPr="00B0032A" w:rsidRDefault="000C01A4" w:rsidP="000C01A4">
      <w:pPr>
        <w:ind w:left="360"/>
        <w:rPr>
          <w:i/>
          <w:color w:val="000000" w:themeColor="text1"/>
        </w:rPr>
      </w:pPr>
      <w:r w:rsidRPr="00B0032A">
        <w:rPr>
          <w:i/>
          <w:color w:val="000000" w:themeColor="text1"/>
        </w:rPr>
        <w:tab/>
        <w:t>Príklad výpisu:</w:t>
      </w:r>
      <w:r w:rsidRPr="00B0032A">
        <w:rPr>
          <w:i/>
          <w:color w:val="000000" w:themeColor="text1"/>
        </w:rPr>
        <w:tab/>
      </w:r>
    </w:p>
    <w:p w:rsidR="000C01A4" w:rsidRPr="00537CD3" w:rsidRDefault="000C01A4" w:rsidP="000C01A4">
      <w:pPr>
        <w:pStyle w:val="cislovanie"/>
        <w:numPr>
          <w:ilvl w:val="0"/>
          <w:numId w:val="0"/>
        </w:numPr>
        <w:tabs>
          <w:tab w:val="left" w:pos="1080"/>
          <w:tab w:val="left" w:pos="2694"/>
        </w:tabs>
        <w:ind w:left="2694" w:hanging="894"/>
        <w:jc w:val="left"/>
        <w:rPr>
          <w:noProof/>
        </w:rPr>
      </w:pPr>
      <w:r>
        <w:rPr>
          <w:szCs w:val="24"/>
        </w:rPr>
        <w:t>v</w:t>
      </w:r>
      <w:r w:rsidRPr="00F36465">
        <w:rPr>
          <w:szCs w:val="24"/>
        </w:rPr>
        <w:t xml:space="preserve">ýpis: </w:t>
      </w:r>
      <w:r w:rsidRPr="00F36465">
        <w:rPr>
          <w:szCs w:val="24"/>
        </w:rPr>
        <w:tab/>
      </w:r>
      <w:r>
        <w:rPr>
          <w:rFonts w:ascii="Courier New" w:hAnsi="Courier New" w:cs="Courier New"/>
          <w:szCs w:val="24"/>
        </w:rPr>
        <w:t>Zadaj text:</w:t>
      </w:r>
    </w:p>
    <w:p w:rsidR="000C01A4" w:rsidRPr="00537CD3" w:rsidRDefault="000C01A4" w:rsidP="000C01A4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rStyle w:val="programovy"/>
          <w:noProof/>
        </w:rPr>
      </w:pPr>
      <w:r w:rsidRPr="00537CD3">
        <w:rPr>
          <w:noProof/>
        </w:rPr>
        <w:t>vstup:</w:t>
      </w:r>
      <w:r w:rsidRPr="00537CD3">
        <w:rPr>
          <w:noProof/>
        </w:rPr>
        <w:tab/>
      </w:r>
      <w:r>
        <w:rPr>
          <w:rStyle w:val="programovy"/>
          <w:noProof/>
        </w:rPr>
        <w:t>DNES JE MATURITNA SKUSKA</w:t>
      </w:r>
    </w:p>
    <w:p w:rsidR="000C01A4" w:rsidRPr="00537CD3" w:rsidRDefault="000C01A4" w:rsidP="000C01A4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noProof/>
        </w:rPr>
      </w:pPr>
      <w:r w:rsidRPr="00537CD3">
        <w:rPr>
          <w:noProof/>
        </w:rPr>
        <w:t xml:space="preserve">výpis: </w:t>
      </w:r>
      <w:r w:rsidRPr="00537CD3">
        <w:rPr>
          <w:noProof/>
        </w:rPr>
        <w:tab/>
      </w:r>
      <w:r w:rsidRPr="00537CD3">
        <w:rPr>
          <w:rStyle w:val="programovy"/>
          <w:noProof/>
        </w:rPr>
        <w:t xml:space="preserve">Zadaj </w:t>
      </w:r>
      <w:r>
        <w:rPr>
          <w:rStyle w:val="programovy"/>
          <w:noProof/>
        </w:rPr>
        <w:t>cenu za slovo</w:t>
      </w:r>
    </w:p>
    <w:p w:rsidR="000C01A4" w:rsidRPr="00537CD3" w:rsidRDefault="000C01A4" w:rsidP="000C01A4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rStyle w:val="programovy"/>
          <w:noProof/>
        </w:rPr>
      </w:pPr>
      <w:r w:rsidRPr="00537CD3">
        <w:rPr>
          <w:noProof/>
        </w:rPr>
        <w:t>vstup:</w:t>
      </w:r>
      <w:r w:rsidRPr="00537CD3">
        <w:rPr>
          <w:noProof/>
        </w:rPr>
        <w:tab/>
      </w:r>
      <w:r>
        <w:rPr>
          <w:rStyle w:val="programovy"/>
          <w:noProof/>
        </w:rPr>
        <w:t>0.50</w:t>
      </w:r>
    </w:p>
    <w:p w:rsidR="000C01A4" w:rsidRDefault="000C01A4" w:rsidP="000C01A4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rStyle w:val="programovy"/>
          <w:noProof/>
        </w:rPr>
      </w:pPr>
      <w:r w:rsidRPr="00537CD3">
        <w:rPr>
          <w:noProof/>
        </w:rPr>
        <w:t>výstup:</w:t>
      </w:r>
      <w:r w:rsidRPr="00537CD3">
        <w:rPr>
          <w:b/>
          <w:noProof/>
        </w:rPr>
        <w:tab/>
      </w:r>
      <w:r w:rsidRPr="00AF12E4">
        <w:rPr>
          <w:rFonts w:ascii="Courier New" w:hAnsi="Courier New" w:cs="Courier New"/>
          <w:noProof/>
          <w:sz w:val="22"/>
          <w:szCs w:val="22"/>
        </w:rPr>
        <w:t>DNES</w:t>
      </w:r>
      <w:r>
        <w:rPr>
          <w:rStyle w:val="programovy"/>
          <w:rFonts w:cs="Courier New"/>
          <w:noProof/>
          <w:szCs w:val="22"/>
        </w:rPr>
        <w:t>*</w:t>
      </w:r>
      <w:r w:rsidRPr="00AF12E4">
        <w:rPr>
          <w:rStyle w:val="programovy"/>
          <w:rFonts w:cs="Courier New"/>
          <w:noProof/>
          <w:szCs w:val="22"/>
        </w:rPr>
        <w:t>JE</w:t>
      </w:r>
      <w:r>
        <w:rPr>
          <w:rStyle w:val="programovy"/>
          <w:rFonts w:cs="Courier New"/>
          <w:noProof/>
          <w:szCs w:val="22"/>
        </w:rPr>
        <w:t>*MATURITNA</w:t>
      </w:r>
      <w:r w:rsidRPr="00AF12E4">
        <w:rPr>
          <w:rStyle w:val="programovy"/>
          <w:rFonts w:cs="Courier New"/>
          <w:noProof/>
          <w:szCs w:val="22"/>
        </w:rPr>
        <w:t>*SKUSKA</w:t>
      </w:r>
      <w:r>
        <w:rPr>
          <w:rStyle w:val="programovy"/>
          <w:noProof/>
        </w:rPr>
        <w:t xml:space="preserve"> </w:t>
      </w:r>
    </w:p>
    <w:p w:rsidR="000C01A4" w:rsidRPr="00537CD3" w:rsidRDefault="000C01A4" w:rsidP="000C01A4">
      <w:pPr>
        <w:pStyle w:val="cislovanie"/>
        <w:numPr>
          <w:ilvl w:val="0"/>
          <w:numId w:val="0"/>
        </w:numPr>
        <w:tabs>
          <w:tab w:val="left" w:pos="900"/>
          <w:tab w:val="left" w:pos="1800"/>
        </w:tabs>
        <w:ind w:left="1800"/>
        <w:rPr>
          <w:rStyle w:val="programovy"/>
          <w:noProof/>
        </w:rPr>
      </w:pPr>
      <w:r>
        <w:rPr>
          <w:rStyle w:val="programovy"/>
          <w:noProof/>
        </w:rPr>
        <w:tab/>
      </w:r>
      <w:r>
        <w:rPr>
          <w:rStyle w:val="programovy"/>
          <w:noProof/>
        </w:rPr>
        <w:tab/>
      </w:r>
      <w:r>
        <w:rPr>
          <w:rStyle w:val="programovy"/>
          <w:noProof/>
        </w:rPr>
        <w:tab/>
        <w:t>Zaplatite: 2.00 eur</w:t>
      </w:r>
    </w:p>
    <w:p w:rsidR="000C01A4" w:rsidRDefault="000C01A4" w:rsidP="000C01A4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0C01A4" w:rsidRDefault="000C01A4" w:rsidP="000C01A4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0C01A4" w:rsidRDefault="000C01A4" w:rsidP="000C01A4">
      <w:pPr>
        <w:ind w:left="360" w:hanging="360"/>
        <w:rPr>
          <w:rFonts w:ascii="Arial" w:eastAsia="Times New Roman" w:hAnsi="Arial" w:cs="Arial"/>
          <w:b/>
          <w:bCs/>
          <w:color w:val="0070C0"/>
          <w:sz w:val="24"/>
          <w:szCs w:val="24"/>
          <w:lang w:eastAsia="sk-SK"/>
        </w:rPr>
      </w:pP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#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include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&lt;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stdio.h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&gt;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#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include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&lt;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string.h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&gt;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int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main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(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void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)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{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FILE *f;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float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cena=0;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int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c, 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subor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=0;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 xml:space="preserve">f = 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fopen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("TELEGRAM.txt", "r");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while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((c= 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getc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(f)) != EOF)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   {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subor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++;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}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fclose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(f);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int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upravsubor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= 0;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 xml:space="preserve">f = 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fopen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("TELEGRAM.txt", "r");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char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string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[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subor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];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while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((c= 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getc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(f)) != EOF){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if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(c == ' '){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char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 xml:space="preserve"> zmena = '*';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string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[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upravsubor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] = zmena;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putchar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(zmena);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cena += 0.5;</w:t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 xml:space="preserve">} 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else</w:t>
      </w:r>
      <w:proofErr w:type="spellEnd"/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string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[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upravsubor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] =c;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putchar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(c);</w:t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upravsubor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++;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>}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  <w:t xml:space="preserve">f = 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fopen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("TELEGRAM.txt", "r");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printf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("\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nZaplatite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: %.2f\n", cena+0.5);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ab/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system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("</w:t>
      </w:r>
      <w:proofErr w:type="spellStart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pause</w:t>
      </w:r>
      <w:proofErr w:type="spellEnd"/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");</w:t>
      </w:r>
    </w:p>
    <w:p w:rsidR="000C01A4" w:rsidRPr="00CE2C33" w:rsidRDefault="000C01A4" w:rsidP="000C01A4">
      <w:pPr>
        <w:ind w:left="360" w:hanging="360"/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</w:pPr>
      <w:r w:rsidRPr="00CE2C33">
        <w:rPr>
          <w:rFonts w:ascii="Arial" w:eastAsia="Times New Roman" w:hAnsi="Arial" w:cs="Arial"/>
          <w:bCs/>
          <w:color w:val="0070C0"/>
          <w:sz w:val="24"/>
          <w:szCs w:val="24"/>
          <w:lang w:eastAsia="sk-SK"/>
        </w:rPr>
        <w:t>}</w:t>
      </w:r>
    </w:p>
    <w:p w:rsidR="00A97DCD" w:rsidRPr="00252BDD" w:rsidRDefault="00A97DCD" w:rsidP="00A97DCD">
      <w:pPr>
        <w:ind w:left="284" w:firstLine="264"/>
        <w:jc w:val="both"/>
        <w:rPr>
          <w:color w:val="000000" w:themeColor="text1"/>
          <w:sz w:val="20"/>
          <w:szCs w:val="20"/>
        </w:rPr>
      </w:pPr>
    </w:p>
    <w:sectPr w:rsidR="00A97DCD" w:rsidRPr="00252BDD" w:rsidSect="006A0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53AC5"/>
    <w:multiLevelType w:val="hybridMultilevel"/>
    <w:tmpl w:val="92CC0388"/>
    <w:lvl w:ilvl="0" w:tplc="041B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17332E"/>
    <w:multiLevelType w:val="hybridMultilevel"/>
    <w:tmpl w:val="43A09D44"/>
    <w:lvl w:ilvl="0" w:tplc="041B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CF4B4C"/>
    <w:multiLevelType w:val="hybridMultilevel"/>
    <w:tmpl w:val="96DE4B8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46242"/>
    <w:multiLevelType w:val="hybridMultilevel"/>
    <w:tmpl w:val="86F874D4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B8A532B"/>
    <w:multiLevelType w:val="hybridMultilevel"/>
    <w:tmpl w:val="F24852E2"/>
    <w:lvl w:ilvl="0" w:tplc="FFFFFFFF">
      <w:start w:val="1"/>
      <w:numFmt w:val="decimal"/>
      <w:pStyle w:val="cislovanie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031943"/>
    <w:multiLevelType w:val="hybridMultilevel"/>
    <w:tmpl w:val="F2E28024"/>
    <w:lvl w:ilvl="0" w:tplc="71FC4C2C">
      <w:start w:val="1"/>
      <w:numFmt w:val="decimal"/>
      <w:pStyle w:val="Zadania"/>
      <w:lvlText w:val="%1."/>
      <w:lvlJc w:val="right"/>
      <w:pPr>
        <w:tabs>
          <w:tab w:val="num" w:pos="-114"/>
        </w:tabs>
        <w:ind w:left="0" w:firstLine="0"/>
      </w:pPr>
      <w:rPr>
        <w:rFonts w:hint="default"/>
        <w:b/>
        <w:bCs/>
        <w:i/>
        <w:color w:val="000000" w:themeColor="text1"/>
        <w:sz w:val="40"/>
        <w:szCs w:val="40"/>
      </w:rPr>
    </w:lvl>
    <w:lvl w:ilvl="1" w:tplc="041B0003">
      <w:start w:val="1"/>
      <w:numFmt w:val="lowerLetter"/>
      <w:lvlText w:val="%2."/>
      <w:lvlJc w:val="left"/>
      <w:pPr>
        <w:tabs>
          <w:tab w:val="num" w:pos="-404"/>
        </w:tabs>
        <w:ind w:left="-404" w:hanging="360"/>
      </w:pPr>
    </w:lvl>
    <w:lvl w:ilvl="2" w:tplc="041B0005">
      <w:start w:val="1"/>
      <w:numFmt w:val="lowerRoman"/>
      <w:lvlText w:val="%3."/>
      <w:lvlJc w:val="right"/>
      <w:pPr>
        <w:tabs>
          <w:tab w:val="num" w:pos="316"/>
        </w:tabs>
        <w:ind w:left="316" w:hanging="180"/>
      </w:pPr>
    </w:lvl>
    <w:lvl w:ilvl="3" w:tplc="041B0001">
      <w:start w:val="1"/>
      <w:numFmt w:val="decimal"/>
      <w:lvlText w:val="%4."/>
      <w:lvlJc w:val="left"/>
      <w:pPr>
        <w:tabs>
          <w:tab w:val="num" w:pos="1036"/>
        </w:tabs>
        <w:ind w:left="1036" w:hanging="360"/>
      </w:pPr>
    </w:lvl>
    <w:lvl w:ilvl="4" w:tplc="041B0003">
      <w:start w:val="1"/>
      <w:numFmt w:val="lowerLetter"/>
      <w:lvlText w:val="%5."/>
      <w:lvlJc w:val="left"/>
      <w:pPr>
        <w:tabs>
          <w:tab w:val="num" w:pos="1756"/>
        </w:tabs>
        <w:ind w:left="1756" w:hanging="360"/>
      </w:pPr>
    </w:lvl>
    <w:lvl w:ilvl="5" w:tplc="041B0005">
      <w:start w:val="1"/>
      <w:numFmt w:val="lowerRoman"/>
      <w:lvlText w:val="%6."/>
      <w:lvlJc w:val="right"/>
      <w:pPr>
        <w:tabs>
          <w:tab w:val="num" w:pos="2476"/>
        </w:tabs>
        <w:ind w:left="2476" w:hanging="180"/>
      </w:pPr>
    </w:lvl>
    <w:lvl w:ilvl="6" w:tplc="041B0001">
      <w:start w:val="1"/>
      <w:numFmt w:val="decimal"/>
      <w:lvlText w:val="%7."/>
      <w:lvlJc w:val="left"/>
      <w:pPr>
        <w:tabs>
          <w:tab w:val="num" w:pos="3196"/>
        </w:tabs>
        <w:ind w:left="3196" w:hanging="360"/>
      </w:pPr>
    </w:lvl>
    <w:lvl w:ilvl="7" w:tplc="041B0003">
      <w:start w:val="1"/>
      <w:numFmt w:val="lowerLetter"/>
      <w:lvlText w:val="%8."/>
      <w:lvlJc w:val="left"/>
      <w:pPr>
        <w:tabs>
          <w:tab w:val="num" w:pos="3916"/>
        </w:tabs>
        <w:ind w:left="3916" w:hanging="360"/>
      </w:pPr>
    </w:lvl>
    <w:lvl w:ilvl="8" w:tplc="041B0005">
      <w:start w:val="1"/>
      <w:numFmt w:val="lowerRoman"/>
      <w:lvlText w:val="%9."/>
      <w:lvlJc w:val="right"/>
      <w:pPr>
        <w:tabs>
          <w:tab w:val="num" w:pos="4636"/>
        </w:tabs>
        <w:ind w:left="4636" w:hanging="180"/>
      </w:pPr>
    </w:lvl>
  </w:abstractNum>
  <w:abstractNum w:abstractNumId="6" w15:restartNumberingAfterBreak="0">
    <w:nsid w:val="519A4016"/>
    <w:multiLevelType w:val="hybridMultilevel"/>
    <w:tmpl w:val="852C6170"/>
    <w:lvl w:ilvl="0" w:tplc="702CC584">
      <w:start w:val="1"/>
      <w:numFmt w:val="decimal"/>
      <w:lvlText w:val="%1."/>
      <w:lvlJc w:val="left"/>
      <w:pPr>
        <w:ind w:left="928" w:hanging="360"/>
      </w:pPr>
      <w:rPr>
        <w:rFonts w:hint="default"/>
        <w:color w:val="0070C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55433414"/>
    <w:multiLevelType w:val="hybridMultilevel"/>
    <w:tmpl w:val="F09E64EC"/>
    <w:lvl w:ilvl="0" w:tplc="041B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2093B8C"/>
    <w:multiLevelType w:val="hybridMultilevel"/>
    <w:tmpl w:val="62781720"/>
    <w:lvl w:ilvl="0" w:tplc="041B0003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tabs>
          <w:tab w:val="num" w:pos="2704"/>
        </w:tabs>
        <w:ind w:left="2704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424"/>
        </w:tabs>
        <w:ind w:left="34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4144"/>
        </w:tabs>
        <w:ind w:left="41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864"/>
        </w:tabs>
        <w:ind w:left="48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584"/>
        </w:tabs>
        <w:ind w:left="55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304"/>
        </w:tabs>
        <w:ind w:left="63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7024"/>
        </w:tabs>
        <w:ind w:left="70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744"/>
        </w:tabs>
        <w:ind w:left="774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62B4"/>
    <w:rsid w:val="0005209D"/>
    <w:rsid w:val="000A1DB2"/>
    <w:rsid w:val="000A3C6B"/>
    <w:rsid w:val="000C01A4"/>
    <w:rsid w:val="000E416C"/>
    <w:rsid w:val="00154AF4"/>
    <w:rsid w:val="0017483B"/>
    <w:rsid w:val="00176C4C"/>
    <w:rsid w:val="0017731C"/>
    <w:rsid w:val="00252BDD"/>
    <w:rsid w:val="0028204B"/>
    <w:rsid w:val="002B75F5"/>
    <w:rsid w:val="00304373"/>
    <w:rsid w:val="00325E3D"/>
    <w:rsid w:val="003720BF"/>
    <w:rsid w:val="0039226B"/>
    <w:rsid w:val="003A2489"/>
    <w:rsid w:val="003A4B41"/>
    <w:rsid w:val="00482D59"/>
    <w:rsid w:val="00484A4D"/>
    <w:rsid w:val="00492451"/>
    <w:rsid w:val="004A58EA"/>
    <w:rsid w:val="004A69A9"/>
    <w:rsid w:val="00572172"/>
    <w:rsid w:val="005F5EF0"/>
    <w:rsid w:val="006A0581"/>
    <w:rsid w:val="006B1104"/>
    <w:rsid w:val="006B5650"/>
    <w:rsid w:val="006C7E58"/>
    <w:rsid w:val="006E7BEF"/>
    <w:rsid w:val="006F0208"/>
    <w:rsid w:val="00703C79"/>
    <w:rsid w:val="007178A4"/>
    <w:rsid w:val="00743158"/>
    <w:rsid w:val="00751EDE"/>
    <w:rsid w:val="00765CE3"/>
    <w:rsid w:val="007A0AC9"/>
    <w:rsid w:val="007D509C"/>
    <w:rsid w:val="007E52E6"/>
    <w:rsid w:val="007E644B"/>
    <w:rsid w:val="0080179B"/>
    <w:rsid w:val="008053AE"/>
    <w:rsid w:val="00847FA2"/>
    <w:rsid w:val="00875898"/>
    <w:rsid w:val="008B15A4"/>
    <w:rsid w:val="008D0015"/>
    <w:rsid w:val="008F0ED4"/>
    <w:rsid w:val="00932140"/>
    <w:rsid w:val="009860A7"/>
    <w:rsid w:val="00991DF2"/>
    <w:rsid w:val="009C27D3"/>
    <w:rsid w:val="009F2F2E"/>
    <w:rsid w:val="00A05F00"/>
    <w:rsid w:val="00A97DCD"/>
    <w:rsid w:val="00AB4283"/>
    <w:rsid w:val="00AD7A07"/>
    <w:rsid w:val="00AF2694"/>
    <w:rsid w:val="00AF5AE4"/>
    <w:rsid w:val="00BC51BC"/>
    <w:rsid w:val="00C30409"/>
    <w:rsid w:val="00C81C40"/>
    <w:rsid w:val="00C87E4F"/>
    <w:rsid w:val="00CA3699"/>
    <w:rsid w:val="00CE282C"/>
    <w:rsid w:val="00CE2C33"/>
    <w:rsid w:val="00CF59EC"/>
    <w:rsid w:val="00D10AC4"/>
    <w:rsid w:val="00D17C6B"/>
    <w:rsid w:val="00D46D62"/>
    <w:rsid w:val="00D514C3"/>
    <w:rsid w:val="00E31FA7"/>
    <w:rsid w:val="00E449F4"/>
    <w:rsid w:val="00E53A4D"/>
    <w:rsid w:val="00E54227"/>
    <w:rsid w:val="00E562B4"/>
    <w:rsid w:val="00E8522E"/>
    <w:rsid w:val="00EE5139"/>
    <w:rsid w:val="00F008AF"/>
    <w:rsid w:val="00F0134C"/>
    <w:rsid w:val="00F62D6D"/>
    <w:rsid w:val="00F93910"/>
    <w:rsid w:val="00FA67D1"/>
    <w:rsid w:val="00FE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5:docId w15:val="{CFF6622A-6DB2-4AC6-859C-CAE87642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19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F0208"/>
  </w:style>
  <w:style w:type="paragraph" w:styleId="Nadpis3">
    <w:name w:val="heading 3"/>
    <w:basedOn w:val="Normlny"/>
    <w:next w:val="Normlny"/>
    <w:link w:val="Nadpis3Char"/>
    <w:qFormat/>
    <w:rsid w:val="00AD7A0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F008AF"/>
    <w:pPr>
      <w:spacing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rsid w:val="00F008A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KurzvaernPed24b">
    <w:name w:val="Styl Kurzíva Černá Před:  24 b."/>
    <w:basedOn w:val="Normlny"/>
    <w:rsid w:val="00FE1FD0"/>
    <w:pPr>
      <w:spacing w:before="48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sk-SK"/>
    </w:rPr>
  </w:style>
  <w:style w:type="paragraph" w:customStyle="1" w:styleId="odsek1">
    <w:name w:val="odsek1"/>
    <w:basedOn w:val="Normlny"/>
    <w:rsid w:val="00FE1FD0"/>
    <w:pPr>
      <w:overflowPunct w:val="0"/>
      <w:autoSpaceDE w:val="0"/>
      <w:autoSpaceDN w:val="0"/>
      <w:adjustRightInd w:val="0"/>
      <w:spacing w:before="180" w:after="24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DSEK">
    <w:name w:val="ODSEK"/>
    <w:basedOn w:val="Normlny"/>
    <w:rsid w:val="00482D59"/>
    <w:pPr>
      <w:overflowPunct w:val="0"/>
      <w:autoSpaceDE w:val="0"/>
      <w:autoSpaceDN w:val="0"/>
      <w:adjustRightInd w:val="0"/>
      <w:spacing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ovy">
    <w:name w:val="programovy"/>
    <w:basedOn w:val="Predvolenpsmoodseku"/>
    <w:rsid w:val="00482D59"/>
    <w:rPr>
      <w:rFonts w:ascii="Courier New" w:hAnsi="Courier New"/>
      <w:sz w:val="22"/>
      <w:lang w:val="sk-SK"/>
    </w:rPr>
  </w:style>
  <w:style w:type="paragraph" w:customStyle="1" w:styleId="StylStylhlavnaotPed18b">
    <w:name w:val="Styl Stylhlavnaot + Před:  18 b."/>
    <w:basedOn w:val="Normlny"/>
    <w:autoRedefine/>
    <w:rsid w:val="00C81C40"/>
    <w:pPr>
      <w:tabs>
        <w:tab w:val="right" w:pos="142"/>
      </w:tabs>
      <w:spacing w:line="240" w:lineRule="auto"/>
      <w:ind w:firstLine="567"/>
      <w:jc w:val="both"/>
      <w:outlineLvl w:val="0"/>
    </w:pPr>
    <w:rPr>
      <w:rFonts w:ascii="Times New Roman" w:eastAsia="Times New Roman" w:hAnsi="Times New Roman" w:cs="Times New Roman"/>
      <w:bCs/>
      <w:color w:val="000000" w:themeColor="text1"/>
      <w:sz w:val="24"/>
      <w:szCs w:val="20"/>
    </w:rPr>
  </w:style>
  <w:style w:type="paragraph" w:customStyle="1" w:styleId="StylStylhlavnaotVlevo0cmPrvndek0cm">
    <w:name w:val="Styl Stylhlavnaot + Vlevo:  0 cm První řádek:  0 cm"/>
    <w:basedOn w:val="Normlny"/>
    <w:rsid w:val="007A0AC9"/>
    <w:pPr>
      <w:tabs>
        <w:tab w:val="right" w:pos="142"/>
      </w:tabs>
      <w:spacing w:before="48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cislovanie">
    <w:name w:val="cislovanie"/>
    <w:basedOn w:val="Normlny"/>
    <w:rsid w:val="008F0ED4"/>
    <w:pPr>
      <w:widowControl w:val="0"/>
      <w:numPr>
        <w:numId w:val="3"/>
      </w:num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adpis3Char">
    <w:name w:val="Nadpis 3 Char"/>
    <w:basedOn w:val="Predvolenpsmoodseku"/>
    <w:link w:val="Nadpis3"/>
    <w:rsid w:val="00AD7A07"/>
    <w:rPr>
      <w:rFonts w:ascii="Arial" w:eastAsia="Times New Roman" w:hAnsi="Arial" w:cs="Arial"/>
      <w:b/>
      <w:bCs/>
      <w:sz w:val="26"/>
      <w:szCs w:val="26"/>
      <w:lang w:eastAsia="sk-SK"/>
    </w:rPr>
  </w:style>
  <w:style w:type="paragraph" w:styleId="Odsekzoznamu">
    <w:name w:val="List Paragraph"/>
    <w:basedOn w:val="Normlny"/>
    <w:uiPriority w:val="34"/>
    <w:qFormat/>
    <w:rsid w:val="00C30409"/>
    <w:pPr>
      <w:spacing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Stylhlavnaot">
    <w:name w:val="Stylhlavnaot"/>
    <w:basedOn w:val="Normlny"/>
    <w:rsid w:val="002B75F5"/>
    <w:pPr>
      <w:tabs>
        <w:tab w:val="right" w:pos="142"/>
      </w:tabs>
      <w:spacing w:before="12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Zadania">
    <w:name w:val="Zadania"/>
    <w:basedOn w:val="Normlny"/>
    <w:rsid w:val="002B75F5"/>
    <w:pPr>
      <w:keepNext/>
      <w:numPr>
        <w:numId w:val="6"/>
      </w:numPr>
      <w:tabs>
        <w:tab w:val="num" w:pos="312"/>
        <w:tab w:val="left" w:pos="567"/>
      </w:tabs>
      <w:spacing w:before="480" w:after="60" w:line="240" w:lineRule="auto"/>
      <w:ind w:left="426"/>
      <w:outlineLvl w:val="0"/>
    </w:pPr>
    <w:rPr>
      <w:rFonts w:ascii="Arial" w:eastAsia="Times New Roman" w:hAnsi="Arial" w:cs="Arial"/>
      <w:b/>
      <w:bCs/>
      <w:i/>
      <w:iCs/>
      <w:kern w:val="32"/>
      <w:sz w:val="36"/>
      <w:szCs w:val="3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ivatel\Desktop\MS_CVICENIA_TEZY_2018\spracovane%20zdrojove%20kody%20k%2024052015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spracovane zdrojove kody k 24052015.dotm</Template>
  <TotalTime>309</TotalTime>
  <Pages>32</Pages>
  <Words>5514</Words>
  <Characters>31431</Characters>
  <Application>Microsoft Office Word</Application>
  <DocSecurity>0</DocSecurity>
  <Lines>261</Lines>
  <Paragraphs>73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annpi</dc:creator>
  <cp:keywords/>
  <dc:description/>
  <cp:lastModifiedBy>apisko</cp:lastModifiedBy>
  <cp:revision>4</cp:revision>
  <dcterms:created xsi:type="dcterms:W3CDTF">2016-05-03T05:57:00Z</dcterms:created>
  <dcterms:modified xsi:type="dcterms:W3CDTF">2019-05-07T15:27:00Z</dcterms:modified>
</cp:coreProperties>
</file>