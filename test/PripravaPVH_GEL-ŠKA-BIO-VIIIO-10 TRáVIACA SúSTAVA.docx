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7C18">
        <w:t xml:space="preserve">           </w:t>
      </w:r>
      <w:r>
        <w:t xml:space="preserve">č. </w:t>
      </w:r>
      <w:r w:rsidR="00537C18"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0B2670" w:rsidRDefault="0058437F" w:rsidP="00D40621">
            <w:pPr>
              <w:spacing w:before="120" w:after="120"/>
              <w:rPr>
                <w:b/>
                <w:bCs/>
              </w:rPr>
            </w:pPr>
            <w:r w:rsidRPr="000B2670">
              <w:rPr>
                <w:b/>
                <w:bCs/>
              </w:rPr>
              <w:t xml:space="preserve">RNDr. Lenka </w:t>
            </w:r>
            <w:proofErr w:type="spellStart"/>
            <w:r w:rsidRPr="000B2670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0B2670" w:rsidRDefault="00537C18" w:rsidP="000C62E0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61895" w:rsidRPr="000B2670">
              <w:rPr>
                <w:b/>
                <w:bCs/>
              </w:rPr>
              <w:t>.</w:t>
            </w:r>
            <w:r w:rsidR="000B2670">
              <w:rPr>
                <w:b/>
                <w:bCs/>
              </w:rPr>
              <w:t>0</w:t>
            </w:r>
            <w:r w:rsidR="00C61895" w:rsidRPr="000B2670">
              <w:rPr>
                <w:b/>
                <w:bCs/>
              </w:rPr>
              <w:t>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D40621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C61895" w:rsidRDefault="00C61895" w:rsidP="00997958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537C18">
              <w:rPr>
                <w:b/>
                <w:bCs/>
              </w:rPr>
              <w:t>III</w:t>
            </w:r>
            <w:r w:rsidR="00B219AB" w:rsidRPr="00C61895">
              <w:rPr>
                <w:b/>
                <w:bCs/>
              </w:rPr>
              <w:t>.</w:t>
            </w:r>
            <w:r w:rsidR="00997958" w:rsidRPr="00C61895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0C62E0" w:rsidRDefault="00537C18" w:rsidP="00537C18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Biológia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537C18" w:rsidRDefault="00537C18" w:rsidP="007054FE">
            <w:pPr>
              <w:rPr>
                <w:b/>
                <w:bCs/>
              </w:rPr>
            </w:pPr>
            <w:r w:rsidRPr="00537C18">
              <w:rPr>
                <w:b/>
                <w:bCs/>
              </w:rPr>
              <w:t>Ľudský organizmus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537C18" w:rsidRDefault="00537C18" w:rsidP="00910449">
            <w:pPr>
              <w:rPr>
                <w:b/>
                <w:bCs/>
              </w:rPr>
            </w:pPr>
            <w:r w:rsidRPr="00537C18">
              <w:rPr>
                <w:rStyle w:val="Siln"/>
                <w:szCs w:val="20"/>
              </w:rPr>
              <w:t>Tráviaca sústava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C61895" w:rsidRDefault="00BC7654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537C18" w:rsidRPr="00537C18" w:rsidRDefault="00537C18" w:rsidP="00537C18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>vedieť opísať oddiely tráviacej sústavy, charakterizovať ich,</w:t>
            </w:r>
          </w:p>
          <w:p w:rsidR="00537C18" w:rsidRPr="00537C18" w:rsidRDefault="00537C18" w:rsidP="00537C18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>vedieť popísať ústnu dutinu, žalúdok, tenké a hrubé črevo z hľadiska stavby, častí a hlavných funkcií,</w:t>
            </w:r>
          </w:p>
          <w:p w:rsidR="00537C18" w:rsidRPr="00537C18" w:rsidRDefault="00537C18" w:rsidP="00537C18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vysvetliť pojmy </w:t>
            </w:r>
            <w:proofErr w:type="spellStart"/>
            <w:r>
              <w:rPr>
                <w:sz w:val="20"/>
                <w:szCs w:val="20"/>
              </w:rPr>
              <w:t>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antiperistaltické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defekačný</w:t>
            </w:r>
            <w:proofErr w:type="spellEnd"/>
            <w:r>
              <w:rPr>
                <w:sz w:val="20"/>
                <w:szCs w:val="20"/>
              </w:rPr>
              <w:t xml:space="preserve"> reflex,</w:t>
            </w:r>
          </w:p>
          <w:p w:rsidR="00537C18" w:rsidRPr="00537C18" w:rsidRDefault="00537C18" w:rsidP="00537C18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sz w:val="20"/>
                <w:szCs w:val="20"/>
              </w:rPr>
              <w:t>poznať a charakterizovať tráviace žľazy, enzýmy a ich význam a ochorenia tráviacej sústavy,</w:t>
            </w:r>
          </w:p>
          <w:p w:rsidR="00537C18" w:rsidRPr="00537C18" w:rsidRDefault="00537C18" w:rsidP="00537C18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 xml:space="preserve">uvedomiť nutnosť správneho fungovania tráviacej sústavy, potrebe pravidelnosti a výberu prijímanej potravy vzhľadom na biologickú hodnotu jej zložiek,  </w:t>
            </w:r>
          </w:p>
          <w:p w:rsidR="00BC7654" w:rsidRPr="00C61895" w:rsidRDefault="00537C18" w:rsidP="00537C18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93379C">
              <w:rPr>
                <w:bCs/>
                <w:sz w:val="20"/>
                <w:szCs w:val="20"/>
              </w:rPr>
              <w:t xml:space="preserve">vedieť </w:t>
            </w:r>
            <w:r>
              <w:rPr>
                <w:bCs/>
                <w:sz w:val="20"/>
                <w:szCs w:val="20"/>
              </w:rPr>
              <w:t>zostaviť pravidlá zdravého životného štýlu a jedálnička.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936387" w:rsidRDefault="00E7776F" w:rsidP="00E7776F">
            <w:pPr>
              <w:rPr>
                <w:bCs/>
              </w:rPr>
            </w:pPr>
            <w:r w:rsidRPr="00936387">
              <w:rPr>
                <w:bCs/>
                <w:sz w:val="20"/>
              </w:rPr>
              <w:t>VH z</w:t>
            </w:r>
            <w:r w:rsidR="0058437F" w:rsidRPr="00936387">
              <w:rPr>
                <w:bCs/>
                <w:sz w:val="20"/>
              </w:rPr>
              <w:t>ákladného typu</w:t>
            </w:r>
            <w:r w:rsidR="00936387" w:rsidRPr="00936387">
              <w:rPr>
                <w:bCs/>
                <w:sz w:val="20"/>
              </w:rPr>
              <w:t>, projektové vyučovanie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C61895" w:rsidRDefault="00537C18" w:rsidP="00E7776F">
            <w:pPr>
              <w:rPr>
                <w:b/>
                <w:bCs/>
              </w:rPr>
            </w:pPr>
            <w:r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práca s interaktívnou tabuľou, práca s modelom tráviacej sústavy, inštruktáž, skupinová práca, práca s </w:t>
            </w:r>
            <w:proofErr w:type="spellStart"/>
            <w:r>
              <w:rPr>
                <w:sz w:val="20"/>
                <w:szCs w:val="20"/>
              </w:rPr>
              <w:t>e-testom</w:t>
            </w:r>
            <w:proofErr w:type="spellEnd"/>
            <w:r>
              <w:rPr>
                <w:sz w:val="20"/>
                <w:szCs w:val="20"/>
              </w:rPr>
              <w:t>, video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 w:rsidRPr="00C61895">
              <w:rPr>
                <w:b/>
                <w:bCs/>
              </w:rPr>
              <w:t>Medzipredmetové</w:t>
            </w:r>
            <w:proofErr w:type="spellEnd"/>
            <w:r w:rsidRPr="00C61895"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936387" w:rsidRDefault="001F6887" w:rsidP="007054FE">
            <w:pPr>
              <w:rPr>
                <w:bCs/>
              </w:rPr>
            </w:pPr>
            <w:r w:rsidRPr="00936387">
              <w:rPr>
                <w:bCs/>
                <w:sz w:val="20"/>
              </w:rPr>
              <w:t>b</w:t>
            </w:r>
            <w:r w:rsidR="00977586" w:rsidRPr="00936387">
              <w:rPr>
                <w:bCs/>
                <w:sz w:val="20"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936387" w:rsidRPr="00537C18" w:rsidRDefault="00936387" w:rsidP="00537C18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 w:rsidRPr="00537C18">
              <w:rPr>
                <w:rFonts w:ascii="Times New Roman" w:hAnsi="Times New Roman" w:cs="Times New Roman"/>
                <w:sz w:val="20"/>
              </w:rPr>
              <w:t xml:space="preserve">Notebook s pripojením na </w:t>
            </w:r>
            <w:proofErr w:type="spellStart"/>
            <w:r w:rsidRPr="00537C18">
              <w:rPr>
                <w:rFonts w:ascii="Times New Roman" w:hAnsi="Times New Roman" w:cs="Times New Roman"/>
                <w:sz w:val="20"/>
              </w:rPr>
              <w:t>dataprojektor</w:t>
            </w:r>
            <w:proofErr w:type="spellEnd"/>
            <w:r w:rsidR="00537C18" w:rsidRPr="00537C18">
              <w:rPr>
                <w:rFonts w:ascii="Times New Roman" w:hAnsi="Times New Roman" w:cs="Times New Roman"/>
                <w:sz w:val="20"/>
              </w:rPr>
              <w:t>, </w:t>
            </w:r>
            <w:r w:rsidRPr="00537C18">
              <w:rPr>
                <w:rFonts w:ascii="Times New Roman" w:hAnsi="Times New Roman" w:cs="Times New Roman"/>
                <w:sz w:val="20"/>
              </w:rPr>
              <w:t>internet</w:t>
            </w:r>
            <w:r w:rsidR="00537C18" w:rsidRPr="00537C18">
              <w:rPr>
                <w:rFonts w:ascii="Times New Roman" w:hAnsi="Times New Roman" w:cs="Times New Roman"/>
                <w:sz w:val="20"/>
              </w:rPr>
              <w:t xml:space="preserve"> a interaktívnu tabuľu,</w:t>
            </w:r>
            <w:r w:rsidR="00537C18">
              <w:rPr>
                <w:rFonts w:ascii="Times New Roman" w:hAnsi="Times New Roman" w:cs="Times New Roman"/>
                <w:sz w:val="20"/>
              </w:rPr>
              <w:t xml:space="preserve"> torzo tráviacej sústavy</w:t>
            </w:r>
            <w:r w:rsidR="00537C18" w:rsidRPr="00537C18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37C18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AB74B9" w:rsidRPr="00537C18" w:rsidRDefault="00AB74B9" w:rsidP="00537C18">
            <w:pPr>
              <w:pStyle w:val="Bezriadkovania"/>
              <w:rPr>
                <w:rFonts w:ascii="Times New Roman" w:hAnsi="Times New Roman" w:cs="Times New Roman"/>
                <w:sz w:val="20"/>
                <w:szCs w:val="18"/>
              </w:rPr>
            </w:pPr>
            <w:r w:rsidRPr="00537C18">
              <w:rPr>
                <w:rFonts w:ascii="Times New Roman" w:hAnsi="Times New Roman" w:cs="Times New Roman"/>
                <w:sz w:val="20"/>
                <w:szCs w:val="18"/>
              </w:rPr>
              <w:t xml:space="preserve">Metodický list </w:t>
            </w:r>
            <w:r w:rsidR="00537C18" w:rsidRPr="00537C18">
              <w:rPr>
                <w:rFonts w:ascii="Times New Roman" w:hAnsi="Times New Roman" w:cs="Times New Roman"/>
                <w:sz w:val="20"/>
                <w:szCs w:val="18"/>
              </w:rPr>
              <w:t>Tráviaca sústava človeka</w:t>
            </w:r>
            <w:r w:rsidRPr="00537C18">
              <w:rPr>
                <w:rFonts w:ascii="Times New Roman" w:hAnsi="Times New Roman" w:cs="Times New Roman"/>
                <w:sz w:val="20"/>
              </w:rPr>
              <w:t xml:space="preserve"> – súbor </w:t>
            </w:r>
            <w:r w:rsidRPr="00537C18">
              <w:rPr>
                <w:rFonts w:ascii="Times New Roman" w:hAnsi="Times New Roman" w:cs="Times New Roman"/>
                <w:sz w:val="20"/>
                <w:szCs w:val="18"/>
              </w:rPr>
              <w:t>GEL-ŠKA-</w:t>
            </w:r>
            <w:r w:rsidR="00537C18" w:rsidRPr="00537C18">
              <w:rPr>
                <w:rFonts w:ascii="Times New Roman" w:hAnsi="Times New Roman" w:cs="Times New Roman"/>
                <w:sz w:val="20"/>
                <w:szCs w:val="18"/>
              </w:rPr>
              <w:t>BIO-</w:t>
            </w:r>
            <w:r w:rsidR="00936387" w:rsidRPr="00537C18">
              <w:rPr>
                <w:rFonts w:ascii="Times New Roman" w:hAnsi="Times New Roman" w:cs="Times New Roman"/>
                <w:sz w:val="20"/>
                <w:szCs w:val="18"/>
              </w:rPr>
              <w:t>V</w:t>
            </w:r>
            <w:r w:rsidR="00537C18" w:rsidRPr="00537C18">
              <w:rPr>
                <w:rFonts w:ascii="Times New Roman" w:hAnsi="Times New Roman" w:cs="Times New Roman"/>
                <w:sz w:val="20"/>
                <w:szCs w:val="18"/>
              </w:rPr>
              <w:t>III</w:t>
            </w:r>
            <w:r w:rsidRPr="00537C18">
              <w:rPr>
                <w:rFonts w:ascii="Times New Roman" w:hAnsi="Times New Roman" w:cs="Times New Roman"/>
                <w:sz w:val="20"/>
                <w:szCs w:val="18"/>
              </w:rPr>
              <w:t>O-</w:t>
            </w:r>
            <w:r w:rsidR="00537C18" w:rsidRPr="00537C18">
              <w:rPr>
                <w:rFonts w:ascii="Times New Roman" w:hAnsi="Times New Roman" w:cs="Times New Roman"/>
                <w:sz w:val="20"/>
                <w:szCs w:val="18"/>
              </w:rPr>
              <w:t>32</w:t>
            </w:r>
          </w:p>
          <w:p w:rsidR="00537C18" w:rsidRPr="00537C18" w:rsidRDefault="00537C18" w:rsidP="00537C18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 w:rsidRPr="00537C18">
              <w:rPr>
                <w:rFonts w:ascii="Times New Roman" w:hAnsi="Times New Roman" w:cs="Times New Roman"/>
                <w:sz w:val="20"/>
              </w:rPr>
              <w:t xml:space="preserve">Interaktívna prezentácia Tráviaca sústava súbor </w:t>
            </w:r>
            <w:r w:rsidRPr="00537C18">
              <w:rPr>
                <w:rFonts w:ascii="Times New Roman" w:hAnsi="Times New Roman" w:cs="Times New Roman"/>
                <w:b/>
                <w:sz w:val="20"/>
              </w:rPr>
              <w:t>GEL-ŠKA-BIO-VIIIO-26</w:t>
            </w:r>
          </w:p>
          <w:p w:rsidR="00936387" w:rsidRPr="00C61895" w:rsidRDefault="00537C18" w:rsidP="00537C18">
            <w:pPr>
              <w:pStyle w:val="Bezriadkovania"/>
              <w:rPr>
                <w:b/>
                <w:szCs w:val="18"/>
              </w:rPr>
            </w:pPr>
            <w:proofErr w:type="spellStart"/>
            <w:r w:rsidRPr="00537C18">
              <w:rPr>
                <w:rFonts w:ascii="Times New Roman" w:hAnsi="Times New Roman" w:cs="Times New Roman"/>
                <w:sz w:val="20"/>
              </w:rPr>
              <w:t>E-test</w:t>
            </w:r>
            <w:proofErr w:type="spellEnd"/>
            <w:r w:rsidRPr="00537C18">
              <w:rPr>
                <w:rFonts w:ascii="Times New Roman" w:hAnsi="Times New Roman" w:cs="Times New Roman"/>
                <w:sz w:val="20"/>
              </w:rPr>
              <w:t xml:space="preserve"> Tráviaca sústava súbor</w:t>
            </w:r>
            <w:r w:rsidRPr="00537C18">
              <w:rPr>
                <w:rFonts w:ascii="Times New Roman" w:hAnsi="Times New Roman" w:cs="Times New Roman"/>
                <w:b/>
                <w:sz w:val="20"/>
              </w:rPr>
              <w:t xml:space="preserve"> GEL-ŠKA-BIO-VIIIO-18</w:t>
            </w: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RPr="00C92546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Pr="00C92546" w:rsidRDefault="000B2670" w:rsidP="007054FE">
            <w:pPr>
              <w:rPr>
                <w:b/>
                <w:bCs/>
                <w:sz w:val="20"/>
                <w:szCs w:val="20"/>
              </w:rPr>
            </w:pPr>
            <w:r w:rsidRPr="00C92546">
              <w:rPr>
                <w:b/>
                <w:bCs/>
                <w:sz w:val="20"/>
                <w:szCs w:val="20"/>
              </w:rPr>
              <w:t>1 min.</w:t>
            </w:r>
          </w:p>
          <w:p w:rsidR="000000B0" w:rsidRPr="00C92546" w:rsidRDefault="000000B0" w:rsidP="000B2670">
            <w:pPr>
              <w:rPr>
                <w:b/>
                <w:sz w:val="20"/>
                <w:szCs w:val="20"/>
              </w:rPr>
            </w:pPr>
          </w:p>
          <w:p w:rsidR="000B2670" w:rsidRPr="00C92546" w:rsidRDefault="000000B0" w:rsidP="000B2670">
            <w:pPr>
              <w:rPr>
                <w:b/>
                <w:sz w:val="20"/>
                <w:szCs w:val="20"/>
              </w:rPr>
            </w:pPr>
            <w:r w:rsidRPr="00C92546">
              <w:rPr>
                <w:b/>
                <w:sz w:val="20"/>
                <w:szCs w:val="20"/>
              </w:rPr>
              <w:t>17</w:t>
            </w:r>
            <w:r w:rsidR="000B2670" w:rsidRPr="00C92546">
              <w:rPr>
                <w:b/>
                <w:sz w:val="20"/>
                <w:szCs w:val="20"/>
              </w:rPr>
              <w:t xml:space="preserve"> min.</w:t>
            </w:r>
          </w:p>
          <w:p w:rsidR="000B2670" w:rsidRPr="00C92546" w:rsidRDefault="000B2670" w:rsidP="000B2670">
            <w:pPr>
              <w:rPr>
                <w:sz w:val="20"/>
                <w:szCs w:val="20"/>
              </w:rPr>
            </w:pPr>
          </w:p>
          <w:p w:rsidR="000B2670" w:rsidRPr="00C92546" w:rsidRDefault="000000B0" w:rsidP="000B2670">
            <w:pPr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4 min.</w:t>
            </w: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B2670" w:rsidRPr="00C92546" w:rsidRDefault="000B2670" w:rsidP="000B2670">
            <w:pPr>
              <w:rPr>
                <w:b/>
                <w:sz w:val="20"/>
                <w:szCs w:val="20"/>
              </w:rPr>
            </w:pPr>
            <w:r w:rsidRPr="00C92546">
              <w:rPr>
                <w:b/>
                <w:sz w:val="20"/>
                <w:szCs w:val="20"/>
              </w:rPr>
              <w:t>1</w:t>
            </w:r>
            <w:r w:rsidR="000000B0" w:rsidRPr="00C92546">
              <w:rPr>
                <w:b/>
                <w:sz w:val="20"/>
                <w:szCs w:val="20"/>
              </w:rPr>
              <w:t>0</w:t>
            </w:r>
            <w:r w:rsidRPr="00C92546">
              <w:rPr>
                <w:b/>
                <w:sz w:val="20"/>
                <w:szCs w:val="20"/>
              </w:rPr>
              <w:t xml:space="preserve"> min.</w:t>
            </w:r>
          </w:p>
          <w:p w:rsidR="000B2670" w:rsidRPr="00C92546" w:rsidRDefault="000B2670" w:rsidP="000B2670">
            <w:pPr>
              <w:rPr>
                <w:sz w:val="20"/>
                <w:szCs w:val="20"/>
              </w:rPr>
            </w:pP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B2670" w:rsidRPr="00C92546" w:rsidRDefault="000000B0" w:rsidP="000B2670">
            <w:pPr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11 min.</w:t>
            </w: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</w:p>
          <w:p w:rsidR="000000B0" w:rsidRPr="00C92546" w:rsidRDefault="000000B0" w:rsidP="000B2670">
            <w:pPr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C92546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Pr="00C92546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C92546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537C18" w:rsidRPr="00C92546" w:rsidRDefault="00537C18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-pomocou názorných obrázkov s popisom prezentuje jednotlivé oddiely tráviacej sústavy pomocou interaktívnej prezentácie súbor GEL-ŠKA-BIO-VIIIO-26</w:t>
            </w:r>
          </w:p>
          <w:p w:rsidR="00152988" w:rsidRPr="00C92546" w:rsidRDefault="00152988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- pustí žiakom video o procesoch zachytených kamerou, ktoré sa dejú s potravou v žalúdku pri trávení</w:t>
            </w:r>
          </w:p>
          <w:p w:rsidR="005D716D" w:rsidRPr="00C92546" w:rsidRDefault="00537C18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-vyzve žiakov </w:t>
            </w:r>
            <w:r w:rsidR="00152988"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vo štvoriciach </w:t>
            </w: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diskutovať o zásadách zdravej výživy a biologicky najhodnotnejších potravinách v jedálničku a k formulácii pravidiel zdravého životného štýlu</w:t>
            </w:r>
            <w:r w:rsidR="00152988"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96169" w:rsidRPr="00C92546" w:rsidRDefault="00A4408D" w:rsidP="000B267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 xml:space="preserve">- vyzýva žiakov </w:t>
            </w:r>
            <w:r w:rsidR="000B2670" w:rsidRPr="00C92546">
              <w:rPr>
                <w:color w:val="auto"/>
                <w:sz w:val="20"/>
                <w:szCs w:val="20"/>
              </w:rPr>
              <w:t>k</w:t>
            </w:r>
            <w:r w:rsidR="00152988" w:rsidRPr="00C92546">
              <w:rPr>
                <w:color w:val="auto"/>
                <w:sz w:val="20"/>
                <w:szCs w:val="20"/>
              </w:rPr>
              <w:t xml:space="preserve"> frontálnemu zostaveniu najdôležitejších zo zostavených pravidiel </w:t>
            </w:r>
          </w:p>
          <w:p w:rsidR="000000B0" w:rsidRPr="00C92546" w:rsidRDefault="000000B0" w:rsidP="00000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color w:val="000000" w:themeColor="text1"/>
                <w:sz w:val="20"/>
                <w:szCs w:val="20"/>
              </w:rPr>
              <w:t>-</w:t>
            </w: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vyzve dvoch žiakov, ktorí pomocou torza tráviacej sústavy popíšu cestu potravy po jej konzumácii a zapamätané informácie k jednotlivým jej oddielom</w:t>
            </w:r>
          </w:p>
          <w:p w:rsidR="000000B0" w:rsidRPr="00C92546" w:rsidRDefault="000000B0" w:rsidP="00000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- žiakom elektronicky pošle na spoločný e-mail </w:t>
            </w:r>
            <w:proofErr w:type="spellStart"/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e-test</w:t>
            </w:r>
            <w:proofErr w:type="spellEnd"/>
            <w:r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 Tráviaca sústava súbor GEL-ŠKA-BIO-VIIIO-18 na opakovanie</w:t>
            </w:r>
          </w:p>
          <w:p w:rsidR="001C0D29" w:rsidRPr="00C92546" w:rsidRDefault="00A9616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 xml:space="preserve"> </w:t>
            </w:r>
            <w:r w:rsidR="000B2670" w:rsidRPr="00C92546">
              <w:rPr>
                <w:sz w:val="20"/>
                <w:szCs w:val="20"/>
              </w:rPr>
              <w:t>- zhodnotí aktivitu žiakov</w:t>
            </w:r>
            <w:r w:rsidR="000000B0" w:rsidRPr="00C92546">
              <w:rPr>
                <w:sz w:val="20"/>
                <w:szCs w:val="20"/>
              </w:rPr>
              <w:t>, zapíše prípadné známky</w:t>
            </w:r>
          </w:p>
          <w:p w:rsidR="00D40621" w:rsidRPr="00C92546" w:rsidRDefault="00516F34" w:rsidP="000B267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C92546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C92546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716D" w:rsidRPr="00C92546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92546">
              <w:rPr>
                <w:color w:val="000000" w:themeColor="text1"/>
                <w:sz w:val="20"/>
                <w:szCs w:val="20"/>
              </w:rPr>
              <w:t xml:space="preserve">- </w:t>
            </w:r>
            <w:r w:rsidR="00537C18" w:rsidRPr="00C92546">
              <w:rPr>
                <w:color w:val="000000" w:themeColor="text1"/>
                <w:sz w:val="20"/>
                <w:szCs w:val="20"/>
              </w:rPr>
              <w:t>pozorne počúvajú, sledujú obrázky a vysvetľovanie, píšu si poznámky do zošita</w:t>
            </w:r>
          </w:p>
          <w:p w:rsidR="00537C18" w:rsidRPr="00C92546" w:rsidRDefault="00537C18" w:rsidP="00E7776F">
            <w:pPr>
              <w:pStyle w:val="Default"/>
              <w:tabs>
                <w:tab w:val="left" w:pos="101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537C18" w:rsidRPr="00C92546" w:rsidRDefault="00537C18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Pr="00C92546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C92546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37C18" w:rsidRPr="00C92546" w:rsidRDefault="000B2670" w:rsidP="00537C1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 xml:space="preserve">- </w:t>
            </w:r>
            <w:r w:rsidR="00152988" w:rsidRPr="00C92546">
              <w:rPr>
                <w:color w:val="auto"/>
                <w:sz w:val="20"/>
                <w:szCs w:val="20"/>
              </w:rPr>
              <w:t>pozorne sledujú video</w:t>
            </w:r>
          </w:p>
          <w:p w:rsidR="00537C18" w:rsidRDefault="00537C18" w:rsidP="00537C1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>- diskutujú, prispievajú postrehmi</w:t>
            </w:r>
          </w:p>
          <w:p w:rsidR="00D40A8F" w:rsidRDefault="00D40A8F" w:rsidP="00537C1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D40A8F" w:rsidRPr="00C92546" w:rsidRDefault="00D40A8F" w:rsidP="00537C1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Pr="00C92546" w:rsidRDefault="00152988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>- v skupinách diskutujú a zostavujú pravidlá</w:t>
            </w:r>
          </w:p>
          <w:p w:rsidR="00152988" w:rsidRPr="00C92546" w:rsidRDefault="00152988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>-vyberajú najdôležitejšie a najhodnotnejšie potraviny</w:t>
            </w:r>
          </w:p>
          <w:p w:rsidR="00152988" w:rsidRPr="00C92546" w:rsidRDefault="00152988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152988" w:rsidRPr="00C92546" w:rsidRDefault="00152988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152988" w:rsidRPr="00C92546" w:rsidRDefault="00152988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152988" w:rsidRPr="00C92546" w:rsidRDefault="00152988" w:rsidP="0015298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C92546">
              <w:rPr>
                <w:color w:val="auto"/>
                <w:sz w:val="20"/>
                <w:szCs w:val="20"/>
              </w:rPr>
              <w:t>-spoločne vyberajú najdôležitejšie pravidlá zdravej výživy a zdravého životného štýlu</w:t>
            </w:r>
          </w:p>
          <w:p w:rsidR="00152988" w:rsidRPr="00C92546" w:rsidRDefault="00152988" w:rsidP="0015298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B2670" w:rsidRPr="00C92546" w:rsidRDefault="000000B0" w:rsidP="000B2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-vyzvaní žiaci pomocou torza tráviacej sústavy popíšu cestu potravy a zopakujú zapamätané informácie k jednotlivým jej oddielom, ostatní ich pozorne počúvajú</w:t>
            </w:r>
          </w:p>
          <w:p w:rsidR="000000B0" w:rsidRPr="00C92546" w:rsidRDefault="000000B0" w:rsidP="000000B0">
            <w:pPr>
              <w:pStyle w:val="Bezriadkovania"/>
              <w:rPr>
                <w:rFonts w:ascii="Times New Roman" w:hAnsi="Times New Roman" w:cs="Times New Roman"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 xml:space="preserve">-úlohou žiakov bude test vyplniť a poslať vyučujúcej do najbližšej VH  </w:t>
            </w:r>
          </w:p>
          <w:p w:rsidR="000000B0" w:rsidRPr="00C92546" w:rsidRDefault="000000B0" w:rsidP="000000B0">
            <w:pPr>
              <w:pStyle w:val="Bezriadkovania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00B0" w:rsidRPr="00C92546" w:rsidRDefault="000000B0" w:rsidP="000000B0">
            <w:pPr>
              <w:pStyle w:val="Bezriadkovania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00B0" w:rsidRPr="00C92546" w:rsidRDefault="000000B0" w:rsidP="000000B0">
            <w:pPr>
              <w:pStyle w:val="Bezriadkovania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0621" w:rsidRPr="00C92546" w:rsidRDefault="000000B0" w:rsidP="000000B0">
            <w:pPr>
              <w:pStyle w:val="Bezriadkovania"/>
              <w:rPr>
                <w:b/>
                <w:bCs/>
                <w:sz w:val="20"/>
                <w:szCs w:val="20"/>
              </w:rPr>
            </w:pPr>
            <w:r w:rsidRPr="00C92546">
              <w:rPr>
                <w:rFonts w:ascii="Times New Roman" w:hAnsi="Times New Roman" w:cs="Times New Roman"/>
                <w:sz w:val="20"/>
                <w:szCs w:val="20"/>
              </w:rPr>
              <w:t>Ukončenie</w:t>
            </w:r>
            <w:r w:rsidRPr="00C92546">
              <w:rPr>
                <w:sz w:val="20"/>
                <w:szCs w:val="20"/>
              </w:rPr>
              <w:t xml:space="preserve"> VH</w:t>
            </w:r>
          </w:p>
        </w:tc>
      </w:tr>
      <w:tr w:rsidR="00D40621" w:rsidRPr="00C92546" w:rsidTr="00D40A8F">
        <w:trPr>
          <w:cantSplit/>
          <w:trHeight w:val="3238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Pr="00C92546" w:rsidRDefault="00D40621" w:rsidP="00D40A8F">
            <w:pPr>
              <w:pStyle w:val="Bezriadkovania"/>
            </w:pPr>
            <w:r w:rsidRPr="00C92546">
              <w:t>Popis edukačného programu:</w:t>
            </w:r>
          </w:p>
          <w:p w:rsidR="00067298" w:rsidRPr="00C92546" w:rsidRDefault="00067298" w:rsidP="00D40A8F">
            <w:pPr>
              <w:pStyle w:val="Bezriadkovania"/>
            </w:pPr>
            <w:r w:rsidRPr="00C92546">
              <w:t xml:space="preserve">Motivácia: </w:t>
            </w:r>
          </w:p>
          <w:p w:rsidR="00067298" w:rsidRPr="00C92546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1. Sprístupnenie témy a cieľa VH –</w:t>
            </w:r>
            <w:r w:rsidR="00537C18" w:rsidRPr="00C92546">
              <w:rPr>
                <w:sz w:val="20"/>
                <w:szCs w:val="20"/>
              </w:rPr>
              <w:t>Tráviaca sústava</w:t>
            </w:r>
            <w:r w:rsidR="00C92546">
              <w:rPr>
                <w:sz w:val="20"/>
                <w:szCs w:val="20"/>
              </w:rPr>
              <w:t xml:space="preserve"> pomocou obrázkov v interaktívnej prezentácii súbor GEL-ŠKA-BIO-VIIIO-28</w:t>
            </w:r>
            <w:r w:rsidRPr="00C92546">
              <w:rPr>
                <w:sz w:val="20"/>
                <w:szCs w:val="20"/>
              </w:rPr>
              <w:t>.</w:t>
            </w:r>
          </w:p>
          <w:p w:rsidR="00067298" w:rsidRPr="00C92546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b/>
                <w:bCs/>
                <w:sz w:val="20"/>
                <w:szCs w:val="20"/>
              </w:rPr>
              <w:t xml:space="preserve">Expozícia: </w:t>
            </w:r>
          </w:p>
          <w:p w:rsidR="00525BD5" w:rsidRPr="00D40A8F" w:rsidRDefault="00067298" w:rsidP="00D40A8F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 w:rsidRPr="00D40A8F">
              <w:rPr>
                <w:rFonts w:ascii="Times New Roman" w:hAnsi="Times New Roman" w:cs="Times New Roman"/>
                <w:sz w:val="20"/>
              </w:rPr>
              <w:t>1.</w:t>
            </w:r>
            <w:r w:rsidR="00C92546" w:rsidRPr="00D40A8F">
              <w:rPr>
                <w:rFonts w:ascii="Times New Roman" w:hAnsi="Times New Roman" w:cs="Times New Roman"/>
                <w:sz w:val="20"/>
              </w:rPr>
              <w:t xml:space="preserve"> Práca s</w:t>
            </w:r>
            <w:r w:rsidR="00C92546" w:rsidRPr="00D40A8F">
              <w:rPr>
                <w:sz w:val="20"/>
              </w:rPr>
              <w:t> </w:t>
            </w:r>
            <w:r w:rsidR="00C92546" w:rsidRPr="00D40A8F">
              <w:rPr>
                <w:rFonts w:ascii="Times New Roman" w:hAnsi="Times New Roman" w:cs="Times New Roman"/>
                <w:sz w:val="20"/>
              </w:rPr>
              <w:t>úlohami a obrázkami v interaktívnej prezentácii s využitím interaktívnej tabule.</w:t>
            </w:r>
            <w:r w:rsidRPr="00D40A8F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067298" w:rsidRPr="00D40A8F" w:rsidRDefault="00525BD5" w:rsidP="00D40A8F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 w:rsidRPr="00D40A8F">
              <w:rPr>
                <w:rFonts w:ascii="Times New Roman" w:hAnsi="Times New Roman" w:cs="Times New Roman"/>
                <w:sz w:val="20"/>
              </w:rPr>
              <w:t>2.</w:t>
            </w:r>
            <w:r w:rsidR="00D40A8F">
              <w:rPr>
                <w:rFonts w:ascii="Times New Roman" w:hAnsi="Times New Roman" w:cs="Times New Roman"/>
                <w:sz w:val="20"/>
              </w:rPr>
              <w:t xml:space="preserve"> Sledovanie videa o procesoch v žalúdku pri trávení. </w:t>
            </w:r>
          </w:p>
          <w:p w:rsidR="00525BD5" w:rsidRDefault="00D40A8F" w:rsidP="00D40A8F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="00525BD5" w:rsidRPr="00D40A8F">
              <w:rPr>
                <w:rFonts w:ascii="Times New Roman" w:hAnsi="Times New Roman" w:cs="Times New Roman"/>
                <w:sz w:val="20"/>
              </w:rPr>
              <w:t xml:space="preserve">. Skupinová práca </w:t>
            </w:r>
            <w:r>
              <w:rPr>
                <w:rFonts w:ascii="Times New Roman" w:hAnsi="Times New Roman" w:cs="Times New Roman"/>
                <w:sz w:val="20"/>
              </w:rPr>
              <w:t>–</w:t>
            </w:r>
            <w:r w:rsidR="00525BD5" w:rsidRPr="00D40A8F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zostavenie zásad zdravej výživy, zdravom životnom štýle, diskusia o biologicky najhodnotnejších potravinách. </w:t>
            </w:r>
          </w:p>
          <w:p w:rsidR="00525BD5" w:rsidRPr="00D40A8F" w:rsidRDefault="00D40A8F" w:rsidP="00D40A8F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Spoločné zostavovanie najdôležitejších zásadách zdravej výživy a zdravom životnom štýle.</w:t>
            </w:r>
          </w:p>
          <w:p w:rsidR="00067298" w:rsidRPr="00C92546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b/>
                <w:bCs/>
                <w:sz w:val="20"/>
                <w:szCs w:val="20"/>
              </w:rPr>
              <w:t xml:space="preserve">Fixácia: </w:t>
            </w:r>
          </w:p>
          <w:p w:rsidR="00516F34" w:rsidRPr="00C92546" w:rsidRDefault="00067298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 xml:space="preserve">1. Precvičenie osvojeného učiva </w:t>
            </w:r>
            <w:r w:rsidR="00D40A8F">
              <w:rPr>
                <w:sz w:val="20"/>
                <w:szCs w:val="20"/>
              </w:rPr>
              <w:t>pomocou popisu oddielov tráviacej sústavy na torze.</w:t>
            </w:r>
          </w:p>
          <w:p w:rsidR="00377721" w:rsidRPr="00C92546" w:rsidRDefault="00377721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2.</w:t>
            </w:r>
            <w:r w:rsidR="00D40A8F">
              <w:rPr>
                <w:sz w:val="20"/>
                <w:szCs w:val="20"/>
              </w:rPr>
              <w:t xml:space="preserve"> </w:t>
            </w:r>
            <w:r w:rsidRPr="00C92546">
              <w:rPr>
                <w:sz w:val="20"/>
                <w:szCs w:val="20"/>
              </w:rPr>
              <w:t xml:space="preserve">Zadanie domácej úlohy </w:t>
            </w:r>
            <w:r w:rsidR="00D40A8F">
              <w:rPr>
                <w:sz w:val="20"/>
                <w:szCs w:val="20"/>
              </w:rPr>
              <w:t>–</w:t>
            </w:r>
            <w:r w:rsidRPr="00C92546">
              <w:rPr>
                <w:sz w:val="20"/>
                <w:szCs w:val="20"/>
              </w:rPr>
              <w:t xml:space="preserve"> </w:t>
            </w:r>
            <w:r w:rsidR="00D40A8F">
              <w:rPr>
                <w:sz w:val="20"/>
                <w:szCs w:val="20"/>
              </w:rPr>
              <w:t xml:space="preserve">elektronický </w:t>
            </w:r>
            <w:proofErr w:type="spellStart"/>
            <w:r w:rsidR="00D40A8F">
              <w:rPr>
                <w:sz w:val="20"/>
                <w:szCs w:val="20"/>
              </w:rPr>
              <w:t>e-test</w:t>
            </w:r>
            <w:proofErr w:type="spellEnd"/>
            <w:r w:rsidR="00D40A8F">
              <w:rPr>
                <w:sz w:val="20"/>
                <w:szCs w:val="20"/>
              </w:rPr>
              <w:t xml:space="preserve"> na vyplnenie a opakovanie o Tráviacej sústave</w:t>
            </w:r>
            <w:r w:rsidRPr="00C92546">
              <w:rPr>
                <w:sz w:val="20"/>
                <w:szCs w:val="20"/>
              </w:rPr>
              <w:t xml:space="preserve">. </w:t>
            </w:r>
          </w:p>
          <w:p w:rsidR="00D40621" w:rsidRPr="00C92546" w:rsidRDefault="00377721" w:rsidP="00D40A8F">
            <w:pPr>
              <w:pStyle w:val="Default"/>
              <w:jc w:val="both"/>
              <w:rPr>
                <w:sz w:val="20"/>
                <w:szCs w:val="20"/>
              </w:rPr>
            </w:pPr>
            <w:r w:rsidRPr="00C92546">
              <w:rPr>
                <w:sz w:val="20"/>
                <w:szCs w:val="20"/>
              </w:rPr>
              <w:t>3.</w:t>
            </w:r>
            <w:r w:rsidR="00D40A8F">
              <w:rPr>
                <w:sz w:val="20"/>
                <w:szCs w:val="20"/>
              </w:rPr>
              <w:t xml:space="preserve"> Zhodnotenie VH, záver.</w:t>
            </w:r>
          </w:p>
        </w:tc>
      </w:tr>
    </w:tbl>
    <w:p w:rsidR="00D40A8F" w:rsidRPr="00D40A8F" w:rsidRDefault="00D40A8F" w:rsidP="00D40A8F">
      <w:pPr>
        <w:pStyle w:val="Bezriadkovania"/>
        <w:rPr>
          <w:sz w:val="20"/>
        </w:rPr>
      </w:pPr>
      <w:r w:rsidRPr="00D40A8F">
        <w:rPr>
          <w:sz w:val="20"/>
        </w:rPr>
        <w:t>V</w:t>
      </w:r>
      <w:r w:rsidR="00CA3EFB" w:rsidRPr="00D40A8F">
        <w:rPr>
          <w:sz w:val="20"/>
        </w:rPr>
        <w:t xml:space="preserve"> Gelnici dňa </w:t>
      </w:r>
      <w:r w:rsidR="00CA3EFB" w:rsidRPr="00D40A8F">
        <w:rPr>
          <w:sz w:val="20"/>
        </w:rPr>
        <w:tab/>
        <w:t>......</w:t>
      </w:r>
      <w:r w:rsidR="00525BD5" w:rsidRPr="00D40A8F">
        <w:rPr>
          <w:sz w:val="20"/>
        </w:rPr>
        <w:t>0</w:t>
      </w:r>
      <w:r>
        <w:rPr>
          <w:sz w:val="20"/>
        </w:rPr>
        <w:t>9</w:t>
      </w:r>
      <w:r w:rsidR="00CA3EFB" w:rsidRPr="00D40A8F">
        <w:rPr>
          <w:sz w:val="20"/>
        </w:rPr>
        <w:t>.</w:t>
      </w:r>
      <w:r w:rsidR="00525BD5" w:rsidRPr="00D40A8F">
        <w:rPr>
          <w:sz w:val="20"/>
        </w:rPr>
        <w:t>02.2015</w:t>
      </w:r>
      <w:r w:rsidR="00E3681B" w:rsidRPr="00D40A8F">
        <w:rPr>
          <w:sz w:val="20"/>
        </w:rPr>
        <w:t>....</w:t>
      </w:r>
    </w:p>
    <w:p w:rsidR="00E3681B" w:rsidRPr="00D40A8F" w:rsidRDefault="00E3681B" w:rsidP="00D40A8F">
      <w:pPr>
        <w:pStyle w:val="Bezriadkovania"/>
        <w:rPr>
          <w:sz w:val="20"/>
        </w:rPr>
      </w:pPr>
      <w:r w:rsidRPr="00D40A8F">
        <w:rPr>
          <w:sz w:val="20"/>
        </w:rPr>
        <w:t xml:space="preserve">Vypracoval:  </w:t>
      </w:r>
      <w:r w:rsidRPr="00D40A8F">
        <w:rPr>
          <w:sz w:val="20"/>
        </w:rPr>
        <w:tab/>
        <w:t>..</w:t>
      </w:r>
      <w:r w:rsidR="001003A8" w:rsidRPr="00D40A8F">
        <w:rPr>
          <w:sz w:val="20"/>
        </w:rPr>
        <w:t xml:space="preserve">RNDr. Lenka </w:t>
      </w:r>
      <w:proofErr w:type="spellStart"/>
      <w:r w:rsidR="001003A8" w:rsidRPr="00D40A8F">
        <w:rPr>
          <w:sz w:val="20"/>
        </w:rPr>
        <w:t>Škarbeková</w:t>
      </w:r>
      <w:proofErr w:type="spellEnd"/>
      <w:r w:rsidRPr="00D40A8F">
        <w:rPr>
          <w:sz w:val="20"/>
        </w:rPr>
        <w:t>.....</w:t>
      </w:r>
      <w:r w:rsidRPr="00D40A8F">
        <w:rPr>
          <w:sz w:val="20"/>
        </w:rPr>
        <w:tab/>
      </w:r>
      <w:r w:rsidRPr="00D40A8F">
        <w:rPr>
          <w:sz w:val="20"/>
        </w:rPr>
        <w:tab/>
      </w:r>
      <w:r w:rsidRPr="00D40A8F">
        <w:rPr>
          <w:sz w:val="20"/>
        </w:rPr>
        <w:tab/>
        <w:t>......................................</w:t>
      </w:r>
    </w:p>
    <w:p w:rsidR="00E3681B" w:rsidRPr="00D40A8F" w:rsidRDefault="00D40A8F" w:rsidP="00D40A8F">
      <w:pPr>
        <w:pStyle w:val="Bezriadkovania"/>
        <w:rPr>
          <w:sz w:val="20"/>
        </w:rPr>
      </w:pPr>
      <w:r>
        <w:rPr>
          <w:sz w:val="20"/>
        </w:rPr>
        <w:t xml:space="preserve">                              </w:t>
      </w:r>
      <w:r w:rsidR="00E3681B" w:rsidRPr="00D40A8F">
        <w:rPr>
          <w:sz w:val="20"/>
        </w:rPr>
        <w:t>(meno a priezvisk</w:t>
      </w:r>
      <w:bookmarkStart w:id="0" w:name="_GoBack"/>
      <w:bookmarkEnd w:id="0"/>
      <w:r w:rsidR="00E3681B" w:rsidRPr="00D40A8F">
        <w:rPr>
          <w:sz w:val="20"/>
        </w:rPr>
        <w:t>o)</w:t>
      </w:r>
      <w:r w:rsidR="00E3681B" w:rsidRPr="00D40A8F">
        <w:rPr>
          <w:sz w:val="20"/>
        </w:rPr>
        <w:tab/>
      </w:r>
      <w:r w:rsidR="00E3681B" w:rsidRPr="00D40A8F">
        <w:rPr>
          <w:sz w:val="20"/>
        </w:rPr>
        <w:tab/>
      </w:r>
      <w:r w:rsidR="00E3681B" w:rsidRPr="00D40A8F">
        <w:rPr>
          <w:sz w:val="20"/>
        </w:rPr>
        <w:tab/>
      </w:r>
      <w:r w:rsidR="00E3681B" w:rsidRPr="00D40A8F">
        <w:rPr>
          <w:sz w:val="20"/>
        </w:rPr>
        <w:tab/>
      </w:r>
      <w:r w:rsidR="00E3681B" w:rsidRPr="00D40A8F">
        <w:rPr>
          <w:sz w:val="20"/>
        </w:rPr>
        <w:tab/>
        <w:t>(podpis)</w:t>
      </w:r>
    </w:p>
    <w:sectPr w:rsidR="00E3681B" w:rsidRPr="00D40A8F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0B2CF0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0B2CF0" w:rsidRPr="00954CBD">
      <w:rPr>
        <w:rFonts w:asciiTheme="minorHAnsi" w:hAnsiTheme="minorHAnsi" w:cstheme="minorHAnsi"/>
        <w:sz w:val="16"/>
      </w:rPr>
      <w:fldChar w:fldCharType="separate"/>
    </w:r>
    <w:r w:rsidR="00D40A8F">
      <w:rPr>
        <w:rFonts w:asciiTheme="minorHAnsi" w:hAnsiTheme="minorHAnsi" w:cstheme="minorHAnsi"/>
        <w:noProof/>
        <w:sz w:val="16"/>
      </w:rPr>
      <w:t>2</w:t>
    </w:r>
    <w:r w:rsidR="000B2CF0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D40A8F" w:rsidRPr="00D40A8F">
        <w:rPr>
          <w:rFonts w:asciiTheme="minorHAnsi" w:hAnsiTheme="minorHAnsi" w:cstheme="minorHAnsi"/>
          <w:noProof/>
          <w:sz w:val="16"/>
        </w:rPr>
        <w:t>2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41A14C9"/>
    <w:multiLevelType w:val="hybridMultilevel"/>
    <w:tmpl w:val="02DADF1C"/>
    <w:lvl w:ilvl="0" w:tplc="520CEE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33101F"/>
    <w:multiLevelType w:val="hybridMultilevel"/>
    <w:tmpl w:val="69D6C6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2B5B9C"/>
    <w:multiLevelType w:val="hybridMultilevel"/>
    <w:tmpl w:val="8CD65918"/>
    <w:lvl w:ilvl="0" w:tplc="D186BF7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B86C6C"/>
    <w:multiLevelType w:val="hybridMultilevel"/>
    <w:tmpl w:val="989E8F86"/>
    <w:lvl w:ilvl="0" w:tplc="27600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2EE53C1"/>
    <w:multiLevelType w:val="hybridMultilevel"/>
    <w:tmpl w:val="EAAC8968"/>
    <w:lvl w:ilvl="0" w:tplc="B9600E4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7"/>
  </w:num>
  <w:num w:numId="3">
    <w:abstractNumId w:val="4"/>
  </w:num>
  <w:num w:numId="4">
    <w:abstractNumId w:val="18"/>
  </w:num>
  <w:num w:numId="5">
    <w:abstractNumId w:val="19"/>
  </w:num>
  <w:num w:numId="6">
    <w:abstractNumId w:val="25"/>
  </w:num>
  <w:num w:numId="7">
    <w:abstractNumId w:val="17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2"/>
  </w:num>
  <w:num w:numId="12">
    <w:abstractNumId w:val="21"/>
  </w:num>
  <w:num w:numId="13">
    <w:abstractNumId w:val="12"/>
  </w:num>
  <w:num w:numId="14">
    <w:abstractNumId w:val="28"/>
  </w:num>
  <w:num w:numId="15">
    <w:abstractNumId w:val="15"/>
  </w:num>
  <w:num w:numId="16">
    <w:abstractNumId w:val="24"/>
  </w:num>
  <w:num w:numId="17">
    <w:abstractNumId w:val="9"/>
  </w:num>
  <w:num w:numId="18">
    <w:abstractNumId w:val="5"/>
  </w:num>
  <w:num w:numId="19">
    <w:abstractNumId w:val="29"/>
  </w:num>
  <w:num w:numId="20">
    <w:abstractNumId w:val="0"/>
  </w:num>
  <w:num w:numId="21">
    <w:abstractNumId w:val="29"/>
  </w:num>
  <w:num w:numId="22">
    <w:abstractNumId w:val="14"/>
  </w:num>
  <w:num w:numId="23">
    <w:abstractNumId w:val="2"/>
  </w:num>
  <w:num w:numId="24">
    <w:abstractNumId w:val="8"/>
  </w:num>
  <w:num w:numId="25">
    <w:abstractNumId w:val="13"/>
  </w:num>
  <w:num w:numId="26">
    <w:abstractNumId w:val="3"/>
  </w:num>
  <w:num w:numId="27">
    <w:abstractNumId w:val="10"/>
  </w:num>
  <w:num w:numId="28">
    <w:abstractNumId w:val="26"/>
  </w:num>
  <w:num w:numId="29">
    <w:abstractNumId w:val="1"/>
  </w:num>
  <w:num w:numId="30">
    <w:abstractNumId w:val="23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00B0"/>
    <w:rsid w:val="0000636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92AEF"/>
    <w:rsid w:val="000B25F5"/>
    <w:rsid w:val="000B2670"/>
    <w:rsid w:val="000B2CF0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2988"/>
    <w:rsid w:val="00157235"/>
    <w:rsid w:val="00162D8E"/>
    <w:rsid w:val="001869B7"/>
    <w:rsid w:val="001A5023"/>
    <w:rsid w:val="001B524B"/>
    <w:rsid w:val="001C007C"/>
    <w:rsid w:val="001C0D29"/>
    <w:rsid w:val="001C4C76"/>
    <w:rsid w:val="001F6887"/>
    <w:rsid w:val="00206184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35049"/>
    <w:rsid w:val="0035749D"/>
    <w:rsid w:val="00357BA6"/>
    <w:rsid w:val="0037024E"/>
    <w:rsid w:val="00377721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1B67"/>
    <w:rsid w:val="005166CE"/>
    <w:rsid w:val="00516F34"/>
    <w:rsid w:val="00523B57"/>
    <w:rsid w:val="00525BD5"/>
    <w:rsid w:val="0052787A"/>
    <w:rsid w:val="00537C18"/>
    <w:rsid w:val="00541228"/>
    <w:rsid w:val="0054242F"/>
    <w:rsid w:val="00546DA4"/>
    <w:rsid w:val="00573886"/>
    <w:rsid w:val="0057750A"/>
    <w:rsid w:val="0058437F"/>
    <w:rsid w:val="0059411D"/>
    <w:rsid w:val="005969D9"/>
    <w:rsid w:val="005B5FA8"/>
    <w:rsid w:val="005D5571"/>
    <w:rsid w:val="005D716D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36387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260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61895"/>
    <w:rsid w:val="00C70293"/>
    <w:rsid w:val="00C82DE6"/>
    <w:rsid w:val="00C92546"/>
    <w:rsid w:val="00CA3EFB"/>
    <w:rsid w:val="00CC3B14"/>
    <w:rsid w:val="00CD280E"/>
    <w:rsid w:val="00D06DC8"/>
    <w:rsid w:val="00D1713C"/>
    <w:rsid w:val="00D17C4A"/>
    <w:rsid w:val="00D40621"/>
    <w:rsid w:val="00D40A8F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1820-1D45-4712-AB36-BD683572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281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dc:description>lensk</dc:description>
  <cp:lastModifiedBy>Gymgl</cp:lastModifiedBy>
  <cp:revision>37</cp:revision>
  <cp:lastPrinted>2015-02-09T07:04:00Z</cp:lastPrinted>
  <dcterms:created xsi:type="dcterms:W3CDTF">2014-12-17T18:14:00Z</dcterms:created>
  <dcterms:modified xsi:type="dcterms:W3CDTF">2015-02-18T17:40:00Z</dcterms:modified>
</cp:coreProperties>
</file>