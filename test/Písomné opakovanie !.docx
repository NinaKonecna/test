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1A3" w:rsidRPr="00CD3820" w:rsidRDefault="00CD71A3">
      <w:pPr>
        <w:rPr>
          <w:rFonts w:ascii="Times New Roman" w:hAnsi="Times New Roman"/>
          <w:b/>
          <w:bCs/>
          <w:sz w:val="28"/>
          <w:szCs w:val="28"/>
        </w:rPr>
      </w:pPr>
      <w:r w:rsidRPr="00CD3820">
        <w:rPr>
          <w:rFonts w:ascii="Times New Roman" w:hAnsi="Times New Roman"/>
          <w:b/>
          <w:bCs/>
          <w:sz w:val="28"/>
          <w:szCs w:val="28"/>
        </w:rPr>
        <w:t>PÍSOMNÉ OPAKOVANIE</w:t>
      </w:r>
    </w:p>
    <w:p w:rsidR="00CD71A3" w:rsidRDefault="00CD71A3" w:rsidP="00AD3E9B">
      <w:pPr>
        <w:rPr>
          <w:rFonts w:ascii="Times New Roman" w:hAnsi="Times New Roman"/>
        </w:rPr>
      </w:pPr>
      <w:r w:rsidRPr="008C1CF6">
        <w:rPr>
          <w:rFonts w:ascii="Times New Roman" w:hAnsi="Times New Roman"/>
          <w:b/>
        </w:rPr>
        <w:t>1.</w:t>
      </w:r>
      <w:r>
        <w:rPr>
          <w:rFonts w:ascii="Times New Roman" w:hAnsi="Times New Roman"/>
        </w:rPr>
        <w:t>Vypíšte</w:t>
      </w:r>
      <w:r w:rsidRPr="008C1CF6">
        <w:rPr>
          <w:rFonts w:ascii="Times New Roman" w:hAnsi="Times New Roman"/>
        </w:rPr>
        <w:t xml:space="preserve"> pôdne typy pohorí</w:t>
      </w:r>
      <w:r>
        <w:rPr>
          <w:rFonts w:ascii="Times New Roman" w:hAnsi="Times New Roman"/>
        </w:rPr>
        <w:t xml:space="preserve"> + napíšte k 2 z nich akými procesmi vznikli</w:t>
      </w:r>
      <w:r w:rsidRPr="008C1CF6">
        <w:rPr>
          <w:rFonts w:ascii="Times New Roman" w:hAnsi="Times New Roman"/>
        </w:rPr>
        <w:t>.</w:t>
      </w:r>
    </w:p>
    <w:p w:rsidR="00CD71A3" w:rsidRDefault="00CD71A3"/>
    <w:p w:rsidR="00CD71A3" w:rsidRDefault="00CD71A3"/>
    <w:p w:rsidR="00CD71A3" w:rsidRDefault="00CD71A3"/>
    <w:p w:rsidR="00CD71A3" w:rsidRDefault="00CD71A3"/>
    <w:p w:rsidR="00CD71A3" w:rsidRPr="009E3718" w:rsidRDefault="00CD71A3" w:rsidP="00AD3E9B">
      <w:pPr>
        <w:pStyle w:val="NoSpacing"/>
        <w:rPr>
          <w:rFonts w:ascii="Times New Roman" w:hAnsi="Times New Roman"/>
          <w:sz w:val="24"/>
          <w:szCs w:val="24"/>
        </w:rPr>
      </w:pPr>
      <w:smartTag w:uri="urn:schemas-microsoft-com:office:smarttags" w:element="metricconverter">
        <w:smartTagPr>
          <w:attr w:name="ProductID" w:val="2. a"/>
        </w:smartTagPr>
        <w:r>
          <w:t xml:space="preserve">2. </w:t>
        </w:r>
        <w:r w:rsidRPr="009E3718">
          <w:rPr>
            <w:rFonts w:ascii="Times New Roman" w:hAnsi="Times New Roman"/>
            <w:sz w:val="24"/>
            <w:szCs w:val="24"/>
          </w:rPr>
          <w:t>a</w:t>
        </w:r>
      </w:smartTag>
      <w:r w:rsidRPr="009E3718">
        <w:rPr>
          <w:rFonts w:ascii="Times New Roman" w:hAnsi="Times New Roman"/>
          <w:sz w:val="24"/>
          <w:szCs w:val="24"/>
        </w:rPr>
        <w:t>) V ktorom podnebnom pásme leží Slovensko?</w:t>
      </w:r>
    </w:p>
    <w:p w:rsidR="00CD71A3" w:rsidRPr="009E3718" w:rsidRDefault="00CD71A3" w:rsidP="00AD3E9B">
      <w:pPr>
        <w:pStyle w:val="NoSpacing"/>
        <w:rPr>
          <w:rFonts w:ascii="Times New Roman" w:hAnsi="Times New Roman"/>
          <w:sz w:val="24"/>
          <w:szCs w:val="24"/>
        </w:rPr>
      </w:pPr>
      <w:r w:rsidRPr="009E3718">
        <w:rPr>
          <w:rFonts w:ascii="Times New Roman" w:hAnsi="Times New Roman"/>
          <w:sz w:val="24"/>
          <w:szCs w:val="24"/>
        </w:rPr>
        <w:t>b) V ktorom rastlinnom pásme leží naše územie?</w:t>
      </w:r>
    </w:p>
    <w:p w:rsidR="00CD71A3" w:rsidRDefault="00CD71A3"/>
    <w:p w:rsidR="00CD71A3" w:rsidRDefault="00CD71A3"/>
    <w:p w:rsidR="00CD71A3" w:rsidRDefault="00CD71A3"/>
    <w:p w:rsidR="00CD71A3" w:rsidRDefault="00CD71A3">
      <w:pPr>
        <w:rPr>
          <w:rFonts w:ascii="Times New Roman" w:hAnsi="Times New Roman"/>
          <w:sz w:val="24"/>
          <w:szCs w:val="24"/>
        </w:rPr>
      </w:pPr>
      <w:r>
        <w:t>3.</w:t>
      </w:r>
      <w:r w:rsidRPr="009E3718">
        <w:rPr>
          <w:rFonts w:ascii="Times New Roman" w:hAnsi="Times New Roman"/>
          <w:sz w:val="24"/>
          <w:szCs w:val="24"/>
        </w:rPr>
        <w:t>Ktoré oblasti Slovenska majú najmenej zrážok? Priemerne koľko mm zrážok tam spadne ročne?</w:t>
      </w:r>
    </w:p>
    <w:p w:rsidR="00CD71A3" w:rsidRDefault="00CD71A3">
      <w:pPr>
        <w:rPr>
          <w:rFonts w:ascii="Times New Roman" w:hAnsi="Times New Roman"/>
          <w:sz w:val="24"/>
          <w:szCs w:val="24"/>
        </w:rPr>
      </w:pPr>
    </w:p>
    <w:p w:rsidR="00CD71A3" w:rsidRDefault="00CD71A3" w:rsidP="009230BE">
      <w:pPr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4.</w:t>
      </w:r>
      <w:r>
        <w:rPr>
          <w:rFonts w:ascii="Times New Roman" w:hAnsi="Times New Roman"/>
        </w:rPr>
        <w:t>Podzolová pôda:</w:t>
      </w:r>
      <w:r w:rsidRPr="008C1CF6">
        <w:rPr>
          <w:rFonts w:ascii="Times New Roman" w:hAnsi="Times New Roman"/>
        </w:rPr>
        <w:t xml:space="preserve"> – </w:t>
      </w:r>
      <w:r w:rsidRPr="008C1CF6">
        <w:rPr>
          <w:rFonts w:ascii="Times New Roman" w:hAnsi="Times New Roman"/>
          <w:b/>
          <w:u w:val="single"/>
        </w:rPr>
        <w:t>b.)</w:t>
      </w:r>
      <w:r w:rsidRPr="008C1CF6">
        <w:rPr>
          <w:rFonts w:ascii="Times New Roman" w:hAnsi="Times New Roman"/>
        </w:rPr>
        <w:t xml:space="preserve">je to pôda zonálna alebo azonálna?  </w:t>
      </w:r>
      <w:r w:rsidRPr="008C1CF6">
        <w:rPr>
          <w:rFonts w:ascii="Times New Roman" w:hAnsi="Times New Roman"/>
          <w:b/>
          <w:u w:val="single"/>
        </w:rPr>
        <w:t>C.)</w:t>
      </w:r>
      <w:r w:rsidRPr="008C1CF6">
        <w:rPr>
          <w:rFonts w:ascii="Times New Roman" w:hAnsi="Times New Roman"/>
        </w:rPr>
        <w:t xml:space="preserve"> Akým procesom vzniká?</w:t>
      </w:r>
      <w:r w:rsidRPr="008C1CF6">
        <w:rPr>
          <w:rFonts w:ascii="Times New Roman" w:hAnsi="Times New Roman"/>
          <w:b/>
          <w:u w:val="single"/>
        </w:rPr>
        <w:t>d.)</w:t>
      </w:r>
      <w:r w:rsidRPr="008C1CF6">
        <w:rPr>
          <w:rFonts w:ascii="Times New Roman" w:hAnsi="Times New Roman"/>
        </w:rPr>
        <w:t>nakresli jej pôdny profil + popíš pôdne horizonty</w:t>
      </w:r>
    </w:p>
    <w:p w:rsidR="00CD71A3" w:rsidRDefault="00CD71A3" w:rsidP="009230BE">
      <w:pPr>
        <w:rPr>
          <w:rFonts w:ascii="Times New Roman" w:hAnsi="Times New Roman"/>
        </w:rPr>
      </w:pPr>
    </w:p>
    <w:p w:rsidR="00CD71A3" w:rsidRDefault="00CD71A3" w:rsidP="009230BE">
      <w:pPr>
        <w:rPr>
          <w:rFonts w:ascii="Times New Roman" w:hAnsi="Times New Roman"/>
        </w:rPr>
      </w:pPr>
    </w:p>
    <w:p w:rsidR="00CD71A3" w:rsidRDefault="00CD71A3" w:rsidP="009230BE">
      <w:pPr>
        <w:rPr>
          <w:rFonts w:ascii="Times New Roman" w:hAnsi="Times New Roman"/>
        </w:rPr>
      </w:pPr>
    </w:p>
    <w:p w:rsidR="00CD71A3" w:rsidRDefault="00CD71A3" w:rsidP="009230BE">
      <w:pPr>
        <w:rPr>
          <w:rFonts w:ascii="Times New Roman" w:hAnsi="Times New Roman"/>
        </w:rPr>
      </w:pPr>
    </w:p>
    <w:p w:rsidR="00CD71A3" w:rsidRDefault="00CD71A3" w:rsidP="009230BE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6.Vypíš: </w:t>
      </w:r>
    </w:p>
    <w:p w:rsidR="00CD71A3" w:rsidRDefault="00CD71A3" w:rsidP="009230BE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a.)1.stupeň lesa na SR na základe nadmorskej výšky + nadmorskú výšku v ktorej sa nachádza</w:t>
      </w:r>
    </w:p>
    <w:p w:rsidR="00CD71A3" w:rsidRDefault="00CD71A3" w:rsidP="009230BE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:rsidR="00CD71A3" w:rsidRDefault="00CD71A3" w:rsidP="009230BE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b.)nadmorskú výšku hornej hranice lesa na SR</w:t>
      </w:r>
    </w:p>
    <w:p w:rsidR="00CD71A3" w:rsidRDefault="00CD71A3" w:rsidP="009230BE">
      <w:pPr>
        <w:rPr>
          <w:rFonts w:ascii="Times New Roman" w:hAnsi="Times New Roman"/>
        </w:rPr>
      </w:pPr>
    </w:p>
    <w:p w:rsidR="00CD71A3" w:rsidRDefault="00CD71A3" w:rsidP="009230BE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c.)odborný názov ilimerizovanú pôdu + nivnú pôdu</w:t>
      </w:r>
    </w:p>
    <w:p w:rsidR="00CD71A3" w:rsidRDefault="00CD71A3"/>
    <w:sectPr w:rsidR="00CD71A3" w:rsidSect="008626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32411"/>
    <w:rsid w:val="004E498C"/>
    <w:rsid w:val="00801A08"/>
    <w:rsid w:val="0086269F"/>
    <w:rsid w:val="008C1CF6"/>
    <w:rsid w:val="009230BE"/>
    <w:rsid w:val="00997F62"/>
    <w:rsid w:val="009E3718"/>
    <w:rsid w:val="00AB7CB1"/>
    <w:rsid w:val="00AD3E9B"/>
    <w:rsid w:val="00CD3820"/>
    <w:rsid w:val="00CD71A3"/>
    <w:rsid w:val="00D90C51"/>
    <w:rsid w:val="00E32411"/>
    <w:rsid w:val="00E466C0"/>
    <w:rsid w:val="00E7270B"/>
    <w:rsid w:val="00F00F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E9B"/>
    <w:pPr>
      <w:spacing w:after="200" w:line="276" w:lineRule="auto"/>
    </w:pPr>
    <w:rPr>
      <w:rFonts w:eastAsia="Times New Roma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AD3E9B"/>
    <w:rPr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18</TotalTime>
  <Pages>1</Pages>
  <Words>93</Words>
  <Characters>535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sokolskaivana24@gmail.com</dc:creator>
  <cp:keywords/>
  <dc:description/>
  <cp:lastModifiedBy>Jano S.</cp:lastModifiedBy>
  <cp:revision>9</cp:revision>
  <cp:lastPrinted>2001-12-31T23:21:00Z</cp:lastPrinted>
  <dcterms:created xsi:type="dcterms:W3CDTF">2021-12-12T09:46:00Z</dcterms:created>
  <dcterms:modified xsi:type="dcterms:W3CDTF">2001-12-31T23:21:00Z</dcterms:modified>
</cp:coreProperties>
</file>