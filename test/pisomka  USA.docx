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86" w:rsidRPr="008656BB" w:rsidRDefault="00387886" w:rsidP="00D32202">
      <w:pPr>
        <w:pStyle w:val="ListParagraph"/>
        <w:numPr>
          <w:ilvl w:val="0"/>
          <w:numId w:val="1"/>
        </w:numPr>
      </w:pPr>
      <w:r w:rsidRPr="008656BB">
        <w:t xml:space="preserve"> Čo  bolo príčinnou oddelenia severoamerických štátov od materskej  Británie  :</w:t>
      </w:r>
    </w:p>
    <w:p w:rsidR="00387886" w:rsidRPr="008656BB" w:rsidRDefault="00387886" w:rsidP="007F1851">
      <w:pPr>
        <w:pStyle w:val="ListParagraph"/>
      </w:pPr>
      <w:r w:rsidRPr="008656BB">
        <w:t xml:space="preserve">a, túžba byť nezávislý </w:t>
      </w:r>
    </w:p>
    <w:p w:rsidR="00387886" w:rsidRPr="008656BB" w:rsidRDefault="00387886" w:rsidP="007F1851">
      <w:pPr>
        <w:pStyle w:val="ListParagraph"/>
      </w:pPr>
      <w:r w:rsidRPr="008656BB">
        <w:t>b,  zlá koloniálna politika Anglicka, ktorá neustále zaťažovala amerických osadníkov</w:t>
      </w:r>
    </w:p>
    <w:p w:rsidR="00387886" w:rsidRPr="008656BB" w:rsidRDefault="00387886" w:rsidP="008656BB">
      <w:pPr>
        <w:pStyle w:val="ListParagraph"/>
      </w:pPr>
      <w:r w:rsidRPr="008656BB">
        <w:t xml:space="preserve">c,  americkí osadníci už necítili byť potomkami Angličanov     </w:t>
      </w:r>
    </w:p>
    <w:p w:rsidR="00387886" w:rsidRPr="008656BB" w:rsidRDefault="00387886" w:rsidP="008656BB">
      <w:pPr>
        <w:pStyle w:val="ListParagraph"/>
        <w:numPr>
          <w:ilvl w:val="0"/>
          <w:numId w:val="1"/>
        </w:numPr>
      </w:pPr>
      <w:r w:rsidRPr="008656BB">
        <w:t xml:space="preserve">  V roku 1773 sa  uskutečnilo  „ b ……………………..   …………..         ……………….. , ako protest proti anglickej politike. V praxi to znamenalo že ……………………………………………………………………………………………………………………………………………..</w:t>
      </w:r>
    </w:p>
    <w:p w:rsidR="00387886" w:rsidRPr="008656BB" w:rsidRDefault="00387886" w:rsidP="008656BB">
      <w:pPr>
        <w:pStyle w:val="ListParagraph"/>
        <w:numPr>
          <w:ilvl w:val="0"/>
          <w:numId w:val="1"/>
        </w:numPr>
      </w:pPr>
      <w:r w:rsidRPr="008656BB">
        <w:t xml:space="preserve">Ako sa  nazývali    nespokojenci  :  S_ _ _ _ _ _  s _ _ _ _ _ _    a    D _ _ _ y  s _ _ _ _ _ _.  </w:t>
      </w:r>
    </w:p>
    <w:p w:rsidR="00387886" w:rsidRPr="008656BB" w:rsidRDefault="00387886" w:rsidP="00E77657">
      <w:pPr>
        <w:pStyle w:val="ListParagraph"/>
        <w:numPr>
          <w:ilvl w:val="0"/>
          <w:numId w:val="1"/>
        </w:numPr>
      </w:pPr>
      <w:r w:rsidRPr="008656BB">
        <w:t xml:space="preserve"> Ako sa  volalo zasadnutie a  koľko ich bolo, ktoré rozhodlo o odčlenení od  Anglicka</w:t>
      </w:r>
    </w:p>
    <w:p w:rsidR="00387886" w:rsidRPr="008656BB" w:rsidRDefault="00387886" w:rsidP="00B356D1">
      <w:pPr>
        <w:pStyle w:val="ListParagraph"/>
      </w:pPr>
      <w:r w:rsidRPr="008656BB">
        <w:t xml:space="preserve">A,  Kolegiálny  kongres   /3/          </w:t>
      </w:r>
    </w:p>
    <w:p w:rsidR="00387886" w:rsidRPr="008656BB" w:rsidRDefault="00387886" w:rsidP="00B356D1">
      <w:pPr>
        <w:pStyle w:val="ListParagraph"/>
      </w:pPr>
      <w:r w:rsidRPr="008656BB">
        <w:t>B,  Kontinentálny  kongres  /  1/</w:t>
      </w:r>
    </w:p>
    <w:p w:rsidR="00387886" w:rsidRPr="008656BB" w:rsidRDefault="00387886" w:rsidP="008656BB">
      <w:pPr>
        <w:pStyle w:val="ListParagraph"/>
      </w:pPr>
      <w:r w:rsidRPr="008656BB">
        <w:t>C, Kontinentálny  kongres  /2/</w:t>
      </w:r>
    </w:p>
    <w:p w:rsidR="00387886" w:rsidRPr="008656BB" w:rsidRDefault="00387886" w:rsidP="008656BB">
      <w:pPr>
        <w:pStyle w:val="ListParagraph"/>
        <w:numPr>
          <w:ilvl w:val="0"/>
          <w:numId w:val="1"/>
        </w:numPr>
      </w:pPr>
      <w:r w:rsidRPr="008656BB">
        <w:t xml:space="preserve">  Prvým  americkým prezidentom sa  stal ………………………………………………..  a  autorom deklarácie o  nezávislosti     bol …………………………………………………….</w:t>
      </w:r>
    </w:p>
    <w:p w:rsidR="00387886" w:rsidRPr="008656BB" w:rsidRDefault="00387886" w:rsidP="00B356D1">
      <w:pPr>
        <w:pStyle w:val="ListParagraph"/>
        <w:numPr>
          <w:ilvl w:val="0"/>
          <w:numId w:val="1"/>
        </w:numPr>
      </w:pPr>
      <w:r w:rsidRPr="008656BB">
        <w:t>Nová ústava  vychádzala  z princípov :  a,  napoleonovho   Code civil</w:t>
      </w:r>
    </w:p>
    <w:p w:rsidR="00387886" w:rsidRPr="008656BB" w:rsidRDefault="00387886" w:rsidP="00B356D1">
      <w:pPr>
        <w:pStyle w:val="ListParagraph"/>
      </w:pPr>
      <w:r w:rsidRPr="008656BB">
        <w:t xml:space="preserve">                                                                  b,  z výdobytkov francúzskej  revolúcie</w:t>
      </w:r>
    </w:p>
    <w:p w:rsidR="00387886" w:rsidRPr="008656BB" w:rsidRDefault="00387886" w:rsidP="008656BB">
      <w:pPr>
        <w:pStyle w:val="ListParagraph"/>
      </w:pPr>
      <w:r w:rsidRPr="008656BB">
        <w:t xml:space="preserve">                                                      c,  z výdobytkov  fr. revolúcie  a myšlienok osvietenstva     </w:t>
      </w:r>
    </w:p>
    <w:p w:rsidR="00387886" w:rsidRPr="008656BB" w:rsidRDefault="00387886" w:rsidP="008656BB">
      <w:pPr>
        <w:pStyle w:val="ListParagraph"/>
        <w:numPr>
          <w:ilvl w:val="0"/>
          <w:numId w:val="1"/>
        </w:numPr>
      </w:pPr>
      <w:r w:rsidRPr="008656BB">
        <w:t xml:space="preserve"> Američania  vyhlásili nezávislosť    …………………………………….   /deň, mesiac, rok/  </w:t>
      </w:r>
    </w:p>
    <w:p w:rsidR="00387886" w:rsidRPr="008656BB" w:rsidRDefault="00387886" w:rsidP="008656BB">
      <w:pPr>
        <w:pStyle w:val="ListParagraph"/>
        <w:numPr>
          <w:ilvl w:val="0"/>
          <w:numId w:val="1"/>
        </w:numPr>
      </w:pPr>
      <w:r w:rsidRPr="008656BB">
        <w:t>Vojna  Sever Juh  sa  odohrala  v rokoch   …………………………………..</w:t>
      </w:r>
    </w:p>
    <w:p w:rsidR="00387886" w:rsidRPr="008656BB" w:rsidRDefault="00387886" w:rsidP="00B356D1">
      <w:pPr>
        <w:pStyle w:val="ListParagraph"/>
        <w:numPr>
          <w:ilvl w:val="0"/>
          <w:numId w:val="1"/>
        </w:numPr>
      </w:pPr>
      <w:r w:rsidRPr="008656BB">
        <w:t xml:space="preserve">Nehodiace  preškrtni    </w:t>
      </w:r>
    </w:p>
    <w:p w:rsidR="00387886" w:rsidRPr="008656BB" w:rsidRDefault="00387886" w:rsidP="00215438">
      <w:pPr>
        <w:pStyle w:val="ListParagraph"/>
      </w:pPr>
      <w:r w:rsidRPr="008656BB">
        <w:t xml:space="preserve">Americkú obč. vojnu  vyhral  Sever  Juh  ,  keď  rozhodujúca  bitka  sa  odohrala </w:t>
      </w:r>
    </w:p>
    <w:p w:rsidR="00387886" w:rsidRPr="008656BB" w:rsidRDefault="00387886" w:rsidP="00215438">
      <w:pPr>
        <w:pStyle w:val="ListParagraph"/>
      </w:pPr>
      <w:r w:rsidRPr="008656BB">
        <w:t xml:space="preserve">pri Appomatoxe  Gettysburgu.  Prezident Lincoln  zrušil  nezrušil  otroctvo. </w:t>
      </w:r>
    </w:p>
    <w:p w:rsidR="00387886" w:rsidRPr="008656BB" w:rsidRDefault="00387886" w:rsidP="00215438">
      <w:pPr>
        <w:pStyle w:val="ListParagraph"/>
      </w:pPr>
    </w:p>
    <w:p w:rsidR="00387886" w:rsidRPr="008656BB" w:rsidRDefault="00387886" w:rsidP="00215438">
      <w:pPr>
        <w:pStyle w:val="ListParagraph"/>
        <w:numPr>
          <w:ilvl w:val="0"/>
          <w:numId w:val="1"/>
        </w:numPr>
      </w:pPr>
      <w:r w:rsidRPr="008656BB">
        <w:t xml:space="preserve"> Charakterizuj  americkú občianskú   vojnu  :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87886" w:rsidRDefault="00387886" w:rsidP="00215438">
      <w:pPr>
        <w:ind w:left="284"/>
      </w:pPr>
    </w:p>
    <w:sectPr w:rsidR="00387886" w:rsidSect="00F25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50D01"/>
    <w:multiLevelType w:val="hybridMultilevel"/>
    <w:tmpl w:val="2BEC54DA"/>
    <w:lvl w:ilvl="0" w:tplc="040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>
      <w:start w:val="1"/>
      <w:numFmt w:val="lowerRoman"/>
      <w:lvlText w:val="%3."/>
      <w:lvlJc w:val="right"/>
      <w:pPr>
        <w:ind w:left="2084" w:hanging="180"/>
      </w:pPr>
    </w:lvl>
    <w:lvl w:ilvl="3" w:tplc="0405000F">
      <w:start w:val="1"/>
      <w:numFmt w:val="decimal"/>
      <w:lvlText w:val="%4."/>
      <w:lvlJc w:val="left"/>
      <w:pPr>
        <w:ind w:left="2804" w:hanging="360"/>
      </w:pPr>
    </w:lvl>
    <w:lvl w:ilvl="4" w:tplc="04050019">
      <w:start w:val="1"/>
      <w:numFmt w:val="lowerLetter"/>
      <w:lvlText w:val="%5."/>
      <w:lvlJc w:val="left"/>
      <w:pPr>
        <w:ind w:left="3524" w:hanging="360"/>
      </w:pPr>
    </w:lvl>
    <w:lvl w:ilvl="5" w:tplc="0405001B">
      <w:start w:val="1"/>
      <w:numFmt w:val="lowerRoman"/>
      <w:lvlText w:val="%6."/>
      <w:lvlJc w:val="right"/>
      <w:pPr>
        <w:ind w:left="4244" w:hanging="180"/>
      </w:pPr>
    </w:lvl>
    <w:lvl w:ilvl="6" w:tplc="0405000F">
      <w:start w:val="1"/>
      <w:numFmt w:val="decimal"/>
      <w:lvlText w:val="%7."/>
      <w:lvlJc w:val="left"/>
      <w:pPr>
        <w:ind w:left="4964" w:hanging="360"/>
      </w:pPr>
    </w:lvl>
    <w:lvl w:ilvl="7" w:tplc="04050019">
      <w:start w:val="1"/>
      <w:numFmt w:val="lowerLetter"/>
      <w:lvlText w:val="%8."/>
      <w:lvlJc w:val="left"/>
      <w:pPr>
        <w:ind w:left="5684" w:hanging="360"/>
      </w:pPr>
    </w:lvl>
    <w:lvl w:ilvl="8" w:tplc="0405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2202"/>
    <w:rsid w:val="00215438"/>
    <w:rsid w:val="00387886"/>
    <w:rsid w:val="003E21BF"/>
    <w:rsid w:val="004754D8"/>
    <w:rsid w:val="004A2AC1"/>
    <w:rsid w:val="007F1851"/>
    <w:rsid w:val="008656BB"/>
    <w:rsid w:val="00B356D1"/>
    <w:rsid w:val="00D32202"/>
    <w:rsid w:val="00E77657"/>
    <w:rsid w:val="00F2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89C"/>
    <w:pPr>
      <w:spacing w:after="200" w:line="276" w:lineRule="auto"/>
    </w:pPr>
    <w:rPr>
      <w:rFonts w:cs="Calibri"/>
      <w:lang w:val="cs-CZ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3220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59</TotalTime>
  <Pages>1</Pages>
  <Words>244</Words>
  <Characters>1396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radbu</cp:lastModifiedBy>
  <cp:revision>2</cp:revision>
  <cp:lastPrinted>2013-01-11T10:12:00Z</cp:lastPrinted>
  <dcterms:created xsi:type="dcterms:W3CDTF">1994-06-08T11:22:00Z</dcterms:created>
  <dcterms:modified xsi:type="dcterms:W3CDTF">2013-01-11T10:12:00Z</dcterms:modified>
</cp:coreProperties>
</file>