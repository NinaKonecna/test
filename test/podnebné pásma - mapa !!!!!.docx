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72324" w14:textId="23784482" w:rsidR="00552946" w:rsidRDefault="000B342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0535E3" wp14:editId="78D147D9">
                <wp:simplePos x="0" y="0"/>
                <wp:positionH relativeFrom="column">
                  <wp:posOffset>1896700</wp:posOffset>
                </wp:positionH>
                <wp:positionV relativeFrom="paragraph">
                  <wp:posOffset>7736186</wp:posOffset>
                </wp:positionV>
                <wp:extent cx="3096285" cy="27161"/>
                <wp:effectExtent l="0" t="0" r="27940" b="30480"/>
                <wp:wrapNone/>
                <wp:docPr id="20" name="Rovná spojnic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6285" cy="27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9E031" id="Rovná spojnica 20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35pt,609.15pt" to="393.15pt,6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F5321F" wp14:editId="658BD5F4">
                <wp:simplePos x="0" y="0"/>
                <wp:positionH relativeFrom="column">
                  <wp:posOffset>2086824</wp:posOffset>
                </wp:positionH>
                <wp:positionV relativeFrom="paragraph">
                  <wp:posOffset>4160067</wp:posOffset>
                </wp:positionV>
                <wp:extent cx="2562130" cy="18107"/>
                <wp:effectExtent l="0" t="0" r="29210" b="20320"/>
                <wp:wrapNone/>
                <wp:docPr id="19" name="Rovná spojnic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130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9B591C" id="Rovná spojnica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3pt,327.55pt" to="366.05pt,3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5C4A08" wp14:editId="308E1B7B">
                <wp:simplePos x="0" y="0"/>
                <wp:positionH relativeFrom="column">
                  <wp:posOffset>1366520</wp:posOffset>
                </wp:positionH>
                <wp:positionV relativeFrom="paragraph">
                  <wp:posOffset>7365837</wp:posOffset>
                </wp:positionV>
                <wp:extent cx="4173648" cy="9053"/>
                <wp:effectExtent l="0" t="0" r="36830" b="29210"/>
                <wp:wrapNone/>
                <wp:docPr id="18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3648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17E71" id="Rovná spojnica 18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6pt,580pt" to="436.25pt,5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753007" wp14:editId="6DA94AAC">
                <wp:simplePos x="0" y="0"/>
                <wp:positionH relativeFrom="column">
                  <wp:posOffset>1281065</wp:posOffset>
                </wp:positionH>
                <wp:positionV relativeFrom="paragraph">
                  <wp:posOffset>4504099</wp:posOffset>
                </wp:positionV>
                <wp:extent cx="4173648" cy="9053"/>
                <wp:effectExtent l="0" t="0" r="36830" b="29210"/>
                <wp:wrapNone/>
                <wp:docPr id="17" name="Rovná spojnic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73648" cy="9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A1AE25" id="Rovná spojnica 17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5pt,354.65pt" to="429.5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7E747E" wp14:editId="46A52464">
                <wp:simplePos x="0" y="0"/>
                <wp:positionH relativeFrom="column">
                  <wp:posOffset>674482</wp:posOffset>
                </wp:positionH>
                <wp:positionV relativeFrom="paragraph">
                  <wp:posOffset>7002855</wp:posOffset>
                </wp:positionV>
                <wp:extent cx="5477347" cy="27161"/>
                <wp:effectExtent l="0" t="0" r="28575" b="30480"/>
                <wp:wrapNone/>
                <wp:docPr id="16" name="Rovná spojnic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77347" cy="27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CFEA8" id="Rovná spojnica 1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1pt,551.4pt" to="484.4pt,5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1E7806" wp14:editId="08B9F639">
                <wp:simplePos x="0" y="0"/>
                <wp:positionH relativeFrom="column">
                  <wp:posOffset>746910</wp:posOffset>
                </wp:positionH>
                <wp:positionV relativeFrom="paragraph">
                  <wp:posOffset>4857184</wp:posOffset>
                </wp:positionV>
                <wp:extent cx="5269117" cy="18107"/>
                <wp:effectExtent l="0" t="0" r="27305" b="20320"/>
                <wp:wrapNone/>
                <wp:docPr id="15" name="Rovná spojnic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9117" cy="181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F85C1" id="Rovná spojnica 15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382.45pt" to="473.7pt,3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4C9D76" wp14:editId="7E22AD95">
                <wp:simplePos x="0" y="0"/>
                <wp:positionH relativeFrom="column">
                  <wp:posOffset>458307</wp:posOffset>
                </wp:positionH>
                <wp:positionV relativeFrom="paragraph">
                  <wp:posOffset>6642735</wp:posOffset>
                </wp:positionV>
                <wp:extent cx="5857592" cy="9054"/>
                <wp:effectExtent l="0" t="0" r="29210" b="29210"/>
                <wp:wrapNone/>
                <wp:docPr id="14" name="Rovná spojni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7592" cy="9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DF9F30" id="Rovná spojnica 14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pt,523.05pt" to="497.35pt,5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630698" wp14:editId="7345EE98">
                <wp:simplePos x="0" y="0"/>
                <wp:positionH relativeFrom="column">
                  <wp:posOffset>439093</wp:posOffset>
                </wp:positionH>
                <wp:positionV relativeFrom="paragraph">
                  <wp:posOffset>5228376</wp:posOffset>
                </wp:positionV>
                <wp:extent cx="5857592" cy="9054"/>
                <wp:effectExtent l="0" t="0" r="29210" b="29210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7592" cy="90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7000D" id="Rovná spojnica 12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55pt,411.7pt" to="495.8pt,4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CCE42B" wp14:editId="03814D74">
                <wp:simplePos x="0" y="0"/>
                <wp:positionH relativeFrom="column">
                  <wp:posOffset>221810</wp:posOffset>
                </wp:positionH>
                <wp:positionV relativeFrom="paragraph">
                  <wp:posOffset>5635783</wp:posOffset>
                </wp:positionV>
                <wp:extent cx="6319319" cy="615064"/>
                <wp:effectExtent l="0" t="0" r="24765" b="13970"/>
                <wp:wrapNone/>
                <wp:docPr id="11" name="Obdĺžni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9319" cy="6150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6D494" id="Obdĺžnik 11" o:spid="_x0000_s1026" style="position:absolute;margin-left:17.45pt;margin-top:443.75pt;width:497.6pt;height:48.4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" filled="f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D67A6D" wp14:editId="409D55F9">
                <wp:simplePos x="0" y="0"/>
                <wp:positionH relativeFrom="column">
                  <wp:posOffset>185596</wp:posOffset>
                </wp:positionH>
                <wp:positionV relativeFrom="paragraph">
                  <wp:posOffset>5961707</wp:posOffset>
                </wp:positionV>
                <wp:extent cx="6400800" cy="27160"/>
                <wp:effectExtent l="0" t="19050" r="38100" b="49530"/>
                <wp:wrapNone/>
                <wp:docPr id="10" name="Rovná spojnic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27160"/>
                        </a:xfrm>
                        <a:prstGeom prst="line">
                          <a:avLst/>
                        </a:prstGeom>
                        <a:ln w="603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5A591" id="Rovná spojnica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6pt,469.45pt" to="518.6pt,4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" strokecolor="black [3200]" strokeweight="4.7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25E847" wp14:editId="51BEC44D">
                <wp:simplePos x="0" y="0"/>
                <wp:positionH relativeFrom="column">
                  <wp:posOffset>194650</wp:posOffset>
                </wp:positionH>
                <wp:positionV relativeFrom="paragraph">
                  <wp:posOffset>4006158</wp:posOffset>
                </wp:positionV>
                <wp:extent cx="6364586" cy="3992579"/>
                <wp:effectExtent l="0" t="0" r="17780" b="27305"/>
                <wp:wrapNone/>
                <wp:docPr id="9" name="Ová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4586" cy="39925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F365E" id="Ovál 9" o:spid="_x0000_s1026" style="position:absolute;margin-left:15.35pt;margin-top:315.45pt;width:501.15pt;height:3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D9469E" wp14:editId="2F88D524">
                <wp:simplePos x="0" y="0"/>
                <wp:positionH relativeFrom="column">
                  <wp:posOffset>2495550</wp:posOffset>
                </wp:positionH>
                <wp:positionV relativeFrom="paragraph">
                  <wp:posOffset>2628900</wp:posOffset>
                </wp:positionV>
                <wp:extent cx="857250" cy="266700"/>
                <wp:effectExtent l="0" t="0" r="19050" b="19050"/>
                <wp:wrapNone/>
                <wp:docPr id="8" name="Obdĺžni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B510EA" id="Obdĺžnik 8" o:spid="_x0000_s1026" style="position:absolute;margin-left:196.5pt;margin-top:207pt;width:67.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" fillcolor="#538135 [24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B3FA4E" wp14:editId="4DE82F42">
                <wp:simplePos x="0" y="0"/>
                <wp:positionH relativeFrom="column">
                  <wp:posOffset>2381250</wp:posOffset>
                </wp:positionH>
                <wp:positionV relativeFrom="paragraph">
                  <wp:posOffset>444500</wp:posOffset>
                </wp:positionV>
                <wp:extent cx="857250" cy="266700"/>
                <wp:effectExtent l="0" t="0" r="19050" b="19050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A9843" id="Obdĺžnik 7" o:spid="_x0000_s1026" style="position:absolute;margin-left:187.5pt;margin-top:35pt;width:67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" fillcolor="#538135 [2409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6456D6" wp14:editId="7340B3FB">
                <wp:simplePos x="0" y="0"/>
                <wp:positionH relativeFrom="column">
                  <wp:posOffset>1473200</wp:posOffset>
                </wp:positionH>
                <wp:positionV relativeFrom="paragraph">
                  <wp:posOffset>2400300</wp:posOffset>
                </wp:positionV>
                <wp:extent cx="2844800" cy="234950"/>
                <wp:effectExtent l="0" t="0" r="12700" b="12700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2349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A41AC" id="Obdĺžnik 6" o:spid="_x0000_s1026" style="position:absolute;margin-left:116pt;margin-top:189pt;width:224pt;height:18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" fillcolor="#7030a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D21C20" wp14:editId="23059760">
                <wp:simplePos x="0" y="0"/>
                <wp:positionH relativeFrom="column">
                  <wp:posOffset>1479550</wp:posOffset>
                </wp:positionH>
                <wp:positionV relativeFrom="paragraph">
                  <wp:posOffset>730250</wp:posOffset>
                </wp:positionV>
                <wp:extent cx="2844800" cy="234950"/>
                <wp:effectExtent l="0" t="0" r="12700" b="12700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0" cy="23495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72674" id="Obdĺžnik 5" o:spid="_x0000_s1026" style="position:absolute;margin-left:116.5pt;margin-top:57.5pt;width:224pt;height:1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" fillcolor="#7030a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35ABE" wp14:editId="5A046837">
                <wp:simplePos x="0" y="0"/>
                <wp:positionH relativeFrom="column">
                  <wp:posOffset>2457450</wp:posOffset>
                </wp:positionH>
                <wp:positionV relativeFrom="paragraph">
                  <wp:posOffset>952500</wp:posOffset>
                </wp:positionV>
                <wp:extent cx="1149350" cy="222250"/>
                <wp:effectExtent l="0" t="0" r="12700" b="25400"/>
                <wp:wrapNone/>
                <wp:docPr id="3" name="Obdĺžni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222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E98E2" id="Obdĺžnik 3" o:spid="_x0000_s1026" style="position:absolute;margin-left:193.5pt;margin-top:75pt;width:90.5pt;height:1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" fillcolor="#ffe599 [1303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A1CA8" wp14:editId="660222E8">
                <wp:simplePos x="0" y="0"/>
                <wp:positionH relativeFrom="column">
                  <wp:posOffset>2476500</wp:posOffset>
                </wp:positionH>
                <wp:positionV relativeFrom="paragraph">
                  <wp:posOffset>2222500</wp:posOffset>
                </wp:positionV>
                <wp:extent cx="1149350" cy="222250"/>
                <wp:effectExtent l="0" t="0" r="12700" b="25400"/>
                <wp:wrapNone/>
                <wp:docPr id="4" name="Obdĺžni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222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23D28" id="Obdĺžnik 4" o:spid="_x0000_s1026" style="position:absolute;margin-left:195pt;margin-top:175pt;width:90.5pt;height:1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" fillcolor="#ffe599 [1303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3744B2" wp14:editId="4BD8BB34">
                <wp:simplePos x="0" y="0"/>
                <wp:positionH relativeFrom="column">
                  <wp:posOffset>1193800</wp:posOffset>
                </wp:positionH>
                <wp:positionV relativeFrom="paragraph">
                  <wp:posOffset>1428750</wp:posOffset>
                </wp:positionV>
                <wp:extent cx="3397250" cy="508000"/>
                <wp:effectExtent l="0" t="0" r="12700" b="25400"/>
                <wp:wrapNone/>
                <wp:docPr id="2" name="Obdĺž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725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70D24" id="Obdĺžnik 2" o:spid="_x0000_s1026" style="position:absolute;margin-left:94pt;margin-top:112.5pt;width:267.5pt;height:4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280D7" wp14:editId="4341ACCD">
                <wp:simplePos x="0" y="0"/>
                <wp:positionH relativeFrom="column">
                  <wp:posOffset>2305050</wp:posOffset>
                </wp:positionH>
                <wp:positionV relativeFrom="paragraph">
                  <wp:posOffset>1574800</wp:posOffset>
                </wp:positionV>
                <wp:extent cx="1117600" cy="361950"/>
                <wp:effectExtent l="0" t="0" r="25400" b="19050"/>
                <wp:wrapNone/>
                <wp:docPr id="1" name="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45AE9" id="Obdĺžnik 1" o:spid="_x0000_s1026" style="position:absolute;margin-left:181.5pt;margin-top:124pt;width:88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" fillcolor="#4472c4 [3204]" strokecolor="#1f3763 [1604]" strokeweight="1pt"/>
            </w:pict>
          </mc:Fallback>
        </mc:AlternateContent>
      </w:r>
      <w:r w:rsidRPr="000B3429">
        <w:drawing>
          <wp:inline distT="0" distB="0" distL="0" distR="0" wp14:anchorId="4097278E" wp14:editId="7FE93E76">
            <wp:extent cx="5232400" cy="3438106"/>
            <wp:effectExtent l="0" t="0" r="6350" b="0"/>
            <wp:docPr id="1026" name="Picture 2" descr="ZEMĚP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ZEMĚPIS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634" cy="3444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E8F8CE" w14:textId="1622B4EF" w:rsidR="0002257B" w:rsidRDefault="0002257B"/>
    <w:p w14:paraId="4C83FD81" w14:textId="7EA11F0B" w:rsidR="0002257B" w:rsidRDefault="0002257B"/>
    <w:p w14:paraId="0630D964" w14:textId="1B10967D" w:rsidR="0002257B" w:rsidRDefault="0002257B"/>
    <w:p w14:paraId="666A05FC" w14:textId="0C7486D1" w:rsidR="0002257B" w:rsidRDefault="0002257B"/>
    <w:p w14:paraId="6D64B379" w14:textId="4B4627F6" w:rsidR="0002257B" w:rsidRDefault="0002257B"/>
    <w:p w14:paraId="5D77DDB6" w14:textId="5A8164AF" w:rsidR="0002257B" w:rsidRDefault="0002257B"/>
    <w:p w14:paraId="3100780C" w14:textId="7A0A4277" w:rsidR="0002257B" w:rsidRDefault="0002257B"/>
    <w:p w14:paraId="76A4D4D3" w14:textId="2C859DC3" w:rsidR="0002257B" w:rsidRDefault="0002257B"/>
    <w:p w14:paraId="1D02061A" w14:textId="71B0D920" w:rsidR="0002257B" w:rsidRDefault="0002257B"/>
    <w:p w14:paraId="28869DFB" w14:textId="4F677BAD" w:rsidR="0002257B" w:rsidRDefault="0002257B"/>
    <w:p w14:paraId="50007F5A" w14:textId="3E2281ED" w:rsidR="0002257B" w:rsidRDefault="0002257B"/>
    <w:p w14:paraId="4CDF3FF5" w14:textId="2BA57232" w:rsidR="0002257B" w:rsidRDefault="0002257B"/>
    <w:p w14:paraId="051AB9FD" w14:textId="6D5DDFDF" w:rsidR="0002257B" w:rsidRDefault="0002257B"/>
    <w:p w14:paraId="45625A5C" w14:textId="69314812" w:rsidR="0002257B" w:rsidRDefault="0002257B"/>
    <w:p w14:paraId="22A6D3C6" w14:textId="751728B8" w:rsidR="0002257B" w:rsidRDefault="0002257B"/>
    <w:p w14:paraId="14821A3A" w14:textId="5E34CE74" w:rsidR="0002257B" w:rsidRDefault="0002257B"/>
    <w:p w14:paraId="2AE11880" w14:textId="1875B09B" w:rsidR="0002257B" w:rsidRDefault="0002257B"/>
    <w:p w14:paraId="7604F66F" w14:textId="376EEF25" w:rsidR="0002257B" w:rsidRDefault="0002257B"/>
    <w:p w14:paraId="35D92ACB" w14:textId="674B8B1B" w:rsidR="0002257B" w:rsidRDefault="0002257B"/>
    <w:p w14:paraId="58247116" w14:textId="09133083" w:rsidR="0002257B" w:rsidRDefault="0002257B"/>
    <w:p w14:paraId="4038CB0F" w14:textId="5DD2E480" w:rsidR="0002257B" w:rsidRDefault="0002257B"/>
    <w:p w14:paraId="7E94EB79" w14:textId="321A6D28" w:rsidR="0002257B" w:rsidRDefault="0002257B"/>
    <w:p w14:paraId="3ADA5619" w14:textId="1A9E19E5" w:rsidR="0002257B" w:rsidRDefault="0002257B"/>
    <w:p w14:paraId="75CD2342" w14:textId="21ACC65B" w:rsidR="0002257B" w:rsidRDefault="00EC4F5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4DEA22" wp14:editId="0CA39027">
                <wp:simplePos x="0" y="0"/>
                <wp:positionH relativeFrom="column">
                  <wp:posOffset>3509160</wp:posOffset>
                </wp:positionH>
                <wp:positionV relativeFrom="paragraph">
                  <wp:posOffset>4078547</wp:posOffset>
                </wp:positionV>
                <wp:extent cx="1954605" cy="297941"/>
                <wp:effectExtent l="19050" t="38100" r="45720" b="121285"/>
                <wp:wrapNone/>
                <wp:docPr id="33" name="Rovná spojovacia šípk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4605" cy="297941"/>
                        </a:xfrm>
                        <a:prstGeom prst="straightConnector1">
                          <a:avLst/>
                        </a:prstGeom>
                        <a:ln w="73025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ED6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33" o:spid="_x0000_s1026" type="#_x0000_t32" style="position:absolute;margin-left:276.3pt;margin-top:321.15pt;width:153.9pt;height:23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" strokecolor="#5b9bd5 [3208]" strokeweight="5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47D1BF" wp14:editId="5993987F">
                <wp:simplePos x="0" y="0"/>
                <wp:positionH relativeFrom="column">
                  <wp:posOffset>3408629</wp:posOffset>
                </wp:positionH>
                <wp:positionV relativeFrom="paragraph">
                  <wp:posOffset>44701</wp:posOffset>
                </wp:positionV>
                <wp:extent cx="1566249" cy="244444"/>
                <wp:effectExtent l="19050" t="114300" r="0" b="41910"/>
                <wp:wrapNone/>
                <wp:docPr id="32" name="Rovná spojovacia šípk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249" cy="244444"/>
                        </a:xfrm>
                        <a:prstGeom prst="straightConnector1">
                          <a:avLst/>
                        </a:prstGeom>
                        <a:ln w="73025"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60F58" id="Rovná spojovacia šípka 32" o:spid="_x0000_s1026" type="#_x0000_t32" style="position:absolute;margin-left:268.4pt;margin-top:3.5pt;width:123.35pt;height:19.2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" strokecolor="#5b9bd5 [3208]" strokeweight="5.75pt">
                <v:stroke endarrow="block" joinstyle="miter"/>
              </v:shape>
            </w:pict>
          </mc:Fallback>
        </mc:AlternateContent>
      </w:r>
      <w:r w:rsidR="000E093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53C2E53" wp14:editId="3AC5AE2A">
                <wp:simplePos x="0" y="0"/>
                <wp:positionH relativeFrom="margin">
                  <wp:align>center</wp:align>
                </wp:positionH>
                <wp:positionV relativeFrom="paragraph">
                  <wp:posOffset>3625347</wp:posOffset>
                </wp:positionV>
                <wp:extent cx="2643612" cy="262550"/>
                <wp:effectExtent l="0" t="0" r="23495" b="23495"/>
                <wp:wrapNone/>
                <wp:docPr id="31" name="Textové po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612" cy="262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EF6FE" w14:textId="77777777" w:rsidR="000E0932" w:rsidRPr="0002257B" w:rsidRDefault="000E0932" w:rsidP="000E09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  <w:r w:rsidRPr="000225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C2E53" id="_x0000_t202" coordsize="21600,21600" o:spt="202" path="m,l,21600r21600,l21600,xe">
                <v:stroke joinstyle="miter"/>
                <v:path gradientshapeok="t" o:connecttype="rect"/>
              </v:shapetype>
              <v:shape id="Textové pole 31" o:spid="_x0000_s1026" type="#_x0000_t202" style="position:absolute;margin-left:0;margin-top:285.45pt;width:208.15pt;height:20.6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57EF6FE" w14:textId="77777777" w:rsidR="000E0932" w:rsidRPr="0002257B" w:rsidRDefault="000E0932" w:rsidP="000E09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  <w:r w:rsidRPr="0002257B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93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D46F22A" wp14:editId="5878399D">
                <wp:simplePos x="0" y="0"/>
                <wp:positionH relativeFrom="margin">
                  <wp:posOffset>1959849</wp:posOffset>
                </wp:positionH>
                <wp:positionV relativeFrom="paragraph">
                  <wp:posOffset>451648</wp:posOffset>
                </wp:positionV>
                <wp:extent cx="2643612" cy="262550"/>
                <wp:effectExtent l="0" t="0" r="23495" b="23495"/>
                <wp:wrapNone/>
                <wp:docPr id="30" name="Textové po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3612" cy="2625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F9FE04" w14:textId="6F3CEF54" w:rsidR="000E0932" w:rsidRPr="0002257B" w:rsidRDefault="000E0932" w:rsidP="000E09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5</w:t>
                            </w:r>
                            <w:r w:rsidRPr="000225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6F22A" id="Textové pole 30" o:spid="_x0000_s1027" type="#_x0000_t202" style="position:absolute;margin-left:154.3pt;margin-top:35.55pt;width:208.15pt;height:20.6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1F9FE04" w14:textId="6F3CEF54" w:rsidR="000E0932" w:rsidRPr="0002257B" w:rsidRDefault="000E0932" w:rsidP="000E09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5</w:t>
                      </w:r>
                      <w:r w:rsidRPr="0002257B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93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CEAA61" wp14:editId="26F00B9B">
                <wp:simplePos x="0" y="0"/>
                <wp:positionH relativeFrom="margin">
                  <wp:align>center</wp:align>
                </wp:positionH>
                <wp:positionV relativeFrom="paragraph">
                  <wp:posOffset>3241140</wp:posOffset>
                </wp:positionV>
                <wp:extent cx="3395049" cy="289711"/>
                <wp:effectExtent l="0" t="0" r="15240" b="15240"/>
                <wp:wrapNone/>
                <wp:docPr id="29" name="Textové po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049" cy="28971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2EF48" w14:textId="77777777" w:rsidR="000E0932" w:rsidRPr="0002257B" w:rsidRDefault="000E0932" w:rsidP="000E09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  <w:r w:rsidRPr="000225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EAA61" id="Textové pole 29" o:spid="_x0000_s1028" type="#_x0000_t202" style="position:absolute;margin-left:0;margin-top:255.2pt;width:267.35pt;height:22.8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" fillcolor="#c45911 [2405]" strokecolor="#ffc000 [3207]" strokeweight=".5pt">
                <v:textbox>
                  <w:txbxContent>
                    <w:p w14:paraId="2582EF48" w14:textId="77777777" w:rsidR="000E0932" w:rsidRPr="0002257B" w:rsidRDefault="000E0932" w:rsidP="000E09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  <w:r w:rsidRPr="0002257B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E093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0E938A" wp14:editId="08510316">
                <wp:simplePos x="0" y="0"/>
                <wp:positionH relativeFrom="margin">
                  <wp:align>center</wp:align>
                </wp:positionH>
                <wp:positionV relativeFrom="paragraph">
                  <wp:posOffset>796057</wp:posOffset>
                </wp:positionV>
                <wp:extent cx="3395049" cy="289711"/>
                <wp:effectExtent l="0" t="0" r="15240" b="15240"/>
                <wp:wrapNone/>
                <wp:docPr id="28" name="Textové po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049" cy="28971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12700" w14:textId="09BDB8AC" w:rsidR="000E0932" w:rsidRPr="0002257B" w:rsidRDefault="000E0932" w:rsidP="000E0932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  <w:r w:rsidRPr="000225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E938A" id="Textové pole 28" o:spid="_x0000_s1029" type="#_x0000_t202" style="position:absolute;margin-left:0;margin-top:62.7pt;width:267.35pt;height:22.8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" fillcolor="#c45911 [2405]" strokecolor="#ffc000 [3207]" strokeweight=".5pt">
                <v:textbox>
                  <w:txbxContent>
                    <w:p w14:paraId="3EF12700" w14:textId="09BDB8AC" w:rsidR="000E0932" w:rsidRPr="0002257B" w:rsidRDefault="000E0932" w:rsidP="000E0932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  <w:r w:rsidRPr="0002257B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57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47BE2C" wp14:editId="25E0C656">
                <wp:simplePos x="0" y="0"/>
                <wp:positionH relativeFrom="margin">
                  <wp:posOffset>799465</wp:posOffset>
                </wp:positionH>
                <wp:positionV relativeFrom="paragraph">
                  <wp:posOffset>1163792</wp:posOffset>
                </wp:positionV>
                <wp:extent cx="5232903" cy="271604"/>
                <wp:effectExtent l="0" t="0" r="25400" b="14605"/>
                <wp:wrapNone/>
                <wp:docPr id="26" name="Textové po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903" cy="2716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A3F32" w14:textId="77777777" w:rsidR="0002257B" w:rsidRPr="0002257B" w:rsidRDefault="0002257B" w:rsidP="0002257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0225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7BE2C" id="Textové pole 26" o:spid="_x0000_s1030" type="#_x0000_t202" style="position:absolute;margin-left:62.95pt;margin-top:91.65pt;width:412.05pt;height:21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DAA3F32" w14:textId="77777777" w:rsidR="0002257B" w:rsidRPr="0002257B" w:rsidRDefault="0002257B" w:rsidP="0002257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02257B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57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85702B" wp14:editId="09DC4F7F">
                <wp:simplePos x="0" y="0"/>
                <wp:positionH relativeFrom="margin">
                  <wp:posOffset>647323</wp:posOffset>
                </wp:positionH>
                <wp:positionV relativeFrom="paragraph">
                  <wp:posOffset>2887490</wp:posOffset>
                </wp:positionV>
                <wp:extent cx="5232903" cy="271604"/>
                <wp:effectExtent l="0" t="0" r="25400" b="14605"/>
                <wp:wrapNone/>
                <wp:docPr id="25" name="Textové po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2903" cy="27160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4C1BA" w14:textId="37B6E475" w:rsidR="0002257B" w:rsidRPr="0002257B" w:rsidRDefault="0002257B" w:rsidP="0002257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Pr="000225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5702B" id="Textové pole 25" o:spid="_x0000_s1031" type="#_x0000_t202" style="position:absolute;margin-left:50.95pt;margin-top:227.35pt;width:412.05pt;height:21.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884C1BA" w14:textId="37B6E475" w:rsidR="0002257B" w:rsidRPr="0002257B" w:rsidRDefault="0002257B" w:rsidP="0002257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  <w:r w:rsidRPr="0002257B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57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E20957" wp14:editId="1E4163CD">
                <wp:simplePos x="0" y="0"/>
                <wp:positionH relativeFrom="margin">
                  <wp:align>center</wp:align>
                </wp:positionH>
                <wp:positionV relativeFrom="paragraph">
                  <wp:posOffset>2496147</wp:posOffset>
                </wp:positionV>
                <wp:extent cx="5604095" cy="289233"/>
                <wp:effectExtent l="0" t="0" r="15875" b="15875"/>
                <wp:wrapNone/>
                <wp:docPr id="24" name="Textové po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095" cy="2892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B9754" w14:textId="77777777" w:rsidR="0002257B" w:rsidRPr="0002257B" w:rsidRDefault="0002257B" w:rsidP="0002257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0225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20957" id="Textové pole 24" o:spid="_x0000_s1032" type="#_x0000_t202" style="position:absolute;margin-left:0;margin-top:196.55pt;width:441.25pt;height:22.7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21B9754" w14:textId="77777777" w:rsidR="0002257B" w:rsidRPr="0002257B" w:rsidRDefault="0002257B" w:rsidP="0002257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02257B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2257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D916B4" wp14:editId="61700BFB">
                <wp:simplePos x="0" y="0"/>
                <wp:positionH relativeFrom="column">
                  <wp:posOffset>602054</wp:posOffset>
                </wp:positionH>
                <wp:positionV relativeFrom="paragraph">
                  <wp:posOffset>1502309</wp:posOffset>
                </wp:positionV>
                <wp:extent cx="5604095" cy="289233"/>
                <wp:effectExtent l="0" t="0" r="15875" b="15875"/>
                <wp:wrapNone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4095" cy="28923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5A4A9" w14:textId="23752DF0" w:rsidR="0002257B" w:rsidRPr="0002257B" w:rsidRDefault="0002257B" w:rsidP="0002257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Pr="000225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916B4" id="Textové pole 23" o:spid="_x0000_s1033" type="#_x0000_t202" style="position:absolute;margin-left:47.4pt;margin-top:118.3pt;width:441.25pt;height:2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645A4A9" w14:textId="23752DF0" w:rsidR="0002257B" w:rsidRPr="0002257B" w:rsidRDefault="0002257B" w:rsidP="0002257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Pr="0002257B">
                        <w:rPr>
                          <w:b/>
                          <w:b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2257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2572E4" wp14:editId="7511B07C">
                <wp:simplePos x="0" y="0"/>
                <wp:positionH relativeFrom="column">
                  <wp:posOffset>2123038</wp:posOffset>
                </wp:positionH>
                <wp:positionV relativeFrom="paragraph">
                  <wp:posOffset>1991197</wp:posOffset>
                </wp:positionV>
                <wp:extent cx="2978590" cy="344006"/>
                <wp:effectExtent l="0" t="0" r="12700" b="18415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590" cy="3440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D56645" w14:textId="47B5EFA9" w:rsidR="0002257B" w:rsidRPr="0002257B" w:rsidRDefault="0002257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2257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572E4" id="Textové pole 22" o:spid="_x0000_s1034" type="#_x0000_t202" style="position:absolute;margin-left:167.15pt;margin-top:156.8pt;width:234.55pt;height:27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" fillcolor="white [3201]" strokeweight=".5pt">
                <v:textbox>
                  <w:txbxContent>
                    <w:p w14:paraId="13D56645" w14:textId="47B5EFA9" w:rsidR="0002257B" w:rsidRPr="0002257B" w:rsidRDefault="0002257B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2257B">
                        <w:rPr>
                          <w:b/>
                          <w:bCs/>
                          <w:sz w:val="28"/>
                          <w:szCs w:val="28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02257B">
        <w:rPr>
          <w:noProof/>
        </w:rPr>
        <w:drawing>
          <wp:inline distT="0" distB="0" distL="0" distR="0" wp14:anchorId="78441795" wp14:editId="35C5D196">
            <wp:extent cx="6636190" cy="4377559"/>
            <wp:effectExtent l="0" t="0" r="0" b="4445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257" t="42624" r="45911" b="11836"/>
                    <a:stretch/>
                  </pic:blipFill>
                  <pic:spPr bwMode="auto">
                    <a:xfrm>
                      <a:off x="0" y="0"/>
                      <a:ext cx="6658733" cy="439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24CEC" w14:textId="32682E50" w:rsidR="00756BAF" w:rsidRDefault="00756BAF">
      <w:r>
        <w:rPr>
          <w:noProof/>
        </w:rPr>
        <w:drawing>
          <wp:inline distT="0" distB="0" distL="0" distR="0" wp14:anchorId="61C582A2" wp14:editId="7002C031">
            <wp:extent cx="6237837" cy="4705362"/>
            <wp:effectExtent l="0" t="0" r="0" b="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257" t="38508" r="45373" b="8696"/>
                    <a:stretch/>
                  </pic:blipFill>
                  <pic:spPr bwMode="auto">
                    <a:xfrm>
                      <a:off x="0" y="0"/>
                      <a:ext cx="6271594" cy="4730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5DBF1" w14:textId="77777777" w:rsidR="0002257B" w:rsidRDefault="0002257B"/>
    <w:sectPr w:rsidR="0002257B" w:rsidSect="000B34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0F0"/>
    <w:rsid w:val="0002257B"/>
    <w:rsid w:val="000B3429"/>
    <w:rsid w:val="000E0932"/>
    <w:rsid w:val="00552946"/>
    <w:rsid w:val="006B10F0"/>
    <w:rsid w:val="00756BAF"/>
    <w:rsid w:val="00EC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60822"/>
  <w15:chartTrackingRefBased/>
  <w15:docId w15:val="{0081CE24-7E68-4CE7-969C-56AA77A4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6</cp:revision>
  <dcterms:created xsi:type="dcterms:W3CDTF">2021-10-17T07:18:00Z</dcterms:created>
  <dcterms:modified xsi:type="dcterms:W3CDTF">2021-10-17T07:29:00Z</dcterms:modified>
</cp:coreProperties>
</file>