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58437F">
        <w:t>0</w:t>
      </w:r>
      <w:r w:rsidR="003C06D6"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Default="00C36142" w:rsidP="00447631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99379F">
              <w:rPr>
                <w:b/>
                <w:bCs/>
              </w:rPr>
              <w:t>.12.2014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C36142" w:rsidP="00447631">
            <w:pPr>
              <w:rPr>
                <w:b/>
                <w:bCs/>
              </w:rPr>
            </w:pPr>
            <w:r>
              <w:rPr>
                <w:b/>
                <w:bCs/>
              </w:rPr>
              <w:t>VII</w:t>
            </w:r>
            <w:r w:rsidR="00447631">
              <w:rPr>
                <w:b/>
                <w:bCs/>
              </w:rPr>
              <w:t>I</w:t>
            </w:r>
            <w:r w:rsidR="00A824DB">
              <w:rPr>
                <w:b/>
                <w:bCs/>
              </w:rPr>
              <w:t>.</w:t>
            </w:r>
            <w:r w:rsidR="00447631">
              <w:rPr>
                <w:b/>
                <w:bCs/>
              </w:rPr>
              <w:t>O</w:t>
            </w:r>
            <w:r>
              <w:rPr>
                <w:b/>
                <w:bCs/>
              </w:rPr>
              <w:t>/IV.A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A824D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9107B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Prvky a ich zlúčeniny dôležité v bežnom živote, ich vlastnosti, použitie a vplyv na živé organizmy a ŽP 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C36142" w:rsidP="00447631">
            <w:pPr>
              <w:rPr>
                <w:b/>
                <w:bCs/>
              </w:rPr>
            </w:pPr>
            <w:r>
              <w:rPr>
                <w:b/>
                <w:bCs/>
              </w:rPr>
              <w:t>Dusík, fosfor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Pr="009107B1" w:rsidRDefault="009107B1" w:rsidP="009107B1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9107B1">
              <w:rPr>
                <w:b/>
                <w:bCs/>
              </w:rPr>
              <w:t xml:space="preserve">Poznať umiestnenie v PSP a základnú chemickú charakteristiku N, P </w:t>
            </w:r>
          </w:p>
          <w:p w:rsidR="009107B1" w:rsidRPr="009107B1" w:rsidRDefault="009107B1" w:rsidP="009107B1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9107B1">
              <w:rPr>
                <w:b/>
                <w:bCs/>
              </w:rPr>
              <w:t>Poznať základné vlastnosti, dôležité zlúčeniny a význam N, P v praxi a ich biologický a biochemický význam</w:t>
            </w:r>
          </w:p>
          <w:p w:rsidR="009107B1" w:rsidRPr="009107B1" w:rsidRDefault="009107B1" w:rsidP="009107B1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9107B1">
              <w:rPr>
                <w:b/>
                <w:bCs/>
              </w:rPr>
              <w:t>Poznať dôležité chemické reakcie N a P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99379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  <w:r w:rsidR="0058437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D279B0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A824DB">
              <w:rPr>
                <w:b/>
                <w:bCs/>
              </w:rPr>
              <w:t xml:space="preserve">ysvetľovanie, </w:t>
            </w:r>
            <w:r w:rsidR="00BA2DB5">
              <w:rPr>
                <w:b/>
                <w:bCs/>
              </w:rPr>
              <w:t xml:space="preserve">práca s interaktívnou </w:t>
            </w:r>
            <w:r w:rsidR="008303ED">
              <w:rPr>
                <w:b/>
                <w:bCs/>
              </w:rPr>
              <w:t xml:space="preserve">prezentáciou a interaktívnou </w:t>
            </w:r>
            <w:r w:rsidR="00BA2DB5">
              <w:rPr>
                <w:b/>
                <w:bCs/>
              </w:rPr>
              <w:t>tabuľou</w:t>
            </w:r>
            <w:r w:rsidR="008303ED">
              <w:rPr>
                <w:b/>
                <w:bCs/>
              </w:rPr>
              <w:t>, prezentácia formou obrázkov a videa, frontálne opakovanie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Default="00A824DB" w:rsidP="00D279B0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D279B0">
              <w:rPr>
                <w:b/>
                <w:bCs/>
              </w:rPr>
              <w:t>iológia, ekológia, informatika</w:t>
            </w:r>
            <w:r w:rsidR="00447631">
              <w:rPr>
                <w:b/>
                <w:bCs/>
              </w:rPr>
              <w:t>, matematika</w:t>
            </w:r>
            <w:r w:rsidR="009107B1">
              <w:rPr>
                <w:b/>
                <w:bCs/>
              </w:rPr>
              <w:t>, fyzika</w:t>
            </w:r>
            <w:r>
              <w:rPr>
                <w:b/>
                <w:bCs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C36142" w:rsidP="00447631">
            <w:pPr>
              <w:spacing w:after="0" w:line="240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Interaktívna prezentácia Dusík - súbor GE</w:t>
            </w:r>
            <w:r w:rsidR="00447631">
              <w:rPr>
                <w:b/>
                <w:szCs w:val="18"/>
              </w:rPr>
              <w:t>L-ŠKA-CHE-</w:t>
            </w:r>
            <w:r>
              <w:rPr>
                <w:b/>
                <w:szCs w:val="18"/>
              </w:rPr>
              <w:t>VII</w:t>
            </w:r>
            <w:r w:rsidR="00447631">
              <w:rPr>
                <w:b/>
                <w:szCs w:val="18"/>
              </w:rPr>
              <w:t>IO-</w:t>
            </w:r>
            <w:r>
              <w:rPr>
                <w:b/>
                <w:szCs w:val="18"/>
              </w:rPr>
              <w:t>26</w:t>
            </w:r>
          </w:p>
          <w:p w:rsidR="00447631" w:rsidRDefault="00447631" w:rsidP="00C36142">
            <w:pPr>
              <w:spacing w:after="0" w:line="240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Interaktívna prezentácia </w:t>
            </w:r>
            <w:r w:rsidR="00C36142">
              <w:rPr>
                <w:b/>
                <w:szCs w:val="18"/>
              </w:rPr>
              <w:t xml:space="preserve">Fosfor - </w:t>
            </w:r>
            <w:r>
              <w:rPr>
                <w:b/>
                <w:szCs w:val="18"/>
              </w:rPr>
              <w:t>súbor  GEL-ŠKA-CHE-</w:t>
            </w:r>
            <w:r w:rsidR="00C36142">
              <w:rPr>
                <w:b/>
                <w:szCs w:val="18"/>
              </w:rPr>
              <w:t>IVA</w:t>
            </w:r>
            <w:r>
              <w:rPr>
                <w:b/>
                <w:szCs w:val="18"/>
              </w:rPr>
              <w:t>-2</w:t>
            </w:r>
            <w:r w:rsidR="00C36142">
              <w:rPr>
                <w:b/>
                <w:szCs w:val="18"/>
              </w:rPr>
              <w:t>3</w:t>
            </w:r>
          </w:p>
          <w:p w:rsidR="00C36142" w:rsidRDefault="00C36142" w:rsidP="00C3614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Video v programe </w:t>
            </w:r>
            <w:proofErr w:type="spellStart"/>
            <w:r>
              <w:rPr>
                <w:b/>
                <w:bCs/>
              </w:rPr>
              <w:t>Movie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maker</w:t>
            </w:r>
            <w:proofErr w:type="spellEnd"/>
            <w:r>
              <w:rPr>
                <w:b/>
                <w:bCs/>
              </w:rPr>
              <w:t xml:space="preserve"> s upravenými obrázkami v programe </w:t>
            </w:r>
            <w:proofErr w:type="spellStart"/>
            <w:r>
              <w:rPr>
                <w:b/>
                <w:bCs/>
              </w:rPr>
              <w:t>Picasa</w:t>
            </w:r>
            <w:proofErr w:type="spellEnd"/>
            <w:r>
              <w:rPr>
                <w:b/>
                <w:bCs/>
              </w:rPr>
              <w:t xml:space="preserve"> Fosfor – súbor GEL-ŠKA-CHE-IA-32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1 min. </w:t>
            </w:r>
          </w:p>
          <w:p w:rsidR="009107B1" w:rsidRPr="00A35F70" w:rsidRDefault="00ED47EA" w:rsidP="009107B1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  <w:r w:rsidR="009107B1" w:rsidRPr="00A35F70">
              <w:rPr>
                <w:sz w:val="20"/>
                <w:szCs w:val="22"/>
              </w:rPr>
              <w:t xml:space="preserve"> min. </w:t>
            </w: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tabs>
                <w:tab w:val="left" w:pos="664"/>
              </w:tabs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  <w:r w:rsidRPr="00A35F70">
              <w:rPr>
                <w:sz w:val="20"/>
                <w:szCs w:val="22"/>
              </w:rPr>
              <w:t xml:space="preserve"> </w:t>
            </w: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  <w:r w:rsidR="00ED47EA">
              <w:rPr>
                <w:sz w:val="20"/>
                <w:szCs w:val="22"/>
              </w:rPr>
              <w:t>5</w:t>
            </w:r>
            <w:r>
              <w:rPr>
                <w:sz w:val="20"/>
                <w:szCs w:val="22"/>
              </w:rPr>
              <w:t xml:space="preserve"> min.</w:t>
            </w: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Pr="00A35F70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ED47EA" w:rsidP="009107B1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  <w:r w:rsidR="009107B1" w:rsidRPr="00A35F70">
              <w:rPr>
                <w:sz w:val="20"/>
                <w:szCs w:val="22"/>
              </w:rPr>
              <w:t xml:space="preserve"> min. </w:t>
            </w: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D47EA" w:rsidRDefault="00ED47EA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ED47EA" w:rsidP="009107B1">
            <w:pPr>
              <w:pStyle w:val="Default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12</w:t>
            </w:r>
            <w:r w:rsidR="009107B1">
              <w:rPr>
                <w:sz w:val="20"/>
                <w:szCs w:val="22"/>
              </w:rPr>
              <w:t xml:space="preserve"> min.</w:t>
            </w:r>
          </w:p>
          <w:p w:rsidR="009107B1" w:rsidRDefault="009107B1" w:rsidP="009107B1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9107B1" w:rsidRDefault="009107B1" w:rsidP="009107B1">
            <w:pPr>
              <w:rPr>
                <w:sz w:val="20"/>
              </w:rPr>
            </w:pPr>
          </w:p>
          <w:p w:rsidR="009107B1" w:rsidRDefault="00ED47EA" w:rsidP="009107B1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9107B1">
              <w:rPr>
                <w:sz w:val="20"/>
              </w:rPr>
              <w:t xml:space="preserve"> min.</w:t>
            </w:r>
          </w:p>
          <w:p w:rsidR="00D40621" w:rsidRDefault="00ED47EA" w:rsidP="009107B1">
            <w:pPr>
              <w:rPr>
                <w:b/>
                <w:bCs/>
              </w:rPr>
            </w:pPr>
            <w:r>
              <w:rPr>
                <w:sz w:val="20"/>
              </w:rPr>
              <w:t>4</w:t>
            </w:r>
            <w:r w:rsidR="009107B1">
              <w:rPr>
                <w:sz w:val="20"/>
              </w:rPr>
              <w:t xml:space="preserve">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9107B1" w:rsidRPr="00343C7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9107B1" w:rsidRPr="00343C71" w:rsidRDefault="009107B1" w:rsidP="009107B1">
            <w:pPr>
              <w:rPr>
                <w:rFonts w:ascii="Times New Roman" w:hAnsi="Times New Roman" w:cs="Times New Roman"/>
                <w:sz w:val="20"/>
              </w:rPr>
            </w:pPr>
            <w:r w:rsidRPr="00343C71">
              <w:rPr>
                <w:rFonts w:ascii="Times New Roman" w:hAnsi="Times New Roman" w:cs="Times New Roman"/>
                <w:sz w:val="20"/>
              </w:rPr>
              <w:t xml:space="preserve">-pre opakovanie predchádzajúceho učiva využije </w:t>
            </w:r>
            <w:r w:rsidR="008A1092">
              <w:rPr>
                <w:rFonts w:ascii="Times New Roman" w:hAnsi="Times New Roman" w:cs="Times New Roman"/>
                <w:sz w:val="20"/>
              </w:rPr>
              <w:t>frontálne opakovanie formou kladenia otázok</w:t>
            </w:r>
            <w:r w:rsidRPr="00343C71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8A1092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sprístupnení tému a cieľ VH –</w:t>
            </w:r>
            <w:r w:rsidR="008A1092">
              <w:rPr>
                <w:color w:val="auto"/>
                <w:sz w:val="20"/>
                <w:szCs w:val="22"/>
              </w:rPr>
              <w:t xml:space="preserve"> dusík, fosfor</w:t>
            </w:r>
          </w:p>
          <w:p w:rsidR="00E3758C" w:rsidRPr="00E3758C" w:rsidRDefault="009107B1" w:rsidP="00E375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3C71">
              <w:rPr>
                <w:sz w:val="20"/>
              </w:rPr>
              <w:t xml:space="preserve">- </w:t>
            </w:r>
            <w:r w:rsidRPr="00E3758C">
              <w:rPr>
                <w:rFonts w:ascii="Times New Roman" w:hAnsi="Times New Roman" w:cs="Times New Roman"/>
                <w:sz w:val="20"/>
              </w:rPr>
              <w:t xml:space="preserve">pracuje s interaktívnou prezentáciou na interaktívnej tabuli súbor </w:t>
            </w:r>
            <w:r w:rsidR="00E3758C" w:rsidRPr="00E3758C">
              <w:rPr>
                <w:rFonts w:ascii="Times New Roman" w:hAnsi="Times New Roman" w:cs="Times New Roman"/>
                <w:b/>
                <w:szCs w:val="18"/>
              </w:rPr>
              <w:t xml:space="preserve">Dusík - súbor GEL-ŠKA-CHE-VIIIO-26 </w:t>
            </w:r>
          </w:p>
          <w:p w:rsidR="009107B1" w:rsidRPr="00343C7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 xml:space="preserve">-vysvetľuje charakteristické vlastnosti a význam </w:t>
            </w:r>
            <w:r w:rsidR="008A1092">
              <w:rPr>
                <w:color w:val="auto"/>
                <w:sz w:val="20"/>
                <w:szCs w:val="22"/>
              </w:rPr>
              <w:t>dusíka</w:t>
            </w:r>
            <w:r w:rsidRPr="00343C71">
              <w:rPr>
                <w:color w:val="auto"/>
                <w:sz w:val="20"/>
                <w:szCs w:val="22"/>
              </w:rPr>
              <w:t xml:space="preserve"> so </w:t>
            </w:r>
            <w:proofErr w:type="spellStart"/>
            <w:r w:rsidRPr="00343C71">
              <w:rPr>
                <w:color w:val="auto"/>
                <w:sz w:val="20"/>
                <w:szCs w:val="22"/>
              </w:rPr>
              <w:t>zreteľou</w:t>
            </w:r>
            <w:proofErr w:type="spellEnd"/>
            <w:r w:rsidRPr="00343C71">
              <w:rPr>
                <w:color w:val="auto"/>
                <w:sz w:val="20"/>
                <w:szCs w:val="22"/>
              </w:rPr>
              <w:t xml:space="preserve"> na biochemický význam a </w:t>
            </w:r>
            <w:proofErr w:type="spellStart"/>
            <w:r w:rsidRPr="00343C71">
              <w:rPr>
                <w:color w:val="auto"/>
                <w:sz w:val="20"/>
                <w:szCs w:val="22"/>
              </w:rPr>
              <w:t>medzipredmetové</w:t>
            </w:r>
            <w:proofErr w:type="spellEnd"/>
            <w:r w:rsidRPr="00343C71">
              <w:rPr>
                <w:color w:val="auto"/>
                <w:sz w:val="20"/>
                <w:szCs w:val="22"/>
              </w:rPr>
              <w:t xml:space="preserve"> prepojenie</w:t>
            </w:r>
          </w:p>
          <w:p w:rsidR="009107B1" w:rsidRPr="00343C7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vyzýva žiakov na prácu s úlohami v interaktívnej prezentácii k interaktívnej tabuli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343C71">
              <w:rPr>
                <w:color w:val="auto"/>
                <w:sz w:val="20"/>
                <w:szCs w:val="22"/>
              </w:rPr>
              <w:t>- koriguje a usmerňuje prácu žiako</w:t>
            </w:r>
            <w:r>
              <w:rPr>
                <w:color w:val="auto"/>
                <w:sz w:val="20"/>
                <w:szCs w:val="22"/>
              </w:rPr>
              <w:t>v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48402A">
              <w:rPr>
                <w:color w:val="auto"/>
                <w:sz w:val="20"/>
                <w:szCs w:val="22"/>
              </w:rPr>
              <w:t>-vyzýva žia</w:t>
            </w:r>
            <w:r>
              <w:rPr>
                <w:color w:val="auto"/>
                <w:sz w:val="20"/>
                <w:szCs w:val="22"/>
              </w:rPr>
              <w:t xml:space="preserve">kov na doplňovanie informácií </w:t>
            </w:r>
            <w:r w:rsidRPr="0048402A">
              <w:rPr>
                <w:color w:val="auto"/>
                <w:sz w:val="20"/>
                <w:szCs w:val="22"/>
              </w:rPr>
              <w:t xml:space="preserve"> k interaktívnej tabuli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vysvetľuje </w:t>
            </w:r>
            <w:proofErr w:type="spellStart"/>
            <w:r w:rsidR="008A1092">
              <w:rPr>
                <w:color w:val="auto"/>
                <w:sz w:val="20"/>
                <w:szCs w:val="22"/>
              </w:rPr>
              <w:t>väzbovosť</w:t>
            </w:r>
            <w:proofErr w:type="spellEnd"/>
            <w:r w:rsidR="008A1092">
              <w:rPr>
                <w:color w:val="auto"/>
                <w:sz w:val="20"/>
                <w:szCs w:val="22"/>
              </w:rPr>
              <w:t xml:space="preserve"> a</w:t>
            </w:r>
            <w:r w:rsidR="00E3758C">
              <w:rPr>
                <w:color w:val="auto"/>
                <w:sz w:val="20"/>
                <w:szCs w:val="22"/>
              </w:rPr>
              <w:t> </w:t>
            </w:r>
            <w:r w:rsidR="008A1092">
              <w:rPr>
                <w:color w:val="auto"/>
                <w:sz w:val="20"/>
                <w:szCs w:val="22"/>
              </w:rPr>
              <w:t>zlúčeniny</w:t>
            </w:r>
            <w:r w:rsidR="00E3758C">
              <w:rPr>
                <w:color w:val="auto"/>
                <w:sz w:val="20"/>
                <w:szCs w:val="22"/>
              </w:rPr>
              <w:t xml:space="preserve"> dusíka</w:t>
            </w:r>
            <w:r w:rsidR="008A1092">
              <w:rPr>
                <w:color w:val="auto"/>
                <w:sz w:val="20"/>
                <w:szCs w:val="22"/>
              </w:rPr>
              <w:t xml:space="preserve"> </w:t>
            </w:r>
            <w:r>
              <w:rPr>
                <w:color w:val="auto"/>
                <w:sz w:val="20"/>
                <w:szCs w:val="22"/>
              </w:rPr>
              <w:t>podľa prezentácie a </w:t>
            </w:r>
            <w:r w:rsidR="00776CA9">
              <w:rPr>
                <w:color w:val="auto"/>
                <w:sz w:val="20"/>
                <w:szCs w:val="22"/>
              </w:rPr>
              <w:t>ich</w:t>
            </w:r>
            <w:r>
              <w:rPr>
                <w:color w:val="auto"/>
                <w:sz w:val="20"/>
                <w:szCs w:val="22"/>
              </w:rPr>
              <w:t xml:space="preserve"> význam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vysvetľuje </w:t>
            </w:r>
            <w:r w:rsidR="00776CA9">
              <w:rPr>
                <w:color w:val="auto"/>
                <w:sz w:val="20"/>
                <w:szCs w:val="22"/>
              </w:rPr>
              <w:t>chemické reakcie a prípravu amoniaku</w:t>
            </w:r>
            <w:r>
              <w:rPr>
                <w:color w:val="auto"/>
                <w:sz w:val="20"/>
                <w:szCs w:val="22"/>
              </w:rPr>
              <w:t xml:space="preserve"> </w:t>
            </w:r>
            <w:r w:rsidR="00776CA9">
              <w:rPr>
                <w:color w:val="auto"/>
                <w:sz w:val="20"/>
                <w:szCs w:val="22"/>
              </w:rPr>
              <w:t>formou videa</w:t>
            </w:r>
          </w:p>
          <w:p w:rsidR="00E3758C" w:rsidRPr="00B72735" w:rsidRDefault="00B72735" w:rsidP="00E3758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72735">
              <w:rPr>
                <w:sz w:val="20"/>
                <w:szCs w:val="20"/>
              </w:rPr>
              <w:t>v</w:t>
            </w:r>
            <w:r w:rsidR="00E3758C" w:rsidRPr="00B72735">
              <w:rPr>
                <w:sz w:val="20"/>
                <w:szCs w:val="20"/>
              </w:rPr>
              <w:t xml:space="preserve">ýskyt, využitie a kolobeh </w:t>
            </w:r>
            <w:r w:rsidRPr="00B72735">
              <w:rPr>
                <w:sz w:val="20"/>
                <w:szCs w:val="20"/>
              </w:rPr>
              <w:t xml:space="preserve">prezentuje </w:t>
            </w:r>
            <w:r w:rsidR="00E3758C" w:rsidRPr="00B72735">
              <w:rPr>
                <w:sz w:val="20"/>
                <w:szCs w:val="20"/>
              </w:rPr>
              <w:t xml:space="preserve">formou obrázkov v interaktívnej prezentácii.  </w:t>
            </w:r>
          </w:p>
          <w:p w:rsidR="00E3758C" w:rsidRPr="00B72735" w:rsidRDefault="00B72735" w:rsidP="00E3758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2735">
              <w:rPr>
                <w:rFonts w:ascii="Times New Roman" w:hAnsi="Times New Roman" w:cs="Times New Roman"/>
                <w:sz w:val="20"/>
                <w:szCs w:val="20"/>
              </w:rPr>
              <w:t>-v</w:t>
            </w:r>
            <w:r w:rsidR="00E3758C" w:rsidRPr="00B72735">
              <w:rPr>
                <w:rFonts w:ascii="Times New Roman" w:hAnsi="Times New Roman" w:cs="Times New Roman"/>
                <w:sz w:val="20"/>
                <w:szCs w:val="20"/>
              </w:rPr>
              <w:t>ysvet</w:t>
            </w:r>
            <w:r w:rsidRPr="00B72735">
              <w:rPr>
                <w:rFonts w:ascii="Times New Roman" w:hAnsi="Times New Roman" w:cs="Times New Roman"/>
                <w:sz w:val="20"/>
                <w:szCs w:val="20"/>
              </w:rPr>
              <w:t>ľuje</w:t>
            </w:r>
            <w:r w:rsidR="00E3758C" w:rsidRPr="00B72735">
              <w:rPr>
                <w:rFonts w:ascii="Times New Roman" w:hAnsi="Times New Roman" w:cs="Times New Roman"/>
                <w:sz w:val="20"/>
                <w:szCs w:val="20"/>
              </w:rPr>
              <w:t xml:space="preserve"> vlastnost</w:t>
            </w:r>
            <w:r w:rsidRPr="00B7273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E3758C" w:rsidRPr="00B72735">
              <w:rPr>
                <w:rFonts w:ascii="Times New Roman" w:hAnsi="Times New Roman" w:cs="Times New Roman"/>
                <w:sz w:val="20"/>
                <w:szCs w:val="20"/>
              </w:rPr>
              <w:t xml:space="preserve"> fosforu pomocou interaktívnej prezentácie</w:t>
            </w:r>
            <w:r w:rsidR="00E3758C" w:rsidRPr="00B727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Fosfor - súbor  GEL-ŠKA-CHE-IVA-23</w:t>
            </w:r>
          </w:p>
          <w:p w:rsidR="00B72735" w:rsidRP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B72735">
              <w:rPr>
                <w:sz w:val="20"/>
                <w:szCs w:val="20"/>
              </w:rPr>
              <w:t>-vy</w:t>
            </w:r>
            <w:r w:rsidR="00E3758C" w:rsidRPr="00B72735">
              <w:rPr>
                <w:sz w:val="20"/>
                <w:szCs w:val="20"/>
              </w:rPr>
              <w:t>svet</w:t>
            </w:r>
            <w:r w:rsidRPr="00B72735">
              <w:rPr>
                <w:sz w:val="20"/>
                <w:szCs w:val="20"/>
              </w:rPr>
              <w:t>ľuje</w:t>
            </w:r>
            <w:r w:rsidR="00E3758C" w:rsidRPr="00B72735">
              <w:rPr>
                <w:sz w:val="20"/>
                <w:szCs w:val="20"/>
              </w:rPr>
              <w:t xml:space="preserve"> </w:t>
            </w:r>
            <w:r w:rsidRPr="00B72735">
              <w:rPr>
                <w:sz w:val="20"/>
                <w:szCs w:val="20"/>
              </w:rPr>
              <w:t>chemické</w:t>
            </w:r>
            <w:r w:rsidR="00E3758C" w:rsidRPr="00B72735">
              <w:rPr>
                <w:sz w:val="20"/>
                <w:szCs w:val="20"/>
              </w:rPr>
              <w:t xml:space="preserve"> reakci</w:t>
            </w:r>
            <w:r w:rsidRPr="00B72735">
              <w:rPr>
                <w:sz w:val="20"/>
                <w:szCs w:val="20"/>
              </w:rPr>
              <w:t>e</w:t>
            </w:r>
            <w:r w:rsidR="00E3758C" w:rsidRPr="00B72735">
              <w:rPr>
                <w:sz w:val="20"/>
                <w:szCs w:val="20"/>
              </w:rPr>
              <w:t xml:space="preserve"> a ich priebeh pomocou videa</w:t>
            </w:r>
            <w:r w:rsidR="00E3758C" w:rsidRPr="00B72735">
              <w:rPr>
                <w:b/>
                <w:bCs/>
                <w:sz w:val="20"/>
                <w:szCs w:val="20"/>
              </w:rPr>
              <w:t xml:space="preserve"> </w:t>
            </w:r>
            <w:r w:rsidR="00E3758C" w:rsidRPr="00B72735">
              <w:rPr>
                <w:bCs/>
                <w:sz w:val="20"/>
                <w:szCs w:val="20"/>
              </w:rPr>
              <w:t xml:space="preserve">v programe </w:t>
            </w:r>
            <w:proofErr w:type="spellStart"/>
            <w:r w:rsidR="00E3758C" w:rsidRPr="00B72735">
              <w:rPr>
                <w:bCs/>
                <w:sz w:val="20"/>
                <w:szCs w:val="20"/>
              </w:rPr>
              <w:t>Movie</w:t>
            </w:r>
            <w:proofErr w:type="spellEnd"/>
            <w:r w:rsidR="00E3758C" w:rsidRPr="00B72735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E3758C" w:rsidRPr="00B72735">
              <w:rPr>
                <w:bCs/>
                <w:sz w:val="20"/>
                <w:szCs w:val="20"/>
              </w:rPr>
              <w:t>maker</w:t>
            </w:r>
            <w:proofErr w:type="spellEnd"/>
            <w:r w:rsidR="00E3758C" w:rsidRPr="00B72735">
              <w:rPr>
                <w:bCs/>
                <w:sz w:val="20"/>
                <w:szCs w:val="20"/>
              </w:rPr>
              <w:t xml:space="preserve"> s upravenými obrázkami v programe </w:t>
            </w:r>
            <w:proofErr w:type="spellStart"/>
            <w:r w:rsidR="00E3758C" w:rsidRPr="00B72735">
              <w:rPr>
                <w:bCs/>
                <w:sz w:val="20"/>
                <w:szCs w:val="20"/>
              </w:rPr>
              <w:t>Picasa</w:t>
            </w:r>
            <w:proofErr w:type="spellEnd"/>
            <w:r w:rsidR="00E3758C" w:rsidRPr="00B72735">
              <w:rPr>
                <w:bCs/>
                <w:sz w:val="20"/>
                <w:szCs w:val="20"/>
              </w:rPr>
              <w:t xml:space="preserve"> </w:t>
            </w:r>
            <w:r w:rsidR="00E3758C" w:rsidRPr="00B72735">
              <w:rPr>
                <w:b/>
                <w:bCs/>
                <w:sz w:val="20"/>
                <w:szCs w:val="20"/>
              </w:rPr>
              <w:t>Fosfor – súbor GEL-ŠKA-CHE-IA-32</w:t>
            </w:r>
          </w:p>
          <w:p w:rsidR="00B72735" w:rsidRPr="00B72735" w:rsidRDefault="009107B1" w:rsidP="00B72735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B72735">
              <w:rPr>
                <w:color w:val="auto"/>
                <w:sz w:val="20"/>
                <w:szCs w:val="20"/>
              </w:rPr>
              <w:t xml:space="preserve">- vyzve žiakov na </w:t>
            </w:r>
            <w:r w:rsidR="00B72735" w:rsidRPr="00B72735">
              <w:rPr>
                <w:color w:val="auto"/>
                <w:sz w:val="20"/>
                <w:szCs w:val="20"/>
              </w:rPr>
              <w:t xml:space="preserve">frontálne </w:t>
            </w:r>
            <w:r w:rsidRPr="00B72735">
              <w:rPr>
                <w:color w:val="auto"/>
                <w:sz w:val="20"/>
                <w:szCs w:val="20"/>
              </w:rPr>
              <w:t xml:space="preserve">zopakovanie prebraného učiva </w:t>
            </w:r>
          </w:p>
          <w:p w:rsidR="00D40621" w:rsidRDefault="009107B1" w:rsidP="00B72735">
            <w:pPr>
              <w:pStyle w:val="Default"/>
              <w:jc w:val="both"/>
              <w:rPr>
                <w:b/>
                <w:bCs/>
              </w:rPr>
            </w:pPr>
            <w:r w:rsidRPr="00B72735">
              <w:rPr>
                <w:sz w:val="20"/>
                <w:szCs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9107B1" w:rsidRDefault="009107B1" w:rsidP="009107B1">
            <w:pPr>
              <w:rPr>
                <w:rFonts w:ascii="Times New Roman" w:hAnsi="Times New Roman" w:cs="Times New Roman"/>
                <w:sz w:val="20"/>
              </w:rPr>
            </w:pPr>
          </w:p>
          <w:p w:rsidR="009107B1" w:rsidRDefault="009107B1" w:rsidP="009107B1">
            <w:pPr>
              <w:rPr>
                <w:rFonts w:ascii="Times New Roman" w:hAnsi="Times New Roman" w:cs="Times New Roman"/>
                <w:sz w:val="20"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8A1092">
              <w:rPr>
                <w:rFonts w:ascii="Times New Roman" w:hAnsi="Times New Roman" w:cs="Times New Roman"/>
                <w:sz w:val="20"/>
              </w:rPr>
              <w:t>odpovedajú na otázky učiteľa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9107B1" w:rsidRDefault="009107B1" w:rsidP="009107B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9107B1" w:rsidRDefault="009107B1" w:rsidP="009107B1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vyzvan</w:t>
            </w:r>
            <w:r w:rsidR="008174A6">
              <w:rPr>
                <w:color w:val="auto"/>
                <w:sz w:val="20"/>
                <w:szCs w:val="22"/>
              </w:rPr>
              <w:t>í</w:t>
            </w:r>
            <w:r>
              <w:rPr>
                <w:color w:val="auto"/>
                <w:sz w:val="20"/>
                <w:szCs w:val="22"/>
              </w:rPr>
              <w:t xml:space="preserve"> žia</w:t>
            </w:r>
            <w:r w:rsidR="00B72735">
              <w:rPr>
                <w:color w:val="auto"/>
                <w:sz w:val="20"/>
                <w:szCs w:val="22"/>
              </w:rPr>
              <w:t>ci</w:t>
            </w:r>
            <w:r>
              <w:rPr>
                <w:color w:val="auto"/>
                <w:sz w:val="20"/>
                <w:szCs w:val="22"/>
              </w:rPr>
              <w:t xml:space="preserve"> rieši</w:t>
            </w:r>
            <w:r w:rsidR="00B72735">
              <w:rPr>
                <w:color w:val="auto"/>
                <w:sz w:val="20"/>
                <w:szCs w:val="22"/>
              </w:rPr>
              <w:t>a</w:t>
            </w:r>
            <w:r>
              <w:rPr>
                <w:color w:val="auto"/>
                <w:sz w:val="20"/>
                <w:szCs w:val="22"/>
              </w:rPr>
              <w:t xml:space="preserve"> interaktívne cvičenia v predvádzacom liste na interaktívnej tabuli 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 vyzvaný žiak rieši interaktívne cvičenia v predvádzacom liste na interaktívnej tabuli </w:t>
            </w:r>
          </w:p>
          <w:p w:rsidR="009107B1" w:rsidRPr="008A3D4E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72735" w:rsidRDefault="00B72735" w:rsidP="00B72735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aktívne počúvajú a píšu si poznámky do zošita</w:t>
            </w:r>
          </w:p>
          <w:p w:rsidR="00B72735" w:rsidRDefault="009B2644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72735" w:rsidRDefault="00B72735" w:rsidP="00B72735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sledujú video</w:t>
            </w:r>
          </w:p>
          <w:p w:rsid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72735" w:rsidRDefault="00B72735" w:rsidP="00B72735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aktívne počúvajú a píšu si poznámky do zošita</w:t>
            </w:r>
          </w:p>
          <w:p w:rsidR="009B2644" w:rsidRDefault="009B2644" w:rsidP="009B264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72735" w:rsidRDefault="00B72735" w:rsidP="00B72735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 sledujú video</w:t>
            </w:r>
          </w:p>
          <w:p w:rsidR="00B72735" w:rsidRDefault="00B72735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9107B1" w:rsidRDefault="009107B1" w:rsidP="009107B1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</w:t>
            </w:r>
            <w:r w:rsidR="00B72735">
              <w:rPr>
                <w:color w:val="auto"/>
                <w:sz w:val="20"/>
                <w:szCs w:val="22"/>
              </w:rPr>
              <w:t>frontálne sumarizujú najdôležitejšie pojmy, informácie a  postrehy z VH</w:t>
            </w:r>
          </w:p>
          <w:p w:rsidR="00D40621" w:rsidRDefault="009107B1" w:rsidP="009107B1">
            <w:pPr>
              <w:rPr>
                <w:b/>
                <w:bCs/>
              </w:rPr>
            </w:pPr>
            <w:r w:rsidRPr="008A3D4E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9107B1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9107B1" w:rsidRPr="008061AE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9107B1" w:rsidRPr="008061AE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opakovanie </w:t>
            </w:r>
            <w:r>
              <w:rPr>
                <w:sz w:val="22"/>
                <w:szCs w:val="22"/>
              </w:rPr>
              <w:t>formou kladenia a odpovedania otázok</w:t>
            </w:r>
            <w:r w:rsidR="008A1092">
              <w:rPr>
                <w:sz w:val="22"/>
                <w:szCs w:val="22"/>
              </w:rPr>
              <w:t xml:space="preserve"> .</w:t>
            </w:r>
          </w:p>
          <w:p w:rsidR="009107B1" w:rsidRPr="008061AE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Sprístupnenie témy a cieľa VH </w:t>
            </w:r>
            <w:r>
              <w:rPr>
                <w:sz w:val="22"/>
                <w:szCs w:val="22"/>
              </w:rPr>
              <w:t>–</w:t>
            </w:r>
            <w:r w:rsidR="008A1092">
              <w:rPr>
                <w:sz w:val="22"/>
                <w:szCs w:val="22"/>
              </w:rPr>
              <w:t>biogénne prvky 15. skupiny PSP – dusík, fosfor</w:t>
            </w:r>
            <w:r>
              <w:rPr>
                <w:sz w:val="22"/>
                <w:szCs w:val="22"/>
              </w:rPr>
              <w:t>.</w:t>
            </w:r>
          </w:p>
          <w:p w:rsidR="009107B1" w:rsidRPr="008061AE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9107B1" w:rsidRPr="00EF23F9" w:rsidRDefault="009107B1" w:rsidP="00EF23F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23F9">
              <w:rPr>
                <w:rFonts w:ascii="Times New Roman" w:hAnsi="Times New Roman" w:cs="Times New Roman"/>
              </w:rPr>
              <w:t xml:space="preserve">1. Sprístupnenie nového učiva pomocou interaktívnej prezentácie </w:t>
            </w:r>
            <w:r w:rsidR="00EF23F9">
              <w:rPr>
                <w:rFonts w:ascii="Times New Roman" w:hAnsi="Times New Roman" w:cs="Times New Roman"/>
                <w:b/>
                <w:szCs w:val="18"/>
              </w:rPr>
              <w:t>D</w:t>
            </w:r>
            <w:r w:rsidR="00EF23F9" w:rsidRPr="00EF23F9">
              <w:rPr>
                <w:rFonts w:ascii="Times New Roman" w:hAnsi="Times New Roman" w:cs="Times New Roman"/>
                <w:b/>
                <w:szCs w:val="18"/>
              </w:rPr>
              <w:t>usík - súbor GEL-ŠKA-CHE-VIIIO-26</w:t>
            </w:r>
            <w:r w:rsidR="00EF23F9">
              <w:rPr>
                <w:rFonts w:ascii="Times New Roman" w:hAnsi="Times New Roman" w:cs="Times New Roman"/>
                <w:b/>
                <w:szCs w:val="18"/>
              </w:rPr>
              <w:t xml:space="preserve"> </w:t>
            </w:r>
            <w:r w:rsidRPr="008061AE">
              <w:t>–</w:t>
            </w:r>
            <w:r w:rsidRPr="00EF23F9">
              <w:rPr>
                <w:rFonts w:ascii="Times New Roman" w:hAnsi="Times New Roman" w:cs="Times New Roman"/>
              </w:rPr>
              <w:t xml:space="preserve">vypĺňanie úloh, práca s interaktívnymi úlohami. </w:t>
            </w:r>
          </w:p>
          <w:p w:rsidR="00EF23F9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Vysvetlenie </w:t>
            </w:r>
            <w:r w:rsidR="00EF23F9">
              <w:rPr>
                <w:sz w:val="22"/>
                <w:szCs w:val="22"/>
              </w:rPr>
              <w:t xml:space="preserve">umiestnenia v PSP, </w:t>
            </w:r>
            <w:proofErr w:type="spellStart"/>
            <w:r w:rsidR="00EF23F9">
              <w:rPr>
                <w:sz w:val="22"/>
                <w:szCs w:val="22"/>
              </w:rPr>
              <w:t>väzbovosti</w:t>
            </w:r>
            <w:proofErr w:type="spellEnd"/>
            <w:r w:rsidR="00EF23F9">
              <w:rPr>
                <w:sz w:val="22"/>
                <w:szCs w:val="22"/>
              </w:rPr>
              <w:t xml:space="preserve"> a chemických vlastností dusíka, zlúčenín,</w:t>
            </w:r>
            <w:r>
              <w:rPr>
                <w:sz w:val="22"/>
                <w:szCs w:val="22"/>
              </w:rPr>
              <w:t xml:space="preserve"> pomocou obrázkov</w:t>
            </w:r>
            <w:r w:rsidR="00EF23F9">
              <w:rPr>
                <w:sz w:val="22"/>
                <w:szCs w:val="22"/>
              </w:rPr>
              <w:t xml:space="preserve"> molekúl</w:t>
            </w:r>
            <w:r>
              <w:rPr>
                <w:sz w:val="22"/>
                <w:szCs w:val="22"/>
              </w:rPr>
              <w:t xml:space="preserve"> v</w:t>
            </w:r>
            <w:r w:rsidR="00EF23F9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prezentácii</w:t>
            </w:r>
            <w:r w:rsidR="00EF23F9">
              <w:rPr>
                <w:sz w:val="22"/>
                <w:szCs w:val="22"/>
              </w:rPr>
              <w:t>.</w:t>
            </w:r>
          </w:p>
          <w:p w:rsidR="009107B1" w:rsidRDefault="00EF23F9" w:rsidP="009107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Práca žiakov na riešení úloh v interaktívnej prezentácii  pomocou interaktívnej tabule</w:t>
            </w:r>
          </w:p>
          <w:p w:rsidR="009107B1" w:rsidRPr="008061AE" w:rsidRDefault="00EF23F9" w:rsidP="009107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107B1">
              <w:rPr>
                <w:sz w:val="22"/>
                <w:szCs w:val="22"/>
              </w:rPr>
              <w:t xml:space="preserve">. Vysvetlenie </w:t>
            </w:r>
            <w:r>
              <w:rPr>
                <w:sz w:val="22"/>
                <w:szCs w:val="22"/>
              </w:rPr>
              <w:t>reakcií a prípravy amoniaku formou videa</w:t>
            </w:r>
            <w:r w:rsidR="009107B1" w:rsidRPr="008061AE">
              <w:rPr>
                <w:sz w:val="22"/>
                <w:szCs w:val="22"/>
              </w:rPr>
              <w:t>.</w:t>
            </w:r>
          </w:p>
          <w:p w:rsidR="00EF23F9" w:rsidRDefault="00EF23F9" w:rsidP="009107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9107B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Výskyt, využitie a kolobeh prezentovaný formou obrázkov v interaktívnej prezentácii. </w:t>
            </w:r>
            <w:r w:rsidR="009107B1">
              <w:rPr>
                <w:sz w:val="22"/>
                <w:szCs w:val="22"/>
              </w:rPr>
              <w:t xml:space="preserve"> </w:t>
            </w:r>
          </w:p>
          <w:p w:rsidR="00EF23F9" w:rsidRDefault="00EF23F9" w:rsidP="00EF23F9">
            <w:pPr>
              <w:spacing w:after="0" w:line="240" w:lineRule="auto"/>
            </w:pPr>
            <w:r>
              <w:t xml:space="preserve">6. </w:t>
            </w:r>
            <w:r w:rsidRPr="00EF23F9">
              <w:rPr>
                <w:rFonts w:ascii="Times New Roman" w:hAnsi="Times New Roman" w:cs="Times New Roman"/>
              </w:rPr>
              <w:t xml:space="preserve">Vysvetlenie </w:t>
            </w:r>
            <w:r>
              <w:rPr>
                <w:rFonts w:ascii="Times New Roman" w:hAnsi="Times New Roman" w:cs="Times New Roman"/>
              </w:rPr>
              <w:t>vlastností fosforu pomocou i</w:t>
            </w:r>
            <w:r w:rsidRPr="00EF23F9">
              <w:rPr>
                <w:rFonts w:ascii="Times New Roman" w:hAnsi="Times New Roman" w:cs="Times New Roman"/>
                <w:b/>
                <w:szCs w:val="18"/>
              </w:rPr>
              <w:t>nteraktívn</w:t>
            </w:r>
            <w:r>
              <w:rPr>
                <w:rFonts w:ascii="Times New Roman" w:hAnsi="Times New Roman" w:cs="Times New Roman"/>
                <w:b/>
                <w:szCs w:val="18"/>
              </w:rPr>
              <w:t>ej prezentácie</w:t>
            </w:r>
            <w:r w:rsidRPr="00EF23F9">
              <w:rPr>
                <w:rFonts w:ascii="Times New Roman" w:hAnsi="Times New Roman" w:cs="Times New Roman"/>
                <w:b/>
                <w:szCs w:val="18"/>
              </w:rPr>
              <w:t xml:space="preserve"> Fosfor - súbor  GEL-ŠKA-CHE-IVA-23</w:t>
            </w:r>
          </w:p>
          <w:p w:rsidR="009107B1" w:rsidRPr="008061AE" w:rsidRDefault="00CD4A30" w:rsidP="009107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9107B1">
              <w:rPr>
                <w:sz w:val="22"/>
                <w:szCs w:val="22"/>
              </w:rPr>
              <w:t>. Práca žiakov na riešení úloh v interaktívnej prezentácii  pomocou interaktívnej tabule</w:t>
            </w:r>
            <w:r w:rsidR="009107B1" w:rsidRPr="008061AE">
              <w:rPr>
                <w:sz w:val="22"/>
                <w:szCs w:val="22"/>
              </w:rPr>
              <w:t>.</w:t>
            </w:r>
          </w:p>
          <w:p w:rsidR="009107B1" w:rsidRDefault="00CD4A30" w:rsidP="009107B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9107B1" w:rsidRPr="008061AE">
              <w:rPr>
                <w:sz w:val="22"/>
                <w:szCs w:val="22"/>
              </w:rPr>
              <w:t xml:space="preserve">.Vysvetlenie </w:t>
            </w:r>
            <w:r w:rsidR="009107B1">
              <w:rPr>
                <w:sz w:val="22"/>
                <w:szCs w:val="22"/>
              </w:rPr>
              <w:t>chemických reakcií a ich priebehu pomocou videa</w:t>
            </w:r>
            <w:r w:rsidR="00EF23F9" w:rsidRPr="00EF23F9">
              <w:rPr>
                <w:b/>
                <w:bCs/>
              </w:rPr>
              <w:t xml:space="preserve"> </w:t>
            </w:r>
            <w:r w:rsidR="00EF23F9" w:rsidRPr="00EF23F9">
              <w:rPr>
                <w:bCs/>
                <w:sz w:val="22"/>
              </w:rPr>
              <w:t xml:space="preserve">v programe </w:t>
            </w:r>
            <w:proofErr w:type="spellStart"/>
            <w:r w:rsidR="00EF23F9" w:rsidRPr="00EF23F9">
              <w:rPr>
                <w:bCs/>
                <w:sz w:val="22"/>
              </w:rPr>
              <w:t>Movie</w:t>
            </w:r>
            <w:proofErr w:type="spellEnd"/>
            <w:r w:rsidR="00EF23F9" w:rsidRPr="00EF23F9">
              <w:rPr>
                <w:bCs/>
                <w:sz w:val="22"/>
              </w:rPr>
              <w:t xml:space="preserve"> </w:t>
            </w:r>
            <w:proofErr w:type="spellStart"/>
            <w:r w:rsidR="00EF23F9" w:rsidRPr="00EF23F9">
              <w:rPr>
                <w:bCs/>
                <w:sz w:val="22"/>
              </w:rPr>
              <w:t>maker</w:t>
            </w:r>
            <w:proofErr w:type="spellEnd"/>
            <w:r w:rsidR="00EF23F9" w:rsidRPr="00EF23F9">
              <w:rPr>
                <w:bCs/>
                <w:sz w:val="22"/>
              </w:rPr>
              <w:t xml:space="preserve"> s upravenými obrázkami v programe </w:t>
            </w:r>
            <w:proofErr w:type="spellStart"/>
            <w:r w:rsidR="00EF23F9" w:rsidRPr="00EF23F9">
              <w:rPr>
                <w:bCs/>
                <w:sz w:val="22"/>
              </w:rPr>
              <w:t>Picasa</w:t>
            </w:r>
            <w:proofErr w:type="spellEnd"/>
            <w:r w:rsidR="00EF23F9" w:rsidRPr="00EF23F9">
              <w:rPr>
                <w:bCs/>
                <w:sz w:val="22"/>
              </w:rPr>
              <w:t xml:space="preserve"> </w:t>
            </w:r>
            <w:r w:rsidR="00EF23F9" w:rsidRPr="00EF23F9">
              <w:rPr>
                <w:b/>
                <w:bCs/>
                <w:sz w:val="22"/>
              </w:rPr>
              <w:t>Fosfor – súbor GEL-ŠKA-CHE-IA-32</w:t>
            </w:r>
            <w:r w:rsidR="009107B1">
              <w:rPr>
                <w:sz w:val="22"/>
                <w:szCs w:val="22"/>
              </w:rPr>
              <w:t>.</w:t>
            </w:r>
          </w:p>
          <w:p w:rsidR="009107B1" w:rsidRPr="008061AE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9107B1" w:rsidRPr="008061AE" w:rsidRDefault="009107B1" w:rsidP="009107B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302D87">
              <w:rPr>
                <w:sz w:val="22"/>
                <w:szCs w:val="22"/>
              </w:rPr>
              <w:t xml:space="preserve">Frontálne opakovanie </w:t>
            </w:r>
            <w:r>
              <w:rPr>
                <w:sz w:val="22"/>
                <w:szCs w:val="22"/>
              </w:rPr>
              <w:t>.</w:t>
            </w:r>
          </w:p>
          <w:p w:rsidR="00EF23F9" w:rsidRPr="008A1092" w:rsidRDefault="009107B1" w:rsidP="00EF23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F019F6">
              <w:rPr>
                <w:rFonts w:ascii="Times New Roman" w:hAnsi="Times New Roman" w:cs="Times New Roman"/>
              </w:rPr>
              <w:t>Záver VH</w:t>
            </w:r>
          </w:p>
        </w:tc>
      </w:tr>
    </w:tbl>
    <w:p w:rsidR="00D40621" w:rsidRDefault="00D40621" w:rsidP="00D40621"/>
    <w:p w:rsidR="00E3681B" w:rsidRDefault="00E3681B" w:rsidP="00D40621">
      <w:r>
        <w:t xml:space="preserve">V Gelnici dňa </w:t>
      </w:r>
      <w:r>
        <w:tab/>
        <w:t>....</w:t>
      </w:r>
      <w:r w:rsidR="003961AF">
        <w:t>9.12.2014</w:t>
      </w:r>
      <w:r>
        <w:t>.........</w:t>
      </w:r>
    </w:p>
    <w:p w:rsidR="00E3681B" w:rsidRDefault="003961AF" w:rsidP="001223C2">
      <w:pPr>
        <w:spacing w:after="0"/>
      </w:pPr>
      <w:r>
        <w:t xml:space="preserve">Vypracoval:  </w:t>
      </w:r>
      <w:r w:rsidR="00E3681B">
        <w:t>.</w:t>
      </w:r>
      <w:r w:rsidRPr="003961AF">
        <w:t xml:space="preserve"> </w:t>
      </w:r>
      <w:r>
        <w:t xml:space="preserve">RNDr. Lenka </w:t>
      </w:r>
      <w:proofErr w:type="spellStart"/>
      <w:r>
        <w:t>Škarbeková</w:t>
      </w:r>
      <w:proofErr w:type="spellEnd"/>
      <w:r w:rsidR="00E3681B">
        <w:tab/>
      </w:r>
      <w:r w:rsidR="00E3681B">
        <w:tab/>
      </w:r>
      <w:r w:rsidR="00E3681B">
        <w:tab/>
      </w:r>
      <w:r w:rsidR="00E3681B"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9B3D6A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9B3D6A" w:rsidRPr="00954CBD">
      <w:rPr>
        <w:rFonts w:asciiTheme="minorHAnsi" w:hAnsiTheme="minorHAnsi" w:cstheme="minorHAnsi"/>
        <w:sz w:val="16"/>
      </w:rPr>
      <w:fldChar w:fldCharType="separate"/>
    </w:r>
    <w:r w:rsidR="00CD4A30">
      <w:rPr>
        <w:rFonts w:asciiTheme="minorHAnsi" w:hAnsiTheme="minorHAnsi" w:cstheme="minorHAnsi"/>
        <w:noProof/>
        <w:sz w:val="16"/>
      </w:rPr>
      <w:t>3</w:t>
    </w:r>
    <w:r w:rsidR="009B3D6A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CD4A30" w:rsidRPr="00CD4A30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B305B"/>
    <w:multiLevelType w:val="hybridMultilevel"/>
    <w:tmpl w:val="90E29B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3"/>
  </w:num>
  <w:num w:numId="13">
    <w:abstractNumId w:val="7"/>
  </w:num>
  <w:num w:numId="14">
    <w:abstractNumId w:val="19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0"/>
  </w:num>
  <w:num w:numId="20">
    <w:abstractNumId w:val="0"/>
  </w:num>
  <w:num w:numId="21">
    <w:abstractNumId w:val="2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64AF"/>
    <w:rsid w:val="000679FB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B524B"/>
    <w:rsid w:val="001C007C"/>
    <w:rsid w:val="001C4C76"/>
    <w:rsid w:val="00206764"/>
    <w:rsid w:val="00253EE6"/>
    <w:rsid w:val="00260900"/>
    <w:rsid w:val="002674A6"/>
    <w:rsid w:val="002855EB"/>
    <w:rsid w:val="002B2FF7"/>
    <w:rsid w:val="002C3CBB"/>
    <w:rsid w:val="002C4D33"/>
    <w:rsid w:val="002C6163"/>
    <w:rsid w:val="002D52F5"/>
    <w:rsid w:val="00302D87"/>
    <w:rsid w:val="003055FB"/>
    <w:rsid w:val="00357BA6"/>
    <w:rsid w:val="0037024E"/>
    <w:rsid w:val="003961AF"/>
    <w:rsid w:val="003A15E3"/>
    <w:rsid w:val="003A7407"/>
    <w:rsid w:val="003B3AB9"/>
    <w:rsid w:val="003B7003"/>
    <w:rsid w:val="003C06D6"/>
    <w:rsid w:val="003F6DFF"/>
    <w:rsid w:val="00410FEC"/>
    <w:rsid w:val="00447631"/>
    <w:rsid w:val="00455FEA"/>
    <w:rsid w:val="00467686"/>
    <w:rsid w:val="004A23A4"/>
    <w:rsid w:val="004A733F"/>
    <w:rsid w:val="004B328A"/>
    <w:rsid w:val="004B4A16"/>
    <w:rsid w:val="004B4EE5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8437F"/>
    <w:rsid w:val="0059411D"/>
    <w:rsid w:val="005969D9"/>
    <w:rsid w:val="005B5FA8"/>
    <w:rsid w:val="005D5571"/>
    <w:rsid w:val="0060128E"/>
    <w:rsid w:val="0063019F"/>
    <w:rsid w:val="00641E6E"/>
    <w:rsid w:val="00654F84"/>
    <w:rsid w:val="00666BAC"/>
    <w:rsid w:val="006737B9"/>
    <w:rsid w:val="006D33E7"/>
    <w:rsid w:val="006E67CE"/>
    <w:rsid w:val="00711AC1"/>
    <w:rsid w:val="00711EC8"/>
    <w:rsid w:val="00715A49"/>
    <w:rsid w:val="00717841"/>
    <w:rsid w:val="00742EDF"/>
    <w:rsid w:val="007442D5"/>
    <w:rsid w:val="00761F26"/>
    <w:rsid w:val="00764A45"/>
    <w:rsid w:val="007740EE"/>
    <w:rsid w:val="0077511B"/>
    <w:rsid w:val="00776CA9"/>
    <w:rsid w:val="007B5E04"/>
    <w:rsid w:val="007D26B7"/>
    <w:rsid w:val="007F11EA"/>
    <w:rsid w:val="00810FAF"/>
    <w:rsid w:val="00815C26"/>
    <w:rsid w:val="008174A6"/>
    <w:rsid w:val="008303ED"/>
    <w:rsid w:val="008512D6"/>
    <w:rsid w:val="00896D0E"/>
    <w:rsid w:val="008978EF"/>
    <w:rsid w:val="008A1092"/>
    <w:rsid w:val="008A34D2"/>
    <w:rsid w:val="008E63F1"/>
    <w:rsid w:val="009107B1"/>
    <w:rsid w:val="009108DD"/>
    <w:rsid w:val="00920727"/>
    <w:rsid w:val="009260F6"/>
    <w:rsid w:val="00932CEC"/>
    <w:rsid w:val="00936324"/>
    <w:rsid w:val="00946694"/>
    <w:rsid w:val="00954CBD"/>
    <w:rsid w:val="0096182B"/>
    <w:rsid w:val="0099379F"/>
    <w:rsid w:val="009A2F37"/>
    <w:rsid w:val="009A4995"/>
    <w:rsid w:val="009B2644"/>
    <w:rsid w:val="009B3D6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824DB"/>
    <w:rsid w:val="00A9052F"/>
    <w:rsid w:val="00AA071D"/>
    <w:rsid w:val="00AA2CAF"/>
    <w:rsid w:val="00AB4222"/>
    <w:rsid w:val="00AC6A30"/>
    <w:rsid w:val="00AE1209"/>
    <w:rsid w:val="00AE4173"/>
    <w:rsid w:val="00B01561"/>
    <w:rsid w:val="00B02B77"/>
    <w:rsid w:val="00B20307"/>
    <w:rsid w:val="00B36D30"/>
    <w:rsid w:val="00B36EF5"/>
    <w:rsid w:val="00B567B1"/>
    <w:rsid w:val="00B629E9"/>
    <w:rsid w:val="00B72735"/>
    <w:rsid w:val="00B72DDD"/>
    <w:rsid w:val="00B80F2C"/>
    <w:rsid w:val="00B94D4A"/>
    <w:rsid w:val="00BA2DB5"/>
    <w:rsid w:val="00BC7654"/>
    <w:rsid w:val="00BF056E"/>
    <w:rsid w:val="00BF5F8A"/>
    <w:rsid w:val="00C02116"/>
    <w:rsid w:val="00C36142"/>
    <w:rsid w:val="00C43F66"/>
    <w:rsid w:val="00C70293"/>
    <w:rsid w:val="00CC3B14"/>
    <w:rsid w:val="00CD280E"/>
    <w:rsid w:val="00CD4A30"/>
    <w:rsid w:val="00D1713C"/>
    <w:rsid w:val="00D17C4A"/>
    <w:rsid w:val="00D279B0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3758C"/>
    <w:rsid w:val="00E40906"/>
    <w:rsid w:val="00E47FC4"/>
    <w:rsid w:val="00E600F7"/>
    <w:rsid w:val="00E855B4"/>
    <w:rsid w:val="00EA44D5"/>
    <w:rsid w:val="00EC108D"/>
    <w:rsid w:val="00EC4E69"/>
    <w:rsid w:val="00EC6FAB"/>
    <w:rsid w:val="00ED47EA"/>
    <w:rsid w:val="00EF0911"/>
    <w:rsid w:val="00EF23F9"/>
    <w:rsid w:val="00F277A6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E2461-0C18-4003-BD15-BF7D30039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166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20</cp:revision>
  <cp:lastPrinted>2014-06-02T09:09:00Z</cp:lastPrinted>
  <dcterms:created xsi:type="dcterms:W3CDTF">2014-12-17T18:14:00Z</dcterms:created>
  <dcterms:modified xsi:type="dcterms:W3CDTF">2015-01-11T13:49:00Z</dcterms:modified>
</cp:coreProperties>
</file>