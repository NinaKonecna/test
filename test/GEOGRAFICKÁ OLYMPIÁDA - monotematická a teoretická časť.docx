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2F" w:rsidRPr="00837FCF" w:rsidRDefault="00EA422F" w:rsidP="00F85DFC">
      <w:pPr>
        <w:spacing w:after="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OPAKOVANIE </w:t>
      </w:r>
    </w:p>
    <w:p w:rsidR="00EA422F" w:rsidRDefault="00EA422F" w:rsidP="00F85DFC">
      <w:pPr>
        <w:pStyle w:val="NoSpacing"/>
        <w:jc w:val="center"/>
      </w:pPr>
    </w:p>
    <w:p w:rsidR="00EA422F" w:rsidRPr="003B47A2" w:rsidRDefault="00EA422F" w:rsidP="00F85DFC">
      <w:pPr>
        <w:pStyle w:val="NoSpacing"/>
        <w:jc w:val="center"/>
        <w:rPr>
          <w:b/>
          <w:sz w:val="24"/>
          <w:u w:val="single"/>
        </w:rPr>
      </w:pPr>
      <w:r w:rsidRPr="003B47A2">
        <w:rPr>
          <w:b/>
          <w:sz w:val="24"/>
          <w:u w:val="single"/>
        </w:rPr>
        <w:t>*Monotematická a teoretická časť – úlohy</w:t>
      </w:r>
    </w:p>
    <w:p w:rsidR="00EA422F" w:rsidRPr="00C13910" w:rsidRDefault="00EA422F" w:rsidP="00F85DFC">
      <w:pPr>
        <w:pStyle w:val="NoSpacing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C13910">
        <w:rPr>
          <w:b/>
          <w:sz w:val="24"/>
          <w:szCs w:val="24"/>
          <w:u w:val="single"/>
        </w:rPr>
        <w:t>*Utvor dvojice:</w:t>
      </w:r>
    </w:p>
    <w:p w:rsidR="00EA422F" w:rsidRDefault="00EA422F" w:rsidP="00E0162F">
      <w:pPr>
        <w:pStyle w:val="NoSpacing"/>
        <w:rPr>
          <w:sz w:val="24"/>
          <w:szCs w:val="24"/>
        </w:rPr>
      </w:pPr>
    </w:p>
    <w:p w:rsidR="00EA422F" w:rsidRDefault="00EA422F" w:rsidP="00E01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1. petrochemický priemysel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A. priemyselné hnojivá, čistiace prostriedky, </w:t>
      </w:r>
    </w:p>
    <w:p w:rsidR="00EA422F" w:rsidRDefault="00EA422F" w:rsidP="00957D3A">
      <w:pPr>
        <w:pStyle w:val="NoSpacing"/>
        <w:ind w:left="3540" w:firstLine="708"/>
        <w:rPr>
          <w:sz w:val="24"/>
          <w:szCs w:val="24"/>
        </w:rPr>
      </w:pPr>
      <w:r>
        <w:rPr>
          <w:sz w:val="24"/>
          <w:szCs w:val="24"/>
        </w:rPr>
        <w:t xml:space="preserve">lepidlá       </w:t>
      </w:r>
    </w:p>
    <w:p w:rsidR="00EA422F" w:rsidRDefault="00EA422F" w:rsidP="00E01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2. farmaceutický priemysel             </w:t>
      </w:r>
      <w:r>
        <w:rPr>
          <w:sz w:val="24"/>
          <w:szCs w:val="24"/>
        </w:rPr>
        <w:tab/>
        <w:t>B. práčky, sporáky, svietidlá, chladničky</w:t>
      </w:r>
    </w:p>
    <w:p w:rsidR="00EA422F" w:rsidRDefault="00EA422F" w:rsidP="00E01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3. polygrafický priemysel                </w:t>
      </w:r>
      <w:r>
        <w:rPr>
          <w:sz w:val="24"/>
          <w:szCs w:val="24"/>
        </w:rPr>
        <w:tab/>
        <w:t>C. železo, oceľ, plechy, drôty</w:t>
      </w:r>
    </w:p>
    <w:p w:rsidR="00EA422F" w:rsidRDefault="00EA422F" w:rsidP="00E01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4. hutnícky priemysel                      </w:t>
      </w:r>
      <w:r>
        <w:rPr>
          <w:sz w:val="24"/>
          <w:szCs w:val="24"/>
        </w:rPr>
        <w:tab/>
        <w:t>D. lieky</w:t>
      </w:r>
    </w:p>
    <w:p w:rsidR="00EA422F" w:rsidRDefault="00EA422F" w:rsidP="00E01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5. chemický priemysel                      </w:t>
      </w:r>
      <w:r>
        <w:rPr>
          <w:sz w:val="24"/>
          <w:szCs w:val="24"/>
        </w:rPr>
        <w:tab/>
        <w:t>E. benzín, oleje, mazadlá</w:t>
      </w:r>
    </w:p>
    <w:p w:rsidR="00EA422F" w:rsidRDefault="00EA422F" w:rsidP="00E01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6. elektrotechnický priemysel         </w:t>
      </w:r>
      <w:r>
        <w:rPr>
          <w:sz w:val="24"/>
          <w:szCs w:val="24"/>
        </w:rPr>
        <w:tab/>
        <w:t>F. výroba a vydávanie tlače, kníh, propagačných</w:t>
      </w:r>
    </w:p>
    <w:p w:rsidR="00EA422F" w:rsidRDefault="00EA422F" w:rsidP="00E01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>
        <w:rPr>
          <w:sz w:val="24"/>
          <w:szCs w:val="24"/>
        </w:rPr>
        <w:tab/>
        <w:t>materiálov, plagátov</w:t>
      </w:r>
    </w:p>
    <w:p w:rsidR="00EA422F" w:rsidRDefault="00EA422F" w:rsidP="00E0162F">
      <w:pPr>
        <w:pStyle w:val="NoSpacing"/>
        <w:rPr>
          <w:b/>
          <w:sz w:val="24"/>
          <w:szCs w:val="24"/>
        </w:rPr>
      </w:pPr>
    </w:p>
    <w:p w:rsidR="00EA422F" w:rsidRDefault="00EA422F" w:rsidP="00F85DFC">
      <w:pPr>
        <w:pStyle w:val="NoSpacing"/>
        <w:ind w:firstLine="708"/>
        <w:rPr>
          <w:sz w:val="24"/>
          <w:szCs w:val="24"/>
        </w:rPr>
      </w:pPr>
      <w:r w:rsidRPr="00F85DFC">
        <w:rPr>
          <w:sz w:val="24"/>
          <w:szCs w:val="24"/>
        </w:rPr>
        <w:t>DVOJICE: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1 - ......,  2 - ......,  3 - ......,  4 - ......,  5 - ......,  6 - ......</w:t>
      </w:r>
    </w:p>
    <w:p w:rsidR="00EA422F" w:rsidRDefault="00EA422F" w:rsidP="00F85DFC">
      <w:pPr>
        <w:pStyle w:val="NoSpacing"/>
        <w:ind w:firstLine="708"/>
        <w:rPr>
          <w:sz w:val="24"/>
          <w:szCs w:val="24"/>
        </w:rPr>
      </w:pPr>
    </w:p>
    <w:p w:rsidR="00EA422F" w:rsidRPr="00C13910" w:rsidRDefault="00EA422F" w:rsidP="00F84781">
      <w:pPr>
        <w:pStyle w:val="ListParagraph"/>
        <w:numPr>
          <w:ilvl w:val="0"/>
          <w:numId w:val="6"/>
        </w:numPr>
        <w:rPr>
          <w:b/>
          <w:u w:val="single"/>
        </w:rPr>
      </w:pPr>
      <w:r w:rsidRPr="00C13910">
        <w:rPr>
          <w:b/>
          <w:u w:val="single"/>
        </w:rPr>
        <w:t>Zakrúžkuj pologule, na ktorých leží Amerika:</w:t>
      </w:r>
    </w:p>
    <w:p w:rsidR="00EA422F" w:rsidRPr="00557FF5" w:rsidRDefault="00EA422F" w:rsidP="00F84781">
      <w:pPr>
        <w:pStyle w:val="ListParagraph"/>
        <w:ind w:left="2136" w:firstLine="696"/>
      </w:pPr>
      <w:r w:rsidRPr="00557FF5">
        <w:t>severná</w:t>
      </w:r>
    </w:p>
    <w:p w:rsidR="00EA422F" w:rsidRPr="00557FF5" w:rsidRDefault="00EA422F" w:rsidP="00F84781">
      <w:pPr>
        <w:pStyle w:val="ListParagraph"/>
      </w:pPr>
      <w:r w:rsidRPr="00557FF5">
        <w:tab/>
        <w:t>západná</w:t>
      </w:r>
      <w:r w:rsidRPr="00557FF5">
        <w:tab/>
      </w:r>
      <w:r w:rsidRPr="00557FF5">
        <w:tab/>
      </w:r>
      <w:r w:rsidRPr="00557FF5">
        <w:tab/>
        <w:t>východná</w:t>
      </w:r>
    </w:p>
    <w:p w:rsidR="00EA422F" w:rsidRDefault="00EA422F" w:rsidP="00F84781">
      <w:pPr>
        <w:pStyle w:val="ListParagraph"/>
      </w:pPr>
      <w:r w:rsidRPr="00557FF5">
        <w:tab/>
      </w:r>
      <w:r w:rsidRPr="00557FF5">
        <w:tab/>
      </w:r>
      <w:r w:rsidRPr="00557FF5">
        <w:tab/>
        <w:t xml:space="preserve">   južná</w:t>
      </w:r>
    </w:p>
    <w:p w:rsidR="00EA422F" w:rsidRPr="00C13910" w:rsidRDefault="00EA422F" w:rsidP="00F84781">
      <w:pPr>
        <w:pStyle w:val="ListParagraph"/>
        <w:numPr>
          <w:ilvl w:val="0"/>
          <w:numId w:val="6"/>
        </w:numPr>
        <w:rPr>
          <w:b/>
          <w:u w:val="single"/>
        </w:rPr>
      </w:pPr>
      <w:r w:rsidRPr="00C13910">
        <w:rPr>
          <w:b/>
          <w:u w:val="single"/>
        </w:rPr>
        <w:t>Doplň informácie o objavení Ameriky:</w:t>
      </w:r>
    </w:p>
    <w:p w:rsidR="00EA422F" w:rsidRDefault="00EA422F" w:rsidP="00F84781">
      <w:pPr>
        <w:pStyle w:val="ListParagraph"/>
      </w:pPr>
      <w:r w:rsidRPr="00E13A9D">
        <w:t xml:space="preserve">Taliansky moreplavec </w:t>
      </w:r>
      <w:r>
        <w:t xml:space="preserve"> .................................... </w:t>
      </w:r>
      <w:r w:rsidRPr="00E13A9D">
        <w:t>v službách Španielska objavil v roku ................</w:t>
      </w:r>
      <w:r>
        <w:t>...... nový svetadiel. Bol však presvedčený, že našiel západnú cestu do Indie, preto nazval domorodcov .................................... .</w:t>
      </w:r>
    </w:p>
    <w:p w:rsidR="00EA422F" w:rsidRPr="00C13910" w:rsidRDefault="00EA422F" w:rsidP="00F84781">
      <w:pPr>
        <w:pStyle w:val="ListParagraph"/>
        <w:rPr>
          <w:b/>
          <w:u w:val="single"/>
        </w:rPr>
      </w:pPr>
    </w:p>
    <w:p w:rsidR="00EA422F" w:rsidRPr="00C13910" w:rsidRDefault="00EA422F" w:rsidP="00F84781">
      <w:pPr>
        <w:pStyle w:val="ListParagraph"/>
        <w:numPr>
          <w:ilvl w:val="0"/>
          <w:numId w:val="6"/>
        </w:numPr>
        <w:rPr>
          <w:b/>
          <w:u w:val="single"/>
        </w:rPr>
      </w:pPr>
      <w:r w:rsidRPr="00C13910">
        <w:rPr>
          <w:b/>
          <w:u w:val="single"/>
        </w:rPr>
        <w:t>K charakteristike dopíš správny geografický názov:</w:t>
      </w:r>
    </w:p>
    <w:p w:rsidR="00EA422F" w:rsidRDefault="00EA422F" w:rsidP="00F84781">
      <w:pPr>
        <w:pStyle w:val="ListParagraph"/>
        <w:numPr>
          <w:ilvl w:val="0"/>
          <w:numId w:val="7"/>
        </w:numPr>
      </w:pPr>
      <w:r>
        <w:t>najdlhšie pohorie Ameriky: ....................................................................</w:t>
      </w:r>
    </w:p>
    <w:p w:rsidR="00EA422F" w:rsidRDefault="00EA422F" w:rsidP="00F84781">
      <w:pPr>
        <w:pStyle w:val="ListParagraph"/>
        <w:numPr>
          <w:ilvl w:val="0"/>
          <w:numId w:val="7"/>
        </w:numPr>
      </w:pPr>
      <w:r>
        <w:t>najvyšší vodopád sveta: .........................................................................</w:t>
      </w:r>
    </w:p>
    <w:p w:rsidR="00EA422F" w:rsidRDefault="00EA422F" w:rsidP="00F84781">
      <w:pPr>
        <w:pStyle w:val="ListParagraph"/>
        <w:numPr>
          <w:ilvl w:val="0"/>
          <w:numId w:val="7"/>
        </w:numPr>
      </w:pPr>
      <w:r>
        <w:t>najstarší národný park na svete: ............................................................</w:t>
      </w:r>
    </w:p>
    <w:p w:rsidR="00EA422F" w:rsidRDefault="00EA422F" w:rsidP="00F84781">
      <w:pPr>
        <w:pStyle w:val="ListParagraph"/>
        <w:numPr>
          <w:ilvl w:val="0"/>
          <w:numId w:val="7"/>
        </w:numPr>
      </w:pPr>
      <w:r>
        <w:t>najvodnatejšia rieka sveta: .....................................................................</w:t>
      </w:r>
    </w:p>
    <w:p w:rsidR="00EA422F" w:rsidRDefault="00EA422F" w:rsidP="00F84781">
      <w:pPr>
        <w:pStyle w:val="ListParagraph"/>
        <w:numPr>
          <w:ilvl w:val="0"/>
          <w:numId w:val="7"/>
        </w:numPr>
      </w:pPr>
      <w:r>
        <w:t>prieliv, ktorý oddeľuje Ameriku od Ázie.: ................................</w:t>
      </w:r>
    </w:p>
    <w:p w:rsidR="00EA422F" w:rsidRDefault="00EA422F" w:rsidP="00F84781">
      <w:pPr>
        <w:pStyle w:val="ListParagraph"/>
        <w:ind w:left="1080"/>
      </w:pPr>
    </w:p>
    <w:p w:rsidR="00EA422F" w:rsidRPr="00C13910" w:rsidRDefault="00EA422F" w:rsidP="00F84781">
      <w:pPr>
        <w:pStyle w:val="ListParagraph"/>
        <w:numPr>
          <w:ilvl w:val="0"/>
          <w:numId w:val="6"/>
        </w:numPr>
        <w:rPr>
          <w:b/>
          <w:u w:val="single"/>
        </w:rPr>
      </w:pPr>
      <w:r w:rsidRPr="00C13910">
        <w:rPr>
          <w:b/>
          <w:u w:val="single"/>
        </w:rPr>
        <w:t>Dokonči vetu:</w:t>
      </w:r>
    </w:p>
    <w:p w:rsidR="00EA422F" w:rsidRDefault="00EA422F" w:rsidP="00F84781">
      <w:pPr>
        <w:pStyle w:val="ListParagraph"/>
      </w:pPr>
      <w:r>
        <w:t>Stepi v Južnej Amerike sa volajú ................................................................. .</w:t>
      </w:r>
    </w:p>
    <w:p w:rsidR="00EA422F" w:rsidRDefault="00EA422F" w:rsidP="00F84781">
      <w:pPr>
        <w:pStyle w:val="ListParagraph"/>
      </w:pPr>
      <w:r>
        <w:t xml:space="preserve">................................. sú tropické cyklóny, ktoré ohrozujú pobrežné oblasti. </w:t>
      </w:r>
    </w:p>
    <w:p w:rsidR="00EA422F" w:rsidRDefault="00EA422F" w:rsidP="00F84781">
      <w:pPr>
        <w:pStyle w:val="ListParagraph"/>
      </w:pPr>
      <w:r>
        <w:t>................................. je najväčším ostrovom na Zemi.</w:t>
      </w:r>
    </w:p>
    <w:p w:rsidR="00EA422F" w:rsidRDefault="00EA422F" w:rsidP="00F84781">
      <w:pPr>
        <w:pStyle w:val="ListParagraph"/>
      </w:pPr>
      <w:r>
        <w:t>Kuba leží v súostroví ................................................................................... .</w:t>
      </w:r>
    </w:p>
    <w:p w:rsidR="00EA422F" w:rsidRDefault="00EA422F" w:rsidP="00F84781">
      <w:pPr>
        <w:pStyle w:val="ListParagraph"/>
      </w:pPr>
      <w:r>
        <w:t>Niagarské vodopády sú medzi  .......................... a ......................... jazerom.</w:t>
      </w: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</w:p>
    <w:p w:rsidR="00EA422F" w:rsidRPr="00C13910" w:rsidRDefault="00EA422F" w:rsidP="00F84781">
      <w:pPr>
        <w:pStyle w:val="ListParagraph"/>
        <w:numPr>
          <w:ilvl w:val="0"/>
          <w:numId w:val="6"/>
        </w:numPr>
        <w:rPr>
          <w:b/>
          <w:u w:val="single"/>
        </w:rPr>
      </w:pPr>
      <w:r w:rsidRPr="00C13910">
        <w:rPr>
          <w:b/>
          <w:u w:val="single"/>
        </w:rPr>
        <w:t>Doplň tabuľku:</w:t>
      </w:r>
    </w:p>
    <w:p w:rsidR="00EA422F" w:rsidRDefault="00EA422F" w:rsidP="00F84781">
      <w:pPr>
        <w:jc w:val="center"/>
        <w:rPr>
          <w:b/>
        </w:rPr>
      </w:pPr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rc_mi" o:spid="_x0000_s1026" type="#_x0000_t75" alt="http://files.imadlenka.webnode.cz/200000282-bbf13bceb5/Amerika-slepa_mapa.PNG" href="http://www.google.sk/url?sa=i&amp;rct=j&amp;q=&amp;esrc=s&amp;frm=1&amp;source=images&amp;cd=&amp;cad=rja&amp;docid=8oS0NUgPeo91MM&amp;tbnid=LIG6Org3et1VUM:&amp;ved=0CAUQjRw&amp;url=http://www.katerina-svobodova.estranky.cz/clanky/mam--ra-dost/kolumbus-objevil-ameriku--ja-zase-krystofa.html&amp;ei=P48sUfX-NsGbtQbklIFQ&amp;bvm=bv.42965579,d.Yms&amp;psig=AFQjCNGMCEdqlo6FB021D3MHq7Tk_SBaLw&amp;ust=13619611450367" style="position:absolute;left:0;text-align:left;margin-left:46.5pt;margin-top:4.55pt;width:276pt;height:359.25pt;z-index:-251663872;visibility:visible" o:button="t">
            <v:fill o:detectmouseclick="t"/>
            <v:imagedata r:id="rId5" o:title=""/>
          </v:shape>
        </w:pict>
      </w:r>
    </w:p>
    <w:p w:rsidR="00EA422F" w:rsidRDefault="00EA422F" w:rsidP="00F84781">
      <w:pPr>
        <w:jc w:val="center"/>
        <w:rPr>
          <w:b/>
        </w:rPr>
      </w:pPr>
    </w:p>
    <w:p w:rsidR="00EA422F" w:rsidRDefault="00EA422F" w:rsidP="00F84781">
      <w:pPr>
        <w:jc w:val="center"/>
        <w:rPr>
          <w:b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41" o:spid="_x0000_s1027" type="#_x0000_t202" style="position:absolute;left:0;text-align:left;margin-left:200.65pt;margin-top:10.6pt;width:20.25pt;height:23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" filled="f" stroked="f">
            <v:textbox>
              <w:txbxContent>
                <w:p w:rsidR="00EA422F" w:rsidRPr="004958B7" w:rsidRDefault="00EA422F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39" o:spid="_x0000_s1028" type="#_x0000_t202" style="position:absolute;left:0;text-align:left;margin-left:82.9pt;margin-top:10.6pt;width:20.25pt;height:27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" filled="f" stroked="f">
            <v:textbox>
              <w:txbxContent>
                <w:p w:rsidR="00EA422F" w:rsidRPr="004958B7" w:rsidRDefault="00EA422F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A</w:t>
                  </w:r>
                </w:p>
              </w:txbxContent>
            </v:textbox>
          </v:shape>
        </w:pict>
      </w:r>
    </w:p>
    <w:p w:rsidR="00EA422F" w:rsidRDefault="00EA422F" w:rsidP="00F84781">
      <w:pPr>
        <w:jc w:val="center"/>
        <w:rPr>
          <w:b/>
        </w:rPr>
      </w:pPr>
    </w:p>
    <w:p w:rsidR="00EA422F" w:rsidRDefault="00EA422F" w:rsidP="00F84781">
      <w:pPr>
        <w:jc w:val="center"/>
        <w:rPr>
          <w:b/>
        </w:rPr>
      </w:pPr>
      <w:r>
        <w:rPr>
          <w:noProof/>
          <w:lang w:eastAsia="sk-SK"/>
        </w:rPr>
        <w:pict>
          <v:shape id="Textové pole 38" o:spid="_x0000_s1029" type="#_x0000_t202" style="position:absolute;left:0;text-align:left;margin-left:121.5pt;margin-top:5.55pt;width:20.25pt;height:17.2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" filled="f" stroked="f">
            <v:textbox>
              <w:txbxContent>
                <w:p w:rsidR="00EA422F" w:rsidRPr="00542C72" w:rsidRDefault="00EA422F" w:rsidP="00F84781">
                  <w:pPr>
                    <w:rPr>
                      <w:b/>
                    </w:rPr>
                  </w:pPr>
                  <w:r>
                    <w:rPr>
                      <w:b/>
                    </w:rPr>
                    <w:t>J</w:t>
                  </w:r>
                </w:p>
              </w:txbxContent>
            </v:textbox>
          </v:shape>
        </w:pict>
      </w:r>
    </w:p>
    <w:p w:rsidR="00EA422F" w:rsidRDefault="00EA422F" w:rsidP="00F84781">
      <w:pPr>
        <w:jc w:val="center"/>
        <w:rPr>
          <w:b/>
        </w:rPr>
      </w:pPr>
      <w:r>
        <w:rPr>
          <w:noProof/>
          <w:lang w:eastAsia="sk-SK"/>
        </w:rPr>
        <w:pict>
          <v:shape id="Textové pole 37" o:spid="_x0000_s1030" type="#_x0000_t202" style="position:absolute;left:0;text-align:left;margin-left:180.4pt;margin-top:25.05pt;width:20.25pt;height:25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" filled="f" stroked="f">
            <v:textbox>
              <w:txbxContent>
                <w:p w:rsidR="00EA422F" w:rsidRPr="004958B7" w:rsidRDefault="00EA422F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F</w:t>
                  </w:r>
                </w:p>
              </w:txbxContent>
            </v:textbox>
          </v:shape>
        </w:pict>
      </w:r>
    </w:p>
    <w:p w:rsidR="00EA422F" w:rsidRDefault="00EA422F" w:rsidP="00F84781">
      <w:pPr>
        <w:jc w:val="center"/>
        <w:rPr>
          <w:b/>
        </w:rPr>
      </w:pPr>
      <w:r>
        <w:rPr>
          <w:noProof/>
          <w:lang w:eastAsia="sk-SK"/>
        </w:rPr>
        <w:pict>
          <v:shape id="Textové pole 36" o:spid="_x0000_s1031" type="#_x0000_t202" style="position:absolute;left:0;text-align:left;margin-left:213.4pt;margin-top:12.35pt;width:24pt;height:26.2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" filled="f" stroked="f">
            <v:textbox>
              <w:txbxContent>
                <w:p w:rsidR="00EA422F" w:rsidRPr="004958B7" w:rsidRDefault="00EA422F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B</w:t>
                  </w:r>
                </w:p>
              </w:txbxContent>
            </v:textbox>
          </v:shape>
        </w:pict>
      </w:r>
    </w:p>
    <w:p w:rsidR="00EA422F" w:rsidRDefault="00EA422F" w:rsidP="00F84781">
      <w:pPr>
        <w:jc w:val="center"/>
        <w:rPr>
          <w:b/>
        </w:rPr>
      </w:pPr>
    </w:p>
    <w:p w:rsidR="00EA422F" w:rsidRDefault="00EA422F" w:rsidP="00F84781">
      <w:pPr>
        <w:jc w:val="center"/>
        <w:rPr>
          <w:b/>
        </w:rPr>
      </w:pPr>
      <w:r>
        <w:rPr>
          <w:noProof/>
          <w:lang w:eastAsia="sk-SK"/>
        </w:rPr>
        <w:pict>
          <v:shape id="Textové pole 34" o:spid="_x0000_s1032" type="#_x0000_t202" style="position:absolute;left:0;text-align:left;margin-left:172.9pt;margin-top:1.2pt;width:20.25pt;height:2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" filled="f" stroked="f">
            <v:textbox>
              <w:txbxContent>
                <w:p w:rsidR="00EA422F" w:rsidRPr="004958B7" w:rsidRDefault="00EA422F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35" o:spid="_x0000_s1033" type="#_x0000_t202" style="position:absolute;left:0;text-align:left;margin-left:246.4pt;margin-top:10.2pt;width:20.25pt;height:22.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" filled="f" stroked="f">
            <v:textbox>
              <w:txbxContent>
                <w:p w:rsidR="00EA422F" w:rsidRPr="004958B7" w:rsidRDefault="00EA422F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G</w:t>
                  </w:r>
                </w:p>
              </w:txbxContent>
            </v:textbox>
          </v:shape>
        </w:pict>
      </w:r>
    </w:p>
    <w:p w:rsidR="00EA422F" w:rsidRDefault="00EA422F" w:rsidP="00F84781">
      <w:pPr>
        <w:jc w:val="center"/>
        <w:rPr>
          <w:b/>
        </w:rPr>
      </w:pPr>
      <w:r>
        <w:rPr>
          <w:noProof/>
          <w:lang w:eastAsia="sk-SK"/>
        </w:rPr>
        <w:pict>
          <v:shape id="Textové pole 33" o:spid="_x0000_s1034" type="#_x0000_t202" style="position:absolute;left:0;text-align:left;margin-left:233.65pt;margin-top:12.5pt;width:20.25pt;height:25.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" filled="f" stroked="f">
            <v:textbox>
              <w:txbxContent>
                <w:p w:rsidR="00EA422F" w:rsidRPr="004958B7" w:rsidRDefault="00EA422F" w:rsidP="00F84781">
                  <w:pPr>
                    <w:rPr>
                      <w:b/>
                      <w:sz w:val="24"/>
                    </w:rPr>
                  </w:pPr>
                  <w:r w:rsidRPr="004958B7">
                    <w:rPr>
                      <w:b/>
                      <w:sz w:val="24"/>
                    </w:rPr>
                    <w:t>I</w:t>
                  </w:r>
                </w:p>
              </w:txbxContent>
            </v:textbox>
          </v:shape>
        </w:pict>
      </w:r>
    </w:p>
    <w:p w:rsidR="00EA422F" w:rsidRPr="00F84781" w:rsidRDefault="00EA422F" w:rsidP="00F84781">
      <w:pPr>
        <w:pStyle w:val="ListParagraph"/>
        <w:rPr>
          <w:b/>
        </w:rPr>
      </w:pPr>
    </w:p>
    <w:p w:rsidR="00EA422F" w:rsidRPr="00A967AC" w:rsidRDefault="00EA422F" w:rsidP="00F84781">
      <w:pPr>
        <w:pStyle w:val="ListParagraph"/>
      </w:pPr>
      <w:r>
        <w:rPr>
          <w:noProof/>
          <w:lang w:eastAsia="sk-SK"/>
        </w:rPr>
        <w:pict>
          <v:shape id="Textové pole 32" o:spid="_x0000_s1035" type="#_x0000_t202" style="position:absolute;left:0;text-align:left;margin-left:217.5pt;margin-top:17.05pt;width:20.25pt;height:17.2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" filled="f" stroked="f">
            <v:textbox>
              <w:txbxContent>
                <w:p w:rsidR="00EA422F" w:rsidRPr="00542C72" w:rsidRDefault="00EA422F" w:rsidP="00F84781">
                  <w:pPr>
                    <w:rPr>
                      <w:b/>
                    </w:rPr>
                  </w:pPr>
                  <w:r>
                    <w:rPr>
                      <w:b/>
                    </w:rPr>
                    <w:t>H</w:t>
                  </w:r>
                </w:p>
              </w:txbxContent>
            </v:textbox>
          </v:shape>
        </w:pict>
      </w:r>
    </w:p>
    <w:p w:rsidR="00EA422F" w:rsidRDefault="00EA422F" w:rsidP="00F84781"/>
    <w:p w:rsidR="00EA422F" w:rsidRDefault="00EA422F" w:rsidP="00F84781">
      <w:r>
        <w:rPr>
          <w:noProof/>
          <w:lang w:eastAsia="sk-SK"/>
        </w:rPr>
        <w:pict>
          <v:shape id="Textové pole 40" o:spid="_x0000_s1036" type="#_x0000_t202" style="position:absolute;margin-left:193.15pt;margin-top:22.75pt;width:20.25pt;height:26.2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" filled="f" stroked="f">
            <v:textbox>
              <w:txbxContent>
                <w:p w:rsidR="00EA422F" w:rsidRPr="00F84781" w:rsidRDefault="00EA422F" w:rsidP="00F84781">
                  <w:pPr>
                    <w:rPr>
                      <w:b/>
                      <w:sz w:val="24"/>
                    </w:rPr>
                  </w:pPr>
                  <w:r w:rsidRPr="00F84781">
                    <w:rPr>
                      <w:b/>
                      <w:sz w:val="24"/>
                    </w:rPr>
                    <w:t>C</w:t>
                  </w:r>
                </w:p>
              </w:txbxContent>
            </v:textbox>
          </v:shape>
        </w:pict>
      </w:r>
    </w:p>
    <w:p w:rsidR="00EA422F" w:rsidRDefault="00EA422F" w:rsidP="00F84781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247"/>
        <w:gridCol w:w="2268"/>
        <w:gridCol w:w="1247"/>
      </w:tblGrid>
      <w:tr w:rsidR="00EA422F" w:rsidRPr="007D5C41" w:rsidTr="007D5C41"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 xml:space="preserve">A - 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záliv</w:t>
            </w:r>
          </w:p>
        </w:tc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 xml:space="preserve">F -  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polostrov</w:t>
            </w:r>
          </w:p>
        </w:tc>
      </w:tr>
      <w:tr w:rsidR="00EA422F" w:rsidRPr="007D5C41" w:rsidTr="007D5C41"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 xml:space="preserve">B - 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more</w:t>
            </w:r>
          </w:p>
        </w:tc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 xml:space="preserve">G - 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nížina</w:t>
            </w:r>
          </w:p>
        </w:tc>
      </w:tr>
      <w:tr w:rsidR="00EA422F" w:rsidRPr="007D5C41" w:rsidTr="007D5C41"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 xml:space="preserve">C - 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ostrov</w:t>
            </w:r>
          </w:p>
        </w:tc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 xml:space="preserve">H - 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púšť</w:t>
            </w:r>
          </w:p>
        </w:tc>
      </w:tr>
      <w:tr w:rsidR="00EA422F" w:rsidRPr="007D5C41" w:rsidTr="007D5C41"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 xml:space="preserve">D - 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súostrovie</w:t>
            </w:r>
          </w:p>
        </w:tc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 xml:space="preserve">I - 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jazero</w:t>
            </w:r>
          </w:p>
        </w:tc>
      </w:tr>
      <w:tr w:rsidR="00EA422F" w:rsidRPr="007D5C41" w:rsidTr="007D5C41"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 xml:space="preserve">E - 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polostrov</w:t>
            </w:r>
          </w:p>
        </w:tc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 xml:space="preserve">J - 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rieka</w:t>
            </w:r>
          </w:p>
        </w:tc>
      </w:tr>
    </w:tbl>
    <w:p w:rsidR="00EA422F" w:rsidRDefault="00EA422F" w:rsidP="00F84781"/>
    <w:p w:rsidR="00EA422F" w:rsidRDefault="00EA422F" w:rsidP="00F8478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Vytvor dvojice:</w:t>
      </w:r>
    </w:p>
    <w:p w:rsidR="00EA422F" w:rsidRDefault="00EA422F" w:rsidP="00F84781">
      <w:pPr>
        <w:pStyle w:val="ListParagraph"/>
        <w:rPr>
          <w:b/>
        </w:rPr>
      </w:pPr>
      <w:r>
        <w:rPr>
          <w:b/>
        </w:rPr>
        <w:t>A</w:t>
      </w:r>
      <w:r>
        <w:rPr>
          <w:b/>
        </w:rPr>
        <w:tab/>
      </w:r>
      <w:r>
        <w:t>tundra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>
        <w:rPr>
          <w:b/>
        </w:rPr>
        <w:tab/>
      </w:r>
      <w:r w:rsidRPr="00E13A9D">
        <w:t>štrkáč, kaktusy</w:t>
      </w:r>
    </w:p>
    <w:p w:rsidR="00EA422F" w:rsidRPr="00E13A9D" w:rsidRDefault="00EA422F" w:rsidP="00F84781">
      <w:pPr>
        <w:pStyle w:val="ListParagraph"/>
      </w:pPr>
      <w:r>
        <w:rPr>
          <w:b/>
        </w:rPr>
        <w:t>B</w:t>
      </w:r>
      <w:r>
        <w:rPr>
          <w:b/>
        </w:rPr>
        <w:tab/>
      </w:r>
      <w:r>
        <w:t>tajga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>
        <w:rPr>
          <w:b/>
        </w:rPr>
        <w:tab/>
      </w:r>
      <w:r>
        <w:t>tukan, anakonda</w:t>
      </w:r>
    </w:p>
    <w:p w:rsidR="00EA422F" w:rsidRPr="00E13A9D" w:rsidRDefault="00EA422F" w:rsidP="00F84781">
      <w:pPr>
        <w:pStyle w:val="ListParagraph"/>
      </w:pPr>
      <w:r>
        <w:rPr>
          <w:b/>
        </w:rPr>
        <w:t>C</w:t>
      </w:r>
      <w:r>
        <w:rPr>
          <w:b/>
        </w:rPr>
        <w:tab/>
      </w:r>
      <w:r w:rsidRPr="00E13A9D">
        <w:t>préria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t>machy a lišajníky</w:t>
      </w:r>
    </w:p>
    <w:p w:rsidR="00EA422F" w:rsidRPr="00E13A9D" w:rsidRDefault="00EA422F" w:rsidP="00F84781">
      <w:pPr>
        <w:pStyle w:val="ListParagraph"/>
      </w:pPr>
      <w:r>
        <w:rPr>
          <w:b/>
        </w:rPr>
        <w:t>D</w:t>
      </w:r>
      <w:r>
        <w:rPr>
          <w:b/>
        </w:rPr>
        <w:tab/>
      </w:r>
      <w:r>
        <w:t>púšť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</w:t>
      </w:r>
      <w:r>
        <w:rPr>
          <w:b/>
        </w:rPr>
        <w:tab/>
      </w:r>
      <w:r>
        <w:t>bizón, tráva</w:t>
      </w:r>
    </w:p>
    <w:p w:rsidR="00EA422F" w:rsidRPr="00E13A9D" w:rsidRDefault="00EA422F" w:rsidP="00F84781">
      <w:pPr>
        <w:pStyle w:val="ListParagraph"/>
      </w:pPr>
      <w:r>
        <w:rPr>
          <w:b/>
        </w:rPr>
        <w:t>E</w:t>
      </w:r>
      <w:r>
        <w:rPr>
          <w:b/>
        </w:rPr>
        <w:tab/>
      </w:r>
      <w:r>
        <w:t>vysoké pohoria</w:t>
      </w:r>
      <w:r>
        <w:rPr>
          <w:b/>
        </w:rPr>
        <w:tab/>
      </w:r>
      <w:r>
        <w:rPr>
          <w:b/>
        </w:rPr>
        <w:tab/>
        <w:t>5</w:t>
      </w:r>
      <w:r>
        <w:rPr>
          <w:b/>
        </w:rPr>
        <w:tab/>
      </w:r>
      <w:r w:rsidRPr="00E13A9D">
        <w:t xml:space="preserve">grizly, </w:t>
      </w:r>
      <w:r>
        <w:t>ihličnaté lesy</w:t>
      </w:r>
    </w:p>
    <w:p w:rsidR="00EA422F" w:rsidRDefault="00EA422F" w:rsidP="00F84781">
      <w:pPr>
        <w:pStyle w:val="ListParagraph"/>
      </w:pPr>
      <w:r>
        <w:rPr>
          <w:b/>
        </w:rPr>
        <w:t>F</w:t>
      </w:r>
      <w:r>
        <w:rPr>
          <w:b/>
        </w:rPr>
        <w:tab/>
      </w:r>
      <w:r w:rsidRPr="00E13A9D">
        <w:t>dažďový les</w:t>
      </w:r>
      <w:r>
        <w:rPr>
          <w:b/>
        </w:rPr>
        <w:tab/>
      </w:r>
      <w:r>
        <w:rPr>
          <w:b/>
        </w:rPr>
        <w:tab/>
        <w:t>6</w:t>
      </w:r>
      <w:r>
        <w:rPr>
          <w:b/>
        </w:rPr>
        <w:tab/>
      </w:r>
      <w:r>
        <w:t>kondor, lama</w:t>
      </w:r>
    </w:p>
    <w:p w:rsidR="00EA422F" w:rsidRDefault="00EA422F" w:rsidP="00F84781">
      <w:pPr>
        <w:pStyle w:val="ListParagraph"/>
      </w:pPr>
    </w:p>
    <w:p w:rsidR="00EA422F" w:rsidRDefault="00EA422F" w:rsidP="00F84781">
      <w:pPr>
        <w:pStyle w:val="ListParagraph"/>
      </w:pPr>
      <w:r>
        <w:t>DVOJICE: A - ......,  B - ......,  C - ......,  D - ......,  E - ......,  F - ......</w:t>
      </w:r>
    </w:p>
    <w:p w:rsidR="00EA422F" w:rsidRPr="00C13910" w:rsidRDefault="00EA422F" w:rsidP="004958B7">
      <w:pPr>
        <w:pStyle w:val="ListParagraph"/>
        <w:numPr>
          <w:ilvl w:val="0"/>
          <w:numId w:val="6"/>
        </w:numPr>
        <w:rPr>
          <w:b/>
          <w:u w:val="single"/>
        </w:rPr>
      </w:pPr>
      <w:r w:rsidRPr="00C13910">
        <w:rPr>
          <w:b/>
          <w:u w:val="single"/>
        </w:rPr>
        <w:t>V daných vetách zakrúžkuj správnu odpoveď:</w:t>
      </w:r>
    </w:p>
    <w:p w:rsidR="00EA422F" w:rsidRPr="00390FE9" w:rsidRDefault="00EA422F" w:rsidP="004958B7">
      <w:pPr>
        <w:spacing w:line="240" w:lineRule="auto"/>
        <w:ind w:firstLine="708"/>
      </w:pPr>
      <w:r w:rsidRPr="00390FE9">
        <w:t xml:space="preserve">Ktorý oceán </w:t>
      </w:r>
      <w:r w:rsidRPr="004958B7">
        <w:t>neobmýva</w:t>
      </w:r>
      <w:r w:rsidRPr="00390FE9">
        <w:t xml:space="preserve"> Ameriku ?</w:t>
      </w:r>
    </w:p>
    <w:p w:rsidR="00EA422F" w:rsidRPr="00390FE9" w:rsidRDefault="00EA422F" w:rsidP="004958B7">
      <w:pPr>
        <w:spacing w:line="240" w:lineRule="auto"/>
      </w:pPr>
      <w:r w:rsidRPr="00390FE9">
        <w:t xml:space="preserve">   </w:t>
      </w:r>
      <w:r w:rsidRPr="00390FE9">
        <w:tab/>
      </w:r>
      <w:r w:rsidRPr="004958B7">
        <w:rPr>
          <w:b/>
        </w:rPr>
        <w:t>A</w:t>
      </w:r>
      <w:r w:rsidRPr="00390FE9">
        <w:t xml:space="preserve"> Severný ľadový   </w:t>
      </w:r>
      <w:r>
        <w:tab/>
      </w:r>
      <w:r w:rsidRPr="004958B7">
        <w:rPr>
          <w:b/>
        </w:rPr>
        <w:t>B</w:t>
      </w:r>
      <w:r w:rsidRPr="00390FE9">
        <w:t xml:space="preserve"> Indický   </w:t>
      </w:r>
      <w:r>
        <w:tab/>
      </w:r>
      <w:r w:rsidRPr="004958B7">
        <w:rPr>
          <w:b/>
        </w:rPr>
        <w:t>C</w:t>
      </w:r>
      <w:r w:rsidRPr="00390FE9">
        <w:t xml:space="preserve"> Atlantický   </w:t>
      </w:r>
      <w:r>
        <w:tab/>
      </w:r>
      <w:r>
        <w:tab/>
      </w:r>
      <w:r w:rsidRPr="004958B7">
        <w:rPr>
          <w:b/>
        </w:rPr>
        <w:t>D</w:t>
      </w:r>
      <w:r w:rsidRPr="00390FE9">
        <w:t xml:space="preserve"> Tichý</w:t>
      </w:r>
    </w:p>
    <w:p w:rsidR="00EA422F" w:rsidRDefault="00EA422F" w:rsidP="004958B7">
      <w:pPr>
        <w:spacing w:line="240" w:lineRule="auto"/>
        <w:ind w:firstLine="708"/>
      </w:pPr>
      <w:r w:rsidRPr="00390FE9">
        <w:t>Ktorá nížina</w:t>
      </w:r>
      <w:r>
        <w:t xml:space="preserve"> </w:t>
      </w:r>
      <w:r w:rsidRPr="000932D4">
        <w:t xml:space="preserve">neleží </w:t>
      </w:r>
      <w:r w:rsidRPr="00390FE9">
        <w:t xml:space="preserve">v Južnej Amerike ?  </w:t>
      </w:r>
    </w:p>
    <w:p w:rsidR="00EA422F" w:rsidRPr="00390FE9" w:rsidRDefault="00EA422F" w:rsidP="004958B7">
      <w:pPr>
        <w:spacing w:line="240" w:lineRule="auto"/>
        <w:ind w:firstLine="708"/>
      </w:pPr>
      <w:r w:rsidRPr="000932D4">
        <w:rPr>
          <w:b/>
        </w:rPr>
        <w:t>A</w:t>
      </w:r>
      <w:r w:rsidRPr="00390FE9">
        <w:t xml:space="preserve"> Arktická    </w:t>
      </w:r>
      <w:r>
        <w:tab/>
      </w:r>
      <w:r>
        <w:tab/>
      </w:r>
      <w:r w:rsidRPr="000932D4">
        <w:rPr>
          <w:b/>
        </w:rPr>
        <w:t>B</w:t>
      </w:r>
      <w:r>
        <w:t xml:space="preserve"> Amazonská</w:t>
      </w:r>
      <w:r w:rsidRPr="00390FE9">
        <w:t xml:space="preserve">    </w:t>
      </w:r>
      <w:r>
        <w:tab/>
      </w:r>
      <w:r w:rsidRPr="000932D4">
        <w:rPr>
          <w:b/>
        </w:rPr>
        <w:t>C</w:t>
      </w:r>
      <w:r w:rsidRPr="00390FE9">
        <w:t xml:space="preserve"> </w:t>
      </w:r>
      <w:r>
        <w:t>Laplatská</w:t>
      </w:r>
      <w:r>
        <w:tab/>
      </w:r>
      <w:r>
        <w:tab/>
      </w:r>
      <w:r w:rsidRPr="000932D4">
        <w:rPr>
          <w:b/>
        </w:rPr>
        <w:t>D</w:t>
      </w:r>
      <w:r w:rsidRPr="00390FE9">
        <w:t xml:space="preserve"> Orinocká</w:t>
      </w:r>
    </w:p>
    <w:p w:rsidR="00EA422F" w:rsidRDefault="00EA422F" w:rsidP="004958B7">
      <w:pPr>
        <w:spacing w:line="240" w:lineRule="auto"/>
        <w:ind w:firstLine="708"/>
      </w:pPr>
      <w:r w:rsidRPr="00390FE9">
        <w:t xml:space="preserve">Ktoré </w:t>
      </w:r>
      <w:r w:rsidRPr="000932D4">
        <w:t>jazero nepatrí</w:t>
      </w:r>
      <w:r w:rsidRPr="00390FE9">
        <w:rPr>
          <w:u w:val="single"/>
        </w:rPr>
        <w:t xml:space="preserve"> </w:t>
      </w:r>
      <w:r w:rsidRPr="00390FE9">
        <w:t>medzi 5 veľkých Kanadských jazier</w:t>
      </w:r>
      <w:r>
        <w:t xml:space="preserve"> (</w:t>
      </w:r>
      <w:r w:rsidRPr="00390FE9">
        <w:t>hranic</w:t>
      </w:r>
      <w:r>
        <w:t>a</w:t>
      </w:r>
      <w:r w:rsidRPr="00390FE9">
        <w:t xml:space="preserve"> medzi USA a</w:t>
      </w:r>
      <w:r>
        <w:t> </w:t>
      </w:r>
      <w:r w:rsidRPr="00390FE9">
        <w:t>Kanadou</w:t>
      </w:r>
      <w:r>
        <w:t>)?</w:t>
      </w:r>
    </w:p>
    <w:p w:rsidR="00EA422F" w:rsidRPr="00390FE9" w:rsidRDefault="00EA422F" w:rsidP="004958B7">
      <w:pPr>
        <w:spacing w:line="240" w:lineRule="auto"/>
        <w:ind w:firstLine="708"/>
      </w:pPr>
      <w:r w:rsidRPr="00390FE9">
        <w:t xml:space="preserve"> </w:t>
      </w:r>
      <w:r w:rsidRPr="000932D4">
        <w:rPr>
          <w:b/>
        </w:rPr>
        <w:t>A</w:t>
      </w:r>
      <w:r>
        <w:t xml:space="preserve"> </w:t>
      </w:r>
      <w:r w:rsidRPr="00390FE9">
        <w:t xml:space="preserve">Winnipegské   </w:t>
      </w:r>
      <w:r>
        <w:tab/>
      </w:r>
      <w:r w:rsidRPr="000932D4">
        <w:rPr>
          <w:b/>
        </w:rPr>
        <w:t>B</w:t>
      </w:r>
      <w:r w:rsidRPr="00390FE9">
        <w:t xml:space="preserve">  </w:t>
      </w:r>
      <w:r>
        <w:t>Horné</w:t>
      </w:r>
      <w:r>
        <w:tab/>
      </w:r>
      <w:r w:rsidRPr="000932D4">
        <w:rPr>
          <w:b/>
        </w:rPr>
        <w:t>C</w:t>
      </w:r>
      <w:r w:rsidRPr="00390FE9">
        <w:t xml:space="preserve"> Michiganské    </w:t>
      </w:r>
      <w:r>
        <w:tab/>
      </w:r>
      <w:r w:rsidRPr="000932D4">
        <w:rPr>
          <w:b/>
        </w:rPr>
        <w:t>D</w:t>
      </w:r>
      <w:r w:rsidRPr="00390FE9">
        <w:t xml:space="preserve"> Ont</w:t>
      </w:r>
      <w:r>
        <w:t>á</w:t>
      </w:r>
      <w:r w:rsidRPr="00390FE9">
        <w:t>rio</w:t>
      </w:r>
    </w:p>
    <w:p w:rsidR="00EA422F" w:rsidRDefault="00EA422F" w:rsidP="004958B7">
      <w:pPr>
        <w:pStyle w:val="ListParagraph"/>
        <w:tabs>
          <w:tab w:val="left" w:pos="142"/>
          <w:tab w:val="left" w:pos="284"/>
        </w:tabs>
        <w:ind w:left="708"/>
      </w:pPr>
      <w:r>
        <w:t>Aké podnebné pásmo sa nachádza medzi obratníkom Raka a obratníkom Kozorožca? (veľmi teplo, vysoké množstvo zrážok)</w:t>
      </w:r>
    </w:p>
    <w:p w:rsidR="00EA422F" w:rsidRDefault="00EA422F" w:rsidP="004958B7">
      <w:pPr>
        <w:ind w:firstLine="708"/>
      </w:pPr>
      <w:r w:rsidRPr="000932D4">
        <w:rPr>
          <w:b/>
        </w:rPr>
        <w:t>A</w:t>
      </w:r>
      <w:r>
        <w:t xml:space="preserve"> tropické</w:t>
      </w:r>
      <w:r>
        <w:tab/>
      </w:r>
      <w:r>
        <w:tab/>
      </w:r>
      <w:r w:rsidRPr="000932D4">
        <w:rPr>
          <w:b/>
        </w:rPr>
        <w:t>B</w:t>
      </w:r>
      <w:r>
        <w:t xml:space="preserve"> polárne</w:t>
      </w:r>
      <w:r>
        <w:tab/>
      </w:r>
      <w:r w:rsidRPr="000932D4">
        <w:rPr>
          <w:b/>
        </w:rPr>
        <w:t>C</w:t>
      </w:r>
      <w:r>
        <w:t xml:space="preserve"> mierne</w:t>
      </w:r>
      <w:r>
        <w:tab/>
      </w:r>
      <w:r>
        <w:tab/>
      </w:r>
      <w:r w:rsidRPr="000932D4">
        <w:rPr>
          <w:b/>
        </w:rPr>
        <w:t>D</w:t>
      </w:r>
      <w:r>
        <w:t xml:space="preserve"> subtropické</w:t>
      </w:r>
    </w:p>
    <w:p w:rsidR="00EA422F" w:rsidRDefault="00EA422F" w:rsidP="004958B7">
      <w:pPr>
        <w:ind w:firstLine="708"/>
      </w:pPr>
      <w:r>
        <w:t>Rozsiahle trávnaté oblasti Severnej Ameriky sa nazývajú:</w:t>
      </w:r>
    </w:p>
    <w:p w:rsidR="00EA422F" w:rsidRDefault="00EA422F" w:rsidP="004958B7">
      <w:r>
        <w:tab/>
      </w:r>
      <w:r w:rsidRPr="000932D4">
        <w:rPr>
          <w:b/>
        </w:rPr>
        <w:t>A</w:t>
      </w:r>
      <w:r w:rsidRPr="00FF7599">
        <w:t xml:space="preserve"> </w:t>
      </w:r>
      <w:r>
        <w:t>pampy</w:t>
      </w:r>
      <w:r>
        <w:tab/>
      </w:r>
      <w:r>
        <w:tab/>
      </w:r>
      <w:r w:rsidRPr="000932D4">
        <w:rPr>
          <w:b/>
        </w:rPr>
        <w:t>B</w:t>
      </w:r>
      <w:r>
        <w:t xml:space="preserve"> pusty</w:t>
      </w:r>
      <w:r>
        <w:tab/>
      </w:r>
      <w:r>
        <w:tab/>
      </w:r>
      <w:r w:rsidRPr="000932D4">
        <w:rPr>
          <w:b/>
        </w:rPr>
        <w:t>C</w:t>
      </w:r>
      <w:r>
        <w:t xml:space="preserve"> prérie</w:t>
      </w:r>
      <w:r>
        <w:tab/>
      </w:r>
      <w:r>
        <w:tab/>
      </w:r>
      <w:r>
        <w:tab/>
      </w:r>
      <w:r w:rsidRPr="000932D4">
        <w:rPr>
          <w:b/>
        </w:rPr>
        <w:t>D</w:t>
      </w:r>
      <w:r>
        <w:t xml:space="preserve"> tajga</w:t>
      </w:r>
      <w:r>
        <w:tab/>
      </w:r>
    </w:p>
    <w:p w:rsidR="00EA422F" w:rsidRDefault="00EA422F" w:rsidP="004958B7">
      <w:pPr>
        <w:ind w:firstLine="708"/>
      </w:pPr>
      <w:r>
        <w:t xml:space="preserve">Čo </w:t>
      </w:r>
      <w:r w:rsidRPr="000932D4">
        <w:t>nemôžeš</w:t>
      </w:r>
      <w:r>
        <w:t xml:space="preserve"> vidieť v Južnej Amerike?</w:t>
      </w:r>
    </w:p>
    <w:p w:rsidR="00EA422F" w:rsidRDefault="00EA422F" w:rsidP="004958B7">
      <w:r>
        <w:tab/>
      </w:r>
      <w:r w:rsidRPr="000932D4">
        <w:rPr>
          <w:b/>
        </w:rPr>
        <w:t>A</w:t>
      </w:r>
      <w:r>
        <w:t xml:space="preserve"> Iguazú</w:t>
      </w:r>
      <w:r>
        <w:tab/>
      </w:r>
      <w:r>
        <w:tab/>
      </w:r>
      <w:r w:rsidRPr="000932D4">
        <w:rPr>
          <w:b/>
        </w:rPr>
        <w:t>B</w:t>
      </w:r>
      <w:r>
        <w:t xml:space="preserve"> Titicaca</w:t>
      </w:r>
      <w:r>
        <w:tab/>
      </w:r>
      <w:r w:rsidRPr="000932D4">
        <w:rPr>
          <w:b/>
        </w:rPr>
        <w:t>C</w:t>
      </w:r>
      <w:r>
        <w:t xml:space="preserve"> Angelov vodopád</w:t>
      </w:r>
      <w:r>
        <w:tab/>
      </w:r>
      <w:r w:rsidRPr="000932D4">
        <w:rPr>
          <w:b/>
        </w:rPr>
        <w:t>D</w:t>
      </w:r>
      <w:r>
        <w:t xml:space="preserve"> Niagarské vodopády</w:t>
      </w:r>
    </w:p>
    <w:p w:rsidR="00EA422F" w:rsidRDefault="00EA422F" w:rsidP="004958B7">
      <w:pPr>
        <w:pStyle w:val="ListParagraph"/>
      </w:pPr>
    </w:p>
    <w:p w:rsidR="00EA422F" w:rsidRPr="00C13910" w:rsidRDefault="00EA422F" w:rsidP="000932D4">
      <w:pPr>
        <w:pStyle w:val="ListParagraph"/>
        <w:numPr>
          <w:ilvl w:val="0"/>
          <w:numId w:val="6"/>
        </w:numPr>
        <w:rPr>
          <w:b/>
        </w:rPr>
      </w:pPr>
      <w:bookmarkStart w:id="0" w:name="_GoBack"/>
      <w:r w:rsidRPr="00C13910">
        <w:rPr>
          <w:b/>
        </w:rPr>
        <w:t>Čo sa nachádza na obrázku?</w:t>
      </w:r>
    </w:p>
    <w:bookmarkEnd w:id="0"/>
    <w:p w:rsidR="00EA422F" w:rsidRPr="00542C72" w:rsidRDefault="00EA422F" w:rsidP="000932D4">
      <w:pPr>
        <w:pStyle w:val="ListParagraph"/>
        <w:rPr>
          <w:b/>
        </w:rPr>
      </w:pPr>
      <w:r>
        <w:fldChar w:fldCharType="begin"/>
      </w:r>
      <w:r>
        <w:instrText xml:space="preserve"> HYPERLINK "http://www.google.sk/url?sa=i&amp;rct=j&amp;q=&amp;esrc=s&amp;frm=1&amp;source=images&amp;cd=&amp;cad=rja&amp;docid=yz92VVZVgzBpDM&amp;tbnid=BT9IapJJG3XFaM:&amp;ved=0CAUQjRw&amp;url=http://www.gorp.com/parks-guide/grand-canyon-outdoor-pp2-guide-cid9032.html&amp;ei=CaAsUYjUEcTbswbrpoHwDA&amp;bvm=bv.42965579,d.Yms&amp;psig=AFQjCNHyKHJAn_2VeXVcKOOwNx3n54LmnA&amp;ust=1361965434095341" </w:instrText>
      </w:r>
      <w:r>
        <w:fldChar w:fldCharType="separate"/>
      </w:r>
      <w:r w:rsidRPr="007D5C41">
        <w:rPr>
          <w:noProof/>
          <w:color w:val="0000FF"/>
          <w:lang w:eastAsia="sk-SK"/>
        </w:rPr>
        <w:pict>
          <v:shape id="irc_mi" o:spid="_x0000_i1025" type="#_x0000_t75" alt="http://media.away.com/away/images/grand-canyon-np.jpg" href="http://www.google.sk/url?sa=i&amp;rct=j&amp;q=&amp;esrc=s&amp;frm=1&amp;source=images&amp;cd=&amp;cad=rja&amp;docid=yz92VVZVgzBpDM&amp;tbnid=BT9IapJJG3XFaM:&amp;ved=0CAUQjRw&amp;url=http://www.gorp.com/parks-guide/grand-canyon-outdoor-pp2-guide-cid9032.html&amp;ei=CaAsUYjUEcTbswbrpoHwDA&amp;bvm=bv.42965579,d.Yms&amp;psig=AFQjCNHyKHJAn_2VeXVcKOOwNx3n54LmnA&amp;ust=13619654340953" style="width:383.25pt;height:155.25pt;visibility:visible" o:button="t">
            <v:fill o:detectmouseclick="t"/>
            <v:imagedata r:id="rId6" o:title=""/>
          </v:shape>
        </w:pict>
      </w:r>
      <w:r>
        <w:fldChar w:fldCharType="end"/>
      </w:r>
    </w:p>
    <w:p w:rsidR="00EA422F" w:rsidRDefault="00EA422F" w:rsidP="000932D4">
      <w:pPr>
        <w:pStyle w:val="ListParagraph"/>
      </w:pPr>
    </w:p>
    <w:p w:rsidR="00EA422F" w:rsidRDefault="00EA422F" w:rsidP="000932D4">
      <w:pPr>
        <w:pStyle w:val="ListParagraph"/>
      </w:pPr>
      <w:r>
        <w:t>Na obrázku je .................................................................................................................. .</w:t>
      </w:r>
    </w:p>
    <w:p w:rsidR="00EA422F" w:rsidRPr="00E13A9D" w:rsidRDefault="00EA422F" w:rsidP="00F84781">
      <w:pPr>
        <w:pStyle w:val="ListParagraph"/>
      </w:pPr>
    </w:p>
    <w:p w:rsidR="00EA422F" w:rsidRDefault="00EA422F" w:rsidP="00F84781"/>
    <w:p w:rsidR="00EA422F" w:rsidRDefault="00EA422F" w:rsidP="00F84781"/>
    <w:p w:rsidR="00EA422F" w:rsidRDefault="00EA422F" w:rsidP="00F84781"/>
    <w:p w:rsidR="00EA422F" w:rsidRDefault="00EA422F" w:rsidP="00F84781"/>
    <w:p w:rsidR="00EA422F" w:rsidRDefault="00EA422F" w:rsidP="00F84781"/>
    <w:p w:rsidR="00EA422F" w:rsidRDefault="00EA422F" w:rsidP="00F84781"/>
    <w:p w:rsidR="00EA422F" w:rsidRDefault="00EA422F" w:rsidP="00F84781"/>
    <w:p w:rsidR="00EA422F" w:rsidRDefault="00EA422F" w:rsidP="00F84781"/>
    <w:p w:rsidR="00EA422F" w:rsidRDefault="00EA422F" w:rsidP="00F84781"/>
    <w:p w:rsidR="00EA422F" w:rsidRDefault="00EA422F" w:rsidP="00F84781"/>
    <w:p w:rsidR="00EA422F" w:rsidRPr="00557FF5" w:rsidRDefault="00EA422F" w:rsidP="00F84781"/>
    <w:p w:rsidR="00EA422F" w:rsidRDefault="00EA422F" w:rsidP="00FE06EF">
      <w:pPr>
        <w:pStyle w:val="NoSpacing"/>
        <w:ind w:left="720"/>
        <w:rPr>
          <w:sz w:val="24"/>
          <w:szCs w:val="24"/>
        </w:rPr>
      </w:pPr>
    </w:p>
    <w:p w:rsidR="00EA422F" w:rsidRDefault="00EA422F" w:rsidP="00957D3A">
      <w:pPr>
        <w:pStyle w:val="NoSpacing"/>
        <w:ind w:left="720"/>
        <w:jc w:val="center"/>
        <w:rPr>
          <w:b/>
          <w:sz w:val="24"/>
          <w:szCs w:val="24"/>
        </w:rPr>
      </w:pPr>
    </w:p>
    <w:p w:rsidR="00EA422F" w:rsidRPr="00957D3A" w:rsidRDefault="00EA422F" w:rsidP="00957D3A">
      <w:pPr>
        <w:pStyle w:val="NoSpacing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Školské</w:t>
      </w:r>
      <w:r w:rsidRPr="00957D3A">
        <w:rPr>
          <w:b/>
          <w:sz w:val="24"/>
          <w:szCs w:val="24"/>
        </w:rPr>
        <w:t xml:space="preserve"> kolo Geografickej olympiády pre ZŠ a 8-ročné gymnáziá</w:t>
      </w:r>
    </w:p>
    <w:p w:rsidR="00EA422F" w:rsidRPr="00957D3A" w:rsidRDefault="00EA422F" w:rsidP="00957D3A">
      <w:pPr>
        <w:pStyle w:val="NoSpacing"/>
        <w:ind w:left="720"/>
        <w:jc w:val="center"/>
        <w:rPr>
          <w:b/>
          <w:sz w:val="24"/>
          <w:szCs w:val="24"/>
        </w:rPr>
      </w:pPr>
      <w:r w:rsidRPr="00957D3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5</w:t>
      </w:r>
      <w:r w:rsidRPr="00957D3A">
        <w:rPr>
          <w:b/>
          <w:sz w:val="24"/>
          <w:szCs w:val="24"/>
        </w:rPr>
        <w:t>. ročník, školský rok 201</w:t>
      </w:r>
      <w:r>
        <w:rPr>
          <w:b/>
          <w:sz w:val="24"/>
          <w:szCs w:val="24"/>
        </w:rPr>
        <w:t>6</w:t>
      </w:r>
      <w:r w:rsidRPr="00957D3A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7</w:t>
      </w:r>
    </w:p>
    <w:p w:rsidR="00EA422F" w:rsidRPr="00957D3A" w:rsidRDefault="00EA422F" w:rsidP="00957D3A">
      <w:pPr>
        <w:pStyle w:val="NoSpacing"/>
        <w:ind w:left="720"/>
        <w:jc w:val="center"/>
        <w:rPr>
          <w:b/>
          <w:sz w:val="24"/>
          <w:szCs w:val="24"/>
        </w:rPr>
      </w:pPr>
      <w:r w:rsidRPr="00957D3A">
        <w:rPr>
          <w:b/>
          <w:sz w:val="24"/>
          <w:szCs w:val="24"/>
        </w:rPr>
        <w:t xml:space="preserve">Písomný test pre kategóriu </w:t>
      </w:r>
      <w:r>
        <w:rPr>
          <w:b/>
          <w:sz w:val="24"/>
          <w:szCs w:val="24"/>
        </w:rPr>
        <w:t>F</w:t>
      </w:r>
      <w:r w:rsidRPr="00957D3A">
        <w:rPr>
          <w:b/>
          <w:sz w:val="24"/>
          <w:szCs w:val="24"/>
        </w:rPr>
        <w:t xml:space="preserve"> – ZŠ (</w:t>
      </w:r>
      <w:smartTag w:uri="urn:schemas-microsoft-com:office:smarttags" w:element="metricconverter">
        <w:smartTagPr>
          <w:attr w:name="ProductID" w:val="6. a"/>
        </w:smartTagPr>
        <w:r>
          <w:rPr>
            <w:b/>
            <w:sz w:val="24"/>
            <w:szCs w:val="24"/>
          </w:rPr>
          <w:t>6</w:t>
        </w:r>
        <w:r w:rsidRPr="00957D3A">
          <w:rPr>
            <w:b/>
            <w:sz w:val="24"/>
            <w:szCs w:val="24"/>
          </w:rPr>
          <w:t>. a</w:t>
        </w:r>
      </w:smartTag>
      <w:r w:rsidRPr="00957D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 w:rsidRPr="00957D3A">
        <w:rPr>
          <w:b/>
          <w:sz w:val="24"/>
          <w:szCs w:val="24"/>
        </w:rPr>
        <w:t>. ročník) a OG (</w:t>
      </w:r>
      <w:smartTag w:uri="urn:schemas-microsoft-com:office:smarttags" w:element="metricconverter">
        <w:smartTagPr>
          <w:attr w:name="ProductID" w:val="1. a"/>
        </w:smartTagPr>
        <w:r>
          <w:rPr>
            <w:b/>
            <w:sz w:val="24"/>
            <w:szCs w:val="24"/>
          </w:rPr>
          <w:t>1</w:t>
        </w:r>
        <w:r w:rsidRPr="00957D3A">
          <w:rPr>
            <w:b/>
            <w:sz w:val="24"/>
            <w:szCs w:val="24"/>
          </w:rPr>
          <w:t>. a</w:t>
        </w:r>
      </w:smartTag>
      <w:r w:rsidRPr="00957D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957D3A">
        <w:rPr>
          <w:b/>
          <w:sz w:val="24"/>
          <w:szCs w:val="24"/>
        </w:rPr>
        <w:t>. ročník)</w:t>
      </w:r>
    </w:p>
    <w:p w:rsidR="00EA422F" w:rsidRDefault="00EA422F" w:rsidP="00957D3A">
      <w:pPr>
        <w:pStyle w:val="NoSpacing"/>
        <w:spacing w:line="276" w:lineRule="auto"/>
        <w:ind w:left="720"/>
        <w:jc w:val="center"/>
        <w:rPr>
          <w:b/>
          <w:sz w:val="24"/>
          <w:szCs w:val="24"/>
          <w:u w:val="single"/>
        </w:rPr>
      </w:pPr>
      <w:r w:rsidRPr="00957D3A">
        <w:rPr>
          <w:b/>
          <w:sz w:val="24"/>
          <w:szCs w:val="24"/>
          <w:u w:val="single"/>
        </w:rPr>
        <w:t xml:space="preserve">Monotematická a teoretická časť </w:t>
      </w:r>
      <w:r>
        <w:rPr>
          <w:b/>
          <w:sz w:val="24"/>
          <w:szCs w:val="24"/>
          <w:u w:val="single"/>
        </w:rPr>
        <w:t>–</w:t>
      </w:r>
      <w:r w:rsidRPr="00957D3A">
        <w:rPr>
          <w:b/>
          <w:sz w:val="24"/>
          <w:szCs w:val="24"/>
          <w:u w:val="single"/>
        </w:rPr>
        <w:t xml:space="preserve"> riešenia</w:t>
      </w:r>
    </w:p>
    <w:p w:rsidR="00EA422F" w:rsidRPr="008809F2" w:rsidRDefault="00EA422F" w:rsidP="00957D3A">
      <w:pPr>
        <w:pStyle w:val="NoSpacing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>
        <w:rPr>
          <w:sz w:val="24"/>
          <w:szCs w:val="24"/>
        </w:rPr>
        <w:t>Ťažký</w:t>
      </w:r>
    </w:p>
    <w:p w:rsidR="00EA422F" w:rsidRDefault="00EA422F" w:rsidP="008809F2">
      <w:pPr>
        <w:pStyle w:val="NoSpacing"/>
        <w:spacing w:line="276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>
        <w:rPr>
          <w:sz w:val="24"/>
          <w:szCs w:val="24"/>
        </w:rPr>
        <w:t>nadnárodná</w:t>
      </w:r>
    </w:p>
    <w:p w:rsidR="00EA422F" w:rsidRPr="008809F2" w:rsidRDefault="00EA422F" w:rsidP="008809F2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>
        <w:rPr>
          <w:sz w:val="24"/>
          <w:szCs w:val="24"/>
        </w:rPr>
        <w:t>Priemyselná</w:t>
      </w:r>
    </w:p>
    <w:p w:rsidR="00EA422F" w:rsidRPr="008809F2" w:rsidRDefault="00EA422F" w:rsidP="008809F2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>
        <w:rPr>
          <w:sz w:val="24"/>
          <w:szCs w:val="24"/>
        </w:rPr>
        <w:t>ľahký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4 b</w:t>
      </w:r>
    </w:p>
    <w:p w:rsidR="00EA422F" w:rsidRPr="008809F2" w:rsidRDefault="00EA422F" w:rsidP="00957D3A">
      <w:pPr>
        <w:pStyle w:val="NoSpacing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8809F2">
        <w:rPr>
          <w:sz w:val="24"/>
          <w:szCs w:val="24"/>
        </w:rPr>
        <w:t xml:space="preserve">DVOJICE: </w:t>
      </w:r>
      <w:r w:rsidRPr="009E529B">
        <w:rPr>
          <w:sz w:val="24"/>
          <w:szCs w:val="24"/>
        </w:rPr>
        <w:t>1 – E,  2 – D,  3 – F,  4 – C,  5 – A,  6 – B</w:t>
      </w:r>
      <w:r w:rsidRPr="009E529B">
        <w:rPr>
          <w:sz w:val="24"/>
          <w:szCs w:val="24"/>
        </w:rPr>
        <w:tab/>
      </w:r>
      <w:r w:rsidRPr="009E529B">
        <w:rPr>
          <w:sz w:val="24"/>
          <w:szCs w:val="24"/>
        </w:rPr>
        <w:tab/>
      </w:r>
      <w:r w:rsidRPr="009E529B">
        <w:rPr>
          <w:sz w:val="24"/>
          <w:szCs w:val="24"/>
        </w:rPr>
        <w:tab/>
      </w:r>
      <w:r w:rsidRPr="009E529B">
        <w:rPr>
          <w:sz w:val="24"/>
          <w:szCs w:val="24"/>
        </w:rPr>
        <w:tab/>
      </w:r>
      <w:r w:rsidRPr="009E529B">
        <w:rPr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6 b</w:t>
      </w:r>
    </w:p>
    <w:p w:rsidR="00EA422F" w:rsidRPr="009E529B" w:rsidRDefault="00EA422F" w:rsidP="000932D4">
      <w:pPr>
        <w:pStyle w:val="NoSpacing"/>
        <w:numPr>
          <w:ilvl w:val="0"/>
          <w:numId w:val="5"/>
        </w:numPr>
        <w:spacing w:line="276" w:lineRule="auto"/>
        <w:rPr>
          <w:b/>
          <w:sz w:val="24"/>
          <w:szCs w:val="24"/>
          <w:u w:val="single"/>
        </w:rPr>
      </w:pPr>
      <w:r w:rsidRPr="000932D4">
        <w:rPr>
          <w:sz w:val="24"/>
          <w:szCs w:val="24"/>
        </w:rPr>
        <w:t xml:space="preserve">severná, južná, západná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3</w:t>
      </w:r>
      <w:r w:rsidRPr="009E529B">
        <w:rPr>
          <w:b/>
          <w:sz w:val="24"/>
          <w:szCs w:val="24"/>
          <w:u w:val="single"/>
        </w:rPr>
        <w:t xml:space="preserve"> b</w:t>
      </w:r>
    </w:p>
    <w:p w:rsidR="00EA422F" w:rsidRPr="008809F2" w:rsidRDefault="00EA422F" w:rsidP="00957D3A">
      <w:pPr>
        <w:pStyle w:val="NoSpacing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Krištof Kolumbus</w:t>
      </w:r>
    </w:p>
    <w:p w:rsidR="00EA422F" w:rsidRPr="008809F2" w:rsidRDefault="00EA422F" w:rsidP="008809F2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1492</w:t>
      </w:r>
    </w:p>
    <w:p w:rsidR="00EA422F" w:rsidRPr="008809F2" w:rsidRDefault="00EA422F" w:rsidP="008809F2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Indiáni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3</w:t>
      </w:r>
      <w:r w:rsidRPr="009E529B">
        <w:rPr>
          <w:b/>
          <w:sz w:val="24"/>
          <w:szCs w:val="24"/>
          <w:u w:val="single"/>
        </w:rPr>
        <w:t xml:space="preserve"> b</w:t>
      </w:r>
    </w:p>
    <w:p w:rsidR="00EA422F" w:rsidRDefault="00EA422F" w:rsidP="00957D3A">
      <w:pPr>
        <w:pStyle w:val="NoSpacing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Kordillery</w:t>
      </w:r>
    </w:p>
    <w:p w:rsidR="00EA422F" w:rsidRDefault="00EA422F" w:rsidP="005B629B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Angelov vodopád</w:t>
      </w:r>
    </w:p>
    <w:p w:rsidR="00EA422F" w:rsidRDefault="00EA422F" w:rsidP="005B629B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Yellowstonský NP</w:t>
      </w:r>
    </w:p>
    <w:p w:rsidR="00EA422F" w:rsidRDefault="00EA422F" w:rsidP="005B629B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Amazonka</w:t>
      </w:r>
    </w:p>
    <w:p w:rsidR="00EA422F" w:rsidRPr="008809F2" w:rsidRDefault="00EA422F" w:rsidP="005B629B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Beringov prieliv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5</w:t>
      </w:r>
      <w:r w:rsidRPr="009E529B">
        <w:rPr>
          <w:b/>
          <w:sz w:val="24"/>
          <w:szCs w:val="24"/>
          <w:u w:val="single"/>
        </w:rPr>
        <w:t xml:space="preserve"> b</w:t>
      </w:r>
    </w:p>
    <w:p w:rsidR="00EA422F" w:rsidRDefault="00EA422F" w:rsidP="00957D3A">
      <w:pPr>
        <w:pStyle w:val="NoSpacing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pampy</w:t>
      </w:r>
    </w:p>
    <w:p w:rsidR="00EA422F" w:rsidRDefault="00EA422F" w:rsidP="005B629B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hurikány</w:t>
      </w:r>
    </w:p>
    <w:p w:rsidR="00EA422F" w:rsidRDefault="00EA422F" w:rsidP="005B629B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Grónsko</w:t>
      </w:r>
    </w:p>
    <w:p w:rsidR="00EA422F" w:rsidRDefault="00EA422F" w:rsidP="005B629B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Veľké Antily</w:t>
      </w:r>
    </w:p>
    <w:p w:rsidR="00EA422F" w:rsidRDefault="00EA422F" w:rsidP="005B629B">
      <w:pPr>
        <w:pStyle w:val="NoSpacing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Erijské a Ontarijské jazero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6 b</w:t>
      </w:r>
    </w:p>
    <w:p w:rsidR="00EA422F" w:rsidRPr="008809F2" w:rsidRDefault="00EA422F" w:rsidP="005B629B">
      <w:pPr>
        <w:pStyle w:val="NoSpacing"/>
        <w:numPr>
          <w:ilvl w:val="0"/>
          <w:numId w:val="5"/>
        </w:numPr>
        <w:spacing w:line="276" w:lineRule="auto"/>
        <w:rPr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247"/>
        <w:gridCol w:w="2268"/>
        <w:gridCol w:w="1247"/>
      </w:tblGrid>
      <w:tr w:rsidR="00EA422F" w:rsidRPr="007D5C41" w:rsidTr="007D5C41"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>A – Aljašský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záliv</w:t>
            </w:r>
          </w:p>
        </w:tc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>F -  Yucatán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polostrov</w:t>
            </w:r>
          </w:p>
        </w:tc>
      </w:tr>
      <w:tr w:rsidR="00EA422F" w:rsidRPr="007D5C41" w:rsidTr="007D5C41"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>B – Karibské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more</w:t>
            </w:r>
          </w:p>
        </w:tc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>G – Amazonská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nížina</w:t>
            </w:r>
          </w:p>
        </w:tc>
      </w:tr>
      <w:tr w:rsidR="00EA422F" w:rsidRPr="007D5C41" w:rsidTr="007D5C41"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>C – Ohňová Zem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ostrov</w:t>
            </w:r>
          </w:p>
        </w:tc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>H – Atacama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púšť</w:t>
            </w:r>
          </w:p>
        </w:tc>
      </w:tr>
      <w:tr w:rsidR="00EA422F" w:rsidRPr="007D5C41" w:rsidTr="007D5C41"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>D – Galapágy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súostrovie</w:t>
            </w:r>
          </w:p>
        </w:tc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>I – Titicaca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jazero</w:t>
            </w:r>
          </w:p>
        </w:tc>
      </w:tr>
      <w:tr w:rsidR="00EA422F" w:rsidRPr="007D5C41" w:rsidTr="007D5C41"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>E - Labrador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polostrov</w:t>
            </w:r>
          </w:p>
        </w:tc>
        <w:tc>
          <w:tcPr>
            <w:tcW w:w="2268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7D5C41">
              <w:rPr>
                <w:b/>
              </w:rPr>
              <w:t>J - Colorado</w:t>
            </w:r>
          </w:p>
        </w:tc>
        <w:tc>
          <w:tcPr>
            <w:tcW w:w="1247" w:type="dxa"/>
          </w:tcPr>
          <w:p w:rsidR="00EA422F" w:rsidRPr="007D5C41" w:rsidRDefault="00EA422F" w:rsidP="007D5C41">
            <w:pPr>
              <w:pStyle w:val="ListParagraph"/>
              <w:spacing w:after="0" w:line="240" w:lineRule="auto"/>
              <w:ind w:left="0"/>
            </w:pPr>
            <w:r w:rsidRPr="007D5C41">
              <w:t>rieka</w:t>
            </w:r>
          </w:p>
        </w:tc>
      </w:tr>
    </w:tbl>
    <w:p w:rsidR="00EA422F" w:rsidRDefault="00EA422F" w:rsidP="008809F2">
      <w:pPr>
        <w:pStyle w:val="NoSpacing"/>
        <w:spacing w:line="276" w:lineRule="auto"/>
        <w:ind w:left="7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10</w:t>
      </w:r>
      <w:r w:rsidRPr="009E529B">
        <w:rPr>
          <w:b/>
          <w:sz w:val="24"/>
          <w:szCs w:val="24"/>
          <w:u w:val="single"/>
        </w:rPr>
        <w:t xml:space="preserve"> b</w:t>
      </w:r>
    </w:p>
    <w:p w:rsidR="00EA422F" w:rsidRPr="005B629B" w:rsidRDefault="00EA422F" w:rsidP="00957D3A">
      <w:pPr>
        <w:pStyle w:val="NoSpacing"/>
        <w:numPr>
          <w:ilvl w:val="0"/>
          <w:numId w:val="5"/>
        </w:numPr>
        <w:spacing w:line="276" w:lineRule="auto"/>
        <w:rPr>
          <w:b/>
          <w:sz w:val="28"/>
          <w:szCs w:val="24"/>
        </w:rPr>
      </w:pPr>
      <w:r>
        <w:rPr>
          <w:sz w:val="24"/>
        </w:rPr>
        <w:t xml:space="preserve">A – 3, B – </w:t>
      </w:r>
      <w:smartTag w:uri="urn:schemas-microsoft-com:office:smarttags" w:element="metricconverter">
        <w:smartTagPr>
          <w:attr w:name="ProductID" w:val="5, C"/>
        </w:smartTagPr>
        <w:r>
          <w:rPr>
            <w:sz w:val="24"/>
          </w:rPr>
          <w:t>5, C</w:t>
        </w:r>
      </w:smartTag>
      <w:r>
        <w:rPr>
          <w:sz w:val="24"/>
        </w:rPr>
        <w:t xml:space="preserve"> – 4, D – 1, E – </w:t>
      </w:r>
      <w:smartTag w:uri="urn:schemas-microsoft-com:office:smarttags" w:element="metricconverter">
        <w:smartTagPr>
          <w:attr w:name="ProductID" w:val="6, F"/>
        </w:smartTagPr>
        <w:r>
          <w:rPr>
            <w:sz w:val="24"/>
          </w:rPr>
          <w:t>6, F</w:t>
        </w:r>
      </w:smartTag>
      <w:r>
        <w:rPr>
          <w:sz w:val="24"/>
        </w:rPr>
        <w:t xml:space="preserve"> - 2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6</w:t>
      </w:r>
      <w:r w:rsidRPr="009E529B">
        <w:rPr>
          <w:b/>
          <w:sz w:val="24"/>
          <w:u w:val="single"/>
        </w:rPr>
        <w:t xml:space="preserve"> b</w:t>
      </w:r>
    </w:p>
    <w:p w:rsidR="00EA422F" w:rsidRPr="005B629B" w:rsidRDefault="00EA422F" w:rsidP="00957D3A">
      <w:pPr>
        <w:pStyle w:val="NoSpacing"/>
        <w:numPr>
          <w:ilvl w:val="0"/>
          <w:numId w:val="5"/>
        </w:numPr>
        <w:spacing w:line="276" w:lineRule="auto"/>
        <w:rPr>
          <w:b/>
          <w:sz w:val="28"/>
          <w:szCs w:val="24"/>
        </w:rPr>
      </w:pPr>
      <w:r w:rsidRPr="005B629B">
        <w:rPr>
          <w:sz w:val="24"/>
          <w:szCs w:val="24"/>
        </w:rPr>
        <w:t>B, A, A, A, C, D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4"/>
          <w:u w:val="single"/>
        </w:rPr>
        <w:t>6</w:t>
      </w:r>
      <w:r w:rsidRPr="009E529B">
        <w:rPr>
          <w:b/>
          <w:sz w:val="24"/>
          <w:u w:val="single"/>
        </w:rPr>
        <w:t xml:space="preserve"> b</w:t>
      </w:r>
    </w:p>
    <w:p w:rsidR="00EA422F" w:rsidRPr="00D60D55" w:rsidRDefault="00EA422F" w:rsidP="00957D3A">
      <w:pPr>
        <w:pStyle w:val="NoSpacing"/>
        <w:numPr>
          <w:ilvl w:val="0"/>
          <w:numId w:val="5"/>
        </w:numPr>
        <w:spacing w:line="276" w:lineRule="auto"/>
        <w:rPr>
          <w:sz w:val="28"/>
          <w:szCs w:val="24"/>
        </w:rPr>
      </w:pPr>
      <w:r w:rsidRPr="00D60D55">
        <w:rPr>
          <w:sz w:val="24"/>
        </w:rPr>
        <w:t>Veľký kaňon (Grand Canyon, rieka Colorado)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60D55">
        <w:rPr>
          <w:b/>
          <w:sz w:val="24"/>
          <w:u w:val="single"/>
        </w:rPr>
        <w:t>1 b</w:t>
      </w:r>
    </w:p>
    <w:p w:rsidR="00EA422F" w:rsidRDefault="00EA422F" w:rsidP="008809F2">
      <w:pPr>
        <w:pStyle w:val="NoSpacing"/>
        <w:spacing w:line="276" w:lineRule="auto"/>
        <w:ind w:left="720"/>
        <w:rPr>
          <w:b/>
          <w:sz w:val="24"/>
          <w:szCs w:val="24"/>
        </w:rPr>
      </w:pPr>
    </w:p>
    <w:p w:rsidR="00EA422F" w:rsidRPr="00957D3A" w:rsidRDefault="00EA422F" w:rsidP="009E529B">
      <w:pPr>
        <w:pStyle w:val="NoSpacing"/>
        <w:spacing w:line="276" w:lineRule="auto"/>
        <w:ind w:left="7080"/>
        <w:rPr>
          <w:b/>
          <w:sz w:val="24"/>
          <w:szCs w:val="24"/>
          <w:u w:val="single"/>
        </w:rPr>
      </w:pPr>
      <w:r w:rsidRPr="009E529B">
        <w:rPr>
          <w:b/>
          <w:sz w:val="32"/>
          <w:szCs w:val="24"/>
        </w:rPr>
        <w:t xml:space="preserve">SPOLU: </w:t>
      </w:r>
      <w:r w:rsidRPr="009E529B">
        <w:rPr>
          <w:b/>
          <w:sz w:val="32"/>
          <w:szCs w:val="24"/>
        </w:rPr>
        <w:tab/>
      </w:r>
      <w:r w:rsidRPr="009E529B">
        <w:rPr>
          <w:b/>
          <w:sz w:val="32"/>
          <w:szCs w:val="24"/>
          <w:u w:val="single"/>
        </w:rPr>
        <w:t>50 b</w:t>
      </w:r>
    </w:p>
    <w:sectPr w:rsidR="00EA422F" w:rsidRPr="00957D3A" w:rsidSect="00156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349"/>
    <w:multiLevelType w:val="hybridMultilevel"/>
    <w:tmpl w:val="9EACCB98"/>
    <w:lvl w:ilvl="0" w:tplc="4DB232E4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584335"/>
    <w:multiLevelType w:val="hybridMultilevel"/>
    <w:tmpl w:val="289A14BC"/>
    <w:lvl w:ilvl="0" w:tplc="E8024486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654EB5"/>
    <w:multiLevelType w:val="hybridMultilevel"/>
    <w:tmpl w:val="83D85AC6"/>
    <w:lvl w:ilvl="0" w:tplc="1B5E5F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1963163"/>
    <w:multiLevelType w:val="hybridMultilevel"/>
    <w:tmpl w:val="838AEC6A"/>
    <w:lvl w:ilvl="0" w:tplc="E8024486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99E5EDB"/>
    <w:multiLevelType w:val="hybridMultilevel"/>
    <w:tmpl w:val="3DB6FFB8"/>
    <w:lvl w:ilvl="0" w:tplc="398C353A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D2F18F1"/>
    <w:multiLevelType w:val="hybridMultilevel"/>
    <w:tmpl w:val="18EA25F8"/>
    <w:lvl w:ilvl="0" w:tplc="5C72F706">
      <w:start w:val="10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21E3594"/>
    <w:multiLevelType w:val="hybridMultilevel"/>
    <w:tmpl w:val="5F28ECF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F8B4A9F"/>
    <w:multiLevelType w:val="hybridMultilevel"/>
    <w:tmpl w:val="013EEAA0"/>
    <w:lvl w:ilvl="0" w:tplc="E8024486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6F51893"/>
    <w:multiLevelType w:val="hybridMultilevel"/>
    <w:tmpl w:val="DD5EDBF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09F47D5"/>
    <w:multiLevelType w:val="hybridMultilevel"/>
    <w:tmpl w:val="E5FA65BE"/>
    <w:lvl w:ilvl="0" w:tplc="E8024486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87A35FB"/>
    <w:multiLevelType w:val="hybridMultilevel"/>
    <w:tmpl w:val="337A4418"/>
    <w:lvl w:ilvl="0" w:tplc="041B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1">
    <w:nsid w:val="79102242"/>
    <w:multiLevelType w:val="hybridMultilevel"/>
    <w:tmpl w:val="92705088"/>
    <w:lvl w:ilvl="0" w:tplc="02781B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162F"/>
    <w:rsid w:val="000131A7"/>
    <w:rsid w:val="000932D4"/>
    <w:rsid w:val="0014728C"/>
    <w:rsid w:val="001560FD"/>
    <w:rsid w:val="001C0B74"/>
    <w:rsid w:val="00245E7C"/>
    <w:rsid w:val="00390FE9"/>
    <w:rsid w:val="003B47A2"/>
    <w:rsid w:val="003E6039"/>
    <w:rsid w:val="004019D5"/>
    <w:rsid w:val="004958B7"/>
    <w:rsid w:val="004A1727"/>
    <w:rsid w:val="00542C72"/>
    <w:rsid w:val="00557FF5"/>
    <w:rsid w:val="005B629B"/>
    <w:rsid w:val="006C72FD"/>
    <w:rsid w:val="007A56D2"/>
    <w:rsid w:val="007D21B4"/>
    <w:rsid w:val="007D5C41"/>
    <w:rsid w:val="007E2781"/>
    <w:rsid w:val="00837FCF"/>
    <w:rsid w:val="008809F2"/>
    <w:rsid w:val="00957D3A"/>
    <w:rsid w:val="009E529B"/>
    <w:rsid w:val="00A967AC"/>
    <w:rsid w:val="00AC26EA"/>
    <w:rsid w:val="00B124AB"/>
    <w:rsid w:val="00B8228B"/>
    <w:rsid w:val="00BB2141"/>
    <w:rsid w:val="00C13910"/>
    <w:rsid w:val="00D04B8B"/>
    <w:rsid w:val="00D60D55"/>
    <w:rsid w:val="00DD0C2F"/>
    <w:rsid w:val="00E0162F"/>
    <w:rsid w:val="00E13A9D"/>
    <w:rsid w:val="00E94919"/>
    <w:rsid w:val="00EA1177"/>
    <w:rsid w:val="00EA422F"/>
    <w:rsid w:val="00EB42CB"/>
    <w:rsid w:val="00F1152B"/>
    <w:rsid w:val="00F84781"/>
    <w:rsid w:val="00F85DFC"/>
    <w:rsid w:val="00FE06EF"/>
    <w:rsid w:val="00FF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2F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0162F"/>
    <w:rPr>
      <w:lang w:eastAsia="en-US"/>
    </w:rPr>
  </w:style>
  <w:style w:type="table" w:styleId="TableGrid">
    <w:name w:val="Table Grid"/>
    <w:basedOn w:val="TableNormal"/>
    <w:uiPriority w:val="99"/>
    <w:rsid w:val="00F85DF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B4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09F2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7D2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D2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4</Pages>
  <Words>710</Words>
  <Characters>4053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Dzurová</dc:creator>
  <cp:keywords/>
  <dc:description/>
  <cp:lastModifiedBy>Jano S.</cp:lastModifiedBy>
  <cp:revision>3</cp:revision>
  <cp:lastPrinted>2001-12-31T23:33:00Z</cp:lastPrinted>
  <dcterms:created xsi:type="dcterms:W3CDTF">2022-06-12T09:06:00Z</dcterms:created>
  <dcterms:modified xsi:type="dcterms:W3CDTF">2001-12-31T23:34:00Z</dcterms:modified>
</cp:coreProperties>
</file>