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D26" w:rsidRDefault="00D20D26">
      <w:pPr>
        <w:rPr>
          <w:rFonts w:ascii="Times New Roman" w:hAnsi="Times New Roman"/>
        </w:rPr>
      </w:pPr>
      <w:r w:rsidRPr="007114C1">
        <w:rPr>
          <w:rFonts w:ascii="Times New Roman" w:hAnsi="Times New Roman"/>
          <w:b/>
          <w:i/>
        </w:rPr>
        <w:t>OPAKOVANIE</w:t>
      </w:r>
      <w:r w:rsidRPr="005B522E">
        <w:rPr>
          <w:rFonts w:ascii="Times New Roman" w:hAnsi="Times New Roman"/>
        </w:rPr>
        <w:tab/>
      </w:r>
      <w:r w:rsidRPr="005B522E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DB38D0">
        <w:rPr>
          <w:rFonts w:ascii="Times New Roman" w:hAnsi="Times New Roman"/>
          <w:b/>
        </w:rPr>
        <w:t>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MENO: ______________________________</w:t>
      </w:r>
    </w:p>
    <w:p w:rsidR="00D20D26" w:rsidRDefault="00D20D26">
      <w:pPr>
        <w:rPr>
          <w:rFonts w:ascii="Times New Roman" w:hAnsi="Times New Roman"/>
        </w:rPr>
      </w:pPr>
    </w:p>
    <w:p w:rsidR="00D20D26" w:rsidRDefault="00D20D26">
      <w:pPr>
        <w:rPr>
          <w:rFonts w:ascii="Times New Roman" w:hAnsi="Times New Roman"/>
        </w:rPr>
      </w:pPr>
      <w:r>
        <w:rPr>
          <w:rFonts w:ascii="Times New Roman" w:hAnsi="Times New Roman"/>
        </w:rPr>
        <w:t>1.Definuj pojem Chránené územie. + čo patrí k veľkoplošnej ochrane prírody? + popis</w:t>
      </w:r>
    </w:p>
    <w:p w:rsidR="00D20D26" w:rsidRDefault="00D20D26">
      <w:pPr>
        <w:rPr>
          <w:rFonts w:ascii="Times New Roman" w:hAnsi="Times New Roman"/>
        </w:rPr>
      </w:pPr>
      <w:r>
        <w:rPr>
          <w:rFonts w:ascii="Times New Roman" w:hAnsi="Times New Roman"/>
        </w:rPr>
        <w:t>2.Čím boli známi? A.) Ernst Haeckel</w:t>
      </w:r>
      <w:r>
        <w:rPr>
          <w:rFonts w:ascii="Times New Roman" w:hAnsi="Times New Roman"/>
        </w:rPr>
        <w:tab/>
        <w:t>b.)Vesalius</w:t>
      </w:r>
      <w:r>
        <w:rPr>
          <w:rFonts w:ascii="Times New Roman" w:hAnsi="Times New Roman"/>
        </w:rPr>
        <w:tab/>
        <w:t>c.)Aristoteles</w:t>
      </w:r>
    </w:p>
    <w:p w:rsidR="00D20D26" w:rsidRDefault="00D20D26">
      <w:pPr>
        <w:rPr>
          <w:rFonts w:ascii="Times New Roman" w:hAnsi="Times New Roman"/>
        </w:rPr>
      </w:pPr>
      <w:r>
        <w:rPr>
          <w:rFonts w:ascii="Times New Roman" w:hAnsi="Times New Roman"/>
        </w:rPr>
        <w:t>3.Vypíšte aspoň 5 vedných disciplín biológie a napíšte, čím sa zaoberajú.</w:t>
      </w:r>
    </w:p>
    <w:p w:rsidR="00D20D26" w:rsidRDefault="00D20D26">
      <w:pPr>
        <w:rPr>
          <w:rFonts w:ascii="Times New Roman" w:hAnsi="Times New Roman"/>
        </w:rPr>
      </w:pPr>
      <w:r>
        <w:rPr>
          <w:rFonts w:ascii="Times New Roman" w:hAnsi="Times New Roman"/>
        </w:rPr>
        <w:t>4.Definujte pojmy: a.)ekosystém,  b.)biocenóza,   c.)biotop</w:t>
      </w:r>
    </w:p>
    <w:p w:rsidR="00D20D26" w:rsidRDefault="00D20D26">
      <w:pPr>
        <w:rPr>
          <w:rFonts w:ascii="Times New Roman" w:hAnsi="Times New Roman"/>
        </w:rPr>
      </w:pPr>
      <w:r>
        <w:rPr>
          <w:rFonts w:ascii="Times New Roman" w:hAnsi="Times New Roman"/>
        </w:rPr>
        <w:t>5.Čo je to ekologická valencia? + ako ju vieme graficky znázorniť + nákres.</w:t>
      </w:r>
    </w:p>
    <w:p w:rsidR="00D20D26" w:rsidRDefault="00D20D26">
      <w:pPr>
        <w:rPr>
          <w:rFonts w:ascii="Times New Roman" w:hAnsi="Times New Roman"/>
        </w:rPr>
      </w:pPr>
      <w:r>
        <w:rPr>
          <w:rFonts w:ascii="Times New Roman" w:hAnsi="Times New Roman"/>
        </w:rPr>
        <w:t>6.Vysvetlite pojem SUKCESIA + porovnajte primárnu a sekundárnu sukcesiu</w:t>
      </w:r>
    </w:p>
    <w:p w:rsidR="00D20D26" w:rsidRDefault="00D20D26">
      <w:pPr>
        <w:rPr>
          <w:rFonts w:ascii="Times New Roman" w:hAnsi="Times New Roman"/>
        </w:rPr>
      </w:pPr>
      <w:r>
        <w:rPr>
          <w:rFonts w:ascii="Times New Roman" w:hAnsi="Times New Roman"/>
        </w:rPr>
        <w:t>7.Z uvedených druhov vypíšte, ktoré sú  endemity a ktoré relikty:  eukalyptus, panda, kamzík vrchovský tatranský, papraď samčia</w:t>
      </w:r>
    </w:p>
    <w:p w:rsidR="00D20D26" w:rsidRDefault="00D20D26">
      <w:pPr>
        <w:rPr>
          <w:rFonts w:ascii="Times New Roman" w:hAnsi="Times New Roman"/>
        </w:rPr>
      </w:pPr>
      <w:r>
        <w:rPr>
          <w:rFonts w:ascii="Times New Roman" w:hAnsi="Times New Roman"/>
        </w:rPr>
        <w:t>8.Zloženie vzduchu (aj %) + význam jednotlivých zložiek</w:t>
      </w:r>
    </w:p>
    <w:p w:rsidR="00D20D26" w:rsidRDefault="00D20D26">
      <w:pPr>
        <w:rPr>
          <w:rFonts w:ascii="Times New Roman" w:hAnsi="Times New Roman"/>
        </w:rPr>
      </w:pPr>
      <w:r>
        <w:rPr>
          <w:rFonts w:ascii="Times New Roman" w:hAnsi="Times New Roman"/>
        </w:rPr>
        <w:t>9.Vypíšte typy potravových reťazcov, 1 ľubovoľný vysvetlite a uveďte príklad</w:t>
      </w:r>
    </w:p>
    <w:p w:rsidR="00D20D26" w:rsidRDefault="00D20D26">
      <w:pPr>
        <w:rPr>
          <w:rFonts w:ascii="Times New Roman" w:hAnsi="Times New Roman"/>
        </w:rPr>
      </w:pPr>
      <w:r>
        <w:rPr>
          <w:rFonts w:ascii="Times New Roman" w:hAnsi="Times New Roman"/>
        </w:rPr>
        <w:t>10.Skontroluj uvedené vety, napíš k ním, či sú pravdivé alebo nepravdivé. Ak je veta nepravdivá, oprav ju.</w:t>
      </w:r>
    </w:p>
    <w:p w:rsidR="00D20D26" w:rsidRDefault="00D20D2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a.)Bylinožravce majú jednoduchšiu tráviacu sústavu ako mäsožravce, z dôvodu, že prijímajú stravu bohatú na </w:t>
      </w:r>
    </w:p>
    <w:p w:rsidR="00D20D26" w:rsidRDefault="00D20D2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škrob.</w:t>
      </w:r>
    </w:p>
    <w:p w:rsidR="00D20D26" w:rsidRDefault="00D20D2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b.)Neutrálnym vzťahom medzi populáciami patrí napr. vzťah kapra a vretenice.</w:t>
      </w:r>
    </w:p>
    <w:p w:rsidR="00D20D26" w:rsidRDefault="00D20D2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c.)Na Slovensku platí 6 stupňov ochrany prírody a krajiny.</w:t>
      </w:r>
    </w:p>
    <w:p w:rsidR="00D20D26" w:rsidRDefault="00D20D2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d.)Infračervené žiarenie je v malom množstve potrebné na tvorbu vitamínu D</w:t>
      </w:r>
    </w:p>
    <w:p w:rsidR="00D20D26" w:rsidRDefault="00D20D2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e.) Ekosystém je výsledkom spojenia biocenózy, biotopu a klímy</w:t>
      </w:r>
    </w:p>
    <w:p w:rsidR="00D20D26" w:rsidRDefault="00D20D2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f.)Na škole sa používa optický mikroskop.</w:t>
      </w:r>
    </w:p>
    <w:p w:rsidR="00D20D26" w:rsidRDefault="00D20D2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g.) Rastliny sú heterotrofné organizmy.</w:t>
      </w:r>
    </w:p>
    <w:p w:rsidR="00D20D26" w:rsidRDefault="00D20D26">
      <w:pPr>
        <w:rPr>
          <w:rFonts w:ascii="Times New Roman" w:hAnsi="Times New Roman"/>
        </w:rPr>
      </w:pPr>
    </w:p>
    <w:p w:rsidR="00D20D26" w:rsidRDefault="00D20D26">
      <w:pPr>
        <w:rPr>
          <w:rFonts w:ascii="Times New Roman" w:hAnsi="Times New Roman"/>
        </w:rPr>
      </w:pPr>
    </w:p>
    <w:p w:rsidR="00D20D26" w:rsidRDefault="00D20D26">
      <w:pPr>
        <w:rPr>
          <w:rFonts w:ascii="Times New Roman" w:hAnsi="Times New Roman"/>
        </w:rPr>
      </w:pPr>
    </w:p>
    <w:p w:rsidR="00D20D26" w:rsidRDefault="00D20D26">
      <w:pPr>
        <w:rPr>
          <w:rFonts w:ascii="Times New Roman" w:hAnsi="Times New Roman"/>
        </w:rPr>
      </w:pPr>
    </w:p>
    <w:p w:rsidR="00D20D26" w:rsidRDefault="00D20D26">
      <w:pPr>
        <w:rPr>
          <w:rFonts w:ascii="Times New Roman" w:hAnsi="Times New Roman"/>
        </w:rPr>
      </w:pPr>
    </w:p>
    <w:p w:rsidR="00D20D26" w:rsidRDefault="00D20D26">
      <w:pPr>
        <w:rPr>
          <w:rFonts w:ascii="Times New Roman" w:hAnsi="Times New Roman"/>
        </w:rPr>
      </w:pPr>
    </w:p>
    <w:p w:rsidR="00D20D26" w:rsidRDefault="00D20D26">
      <w:pPr>
        <w:rPr>
          <w:rFonts w:ascii="Times New Roman" w:hAnsi="Times New Roman"/>
        </w:rPr>
      </w:pPr>
    </w:p>
    <w:p w:rsidR="00D20D26" w:rsidRDefault="00D20D26">
      <w:pPr>
        <w:rPr>
          <w:rFonts w:ascii="Times New Roman" w:hAnsi="Times New Roman"/>
        </w:rPr>
      </w:pPr>
    </w:p>
    <w:p w:rsidR="00D20D26" w:rsidRDefault="00D20D26">
      <w:pPr>
        <w:rPr>
          <w:rFonts w:ascii="Times New Roman" w:hAnsi="Times New Roman"/>
        </w:rPr>
      </w:pPr>
    </w:p>
    <w:p w:rsidR="00D20D26" w:rsidRDefault="00D20D26">
      <w:pPr>
        <w:rPr>
          <w:rFonts w:ascii="Times New Roman" w:hAnsi="Times New Roman"/>
        </w:rPr>
      </w:pPr>
    </w:p>
    <w:p w:rsidR="00D20D26" w:rsidRDefault="00D20D26">
      <w:pPr>
        <w:rPr>
          <w:rFonts w:ascii="Times New Roman" w:hAnsi="Times New Roman"/>
        </w:rPr>
      </w:pPr>
    </w:p>
    <w:p w:rsidR="00D20D26" w:rsidRDefault="00D20D26" w:rsidP="007114C1">
      <w:pPr>
        <w:rPr>
          <w:rFonts w:ascii="Times New Roman" w:hAnsi="Times New Roman"/>
        </w:rPr>
      </w:pPr>
      <w:r w:rsidRPr="007114C1">
        <w:rPr>
          <w:rFonts w:ascii="Times New Roman" w:hAnsi="Times New Roman"/>
          <w:b/>
          <w:i/>
        </w:rPr>
        <w:t>OPAKOVANIE</w:t>
      </w:r>
      <w:r w:rsidRPr="005B522E">
        <w:rPr>
          <w:rFonts w:ascii="Times New Roman" w:hAnsi="Times New Roman"/>
        </w:rPr>
        <w:tab/>
      </w:r>
      <w:r w:rsidRPr="005B522E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B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MENO: ______________________________</w:t>
      </w:r>
    </w:p>
    <w:p w:rsidR="00D20D26" w:rsidRDefault="00D20D26" w:rsidP="007114C1">
      <w:pPr>
        <w:rPr>
          <w:rFonts w:ascii="Times New Roman" w:hAnsi="Times New Roman"/>
        </w:rPr>
      </w:pPr>
    </w:p>
    <w:p w:rsidR="00D20D26" w:rsidRDefault="00D20D26" w:rsidP="007114C1">
      <w:pPr>
        <w:rPr>
          <w:rFonts w:ascii="Times New Roman" w:hAnsi="Times New Roman"/>
        </w:rPr>
      </w:pPr>
      <w:r>
        <w:rPr>
          <w:rFonts w:ascii="Times New Roman" w:hAnsi="Times New Roman"/>
        </w:rPr>
        <w:t>1.Definuj pojem Chránené územie. + čo patrí k maloplošnej ochrane prírody? + popis</w:t>
      </w:r>
    </w:p>
    <w:p w:rsidR="00D20D26" w:rsidRDefault="00D20D26" w:rsidP="007114C1">
      <w:pPr>
        <w:rPr>
          <w:rFonts w:ascii="Times New Roman" w:hAnsi="Times New Roman"/>
        </w:rPr>
      </w:pPr>
      <w:r>
        <w:rPr>
          <w:rFonts w:ascii="Times New Roman" w:hAnsi="Times New Roman"/>
        </w:rPr>
        <w:t>2.Čím boli známi? A.) Aristoteles</w:t>
      </w:r>
      <w:r>
        <w:rPr>
          <w:rFonts w:ascii="Times New Roman" w:hAnsi="Times New Roman"/>
        </w:rPr>
        <w:tab/>
        <w:t>b.)Konrad Lorenz</w:t>
      </w:r>
      <w:r>
        <w:rPr>
          <w:rFonts w:ascii="Times New Roman" w:hAnsi="Times New Roman"/>
        </w:rPr>
        <w:tab/>
        <w:t>c.)Anthony von Leevuenhoek</w:t>
      </w:r>
    </w:p>
    <w:p w:rsidR="00D20D26" w:rsidRDefault="00D20D26" w:rsidP="007114C1">
      <w:pPr>
        <w:rPr>
          <w:rFonts w:ascii="Times New Roman" w:hAnsi="Times New Roman"/>
        </w:rPr>
      </w:pPr>
      <w:r>
        <w:rPr>
          <w:rFonts w:ascii="Times New Roman" w:hAnsi="Times New Roman"/>
        </w:rPr>
        <w:t>3.Vypíšte aspoň 5 vedných disciplín biológie a napíšte, čím sa zaoberajú.</w:t>
      </w:r>
    </w:p>
    <w:p w:rsidR="00D20D26" w:rsidRDefault="00D20D26" w:rsidP="007114C1">
      <w:pPr>
        <w:rPr>
          <w:rFonts w:ascii="Times New Roman" w:hAnsi="Times New Roman"/>
        </w:rPr>
      </w:pPr>
      <w:r>
        <w:rPr>
          <w:rFonts w:ascii="Times New Roman" w:hAnsi="Times New Roman"/>
        </w:rPr>
        <w:t>4.Definujte pojmy: a.)biosféra,  b.)populácia,   c.)biotop</w:t>
      </w:r>
    </w:p>
    <w:p w:rsidR="00D20D26" w:rsidRDefault="00D20D26" w:rsidP="007114C1">
      <w:pPr>
        <w:rPr>
          <w:rFonts w:ascii="Times New Roman" w:hAnsi="Times New Roman"/>
        </w:rPr>
      </w:pPr>
      <w:r>
        <w:rPr>
          <w:rFonts w:ascii="Times New Roman" w:hAnsi="Times New Roman"/>
        </w:rPr>
        <w:t>5.Čo je to ekologická valencia? + ako ju vieme graficky znázorniť + nákres.</w:t>
      </w:r>
    </w:p>
    <w:p w:rsidR="00D20D26" w:rsidRDefault="00D20D26" w:rsidP="007114C1">
      <w:pPr>
        <w:rPr>
          <w:rFonts w:ascii="Times New Roman" w:hAnsi="Times New Roman"/>
        </w:rPr>
      </w:pPr>
      <w:r>
        <w:rPr>
          <w:rFonts w:ascii="Times New Roman" w:hAnsi="Times New Roman"/>
        </w:rPr>
        <w:t>6.Vysvetlite pojem SUKCESIA + porovnajte primárnu a sekundárnu sukcesiu</w:t>
      </w:r>
    </w:p>
    <w:p w:rsidR="00D20D26" w:rsidRDefault="00D20D26" w:rsidP="007114C1">
      <w:pPr>
        <w:rPr>
          <w:rFonts w:ascii="Times New Roman" w:hAnsi="Times New Roman"/>
        </w:rPr>
      </w:pPr>
      <w:r>
        <w:rPr>
          <w:rFonts w:ascii="Times New Roman" w:hAnsi="Times New Roman"/>
        </w:rPr>
        <w:t>7.Z uvedených druhov vypíšte, ktoré sú  endemity a ktoré relikty:  eukalyptus, panda, kamzík vrchovský tatranský, papraď samčia</w:t>
      </w:r>
    </w:p>
    <w:p w:rsidR="00D20D26" w:rsidRDefault="00D20D26" w:rsidP="007114C1">
      <w:pPr>
        <w:rPr>
          <w:rFonts w:ascii="Times New Roman" w:hAnsi="Times New Roman"/>
        </w:rPr>
      </w:pPr>
      <w:r>
        <w:rPr>
          <w:rFonts w:ascii="Times New Roman" w:hAnsi="Times New Roman"/>
        </w:rPr>
        <w:t>8.Zloženie vzduchu (aj %) + význam jednotlivých zložiek</w:t>
      </w:r>
    </w:p>
    <w:p w:rsidR="00D20D26" w:rsidRDefault="00D20D26" w:rsidP="007114C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9.Vymenujte trofické stupne živých organizmov, 2 ľubovoľné popíšte </w:t>
      </w:r>
    </w:p>
    <w:p w:rsidR="00D20D26" w:rsidRDefault="00D20D26" w:rsidP="007114C1">
      <w:pPr>
        <w:rPr>
          <w:rFonts w:ascii="Times New Roman" w:hAnsi="Times New Roman"/>
        </w:rPr>
      </w:pPr>
      <w:r>
        <w:rPr>
          <w:rFonts w:ascii="Times New Roman" w:hAnsi="Times New Roman"/>
        </w:rPr>
        <w:t>10.Skontroluj uvedené vety, napíš k ním, či sú pravdivé alebo nepravdivé. Ak je veta nepravdivá, oprav ju.</w:t>
      </w:r>
    </w:p>
    <w:p w:rsidR="00D20D26" w:rsidRDefault="00D20D26" w:rsidP="007114C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a.)</w:t>
      </w:r>
      <w:r w:rsidRPr="00DB38D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Infračervené žiarenie je v malom množstve potrebné na tvorbu vitamínu D </w:t>
      </w:r>
    </w:p>
    <w:p w:rsidR="00D20D26" w:rsidRDefault="00D20D26" w:rsidP="007114C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b.)</w:t>
      </w:r>
      <w:r w:rsidRPr="00DB38D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Na škole sa používa optický mikroskop.</w:t>
      </w:r>
    </w:p>
    <w:p w:rsidR="00D20D26" w:rsidRDefault="00D20D26" w:rsidP="007114C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c.)</w:t>
      </w:r>
      <w:r w:rsidRPr="00DB38D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Živočíchy sú autotrofné organizmy.</w:t>
      </w:r>
      <w:r w:rsidRPr="00DB38D0">
        <w:rPr>
          <w:rFonts w:ascii="Times New Roman" w:hAnsi="Times New Roman"/>
        </w:rPr>
        <w:t xml:space="preserve"> </w:t>
      </w:r>
    </w:p>
    <w:p w:rsidR="00D20D26" w:rsidRDefault="00D20D26" w:rsidP="007114C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d.)</w:t>
      </w:r>
      <w:r w:rsidRPr="00DB38D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Bylinožravce majú jednoduchšiu tráviacu sústavu ako mäsožravce, z dôvodu, že prijímajú stravu bohatú na</w:t>
      </w:r>
      <w:r w:rsidRPr="00DB38D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škrob.</w:t>
      </w:r>
    </w:p>
    <w:p w:rsidR="00D20D26" w:rsidRDefault="00D20D26" w:rsidP="007114C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e.) Ekosystém je výsledkom spojenia biocenózy, biotopu a klímy</w:t>
      </w:r>
    </w:p>
    <w:p w:rsidR="00D20D26" w:rsidRDefault="00D20D26" w:rsidP="007114C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f.)</w:t>
      </w:r>
      <w:r w:rsidRPr="00DB38D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Neutrálnym vzťahom medzi populáciami patrí napr. vzťah kapra a vretenice.</w:t>
      </w:r>
    </w:p>
    <w:p w:rsidR="00D20D26" w:rsidRDefault="00D20D26" w:rsidP="007114C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g.) Na Slovensku platí 6 stupňov ochrany prírody a krajiny.</w:t>
      </w:r>
    </w:p>
    <w:p w:rsidR="00D20D26" w:rsidRPr="005B522E" w:rsidRDefault="00D20D26">
      <w:pPr>
        <w:rPr>
          <w:rFonts w:ascii="Times New Roman" w:hAnsi="Times New Roman"/>
        </w:rPr>
      </w:pPr>
    </w:p>
    <w:sectPr w:rsidR="00D20D26" w:rsidRPr="005B522E" w:rsidSect="005B52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B522E"/>
    <w:rsid w:val="001212BB"/>
    <w:rsid w:val="0022656D"/>
    <w:rsid w:val="005B522E"/>
    <w:rsid w:val="007114C1"/>
    <w:rsid w:val="007C0BFC"/>
    <w:rsid w:val="00817E8E"/>
    <w:rsid w:val="00D20D26"/>
    <w:rsid w:val="00DB3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2BB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22</TotalTime>
  <Pages>2</Pages>
  <Words>400</Words>
  <Characters>2285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5</cp:revision>
  <cp:lastPrinted>2001-12-31T23:12:00Z</cp:lastPrinted>
  <dcterms:created xsi:type="dcterms:W3CDTF">2020-10-03T13:05:00Z</dcterms:created>
  <dcterms:modified xsi:type="dcterms:W3CDTF">2001-12-31T23:13:00Z</dcterms:modified>
</cp:coreProperties>
</file>