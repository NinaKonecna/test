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FEB" w:rsidRPr="00F91B52" w:rsidRDefault="00742FEB" w:rsidP="00F91B52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F91B52">
        <w:rPr>
          <w:rFonts w:ascii="Times New Roman" w:hAnsi="Times New Roman"/>
          <w:b/>
          <w:sz w:val="32"/>
          <w:szCs w:val="32"/>
          <w:u w:val="single"/>
        </w:rPr>
        <w:t>BRITSKÉ OSTROVY</w:t>
      </w:r>
    </w:p>
    <w:p w:rsidR="00742FEB" w:rsidRDefault="00742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Zaujímavosti: ________________________________________________________________________</w:t>
      </w:r>
    </w:p>
    <w:p w:rsidR="00742FEB" w:rsidRDefault="00742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_____________________________________________________________________________</w:t>
      </w:r>
    </w:p>
    <w:p w:rsidR="00742FEB" w:rsidRDefault="00742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______________________________________________________________________________</w:t>
      </w:r>
    </w:p>
    <w:p w:rsidR="00742FEB" w:rsidRDefault="00742FEB">
      <w:pPr>
        <w:rPr>
          <w:rFonts w:ascii="Times New Roman" w:hAnsi="Times New Roman"/>
          <w:sz w:val="24"/>
          <w:szCs w:val="24"/>
        </w:rPr>
      </w:pPr>
      <w:r w:rsidRPr="00F91B52">
        <w:rPr>
          <w:rFonts w:ascii="Times New Roman" w:hAnsi="Times New Roman"/>
          <w:b/>
          <w:i/>
          <w:sz w:val="24"/>
          <w:szCs w:val="24"/>
        </w:rPr>
        <w:t>ŠTÁTY</w:t>
      </w:r>
      <w:r>
        <w:rPr>
          <w:rFonts w:ascii="Times New Roman" w:hAnsi="Times New Roman"/>
          <w:sz w:val="24"/>
          <w:szCs w:val="24"/>
        </w:rPr>
        <w:t>, ktoré ležia na Britských ostrovoch: 1. ________________________________________________</w:t>
      </w:r>
    </w:p>
    <w:p w:rsidR="00742FEB" w:rsidRDefault="00742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2. _____________________</w:t>
      </w:r>
    </w:p>
    <w:p w:rsidR="00742FEB" w:rsidRDefault="00742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F91B52">
        <w:rPr>
          <w:rFonts w:ascii="Times New Roman" w:hAnsi="Times New Roman"/>
          <w:i/>
          <w:sz w:val="24"/>
          <w:szCs w:val="24"/>
          <w:bdr w:val="single" w:sz="4" w:space="0" w:color="auto"/>
        </w:rPr>
        <w:t>ZÁKLADNÉ INFORMÁCIE</w:t>
      </w:r>
      <w:r>
        <w:rPr>
          <w:rFonts w:ascii="Times New Roman" w:hAnsi="Times New Roman"/>
          <w:sz w:val="24"/>
          <w:szCs w:val="24"/>
        </w:rPr>
        <w:t>:</w:t>
      </w:r>
    </w:p>
    <w:p w:rsidR="00742FEB" w:rsidRDefault="00742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</w:t>
      </w:r>
      <w:r w:rsidRPr="00822660">
        <w:rPr>
          <w:rFonts w:ascii="Times New Roman" w:hAnsi="Times New Roman"/>
          <w:b/>
          <w:sz w:val="24"/>
          <w:szCs w:val="24"/>
        </w:rPr>
        <w:t>štátne zriadenie</w:t>
      </w:r>
      <w:r>
        <w:rPr>
          <w:rFonts w:ascii="Times New Roman" w:hAnsi="Times New Roman"/>
          <w:sz w:val="24"/>
          <w:szCs w:val="24"/>
        </w:rPr>
        <w:t xml:space="preserve">: </w:t>
      </w:r>
      <w:r w:rsidRPr="00F91B52">
        <w:rPr>
          <w:rFonts w:ascii="Times New Roman" w:hAnsi="Times New Roman"/>
          <w:sz w:val="24"/>
          <w:szCs w:val="24"/>
          <w:u w:val="thick"/>
        </w:rPr>
        <w:t>Spojené kráľovstvo</w:t>
      </w:r>
      <w:r>
        <w:rPr>
          <w:rFonts w:ascii="Times New Roman" w:hAnsi="Times New Roman"/>
          <w:sz w:val="24"/>
          <w:szCs w:val="24"/>
        </w:rPr>
        <w:t xml:space="preserve"> - ______________________________________________</w:t>
      </w:r>
    </w:p>
    <w:p w:rsidR="00742FEB" w:rsidRDefault="00742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742FEB" w:rsidRDefault="00742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91B52">
        <w:rPr>
          <w:rFonts w:ascii="Times New Roman" w:hAnsi="Times New Roman"/>
          <w:sz w:val="24"/>
          <w:szCs w:val="24"/>
          <w:u w:val="thick"/>
        </w:rPr>
        <w:t>Írsko</w:t>
      </w:r>
      <w:r>
        <w:rPr>
          <w:rFonts w:ascii="Times New Roman" w:hAnsi="Times New Roman"/>
          <w:sz w:val="24"/>
          <w:szCs w:val="24"/>
        </w:rPr>
        <w:t xml:space="preserve"> - ____________________________________________________________</w:t>
      </w:r>
    </w:p>
    <w:p w:rsidR="00742FEB" w:rsidRDefault="00742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</w:t>
      </w:r>
      <w:r w:rsidRPr="00822660">
        <w:rPr>
          <w:rFonts w:ascii="Times New Roman" w:hAnsi="Times New Roman"/>
          <w:b/>
          <w:sz w:val="24"/>
          <w:szCs w:val="24"/>
        </w:rPr>
        <w:t>hlavné mestá</w:t>
      </w:r>
      <w:r>
        <w:rPr>
          <w:rFonts w:ascii="Times New Roman" w:hAnsi="Times New Roman"/>
          <w:sz w:val="24"/>
          <w:szCs w:val="24"/>
        </w:rPr>
        <w:t>: Spojené kráľovstvo Veľkej Británie a Severného Írska - _________________</w:t>
      </w:r>
    </w:p>
    <w:p w:rsidR="00742FEB" w:rsidRDefault="00742F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Írsko - __________________</w:t>
      </w:r>
    </w:p>
    <w:p w:rsidR="00742FEB" w:rsidRDefault="00742FEB" w:rsidP="0082266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</w:t>
      </w:r>
      <w:r w:rsidRPr="00822660">
        <w:rPr>
          <w:rFonts w:ascii="Times New Roman" w:hAnsi="Times New Roman"/>
          <w:b/>
          <w:sz w:val="24"/>
          <w:szCs w:val="24"/>
        </w:rPr>
        <w:t>mena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  <w:t>Spojené kráľovstvo Veľkej Británie a Severného Írska - _________________</w:t>
      </w:r>
    </w:p>
    <w:p w:rsidR="00742FEB" w:rsidRDefault="00742FEB" w:rsidP="0082266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Írsko - __________________</w:t>
      </w:r>
    </w:p>
    <w:p w:rsidR="00742FEB" w:rsidRDefault="00742FEB" w:rsidP="0082266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56484B">
        <w:rPr>
          <w:rFonts w:ascii="Times New Roman" w:hAnsi="Times New Roman"/>
          <w:b/>
          <w:sz w:val="24"/>
          <w:szCs w:val="24"/>
        </w:rPr>
        <w:t>Počet obyvateľov a rozloha</w:t>
      </w:r>
      <w:r>
        <w:rPr>
          <w:rFonts w:ascii="Times New Roman" w:hAnsi="Times New Roman"/>
          <w:sz w:val="24"/>
          <w:szCs w:val="24"/>
        </w:rPr>
        <w:t>:</w:t>
      </w:r>
    </w:p>
    <w:p w:rsidR="00742FEB" w:rsidRPr="00D96EEB" w:rsidRDefault="00742FEB" w:rsidP="00D96EEB">
      <w:pPr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Spojené kráľovstvo Veľkej Británie a Severného Írska – 68 miliónov, 244 000 km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</w:p>
    <w:p w:rsidR="00742FEB" w:rsidRDefault="00742FEB" w:rsidP="00D96E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Írsko – 4,9 miliónov obyvateľov, 70 000 km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</w:p>
    <w:p w:rsidR="00742FEB" w:rsidRDefault="00742FEB" w:rsidP="00D96E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ADMINISTRATÍVNE ČLENENIE Spojeného kráľovstvá V.B a Sev. Írska ____________________</w:t>
      </w:r>
    </w:p>
    <w:p w:rsidR="00742FEB" w:rsidRDefault="00742FEB" w:rsidP="00D96E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_____________________________________________________________</w:t>
      </w:r>
    </w:p>
    <w:p w:rsidR="00742FEB" w:rsidRPr="0056484B" w:rsidRDefault="00742FEB" w:rsidP="00D96E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</w:t>
      </w:r>
    </w:p>
    <w:p w:rsidR="00742FEB" w:rsidRDefault="00742FEB" w:rsidP="00822660">
      <w:pPr>
        <w:rPr>
          <w:rFonts w:ascii="Times New Roman" w:hAnsi="Times New Roman"/>
          <w:sz w:val="24"/>
          <w:szCs w:val="24"/>
        </w:rPr>
      </w:pPr>
      <w:r w:rsidRPr="00695B3A">
        <w:rPr>
          <w:rFonts w:ascii="Times New Roman" w:hAnsi="Times New Roman"/>
          <w:b/>
          <w:sz w:val="24"/>
          <w:szCs w:val="24"/>
          <w:bdr w:val="single" w:sz="4" w:space="0" w:color="auto"/>
        </w:rPr>
        <w:t>PRÍRODNÉ POMERY</w:t>
      </w:r>
      <w:r>
        <w:rPr>
          <w:rFonts w:ascii="Times New Roman" w:hAnsi="Times New Roman"/>
          <w:sz w:val="24"/>
          <w:szCs w:val="24"/>
        </w:rPr>
        <w:t xml:space="preserve">: </w:t>
      </w:r>
    </w:p>
    <w:p w:rsidR="00742FEB" w:rsidRDefault="00742FEB" w:rsidP="00695B3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695B3A">
        <w:rPr>
          <w:rFonts w:ascii="Times New Roman" w:hAnsi="Times New Roman"/>
          <w:b/>
          <w:sz w:val="24"/>
          <w:szCs w:val="24"/>
        </w:rPr>
        <w:t>Povrch 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695B3A">
        <w:rPr>
          <w:rFonts w:ascii="Times New Roman" w:hAnsi="Times New Roman"/>
          <w:b/>
          <w:i/>
          <w:sz w:val="24"/>
          <w:szCs w:val="24"/>
        </w:rPr>
        <w:t>pohoria</w:t>
      </w:r>
      <w:r>
        <w:rPr>
          <w:rFonts w:ascii="Times New Roman" w:hAnsi="Times New Roman"/>
          <w:sz w:val="24"/>
          <w:szCs w:val="24"/>
        </w:rPr>
        <w:t xml:space="preserve"> sa rozprestierajú na ______ a ______ krajiny</w:t>
      </w:r>
    </w:p>
    <w:p w:rsidR="00742FEB" w:rsidRDefault="00742FEB" w:rsidP="00695B3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695B3A">
        <w:rPr>
          <w:rFonts w:ascii="Times New Roman" w:hAnsi="Times New Roman"/>
          <w:b/>
          <w:i/>
          <w:sz w:val="24"/>
          <w:szCs w:val="24"/>
        </w:rPr>
        <w:t>Nížiny</w:t>
      </w:r>
      <w:r>
        <w:rPr>
          <w:rFonts w:ascii="Times New Roman" w:hAnsi="Times New Roman"/>
          <w:sz w:val="24"/>
          <w:szCs w:val="24"/>
        </w:rPr>
        <w:t xml:space="preserve"> sú na _______ a _______ krajiny, majú prevažne ___________________ pôvod</w:t>
      </w:r>
    </w:p>
    <w:p w:rsidR="00742FEB" w:rsidRDefault="00742FEB" w:rsidP="00695B3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Najvyššie pohorie - ___________________, s najvyšším vrchom Ben Newis (</w:t>
      </w:r>
      <w:smartTag w:uri="urn:schemas-microsoft-com:office:smarttags" w:element="metricconverter">
        <w:smartTagPr>
          <w:attr w:name="ProductID" w:val="1343 m"/>
        </w:smartTagPr>
        <w:r>
          <w:rPr>
            <w:rFonts w:ascii="Times New Roman" w:hAnsi="Times New Roman"/>
            <w:sz w:val="24"/>
            <w:szCs w:val="24"/>
          </w:rPr>
          <w:t>1343 m</w:t>
        </w:r>
      </w:smartTag>
      <w:r>
        <w:rPr>
          <w:rFonts w:ascii="Times New Roman" w:hAnsi="Times New Roman"/>
          <w:sz w:val="24"/>
          <w:szCs w:val="24"/>
        </w:rPr>
        <w:t xml:space="preserve"> n.m.)</w:t>
      </w:r>
    </w:p>
    <w:p w:rsidR="00742FEB" w:rsidRDefault="00742FEB" w:rsidP="00695B3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Ďalšie pohoria: _________________________________________________________</w:t>
      </w:r>
    </w:p>
    <w:p w:rsidR="00742FEB" w:rsidRDefault="00742FEB" w:rsidP="00695B3A">
      <w:pPr>
        <w:pStyle w:val="ListParagraph"/>
        <w:ind w:left="1826"/>
        <w:rPr>
          <w:rFonts w:ascii="Times New Roman" w:hAnsi="Times New Roman"/>
          <w:sz w:val="24"/>
          <w:szCs w:val="24"/>
        </w:rPr>
      </w:pPr>
    </w:p>
    <w:p w:rsidR="00742FEB" w:rsidRDefault="00742FEB" w:rsidP="00695B3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695B3A">
        <w:rPr>
          <w:rFonts w:ascii="Times New Roman" w:hAnsi="Times New Roman"/>
          <w:b/>
          <w:sz w:val="24"/>
          <w:szCs w:val="24"/>
        </w:rPr>
        <w:t>Podnebie</w:t>
      </w:r>
      <w:r>
        <w:rPr>
          <w:rFonts w:ascii="Times New Roman" w:hAnsi="Times New Roman"/>
          <w:sz w:val="24"/>
          <w:szCs w:val="24"/>
        </w:rPr>
        <w:t xml:space="preserve"> - _________________ podnebné pásmo, ____________________ typ podnebia</w:t>
      </w:r>
    </w:p>
    <w:p w:rsidR="00742FEB" w:rsidRDefault="00742FEB" w:rsidP="00695B3A">
      <w:pPr>
        <w:pStyle w:val="ListParagraph"/>
        <w:ind w:left="21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(leto _____________ a zima _____________)</w:t>
      </w:r>
    </w:p>
    <w:p w:rsidR="00742FEB" w:rsidRPr="00695B3A" w:rsidRDefault="00742FEB" w:rsidP="00695B3A">
      <w:pPr>
        <w:pStyle w:val="ListParagraph"/>
        <w:ind w:left="2124"/>
        <w:rPr>
          <w:rFonts w:ascii="Times New Roman" w:hAnsi="Times New Roman"/>
          <w:b/>
          <w:sz w:val="24"/>
          <w:szCs w:val="24"/>
        </w:rPr>
      </w:pPr>
    </w:p>
    <w:p w:rsidR="00742FEB" w:rsidRDefault="00742FEB" w:rsidP="006071B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695B3A">
        <w:rPr>
          <w:rFonts w:ascii="Times New Roman" w:hAnsi="Times New Roman"/>
          <w:b/>
          <w:sz w:val="24"/>
          <w:szCs w:val="24"/>
        </w:rPr>
        <w:t>Vodstvo</w:t>
      </w:r>
      <w:r>
        <w:rPr>
          <w:rFonts w:ascii="Times New Roman" w:hAnsi="Times New Roman"/>
          <w:sz w:val="24"/>
          <w:szCs w:val="24"/>
        </w:rPr>
        <w:t xml:space="preserve"> – rieky: _____________ (preteká cez Londýn) – je to najdlhšia rieka, takmer rovnako dlhá </w:t>
      </w:r>
    </w:p>
    <w:p w:rsidR="00742FEB" w:rsidRPr="006071B9" w:rsidRDefault="00742FEB" w:rsidP="006071B9">
      <w:pPr>
        <w:ind w:left="2124"/>
        <w:rPr>
          <w:rFonts w:ascii="Times New Roman" w:hAnsi="Times New Roman"/>
          <w:sz w:val="24"/>
          <w:szCs w:val="24"/>
        </w:rPr>
      </w:pPr>
      <w:r w:rsidRPr="006071B9">
        <w:rPr>
          <w:rFonts w:ascii="Times New Roman" w:hAnsi="Times New Roman"/>
          <w:sz w:val="24"/>
          <w:szCs w:val="24"/>
        </w:rPr>
        <w:t xml:space="preserve">je rieka </w:t>
      </w:r>
      <w:r w:rsidRPr="00610ED9">
        <w:rPr>
          <w:rFonts w:ascii="Times New Roman" w:hAnsi="Times New Roman"/>
          <w:i/>
          <w:sz w:val="24"/>
          <w:szCs w:val="24"/>
        </w:rPr>
        <w:t>Severn</w:t>
      </w:r>
      <w:r w:rsidRPr="006071B9">
        <w:rPr>
          <w:rFonts w:ascii="Times New Roman" w:hAnsi="Times New Roman"/>
          <w:sz w:val="24"/>
          <w:szCs w:val="24"/>
        </w:rPr>
        <w:t xml:space="preserve"> +</w:t>
      </w:r>
      <w:r>
        <w:rPr>
          <w:rFonts w:ascii="Times New Roman" w:hAnsi="Times New Roman"/>
          <w:sz w:val="24"/>
          <w:szCs w:val="24"/>
        </w:rPr>
        <w:t xml:space="preserve"> známa je aj</w:t>
      </w:r>
      <w:r w:rsidRPr="006071B9">
        <w:rPr>
          <w:rFonts w:ascii="Times New Roman" w:hAnsi="Times New Roman"/>
          <w:sz w:val="24"/>
          <w:szCs w:val="24"/>
        </w:rPr>
        <w:t xml:space="preserve"> rieka ________________ (v Írsku)</w:t>
      </w:r>
    </w:p>
    <w:p w:rsidR="00742FEB" w:rsidRDefault="00742FEB" w:rsidP="00695B3A">
      <w:pPr>
        <w:pStyle w:val="ListParagraph"/>
        <w:ind w:left="21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-jazero: ___________________ (Škótsko)</w:t>
      </w:r>
    </w:p>
    <w:p w:rsidR="00742FEB" w:rsidRDefault="00742FEB" w:rsidP="00695B3A">
      <w:pPr>
        <w:pStyle w:val="ListParagraph"/>
        <w:ind w:left="2124"/>
        <w:rPr>
          <w:rFonts w:ascii="Times New Roman" w:hAnsi="Times New Roman"/>
          <w:sz w:val="24"/>
          <w:szCs w:val="24"/>
        </w:rPr>
      </w:pPr>
    </w:p>
    <w:p w:rsidR="00742FEB" w:rsidRDefault="00742FEB" w:rsidP="00695B3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 krajiny (rastlinstvo): ______________________________</w:t>
      </w:r>
    </w:p>
    <w:p w:rsidR="00742FEB" w:rsidRPr="00695B3A" w:rsidRDefault="00742FEB" w:rsidP="00695B3A">
      <w:pPr>
        <w:pStyle w:val="ListParagraph"/>
        <w:rPr>
          <w:rFonts w:ascii="Times New Roman" w:hAnsi="Times New Roman"/>
          <w:sz w:val="24"/>
          <w:szCs w:val="24"/>
        </w:rPr>
      </w:pPr>
    </w:p>
    <w:p w:rsidR="00742FEB" w:rsidRDefault="00742FEB" w:rsidP="00822660">
      <w:pPr>
        <w:rPr>
          <w:rFonts w:ascii="Times New Roman" w:hAnsi="Times New Roman"/>
          <w:sz w:val="24"/>
          <w:szCs w:val="24"/>
        </w:rPr>
      </w:pPr>
    </w:p>
    <w:p w:rsidR="00742FEB" w:rsidRPr="00F91B52" w:rsidRDefault="00742FEB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6pt;margin-top:0;width:234.2pt;height:365.65pt;z-index:251658240">
            <v:textbox>
              <w:txbxContent>
                <w:p w:rsidR="00742FEB" w:rsidRPr="0031424D" w:rsidRDefault="00742FEB" w:rsidP="000A71BF">
                  <w:pPr>
                    <w:rPr>
                      <w:b/>
                      <w:u w:val="single"/>
                    </w:rPr>
                  </w:pPr>
                  <w:r w:rsidRPr="0031424D">
                    <w:rPr>
                      <w:b/>
                      <w:u w:val="single"/>
                    </w:rPr>
                    <w:t>-do obrysovej mapy vyznač:</w:t>
                  </w:r>
                </w:p>
                <w:p w:rsidR="00742FEB" w:rsidRDefault="00742FEB" w:rsidP="000A71BF">
                  <w:r>
                    <w:t>1.Spojené kráľovstvo V.B a sev.Írska (+ členenie – Anglicko, Wales, Škótsko, Sev. Írsko)</w:t>
                  </w:r>
                </w:p>
                <w:p w:rsidR="00742FEB" w:rsidRDefault="00742FEB" w:rsidP="000A71BF">
                  <w:r>
                    <w:t>2.Írsko</w:t>
                  </w:r>
                </w:p>
                <w:p w:rsidR="00742FEB" w:rsidRDefault="00742FEB" w:rsidP="000A71BF">
                  <w:r>
                    <w:t>3.Grampiány (+ Ben Newis)</w:t>
                  </w:r>
                </w:p>
                <w:p w:rsidR="00742FEB" w:rsidRDefault="00742FEB" w:rsidP="000A71BF">
                  <w:r>
                    <w:t>4.Temžu</w:t>
                  </w:r>
                </w:p>
                <w:p w:rsidR="00742FEB" w:rsidRDefault="00742FEB" w:rsidP="000A71BF">
                  <w:r>
                    <w:t>5.Severn</w:t>
                  </w:r>
                </w:p>
                <w:p w:rsidR="00742FEB" w:rsidRDefault="00742FEB" w:rsidP="000A71BF">
                  <w:r>
                    <w:t>6.Severné more</w:t>
                  </w:r>
                </w:p>
                <w:p w:rsidR="00742FEB" w:rsidRDefault="00742FEB" w:rsidP="000A71BF">
                  <w:r>
                    <w:t>7.Atlantický oceán</w:t>
                  </w:r>
                </w:p>
                <w:p w:rsidR="00742FEB" w:rsidRDefault="00742FEB" w:rsidP="000A71BF">
                  <w:r>
                    <w:t>8.Lamanšký prieliv</w:t>
                  </w:r>
                </w:p>
                <w:p w:rsidR="00742FEB" w:rsidRDefault="00742FEB" w:rsidP="000A71BF">
                  <w:r>
                    <w:t>9.Dublin</w:t>
                  </w:r>
                </w:p>
                <w:p w:rsidR="00742FEB" w:rsidRDefault="00742FEB" w:rsidP="000A71BF">
                  <w:r>
                    <w:t>10.Londýn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alt="Výsledok vyhľadávania obrázkov pre dopyt slepá mapa spojeného království" style="width:257.25pt;height:353.25pt;visibility:visible">
            <v:imagedata r:id="rId5" o:title="" croptop="3162f" cropbottom="3093f" cropleft="5052f" cropright="3990f"/>
          </v:shape>
        </w:pict>
      </w:r>
    </w:p>
    <w:sectPr w:rsidR="00742FEB" w:rsidRPr="00F91B52" w:rsidSect="00F91B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C36A6"/>
    <w:multiLevelType w:val="hybridMultilevel"/>
    <w:tmpl w:val="8A3462A4"/>
    <w:lvl w:ilvl="0" w:tplc="5D1A1EA2">
      <w:start w:val="1"/>
      <w:numFmt w:val="lowerLetter"/>
      <w:lvlText w:val="%1.)"/>
      <w:lvlJc w:val="left"/>
      <w:pPr>
        <w:ind w:left="720" w:hanging="36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4A445B1"/>
    <w:multiLevelType w:val="hybridMultilevel"/>
    <w:tmpl w:val="6DB4FE30"/>
    <w:lvl w:ilvl="0" w:tplc="331C308A">
      <w:start w:val="1"/>
      <w:numFmt w:val="bullet"/>
      <w:lvlText w:val="-"/>
      <w:lvlJc w:val="left"/>
      <w:pPr>
        <w:ind w:left="1826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1B52"/>
    <w:rsid w:val="00046BE4"/>
    <w:rsid w:val="000A71BF"/>
    <w:rsid w:val="0031424D"/>
    <w:rsid w:val="00440824"/>
    <w:rsid w:val="0056484B"/>
    <w:rsid w:val="005727E8"/>
    <w:rsid w:val="006071B9"/>
    <w:rsid w:val="00610ED9"/>
    <w:rsid w:val="00695B3A"/>
    <w:rsid w:val="007269AA"/>
    <w:rsid w:val="00742FEB"/>
    <w:rsid w:val="00822660"/>
    <w:rsid w:val="00D96EEB"/>
    <w:rsid w:val="00F91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824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95B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23</TotalTime>
  <Pages>2</Pages>
  <Words>271</Words>
  <Characters>1549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Jano S.</cp:lastModifiedBy>
  <cp:revision>9</cp:revision>
  <cp:lastPrinted>2001-12-31T23:18:00Z</cp:lastPrinted>
  <dcterms:created xsi:type="dcterms:W3CDTF">2022-10-30T08:11:00Z</dcterms:created>
  <dcterms:modified xsi:type="dcterms:W3CDTF">2001-12-31T23:27:00Z</dcterms:modified>
</cp:coreProperties>
</file>