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3C602A" w:rsidRDefault="003C602A" w:rsidP="007C4F1D">
      <w:pPr>
        <w:pStyle w:val="Bezriadkovania"/>
        <w:rPr>
          <w:b/>
          <w:sz w:val="24"/>
          <w:szCs w:val="24"/>
        </w:rPr>
      </w:pPr>
    </w:p>
    <w:p w:rsidR="003C602A" w:rsidRPr="00CC0E80" w:rsidRDefault="003C602A" w:rsidP="00CC0E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0E80">
        <w:rPr>
          <w:rFonts w:ascii="Times New Roman" w:hAnsi="Times New Roman" w:cs="Times New Roman"/>
          <w:b/>
          <w:sz w:val="24"/>
          <w:szCs w:val="24"/>
        </w:rPr>
        <w:t>ŠKOLSKÉ  KOLO</w:t>
      </w:r>
      <w:proofErr w:type="gramEnd"/>
      <w:r w:rsidRPr="00CC0E80">
        <w:rPr>
          <w:rFonts w:ascii="Times New Roman" w:hAnsi="Times New Roman" w:cs="Times New Roman"/>
          <w:b/>
          <w:sz w:val="24"/>
          <w:szCs w:val="24"/>
        </w:rPr>
        <w:t xml:space="preserve">   GEOGR</w:t>
      </w:r>
      <w:r w:rsidR="00547ADF" w:rsidRPr="00CC0E80">
        <w:rPr>
          <w:rFonts w:ascii="Times New Roman" w:hAnsi="Times New Roman" w:cs="Times New Roman"/>
          <w:b/>
          <w:sz w:val="24"/>
          <w:szCs w:val="24"/>
        </w:rPr>
        <w:t>AFICKEJ  OLYMPIÁDY – KATEGÓRIA E: 8. a 9</w:t>
      </w:r>
      <w:r w:rsidRPr="00CC0E80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3C602A" w:rsidRPr="00CC0E80" w:rsidRDefault="003C602A" w:rsidP="00CC0E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PRAKTICKÁ ČASŤ</w:t>
      </w:r>
    </w:p>
    <w:p w:rsidR="003C602A" w:rsidRPr="00CC0E80" w:rsidRDefault="00CC0E80" w:rsidP="00CC0E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ŠK.ROK 2021/2022</w:t>
      </w:r>
    </w:p>
    <w:p w:rsidR="007C4F1D" w:rsidRPr="00CC0E80" w:rsidRDefault="003C602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1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.Čítaj mapu:</w:t>
      </w:r>
      <w:r w:rsidR="00CC0E80">
        <w:rPr>
          <w:rFonts w:ascii="Times New Roman" w:hAnsi="Times New Roman" w:cs="Times New Roman"/>
          <w:b/>
          <w:sz w:val="24"/>
          <w:szCs w:val="24"/>
        </w:rPr>
        <w:t xml:space="preserve"> (4b) </w:t>
      </w:r>
      <w:r w:rsidR="007C4F1D" w:rsidRPr="00CC0E80">
        <w:rPr>
          <w:rFonts w:ascii="Times New Roman" w:hAnsi="Times New Roman" w:cs="Times New Roman"/>
          <w:sz w:val="24"/>
          <w:szCs w:val="24"/>
        </w:rPr>
        <w:t xml:space="preserve"> a) prieliv oddeľujúci Áziu od Ameriky sa volá : ....................................................          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              b) prieliv spájajúci Atlantický a Tichý oceán : 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              c) polostrov na severovýchode Austrálie má názov: 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              d) prieplav spájajúci Stredozemné a Červené more : 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3C602A" w:rsidP="007C4F1D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2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.Zisti najvyššie vrchy pohorí a urči ich nadmorskú výšku:</w:t>
      </w:r>
      <w:r w:rsidR="00CC0E80">
        <w:rPr>
          <w:rFonts w:ascii="Times New Roman" w:hAnsi="Times New Roman" w:cs="Times New Roman"/>
          <w:b/>
          <w:sz w:val="24"/>
          <w:szCs w:val="24"/>
        </w:rPr>
        <w:t xml:space="preserve"> (4b)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  <w:r w:rsidRPr="00CC0E80">
        <w:rPr>
          <w:rFonts w:ascii="Times New Roman" w:hAnsi="Times New Roman" w:cs="Times New Roman"/>
          <w:sz w:val="24"/>
          <w:szCs w:val="24"/>
          <w:u w:val="single"/>
        </w:rPr>
        <w:t>Pohorie</w:t>
      </w:r>
      <w:r w:rsidR="00547ADF" w:rsidRPr="00CC0E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  <w:r w:rsidRPr="00CC0E80">
        <w:rPr>
          <w:rFonts w:ascii="Times New Roman" w:hAnsi="Times New Roman" w:cs="Times New Roman"/>
          <w:sz w:val="24"/>
          <w:szCs w:val="24"/>
          <w:u w:val="single"/>
        </w:rPr>
        <w:t>Najvyšší vrch</w:t>
      </w:r>
      <w:r w:rsidR="00547ADF" w:rsidRPr="00CC0E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Karpaty                             .....................................................         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Pyreneje                           .....................................................         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547ADF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C4F1D" w:rsidRPr="00CC0E80">
        <w:rPr>
          <w:rFonts w:ascii="Times New Roman" w:hAnsi="Times New Roman" w:cs="Times New Roman"/>
          <w:sz w:val="24"/>
          <w:szCs w:val="24"/>
        </w:rPr>
        <w:t>Ural</w:t>
      </w:r>
      <w:proofErr w:type="spellEnd"/>
      <w:r w:rsidR="007C4F1D" w:rsidRPr="00CC0E80">
        <w:rPr>
          <w:rFonts w:ascii="Times New Roman" w:hAnsi="Times New Roman" w:cs="Times New Roman"/>
          <w:sz w:val="24"/>
          <w:szCs w:val="24"/>
        </w:rPr>
        <w:t xml:space="preserve">                                   ......................................................        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Škandinávske vrchy       .......................................................        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3C602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3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.Vypíš ľubovoľné 4 štáty a ich hlavné mestá ležiace na polostrove Zadná India:</w:t>
      </w:r>
      <w:r w:rsidR="00CC0E80">
        <w:rPr>
          <w:rFonts w:ascii="Times New Roman" w:hAnsi="Times New Roman" w:cs="Times New Roman"/>
          <w:b/>
          <w:sz w:val="24"/>
          <w:szCs w:val="24"/>
        </w:rPr>
        <w:t xml:space="preserve"> (8b)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  <w:r w:rsidRPr="00CC0E80">
        <w:rPr>
          <w:rFonts w:ascii="Times New Roman" w:hAnsi="Times New Roman" w:cs="Times New Roman"/>
          <w:sz w:val="24"/>
          <w:szCs w:val="24"/>
          <w:u w:val="single"/>
        </w:rPr>
        <w:t>Štát</w:t>
      </w:r>
      <w:r w:rsidR="00547ADF" w:rsidRPr="00CC0E8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</w:t>
      </w:r>
      <w:r w:rsidRPr="00CC0E80">
        <w:rPr>
          <w:rFonts w:ascii="Times New Roman" w:hAnsi="Times New Roman" w:cs="Times New Roman"/>
          <w:sz w:val="24"/>
          <w:szCs w:val="24"/>
          <w:u w:val="single"/>
        </w:rPr>
        <w:t>Hlavné mesto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  <w:u w:val="single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4. Urč štáty, v ktorých ležia miesta s týmito zemepisnými súradnicami:</w:t>
      </w:r>
      <w:r w:rsidR="00CC0E80">
        <w:rPr>
          <w:rFonts w:ascii="Times New Roman" w:hAnsi="Times New Roman" w:cs="Times New Roman"/>
          <w:b/>
          <w:sz w:val="24"/>
          <w:szCs w:val="24"/>
        </w:rPr>
        <w:t xml:space="preserve"> (4b)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C0E80" w:rsidRPr="00E5322A" w:rsidRDefault="00CC0E80" w:rsidP="00CC0E80">
      <w:pPr>
        <w:pStyle w:val="Odsekzoznamu"/>
        <w:numPr>
          <w:ilvl w:val="0"/>
          <w:numId w:val="2"/>
        </w:numPr>
      </w:pPr>
      <w:r w:rsidRPr="00E5322A">
        <w:t>40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sev.g.š</w:t>
      </w:r>
      <w:proofErr w:type="spellEnd"/>
      <w:r w:rsidRPr="00E5322A">
        <w:t>., 90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vých.g.d</w:t>
      </w:r>
      <w:proofErr w:type="spellEnd"/>
      <w:r w:rsidRPr="00E5322A">
        <w:t>. ......................................................</w:t>
      </w:r>
      <w:r w:rsidRPr="00E5322A">
        <w:tab/>
        <w:t>(svetadiel)</w:t>
      </w:r>
    </w:p>
    <w:p w:rsidR="00CC0E80" w:rsidRPr="00E5322A" w:rsidRDefault="00CC0E80" w:rsidP="00CC0E80">
      <w:pPr>
        <w:pStyle w:val="Odsekzoznamu"/>
        <w:numPr>
          <w:ilvl w:val="0"/>
          <w:numId w:val="2"/>
        </w:numPr>
      </w:pPr>
      <w:r w:rsidRPr="00E5322A">
        <w:t>10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juž.g.š</w:t>
      </w:r>
      <w:proofErr w:type="spellEnd"/>
      <w:r w:rsidRPr="00E5322A">
        <w:t>, 130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záp.g.d</w:t>
      </w:r>
      <w:proofErr w:type="spellEnd"/>
      <w:r w:rsidRPr="00E5322A">
        <w:t xml:space="preserve">. ......................................................  </w:t>
      </w:r>
      <w:r w:rsidRPr="00E5322A">
        <w:tab/>
        <w:t>(oceán)</w:t>
      </w:r>
    </w:p>
    <w:p w:rsidR="00CC0E80" w:rsidRPr="00E5322A" w:rsidRDefault="00CC0E80" w:rsidP="00CC0E80">
      <w:pPr>
        <w:pStyle w:val="Odsekzoznamu"/>
        <w:numPr>
          <w:ilvl w:val="0"/>
          <w:numId w:val="2"/>
        </w:numPr>
      </w:pPr>
      <w:r w:rsidRPr="00E5322A">
        <w:t>20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juž.g.š</w:t>
      </w:r>
      <w:proofErr w:type="spellEnd"/>
      <w:r w:rsidRPr="00E5322A">
        <w:t>., 140</w:t>
      </w:r>
      <w:r w:rsidRPr="00E5322A">
        <w:rPr>
          <w:rFonts w:hAnsi="Calibri" w:cs="Calibri"/>
        </w:rPr>
        <w:t>⁰</w:t>
      </w:r>
      <w:r w:rsidRPr="00E5322A">
        <w:t xml:space="preserve"> </w:t>
      </w:r>
      <w:proofErr w:type="spellStart"/>
      <w:r w:rsidRPr="00E5322A">
        <w:t>záp.g.d</w:t>
      </w:r>
      <w:proofErr w:type="spellEnd"/>
      <w:r w:rsidRPr="00E5322A">
        <w:t xml:space="preserve">. .....................................................  </w:t>
      </w:r>
      <w:r w:rsidRPr="00E5322A">
        <w:tab/>
        <w:t xml:space="preserve">(kontinent)  </w:t>
      </w:r>
    </w:p>
    <w:p w:rsidR="00CC0E80" w:rsidRPr="00C57298" w:rsidRDefault="00CC0E80" w:rsidP="00CC0E80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298">
        <w:rPr>
          <w:rFonts w:ascii="Times New Roman" w:hAnsi="Times New Roman" w:cs="Times New Roman"/>
          <w:sz w:val="24"/>
          <w:szCs w:val="24"/>
        </w:rPr>
        <w:lastRenderedPageBreak/>
        <w:t xml:space="preserve">40° </w:t>
      </w:r>
      <w:proofErr w:type="spellStart"/>
      <w:r w:rsidRPr="00C57298">
        <w:rPr>
          <w:rFonts w:ascii="Times New Roman" w:hAnsi="Times New Roman" w:cs="Times New Roman"/>
          <w:sz w:val="24"/>
          <w:szCs w:val="24"/>
        </w:rPr>
        <w:t>sev</w:t>
      </w:r>
      <w:proofErr w:type="spellEnd"/>
      <w:r w:rsidRPr="00C57298">
        <w:rPr>
          <w:rFonts w:ascii="Times New Roman" w:hAnsi="Times New Roman" w:cs="Times New Roman"/>
          <w:sz w:val="24"/>
          <w:szCs w:val="24"/>
        </w:rPr>
        <w:t xml:space="preserve">. g. </w:t>
      </w:r>
      <w:proofErr w:type="gramStart"/>
      <w:r w:rsidRPr="00C57298">
        <w:rPr>
          <w:rFonts w:ascii="Times New Roman" w:hAnsi="Times New Roman" w:cs="Times New Roman"/>
          <w:sz w:val="24"/>
          <w:szCs w:val="24"/>
        </w:rPr>
        <w:t>š.,</w:t>
      </w:r>
      <w:proofErr w:type="gramEnd"/>
      <w:r w:rsidRPr="00C57298">
        <w:rPr>
          <w:rFonts w:ascii="Times New Roman" w:hAnsi="Times New Roman" w:cs="Times New Roman"/>
          <w:sz w:val="24"/>
          <w:szCs w:val="24"/>
        </w:rPr>
        <w:t xml:space="preserve"> 80° </w:t>
      </w:r>
      <w:proofErr w:type="spellStart"/>
      <w:r w:rsidRPr="00C57298">
        <w:rPr>
          <w:rFonts w:ascii="Times New Roman" w:hAnsi="Times New Roman" w:cs="Times New Roman"/>
          <w:sz w:val="24"/>
          <w:szCs w:val="24"/>
        </w:rPr>
        <w:t>záp</w:t>
      </w:r>
      <w:proofErr w:type="spellEnd"/>
      <w:r w:rsidRPr="00C572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57298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C57298">
        <w:rPr>
          <w:rFonts w:ascii="Times New Roman" w:hAnsi="Times New Roman" w:cs="Times New Roman"/>
          <w:sz w:val="24"/>
          <w:szCs w:val="24"/>
        </w:rPr>
        <w:t>. d.,  - ………………. ......................................       (</w:t>
      </w:r>
      <w:proofErr w:type="spellStart"/>
      <w:r w:rsidRPr="00C57298">
        <w:rPr>
          <w:rFonts w:ascii="Times New Roman" w:hAnsi="Times New Roman" w:cs="Times New Roman"/>
          <w:sz w:val="24"/>
          <w:szCs w:val="24"/>
        </w:rPr>
        <w:t>vrchy</w:t>
      </w:r>
      <w:proofErr w:type="spellEnd"/>
      <w:r w:rsidRPr="00C57298">
        <w:rPr>
          <w:rFonts w:ascii="Times New Roman" w:hAnsi="Times New Roman" w:cs="Times New Roman"/>
          <w:sz w:val="24"/>
          <w:szCs w:val="24"/>
        </w:rPr>
        <w:t>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3C602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5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 Vyhľadaj v atlase: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 (3b)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>a) kontinent, ktorý obmývajú dva oceány, ale neprechádza ním najdlhšia rovnobežka: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b) africkú krajinu, ktorou prechádza rovník, ale nemá prístup k moru 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c) krajinu, do ktorej zasahuje </w:t>
      </w:r>
      <w:r w:rsidR="00C57298">
        <w:rPr>
          <w:rFonts w:ascii="Times New Roman" w:hAnsi="Times New Roman" w:cs="Times New Roman"/>
          <w:sz w:val="24"/>
          <w:szCs w:val="24"/>
        </w:rPr>
        <w:t xml:space="preserve">pohorie </w:t>
      </w:r>
      <w:r w:rsidRPr="00CC0E80">
        <w:rPr>
          <w:rFonts w:ascii="Times New Roman" w:hAnsi="Times New Roman" w:cs="Times New Roman"/>
          <w:sz w:val="24"/>
          <w:szCs w:val="24"/>
        </w:rPr>
        <w:t xml:space="preserve">Atlas, ale neprechádza ňou nultý poludník 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3F436B" w:rsidRPr="00CC0E80">
        <w:rPr>
          <w:rFonts w:ascii="Times New Roman" w:hAnsi="Times New Roman" w:cs="Times New Roman"/>
          <w:sz w:val="24"/>
          <w:szCs w:val="24"/>
        </w:rPr>
        <w:t>....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CC0E80" w:rsidRDefault="003C602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6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.</w:t>
      </w:r>
      <w:r w:rsidR="007C4F1D" w:rsidRPr="00CC0E80">
        <w:rPr>
          <w:rFonts w:ascii="Times New Roman" w:hAnsi="Times New Roman" w:cs="Times New Roman"/>
          <w:sz w:val="24"/>
          <w:szCs w:val="24"/>
        </w:rPr>
        <w:t xml:space="preserve"> Roztrieď nasledujúce štáty do štyroch skupín podľa toho, či sa nachádzajú na severnej alebo južnej pologuli a zároveň na východnej alebo západnej pologuli: 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>Namíb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ia, </w:t>
      </w:r>
      <w:proofErr w:type="spellStart"/>
      <w:r w:rsidR="00C57298">
        <w:rPr>
          <w:rFonts w:ascii="Times New Roman" w:hAnsi="Times New Roman" w:cs="Times New Roman"/>
          <w:b/>
          <w:sz w:val="24"/>
          <w:szCs w:val="24"/>
        </w:rPr>
        <w:t>Poľsko,Venezuela</w:t>
      </w:r>
      <w:proofErr w:type="spellEnd"/>
      <w:r w:rsidR="00C57298">
        <w:rPr>
          <w:rFonts w:ascii="Times New Roman" w:hAnsi="Times New Roman" w:cs="Times New Roman"/>
          <w:b/>
          <w:sz w:val="24"/>
          <w:szCs w:val="24"/>
        </w:rPr>
        <w:t>,</w:t>
      </w:r>
      <w:r w:rsidR="007C4F1D" w:rsidRPr="00CC0E80">
        <w:rPr>
          <w:rFonts w:ascii="Times New Roman" w:hAnsi="Times New Roman" w:cs="Times New Roman"/>
          <w:b/>
          <w:sz w:val="24"/>
          <w:szCs w:val="24"/>
        </w:rPr>
        <w:t xml:space="preserve"> Bolívia, Kuba, Japonsko, Mongolsko</w:t>
      </w:r>
      <w:r w:rsidR="00C57298">
        <w:rPr>
          <w:rFonts w:ascii="Times New Roman" w:hAnsi="Times New Roman" w:cs="Times New Roman"/>
          <w:b/>
          <w:sz w:val="24"/>
          <w:szCs w:val="24"/>
        </w:rPr>
        <w:t>. (7b)</w:t>
      </w: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9"/>
        <w:gridCol w:w="2789"/>
        <w:gridCol w:w="2788"/>
      </w:tblGrid>
      <w:tr w:rsidR="007C4F1D" w:rsidRPr="00CC0E80" w:rsidTr="003C602A">
        <w:trPr>
          <w:trHeight w:val="716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západná pologuľa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východná pologuľa</w:t>
            </w:r>
          </w:p>
        </w:tc>
      </w:tr>
      <w:tr w:rsidR="007C4F1D" w:rsidRPr="00CC0E80" w:rsidTr="003C602A">
        <w:trPr>
          <w:trHeight w:val="1083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severná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7C4F1D" w:rsidRPr="00CC0E80" w:rsidTr="003C602A">
        <w:trPr>
          <w:trHeight w:val="1045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  <w:r w:rsidRPr="00CC0E80">
              <w:rPr>
                <w:rFonts w:ascii="Times New Roman" w:hAnsi="Times New Roman" w:cs="Times New Roman"/>
                <w:sz w:val="24"/>
                <w:szCs w:val="24"/>
                <w:lang w:val="sk-SK"/>
              </w:rPr>
              <w:t>južná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CC0E80" w:rsidRDefault="007C4F1D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val="sk-SK"/>
              </w:rPr>
            </w:pPr>
          </w:p>
        </w:tc>
      </w:tr>
    </w:tbl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  <w:lang w:bidi="en-US"/>
        </w:rPr>
      </w:pPr>
    </w:p>
    <w:p w:rsidR="007C4F1D" w:rsidRPr="00CC0E80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b/>
          <w:sz w:val="24"/>
          <w:szCs w:val="24"/>
        </w:rPr>
        <w:t>7.Zakrúžkuj správny pojem:</w:t>
      </w:r>
      <w:r w:rsidR="00C57298">
        <w:rPr>
          <w:rFonts w:ascii="Times New Roman" w:hAnsi="Times New Roman" w:cs="Times New Roman"/>
          <w:b/>
          <w:sz w:val="24"/>
          <w:szCs w:val="24"/>
        </w:rPr>
        <w:t xml:space="preserve"> (5b)</w:t>
      </w: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a/ Tichý oceán obmýva východné pobrežie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Afriky – Austrálie – južnej Ameriky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b/ V Indickom oceáne leží ostrov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Island – Nová Guinea – Madagaskar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c/ Ostrov Nový Zéland leží 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Indickom – Atlantickom – Tichom oceáne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d/ Južne od Austrálie sa rozprestiera ostrov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>Tasmánia – Borneo – Madagaskar</w:t>
      </w:r>
      <w:r w:rsidRPr="00CC0E80">
        <w:rPr>
          <w:rFonts w:ascii="Times New Roman" w:hAnsi="Times New Roman" w:cs="Times New Roman"/>
          <w:sz w:val="24"/>
          <w:szCs w:val="24"/>
        </w:rPr>
        <w:t>.</w:t>
      </w: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3C602A" w:rsidRPr="00CC0E80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e/ </w:t>
      </w:r>
      <w:r w:rsidRPr="00CC0E80">
        <w:rPr>
          <w:rFonts w:ascii="Times New Roman" w:hAnsi="Times New Roman" w:cs="Times New Roman"/>
          <w:b/>
          <w:i/>
          <w:sz w:val="24"/>
          <w:szCs w:val="24"/>
        </w:rPr>
        <w:t xml:space="preserve">Guinejský záliv – </w:t>
      </w:r>
      <w:proofErr w:type="spellStart"/>
      <w:r w:rsidRPr="00CC0E80">
        <w:rPr>
          <w:rFonts w:ascii="Times New Roman" w:hAnsi="Times New Roman" w:cs="Times New Roman"/>
          <w:b/>
          <w:i/>
          <w:sz w:val="24"/>
          <w:szCs w:val="24"/>
        </w:rPr>
        <w:t>Karpentársky</w:t>
      </w:r>
      <w:proofErr w:type="spellEnd"/>
      <w:r w:rsidRPr="00CC0E80">
        <w:rPr>
          <w:rFonts w:ascii="Times New Roman" w:hAnsi="Times New Roman" w:cs="Times New Roman"/>
          <w:b/>
          <w:i/>
          <w:sz w:val="24"/>
          <w:szCs w:val="24"/>
        </w:rPr>
        <w:t xml:space="preserve"> záliv – Veľký austrálsky záliv</w:t>
      </w:r>
      <w:r w:rsidRPr="00CC0E80">
        <w:rPr>
          <w:rFonts w:ascii="Times New Roman" w:hAnsi="Times New Roman" w:cs="Times New Roman"/>
          <w:sz w:val="24"/>
          <w:szCs w:val="24"/>
        </w:rPr>
        <w:t xml:space="preserve"> obmýva južné pobrežie</w:t>
      </w:r>
    </w:p>
    <w:p w:rsidR="007C4F1D" w:rsidRDefault="003C602A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C0E80">
        <w:rPr>
          <w:rFonts w:ascii="Times New Roman" w:hAnsi="Times New Roman" w:cs="Times New Roman"/>
          <w:sz w:val="24"/>
          <w:szCs w:val="24"/>
        </w:rPr>
        <w:t xml:space="preserve"> Austrálie.</w:t>
      </w:r>
    </w:p>
    <w:p w:rsidR="00962EED" w:rsidRDefault="00962EED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62EED" w:rsidRDefault="00962EED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962EED" w:rsidRPr="00962EED" w:rsidRDefault="00962EED" w:rsidP="00962EED">
      <w:pPr>
        <w:ind w:left="18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8. Na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mape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sveta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vyhľadaj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962EED">
        <w:rPr>
          <w:rFonts w:ascii="Times New Roman" w:hAnsi="Times New Roman" w:cs="Times New Roman"/>
          <w:b/>
          <w:bCs/>
          <w:sz w:val="24"/>
          <w:szCs w:val="24"/>
        </w:rPr>
        <w:t>pomenuj</w:t>
      </w:r>
      <w:proofErr w:type="spellEnd"/>
      <w:r w:rsidRPr="00962EED">
        <w:rPr>
          <w:rFonts w:ascii="Times New Roman" w:hAnsi="Times New Roman" w:cs="Times New Roman"/>
          <w:b/>
          <w:bCs/>
          <w:sz w:val="24"/>
          <w:szCs w:val="24"/>
        </w:rPr>
        <w:t>: (7b)</w:t>
      </w:r>
    </w:p>
    <w:p w:rsidR="00962EED" w:rsidRPr="00962EED" w:rsidRDefault="00962EED" w:rsidP="00962E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ED">
        <w:rPr>
          <w:rFonts w:ascii="Times New Roman" w:hAnsi="Times New Roman" w:cs="Times New Roman"/>
          <w:sz w:val="24"/>
          <w:szCs w:val="24"/>
        </w:rPr>
        <w:t>veľký</w:t>
      </w:r>
      <w:proofErr w:type="spellEnd"/>
      <w:proofErr w:type="gram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ostrov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juhovýchodnom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pobreží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Afriky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</w:p>
    <w:p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2EED">
        <w:rPr>
          <w:rFonts w:ascii="Times New Roman" w:hAnsi="Times New Roman" w:cs="Times New Roman"/>
          <w:sz w:val="24"/>
          <w:szCs w:val="24"/>
        </w:rPr>
        <w:lastRenderedPageBreak/>
        <w:t>more</w:t>
      </w:r>
      <w:proofErr w:type="gram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oddeľujúce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Afriku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Európu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</w:t>
      </w:r>
    </w:p>
    <w:p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ED">
        <w:rPr>
          <w:rFonts w:ascii="Times New Roman" w:hAnsi="Times New Roman" w:cs="Times New Roman"/>
          <w:sz w:val="24"/>
          <w:szCs w:val="24"/>
        </w:rPr>
        <w:t>najbližší</w:t>
      </w:r>
      <w:proofErr w:type="spellEnd"/>
      <w:proofErr w:type="gram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veľký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polostrov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ležiaci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severovýchodne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Afriky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</w:t>
      </w:r>
    </w:p>
    <w:p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ED">
        <w:rPr>
          <w:rFonts w:ascii="Times New Roman" w:hAnsi="Times New Roman" w:cs="Times New Roman"/>
          <w:sz w:val="24"/>
          <w:szCs w:val="24"/>
        </w:rPr>
        <w:t>najväčšiu</w:t>
      </w:r>
      <w:proofErr w:type="spellEnd"/>
      <w:proofErr w:type="gram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púšť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svete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.........................................................,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leží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svetadiely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:rsidR="00962EED" w:rsidRPr="00962EED" w:rsidRDefault="00962EED" w:rsidP="00962EE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ED">
        <w:rPr>
          <w:rFonts w:ascii="Times New Roman" w:hAnsi="Times New Roman" w:cs="Times New Roman"/>
          <w:sz w:val="24"/>
          <w:szCs w:val="24"/>
        </w:rPr>
        <w:t>najvyššie</w:t>
      </w:r>
      <w:proofErr w:type="spellEnd"/>
      <w:proofErr w:type="gram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pohorie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svete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............................................, 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leží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962EED">
        <w:rPr>
          <w:rFonts w:ascii="Times New Roman" w:hAnsi="Times New Roman" w:cs="Times New Roman"/>
          <w:sz w:val="24"/>
          <w:szCs w:val="24"/>
        </w:rPr>
        <w:t>svetadiely</w:t>
      </w:r>
      <w:proofErr w:type="spellEnd"/>
      <w:r w:rsidRPr="00962EED">
        <w:rPr>
          <w:rFonts w:ascii="Times New Roman" w:hAnsi="Times New Roman" w:cs="Times New Roman"/>
          <w:sz w:val="24"/>
          <w:szCs w:val="24"/>
        </w:rPr>
        <w:t xml:space="preserve">  ..............................</w:t>
      </w:r>
    </w:p>
    <w:p w:rsidR="00962EED" w:rsidRPr="00962EED" w:rsidRDefault="00962EED" w:rsidP="003C602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C4F1D" w:rsidRPr="00962EED" w:rsidRDefault="007C4F1D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C850FA" w:rsidRPr="00CC0E80" w:rsidRDefault="00C850FA" w:rsidP="007C4F1D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sectPr w:rsidR="00C850FA" w:rsidRPr="00CC0E80" w:rsidSect="003C602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B551E"/>
    <w:multiLevelType w:val="hybridMultilevel"/>
    <w:tmpl w:val="5E86CE4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AE11B1"/>
    <w:multiLevelType w:val="hybridMultilevel"/>
    <w:tmpl w:val="3DAA3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C4046"/>
    <w:multiLevelType w:val="hybridMultilevel"/>
    <w:tmpl w:val="FD4C134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F1D"/>
    <w:rsid w:val="003C602A"/>
    <w:rsid w:val="003E4079"/>
    <w:rsid w:val="003F436B"/>
    <w:rsid w:val="00475869"/>
    <w:rsid w:val="00547ADF"/>
    <w:rsid w:val="005D54E7"/>
    <w:rsid w:val="006160AD"/>
    <w:rsid w:val="007C4F1D"/>
    <w:rsid w:val="00962EED"/>
    <w:rsid w:val="00C57298"/>
    <w:rsid w:val="00C850FA"/>
    <w:rsid w:val="00CC0E80"/>
    <w:rsid w:val="00ED1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F1D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4F1D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C4F1D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CC0E80"/>
    <w:pPr>
      <w:spacing w:after="0" w:line="240" w:lineRule="auto"/>
      <w:ind w:left="720" w:firstLine="0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F1D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4F1D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C4F1D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6</cp:revision>
  <cp:lastPrinted>2021-10-26T10:31:00Z</cp:lastPrinted>
  <dcterms:created xsi:type="dcterms:W3CDTF">2017-11-11T16:01:00Z</dcterms:created>
  <dcterms:modified xsi:type="dcterms:W3CDTF">2021-10-31T12:25:00Z</dcterms:modified>
</cp:coreProperties>
</file>