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F0" w:rsidRPr="00B26646" w:rsidRDefault="00E535F0">
      <w:pPr>
        <w:rPr>
          <w:rFonts w:ascii="Times New Roman" w:hAnsi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/>
          <w:b/>
          <w:sz w:val="28"/>
          <w:szCs w:val="28"/>
          <w:u w:val="single"/>
        </w:rPr>
        <w:t>Európa – príroda</w:t>
      </w:r>
    </w:p>
    <w:p w:rsidR="00E535F0" w:rsidRDefault="00E535F0">
      <w:pPr>
        <w:rPr>
          <w:rFonts w:ascii="Times New Roman" w:hAnsi="Times New Roman"/>
        </w:rPr>
      </w:pPr>
      <w:r>
        <w:rPr>
          <w:rFonts w:ascii="Times New Roman" w:hAnsi="Times New Roman"/>
        </w:rPr>
        <w:t>Európa je _____ najmenší svetadiel na zemi. Rozloha: _________________, čo predstavuje ____% rozlohy súše.</w:t>
      </w:r>
    </w:p>
    <w:p w:rsidR="00E535F0" w:rsidRDefault="00E535F0">
      <w:pPr>
        <w:rPr>
          <w:rFonts w:ascii="Times New Roman" w:hAnsi="Times New Roman"/>
        </w:rPr>
      </w:pPr>
      <w:r w:rsidRPr="00B93B05">
        <w:rPr>
          <w:rFonts w:ascii="Times New Roman" w:hAnsi="Times New Roman"/>
          <w:i/>
          <w:u w:val="dotted"/>
        </w:rPr>
        <w:t>Poloha</w:t>
      </w:r>
      <w:r>
        <w:rPr>
          <w:rFonts w:ascii="Times New Roman" w:hAnsi="Times New Roman"/>
        </w:rPr>
        <w:t>: Európa leží na ____________________________ pologuli .</w:t>
      </w:r>
    </w:p>
    <w:p w:rsidR="00E535F0" w:rsidRDefault="00E535F0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1.</w:t>
      </w:r>
      <w:r w:rsidRPr="00212058">
        <w:rPr>
          <w:rFonts w:ascii="Times New Roman" w:hAnsi="Times New Roman"/>
          <w:b/>
          <w:i/>
        </w:rPr>
        <w:t>Hranice Európy</w:t>
      </w:r>
      <w:r>
        <w:rPr>
          <w:rFonts w:ascii="Times New Roman" w:hAnsi="Times New Roman"/>
        </w:rPr>
        <w:t>:</w:t>
      </w:r>
    </w:p>
    <w:p w:rsidR="00E535F0" w:rsidRDefault="00E535F0" w:rsidP="00587F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Od Afriky ju oddeľuje ____________________________________________________________________</w:t>
      </w:r>
    </w:p>
    <w:p w:rsidR="00E535F0" w:rsidRDefault="00E535F0" w:rsidP="00587F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Od Ameriky _____________________ oceán</w:t>
      </w:r>
    </w:p>
    <w:p w:rsidR="00E535F0" w:rsidRDefault="00E535F0" w:rsidP="00587F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Od Európy ______________________________________________________________________________</w:t>
      </w:r>
    </w:p>
    <w:p w:rsidR="00E535F0" w:rsidRDefault="00E535F0" w:rsidP="00587F2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</w:t>
      </w:r>
    </w:p>
    <w:p w:rsidR="00E535F0" w:rsidRDefault="00E535F0" w:rsidP="00587F2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_____________________________________________________________.</w:t>
      </w:r>
    </w:p>
    <w:p w:rsidR="00E535F0" w:rsidRDefault="00E535F0" w:rsidP="00D03248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2.</w:t>
      </w:r>
      <w:r w:rsidRPr="00D313F5">
        <w:rPr>
          <w:rFonts w:ascii="Times New Roman" w:hAnsi="Times New Roman"/>
          <w:b/>
          <w:i/>
        </w:rPr>
        <w:t>Členitosť pobrežia</w:t>
      </w:r>
      <w:r>
        <w:rPr>
          <w:rFonts w:ascii="Times New Roman" w:hAnsi="Times New Roman"/>
          <w:b/>
          <w:i/>
        </w:rPr>
        <w:t xml:space="preserve"> (horizontálna členitosť) </w:t>
      </w:r>
      <w:r>
        <w:rPr>
          <w:rFonts w:ascii="Times New Roman" w:hAnsi="Times New Roman"/>
        </w:rPr>
        <w:t>Európy je veľmi veľká, má veľa ostrovov a polostrovov.</w:t>
      </w:r>
    </w:p>
    <w:p w:rsidR="00E535F0" w:rsidRDefault="00E535F0" w:rsidP="00D032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Známe </w:t>
      </w:r>
      <w:r w:rsidRPr="00EF10D3">
        <w:rPr>
          <w:rFonts w:ascii="Times New Roman" w:hAnsi="Times New Roman"/>
          <w:u w:val="dotted"/>
        </w:rPr>
        <w:t>ostrovy:</w:t>
      </w:r>
      <w:r>
        <w:rPr>
          <w:rFonts w:ascii="Times New Roman" w:hAnsi="Times New Roman"/>
        </w:rPr>
        <w:t xml:space="preserve"> ________________________________________________________________________________</w:t>
      </w:r>
    </w:p>
    <w:p w:rsidR="00E535F0" w:rsidRDefault="00E535F0" w:rsidP="00D03248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</w:t>
      </w:r>
    </w:p>
    <w:p w:rsidR="00E535F0" w:rsidRDefault="00E535F0" w:rsidP="00D03248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_________________________________________________.</w:t>
      </w:r>
    </w:p>
    <w:p w:rsidR="00E535F0" w:rsidRDefault="00E535F0" w:rsidP="00EF10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Známe </w:t>
      </w:r>
      <w:r w:rsidRPr="00EF10D3">
        <w:rPr>
          <w:rFonts w:ascii="Times New Roman" w:hAnsi="Times New Roman"/>
          <w:u w:val="dotted"/>
        </w:rPr>
        <w:t>polostrovy</w:t>
      </w:r>
      <w:r>
        <w:rPr>
          <w:rFonts w:ascii="Times New Roman" w:hAnsi="Times New Roman"/>
        </w:rPr>
        <w:t>: Škandinávsky - _______________________________________., Pyrenejský - _______________</w:t>
      </w:r>
    </w:p>
    <w:p w:rsidR="00E535F0" w:rsidRDefault="00E535F0" w:rsidP="00EF10D3">
      <w:pPr>
        <w:rPr>
          <w:rFonts w:ascii="Times New Roman" w:hAnsi="Times New Roman"/>
        </w:rPr>
      </w:pPr>
      <w:r>
        <w:rPr>
          <w:rFonts w:ascii="Times New Roman" w:hAnsi="Times New Roman"/>
        </w:rPr>
        <w:t>Apeninský - ____________________________________, Balkánsky - _____________________________________</w:t>
      </w:r>
    </w:p>
    <w:p w:rsidR="00E535F0" w:rsidRDefault="00E535F0" w:rsidP="00EF10D3">
      <w:pPr>
        <w:rPr>
          <w:rFonts w:ascii="Times New Roman" w:hAnsi="Times New Roman"/>
        </w:rPr>
      </w:pPr>
      <w:r>
        <w:rPr>
          <w:rFonts w:ascii="Times New Roman" w:hAnsi="Times New Roman"/>
        </w:rPr>
        <w:t>Chalkidiky - ___________________________., Peloponézsky - ___________________________________________</w:t>
      </w:r>
    </w:p>
    <w:p w:rsidR="00E535F0" w:rsidRDefault="00E535F0" w:rsidP="00EF10D3">
      <w:pPr>
        <w:rPr>
          <w:rFonts w:ascii="Times New Roman" w:hAnsi="Times New Roman"/>
        </w:rPr>
      </w:pPr>
      <w:r>
        <w:rPr>
          <w:rFonts w:ascii="Times New Roman" w:hAnsi="Times New Roman"/>
        </w:rPr>
        <w:t>Bretónsky - ____________________________________.</w:t>
      </w:r>
    </w:p>
    <w:p w:rsidR="00E535F0" w:rsidRPr="00D03248" w:rsidRDefault="00E535F0" w:rsidP="00D032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3.</w:t>
      </w:r>
      <w:r w:rsidRPr="00993BBE">
        <w:rPr>
          <w:rFonts w:ascii="Times New Roman" w:hAnsi="Times New Roman"/>
          <w:b/>
          <w:i/>
        </w:rPr>
        <w:t>Vertikálna členitosť</w:t>
      </w:r>
      <w:r>
        <w:rPr>
          <w:rFonts w:ascii="Times New Roman" w:hAnsi="Times New Roman"/>
        </w:rPr>
        <w:t>: veľká (má veľa nížin a veľa pohorí)</w:t>
      </w:r>
    </w:p>
    <w:p w:rsidR="00E535F0" w:rsidRDefault="00E535F0" w:rsidP="00CC03D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51B30">
        <w:rPr>
          <w:rFonts w:ascii="Times New Roman" w:hAnsi="Times New Roman"/>
          <w:b/>
        </w:rPr>
        <w:t>Nížiny</w:t>
      </w:r>
      <w:r>
        <w:rPr>
          <w:rFonts w:ascii="Times New Roman" w:hAnsi="Times New Roman"/>
        </w:rPr>
        <w:t xml:space="preserve"> – vytvorené prevažne činnosťou ___________________</w:t>
      </w:r>
    </w:p>
    <w:p w:rsidR="00E535F0" w:rsidRDefault="00E535F0" w:rsidP="00B51B30">
      <w:pPr>
        <w:pStyle w:val="ListParagraph"/>
        <w:ind w:left="769"/>
        <w:rPr>
          <w:rFonts w:ascii="Times New Roman" w:hAnsi="Times New Roman"/>
        </w:rPr>
      </w:pPr>
      <w:r>
        <w:rPr>
          <w:rFonts w:ascii="Times New Roman" w:hAnsi="Times New Roman"/>
        </w:rPr>
        <w:t>Známe nížiny Európy: _____________________________________________________________________</w:t>
      </w:r>
    </w:p>
    <w:p w:rsidR="00E535F0" w:rsidRDefault="00E535F0" w:rsidP="00B51B30">
      <w:pPr>
        <w:pStyle w:val="ListParagraph"/>
        <w:ind w:left="769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</w:t>
      </w:r>
    </w:p>
    <w:p w:rsidR="00E535F0" w:rsidRDefault="00E535F0" w:rsidP="00B51B30">
      <w:pPr>
        <w:pStyle w:val="ListParagraph"/>
        <w:ind w:left="769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</w:t>
      </w:r>
    </w:p>
    <w:p w:rsidR="00E535F0" w:rsidRDefault="00E535F0" w:rsidP="00B51B30">
      <w:pPr>
        <w:pStyle w:val="ListParagraph"/>
        <w:ind w:left="769"/>
        <w:rPr>
          <w:rFonts w:ascii="Times New Roman" w:hAnsi="Times New Roman"/>
        </w:rPr>
      </w:pPr>
    </w:p>
    <w:p w:rsidR="00E535F0" w:rsidRDefault="00E535F0" w:rsidP="00CC03D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05A5C">
        <w:rPr>
          <w:rFonts w:ascii="Times New Roman" w:hAnsi="Times New Roman"/>
          <w:b/>
        </w:rPr>
        <w:t>Pohoria</w:t>
      </w:r>
      <w:r>
        <w:rPr>
          <w:rFonts w:ascii="Times New Roman" w:hAnsi="Times New Roman"/>
        </w:rPr>
        <w:t xml:space="preserve"> – vznikli vrásnením:</w:t>
      </w:r>
    </w:p>
    <w:p w:rsidR="00E535F0" w:rsidRDefault="00E535F0" w:rsidP="00463DD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Kaledónske - ____________________________________________</w:t>
      </w:r>
    </w:p>
    <w:p w:rsidR="00E535F0" w:rsidRDefault="00E535F0" w:rsidP="00463DD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Hercýnske - _____________________________________________</w:t>
      </w:r>
    </w:p>
    <w:p w:rsidR="00E535F0" w:rsidRDefault="00E535F0" w:rsidP="00463DD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Alpínske - _______________________________________________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Pre Európu je typická aj _____________________ činnosť. 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Najstaršou časťou Európy je __________________________ a ____________________________________.</w:t>
      </w:r>
    </w:p>
    <w:p w:rsidR="00E535F0" w:rsidRDefault="00E535F0" w:rsidP="00B90834">
      <w:pPr>
        <w:rPr>
          <w:rFonts w:ascii="Times New Roman" w:hAnsi="Times New Roman"/>
        </w:rPr>
      </w:pPr>
      <w:r w:rsidRPr="00BD4D44">
        <w:rPr>
          <w:rFonts w:ascii="Times New Roman" w:hAnsi="Times New Roman"/>
          <w:b/>
          <w:i/>
        </w:rPr>
        <w:t>Fjordy</w:t>
      </w:r>
      <w:r>
        <w:rPr>
          <w:rFonts w:ascii="Times New Roman" w:hAnsi="Times New Roman"/>
        </w:rPr>
        <w:t xml:space="preserve"> = hlboké, úzke a dlhé zálivy (typické pre Škandinávsky polostrov)</w:t>
      </w:r>
    </w:p>
    <w:p w:rsidR="00E535F0" w:rsidRDefault="00E535F0" w:rsidP="00B90834">
      <w:pPr>
        <w:rPr>
          <w:rFonts w:ascii="Times New Roman" w:hAnsi="Times New Roman"/>
        </w:rPr>
      </w:pPr>
      <w:r w:rsidRPr="00301305">
        <w:rPr>
          <w:rFonts w:ascii="Times New Roman" w:hAnsi="Times New Roman"/>
          <w:b/>
        </w:rPr>
        <w:t>4.Podnebie</w:t>
      </w:r>
      <w:r>
        <w:rPr>
          <w:rFonts w:ascii="Times New Roman" w:hAnsi="Times New Roman"/>
        </w:rPr>
        <w:t xml:space="preserve"> v Európe ovplyvňuje: zemepisná šírka, nadmorská výška, veterné prúdenie, morské prúdy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01305">
        <w:rPr>
          <w:rFonts w:ascii="Times New Roman" w:hAnsi="Times New Roman"/>
          <w:u w:val="dotted"/>
        </w:rPr>
        <w:t>Podnebné pásma</w:t>
      </w:r>
      <w:r>
        <w:rPr>
          <w:rFonts w:ascii="Times New Roman" w:hAnsi="Times New Roman"/>
        </w:rPr>
        <w:t>: ________________________________________________________________________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01305">
        <w:rPr>
          <w:rFonts w:ascii="Times New Roman" w:hAnsi="Times New Roman"/>
          <w:u w:val="dotted"/>
        </w:rPr>
        <w:t>Typy podnebia</w:t>
      </w:r>
      <w:r>
        <w:rPr>
          <w:rFonts w:ascii="Times New Roman" w:hAnsi="Times New Roman"/>
        </w:rPr>
        <w:t>: __________________________________________________________________________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 w:rsidRPr="001D6F8A">
        <w:rPr>
          <w:rFonts w:ascii="Times New Roman" w:hAnsi="Times New Roman"/>
          <w:b/>
          <w:i/>
          <w:u w:val="single"/>
        </w:rPr>
        <w:t>Počasie</w:t>
      </w:r>
      <w:r>
        <w:rPr>
          <w:rFonts w:ascii="Times New Roman" w:hAnsi="Times New Roman"/>
        </w:rPr>
        <w:t xml:space="preserve"> v Európe ovplyvňujú aj poloha na polárnom fronte (ktorý spôsobuje ____________počasie)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Stále tlakové útvary:_____________________________________________________________________________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</w:t>
      </w:r>
    </w:p>
    <w:p w:rsidR="00E535F0" w:rsidRPr="001D6F8A" w:rsidRDefault="00E535F0" w:rsidP="00B90834">
      <w:pPr>
        <w:rPr>
          <w:rFonts w:ascii="Times New Roman" w:hAnsi="Times New Roman"/>
          <w:b/>
          <w:u w:val="single"/>
        </w:rPr>
      </w:pPr>
      <w:r w:rsidRPr="001D6F8A">
        <w:rPr>
          <w:rFonts w:ascii="Times New Roman" w:hAnsi="Times New Roman"/>
          <w:b/>
          <w:u w:val="single"/>
        </w:rPr>
        <w:t xml:space="preserve">5.Vodstvo: 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V Európe je pomerne hustá riečna sieť.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80% riek sa vlieva do Atlant.oceánu (napr. Dunaj, Seina, Temža, Labe, Odra...)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Do Severného ľadového o. sa vlievajú napr. Pečora, Severná Dvina ...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Zvyšná časť patrí do tzv. bezodtokovej oblasti (rieky sa vlievajú do Kaspického mora napr. rieka Ural, Volga, Emba )</w:t>
      </w:r>
    </w:p>
    <w:p w:rsidR="00E535F0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>Jazerá: najväčšie Európske – Ladožské + ďalšie: Onežské, Vänern, Vätern ...</w:t>
      </w:r>
    </w:p>
    <w:p w:rsidR="00E535F0" w:rsidRDefault="00E535F0" w:rsidP="00B90834">
      <w:pPr>
        <w:rPr>
          <w:rFonts w:ascii="Times New Roman" w:hAnsi="Times New Roman"/>
        </w:rPr>
      </w:pPr>
      <w:bookmarkStart w:id="0" w:name="_GoBack"/>
      <w:r w:rsidRPr="00C035AC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3" o:spid="_x0000_i1025" type="#_x0000_t75" alt="Výsledok vyhľadávania obrázkov pre dopyt obrysová mapa európy" style="width:526.5pt;height:408pt;visibility:visible">
            <v:imagedata r:id="rId5" o:title=""/>
          </v:shape>
        </w:pict>
      </w:r>
      <w:bookmarkEnd w:id="0"/>
    </w:p>
    <w:p w:rsidR="00E535F0" w:rsidRDefault="00E535F0" w:rsidP="00B90834">
      <w:pPr>
        <w:rPr>
          <w:rFonts w:ascii="Times New Roman" w:hAnsi="Times New Roman"/>
        </w:rPr>
      </w:pPr>
    </w:p>
    <w:p w:rsidR="00E535F0" w:rsidRDefault="00E535F0" w:rsidP="00B90834">
      <w:pPr>
        <w:rPr>
          <w:rFonts w:ascii="Times New Roman" w:hAnsi="Times New Roman"/>
        </w:rPr>
      </w:pPr>
      <w:r w:rsidRPr="005779D7">
        <w:rPr>
          <w:rFonts w:ascii="Times New Roman" w:hAnsi="Times New Roman"/>
          <w:b/>
          <w:u w:val="single"/>
        </w:rPr>
        <w:t>6.Rastlinstvo a živočíšstvo</w:t>
      </w:r>
      <w:r>
        <w:rPr>
          <w:rFonts w:ascii="Times New Roman" w:hAnsi="Times New Roman"/>
        </w:rPr>
        <w:t>:</w:t>
      </w:r>
    </w:p>
    <w:p w:rsidR="00E535F0" w:rsidRPr="00B90834" w:rsidRDefault="00E535F0" w:rsidP="00B9083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535F0" w:rsidRPr="00463DDB" w:rsidRDefault="00E535F0" w:rsidP="00463DDB">
      <w:pPr>
        <w:rPr>
          <w:rFonts w:ascii="Times New Roman" w:hAnsi="Times New Roman"/>
        </w:rPr>
      </w:pPr>
    </w:p>
    <w:sectPr w:rsidR="00E535F0" w:rsidRPr="00463DDB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227A"/>
    <w:rsid w:val="00067B7E"/>
    <w:rsid w:val="001A6F3B"/>
    <w:rsid w:val="001D6F8A"/>
    <w:rsid w:val="00212058"/>
    <w:rsid w:val="002C492E"/>
    <w:rsid w:val="002D247D"/>
    <w:rsid w:val="00301305"/>
    <w:rsid w:val="0046288F"/>
    <w:rsid w:val="00463DDB"/>
    <w:rsid w:val="004B684E"/>
    <w:rsid w:val="004F3AE0"/>
    <w:rsid w:val="00521D1E"/>
    <w:rsid w:val="00550B7C"/>
    <w:rsid w:val="005779D7"/>
    <w:rsid w:val="005826D1"/>
    <w:rsid w:val="00587F23"/>
    <w:rsid w:val="005E7E73"/>
    <w:rsid w:val="006A16BE"/>
    <w:rsid w:val="00727087"/>
    <w:rsid w:val="00832564"/>
    <w:rsid w:val="00905A5C"/>
    <w:rsid w:val="0097227A"/>
    <w:rsid w:val="00993BBE"/>
    <w:rsid w:val="009C6A27"/>
    <w:rsid w:val="009E1046"/>
    <w:rsid w:val="00B26646"/>
    <w:rsid w:val="00B4084B"/>
    <w:rsid w:val="00B51B30"/>
    <w:rsid w:val="00B90834"/>
    <w:rsid w:val="00B93B05"/>
    <w:rsid w:val="00BD4D44"/>
    <w:rsid w:val="00C02A5C"/>
    <w:rsid w:val="00C035AC"/>
    <w:rsid w:val="00CC03DE"/>
    <w:rsid w:val="00D03248"/>
    <w:rsid w:val="00D313F5"/>
    <w:rsid w:val="00E45E94"/>
    <w:rsid w:val="00E535F0"/>
    <w:rsid w:val="00EF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6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7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</TotalTime>
  <Pages>2</Pages>
  <Words>510</Words>
  <Characters>2907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35</cp:revision>
  <cp:lastPrinted>2001-12-31T23:49:00Z</cp:lastPrinted>
  <dcterms:created xsi:type="dcterms:W3CDTF">2016-10-25T11:17:00Z</dcterms:created>
  <dcterms:modified xsi:type="dcterms:W3CDTF">2001-12-31T23:50:00Z</dcterms:modified>
</cp:coreProperties>
</file>