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169" w:rsidRPr="00AC3EC3" w:rsidRDefault="00125169">
      <w:pPr>
        <w:rPr>
          <w:rFonts w:ascii="Times New Roman" w:hAnsi="Times New Roman"/>
          <w:sz w:val="32"/>
          <w:szCs w:val="32"/>
        </w:rPr>
      </w:pPr>
      <w:r w:rsidRPr="00AC3EC3">
        <w:rPr>
          <w:rFonts w:ascii="Times New Roman" w:hAnsi="Times New Roman"/>
          <w:sz w:val="32"/>
          <w:szCs w:val="32"/>
        </w:rPr>
        <w:t xml:space="preserve">OPAKOVANIE </w:t>
      </w:r>
      <w:r w:rsidRPr="00AC3EC3">
        <w:rPr>
          <w:rFonts w:ascii="Times New Roman" w:hAnsi="Times New Roman"/>
          <w:sz w:val="32"/>
          <w:szCs w:val="32"/>
        </w:rPr>
        <w:tab/>
      </w:r>
      <w:r w:rsidRPr="00AC3EC3">
        <w:rPr>
          <w:rFonts w:ascii="Times New Roman" w:hAnsi="Times New Roman"/>
          <w:sz w:val="32"/>
          <w:szCs w:val="32"/>
        </w:rPr>
        <w:tab/>
      </w:r>
      <w:r w:rsidRPr="00AC3EC3">
        <w:rPr>
          <w:rFonts w:ascii="Times New Roman" w:hAnsi="Times New Roman"/>
          <w:sz w:val="32"/>
          <w:szCs w:val="32"/>
        </w:rPr>
        <w:tab/>
      </w:r>
      <w:r w:rsidRPr="00AC3EC3">
        <w:rPr>
          <w:rFonts w:ascii="Times New Roman" w:hAnsi="Times New Roman"/>
          <w:sz w:val="32"/>
          <w:szCs w:val="32"/>
        </w:rPr>
        <w:tab/>
        <w:t>A</w:t>
      </w:r>
      <w:r w:rsidRPr="00AC3EC3">
        <w:rPr>
          <w:rFonts w:ascii="Times New Roman" w:hAnsi="Times New Roman"/>
          <w:sz w:val="32"/>
          <w:szCs w:val="32"/>
        </w:rPr>
        <w:tab/>
      </w:r>
    </w:p>
    <w:p w:rsidR="00125169" w:rsidRPr="00252FE4" w:rsidRDefault="00125169">
      <w:pPr>
        <w:rPr>
          <w:rFonts w:ascii="Times New Roman" w:hAnsi="Times New Roman"/>
        </w:rPr>
      </w:pPr>
      <w:r w:rsidRPr="00252FE4">
        <w:rPr>
          <w:rFonts w:ascii="Times New Roman" w:hAnsi="Times New Roman"/>
        </w:rPr>
        <w:t>1.Čo je rasa? + vymenujte 3 hlavné rasy sveta (vrátane odborných názvov) + lokalizujte ich výskyt v jednotlivých častiach sveta</w:t>
      </w:r>
    </w:p>
    <w:p w:rsidR="00125169" w:rsidRPr="00252FE4" w:rsidRDefault="00125169" w:rsidP="00252FE4">
      <w:pPr>
        <w:jc w:val="both"/>
        <w:rPr>
          <w:rFonts w:ascii="Times New Roman" w:hAnsi="Times New Roman"/>
        </w:rPr>
      </w:pPr>
      <w:r w:rsidRPr="00252FE4">
        <w:rPr>
          <w:rFonts w:ascii="Times New Roman" w:hAnsi="Times New Roman"/>
        </w:rPr>
        <w:t>2.</w:t>
      </w:r>
      <w:r w:rsidRPr="00252FE4">
        <w:rPr>
          <w:rFonts w:ascii="Times New Roman" w:hAnsi="Times New Roman"/>
          <w:b/>
          <w:i/>
        </w:rPr>
        <w:t xml:space="preserve"> Vymenujte</w:t>
      </w:r>
      <w:r w:rsidRPr="00252FE4">
        <w:rPr>
          <w:rFonts w:ascii="Times New Roman" w:hAnsi="Times New Roman"/>
        </w:rPr>
        <w:t xml:space="preserve"> 3 najpočetnejšie prechodné skupiny, ktoré vznikli premiešaním veľkých rás</w:t>
      </w:r>
      <w:r>
        <w:rPr>
          <w:rFonts w:ascii="Times New Roman" w:hAnsi="Times New Roman"/>
        </w:rPr>
        <w:t>+ napíš o aké rasy ide</w:t>
      </w:r>
      <w:r w:rsidRPr="00252FE4">
        <w:rPr>
          <w:rFonts w:ascii="Times New Roman" w:hAnsi="Times New Roman"/>
        </w:rPr>
        <w:t>.</w:t>
      </w:r>
    </w:p>
    <w:p w:rsidR="00125169" w:rsidRDefault="00125169">
      <w:pPr>
        <w:rPr>
          <w:rFonts w:ascii="Times New Roman" w:hAnsi="Times New Roman"/>
        </w:rPr>
      </w:pPr>
      <w:r w:rsidRPr="00252FE4">
        <w:rPr>
          <w:rFonts w:ascii="Times New Roman" w:hAnsi="Times New Roman"/>
        </w:rPr>
        <w:t>3.</w:t>
      </w:r>
      <w:r>
        <w:rPr>
          <w:rFonts w:ascii="Times New Roman" w:hAnsi="Times New Roman"/>
        </w:rPr>
        <w:t>Cestovný ruch – sektor, čo to je? Predpoklady cestovného ruchu (+vysvetlenie)</w:t>
      </w:r>
    </w:p>
    <w:p w:rsidR="00125169" w:rsidRDefault="00125169">
      <w:pPr>
        <w:rPr>
          <w:rFonts w:ascii="Times New Roman" w:hAnsi="Times New Roman"/>
        </w:rPr>
      </w:pPr>
      <w:r>
        <w:rPr>
          <w:rFonts w:ascii="Times New Roman" w:hAnsi="Times New Roman"/>
        </w:rPr>
        <w:t>4.Definujte pojmy + uveďte po 1 príklade: a.)sídlo</w:t>
      </w:r>
      <w:r>
        <w:rPr>
          <w:rFonts w:ascii="Times New Roman" w:hAnsi="Times New Roman"/>
        </w:rPr>
        <w:tab/>
        <w:t>b.)aglomerácia</w:t>
      </w:r>
      <w:r>
        <w:rPr>
          <w:rFonts w:ascii="Times New Roman" w:hAnsi="Times New Roman"/>
        </w:rPr>
        <w:tab/>
        <w:t>c.)megalopolis</w:t>
      </w:r>
      <w:r>
        <w:rPr>
          <w:rFonts w:ascii="Times New Roman" w:hAnsi="Times New Roman"/>
        </w:rPr>
        <w:tab/>
        <w:t>d.)veľkomesto</w:t>
      </w:r>
    </w:p>
    <w:p w:rsidR="00125169" w:rsidRDefault="00125169">
      <w:pPr>
        <w:rPr>
          <w:rFonts w:ascii="Times New Roman" w:hAnsi="Times New Roman"/>
        </w:rPr>
      </w:pPr>
      <w:r>
        <w:rPr>
          <w:rFonts w:ascii="Times New Roman" w:hAnsi="Times New Roman"/>
        </w:rPr>
        <w:t>5.Cestná doprava – aké vzdialenosti? Výhody, nevýhody, stupeň automobilizmu</w:t>
      </w:r>
    </w:p>
    <w:p w:rsidR="00125169" w:rsidRPr="005066A6" w:rsidRDefault="00125169" w:rsidP="00DE3AF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>
        <w:rPr>
          <w:rFonts w:ascii="Times New Roman" w:hAnsi="Times New Roman"/>
          <w:b/>
          <w:i/>
        </w:rPr>
        <w:t xml:space="preserve"> </w:t>
      </w:r>
      <w:r w:rsidRPr="00CD5B03">
        <w:rPr>
          <w:rFonts w:ascii="Times New Roman" w:hAnsi="Times New Roman"/>
          <w:b/>
          <w:i/>
        </w:rPr>
        <w:t>Kedy a na akej úrovni</w:t>
      </w:r>
      <w:r w:rsidRPr="005066A6">
        <w:rPr>
          <w:rFonts w:ascii="Times New Roman" w:hAnsi="Times New Roman"/>
        </w:rPr>
        <w:t xml:space="preserve"> sa očakáva stabilizácia obyvateľstva?</w:t>
      </w:r>
      <w:r>
        <w:rPr>
          <w:rFonts w:ascii="Times New Roman" w:hAnsi="Times New Roman"/>
        </w:rPr>
        <w:t>+ vymenuj etapy rastu počtu obyv. (+kedy boli?)</w:t>
      </w:r>
    </w:p>
    <w:p w:rsidR="00125169" w:rsidRDefault="0012516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7.Čo tvorí technickú základňu dopravy + vysvetlenie pojmov: TGV, agroturistika</w:t>
      </w:r>
    </w:p>
    <w:p w:rsidR="00125169" w:rsidRDefault="00125169">
      <w:pPr>
        <w:rPr>
          <w:rFonts w:ascii="Times New Roman" w:hAnsi="Times New Roman"/>
        </w:rPr>
      </w:pPr>
      <w:r>
        <w:rPr>
          <w:rFonts w:ascii="Times New Roman" w:hAnsi="Times New Roman"/>
        </w:rPr>
        <w:t>8. Priemysel – sektor, lokalizačné činitele (aspoň 6)</w:t>
      </w:r>
    </w:p>
    <w:p w:rsidR="00125169" w:rsidRDefault="0012516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9.Podľa akých 2 kritérií delíme obce na mestské a vidiecke? + vysvetlenie </w:t>
      </w:r>
    </w:p>
    <w:p w:rsidR="00125169" w:rsidRDefault="00125169">
      <w:pPr>
        <w:rPr>
          <w:rFonts w:ascii="Times New Roman" w:hAnsi="Times New Roman"/>
        </w:rPr>
      </w:pPr>
      <w:r>
        <w:rPr>
          <w:rFonts w:ascii="Times New Roman" w:hAnsi="Times New Roman"/>
        </w:rPr>
        <w:t>10. Vekové pyramídy – aké? Nákres, vysvetlenie + krajiny, ktoré ich majú</w:t>
      </w: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Default="00125169">
      <w:pPr>
        <w:rPr>
          <w:rFonts w:ascii="Times New Roman" w:hAnsi="Times New Roman"/>
        </w:rPr>
      </w:pPr>
    </w:p>
    <w:p w:rsidR="00125169" w:rsidRPr="00AC3EC3" w:rsidRDefault="00125169" w:rsidP="007E739C">
      <w:pPr>
        <w:rPr>
          <w:rFonts w:ascii="Times New Roman" w:hAnsi="Times New Roman"/>
          <w:sz w:val="32"/>
          <w:szCs w:val="32"/>
        </w:rPr>
      </w:pPr>
      <w:r w:rsidRPr="00AC3EC3">
        <w:rPr>
          <w:rFonts w:ascii="Times New Roman" w:hAnsi="Times New Roman"/>
          <w:sz w:val="32"/>
          <w:szCs w:val="32"/>
        </w:rPr>
        <w:t xml:space="preserve">OPAKOVANIE 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B</w:t>
      </w:r>
      <w:r w:rsidRPr="00AC3EC3">
        <w:rPr>
          <w:rFonts w:ascii="Times New Roman" w:hAnsi="Times New Roman"/>
          <w:sz w:val="32"/>
          <w:szCs w:val="32"/>
        </w:rPr>
        <w:tab/>
      </w:r>
    </w:p>
    <w:p w:rsidR="00125169" w:rsidRPr="00252FE4" w:rsidRDefault="00125169" w:rsidP="007E739C">
      <w:pPr>
        <w:rPr>
          <w:rFonts w:ascii="Times New Roman" w:hAnsi="Times New Roman"/>
        </w:rPr>
      </w:pPr>
      <w:r w:rsidRPr="00252FE4">
        <w:rPr>
          <w:rFonts w:ascii="Times New Roman" w:hAnsi="Times New Roman"/>
        </w:rPr>
        <w:t>1.</w:t>
      </w:r>
      <w:r>
        <w:rPr>
          <w:rFonts w:ascii="Times New Roman" w:hAnsi="Times New Roman"/>
        </w:rPr>
        <w:t>Priemyselná / remeselná výroba – porovnanie v 3 znakoch</w:t>
      </w:r>
    </w:p>
    <w:p w:rsidR="00125169" w:rsidRPr="00252FE4" w:rsidRDefault="00125169" w:rsidP="007E739C">
      <w:pPr>
        <w:jc w:val="both"/>
        <w:rPr>
          <w:rFonts w:ascii="Times New Roman" w:hAnsi="Times New Roman"/>
        </w:rPr>
      </w:pPr>
      <w:r w:rsidRPr="00252FE4">
        <w:rPr>
          <w:rFonts w:ascii="Times New Roman" w:hAnsi="Times New Roman"/>
        </w:rPr>
        <w:t>2.</w:t>
      </w:r>
      <w:r w:rsidRPr="00252FE4">
        <w:rPr>
          <w:rFonts w:ascii="Times New Roman" w:hAnsi="Times New Roman"/>
          <w:b/>
          <w:i/>
        </w:rPr>
        <w:t xml:space="preserve"> Vymenujte</w:t>
      </w:r>
      <w:r w:rsidRPr="00252FE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4 hlavné koncentrácie obyvateľstva vo svete</w:t>
      </w:r>
      <w:r w:rsidRPr="00252FE4">
        <w:rPr>
          <w:rFonts w:ascii="Times New Roman" w:hAnsi="Times New Roman"/>
        </w:rPr>
        <w:t>.</w:t>
      </w:r>
    </w:p>
    <w:p w:rsidR="00125169" w:rsidRDefault="00125169" w:rsidP="007E739C">
      <w:pPr>
        <w:rPr>
          <w:rFonts w:ascii="Times New Roman" w:hAnsi="Times New Roman"/>
        </w:rPr>
      </w:pPr>
      <w:r w:rsidRPr="00252FE4">
        <w:rPr>
          <w:rFonts w:ascii="Times New Roman" w:hAnsi="Times New Roman"/>
        </w:rPr>
        <w:t xml:space="preserve">3.Čo zahŕňa </w:t>
      </w:r>
      <w:r>
        <w:rPr>
          <w:rFonts w:ascii="Times New Roman" w:hAnsi="Times New Roman"/>
        </w:rPr>
        <w:t xml:space="preserve">prirodzený </w:t>
      </w:r>
      <w:r w:rsidRPr="00252FE4">
        <w:rPr>
          <w:rFonts w:ascii="Times New Roman" w:hAnsi="Times New Roman"/>
        </w:rPr>
        <w:t xml:space="preserve">pohyb? </w:t>
      </w:r>
      <w:r>
        <w:rPr>
          <w:rFonts w:ascii="Times New Roman" w:hAnsi="Times New Roman"/>
        </w:rPr>
        <w:t>V čom sa udáva? + porovnajte v rozvinutých a rozvoj.krajinách</w:t>
      </w:r>
    </w:p>
    <w:p w:rsidR="00125169" w:rsidRDefault="00125169" w:rsidP="007E739C">
      <w:pPr>
        <w:rPr>
          <w:rFonts w:ascii="Times New Roman" w:hAnsi="Times New Roman"/>
        </w:rPr>
      </w:pPr>
      <w:r>
        <w:rPr>
          <w:rFonts w:ascii="Times New Roman" w:hAnsi="Times New Roman"/>
        </w:rPr>
        <w:t>4.Definujte pojmy + uveďte po 1 príklade: a.)obec</w:t>
      </w:r>
      <w:r>
        <w:rPr>
          <w:rFonts w:ascii="Times New Roman" w:hAnsi="Times New Roman"/>
        </w:rPr>
        <w:tab/>
        <w:t>b.)konurbácia</w:t>
      </w:r>
      <w:r>
        <w:rPr>
          <w:rFonts w:ascii="Times New Roman" w:hAnsi="Times New Roman"/>
        </w:rPr>
        <w:tab/>
        <w:t>c.)megalopolis</w:t>
      </w:r>
      <w:r>
        <w:rPr>
          <w:rFonts w:ascii="Times New Roman" w:hAnsi="Times New Roman"/>
        </w:rPr>
        <w:tab/>
        <w:t>d.)metropola</w:t>
      </w:r>
    </w:p>
    <w:p w:rsidR="00125169" w:rsidRDefault="00125169" w:rsidP="007E739C">
      <w:pPr>
        <w:rPr>
          <w:rFonts w:ascii="Times New Roman" w:hAnsi="Times New Roman"/>
        </w:rPr>
      </w:pPr>
      <w:r>
        <w:rPr>
          <w:rFonts w:ascii="Times New Roman" w:hAnsi="Times New Roman"/>
        </w:rPr>
        <w:t>5.Letecká doprava – vzdialenosti, výhody, nevýhody, známe letiská sveta (2)</w:t>
      </w:r>
    </w:p>
    <w:p w:rsidR="00125169" w:rsidRPr="005066A6" w:rsidRDefault="00125169" w:rsidP="007E739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>
        <w:rPr>
          <w:rFonts w:ascii="Times New Roman" w:hAnsi="Times New Roman"/>
          <w:b/>
          <w:i/>
        </w:rPr>
        <w:t xml:space="preserve"> Aký je súčasný počet obyvateľov sveta? + uveďte 2 najľudnatejšie krajiny sveta (+ počet obyv.)</w:t>
      </w:r>
    </w:p>
    <w:p w:rsidR="00125169" w:rsidRDefault="00125169" w:rsidP="007E739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7.Doprava – sektor, úlohy dopravy, hlavné smery vývoja dopravy</w:t>
      </w:r>
    </w:p>
    <w:p w:rsidR="00125169" w:rsidRDefault="00125169" w:rsidP="007E739C">
      <w:pPr>
        <w:rPr>
          <w:rFonts w:ascii="Times New Roman" w:hAnsi="Times New Roman"/>
        </w:rPr>
      </w:pPr>
      <w:r>
        <w:rPr>
          <w:rFonts w:ascii="Times New Roman" w:hAnsi="Times New Roman"/>
        </w:rPr>
        <w:t>8. Cestovný ruch – sektor, vyrovnaná bilancia CR – vysvetlenie + ktoré krajiny ju majú?</w:t>
      </w:r>
    </w:p>
    <w:p w:rsidR="00125169" w:rsidRDefault="00125169" w:rsidP="007E739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9.Ako delíme vidiecke obce? + vysvetlenie </w:t>
      </w:r>
    </w:p>
    <w:p w:rsidR="00125169" w:rsidRPr="00252FE4" w:rsidRDefault="00125169" w:rsidP="007E739C">
      <w:pPr>
        <w:rPr>
          <w:rFonts w:ascii="Times New Roman" w:hAnsi="Times New Roman"/>
        </w:rPr>
      </w:pPr>
      <w:r>
        <w:rPr>
          <w:rFonts w:ascii="Times New Roman" w:hAnsi="Times New Roman"/>
        </w:rPr>
        <w:t>10. Štruktúra obyv. podľa pohlavia (porovnaj celý svet, rozvinuté a rozvojové krajiny – vysvetlenie)</w:t>
      </w:r>
    </w:p>
    <w:p w:rsidR="00125169" w:rsidRDefault="00125169">
      <w:pPr>
        <w:rPr>
          <w:rFonts w:ascii="Times New Roman" w:hAnsi="Times New Roman"/>
        </w:rPr>
      </w:pPr>
    </w:p>
    <w:p w:rsidR="00125169" w:rsidRPr="00252FE4" w:rsidRDefault="00125169">
      <w:pPr>
        <w:rPr>
          <w:rFonts w:ascii="Times New Roman" w:hAnsi="Times New Roman"/>
        </w:rPr>
      </w:pPr>
    </w:p>
    <w:sectPr w:rsidR="00125169" w:rsidRPr="00252FE4" w:rsidSect="00252F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169" w:rsidRDefault="00125169" w:rsidP="007E739C">
      <w:pPr>
        <w:spacing w:after="0" w:line="240" w:lineRule="auto"/>
      </w:pPr>
      <w:r>
        <w:separator/>
      </w:r>
    </w:p>
  </w:endnote>
  <w:endnote w:type="continuationSeparator" w:id="0">
    <w:p w:rsidR="00125169" w:rsidRDefault="00125169" w:rsidP="007E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169" w:rsidRDefault="00125169" w:rsidP="007E739C">
      <w:pPr>
        <w:spacing w:after="0" w:line="240" w:lineRule="auto"/>
      </w:pPr>
      <w:r>
        <w:separator/>
      </w:r>
    </w:p>
  </w:footnote>
  <w:footnote w:type="continuationSeparator" w:id="0">
    <w:p w:rsidR="00125169" w:rsidRDefault="00125169" w:rsidP="007E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2FE4"/>
    <w:rsid w:val="00125169"/>
    <w:rsid w:val="0017580A"/>
    <w:rsid w:val="00252FE4"/>
    <w:rsid w:val="003C28B2"/>
    <w:rsid w:val="005066A6"/>
    <w:rsid w:val="007E739C"/>
    <w:rsid w:val="009D033F"/>
    <w:rsid w:val="009D34C9"/>
    <w:rsid w:val="00AC3EC3"/>
    <w:rsid w:val="00B646F8"/>
    <w:rsid w:val="00C90AAB"/>
    <w:rsid w:val="00CD5B03"/>
    <w:rsid w:val="00CD7A0F"/>
    <w:rsid w:val="00D95C7D"/>
    <w:rsid w:val="00DE3AF3"/>
    <w:rsid w:val="00E45B1A"/>
    <w:rsid w:val="00ED4AF7"/>
    <w:rsid w:val="00F91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80A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E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E739C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E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E739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2</Pages>
  <Words>255</Words>
  <Characters>1454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3</cp:revision>
  <cp:lastPrinted>2001-12-31T23:08:00Z</cp:lastPrinted>
  <dcterms:created xsi:type="dcterms:W3CDTF">2023-06-04T08:21:00Z</dcterms:created>
  <dcterms:modified xsi:type="dcterms:W3CDTF">2001-12-31T23:10:00Z</dcterms:modified>
</cp:coreProperties>
</file>