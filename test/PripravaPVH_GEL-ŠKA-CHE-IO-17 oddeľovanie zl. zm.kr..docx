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B20260">
        <w:t>1</w:t>
      </w:r>
      <w:r w:rsidR="00A21069"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Pr="000B2670" w:rsidRDefault="0058437F" w:rsidP="00D40621">
            <w:pPr>
              <w:spacing w:before="120" w:after="120"/>
              <w:rPr>
                <w:b/>
                <w:bCs/>
              </w:rPr>
            </w:pPr>
            <w:r w:rsidRPr="000B2670">
              <w:rPr>
                <w:b/>
                <w:bCs/>
              </w:rPr>
              <w:t xml:space="preserve">RNDr. Lenka </w:t>
            </w:r>
            <w:proofErr w:type="spellStart"/>
            <w:r w:rsidRPr="000B2670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Pr="000B2670" w:rsidRDefault="00A21069" w:rsidP="000C62E0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C61895" w:rsidRPr="000B2670">
              <w:rPr>
                <w:b/>
                <w:bCs/>
              </w:rPr>
              <w:t>.</w:t>
            </w:r>
            <w:r w:rsidR="000B2670">
              <w:rPr>
                <w:b/>
                <w:bCs/>
              </w:rPr>
              <w:t>0</w:t>
            </w:r>
            <w:r w:rsidR="00C61895" w:rsidRPr="000B2670">
              <w:rPr>
                <w:b/>
                <w:bCs/>
              </w:rPr>
              <w:t>2.2015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D40621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Pr="00C61895" w:rsidRDefault="00B219AB" w:rsidP="00A21069">
            <w:pPr>
              <w:rPr>
                <w:b/>
                <w:bCs/>
              </w:rPr>
            </w:pPr>
            <w:r w:rsidRPr="00C61895">
              <w:rPr>
                <w:b/>
                <w:bCs/>
              </w:rPr>
              <w:t>I.</w:t>
            </w:r>
            <w:r w:rsidR="00997958" w:rsidRPr="00C61895">
              <w:rPr>
                <w:b/>
                <w:bCs/>
              </w:rPr>
              <w:t>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Pr="000C62E0" w:rsidRDefault="00B219AB" w:rsidP="007054FE">
            <w:pPr>
              <w:rPr>
                <w:b/>
                <w:bCs/>
                <w:highlight w:val="yellow"/>
              </w:rPr>
            </w:pPr>
            <w:r w:rsidRPr="0035749D"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Pr="000C62E0" w:rsidRDefault="00A21069" w:rsidP="007054FE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Skúmame látky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0C62E0" w:rsidRDefault="00A21069" w:rsidP="00910449">
            <w:pPr>
              <w:rPr>
                <w:b/>
                <w:bCs/>
                <w:highlight w:val="yellow"/>
              </w:rPr>
            </w:pPr>
            <w:r w:rsidRPr="00A94E4C">
              <w:rPr>
                <w:rStyle w:val="Siln"/>
                <w:szCs w:val="20"/>
              </w:rPr>
              <w:t>Oddeľovanie zložiek zmesí - filtrácia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Pr="00C61895" w:rsidRDefault="00BC7654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A21069" w:rsidRPr="00A21069" w:rsidRDefault="00A21069" w:rsidP="00A21069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>
              <w:rPr>
                <w:sz w:val="20"/>
                <w:szCs w:val="20"/>
              </w:rPr>
              <w:t>poznať základné spôsoby oddeľovania zmesí a pri každej z nich uviesť vlastnosť na základe ktorej sú zložky oddelené</w:t>
            </w:r>
            <w:r w:rsidR="00A94E4C">
              <w:rPr>
                <w:sz w:val="20"/>
                <w:szCs w:val="20"/>
              </w:rPr>
              <w:t>,</w:t>
            </w:r>
          </w:p>
          <w:p w:rsidR="00A21069" w:rsidRPr="00A21069" w:rsidRDefault="00A21069" w:rsidP="00A21069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>
              <w:rPr>
                <w:sz w:val="20"/>
                <w:szCs w:val="20"/>
              </w:rPr>
              <w:t>vedieť uviesť aspoň dva konkrétne príklady ku každej metóde oddeľovania</w:t>
            </w:r>
            <w:r w:rsidR="00A94E4C">
              <w:rPr>
                <w:sz w:val="20"/>
                <w:szCs w:val="20"/>
              </w:rPr>
              <w:t>,</w:t>
            </w:r>
          </w:p>
          <w:p w:rsidR="00A21069" w:rsidRPr="00A21069" w:rsidRDefault="00A21069" w:rsidP="00A21069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vedieť popísať </w:t>
            </w:r>
            <w:r>
              <w:rPr>
                <w:bCs/>
                <w:sz w:val="20"/>
                <w:szCs w:val="20"/>
              </w:rPr>
              <w:t>a zostaviť filtračnú aparatúru</w:t>
            </w:r>
            <w:r w:rsidR="00A94E4C">
              <w:rPr>
                <w:bCs/>
                <w:sz w:val="20"/>
                <w:szCs w:val="20"/>
              </w:rPr>
              <w:t>,</w:t>
            </w:r>
          </w:p>
          <w:p w:rsidR="00A21069" w:rsidRPr="00A21069" w:rsidRDefault="00A21069" w:rsidP="00A21069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>
              <w:rPr>
                <w:bCs/>
                <w:sz w:val="20"/>
                <w:szCs w:val="20"/>
              </w:rPr>
              <w:t>vedieť pripraviť filtračný papier a zrealizovať filtráciu zmesi</w:t>
            </w:r>
            <w:r w:rsidR="00A94E4C">
              <w:rPr>
                <w:bCs/>
                <w:sz w:val="20"/>
                <w:szCs w:val="20"/>
              </w:rPr>
              <w:t>,</w:t>
            </w:r>
          </w:p>
          <w:p w:rsidR="00BC7654" w:rsidRPr="00C61895" w:rsidRDefault="00A21069" w:rsidP="00A21069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>
              <w:rPr>
                <w:bCs/>
                <w:sz w:val="20"/>
                <w:szCs w:val="20"/>
              </w:rPr>
              <w:t>na základe porozumenia princípu jednotlivých oddeľovacích metód vedieť rozhodnúť o ich vhodnej aplikácii pri konkrétnych úlohách.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Pr="00936387" w:rsidRDefault="00E7776F" w:rsidP="00A21069">
            <w:pPr>
              <w:rPr>
                <w:bCs/>
              </w:rPr>
            </w:pPr>
            <w:r w:rsidRPr="00936387">
              <w:rPr>
                <w:bCs/>
                <w:sz w:val="20"/>
              </w:rPr>
              <w:t>VH z</w:t>
            </w:r>
            <w:r w:rsidR="0058437F" w:rsidRPr="00936387">
              <w:rPr>
                <w:bCs/>
                <w:sz w:val="20"/>
              </w:rPr>
              <w:t xml:space="preserve">ákladného </w:t>
            </w:r>
            <w:r w:rsidR="00A21069">
              <w:rPr>
                <w:bCs/>
                <w:sz w:val="20"/>
              </w:rPr>
              <w:t>typu – praktické cvičenie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Pr="00C61895" w:rsidRDefault="00A21069" w:rsidP="00E7776F">
            <w:pPr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Práca s pracovným listom s laboratórnym protokolom, </w:t>
            </w:r>
            <w:r w:rsidRPr="008135B3">
              <w:rPr>
                <w:sz w:val="20"/>
                <w:szCs w:val="20"/>
              </w:rPr>
              <w:t>diskusia, metóda otázok a odpovedí,</w:t>
            </w:r>
            <w:r>
              <w:rPr>
                <w:sz w:val="20"/>
                <w:szCs w:val="20"/>
              </w:rPr>
              <w:t xml:space="preserve"> skupinová práca, praktické cvičenie, inštruktáž, riešenie problémových úloh 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 w:rsidRPr="00C61895">
              <w:rPr>
                <w:b/>
                <w:bCs/>
              </w:rPr>
              <w:t>Medzipredmetové</w:t>
            </w:r>
            <w:proofErr w:type="spellEnd"/>
            <w:r w:rsidRPr="00C61895"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Pr="00936387" w:rsidRDefault="001F6887" w:rsidP="007054FE">
            <w:pPr>
              <w:rPr>
                <w:bCs/>
              </w:rPr>
            </w:pPr>
            <w:r w:rsidRPr="00936387">
              <w:rPr>
                <w:bCs/>
                <w:sz w:val="20"/>
              </w:rPr>
              <w:t>b</w:t>
            </w:r>
            <w:r w:rsidR="00977586" w:rsidRPr="00936387">
              <w:rPr>
                <w:bCs/>
                <w:sz w:val="20"/>
              </w:rPr>
              <w:t>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AB74B9" w:rsidRPr="00A94E4C" w:rsidRDefault="00AB74B9" w:rsidP="00936387">
            <w:pPr>
              <w:rPr>
                <w:b/>
                <w:sz w:val="20"/>
                <w:szCs w:val="18"/>
              </w:rPr>
            </w:pPr>
            <w:r w:rsidRPr="00936387">
              <w:rPr>
                <w:sz w:val="20"/>
                <w:szCs w:val="18"/>
              </w:rPr>
              <w:t xml:space="preserve">Metodický list </w:t>
            </w:r>
            <w:r w:rsidR="00A21069">
              <w:rPr>
                <w:sz w:val="20"/>
                <w:szCs w:val="20"/>
              </w:rPr>
              <w:t>Oddeľovanie zložiek zmesí - filtrácia</w:t>
            </w:r>
            <w:r w:rsidRPr="00936387">
              <w:rPr>
                <w:sz w:val="20"/>
                <w:szCs w:val="20"/>
              </w:rPr>
              <w:t xml:space="preserve"> </w:t>
            </w:r>
            <w:r w:rsidRPr="00A94E4C">
              <w:rPr>
                <w:b/>
                <w:sz w:val="20"/>
                <w:szCs w:val="20"/>
              </w:rPr>
              <w:t xml:space="preserve">súbor </w:t>
            </w:r>
            <w:r w:rsidRPr="00A94E4C">
              <w:rPr>
                <w:b/>
                <w:sz w:val="20"/>
                <w:szCs w:val="18"/>
              </w:rPr>
              <w:t>GEL-ŠKA-CHE-IO-</w:t>
            </w:r>
            <w:r w:rsidR="00A21069" w:rsidRPr="00A94E4C">
              <w:rPr>
                <w:b/>
                <w:sz w:val="20"/>
                <w:szCs w:val="18"/>
              </w:rPr>
              <w:t>15</w:t>
            </w:r>
          </w:p>
          <w:p w:rsidR="00936387" w:rsidRPr="00C61895" w:rsidRDefault="00A21069" w:rsidP="00A21069">
            <w:pPr>
              <w:rPr>
                <w:b/>
                <w:szCs w:val="18"/>
              </w:rPr>
            </w:pPr>
            <w:r>
              <w:rPr>
                <w:sz w:val="20"/>
                <w:szCs w:val="20"/>
              </w:rPr>
              <w:t>Pracovný list s l</w:t>
            </w:r>
            <w:r w:rsidR="00936387">
              <w:rPr>
                <w:sz w:val="20"/>
                <w:szCs w:val="20"/>
              </w:rPr>
              <w:t>aboratórny</w:t>
            </w:r>
            <w:r>
              <w:rPr>
                <w:sz w:val="20"/>
                <w:szCs w:val="20"/>
              </w:rPr>
              <w:t>m</w:t>
            </w:r>
            <w:r w:rsidR="00936387">
              <w:rPr>
                <w:sz w:val="20"/>
                <w:szCs w:val="20"/>
              </w:rPr>
              <w:t xml:space="preserve"> protokol</w:t>
            </w:r>
            <w:r>
              <w:rPr>
                <w:sz w:val="20"/>
                <w:szCs w:val="20"/>
              </w:rPr>
              <w:t>om</w:t>
            </w:r>
            <w:r w:rsidR="00936387">
              <w:rPr>
                <w:sz w:val="20"/>
                <w:szCs w:val="20"/>
              </w:rPr>
              <w:t xml:space="preserve"> </w:t>
            </w:r>
            <w:r w:rsidRPr="00A94E4C">
              <w:rPr>
                <w:b/>
                <w:sz w:val="20"/>
                <w:szCs w:val="20"/>
              </w:rPr>
              <w:t xml:space="preserve">súbor </w:t>
            </w:r>
            <w:r w:rsidR="00936387" w:rsidRPr="00A94E4C">
              <w:rPr>
                <w:b/>
                <w:sz w:val="20"/>
                <w:szCs w:val="20"/>
              </w:rPr>
              <w:t>GEL-ŠKA-CHE-IO-</w:t>
            </w:r>
            <w:r w:rsidRPr="00A94E4C">
              <w:rPr>
                <w:b/>
                <w:sz w:val="20"/>
                <w:szCs w:val="20"/>
              </w:rPr>
              <w:t>58</w:t>
            </w:r>
          </w:p>
        </w:tc>
      </w:tr>
    </w:tbl>
    <w:p w:rsidR="00BC7654" w:rsidRDefault="00BC7654"/>
    <w:p w:rsidR="00A96169" w:rsidRDefault="00A96169"/>
    <w:p w:rsidR="00A96169" w:rsidRDefault="00A961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0B267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 min.</w:t>
            </w:r>
          </w:p>
          <w:p w:rsidR="000B2670" w:rsidRDefault="000B267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4 min.</w:t>
            </w:r>
          </w:p>
          <w:p w:rsidR="000B2670" w:rsidRDefault="000B2670" w:rsidP="007054FE">
            <w:pPr>
              <w:rPr>
                <w:b/>
                <w:bCs/>
              </w:rPr>
            </w:pPr>
          </w:p>
          <w:p w:rsidR="000B2670" w:rsidRDefault="0093215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0B2670">
              <w:rPr>
                <w:b/>
                <w:bCs/>
              </w:rPr>
              <w:t xml:space="preserve"> min.</w:t>
            </w:r>
          </w:p>
          <w:p w:rsidR="000B2670" w:rsidRPr="000B2670" w:rsidRDefault="000B2670" w:rsidP="000B2670"/>
          <w:p w:rsidR="000B2670" w:rsidRPr="000B2670" w:rsidRDefault="000B2670" w:rsidP="000B2670"/>
          <w:p w:rsidR="000B2670" w:rsidRPr="000B2670" w:rsidRDefault="000B2670" w:rsidP="000B2670"/>
          <w:p w:rsidR="000B2670" w:rsidRPr="000B2670" w:rsidRDefault="000B2670" w:rsidP="000B2670"/>
          <w:p w:rsidR="000B2670" w:rsidRPr="000B2670" w:rsidRDefault="000B2670" w:rsidP="000B2670"/>
          <w:p w:rsidR="000B2670" w:rsidRDefault="000B2670" w:rsidP="000B2670"/>
          <w:p w:rsidR="0093215B" w:rsidRDefault="0093215B" w:rsidP="000B2670"/>
          <w:p w:rsidR="0093215B" w:rsidRDefault="0093215B" w:rsidP="000B2670"/>
          <w:p w:rsidR="0093215B" w:rsidRDefault="0093215B" w:rsidP="000B2670"/>
          <w:p w:rsidR="0093215B" w:rsidRDefault="0093215B" w:rsidP="000B2670"/>
          <w:p w:rsidR="000B2670" w:rsidRPr="000B2670" w:rsidRDefault="000B2670" w:rsidP="000B2670">
            <w:pPr>
              <w:rPr>
                <w:b/>
              </w:rPr>
            </w:pPr>
          </w:p>
          <w:p w:rsidR="000B2670" w:rsidRDefault="000B2670" w:rsidP="000B2670"/>
          <w:p w:rsidR="000B2670" w:rsidRPr="000B2670" w:rsidRDefault="0093215B" w:rsidP="000B2670">
            <w:pPr>
              <w:rPr>
                <w:b/>
              </w:rPr>
            </w:pPr>
            <w:r>
              <w:rPr>
                <w:b/>
              </w:rPr>
              <w:t>9</w:t>
            </w:r>
            <w:r w:rsidR="000B2670" w:rsidRPr="000B2670">
              <w:rPr>
                <w:b/>
              </w:rPr>
              <w:t xml:space="preserve"> min.</w:t>
            </w:r>
          </w:p>
          <w:p w:rsidR="000B2670" w:rsidRDefault="000B2670" w:rsidP="000B2670"/>
          <w:p w:rsidR="000B2670" w:rsidRDefault="000B2670" w:rsidP="000B2670"/>
          <w:p w:rsidR="0093215B" w:rsidRDefault="0093215B" w:rsidP="000B2670"/>
          <w:p w:rsidR="000B2670" w:rsidRPr="000B2670" w:rsidRDefault="000B2670" w:rsidP="0093215B">
            <w:r w:rsidRPr="000B2670">
              <w:rPr>
                <w:b/>
              </w:rPr>
              <w:t>1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A21069" w:rsidRDefault="00516F34" w:rsidP="00A2106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A21069" w:rsidRDefault="005D716D" w:rsidP="00A21069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21069" w:rsidRPr="00A21069">
              <w:rPr>
                <w:rFonts w:ascii="Times New Roman" w:hAnsi="Times New Roman" w:cs="Times New Roman"/>
                <w:sz w:val="18"/>
              </w:rPr>
              <w:t>skontroluje, či majú žiaci oblečený a zapnutý chemický plášť</w:t>
            </w:r>
          </w:p>
          <w:p w:rsidR="00A21069" w:rsidRDefault="00A21069" w:rsidP="00A21069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-s</w:t>
            </w:r>
            <w:r w:rsidRPr="00A21069">
              <w:rPr>
                <w:rFonts w:ascii="Times New Roman" w:hAnsi="Times New Roman" w:cs="Times New Roman"/>
                <w:sz w:val="18"/>
              </w:rPr>
              <w:t>prostredkuje tému a cieľ VH</w:t>
            </w:r>
          </w:p>
          <w:p w:rsidR="00A21069" w:rsidRDefault="00A21069" w:rsidP="00A21069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-o</w:t>
            </w:r>
            <w:r w:rsidRPr="00A21069">
              <w:rPr>
                <w:rFonts w:ascii="Times New Roman" w:hAnsi="Times New Roman" w:cs="Times New Roman"/>
                <w:sz w:val="18"/>
              </w:rPr>
              <w:t xml:space="preserve">boznámi žiakov s priebehom VH a motivuje </w:t>
            </w:r>
            <w:r>
              <w:rPr>
                <w:rFonts w:ascii="Times New Roman" w:hAnsi="Times New Roman" w:cs="Times New Roman"/>
                <w:sz w:val="18"/>
              </w:rPr>
              <w:t xml:space="preserve">ich </w:t>
            </w:r>
            <w:r w:rsidRPr="00A21069">
              <w:rPr>
                <w:rFonts w:ascii="Times New Roman" w:hAnsi="Times New Roman" w:cs="Times New Roman"/>
                <w:sz w:val="18"/>
              </w:rPr>
              <w:t>prekvapením v závere VH</w:t>
            </w:r>
          </w:p>
          <w:p w:rsidR="00A21069" w:rsidRPr="00A21069" w:rsidRDefault="00A21069" w:rsidP="00A21069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-u</w:t>
            </w:r>
            <w:r w:rsidRPr="00A21069">
              <w:rPr>
                <w:rFonts w:ascii="Times New Roman" w:hAnsi="Times New Roman" w:cs="Times New Roman"/>
                <w:sz w:val="18"/>
              </w:rPr>
              <w:t>pozorní žiakov na dodržiavanie pravidiel bezpečnosti a ochrany zdravia pri práci.</w:t>
            </w:r>
          </w:p>
          <w:p w:rsidR="00A21069" w:rsidRDefault="00A21069" w:rsidP="00A21069">
            <w:pPr>
              <w:rPr>
                <w:rFonts w:ascii="Times New Roman" w:hAnsi="Times New Roman" w:cs="Times New Roman"/>
                <w:sz w:val="18"/>
              </w:rPr>
            </w:pPr>
            <w:r w:rsidRPr="00A21069">
              <w:rPr>
                <w:rFonts w:ascii="Times New Roman" w:hAnsi="Times New Roman" w:cs="Times New Roman"/>
                <w:sz w:val="18"/>
              </w:rPr>
              <w:t xml:space="preserve">-rozdá žiakom pracovné listy s laboratórnym protokolom súbor </w:t>
            </w:r>
            <w:r w:rsidRPr="00A21069">
              <w:rPr>
                <w:rFonts w:ascii="Times New Roman" w:hAnsi="Times New Roman" w:cs="Times New Roman"/>
                <w:b/>
                <w:sz w:val="18"/>
              </w:rPr>
              <w:t>GEL-ŠKA-CHE-IO-58</w:t>
            </w:r>
            <w:r w:rsidRPr="00A21069">
              <w:rPr>
                <w:rFonts w:ascii="Times New Roman" w:hAnsi="Times New Roman" w:cs="Times New Roman"/>
                <w:sz w:val="18"/>
              </w:rPr>
              <w:t xml:space="preserve"> a vysvetlí prácu s</w:t>
            </w:r>
            <w:r>
              <w:rPr>
                <w:rFonts w:ascii="Times New Roman" w:hAnsi="Times New Roman" w:cs="Times New Roman"/>
                <w:sz w:val="18"/>
              </w:rPr>
              <w:t> </w:t>
            </w:r>
            <w:r w:rsidRPr="00A21069">
              <w:rPr>
                <w:rFonts w:ascii="Times New Roman" w:hAnsi="Times New Roman" w:cs="Times New Roman"/>
                <w:sz w:val="18"/>
              </w:rPr>
              <w:t>nimi</w:t>
            </w:r>
            <w:r>
              <w:rPr>
                <w:rFonts w:ascii="Times New Roman" w:hAnsi="Times New Roman" w:cs="Times New Roman"/>
                <w:sz w:val="18"/>
              </w:rPr>
              <w:t xml:space="preserve">  </w:t>
            </w:r>
          </w:p>
          <w:p w:rsidR="00A21069" w:rsidRDefault="00A21069" w:rsidP="00A210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vyzve k práci </w:t>
            </w:r>
            <w:r w:rsidRPr="00A21069">
              <w:rPr>
                <w:rFonts w:ascii="Times New Roman" w:hAnsi="Times New Roman" w:cs="Times New Roman"/>
                <w:sz w:val="18"/>
                <w:szCs w:val="18"/>
              </w:rPr>
              <w:t>v úvodnej časti pracovného listu s laboratórnym protokolom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A21069" w:rsidRDefault="00A21069" w:rsidP="00A210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A21069">
              <w:rPr>
                <w:rFonts w:ascii="Times New Roman" w:hAnsi="Times New Roman" w:cs="Times New Roman"/>
                <w:sz w:val="18"/>
                <w:szCs w:val="18"/>
              </w:rPr>
              <w:t>rozdelí žiakov do skupín po 4</w:t>
            </w:r>
          </w:p>
          <w:p w:rsidR="00A65626" w:rsidRDefault="00A65626" w:rsidP="00A2106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D3786" w:rsidRDefault="00A21069" w:rsidP="00A210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-v</w:t>
            </w:r>
            <w:r w:rsidRPr="00A21069">
              <w:rPr>
                <w:rFonts w:ascii="Times New Roman" w:hAnsi="Times New Roman" w:cs="Times New Roman"/>
                <w:sz w:val="18"/>
                <w:szCs w:val="18"/>
              </w:rPr>
              <w:t xml:space="preserve">yzve ich k skupinovej práci na ÚLOHE 1 : </w:t>
            </w:r>
            <w:r w:rsidRPr="00A21069">
              <w:rPr>
                <w:rFonts w:ascii="Times New Roman" w:hAnsi="Times New Roman" w:cs="Times New Roman"/>
                <w:i/>
                <w:sz w:val="18"/>
                <w:szCs w:val="18"/>
              </w:rPr>
              <w:t>V kadičke sa nachádza zmes piesku, vody a kuchynskej soli.</w:t>
            </w:r>
            <w:r w:rsidRPr="00A2106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A21069" w:rsidRPr="00A21069" w:rsidRDefault="00CD3786" w:rsidP="00A210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A21069" w:rsidRPr="00A21069">
              <w:rPr>
                <w:rFonts w:ascii="Times New Roman" w:hAnsi="Times New Roman" w:cs="Times New Roman"/>
                <w:sz w:val="18"/>
                <w:szCs w:val="18"/>
              </w:rPr>
              <w:t>upozorňuje na zásady prípravy a použitia filtračného papiera a spôsoby správneho zostavenia aparatúr</w:t>
            </w:r>
          </w:p>
          <w:p w:rsidR="00CD3786" w:rsidRDefault="00CD3786" w:rsidP="00CD3786">
            <w:pPr>
              <w:rPr>
                <w:rFonts w:ascii="Times New Roman" w:hAnsi="Times New Roman" w:cs="Times New Roman"/>
                <w:sz w:val="18"/>
              </w:rPr>
            </w:pPr>
            <w:r>
              <w:t>-</w:t>
            </w:r>
            <w:r w:rsidRPr="00CD3786">
              <w:rPr>
                <w:rFonts w:ascii="Times New Roman" w:hAnsi="Times New Roman" w:cs="Times New Roman"/>
                <w:sz w:val="18"/>
              </w:rPr>
              <w:t xml:space="preserve">vyzve k formulácii záveru laboratórneho cvičenia. </w:t>
            </w:r>
          </w:p>
          <w:p w:rsidR="0093215B" w:rsidRDefault="0093215B" w:rsidP="00CD378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 vyzve k diskusii o spôsobe oddelenia oleja, vody a piesku</w:t>
            </w:r>
          </w:p>
          <w:p w:rsidR="00CD3786" w:rsidRDefault="00CD3786" w:rsidP="00CD3786">
            <w:r>
              <w:rPr>
                <w:rFonts w:ascii="Times New Roman" w:hAnsi="Times New Roman" w:cs="Times New Roman"/>
                <w:sz w:val="18"/>
              </w:rPr>
              <w:t>- p</w:t>
            </w:r>
            <w:r w:rsidRPr="00CD3786">
              <w:rPr>
                <w:rFonts w:ascii="Times New Roman" w:hAnsi="Times New Roman" w:cs="Times New Roman"/>
                <w:sz w:val="18"/>
              </w:rPr>
              <w:t>ripraví roztok modrej skalice na realizáciu voľnej kryštalizácie do budúcej VH</w:t>
            </w:r>
            <w:r>
              <w:t xml:space="preserve"> </w:t>
            </w:r>
          </w:p>
          <w:p w:rsidR="0093215B" w:rsidRDefault="0093215B" w:rsidP="000259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3215B">
              <w:rPr>
                <w:rFonts w:ascii="Times New Roman" w:hAnsi="Times New Roman" w:cs="Times New Roman"/>
                <w:sz w:val="18"/>
                <w:szCs w:val="20"/>
              </w:rPr>
              <w:t>zhodnotí priebeh a aktivitu žiakov</w:t>
            </w:r>
          </w:p>
          <w:p w:rsidR="00A21069" w:rsidRPr="0093215B" w:rsidRDefault="0093215B" w:rsidP="000259B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93215B">
              <w:rPr>
                <w:rFonts w:ascii="Times New Roman" w:hAnsi="Times New Roman" w:cs="Times New Roman"/>
                <w:sz w:val="18"/>
                <w:szCs w:val="20"/>
              </w:rPr>
              <w:t>realizuje prekvapenie VH na základe záujmu žiakov o destiláciu</w:t>
            </w:r>
          </w:p>
          <w:p w:rsidR="00D40621" w:rsidRPr="000B2670" w:rsidRDefault="00516F34" w:rsidP="000B2670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93215B">
              <w:rPr>
                <w:sz w:val="18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259B4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7776F" w:rsidRDefault="00A21069" w:rsidP="00E7776F">
            <w:pPr>
              <w:rPr>
                <w:rFonts w:ascii="Times New Roman" w:hAnsi="Times New Roman" w:cs="Times New Roman"/>
                <w:sz w:val="18"/>
              </w:rPr>
            </w:pPr>
            <w:r w:rsidRPr="00A65626">
              <w:rPr>
                <w:rFonts w:ascii="Times New Roman" w:hAnsi="Times New Roman" w:cs="Times New Roman"/>
                <w:sz w:val="18"/>
              </w:rPr>
              <w:t>-pred vstupom do laboratória si obleč</w:t>
            </w:r>
            <w:r w:rsidR="00A65626">
              <w:rPr>
                <w:rFonts w:ascii="Times New Roman" w:hAnsi="Times New Roman" w:cs="Times New Roman"/>
                <w:sz w:val="18"/>
              </w:rPr>
              <w:t>ú</w:t>
            </w:r>
            <w:r w:rsidRPr="00A65626">
              <w:rPr>
                <w:rFonts w:ascii="Times New Roman" w:hAnsi="Times New Roman" w:cs="Times New Roman"/>
                <w:sz w:val="18"/>
              </w:rPr>
              <w:t xml:space="preserve"> a zapn</w:t>
            </w:r>
            <w:r w:rsidR="00A65626">
              <w:rPr>
                <w:rFonts w:ascii="Times New Roman" w:hAnsi="Times New Roman" w:cs="Times New Roman"/>
                <w:sz w:val="18"/>
              </w:rPr>
              <w:t>ú</w:t>
            </w:r>
            <w:r w:rsidRPr="00A65626">
              <w:rPr>
                <w:rFonts w:ascii="Times New Roman" w:hAnsi="Times New Roman" w:cs="Times New Roman"/>
                <w:sz w:val="18"/>
              </w:rPr>
              <w:t xml:space="preserve"> biely plášť</w:t>
            </w:r>
          </w:p>
          <w:p w:rsidR="00A65626" w:rsidRDefault="00A65626" w:rsidP="00E7776F">
            <w:pPr>
              <w:rPr>
                <w:rFonts w:ascii="Times New Roman" w:hAnsi="Times New Roman" w:cs="Times New Roman"/>
                <w:sz w:val="18"/>
              </w:rPr>
            </w:pPr>
          </w:p>
          <w:p w:rsidR="00A65626" w:rsidRDefault="00A65626" w:rsidP="00E7776F">
            <w:pPr>
              <w:rPr>
                <w:rFonts w:ascii="Times New Roman" w:hAnsi="Times New Roman" w:cs="Times New Roman"/>
                <w:sz w:val="18"/>
              </w:rPr>
            </w:pPr>
          </w:p>
          <w:p w:rsidR="00A65626" w:rsidRPr="00A65626" w:rsidRDefault="00A65626" w:rsidP="00E7776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-počúvajú pokyny k práci a o dodržiavaní BOZP</w:t>
            </w:r>
          </w:p>
          <w:p w:rsidR="00A21069" w:rsidRDefault="00A21069" w:rsidP="00E7776F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A65626" w:rsidRDefault="00A65626" w:rsidP="00E7776F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A65626" w:rsidRPr="00A65626" w:rsidRDefault="00A65626" w:rsidP="00E7776F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A65626" w:rsidRDefault="005D716D" w:rsidP="00E7776F">
            <w:pPr>
              <w:pStyle w:val="Default"/>
              <w:tabs>
                <w:tab w:val="left" w:pos="1010"/>
              </w:tabs>
              <w:jc w:val="both"/>
              <w:rPr>
                <w:sz w:val="18"/>
                <w:szCs w:val="18"/>
              </w:rPr>
            </w:pPr>
            <w:r w:rsidRPr="00A65626">
              <w:rPr>
                <w:color w:val="auto"/>
                <w:sz w:val="18"/>
                <w:szCs w:val="20"/>
              </w:rPr>
              <w:t xml:space="preserve">- </w:t>
            </w:r>
            <w:r w:rsidR="00A65626">
              <w:rPr>
                <w:color w:val="auto"/>
                <w:sz w:val="18"/>
                <w:szCs w:val="20"/>
              </w:rPr>
              <w:t xml:space="preserve">pracujú na úlohách v pracovnom liste s laboratórnym protokolom, </w:t>
            </w:r>
            <w:r w:rsidR="00A65626">
              <w:rPr>
                <w:sz w:val="18"/>
                <w:szCs w:val="18"/>
              </w:rPr>
              <w:t>kde</w:t>
            </w:r>
            <w:r w:rsidR="00A65626" w:rsidRPr="00A21069">
              <w:rPr>
                <w:sz w:val="18"/>
                <w:szCs w:val="18"/>
              </w:rPr>
              <w:t xml:space="preserve"> pomôžu napraviť chyby škriatkov</w:t>
            </w:r>
            <w:r w:rsidR="00A65626">
              <w:rPr>
                <w:sz w:val="18"/>
                <w:szCs w:val="18"/>
              </w:rPr>
              <w:t xml:space="preserve">, </w:t>
            </w:r>
            <w:r w:rsidR="00A65626">
              <w:rPr>
                <w:sz w:val="18"/>
              </w:rPr>
              <w:t>po</w:t>
            </w:r>
            <w:r w:rsidR="00A65626" w:rsidRPr="00A65626">
              <w:rPr>
                <w:sz w:val="18"/>
              </w:rPr>
              <w:t>píšu chemické pomôcky a laboratórne sklo potrebné na zostavenie filtračnej aparatúry</w:t>
            </w:r>
            <w:r w:rsidR="00A65626">
              <w:rPr>
                <w:sz w:val="18"/>
              </w:rPr>
              <w:t xml:space="preserve"> - </w:t>
            </w:r>
            <w:r w:rsidR="00A65626">
              <w:rPr>
                <w:sz w:val="18"/>
                <w:szCs w:val="18"/>
              </w:rPr>
              <w:t>vpisujú riešenia do pracovného listu</w:t>
            </w:r>
          </w:p>
          <w:p w:rsidR="00A65626" w:rsidRPr="00A65626" w:rsidRDefault="00A65626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- rozdelia sa do skupín</w:t>
            </w:r>
          </w:p>
          <w:p w:rsidR="00A65626" w:rsidRPr="00A65626" w:rsidRDefault="00A65626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20"/>
              </w:rPr>
            </w:pPr>
          </w:p>
          <w:p w:rsidR="00A65626" w:rsidRDefault="00A65626" w:rsidP="00E7776F">
            <w:pPr>
              <w:pStyle w:val="Default"/>
              <w:tabs>
                <w:tab w:val="left" w:pos="1010"/>
              </w:tabs>
              <w:jc w:val="both"/>
              <w:rPr>
                <w:sz w:val="18"/>
                <w:szCs w:val="18"/>
              </w:rPr>
            </w:pPr>
            <w:r>
              <w:rPr>
                <w:color w:val="auto"/>
                <w:sz w:val="20"/>
                <w:szCs w:val="20"/>
              </w:rPr>
              <w:t>-n</w:t>
            </w:r>
            <w:r w:rsidRPr="00A21069">
              <w:rPr>
                <w:sz w:val="18"/>
                <w:szCs w:val="18"/>
              </w:rPr>
              <w:t xml:space="preserve">ajprv v skupinách navrhnú postup na riešenie úlohy </w:t>
            </w:r>
            <w:r w:rsidR="00CD3786">
              <w:rPr>
                <w:sz w:val="18"/>
                <w:szCs w:val="18"/>
              </w:rPr>
              <w:t>-</w:t>
            </w:r>
            <w:r w:rsidRPr="00A21069">
              <w:rPr>
                <w:sz w:val="18"/>
                <w:szCs w:val="18"/>
              </w:rPr>
              <w:t> následne zrealizujú oddelenie kvapalnej a tuhej zložky</w:t>
            </w:r>
            <w:r w:rsidR="0093215B">
              <w:rPr>
                <w:sz w:val="18"/>
                <w:szCs w:val="18"/>
              </w:rPr>
              <w:t xml:space="preserve"> – spolupracujú, rozdelia si úlohy</w:t>
            </w:r>
          </w:p>
          <w:p w:rsidR="00CD3786" w:rsidRDefault="00CD3786" w:rsidP="00CD37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t>-</w:t>
            </w:r>
            <w:r w:rsidRPr="00CD3786">
              <w:rPr>
                <w:sz w:val="18"/>
              </w:rPr>
              <w:t>pripravia filtračný papier</w:t>
            </w:r>
          </w:p>
          <w:p w:rsidR="006F5B5B" w:rsidRDefault="00A65626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sz w:val="18"/>
                <w:szCs w:val="18"/>
              </w:rPr>
              <w:t>-n</w:t>
            </w:r>
            <w:r w:rsidRPr="00A21069">
              <w:rPr>
                <w:sz w:val="18"/>
                <w:szCs w:val="18"/>
              </w:rPr>
              <w:t>avrhnú spôsob ako by dokázali, že vo filtráte je prítomná kuchynská soľ a zapíšu do protokolu</w:t>
            </w:r>
          </w:p>
          <w:p w:rsidR="00700B35" w:rsidRDefault="00700B35" w:rsidP="001C0D2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CD3786" w:rsidRDefault="00CD3786" w:rsidP="001C0D2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CD3786" w:rsidRPr="00CD3786" w:rsidRDefault="00CD3786" w:rsidP="00CD3786">
            <w:pPr>
              <w:pStyle w:val="Default"/>
              <w:ind w:left="65"/>
              <w:jc w:val="both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-</w:t>
            </w:r>
            <w:r w:rsidRPr="00CD3786">
              <w:rPr>
                <w:color w:val="auto"/>
                <w:sz w:val="18"/>
                <w:szCs w:val="20"/>
              </w:rPr>
              <w:t>skupinovo formulujú záver cvičenia</w:t>
            </w:r>
          </w:p>
          <w:p w:rsidR="00CD3786" w:rsidRPr="00CD3786" w:rsidRDefault="00CD3786" w:rsidP="00CD3786">
            <w:pPr>
              <w:pStyle w:val="Default"/>
              <w:ind w:left="65"/>
              <w:jc w:val="both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-</w:t>
            </w:r>
            <w:r w:rsidRPr="00CD3786">
              <w:rPr>
                <w:color w:val="auto"/>
                <w:sz w:val="18"/>
                <w:szCs w:val="20"/>
              </w:rPr>
              <w:t>zapíšu ho do protokolu</w:t>
            </w:r>
          </w:p>
          <w:p w:rsidR="006F5B5B" w:rsidRDefault="0093215B" w:rsidP="000B267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- </w:t>
            </w:r>
            <w:r w:rsidRPr="0093215B"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  <w:t>diskutujú o spôsobe oddelenia zložiek podľa pokynov učiteľa</w:t>
            </w:r>
          </w:p>
          <w:p w:rsidR="0093215B" w:rsidRDefault="0093215B" w:rsidP="000B2670">
            <w:pPr>
              <w:rPr>
                <w:color w:val="000000" w:themeColor="text1"/>
                <w:sz w:val="20"/>
                <w:szCs w:val="20"/>
              </w:rPr>
            </w:pPr>
          </w:p>
          <w:p w:rsidR="0093215B" w:rsidRDefault="0093215B" w:rsidP="000B2670">
            <w:pPr>
              <w:rPr>
                <w:color w:val="000000" w:themeColor="text1"/>
                <w:sz w:val="20"/>
                <w:szCs w:val="20"/>
              </w:rPr>
            </w:pPr>
          </w:p>
          <w:p w:rsidR="0093215B" w:rsidRPr="0093215B" w:rsidRDefault="0093215B" w:rsidP="0093215B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3215B">
              <w:rPr>
                <w:rFonts w:ascii="Times New Roman" w:hAnsi="Times New Roman" w:cs="Times New Roman"/>
                <w:sz w:val="18"/>
                <w:szCs w:val="20"/>
              </w:rPr>
              <w:t>sledujú priebeh destilácie a pýtajú sa na to, čo ich zaujíma</w:t>
            </w:r>
          </w:p>
          <w:p w:rsidR="00D40621" w:rsidRPr="000259B4" w:rsidRDefault="00E7776F" w:rsidP="0093215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215B">
              <w:rPr>
                <w:rFonts w:ascii="Times New Roman" w:hAnsi="Times New Roman" w:cs="Times New Roman"/>
                <w:sz w:val="18"/>
                <w:szCs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</w:t>
            </w:r>
            <w:r w:rsidR="00A94E4C">
              <w:rPr>
                <w:sz w:val="22"/>
                <w:szCs w:val="22"/>
              </w:rPr>
              <w:t>. Sprístupnenie témy a cieľa VH</w:t>
            </w:r>
            <w:r>
              <w:rPr>
                <w:sz w:val="22"/>
                <w:szCs w:val="22"/>
              </w:rPr>
              <w:t>.</w:t>
            </w:r>
          </w:p>
          <w:p w:rsidR="0096502A" w:rsidRPr="008061AE" w:rsidRDefault="0096502A" w:rsidP="00525BD5">
            <w:r w:rsidRPr="0096502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2. </w:t>
            </w:r>
            <w:r w:rsidR="0093215B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Motivácia </w:t>
            </w:r>
            <w:r w:rsidR="00A94E4C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žiakov </w:t>
            </w:r>
            <w:r w:rsidR="0093215B">
              <w:rPr>
                <w:rFonts w:ascii="Times New Roman" w:hAnsi="Times New Roman" w:cs="Times New Roman"/>
                <w:color w:val="000000" w:themeColor="text1"/>
                <w:szCs w:val="20"/>
              </w:rPr>
              <w:t>prekvapením v závere VH</w:t>
            </w:r>
            <w:r w:rsidR="00525BD5"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525BD5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</w:t>
            </w:r>
            <w:r w:rsidR="00DE3468">
              <w:rPr>
                <w:sz w:val="22"/>
                <w:szCs w:val="22"/>
              </w:rPr>
              <w:t xml:space="preserve">Práca s pracovným listom s laboratórnym protokolom </w:t>
            </w:r>
            <w:r w:rsidR="00DE3468" w:rsidRPr="00A94E4C">
              <w:rPr>
                <w:b/>
                <w:sz w:val="22"/>
                <w:szCs w:val="22"/>
              </w:rPr>
              <w:t>súbor GEL-ŠKA-CHE-IO-58.</w:t>
            </w:r>
          </w:p>
          <w:p w:rsidR="00067298" w:rsidRPr="008A3D4E" w:rsidRDefault="00525BD5" w:rsidP="000672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DE3468">
              <w:rPr>
                <w:sz w:val="22"/>
                <w:szCs w:val="22"/>
              </w:rPr>
              <w:t xml:space="preserve">Popis filtračnej aparatúry v pracovnom liste s protokolom. </w:t>
            </w:r>
          </w:p>
          <w:p w:rsidR="00067298" w:rsidRPr="008061AE" w:rsidRDefault="00525BD5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67298" w:rsidRPr="008061AE">
              <w:rPr>
                <w:sz w:val="22"/>
                <w:szCs w:val="22"/>
              </w:rPr>
              <w:t>.</w:t>
            </w:r>
            <w:r w:rsidR="00DE3468">
              <w:rPr>
                <w:sz w:val="22"/>
                <w:szCs w:val="22"/>
              </w:rPr>
              <w:t>Skupinová práca – návrh postupu oddelenia zložiek zo zmesi vody, piesku a kuchynskej soli.</w:t>
            </w:r>
          </w:p>
          <w:p w:rsidR="00DE346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 w:rsidR="00DE3468">
              <w:rPr>
                <w:sz w:val="22"/>
                <w:szCs w:val="22"/>
              </w:rPr>
              <w:t>Realizácia praktického cvičenia oddeľovania tuhej zložky od kvapalnej</w:t>
            </w:r>
            <w:r w:rsidR="0001212F">
              <w:rPr>
                <w:sz w:val="22"/>
                <w:szCs w:val="22"/>
              </w:rPr>
              <w:t>, príprava filtračného papiera</w:t>
            </w:r>
            <w:r w:rsidR="00DE3468">
              <w:rPr>
                <w:sz w:val="22"/>
                <w:szCs w:val="22"/>
              </w:rPr>
              <w:t>.</w:t>
            </w:r>
          </w:p>
          <w:p w:rsidR="00067298" w:rsidRPr="008061AE" w:rsidRDefault="00DE3468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="0001212F">
              <w:rPr>
                <w:sz w:val="22"/>
                <w:szCs w:val="22"/>
              </w:rPr>
              <w:t>Návrh dôkazu kuchynskej soli vo filtráte.</w:t>
            </w:r>
          </w:p>
          <w:p w:rsidR="0001212F" w:rsidRPr="0001212F" w:rsidRDefault="00525BD5" w:rsidP="0001212F">
            <w:pPr>
              <w:pStyle w:val="Bezriadkovania"/>
              <w:rPr>
                <w:rFonts w:ascii="Times New Roman" w:hAnsi="Times New Roman" w:cs="Times New Roman"/>
              </w:rPr>
            </w:pPr>
            <w:r w:rsidRPr="00525BD5">
              <w:t>5</w:t>
            </w:r>
            <w:r>
              <w:t>.</w:t>
            </w:r>
            <w:r w:rsidR="0001212F" w:rsidRPr="0001212F">
              <w:rPr>
                <w:rFonts w:ascii="Times New Roman" w:hAnsi="Times New Roman" w:cs="Times New Roman"/>
              </w:rPr>
              <w:t>Skupinová formulácia záveru cvičenia.</w:t>
            </w:r>
          </w:p>
          <w:p w:rsidR="00525BD5" w:rsidRPr="0001212F" w:rsidRDefault="00525BD5" w:rsidP="0001212F">
            <w:pPr>
              <w:pStyle w:val="Bezriadkovania"/>
              <w:rPr>
                <w:rFonts w:ascii="Times New Roman" w:hAnsi="Times New Roman" w:cs="Times New Roman"/>
              </w:rPr>
            </w:pPr>
            <w:r w:rsidRPr="0001212F">
              <w:rPr>
                <w:rFonts w:ascii="Times New Roman" w:hAnsi="Times New Roman" w:cs="Times New Roman"/>
              </w:rPr>
              <w:t>6.</w:t>
            </w:r>
            <w:r w:rsidR="0001212F" w:rsidRPr="0001212F">
              <w:rPr>
                <w:rFonts w:ascii="Times New Roman" w:hAnsi="Times New Roman" w:cs="Times New Roman"/>
              </w:rPr>
              <w:t xml:space="preserve"> Diskusia k problémovej úlohe v pracovnom liste s laboratórnym protokolom.</w:t>
            </w:r>
          </w:p>
          <w:p w:rsidR="0001212F" w:rsidRDefault="0001212F" w:rsidP="0001212F">
            <w:pPr>
              <w:pStyle w:val="Bezriadkovania"/>
              <w:rPr>
                <w:rFonts w:ascii="Times New Roman" w:hAnsi="Times New Roman" w:cs="Times New Roman"/>
              </w:rPr>
            </w:pPr>
            <w:r w:rsidRPr="0001212F">
              <w:rPr>
                <w:rFonts w:ascii="Times New Roman" w:hAnsi="Times New Roman" w:cs="Times New Roman"/>
              </w:rPr>
              <w:t xml:space="preserve">7. </w:t>
            </w:r>
            <w:r>
              <w:rPr>
                <w:rFonts w:ascii="Times New Roman" w:hAnsi="Times New Roman" w:cs="Times New Roman"/>
              </w:rPr>
              <w:t>Príprava roztoku modrej skalice k priebehu nasledujúcej VH.</w:t>
            </w:r>
          </w:p>
          <w:p w:rsidR="0001212F" w:rsidRPr="0001212F" w:rsidRDefault="0001212F" w:rsidP="0001212F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Prekvapenie - demonštrácia oddelenia zložiek zmesi destiláciou.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93215B">
              <w:rPr>
                <w:sz w:val="22"/>
                <w:szCs w:val="22"/>
              </w:rPr>
              <w:t>Formulácia záveru praktického cvičenia.</w:t>
            </w:r>
          </w:p>
          <w:p w:rsidR="0093215B" w:rsidRDefault="00377721" w:rsidP="00516F34">
            <w:pPr>
              <w:pStyle w:val="Default"/>
              <w:jc w:val="both"/>
              <w:rPr>
                <w:sz w:val="22"/>
              </w:rPr>
            </w:pPr>
            <w:r w:rsidRPr="00525BD5">
              <w:rPr>
                <w:sz w:val="22"/>
              </w:rPr>
              <w:t>2.</w:t>
            </w:r>
            <w:r w:rsidR="0093215B">
              <w:rPr>
                <w:sz w:val="22"/>
              </w:rPr>
              <w:t xml:space="preserve">Príprava roztoku modrej skalice pre nasledujúcu VH </w:t>
            </w:r>
          </w:p>
          <w:p w:rsidR="00377721" w:rsidRPr="00525BD5" w:rsidRDefault="0093215B" w:rsidP="00516F34">
            <w:pPr>
              <w:pStyle w:val="Default"/>
              <w:jc w:val="both"/>
              <w:rPr>
                <w:sz w:val="22"/>
              </w:rPr>
            </w:pPr>
            <w:r>
              <w:rPr>
                <w:sz w:val="22"/>
              </w:rPr>
              <w:t>3.Realizácia destilácie zmesi</w:t>
            </w:r>
            <w:r w:rsidR="00377721" w:rsidRPr="00525BD5">
              <w:rPr>
                <w:sz w:val="22"/>
              </w:rPr>
              <w:t xml:space="preserve">. </w:t>
            </w:r>
          </w:p>
          <w:p w:rsidR="00D40621" w:rsidRPr="00516F34" w:rsidRDefault="0093215B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</w:rPr>
              <w:t>4.</w:t>
            </w:r>
            <w:r w:rsidR="00067298" w:rsidRPr="00525BD5">
              <w:rPr>
                <w:sz w:val="22"/>
              </w:rPr>
              <w:t>Záver VH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</w:t>
      </w:r>
      <w:r w:rsidR="0001212F">
        <w:t>12</w:t>
      </w:r>
      <w:r>
        <w:t>.</w:t>
      </w:r>
      <w:r w:rsidR="00525BD5">
        <w:t>02.2015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</w:t>
      </w:r>
      <w:bookmarkStart w:id="0" w:name="_GoBack"/>
      <w:bookmarkEnd w:id="0"/>
      <w:r>
        <w:t>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ED5BA5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ED5BA5" w:rsidRPr="00954CBD">
      <w:rPr>
        <w:rFonts w:asciiTheme="minorHAnsi" w:hAnsiTheme="minorHAnsi" w:cstheme="minorHAnsi"/>
        <w:sz w:val="16"/>
      </w:rPr>
      <w:fldChar w:fldCharType="separate"/>
    </w:r>
    <w:r w:rsidR="00A94E4C">
      <w:rPr>
        <w:rFonts w:asciiTheme="minorHAnsi" w:hAnsiTheme="minorHAnsi" w:cstheme="minorHAnsi"/>
        <w:noProof/>
        <w:sz w:val="16"/>
      </w:rPr>
      <w:t>3</w:t>
    </w:r>
    <w:r w:rsidR="00ED5BA5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A94E4C" w:rsidRPr="00A94E4C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33101F"/>
    <w:multiLevelType w:val="hybridMultilevel"/>
    <w:tmpl w:val="69D6C66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A83A19"/>
    <w:multiLevelType w:val="hybridMultilevel"/>
    <w:tmpl w:val="AE600C1E"/>
    <w:lvl w:ilvl="0" w:tplc="79B492EA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067919"/>
    <w:multiLevelType w:val="hybridMultilevel"/>
    <w:tmpl w:val="413E368A"/>
    <w:lvl w:ilvl="0" w:tplc="D9FE8B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2EE53C1"/>
    <w:multiLevelType w:val="hybridMultilevel"/>
    <w:tmpl w:val="EAAC8968"/>
    <w:lvl w:ilvl="0" w:tplc="B9600E4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6"/>
  </w:num>
  <w:num w:numId="3">
    <w:abstractNumId w:val="3"/>
  </w:num>
  <w:num w:numId="4">
    <w:abstractNumId w:val="16"/>
  </w:num>
  <w:num w:numId="5">
    <w:abstractNumId w:val="17"/>
  </w:num>
  <w:num w:numId="6">
    <w:abstractNumId w:val="24"/>
  </w:num>
  <w:num w:numId="7">
    <w:abstractNumId w:val="15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21"/>
  </w:num>
  <w:num w:numId="12">
    <w:abstractNumId w:val="20"/>
  </w:num>
  <w:num w:numId="13">
    <w:abstractNumId w:val="11"/>
  </w:num>
  <w:num w:numId="14">
    <w:abstractNumId w:val="27"/>
  </w:num>
  <w:num w:numId="15">
    <w:abstractNumId w:val="14"/>
  </w:num>
  <w:num w:numId="16">
    <w:abstractNumId w:val="22"/>
  </w:num>
  <w:num w:numId="17">
    <w:abstractNumId w:val="8"/>
  </w:num>
  <w:num w:numId="18">
    <w:abstractNumId w:val="4"/>
  </w:num>
  <w:num w:numId="19">
    <w:abstractNumId w:val="28"/>
  </w:num>
  <w:num w:numId="20">
    <w:abstractNumId w:val="0"/>
  </w:num>
  <w:num w:numId="21">
    <w:abstractNumId w:val="28"/>
  </w:num>
  <w:num w:numId="22">
    <w:abstractNumId w:val="13"/>
  </w:num>
  <w:num w:numId="23">
    <w:abstractNumId w:val="1"/>
  </w:num>
  <w:num w:numId="24">
    <w:abstractNumId w:val="7"/>
  </w:num>
  <w:num w:numId="25">
    <w:abstractNumId w:val="12"/>
  </w:num>
  <w:num w:numId="26">
    <w:abstractNumId w:val="2"/>
  </w:num>
  <w:num w:numId="27">
    <w:abstractNumId w:val="9"/>
  </w:num>
  <w:num w:numId="28">
    <w:abstractNumId w:val="25"/>
  </w:num>
  <w:num w:numId="29">
    <w:abstractNumId w:val="23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212F"/>
    <w:rsid w:val="0001649E"/>
    <w:rsid w:val="00020FE3"/>
    <w:rsid w:val="000259B4"/>
    <w:rsid w:val="00026AB6"/>
    <w:rsid w:val="000277BF"/>
    <w:rsid w:val="000569B8"/>
    <w:rsid w:val="000664AF"/>
    <w:rsid w:val="00067298"/>
    <w:rsid w:val="000853E2"/>
    <w:rsid w:val="00092AEF"/>
    <w:rsid w:val="000B25F5"/>
    <w:rsid w:val="000B2670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A5023"/>
    <w:rsid w:val="001B524B"/>
    <w:rsid w:val="001C007C"/>
    <w:rsid w:val="001C0D29"/>
    <w:rsid w:val="001C4C76"/>
    <w:rsid w:val="001F6887"/>
    <w:rsid w:val="00206184"/>
    <w:rsid w:val="00206764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3055FB"/>
    <w:rsid w:val="00335049"/>
    <w:rsid w:val="0035749D"/>
    <w:rsid w:val="00357BA6"/>
    <w:rsid w:val="0037024E"/>
    <w:rsid w:val="00377721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1B67"/>
    <w:rsid w:val="005166CE"/>
    <w:rsid w:val="00516F34"/>
    <w:rsid w:val="00523B57"/>
    <w:rsid w:val="00525BD5"/>
    <w:rsid w:val="0052787A"/>
    <w:rsid w:val="00541228"/>
    <w:rsid w:val="0054242F"/>
    <w:rsid w:val="00546DA4"/>
    <w:rsid w:val="00573886"/>
    <w:rsid w:val="0057750A"/>
    <w:rsid w:val="0058437F"/>
    <w:rsid w:val="0059411D"/>
    <w:rsid w:val="005969D9"/>
    <w:rsid w:val="005B5FA8"/>
    <w:rsid w:val="005D5571"/>
    <w:rsid w:val="005D716D"/>
    <w:rsid w:val="0060128E"/>
    <w:rsid w:val="00620081"/>
    <w:rsid w:val="0063019F"/>
    <w:rsid w:val="00641E6E"/>
    <w:rsid w:val="00654F84"/>
    <w:rsid w:val="00666BAC"/>
    <w:rsid w:val="00670F33"/>
    <w:rsid w:val="006737B9"/>
    <w:rsid w:val="006D33E7"/>
    <w:rsid w:val="006E67CE"/>
    <w:rsid w:val="006F5B5B"/>
    <w:rsid w:val="00700B35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15B"/>
    <w:rsid w:val="00932CEC"/>
    <w:rsid w:val="00936324"/>
    <w:rsid w:val="00936387"/>
    <w:rsid w:val="00946694"/>
    <w:rsid w:val="00954CBD"/>
    <w:rsid w:val="0096182B"/>
    <w:rsid w:val="0096502A"/>
    <w:rsid w:val="00977586"/>
    <w:rsid w:val="00997958"/>
    <w:rsid w:val="009A2F37"/>
    <w:rsid w:val="009A4995"/>
    <w:rsid w:val="009C0E59"/>
    <w:rsid w:val="009D695A"/>
    <w:rsid w:val="00A14E21"/>
    <w:rsid w:val="00A15D91"/>
    <w:rsid w:val="00A21069"/>
    <w:rsid w:val="00A27B99"/>
    <w:rsid w:val="00A30144"/>
    <w:rsid w:val="00A42FBD"/>
    <w:rsid w:val="00A4408D"/>
    <w:rsid w:val="00A442F2"/>
    <w:rsid w:val="00A55F7C"/>
    <w:rsid w:val="00A65626"/>
    <w:rsid w:val="00A6790E"/>
    <w:rsid w:val="00A9052F"/>
    <w:rsid w:val="00A94E4C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260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0A14"/>
    <w:rsid w:val="00BF5F8A"/>
    <w:rsid w:val="00C02116"/>
    <w:rsid w:val="00C43F66"/>
    <w:rsid w:val="00C61895"/>
    <w:rsid w:val="00C70293"/>
    <w:rsid w:val="00C82DE6"/>
    <w:rsid w:val="00CA3EFB"/>
    <w:rsid w:val="00CC3B14"/>
    <w:rsid w:val="00CD280E"/>
    <w:rsid w:val="00CD3786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DE3468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77A"/>
    <w:rsid w:val="00EC4E69"/>
    <w:rsid w:val="00EC6FAB"/>
    <w:rsid w:val="00ED5BA5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6DFD2-75F6-40D6-8DBB-143C0741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294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dc:description>lensk</dc:description>
  <cp:lastModifiedBy>Gymgl</cp:lastModifiedBy>
  <cp:revision>39</cp:revision>
  <cp:lastPrinted>2015-02-09T07:04:00Z</cp:lastPrinted>
  <dcterms:created xsi:type="dcterms:W3CDTF">2014-12-17T18:14:00Z</dcterms:created>
  <dcterms:modified xsi:type="dcterms:W3CDTF">2015-02-15T16:13:00Z</dcterms:modified>
</cp:coreProperties>
</file>