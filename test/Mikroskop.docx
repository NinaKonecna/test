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trong"/>
        </w:rPr>
        <w:t>Mikroskop</w:t>
      </w:r>
      <w:r w:rsidRPr="004C56EF">
        <w:rPr>
          <w:b/>
          <w:bCs/>
        </w:rPr>
        <w:t> </w:t>
      </w:r>
      <w:r w:rsidRPr="004C56EF">
        <w:t>je </w:t>
      </w:r>
      <w:r w:rsidRPr="004C56EF">
        <w:rPr>
          <w:rStyle w:val="Strong"/>
        </w:rPr>
        <w:t>optický prístroj</w:t>
      </w:r>
      <w:r w:rsidRPr="004C56EF">
        <w:t> pre </w:t>
      </w:r>
      <w:r w:rsidRPr="004C56EF">
        <w:rPr>
          <w:rStyle w:val="Strong"/>
        </w:rPr>
        <w:t>zobrazenie</w:t>
      </w:r>
      <w:r w:rsidRPr="004C56EF">
        <w:t> malého sledovaného objektu vo </w:t>
      </w:r>
      <w:r w:rsidRPr="004C56EF">
        <w:rPr>
          <w:rStyle w:val="Strong"/>
        </w:rPr>
        <w:t>väčšom</w:t>
      </w:r>
      <w:r w:rsidRPr="004C56EF">
        <w:t> zväčšení.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V školách sa pod pojmom mikroskop myslí väčšinou </w:t>
      </w:r>
      <w:r w:rsidRPr="004C56EF">
        <w:rPr>
          <w:rStyle w:val="Strong"/>
        </w:rPr>
        <w:t>optický mikroskop</w:t>
      </w:r>
      <w:r w:rsidRPr="004C56EF">
        <w:t>, ktorý pre zobrazenie využíva </w:t>
      </w:r>
      <w:r w:rsidRPr="004C56EF">
        <w:rPr>
          <w:rStyle w:val="Strong"/>
        </w:rPr>
        <w:t>svetelné lúče</w:t>
      </w:r>
      <w:r w:rsidRPr="004C56EF">
        <w:t>, ale existujú i iné typy mikroskopov, napr. </w:t>
      </w:r>
      <w:r w:rsidRPr="004C56EF">
        <w:rPr>
          <w:rStyle w:val="Strong"/>
        </w:rPr>
        <w:t>polarizačný</w:t>
      </w:r>
      <w:r w:rsidRPr="004C56EF">
        <w:t>, </w:t>
      </w:r>
      <w:r w:rsidRPr="004C56EF">
        <w:rPr>
          <w:rStyle w:val="Strong"/>
        </w:rPr>
        <w:t>elektrónový</w:t>
      </w:r>
      <w:r w:rsidRPr="004C56EF">
        <w:t> a pod.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4C56EF">
        <w:rPr>
          <w:rStyle w:val="Strong"/>
          <w:rFonts w:ascii="Times New Roman" w:hAnsi="Times New Roman"/>
          <w:sz w:val="24"/>
          <w:szCs w:val="24"/>
          <w:shd w:val="clear" w:color="auto" w:fill="FFFFFF"/>
        </w:rPr>
        <w:t>Výroba mikroskopov</w:t>
      </w:r>
      <w:r w:rsidRPr="004C56EF">
        <w:rPr>
          <w:rFonts w:ascii="Times New Roman" w:hAnsi="Times New Roman"/>
          <w:sz w:val="24"/>
          <w:szCs w:val="24"/>
          <w:shd w:val="clear" w:color="auto" w:fill="FFFFFF"/>
        </w:rPr>
        <w:t> bola zahájená v r. 1847 firmou Carl Zeiss v </w:t>
      </w:r>
      <w:r w:rsidRPr="004C56EF">
        <w:rPr>
          <w:rStyle w:val="Strong"/>
          <w:rFonts w:ascii="Times New Roman" w:hAnsi="Times New Roman"/>
          <w:sz w:val="24"/>
          <w:szCs w:val="24"/>
          <w:shd w:val="clear" w:color="auto" w:fill="FFFFFF"/>
        </w:rPr>
        <w:t>Jene</w:t>
      </w:r>
      <w:r w:rsidRPr="004C56EF">
        <w:rPr>
          <w:rFonts w:ascii="Times New Roman" w:hAnsi="Times New Roman"/>
          <w:sz w:val="24"/>
          <w:szCs w:val="24"/>
          <w:shd w:val="clear" w:color="auto" w:fill="FFFFFF"/>
        </w:rPr>
        <w:t> (Nemecko).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trong"/>
        </w:rPr>
        <w:t>Optický (svetelný) mikroskop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Je mikroskop, ktorý sa používa v školách na laboratórnych cvičeniach. Skladá sa z týchto častí: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trong"/>
        </w:rPr>
        <w:t>1. Mechanická časť</w:t>
      </w:r>
      <w:r w:rsidRPr="004C56EF">
        <w:rPr>
          <w:b/>
          <w:bCs/>
        </w:rPr>
        <w:t> </w:t>
      </w:r>
      <w:r w:rsidRPr="004C56EF">
        <w:t>– skladá sa zo </w:t>
      </w:r>
      <w:r w:rsidRPr="004C56EF">
        <w:rPr>
          <w:rStyle w:val="Strong"/>
        </w:rPr>
        <w:t>statívu </w:t>
      </w:r>
      <w:r w:rsidRPr="004C56EF">
        <w:t>a </w:t>
      </w:r>
      <w:r w:rsidRPr="004C56EF">
        <w:rPr>
          <w:rStyle w:val="Strong"/>
        </w:rPr>
        <w:t>stolčeka</w:t>
      </w:r>
      <w:r w:rsidRPr="004C56EF">
        <w:t>. Súčasťou statívu môže byť </w:t>
      </w:r>
      <w:r w:rsidRPr="004C56EF">
        <w:rPr>
          <w:rStyle w:val="Strong"/>
        </w:rPr>
        <w:t>osvetlenie</w:t>
      </w:r>
      <w:r w:rsidRPr="004C56EF">
        <w:t>, makro- a mikro- </w:t>
      </w:r>
      <w:r w:rsidRPr="004C56EF">
        <w:rPr>
          <w:rStyle w:val="Strong"/>
        </w:rPr>
        <w:t>skrutka</w:t>
      </w:r>
      <w:r w:rsidRPr="004C56EF">
        <w:t>, ktoré slúžia k zaostreniu na preparát. Stolček môže byť </w:t>
      </w:r>
      <w:r w:rsidRPr="004C56EF">
        <w:rPr>
          <w:rStyle w:val="Strong"/>
        </w:rPr>
        <w:t>guľatý</w:t>
      </w:r>
      <w:r w:rsidRPr="004C56EF">
        <w:t> (možno naň položiť napr. Petriho misku) alebo </w:t>
      </w:r>
      <w:r w:rsidRPr="004C56EF">
        <w:rPr>
          <w:rStyle w:val="Strong"/>
        </w:rPr>
        <w:t>štvorcový</w:t>
      </w:r>
      <w:r w:rsidRPr="004C56EF">
        <w:t> – umožňuje pohyb preparátu v štyroch smeroch.</w:t>
      </w:r>
      <w:r w:rsidRPr="004C56EF">
        <w:rPr>
          <w:rStyle w:val="Strong"/>
        </w:rPr>
        <w:t>Pod stolčekom</w:t>
      </w:r>
      <w:r w:rsidRPr="004C56EF">
        <w:t> sa môže nachádzať </w:t>
      </w:r>
      <w:r w:rsidRPr="004C56EF">
        <w:rPr>
          <w:rStyle w:val="Strong"/>
        </w:rPr>
        <w:t>nosič kondenzoru</w:t>
      </w:r>
      <w:r w:rsidRPr="004C56EF">
        <w:t>. Ďalšou časťou mechanickej časti je </w:t>
      </w:r>
      <w:r w:rsidRPr="004C56EF">
        <w:rPr>
          <w:rStyle w:val="Strong"/>
        </w:rPr>
        <w:t>hlavica</w:t>
      </w:r>
      <w:r w:rsidRPr="004C56EF">
        <w:t>, na ktorej môže byť umiestnený tzv. </w:t>
      </w:r>
      <w:r w:rsidRPr="004C56EF">
        <w:rPr>
          <w:rStyle w:val="Strong"/>
        </w:rPr>
        <w:t>revolverový nosič objektívov</w:t>
      </w:r>
      <w:r w:rsidRPr="004C56EF">
        <w:t> (potom je možné meniť objektívy rôznych zväčšení).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trong"/>
        </w:rPr>
        <w:t>2. Optická časť</w:t>
      </w:r>
      <w:r w:rsidRPr="004C56EF">
        <w:t> – je zložená z: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</w:pPr>
      <w:r w:rsidRPr="004C56EF">
        <w:t>-  </w:t>
      </w:r>
      <w:r w:rsidRPr="004C56EF">
        <w:rPr>
          <w:rStyle w:val="Emphasis"/>
        </w:rPr>
        <w:t>okulárov</w:t>
      </w:r>
      <w:r w:rsidRPr="004C56EF">
        <w:t> – nimi sa dívame priamo na preparát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</w:pPr>
      <w:r w:rsidRPr="004C56EF">
        <w:t>- </w:t>
      </w:r>
      <w:r w:rsidRPr="004C56EF">
        <w:rPr>
          <w:rStyle w:val="Emphasis"/>
        </w:rPr>
        <w:t>objektívov</w:t>
      </w:r>
      <w:r w:rsidRPr="004C56EF">
        <w:t> - zachytávajú obraz preparátu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</w:pPr>
      <w:r w:rsidRPr="004C56EF">
        <w:t>- </w:t>
      </w:r>
      <w:r w:rsidRPr="004C56EF">
        <w:rPr>
          <w:rStyle w:val="Emphasis"/>
        </w:rPr>
        <w:t>osvetlenia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4C56EF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Súčasťou optickej časti môže byť:</w:t>
      </w:r>
    </w:p>
    <w:p w:rsidR="005B47C9" w:rsidRPr="004C56EF" w:rsidRDefault="005B47C9" w:rsidP="004C5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clona</w:t>
      </w:r>
    </w:p>
    <w:p w:rsidR="005B47C9" w:rsidRPr="004C56EF" w:rsidRDefault="005B47C9" w:rsidP="004C5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kondenzor</w:t>
      </w:r>
    </w:p>
    <w:p w:rsidR="005B47C9" w:rsidRPr="004C56EF" w:rsidRDefault="005B47C9" w:rsidP="004C5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zberná šošovka</w:t>
      </w:r>
    </w:p>
    <w:p w:rsidR="005B47C9" w:rsidRPr="004C56EF" w:rsidRDefault="005B47C9" w:rsidP="004C56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prídavné filtre, napr. polarizačný</w:t>
      </w:r>
    </w:p>
    <w:p w:rsidR="005B47C9" w:rsidRDefault="005B47C9">
      <w:pPr>
        <w:rPr>
          <w:rFonts w:ascii="Times New Roman" w:hAnsi="Times New Roman"/>
          <w:sz w:val="24"/>
          <w:szCs w:val="24"/>
        </w:rPr>
      </w:pPr>
    </w:p>
    <w:p w:rsidR="005B47C9" w:rsidRDefault="005B47C9">
      <w:pPr>
        <w:rPr>
          <w:rFonts w:ascii="Times New Roman" w:hAnsi="Times New Roman"/>
          <w:sz w:val="24"/>
          <w:szCs w:val="24"/>
        </w:rPr>
      </w:pP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trong"/>
        </w:rPr>
        <w:t>Mikroskop</w:t>
      </w:r>
      <w:r w:rsidRPr="004C56EF">
        <w:rPr>
          <w:b/>
          <w:bCs/>
        </w:rPr>
        <w:t> </w:t>
      </w:r>
      <w:r w:rsidRPr="004C56EF">
        <w:t>je </w:t>
      </w:r>
      <w:r w:rsidRPr="004C56EF">
        <w:rPr>
          <w:rStyle w:val="Strong"/>
        </w:rPr>
        <w:t>optický prístroj</w:t>
      </w:r>
      <w:r w:rsidRPr="004C56EF">
        <w:t> pre </w:t>
      </w:r>
      <w:r w:rsidRPr="004C56EF">
        <w:rPr>
          <w:rStyle w:val="Strong"/>
        </w:rPr>
        <w:t>zobrazenie</w:t>
      </w:r>
      <w:r w:rsidRPr="004C56EF">
        <w:t> malého sledovaného objektu vo </w:t>
      </w:r>
      <w:r w:rsidRPr="004C56EF">
        <w:rPr>
          <w:rStyle w:val="Strong"/>
        </w:rPr>
        <w:t>väčšom</w:t>
      </w:r>
      <w:r w:rsidRPr="004C56EF">
        <w:t> zväčšení.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V školách sa pod pojmom mikroskop myslí väčšinou </w:t>
      </w:r>
      <w:r w:rsidRPr="004C56EF">
        <w:rPr>
          <w:rStyle w:val="Strong"/>
        </w:rPr>
        <w:t>optický mikroskop</w:t>
      </w:r>
      <w:r w:rsidRPr="004C56EF">
        <w:t>, ktorý pre zobrazenie využíva </w:t>
      </w:r>
      <w:r w:rsidRPr="004C56EF">
        <w:rPr>
          <w:rStyle w:val="Strong"/>
        </w:rPr>
        <w:t>svetelné lúče</w:t>
      </w:r>
      <w:r w:rsidRPr="004C56EF">
        <w:t>, ale existujú i iné typy mikroskopov, napr. </w:t>
      </w:r>
      <w:r w:rsidRPr="004C56EF">
        <w:rPr>
          <w:rStyle w:val="Strong"/>
        </w:rPr>
        <w:t>polarizačný</w:t>
      </w:r>
      <w:r w:rsidRPr="004C56EF">
        <w:t>, </w:t>
      </w:r>
      <w:r w:rsidRPr="004C56EF">
        <w:rPr>
          <w:rStyle w:val="Strong"/>
        </w:rPr>
        <w:t>elektrónový</w:t>
      </w:r>
      <w:r w:rsidRPr="004C56EF">
        <w:t> a pod.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D74CFC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4C56EF">
        <w:rPr>
          <w:rStyle w:val="Strong"/>
          <w:rFonts w:ascii="Times New Roman" w:hAnsi="Times New Roman"/>
          <w:sz w:val="24"/>
          <w:szCs w:val="24"/>
          <w:shd w:val="clear" w:color="auto" w:fill="FFFFFF"/>
        </w:rPr>
        <w:t>Výroba mikroskopov</w:t>
      </w:r>
      <w:r w:rsidRPr="004C56EF">
        <w:rPr>
          <w:rFonts w:ascii="Times New Roman" w:hAnsi="Times New Roman"/>
          <w:sz w:val="24"/>
          <w:szCs w:val="24"/>
          <w:shd w:val="clear" w:color="auto" w:fill="FFFFFF"/>
        </w:rPr>
        <w:t> bola zahájená v r. 1847 firmou Carl Zeiss v </w:t>
      </w:r>
      <w:r w:rsidRPr="004C56EF">
        <w:rPr>
          <w:rStyle w:val="Strong"/>
          <w:rFonts w:ascii="Times New Roman" w:hAnsi="Times New Roman"/>
          <w:sz w:val="24"/>
          <w:szCs w:val="24"/>
          <w:shd w:val="clear" w:color="auto" w:fill="FFFFFF"/>
        </w:rPr>
        <w:t>Jene</w:t>
      </w:r>
      <w:r w:rsidRPr="004C56EF">
        <w:rPr>
          <w:rFonts w:ascii="Times New Roman" w:hAnsi="Times New Roman"/>
          <w:sz w:val="24"/>
          <w:szCs w:val="24"/>
          <w:shd w:val="clear" w:color="auto" w:fill="FFFFFF"/>
        </w:rPr>
        <w:t> (Nemecko).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trong"/>
        </w:rPr>
        <w:t>Optický (svetelný) mikroskop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Je mikroskop, ktorý sa používa v školách na laboratórnych cvičeniach. Skladá sa z týchto častí: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trong"/>
        </w:rPr>
        <w:t>1. Mechanická časť</w:t>
      </w:r>
      <w:r w:rsidRPr="004C56EF">
        <w:rPr>
          <w:b/>
          <w:bCs/>
        </w:rPr>
        <w:t> </w:t>
      </w:r>
      <w:r w:rsidRPr="004C56EF">
        <w:t>– skladá sa zo </w:t>
      </w:r>
      <w:r w:rsidRPr="004C56EF">
        <w:rPr>
          <w:rStyle w:val="Strong"/>
        </w:rPr>
        <w:t>statívu </w:t>
      </w:r>
      <w:r w:rsidRPr="004C56EF">
        <w:t>a </w:t>
      </w:r>
      <w:r w:rsidRPr="004C56EF">
        <w:rPr>
          <w:rStyle w:val="Strong"/>
        </w:rPr>
        <w:t>stolčeka</w:t>
      </w:r>
      <w:r w:rsidRPr="004C56EF">
        <w:t>. Súčasťou statívu môže byť </w:t>
      </w:r>
      <w:r w:rsidRPr="004C56EF">
        <w:rPr>
          <w:rStyle w:val="Strong"/>
        </w:rPr>
        <w:t>osvetlenie</w:t>
      </w:r>
      <w:r w:rsidRPr="004C56EF">
        <w:t>, makro- a mikro- </w:t>
      </w:r>
      <w:r w:rsidRPr="004C56EF">
        <w:rPr>
          <w:rStyle w:val="Strong"/>
        </w:rPr>
        <w:t>skrutka</w:t>
      </w:r>
      <w:r w:rsidRPr="004C56EF">
        <w:t>, ktoré slúžia k zaostreniu na preparát. Stolček môže byť </w:t>
      </w:r>
      <w:r w:rsidRPr="004C56EF">
        <w:rPr>
          <w:rStyle w:val="Strong"/>
        </w:rPr>
        <w:t>guľatý</w:t>
      </w:r>
      <w:r w:rsidRPr="004C56EF">
        <w:t> (možno naň položiť napr. Petriho misku) alebo </w:t>
      </w:r>
      <w:r w:rsidRPr="004C56EF">
        <w:rPr>
          <w:rStyle w:val="Strong"/>
        </w:rPr>
        <w:t>štvorcový</w:t>
      </w:r>
      <w:r w:rsidRPr="004C56EF">
        <w:t> – umožňuje pohyb preparátu v štyroch smeroch.</w:t>
      </w:r>
      <w:r w:rsidRPr="004C56EF">
        <w:rPr>
          <w:rStyle w:val="Strong"/>
        </w:rPr>
        <w:t>Pod stolčekom</w:t>
      </w:r>
      <w:r w:rsidRPr="004C56EF">
        <w:t> sa môže nachádzať </w:t>
      </w:r>
      <w:r w:rsidRPr="004C56EF">
        <w:rPr>
          <w:rStyle w:val="Strong"/>
        </w:rPr>
        <w:t>nosič kondenzoru</w:t>
      </w:r>
      <w:r w:rsidRPr="004C56EF">
        <w:t>. Ďalšou časťou mechanickej časti je </w:t>
      </w:r>
      <w:r w:rsidRPr="004C56EF">
        <w:rPr>
          <w:rStyle w:val="Strong"/>
        </w:rPr>
        <w:t>hlavica</w:t>
      </w:r>
      <w:r w:rsidRPr="004C56EF">
        <w:t>, na ktorej môže byť umiestnený tzv. </w:t>
      </w:r>
      <w:r w:rsidRPr="004C56EF">
        <w:rPr>
          <w:rStyle w:val="Strong"/>
        </w:rPr>
        <w:t>revolverový nosič objektívov</w:t>
      </w:r>
      <w:r w:rsidRPr="004C56EF">
        <w:t> (potom je možné meniť objektívy rôznych zväčšení).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rPr>
          <w:rStyle w:val="Strong"/>
        </w:rPr>
        <w:t>2. Optická časť</w:t>
      </w:r>
      <w:r w:rsidRPr="004C56EF">
        <w:t> – je zložená z: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</w:pPr>
      <w:r w:rsidRPr="004C56EF">
        <w:t>-  </w:t>
      </w:r>
      <w:r w:rsidRPr="004C56EF">
        <w:rPr>
          <w:rStyle w:val="Emphasis"/>
        </w:rPr>
        <w:t>okulárov</w:t>
      </w:r>
      <w:r w:rsidRPr="004C56EF">
        <w:t> – nimi sa dívame priamo na preparát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</w:pPr>
      <w:r w:rsidRPr="004C56EF">
        <w:t>- </w:t>
      </w:r>
      <w:r w:rsidRPr="004C56EF">
        <w:rPr>
          <w:rStyle w:val="Emphasis"/>
        </w:rPr>
        <w:t>objektívov</w:t>
      </w:r>
      <w:r w:rsidRPr="004C56EF">
        <w:t> - zachytávajú obraz preparátu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</w:pPr>
      <w:r w:rsidRPr="004C56EF">
        <w:t>- </w:t>
      </w:r>
      <w:r w:rsidRPr="004C56EF">
        <w:rPr>
          <w:rStyle w:val="Emphasis"/>
        </w:rPr>
        <w:t>osvetlenia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 </w:t>
      </w:r>
    </w:p>
    <w:p w:rsidR="005B47C9" w:rsidRPr="004C56EF" w:rsidRDefault="005B47C9" w:rsidP="00D74CFC">
      <w:pPr>
        <w:pStyle w:val="NormalWeb"/>
        <w:shd w:val="clear" w:color="auto" w:fill="FFFFFF"/>
        <w:spacing w:before="0" w:beforeAutospacing="0" w:after="0" w:afterAutospacing="0"/>
        <w:jc w:val="both"/>
      </w:pPr>
      <w:r w:rsidRPr="004C56EF">
        <w:t>Súčasťou optickej časti môže byť:</w:t>
      </w:r>
    </w:p>
    <w:p w:rsidR="005B47C9" w:rsidRPr="004C56EF" w:rsidRDefault="005B47C9" w:rsidP="00D74C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clona</w:t>
      </w:r>
    </w:p>
    <w:p w:rsidR="005B47C9" w:rsidRPr="004C56EF" w:rsidRDefault="005B47C9" w:rsidP="00D74C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kondenzor</w:t>
      </w:r>
    </w:p>
    <w:p w:rsidR="005B47C9" w:rsidRPr="004C56EF" w:rsidRDefault="005B47C9" w:rsidP="00D74C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zberná šošovka</w:t>
      </w:r>
    </w:p>
    <w:p w:rsidR="005B47C9" w:rsidRPr="004C56EF" w:rsidRDefault="005B47C9" w:rsidP="00D74C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</w:pPr>
      <w:r w:rsidRPr="004C56EF">
        <w:t>prídavné filtre, napr. polarizačný</w:t>
      </w:r>
    </w:p>
    <w:sectPr w:rsidR="005B47C9" w:rsidRPr="004C56EF" w:rsidSect="004C56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F6827"/>
    <w:multiLevelType w:val="multilevel"/>
    <w:tmpl w:val="F02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56EF"/>
    <w:rsid w:val="004C56EF"/>
    <w:rsid w:val="005B47C9"/>
    <w:rsid w:val="0065241E"/>
    <w:rsid w:val="006739F9"/>
    <w:rsid w:val="00D7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1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4C56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4C56EF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4C56EF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2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364</Words>
  <Characters>2076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2001-12-31T23:53:00Z</cp:lastPrinted>
  <dcterms:created xsi:type="dcterms:W3CDTF">2018-09-09T15:24:00Z</dcterms:created>
  <dcterms:modified xsi:type="dcterms:W3CDTF">2001-12-31T23:56:00Z</dcterms:modified>
</cp:coreProperties>
</file>