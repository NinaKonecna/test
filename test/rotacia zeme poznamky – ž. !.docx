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D7" w:rsidRDefault="00CB34D7" w:rsidP="00280FED">
      <w:pPr>
        <w:jc w:val="center"/>
        <w:rPr>
          <w:rFonts w:ascii="Times New Roman" w:hAnsi="Times New Roman"/>
          <w:b/>
          <w:sz w:val="28"/>
          <w:szCs w:val="28"/>
        </w:rPr>
      </w:pPr>
      <w:r w:rsidRPr="00280FED">
        <w:rPr>
          <w:rFonts w:ascii="Times New Roman" w:hAnsi="Times New Roman"/>
          <w:b/>
          <w:sz w:val="28"/>
          <w:szCs w:val="28"/>
        </w:rPr>
        <w:t>ROTÁCIA ZEME</w:t>
      </w:r>
    </w:p>
    <w:p w:rsidR="00CB34D7" w:rsidRPr="00280FED" w:rsidRDefault="00CB34D7" w:rsidP="00153AC0">
      <w:pPr>
        <w:jc w:val="center"/>
        <w:rPr>
          <w:rFonts w:ascii="Times New Roman" w:hAnsi="Times New Roman"/>
          <w:b/>
          <w:sz w:val="28"/>
          <w:szCs w:val="28"/>
        </w:rPr>
      </w:pPr>
    </w:p>
    <w:p w:rsidR="00CB34D7" w:rsidRDefault="00CB34D7" w:rsidP="00E5720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Od ______ na _________ (preto Slnko vychádza na ______ a zapadá na __________)</w:t>
      </w:r>
    </w:p>
    <w:p w:rsidR="00CB34D7" w:rsidRDefault="00CB34D7" w:rsidP="00E5720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HVIEZDNY DEŇ: doba za ktorú obehne __________________________________(___________________)</w:t>
      </w:r>
    </w:p>
    <w:p w:rsidR="00CB34D7" w:rsidRDefault="00CB34D7" w:rsidP="00E5720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SLNEČNÝ DEŇ: čas medzi __________________________________________________ (____________)</w:t>
      </w:r>
      <w:r w:rsidRPr="00E57204">
        <w:rPr>
          <w:rFonts w:ascii="Times New Roman" w:hAnsi="Times New Roman"/>
        </w:rPr>
        <w:t xml:space="preserve"> </w:t>
      </w:r>
    </w:p>
    <w:p w:rsidR="00CB34D7" w:rsidRDefault="00CB34D7" w:rsidP="000A7B8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Za 24 hod.    ......................   o 360°</w:t>
      </w:r>
    </w:p>
    <w:p w:rsidR="00CB34D7" w:rsidRDefault="00CB34D7" w:rsidP="000A7B8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1 hod.    ....................... o 15°</w:t>
      </w:r>
    </w:p>
    <w:p w:rsidR="00CB34D7" w:rsidRDefault="00CB34D7" w:rsidP="000A7B8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4 min.   ........................ o 1°</w:t>
      </w:r>
    </w:p>
    <w:p w:rsidR="00CB34D7" w:rsidRDefault="00CB34D7" w:rsidP="000A7B86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4 s.       .........................    1´</w:t>
      </w: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  <w:r w:rsidRPr="00AB29A9">
        <w:rPr>
          <w:rFonts w:ascii="Times New Roman" w:hAnsi="Times New Roman"/>
          <w:u w:val="single"/>
        </w:rPr>
        <w:t>MIESTNY ČAS</w:t>
      </w:r>
      <w:r>
        <w:rPr>
          <w:rFonts w:ascii="Times New Roman" w:hAnsi="Times New Roman"/>
        </w:rPr>
        <w:t xml:space="preserve"> = čas rovnaký len _______________________________ (každým _______________ sa čas mení)</w:t>
      </w: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  <w:r w:rsidRPr="00AB29A9">
        <w:rPr>
          <w:rFonts w:ascii="Times New Roman" w:hAnsi="Times New Roman"/>
          <w:u w:val="single"/>
        </w:rPr>
        <w:t>PÁSMOVÝ ČAS</w:t>
      </w:r>
      <w:r>
        <w:rPr>
          <w:rFonts w:ascii="Times New Roman" w:hAnsi="Times New Roman"/>
        </w:rPr>
        <w:t xml:space="preserve"> = rovnaký v celom pásme o šírke _________. Naša Zem je rozdelená na _____ časových pásiem. Krajina, ktorá má najviac časových pásiem: ____________.</w:t>
      </w: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Nákres:</w:t>
      </w: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  <w:r w:rsidRPr="00153AC0">
        <w:rPr>
          <w:rFonts w:ascii="Times New Roman" w:hAnsi="Times New Roman"/>
          <w:b/>
          <w:u w:val="single"/>
        </w:rPr>
        <w:t>UTC</w:t>
      </w:r>
      <w:r w:rsidRPr="00AB29A9">
        <w:rPr>
          <w:rFonts w:ascii="Times New Roman" w:hAnsi="Times New Roman"/>
          <w:u w:val="single"/>
        </w:rPr>
        <w:t>=</w:t>
      </w:r>
      <w:r>
        <w:rPr>
          <w:rFonts w:ascii="Times New Roman" w:hAnsi="Times New Roman"/>
        </w:rPr>
        <w:t xml:space="preserve"> ___________________________________________________________________________</w:t>
      </w:r>
    </w:p>
    <w:p w:rsidR="00CB34D7" w:rsidRDefault="00CB34D7" w:rsidP="00097CF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Platí : Smerom na _______________ čas pribúda, na západ _____________________.</w:t>
      </w:r>
    </w:p>
    <w:p w:rsidR="00CB34D7" w:rsidRPr="00FD2CD0" w:rsidRDefault="00CB34D7" w:rsidP="00097CFE">
      <w:pPr>
        <w:spacing w:line="240" w:lineRule="auto"/>
        <w:rPr>
          <w:rFonts w:ascii="Times New Roman" w:hAnsi="Times New Roman"/>
        </w:rPr>
      </w:pPr>
      <w:r w:rsidRPr="00153AC0">
        <w:rPr>
          <w:rFonts w:ascii="Times New Roman" w:hAnsi="Times New Roman"/>
          <w:b/>
          <w:u w:val="single"/>
        </w:rPr>
        <w:t>Sezónny čas</w:t>
      </w:r>
      <w:r>
        <w:rPr>
          <w:rFonts w:ascii="Times New Roman" w:hAnsi="Times New Roman"/>
        </w:rPr>
        <w:t xml:space="preserve"> – _______________________________________________________________________________</w:t>
      </w:r>
    </w:p>
    <w:p w:rsidR="00CB34D7" w:rsidRDefault="00CB34D7">
      <w:pPr>
        <w:rPr>
          <w:rFonts w:ascii="Times New Roman" w:hAnsi="Times New Roman"/>
        </w:rPr>
      </w:pPr>
      <w:r w:rsidRPr="00153AC0">
        <w:rPr>
          <w:rFonts w:ascii="Times New Roman" w:hAnsi="Times New Roman"/>
          <w:b/>
          <w:u w:val="single"/>
        </w:rPr>
        <w:t>DÁTUMOVÁ HRANICA</w:t>
      </w:r>
      <w:r>
        <w:rPr>
          <w:rFonts w:ascii="Times New Roman" w:hAnsi="Times New Roman"/>
        </w:rPr>
        <w:t xml:space="preserve"> – prechádza ______° poludníkom (hranica je _____________-vyhýba sa obývaným miestam)</w:t>
      </w:r>
    </w:p>
    <w:p w:rsidR="00CB34D7" w:rsidRDefault="00CB34D7">
      <w:pPr>
        <w:rPr>
          <w:rFonts w:ascii="Times New Roman" w:hAnsi="Times New Roman"/>
        </w:rPr>
      </w:pPr>
      <w:r w:rsidRPr="00153AC0">
        <w:rPr>
          <w:rFonts w:ascii="Times New Roman" w:hAnsi="Times New Roman"/>
          <w:b/>
          <w:bdr w:val="single" w:sz="4" w:space="0" w:color="auto"/>
        </w:rPr>
        <w:t>Dôsledky ROTÁCIE ZEME</w:t>
      </w:r>
      <w:r>
        <w:rPr>
          <w:rFonts w:ascii="Times New Roman" w:hAnsi="Times New Roman"/>
        </w:rPr>
        <w:t>: 1.) ________________________</w:t>
      </w:r>
    </w:p>
    <w:p w:rsidR="00CB34D7" w:rsidRDefault="00CB34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2.) __________________________</w:t>
      </w:r>
    </w:p>
    <w:p w:rsidR="00CB34D7" w:rsidRDefault="00CB34D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3.) Coriolisova sila (rôzne body na Zemi majú rozdielnu rotačnú </w:t>
      </w:r>
    </w:p>
    <w:p w:rsidR="00CB34D7" w:rsidRPr="00F538CC" w:rsidRDefault="00CB34D7" w:rsidP="0081322D">
      <w:pPr>
        <w:ind w:left="2832"/>
        <w:rPr>
          <w:rFonts w:ascii="Times New Roman" w:hAnsi="Times New Roman"/>
        </w:rPr>
      </w:pPr>
      <w:r>
        <w:rPr>
          <w:rFonts w:ascii="Times New Roman" w:hAnsi="Times New Roman"/>
        </w:rPr>
        <w:t>rýchlosť)</w:t>
      </w:r>
    </w:p>
    <w:sectPr w:rsidR="00CB34D7" w:rsidRPr="00F538CC" w:rsidSect="00661E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B4F9B"/>
    <w:multiLevelType w:val="hybridMultilevel"/>
    <w:tmpl w:val="F600E2BE"/>
    <w:lvl w:ilvl="0" w:tplc="73DE8B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38CC"/>
    <w:rsid w:val="00097CFE"/>
    <w:rsid w:val="000A7B86"/>
    <w:rsid w:val="00153AC0"/>
    <w:rsid w:val="002218E4"/>
    <w:rsid w:val="00280FED"/>
    <w:rsid w:val="00282166"/>
    <w:rsid w:val="002A6494"/>
    <w:rsid w:val="0033290E"/>
    <w:rsid w:val="00661E18"/>
    <w:rsid w:val="00716079"/>
    <w:rsid w:val="0081322D"/>
    <w:rsid w:val="008E1B55"/>
    <w:rsid w:val="00AA7DD0"/>
    <w:rsid w:val="00AB29A9"/>
    <w:rsid w:val="00B94C13"/>
    <w:rsid w:val="00BC2F57"/>
    <w:rsid w:val="00C21200"/>
    <w:rsid w:val="00CB34D7"/>
    <w:rsid w:val="00E57204"/>
    <w:rsid w:val="00F538CC"/>
    <w:rsid w:val="00FD2CD0"/>
    <w:rsid w:val="00FF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7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9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7C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1</Pages>
  <Words>190</Words>
  <Characters>1086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15</cp:revision>
  <cp:lastPrinted>2001-12-31T23:20:00Z</cp:lastPrinted>
  <dcterms:created xsi:type="dcterms:W3CDTF">2013-10-14T17:35:00Z</dcterms:created>
  <dcterms:modified xsi:type="dcterms:W3CDTF">2001-12-31T23:20:00Z</dcterms:modified>
</cp:coreProperties>
</file>