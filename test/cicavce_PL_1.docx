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>
      <v:fill r:id="rId3" o:title="" type="tile"/>
    </v:background>
  </w:background>
  <w:body>
    <w:p w:rsidR="00842BBB" w:rsidRPr="001F61C3" w:rsidRDefault="00842BBB">
      <w:pPr>
        <w:rPr>
          <w:rFonts w:ascii="Calibri" w:hAnsi="Calibri" w:cs="Calibri"/>
          <w:b/>
          <w:noProof/>
          <w:color w:val="FF0000"/>
          <w:sz w:val="28"/>
          <w:szCs w:val="28"/>
          <w:lang w:eastAsia="sk-SK"/>
        </w:rPr>
      </w:pPr>
      <w:r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0" o:spid="_x0000_s1026" type="#_x0000_t75" alt="Bez názvu.bmp" href="http://www.oskole.sk/?id_cat=7&amp;clanok=967626" style="position:absolute;margin-left:408.4pt;margin-top:-6.95pt;width:87.75pt;height:35.25pt;z-index:-251691008;visibility:visible" o:button="t">
            <v:fill o:detectmouseclick="t"/>
            <v:imagedata r:id="rId6" o:title=""/>
          </v:shape>
        </w:pict>
      </w:r>
      <w:r>
        <w:rPr>
          <w:rFonts w:ascii="Calibri" w:hAnsi="Calibri" w:cs="Calibri"/>
          <w:b/>
          <w:noProof/>
          <w:color w:val="FF0000"/>
          <w:sz w:val="44"/>
          <w:szCs w:val="44"/>
          <w:lang w:eastAsia="sk-SK"/>
        </w:rPr>
        <w:t xml:space="preserve">cicavce pri vode            </w:t>
      </w:r>
      <w:r w:rsidRPr="001F61C3">
        <w:rPr>
          <w:i/>
          <w:noProof/>
          <w:sz w:val="22"/>
          <w:szCs w:val="22"/>
          <w:lang w:eastAsia="sk-SK"/>
        </w:rPr>
        <w:t xml:space="preserve">meno: </w:t>
      </w:r>
      <w:r w:rsidRPr="001F61C3">
        <w:rPr>
          <w:b/>
          <w:i/>
          <w:noProof/>
          <w:sz w:val="22"/>
          <w:szCs w:val="22"/>
          <w:lang w:eastAsia="sk-SK"/>
        </w:rPr>
        <w:t>.........</w:t>
      </w:r>
      <w:r>
        <w:rPr>
          <w:b/>
          <w:i/>
          <w:noProof/>
          <w:sz w:val="22"/>
          <w:szCs w:val="22"/>
          <w:lang w:eastAsia="sk-SK"/>
        </w:rPr>
        <w:t>..........</w:t>
      </w:r>
      <w:r w:rsidRPr="001F61C3">
        <w:rPr>
          <w:b/>
          <w:i/>
          <w:noProof/>
          <w:sz w:val="22"/>
          <w:szCs w:val="22"/>
          <w:lang w:eastAsia="sk-SK"/>
        </w:rPr>
        <w:t>...</w:t>
      </w:r>
    </w:p>
    <w:p w:rsidR="00842BBB" w:rsidRPr="00465330" w:rsidRDefault="00842BBB" w:rsidP="008479EA">
      <w:pPr>
        <w:rPr>
          <w:rFonts w:ascii="Calibri" w:hAnsi="Calibri" w:cs="Calibri"/>
          <w:b/>
          <w:sz w:val="28"/>
          <w:szCs w:val="28"/>
        </w:rPr>
      </w:pPr>
      <w:r>
        <w:rPr>
          <w:noProof/>
          <w:lang w:eastAsia="sk-SK"/>
        </w:rPr>
        <w:pict>
          <v:shape id="Obrázok 9" o:spid="_x0000_s1027" type="#_x0000_t75" alt="wiki.bmp" href="https://sk.wikipedia.org/wiki/Cicav" style="position:absolute;margin-left:433.8pt;margin-top:2.75pt;width:64.8pt;height:65.3pt;z-index:-251692032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" o:button="t">
            <v:fill o:detectmouseclick="t"/>
            <v:imagedata r:id="rId7" o:title=""/>
            <o:lock v:ext="edit" aspectratio="f"/>
          </v:shape>
        </w:pict>
      </w:r>
      <w:r w:rsidRPr="00465330">
        <w:rPr>
          <w:rFonts w:ascii="Calibri" w:hAnsi="Calibri" w:cs="Calibri"/>
          <w:b/>
          <w:noProof/>
          <w:color w:val="FF0000"/>
          <w:lang w:eastAsia="sk-SK"/>
        </w:rPr>
        <w:t xml:space="preserve">        </w:t>
      </w:r>
      <w:r w:rsidRPr="00465330">
        <w:rPr>
          <w:rFonts w:ascii="Calibri" w:hAnsi="Calibri" w:cs="Calibri"/>
          <w:b/>
          <w:noProof/>
          <w:color w:val="FF0000"/>
          <w:sz w:val="18"/>
          <w:szCs w:val="18"/>
          <w:lang w:eastAsia="sk-SK"/>
        </w:rPr>
        <w:t xml:space="preserve">                                          </w:t>
      </w:r>
      <w:r w:rsidRPr="00465330">
        <w:rPr>
          <w:rFonts w:ascii="Calibri" w:hAnsi="Calibri" w:cs="Calibri"/>
          <w:noProof/>
          <w:sz w:val="18"/>
          <w:szCs w:val="18"/>
          <w:lang w:eastAsia="sk-SK"/>
        </w:rPr>
        <w:t xml:space="preserve"> </w:t>
      </w:r>
      <w:r w:rsidRPr="00465330">
        <w:rPr>
          <w:rFonts w:ascii="Calibri" w:hAnsi="Calibri" w:cs="Calibri"/>
          <w:i/>
          <w:sz w:val="18"/>
          <w:szCs w:val="18"/>
        </w:rPr>
        <w:t xml:space="preserve">                                                                                                      </w:t>
      </w:r>
      <w:r>
        <w:rPr>
          <w:rFonts w:ascii="Calibri" w:hAnsi="Calibri" w:cs="Calibri"/>
          <w:i/>
          <w:sz w:val="18"/>
          <w:szCs w:val="18"/>
        </w:rPr>
        <w:t xml:space="preserve">                                                                                         </w:t>
      </w:r>
      <w:r>
        <w:rPr>
          <w:i/>
          <w:sz w:val="18"/>
          <w:szCs w:val="18"/>
        </w:rPr>
        <w:t xml:space="preserve">využi hypertextové odkazy obrázkov </w:t>
      </w:r>
      <w:r w:rsidRPr="00E63A1C">
        <w:rPr>
          <w:b/>
          <w:i/>
          <w:sz w:val="18"/>
          <w:szCs w:val="18"/>
        </w:rPr>
        <w:t>Ctrl + klik,</w:t>
      </w:r>
      <w:r>
        <w:rPr>
          <w:i/>
          <w:sz w:val="18"/>
          <w:szCs w:val="18"/>
        </w:rPr>
        <w:t xml:space="preserve"> dozvieš sa viac</w:t>
      </w:r>
    </w:p>
    <w:p w:rsidR="00842BBB" w:rsidRPr="00A100B0" w:rsidRDefault="00842BBB" w:rsidP="00AC2E9D">
      <w:pPr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                                                                                 </w:t>
      </w:r>
    </w:p>
    <w:p w:rsidR="00842BBB" w:rsidRPr="000D3147" w:rsidRDefault="00842BBB" w:rsidP="00C36D82">
      <w:pPr>
        <w:numPr>
          <w:ilvl w:val="0"/>
          <w:numId w:val="5"/>
        </w:num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patria do kmeňa: </w:t>
      </w:r>
      <w:r w:rsidRPr="000D3147">
        <w:rPr>
          <w:b/>
          <w:sz w:val="28"/>
          <w:szCs w:val="28"/>
        </w:rPr>
        <w:t>ch.......a</w:t>
      </w:r>
      <w:r>
        <w:rPr>
          <w:sz w:val="28"/>
          <w:szCs w:val="28"/>
        </w:rPr>
        <w:t xml:space="preserve">, do skupiny </w:t>
      </w:r>
      <w:r w:rsidRPr="000D3147">
        <w:rPr>
          <w:b/>
          <w:sz w:val="28"/>
          <w:szCs w:val="28"/>
        </w:rPr>
        <w:t>Amniota/Anamnia</w:t>
      </w:r>
    </w:p>
    <w:p w:rsidR="00842BBB" w:rsidRPr="00065591" w:rsidRDefault="00842BBB" w:rsidP="00C36D82">
      <w:pPr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0D3147">
        <w:rPr>
          <w:sz w:val="28"/>
          <w:szCs w:val="28"/>
        </w:rPr>
        <w:t>základným znakom je:</w:t>
      </w:r>
      <w:r>
        <w:rPr>
          <w:b/>
          <w:sz w:val="28"/>
          <w:szCs w:val="28"/>
        </w:rPr>
        <w:t xml:space="preserve"> výživa mláďat ...................čím?............ </w:t>
      </w:r>
      <w:r w:rsidRPr="00080FA8">
        <w:rPr>
          <w:i/>
          <w:sz w:val="18"/>
          <w:szCs w:val="18"/>
        </w:rPr>
        <w:t>doplň</w:t>
      </w:r>
    </w:p>
    <w:p w:rsidR="00842BBB" w:rsidRPr="002C49AA" w:rsidRDefault="00842BBB" w:rsidP="002C49AA">
      <w:pPr>
        <w:numPr>
          <w:ilvl w:val="0"/>
          <w:numId w:val="5"/>
        </w:numPr>
        <w:spacing w:line="276" w:lineRule="auto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cicavce </w:t>
      </w:r>
      <w:r w:rsidRPr="002C49AA">
        <w:rPr>
          <w:sz w:val="28"/>
          <w:szCs w:val="28"/>
        </w:rPr>
        <w:t xml:space="preserve">sú </w:t>
      </w:r>
      <w:r w:rsidRPr="002C49AA">
        <w:rPr>
          <w:b/>
          <w:sz w:val="28"/>
          <w:szCs w:val="28"/>
        </w:rPr>
        <w:t xml:space="preserve">ektotermné/endotermné </w:t>
      </w:r>
      <w:r w:rsidRPr="002C49AA">
        <w:rPr>
          <w:sz w:val="28"/>
          <w:szCs w:val="28"/>
        </w:rPr>
        <w:t xml:space="preserve"> </w:t>
      </w:r>
      <w:r w:rsidRPr="002C49AA">
        <w:rPr>
          <w:i/>
          <w:sz w:val="18"/>
          <w:szCs w:val="18"/>
        </w:rPr>
        <w:t>vyber správnu možnosť</w:t>
      </w:r>
      <w:r w:rsidRPr="002C49AA">
        <w:rPr>
          <w:sz w:val="28"/>
          <w:szCs w:val="28"/>
        </w:rPr>
        <w:t xml:space="preserve"> </w:t>
      </w:r>
    </w:p>
    <w:p w:rsidR="00842BBB" w:rsidRPr="002C49AA" w:rsidRDefault="00842BBB" w:rsidP="002C49AA">
      <w:pPr>
        <w:numPr>
          <w:ilvl w:val="0"/>
          <w:numId w:val="5"/>
        </w:numPr>
        <w:spacing w:line="276" w:lineRule="auto"/>
        <w:rPr>
          <w:b/>
          <w:i/>
          <w:sz w:val="18"/>
          <w:szCs w:val="18"/>
        </w:rPr>
      </w:pPr>
      <w:r w:rsidRPr="002C49AA">
        <w:rPr>
          <w:sz w:val="28"/>
          <w:szCs w:val="28"/>
        </w:rPr>
        <w:t>žľazy v koži cicavcov:</w:t>
      </w:r>
      <w:r w:rsidRPr="002C49AA">
        <w:rPr>
          <w:b/>
          <w:sz w:val="28"/>
          <w:szCs w:val="28"/>
        </w:rPr>
        <w:t xml:space="preserve"> potné, ....................................... </w:t>
      </w:r>
      <w:r>
        <w:rPr>
          <w:b/>
          <w:i/>
          <w:sz w:val="18"/>
          <w:szCs w:val="18"/>
        </w:rPr>
        <w:t>vypíš 3</w:t>
      </w:r>
    </w:p>
    <w:p w:rsidR="00842BBB" w:rsidRPr="00E65EB0" w:rsidRDefault="00842BBB" w:rsidP="006A08CB">
      <w:pPr>
        <w:numPr>
          <w:ilvl w:val="0"/>
          <w:numId w:val="5"/>
        </w:numPr>
        <w:spacing w:line="276" w:lineRule="auto"/>
        <w:rPr>
          <w:b/>
          <w:i/>
          <w:sz w:val="18"/>
          <w:szCs w:val="18"/>
        </w:rPr>
      </w:pPr>
      <w:r>
        <w:rPr>
          <w:b/>
          <w:sz w:val="28"/>
          <w:szCs w:val="28"/>
        </w:rPr>
        <w:t xml:space="preserve">oplodnenie </w:t>
      </w:r>
      <w:r>
        <w:rPr>
          <w:sz w:val="28"/>
          <w:szCs w:val="28"/>
        </w:rPr>
        <w:t>cicavcov</w:t>
      </w:r>
      <w:r w:rsidRPr="00080FA8">
        <w:rPr>
          <w:sz w:val="28"/>
          <w:szCs w:val="28"/>
        </w:rPr>
        <w:t xml:space="preserve"> je</w:t>
      </w:r>
      <w:r>
        <w:rPr>
          <w:b/>
          <w:sz w:val="28"/>
          <w:szCs w:val="28"/>
        </w:rPr>
        <w:t xml:space="preserve"> </w:t>
      </w:r>
      <w:r w:rsidRPr="00B8448C">
        <w:rPr>
          <w:sz w:val="28"/>
          <w:szCs w:val="28"/>
        </w:rPr>
        <w:t>vždy</w:t>
      </w:r>
      <w:r>
        <w:rPr>
          <w:b/>
          <w:sz w:val="28"/>
          <w:szCs w:val="28"/>
        </w:rPr>
        <w:t xml:space="preserve"> vonkajšie/vnútorné, </w:t>
      </w:r>
      <w:r w:rsidRPr="00E65EB0">
        <w:rPr>
          <w:sz w:val="28"/>
          <w:szCs w:val="28"/>
        </w:rPr>
        <w:t xml:space="preserve">vývin </w:t>
      </w:r>
      <w:r>
        <w:rPr>
          <w:b/>
          <w:sz w:val="28"/>
          <w:szCs w:val="28"/>
        </w:rPr>
        <w:t>priamy/nepriamy</w:t>
      </w:r>
    </w:p>
    <w:p w:rsidR="00842BBB" w:rsidRPr="00E65EB0" w:rsidRDefault="00842BBB" w:rsidP="00E65EB0">
      <w:pPr>
        <w:numPr>
          <w:ilvl w:val="0"/>
          <w:numId w:val="5"/>
        </w:numPr>
        <w:spacing w:line="276" w:lineRule="auto"/>
        <w:rPr>
          <w:b/>
          <w:sz w:val="28"/>
          <w:szCs w:val="28"/>
        </w:rPr>
      </w:pPr>
      <w:r>
        <w:rPr>
          <w:noProof/>
          <w:sz w:val="28"/>
          <w:szCs w:val="28"/>
          <w:lang w:eastAsia="sk-SK"/>
        </w:rPr>
        <w:t xml:space="preserve">samce sú často odlišné od samíc – </w:t>
      </w:r>
      <w:r w:rsidRPr="00E65EB0">
        <w:rPr>
          <w:b/>
          <w:noProof/>
          <w:sz w:val="28"/>
          <w:szCs w:val="28"/>
          <w:lang w:eastAsia="sk-SK"/>
        </w:rPr>
        <w:t>p.................... d...................s</w:t>
      </w:r>
    </w:p>
    <w:p w:rsidR="00842BBB" w:rsidRPr="00974C5C" w:rsidRDefault="00842BBB" w:rsidP="00974C5C">
      <w:pPr>
        <w:numPr>
          <w:ilvl w:val="0"/>
          <w:numId w:val="5"/>
        </w:numPr>
        <w:spacing w:line="276" w:lineRule="auto"/>
        <w:rPr>
          <w:b/>
          <w:i/>
          <w:sz w:val="18"/>
          <w:szCs w:val="18"/>
        </w:rPr>
      </w:pPr>
      <w:r>
        <w:rPr>
          <w:b/>
          <w:sz w:val="28"/>
          <w:szCs w:val="28"/>
        </w:rPr>
        <w:t>výživu</w:t>
      </w:r>
      <w:r w:rsidRPr="00974C5C">
        <w:rPr>
          <w:sz w:val="28"/>
          <w:szCs w:val="28"/>
        </w:rPr>
        <w:t xml:space="preserve"> a</w:t>
      </w:r>
      <w:r>
        <w:rPr>
          <w:b/>
          <w:sz w:val="28"/>
          <w:szCs w:val="28"/>
        </w:rPr>
        <w:t> </w:t>
      </w:r>
      <w:r w:rsidRPr="00974C5C">
        <w:rPr>
          <w:b/>
          <w:sz w:val="28"/>
          <w:szCs w:val="28"/>
        </w:rPr>
        <w:t>dýchanie plodu</w:t>
      </w:r>
      <w:r w:rsidRPr="002C49AA">
        <w:rPr>
          <w:sz w:val="28"/>
          <w:szCs w:val="28"/>
        </w:rPr>
        <w:t xml:space="preserve"> zabezpečuje u väčšiny cicavcov</w:t>
      </w:r>
      <w:r>
        <w:rPr>
          <w:b/>
          <w:sz w:val="28"/>
          <w:szCs w:val="28"/>
        </w:rPr>
        <w:t xml:space="preserve"> pl.............a </w:t>
      </w:r>
    </w:p>
    <w:p w:rsidR="00842BBB" w:rsidRPr="00974C5C" w:rsidRDefault="00842BBB" w:rsidP="00974C5C">
      <w:pPr>
        <w:numPr>
          <w:ilvl w:val="0"/>
          <w:numId w:val="5"/>
        </w:numPr>
        <w:spacing w:line="276" w:lineRule="auto"/>
        <w:rPr>
          <w:i/>
          <w:sz w:val="18"/>
          <w:szCs w:val="18"/>
        </w:rPr>
      </w:pPr>
      <w:r>
        <w:rPr>
          <w:b/>
          <w:sz w:val="28"/>
          <w:szCs w:val="28"/>
        </w:rPr>
        <w:t xml:space="preserve">zárodok </w:t>
      </w:r>
      <w:r w:rsidRPr="00974C5C">
        <w:rPr>
          <w:sz w:val="28"/>
          <w:szCs w:val="28"/>
        </w:rPr>
        <w:t>sa vyvíja v</w:t>
      </w:r>
      <w:r>
        <w:rPr>
          <w:b/>
          <w:sz w:val="28"/>
          <w:szCs w:val="28"/>
        </w:rPr>
        <w:t xml:space="preserve"> m..............ci </w:t>
      </w:r>
      <w:r w:rsidRPr="00974C5C">
        <w:rPr>
          <w:sz w:val="28"/>
          <w:szCs w:val="28"/>
        </w:rPr>
        <w:t>samíc</w:t>
      </w:r>
    </w:p>
    <w:p w:rsidR="00842BBB" w:rsidRDefault="00842BBB" w:rsidP="001F61C3">
      <w:pPr>
        <w:numPr>
          <w:ilvl w:val="0"/>
          <w:numId w:val="5"/>
        </w:numPr>
        <w:spacing w:line="276" w:lineRule="auto"/>
        <w:ind w:right="-283"/>
        <w:rPr>
          <w:b/>
          <w:sz w:val="28"/>
          <w:szCs w:val="28"/>
        </w:rPr>
      </w:pPr>
      <w:r w:rsidRPr="002C49AA">
        <w:rPr>
          <w:sz w:val="28"/>
          <w:szCs w:val="28"/>
        </w:rPr>
        <w:t>starostlivosť o mláďatá je</w:t>
      </w:r>
      <w:r>
        <w:rPr>
          <w:b/>
          <w:sz w:val="28"/>
          <w:szCs w:val="28"/>
        </w:rPr>
        <w:t xml:space="preserve"> malá/veľká, </w:t>
      </w:r>
      <w:r w:rsidRPr="00974C5C">
        <w:rPr>
          <w:sz w:val="28"/>
          <w:szCs w:val="28"/>
        </w:rPr>
        <w:t>počet mláďat</w:t>
      </w:r>
      <w:r>
        <w:rPr>
          <w:b/>
          <w:sz w:val="28"/>
          <w:szCs w:val="28"/>
        </w:rPr>
        <w:t xml:space="preserve"> veľký/ malý</w:t>
      </w:r>
    </w:p>
    <w:p w:rsidR="00842BBB" w:rsidRDefault="00842BBB" w:rsidP="001F61C3">
      <w:pPr>
        <w:numPr>
          <w:ilvl w:val="0"/>
          <w:numId w:val="5"/>
        </w:numPr>
        <w:spacing w:line="276" w:lineRule="auto"/>
        <w:ind w:right="-283"/>
        <w:rPr>
          <w:b/>
          <w:sz w:val="28"/>
          <w:szCs w:val="28"/>
        </w:rPr>
      </w:pPr>
      <w:r w:rsidRPr="00E65EB0">
        <w:rPr>
          <w:b/>
          <w:sz w:val="28"/>
          <w:szCs w:val="28"/>
        </w:rPr>
        <w:t>podsada je:</w:t>
      </w:r>
      <w:r>
        <w:rPr>
          <w:sz w:val="28"/>
          <w:szCs w:val="28"/>
        </w:rPr>
        <w:t xml:space="preserve"> .....................</w:t>
      </w:r>
    </w:p>
    <w:p w:rsidR="00842BBB" w:rsidRDefault="00842BBB" w:rsidP="00F13813">
      <w:pPr>
        <w:numPr>
          <w:ilvl w:val="0"/>
          <w:numId w:val="5"/>
        </w:numPr>
        <w:spacing w:line="276" w:lineRule="auto"/>
        <w:ind w:right="-283"/>
        <w:rPr>
          <w:b/>
          <w:sz w:val="28"/>
          <w:szCs w:val="28"/>
        </w:rPr>
      </w:pPr>
      <w:r w:rsidRPr="00F13813">
        <w:rPr>
          <w:b/>
          <w:sz w:val="28"/>
          <w:szCs w:val="28"/>
        </w:rPr>
        <w:t xml:space="preserve">pľúca </w:t>
      </w:r>
      <w:r>
        <w:rPr>
          <w:sz w:val="28"/>
          <w:szCs w:val="28"/>
        </w:rPr>
        <w:t>cicavcov</w:t>
      </w:r>
      <w:r w:rsidRPr="00F13813">
        <w:rPr>
          <w:sz w:val="28"/>
          <w:szCs w:val="28"/>
        </w:rPr>
        <w:t xml:space="preserve"> sa pri nádychu</w:t>
      </w:r>
      <w:r w:rsidRPr="00F13813">
        <w:rPr>
          <w:b/>
          <w:sz w:val="28"/>
          <w:szCs w:val="28"/>
        </w:rPr>
        <w:t xml:space="preserve"> zväčšujú/nezväčšujú</w:t>
      </w:r>
      <w:r>
        <w:rPr>
          <w:b/>
          <w:sz w:val="28"/>
          <w:szCs w:val="28"/>
        </w:rPr>
        <w:t xml:space="preserve"> </w:t>
      </w:r>
    </w:p>
    <w:p w:rsidR="00842BBB" w:rsidRPr="00F13813" w:rsidRDefault="00842BBB" w:rsidP="00CA7C46">
      <w:pPr>
        <w:spacing w:line="276" w:lineRule="auto"/>
        <w:ind w:right="-567"/>
        <w:rPr>
          <w:i/>
          <w:sz w:val="16"/>
          <w:szCs w:val="16"/>
        </w:rPr>
      </w:pPr>
    </w:p>
    <w:p w:rsidR="00842BBB" w:rsidRDefault="00842BBB" w:rsidP="00CA7C46">
      <w:pPr>
        <w:spacing w:line="276" w:lineRule="auto"/>
        <w:ind w:right="-567"/>
        <w:rPr>
          <w:i/>
          <w:sz w:val="18"/>
          <w:szCs w:val="18"/>
        </w:rPr>
      </w:pPr>
      <w:r>
        <w:rPr>
          <w:noProof/>
          <w:lang w:eastAsia="sk-SK"/>
        </w:rPr>
        <w:pict>
          <v:roundrect id="_x0000_s1028" style="position:absolute;margin-left:414.4pt;margin-top:9.75pt;width:77.25pt;height:24.75pt;z-index:251656192" arcsize="10923f" fillcolor="#8064a2" strokecolor="#f2f2f2" strokeweight="3pt">
            <v:shadow on="t" type="perspective" color="#3f3151" opacity=".5" offset="1pt" offset2="-1pt"/>
            <v:textbox style="mso-next-textbox:#_x0000_s1028">
              <w:txbxContent>
                <w:p w:rsidR="00842BBB" w:rsidRPr="00270717" w:rsidRDefault="00842BBB" w:rsidP="001322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ježura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29" style="position:absolute;margin-left:400.9pt;margin-top:9.7pt;width:77.25pt;height:24.75pt;z-index:251653120" arcsize="10923f" fillcolor="#9bbb59" strokecolor="#f2f2f2" strokeweight="3pt">
            <v:shadow on="t" type="perspective" color="#4e6128" opacity=".5" offset="1pt" offset2="-1pt"/>
            <v:textbox style="mso-next-textbox:#_x0000_s1029">
              <w:txbxContent>
                <w:p w:rsidR="00842BBB" w:rsidRPr="00270717" w:rsidRDefault="00842BBB" w:rsidP="001322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placentovce</w:t>
                  </w:r>
                </w:p>
              </w:txbxContent>
            </v:textbox>
          </v:roundrect>
        </w:pict>
      </w:r>
      <w:r w:rsidRPr="00CA7C46">
        <w:rPr>
          <w:i/>
          <w:sz w:val="18"/>
          <w:szCs w:val="18"/>
        </w:rPr>
        <w:t xml:space="preserve">rozdeľ </w:t>
      </w:r>
      <w:r>
        <w:rPr>
          <w:b/>
          <w:i/>
          <w:sz w:val="18"/>
          <w:szCs w:val="18"/>
        </w:rPr>
        <w:t xml:space="preserve">cicavce </w:t>
      </w:r>
      <w:r>
        <w:rPr>
          <w:i/>
          <w:sz w:val="18"/>
          <w:szCs w:val="18"/>
        </w:rPr>
        <w:t xml:space="preserve">a priraď zástupcov, krúžkom označ </w:t>
      </w:r>
      <w:r w:rsidRPr="001012E2">
        <w:rPr>
          <w:b/>
          <w:i/>
          <w:sz w:val="18"/>
          <w:szCs w:val="18"/>
        </w:rPr>
        <w:t>u nás žijúce cicavce v tabuľke</w:t>
      </w:r>
      <w:r>
        <w:rPr>
          <w:i/>
          <w:sz w:val="18"/>
          <w:szCs w:val="18"/>
        </w:rPr>
        <w:t>, nepotrebné krúžky zmaž</w:t>
      </w:r>
    </w:p>
    <w:p w:rsidR="00842BBB" w:rsidRPr="00CA7C46" w:rsidRDefault="00842BBB" w:rsidP="00CA7C46">
      <w:pPr>
        <w:spacing w:line="276" w:lineRule="auto"/>
        <w:ind w:right="-567"/>
        <w:rPr>
          <w:i/>
          <w:sz w:val="18"/>
          <w:szCs w:val="18"/>
        </w:rPr>
      </w:pPr>
      <w:r>
        <w:rPr>
          <w:noProof/>
          <w:lang w:eastAsia="sk-SK"/>
        </w:rPr>
        <w:pict>
          <v:roundrect id="_x0000_s1030" style="position:absolute;margin-left:414.4pt;margin-top:7.3pt;width:77.25pt;height:24.75pt;z-index:251654144" arcsize="10923f" fillcolor="#8064a2" strokecolor="#f2f2f2" strokeweight="3pt">
            <v:shadow on="t" type="perspective" color="#3f3151" opacity=".5" offset="1pt" offset2="-1pt"/>
            <v:textbox style="mso-next-textbox:#_x0000_s1030">
              <w:txbxContent>
                <w:p w:rsidR="00842BBB" w:rsidRPr="00270717" w:rsidRDefault="00842BBB" w:rsidP="001322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vydra</w:t>
                  </w:r>
                </w:p>
              </w:txbxContent>
            </v:textbox>
          </v:roundrect>
        </w:pic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84"/>
        <w:gridCol w:w="2584"/>
        <w:gridCol w:w="2584"/>
      </w:tblGrid>
      <w:tr w:rsidR="00842BBB" w:rsidTr="00FD6289">
        <w:trPr>
          <w:trHeight w:val="887"/>
        </w:trPr>
        <w:tc>
          <w:tcPr>
            <w:tcW w:w="2584" w:type="dxa"/>
            <w:shd w:val="clear" w:color="auto" w:fill="548DD4"/>
          </w:tcPr>
          <w:p w:rsidR="00842BBB" w:rsidRPr="00FD6289" w:rsidRDefault="00842BBB" w:rsidP="00FD6289">
            <w:pPr>
              <w:spacing w:line="276" w:lineRule="auto"/>
              <w:ind w:right="-567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84" w:type="dxa"/>
            <w:shd w:val="clear" w:color="auto" w:fill="548DD4"/>
          </w:tcPr>
          <w:p w:rsidR="00842BBB" w:rsidRPr="00FD6289" w:rsidRDefault="00842BBB" w:rsidP="00FD6289">
            <w:pPr>
              <w:spacing w:line="276" w:lineRule="auto"/>
              <w:ind w:right="-567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lang w:eastAsia="sk-SK"/>
              </w:rPr>
              <w:pict>
                <v:roundrect id="_x0000_s1031" style="position:absolute;left:0;text-align:left;margin-left:20.5pt;margin-top:10.15pt;width:77.25pt;height:24.75pt;z-index:251652096;mso-position-horizontal-relative:text;mso-position-vertical-relative:text" arcsize="10923f" fillcolor="#9bbb59" strokecolor="#f2f2f2" strokeweight="3pt">
                  <v:shadow on="t" type="perspective" color="#4e6128" opacity=".5" offset="1pt" offset2="-1pt"/>
                  <v:textbox style="mso-next-textbox:#_x0000_s1031">
                    <w:txbxContent>
                      <w:p w:rsidR="00842BBB" w:rsidRPr="00270717" w:rsidRDefault="00842BBB" w:rsidP="00CA7C4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vajcorodce 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2584" w:type="dxa"/>
            <w:shd w:val="clear" w:color="auto" w:fill="548DD4"/>
          </w:tcPr>
          <w:p w:rsidR="00842BBB" w:rsidRPr="00FD6289" w:rsidRDefault="00842BBB" w:rsidP="00FD6289">
            <w:pPr>
              <w:spacing w:line="276" w:lineRule="auto"/>
              <w:ind w:right="-567"/>
              <w:rPr>
                <w:b/>
                <w:sz w:val="28"/>
                <w:szCs w:val="28"/>
              </w:rPr>
            </w:pPr>
            <w:r>
              <w:rPr>
                <w:noProof/>
                <w:lang w:eastAsia="sk-SK"/>
              </w:rPr>
              <w:pict>
                <v:roundrect id="_x0000_s1032" style="position:absolute;margin-left:112.5pt;margin-top:25.15pt;width:77.25pt;height:24.75pt;z-index:251667456;mso-position-horizontal-relative:text;mso-position-vertical-relative:text" arcsize="10923f" fillcolor="#9bbb59" strokecolor="#f2f2f2" strokeweight="3pt">
                  <v:shadow on="t" type="perspective" color="#4e6128" opacity=".5" offset="1pt" offset2="-1pt"/>
                  <v:textbox style="mso-next-textbox:#_x0000_s1032">
                    <w:txbxContent>
                      <w:p w:rsidR="00842BBB" w:rsidRPr="00270717" w:rsidRDefault="00842BBB" w:rsidP="00E65E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vačkovce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eastAsia="sk-SK"/>
              </w:rPr>
              <w:pict>
                <v:roundrect id="_x0000_s1033" style="position:absolute;margin-left:112.5pt;margin-top:29.35pt;width:77.25pt;height:24.75pt;z-index:251657216;mso-position-horizontal-relative:text;mso-position-vertical-relative:text" arcsize="10923f" fillcolor="#8064a2" strokecolor="#f2f2f2" strokeweight="3pt">
                  <v:shadow on="t" type="perspective" color="#3f3151" opacity=".5" offset="1pt" offset2="-1pt"/>
                  <v:textbox style="mso-next-textbox:#_x0000_s1033">
                    <w:txbxContent>
                      <w:p w:rsidR="00842BBB" w:rsidRPr="00270717" w:rsidRDefault="00842BBB" w:rsidP="0047567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kengura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eastAsia="sk-SK"/>
              </w:rPr>
              <w:pict>
                <v:roundrect id="_x0000_s1034" style="position:absolute;margin-left:120pt;margin-top:4.6pt;width:77.25pt;height:24.75pt;z-index:251659264;mso-position-horizontal-relative:text;mso-position-vertical-relative:text" arcsize="10923f" fillcolor="#8064a2" strokecolor="#f2f2f2" strokeweight="3pt">
                  <v:shadow on="t" type="perspective" color="#3f3151" opacity=".5" offset="1pt" offset2="-1pt"/>
                  <v:textbox style="mso-next-textbox:#_x0000_s1034">
                    <w:txbxContent>
                      <w:p w:rsidR="00842BBB" w:rsidRPr="00270717" w:rsidRDefault="00842BBB" w:rsidP="002C49A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bobor</w:t>
                        </w:r>
                      </w:p>
                    </w:txbxContent>
                  </v:textbox>
                </v:roundrect>
              </w:pict>
            </w:r>
          </w:p>
        </w:tc>
      </w:tr>
      <w:tr w:rsidR="00842BBB" w:rsidTr="00FD6289">
        <w:trPr>
          <w:trHeight w:val="1552"/>
        </w:trPr>
        <w:tc>
          <w:tcPr>
            <w:tcW w:w="2584" w:type="dxa"/>
          </w:tcPr>
          <w:p w:rsidR="00842BBB" w:rsidRPr="00FD6289" w:rsidRDefault="00842BBB" w:rsidP="00FD6289">
            <w:pPr>
              <w:spacing w:line="276" w:lineRule="auto"/>
              <w:ind w:right="-567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lang w:eastAsia="sk-SK"/>
              </w:rPr>
              <w:pict>
                <v:roundrect id="_x0000_s1035" style="position:absolute;left:0;text-align:left;margin-left:21.4pt;margin-top:9.25pt;width:77.25pt;height:24.75pt;z-index:251660288;mso-position-horizontal-relative:text;mso-position-vertical-relative:text" arcsize="10923f" fillcolor="#8064a2" strokecolor="#f2f2f2" strokeweight="3pt">
                  <v:shadow on="t" type="perspective" color="#3f3151" opacity=".5" offset="1pt" offset2="-1pt"/>
                  <v:textbox style="mso-next-textbox:#_x0000_s1035">
                    <w:txbxContent>
                      <w:p w:rsidR="00842BBB" w:rsidRPr="00270717" w:rsidRDefault="00842BBB" w:rsidP="002C49A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ondatra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2584" w:type="dxa"/>
          </w:tcPr>
          <w:p w:rsidR="00842BBB" w:rsidRPr="00FD6289" w:rsidRDefault="00842BBB" w:rsidP="00FD6289">
            <w:pPr>
              <w:spacing w:line="276" w:lineRule="auto"/>
              <w:ind w:right="-567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84" w:type="dxa"/>
          </w:tcPr>
          <w:p w:rsidR="00842BBB" w:rsidRPr="00FD6289" w:rsidRDefault="00842BBB" w:rsidP="00FD6289">
            <w:pPr>
              <w:spacing w:line="276" w:lineRule="auto"/>
              <w:ind w:right="-567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lang w:eastAsia="sk-SK"/>
              </w:rPr>
              <w:pict>
                <v:roundrect id="_x0000_s1036" style="position:absolute;left:0;text-align:left;margin-left:119.25pt;margin-top:16.95pt;width:77.25pt;height:24.75pt;z-index:251655168;mso-position-horizontal-relative:text;mso-position-vertical-relative:text" arcsize="10923f" fillcolor="#8064a2" strokecolor="#f2f2f2" strokeweight="3pt">
                  <v:shadow on="t" type="perspective" color="#3f3151" opacity=".5" offset="1pt" offset2="-1pt"/>
                  <v:textbox style="mso-next-textbox:#_x0000_s1036">
                    <w:txbxContent>
                      <w:p w:rsidR="00842BBB" w:rsidRPr="00270717" w:rsidRDefault="00842BBB" w:rsidP="0013223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vtákopysk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eastAsia="sk-SK"/>
              </w:rPr>
              <w:pict>
                <v:roundrect id="_x0000_s1037" style="position:absolute;left:0;text-align:left;margin-left:119.25pt;margin-top:-.5pt;width:77.25pt;height:24.75pt;z-index:251658240;mso-position-horizontal-relative:text;mso-position-vertical-relative:text" arcsize="10923f" fillcolor="#8064a2" strokecolor="#f2f2f2" strokeweight="3pt">
                  <v:shadow on="t" type="perspective" color="#3f3151" opacity=".5" offset="1pt" offset2="-1pt"/>
                  <v:textbox style="mso-next-textbox:#_x0000_s1037">
                    <w:txbxContent>
                      <w:p w:rsidR="00842BBB" w:rsidRPr="00270717" w:rsidRDefault="00842BBB" w:rsidP="0046533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vakomyš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eastAsia="sk-SK"/>
              </w:rPr>
              <w:pict>
                <v:oval id="_x0000_s1038" style="position:absolute;left:0;text-align:left;margin-left:143.25pt;margin-top:136.2pt;width:42pt;height:42pt;z-index:251666432;mso-position-horizontal-relative:text;mso-position-vertical-relative:text" filled="f" fillcolor="#f79646" strokecolor="yellow" strokeweight="3pt">
                  <v:shadow on="t" type="perspective" color="#974706" opacity=".5" offset="1pt" offset2="-1pt"/>
                </v:oval>
              </w:pict>
            </w:r>
            <w:r>
              <w:rPr>
                <w:noProof/>
                <w:lang w:eastAsia="sk-SK"/>
              </w:rPr>
              <w:pict>
                <v:oval id="_x0000_s1039" style="position:absolute;left:0;text-align:left;margin-left:131.25pt;margin-top:124.2pt;width:42pt;height:42pt;z-index:251665408;mso-position-horizontal-relative:text;mso-position-vertical-relative:text" filled="f" fillcolor="#f79646" strokecolor="yellow" strokeweight="3pt">
                  <v:shadow on="t" type="perspective" color="#974706" opacity=".5" offset="1pt" offset2="-1pt"/>
                </v:oval>
              </w:pict>
            </w:r>
            <w:r>
              <w:rPr>
                <w:noProof/>
                <w:lang w:eastAsia="sk-SK"/>
              </w:rPr>
              <w:pict>
                <v:oval id="_x0000_s1040" style="position:absolute;left:0;text-align:left;margin-left:119.25pt;margin-top:112.2pt;width:42pt;height:42pt;z-index:251664384;mso-position-horizontal-relative:text;mso-position-vertical-relative:text" filled="f" fillcolor="#f79646" strokecolor="yellow" strokeweight="3pt">
                  <v:shadow on="t" type="perspective" color="#974706" opacity=".5" offset="1pt" offset2="-1pt"/>
                </v:oval>
              </w:pict>
            </w:r>
            <w:r>
              <w:rPr>
                <w:noProof/>
                <w:lang w:eastAsia="sk-SK"/>
              </w:rPr>
              <w:pict>
                <v:oval id="_x0000_s1041" style="position:absolute;left:0;text-align:left;margin-left:107.25pt;margin-top:100.2pt;width:42pt;height:42pt;z-index:251663360;mso-position-horizontal-relative:text;mso-position-vertical-relative:text" filled="f" fillcolor="#f79646" strokecolor="yellow" strokeweight="3pt">
                  <v:shadow on="t" type="perspective" color="#974706" opacity=".5" offset="1pt" offset2="-1pt"/>
                </v:oval>
              </w:pict>
            </w:r>
            <w:r>
              <w:rPr>
                <w:noProof/>
                <w:lang w:eastAsia="sk-SK"/>
              </w:rPr>
              <w:pict>
                <v:oval id="_x0000_s1042" style="position:absolute;left:0;text-align:left;margin-left:95.25pt;margin-top:88.2pt;width:42pt;height:42pt;z-index:251662336;mso-position-horizontal-relative:text;mso-position-vertical-relative:text" filled="f" fillcolor="#f79646" strokecolor="yellow" strokeweight="3pt">
                  <v:shadow on="t" type="perspective" color="#974706" opacity=".5" offset="1pt" offset2="-1pt"/>
                </v:oval>
              </w:pict>
            </w:r>
            <w:r>
              <w:rPr>
                <w:noProof/>
                <w:lang w:eastAsia="sk-SK"/>
              </w:rPr>
              <w:pict>
                <v:oval id="_x0000_s1043" style="position:absolute;left:0;text-align:left;margin-left:83.25pt;margin-top:76.2pt;width:42pt;height:42pt;z-index:251661312;mso-position-horizontal-relative:text;mso-position-vertical-relative:text" filled="f" fillcolor="#f79646" strokecolor="yellow" strokeweight="3pt">
                  <v:shadow on="t" type="perspective" color="#974706" opacity=".5" offset="1pt" offset2="-1pt"/>
                </v:oval>
              </w:pict>
            </w:r>
            <w:r>
              <w:rPr>
                <w:noProof/>
                <w:lang w:eastAsia="sk-SK"/>
              </w:rPr>
              <w:pict>
                <v:oval id="_x0000_s1044" style="position:absolute;left:0;text-align:left;margin-left:71.25pt;margin-top:64.2pt;width:42pt;height:42pt;z-index:251640832;mso-position-horizontal-relative:text;mso-position-vertical-relative:text" filled="f" fillcolor="#f79646" strokecolor="yellow" strokeweight="3pt">
                  <v:shadow on="t" type="perspective" color="#974706" opacity=".5" offset="1pt" offset2="-1pt"/>
                </v:oval>
              </w:pict>
            </w:r>
          </w:p>
        </w:tc>
      </w:tr>
    </w:tbl>
    <w:p w:rsidR="00842BBB" w:rsidRDefault="00842BBB" w:rsidP="00270717">
      <w:pPr>
        <w:spacing w:line="360" w:lineRule="auto"/>
        <w:rPr>
          <w:sz w:val="18"/>
          <w:szCs w:val="18"/>
        </w:rPr>
      </w:pPr>
    </w:p>
    <w:p w:rsidR="00842BBB" w:rsidRDefault="00842BBB" w:rsidP="00270717">
      <w:pPr>
        <w:spacing w:line="360" w:lineRule="auto"/>
        <w:rPr>
          <w:sz w:val="28"/>
          <w:szCs w:val="28"/>
        </w:rPr>
      </w:pPr>
      <w:r>
        <w:rPr>
          <w:noProof/>
          <w:lang w:eastAsia="sk-SK"/>
        </w:rPr>
        <w:pict>
          <v:oval id="_x0000_s1045" style="position:absolute;margin-left:406.9pt;margin-top:14.1pt;width:42pt;height:42pt;z-index:251639808" filled="f" fillcolor="#f79646" strokecolor="yellow" strokeweight="3pt">
            <v:shadow on="t" type="perspective" color="#974706" opacity=".5" offset="1pt" offset2="-1pt"/>
          </v:oval>
        </w:pict>
      </w:r>
      <w:r>
        <w:rPr>
          <w:sz w:val="18"/>
          <w:szCs w:val="18"/>
        </w:rPr>
        <w:t xml:space="preserve">priraď </w:t>
      </w:r>
      <w:r w:rsidRPr="00233F3D">
        <w:rPr>
          <w:b/>
          <w:sz w:val="18"/>
          <w:szCs w:val="18"/>
        </w:rPr>
        <w:t>rodové</w:t>
      </w:r>
      <w:r>
        <w:rPr>
          <w:sz w:val="18"/>
          <w:szCs w:val="18"/>
        </w:rPr>
        <w:t xml:space="preserve"> názvy, nepotrebné zmaž</w:t>
      </w:r>
    </w:p>
    <w:p w:rsidR="00842BBB" w:rsidRDefault="00842BBB" w:rsidP="00270717">
      <w:pPr>
        <w:spacing w:line="360" w:lineRule="auto"/>
        <w:rPr>
          <w:sz w:val="28"/>
          <w:szCs w:val="28"/>
        </w:rPr>
      </w:pPr>
      <w:r>
        <w:rPr>
          <w:noProof/>
          <w:lang w:eastAsia="sk-SK"/>
        </w:rPr>
        <w:pict>
          <v:shape id="_x0000_s1046" type="#_x0000_t75" alt="http://www.infovek.sk/predmety/biologia/testy/obrazky/ustne_ustroje.gif" href="https://sk.wikipedia.org/wiki/Vt%C3%A1kopysk_divn%C3%" style="position:absolute;margin-left:-14.6pt;margin-top:8.55pt;width:255.25pt;height:171.75pt;z-index:251622400;visibility:visible" o:button="t">
            <v:fill o:detectmouseclick="t"/>
            <v:imagedata r:id="rId8" o:title=""/>
          </v:shape>
        </w:pict>
      </w:r>
      <w:r>
        <w:rPr>
          <w:noProof/>
          <w:lang w:eastAsia="sk-SK"/>
        </w:rPr>
        <w:pict>
          <v:shape id="Obrázok 16" o:spid="_x0000_s1047" type="#_x0000_t75" alt="http://www.infovek.sk/predmety/biologia/testy/obrazky/ustne_ustroje.gif" href="https://sk.wikipedia.org/wiki/Kengu" style="position:absolute;margin-left:253.9pt;margin-top:8.55pt;width:210pt;height:171.75pt;z-index:251621376;visibility:visible" o:button="t">
            <v:fill o:detectmouseclick="t"/>
            <v:imagedata r:id="rId9" o:title=""/>
          </v:shape>
        </w:pict>
      </w:r>
    </w:p>
    <w:p w:rsidR="00842BBB" w:rsidRDefault="00842BBB" w:rsidP="00270717">
      <w:pPr>
        <w:spacing w:line="360" w:lineRule="auto"/>
        <w:rPr>
          <w:sz w:val="28"/>
          <w:szCs w:val="28"/>
        </w:rPr>
      </w:pPr>
    </w:p>
    <w:p w:rsidR="00842BBB" w:rsidRDefault="00842BBB" w:rsidP="00270717">
      <w:pPr>
        <w:spacing w:line="360" w:lineRule="auto"/>
        <w:rPr>
          <w:sz w:val="28"/>
          <w:szCs w:val="28"/>
        </w:rPr>
      </w:pPr>
    </w:p>
    <w:p w:rsidR="00842BBB" w:rsidRDefault="00842BBB" w:rsidP="00270717">
      <w:pPr>
        <w:spacing w:line="360" w:lineRule="auto"/>
        <w:rPr>
          <w:sz w:val="28"/>
          <w:szCs w:val="28"/>
        </w:rPr>
      </w:pPr>
    </w:p>
    <w:p w:rsidR="00842BBB" w:rsidRDefault="00842BBB" w:rsidP="00270717">
      <w:pPr>
        <w:spacing w:line="360" w:lineRule="auto"/>
        <w:rPr>
          <w:sz w:val="28"/>
          <w:szCs w:val="28"/>
        </w:rPr>
      </w:pPr>
    </w:p>
    <w:p w:rsidR="00842BBB" w:rsidRDefault="00842BBB" w:rsidP="00270717">
      <w:pPr>
        <w:spacing w:line="360" w:lineRule="auto"/>
        <w:rPr>
          <w:sz w:val="28"/>
          <w:szCs w:val="28"/>
        </w:rPr>
      </w:pPr>
    </w:p>
    <w:p w:rsidR="00842BBB" w:rsidRDefault="00842BBB" w:rsidP="00270717">
      <w:pPr>
        <w:spacing w:line="360" w:lineRule="auto"/>
        <w:rPr>
          <w:sz w:val="28"/>
          <w:szCs w:val="28"/>
        </w:rPr>
      </w:pPr>
      <w:r>
        <w:rPr>
          <w:noProof/>
          <w:lang w:eastAsia="sk-SK"/>
        </w:rPr>
        <w:pict>
          <v:roundrect id="_x0000_s1048" style="position:absolute;margin-left:214.45pt;margin-top:18.75pt;width:58.95pt;height:23.25pt;z-index:251673600" arcsize="10923f" fillcolor="red">
            <v:textbox style="mso-next-textbox:#_x0000_s1048">
              <w:txbxContent>
                <w:p w:rsidR="00842BBB" w:rsidRPr="00270717" w:rsidRDefault="00842BBB" w:rsidP="00233F3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bobor</w:t>
                  </w:r>
                </w:p>
              </w:txbxContent>
            </v:textbox>
          </v:roundrect>
        </w:pict>
      </w:r>
    </w:p>
    <w:p w:rsidR="00842BBB" w:rsidRDefault="00842BBB" w:rsidP="00270717">
      <w:pPr>
        <w:spacing w:line="360" w:lineRule="auto"/>
        <w:rPr>
          <w:sz w:val="28"/>
          <w:szCs w:val="28"/>
        </w:rPr>
      </w:pPr>
      <w:r>
        <w:rPr>
          <w:noProof/>
          <w:lang w:eastAsia="sk-SK"/>
        </w:rPr>
        <w:pict>
          <v:roundrect id="_x0000_s1049" style="position:absolute;margin-left:226.45pt;margin-top:6.6pt;width:58.95pt;height:23.25pt;z-index:251678720" arcsize="10923f" fillcolor="red">
            <v:textbox style="mso-next-textbox:#_x0000_s1049">
              <w:txbxContent>
                <w:p w:rsidR="00842BBB" w:rsidRPr="00270717" w:rsidRDefault="00842BBB" w:rsidP="001012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bobor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50" style="position:absolute;margin-left:226.45pt;margin-top:6.6pt;width:72.45pt;height:23.25pt;z-index:251677696" arcsize="10923f" fillcolor="red">
            <v:textbox style="mso-next-textbox:#_x0000_s1050">
              <w:txbxContent>
                <w:p w:rsidR="00842BBB" w:rsidRPr="00270717" w:rsidRDefault="00842BBB" w:rsidP="001012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vtákopysk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51" style="position:absolute;margin-left:174.65pt;margin-top:8.1pt;width:58.95pt;height:23.25pt;z-index:251674624" arcsize="10923f" fillcolor="red">
            <v:textbox style="mso-next-textbox:#_x0000_s1051">
              <w:txbxContent>
                <w:p w:rsidR="00842BBB" w:rsidRPr="00270717" w:rsidRDefault="00842BBB" w:rsidP="00233F3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ondatra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52" style="position:absolute;margin-left:214.45pt;margin-top:14.1pt;width:58.95pt;height:23.25pt;z-index:251672576" arcsize="10923f" fillcolor="red">
            <v:textbox style="mso-next-textbox:#_x0000_s1052">
              <w:txbxContent>
                <w:p w:rsidR="00842BBB" w:rsidRPr="00270717" w:rsidRDefault="00842BBB" w:rsidP="00233F3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bobor</w:t>
                  </w:r>
                </w:p>
              </w:txbxContent>
            </v:textbox>
          </v:roundrect>
        </w:pict>
      </w:r>
    </w:p>
    <w:p w:rsidR="00842BBB" w:rsidRDefault="00842BBB" w:rsidP="00270717">
      <w:pPr>
        <w:spacing w:line="360" w:lineRule="auto"/>
        <w:rPr>
          <w:sz w:val="28"/>
          <w:szCs w:val="28"/>
        </w:rPr>
      </w:pPr>
      <w:r>
        <w:rPr>
          <w:noProof/>
          <w:lang w:eastAsia="sk-SK"/>
        </w:rPr>
        <w:pict>
          <v:roundrect id="_x0000_s1053" style="position:absolute;margin-left:208.45pt;margin-top:13.2pt;width:58.95pt;height:23.25pt;z-index:251675648" arcsize="10923f" fillcolor="red">
            <v:textbox style="mso-next-textbox:#_x0000_s1053">
              <w:txbxContent>
                <w:p w:rsidR="00842BBB" w:rsidRPr="00270717" w:rsidRDefault="00842BBB" w:rsidP="00233F3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ježura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54" style="position:absolute;margin-left:214.45pt;margin-top:-.3pt;width:58.95pt;height:23.25pt;z-index:251671552" arcsize="10923f" fillcolor="red">
            <v:textbox style="mso-next-textbox:#_x0000_s1054">
              <w:txbxContent>
                <w:p w:rsidR="00842BBB" w:rsidRPr="00270717" w:rsidRDefault="00842BBB" w:rsidP="00233F3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bobor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shape id="_x0000_s1055" type="#_x0000_t75" alt="http://www.infovek.sk/predmety/biologia/testy/obrazky/ustne_ustroje.gif" href="https://sk.wikipedia.org/wiki/Bobor_eur%C3%B3ps" style="position:absolute;margin-left:332pt;margin-top:8.1pt;width:124.1pt;height:114pt;z-index:251670528;visibility:visible" o:button="t">
            <v:fill o:detectmouseclick="t"/>
            <v:imagedata r:id="rId10" o:title=""/>
          </v:shape>
        </w:pict>
      </w:r>
      <w:r>
        <w:rPr>
          <w:noProof/>
          <w:lang w:eastAsia="sk-SK"/>
        </w:rPr>
        <w:pict>
          <v:shape id="_x0000_s1056" type="#_x0000_t75" alt="http://www.infovek.sk/predmety/biologia/testy/obrazky/ustne_ustroje.gif" href="https://sk.wikipedia.org/wiki/Bobor_eur%C3%B3ps" style="position:absolute;margin-left:146.15pt;margin-top:8.1pt;width:162.5pt;height:114pt;z-index:251669504;visibility:visible" o:button="t">
            <v:fill o:detectmouseclick="t"/>
            <v:imagedata r:id="rId11" o:title=""/>
          </v:shape>
        </w:pict>
      </w:r>
      <w:r>
        <w:rPr>
          <w:noProof/>
          <w:lang w:eastAsia="sk-SK"/>
        </w:rPr>
        <w:pict>
          <v:shape id="_x0000_s1057" type="#_x0000_t75" alt="http://www.infovek.sk/predmety/biologia/testy/obrazky/ustne_ustroje.gif" style="position:absolute;margin-left:-5pt;margin-top:8.1pt;width:129.05pt;height:114pt;z-index:251668480;visibility:visible">
            <v:imagedata r:id="rId12" o:title=""/>
          </v:shape>
        </w:pict>
      </w:r>
    </w:p>
    <w:p w:rsidR="00842BBB" w:rsidRDefault="00842BBB" w:rsidP="00270717">
      <w:pPr>
        <w:spacing w:line="360" w:lineRule="auto"/>
        <w:rPr>
          <w:sz w:val="28"/>
          <w:szCs w:val="28"/>
        </w:rPr>
      </w:pPr>
      <w:r>
        <w:rPr>
          <w:noProof/>
          <w:lang w:eastAsia="sk-SK"/>
        </w:rPr>
        <w:pict>
          <v:roundrect id="_x0000_s1058" style="position:absolute;margin-left:220.45pt;margin-top:1.05pt;width:67.95pt;height:23.25pt;z-index:251676672" arcsize="10923f" fillcolor="red">
            <v:textbox style="mso-next-textbox:#_x0000_s1058">
              <w:txbxContent>
                <w:p w:rsidR="00842BBB" w:rsidRPr="00270717" w:rsidRDefault="00842BBB" w:rsidP="001012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kengura</w:t>
                  </w:r>
                </w:p>
              </w:txbxContent>
            </v:textbox>
          </v:roundrect>
        </w:pict>
      </w:r>
    </w:p>
    <w:p w:rsidR="00842BBB" w:rsidRDefault="00842BBB" w:rsidP="00270717">
      <w:pPr>
        <w:spacing w:line="360" w:lineRule="auto"/>
        <w:rPr>
          <w:sz w:val="28"/>
          <w:szCs w:val="28"/>
        </w:rPr>
      </w:pPr>
    </w:p>
    <w:p w:rsidR="00842BBB" w:rsidRDefault="00842BBB" w:rsidP="00270717">
      <w:pPr>
        <w:spacing w:line="360" w:lineRule="auto"/>
        <w:rPr>
          <w:sz w:val="28"/>
          <w:szCs w:val="28"/>
        </w:rPr>
      </w:pPr>
    </w:p>
    <w:p w:rsidR="00842BBB" w:rsidRDefault="00842BBB" w:rsidP="000C3B3F">
      <w:pPr>
        <w:spacing w:line="360" w:lineRule="auto"/>
        <w:rPr>
          <w:sz w:val="28"/>
          <w:szCs w:val="28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448.9pt;margin-top:39.05pt;width:72.15pt;height:154.2pt;z-index:251623424" filled="f" fillcolor="#9bbb59" stroked="f" strokecolor="#f2f2f2" strokeweight="3pt">
            <v:shadow on="t" type="perspective" color="#4e6128" opacity=".5" offset="1pt" offset2="-1pt"/>
            <v:textbox style="mso-next-textbox:#_x0000_s1059;mso-fit-shape-to-text:t">
              <w:txbxContent>
                <w:p w:rsidR="00842BBB" w:rsidRPr="00F30FBA" w:rsidRDefault="00842BBB" w:rsidP="00E16D7E">
                  <w:pPr>
                    <w:jc w:val="center"/>
                    <w:rPr>
                      <w:rFonts w:ascii="Brush Script MT" w:hAnsi="Brush Script MT"/>
                    </w:rPr>
                  </w:pPr>
                  <w:r w:rsidRPr="00F30FBA">
                    <w:rPr>
                      <w:rFonts w:ascii="Brush Script MT" w:hAnsi="Brush Script MT"/>
                    </w:rPr>
                    <w:t>Sebelédi L</w:t>
                  </w:r>
                </w:p>
              </w:txbxContent>
            </v:textbox>
          </v:shape>
        </w:pict>
      </w: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  <w:r>
        <w:rPr>
          <w:noProof/>
          <w:lang w:eastAsia="sk-SK"/>
        </w:rPr>
        <w:pict>
          <v:shape id="_x0000_s1060" type="#_x0000_t75" alt="http://www.infovek.sk/predmety/biologia/testy/obrazky/ustne_ustroje.gif" href="https://sk.wikipedia.org/wiki/%C4%8Cajka_smejiv%C3%" style="position:absolute;margin-left:244.15pt;margin-top:221.05pt;width:232.3pt;height:147pt;z-index:251629568;visibility:visible" o:button="t">
            <v:fill o:detectmouseclick="t"/>
            <v:imagedata r:id="rId13" o:title=""/>
          </v:shape>
        </w:pict>
      </w:r>
      <w:r>
        <w:rPr>
          <w:noProof/>
          <w:lang w:eastAsia="sk-SK"/>
        </w:rPr>
        <w:pict>
          <v:shape id="_x0000_s1061" type="#_x0000_t75" alt="http://www.infovek.sk/predmety/biologia/testy/obrazky/ustne_ustroje.gif" href="https://sk.wikipedia.org/wiki/Ka%C5%88a_mo%C4%8Diar" style="position:absolute;margin-left:-19.1pt;margin-top:221.05pt;width:246.55pt;height:147pt;z-index:251628544;visibility:visible" o:button="t">
            <v:fill o:detectmouseclick="t"/>
            <v:imagedata r:id="rId14" o:title=""/>
          </v:shape>
        </w:pict>
      </w:r>
      <w:r>
        <w:rPr>
          <w:noProof/>
          <w:lang w:eastAsia="sk-SK"/>
        </w:rPr>
        <w:pict>
          <v:shape id="_x0000_s1062" type="#_x0000_t75" alt="http://www.infovek.sk/predmety/biologia/testy/obrazky/ustne_ustroje.gif" href="https://sk.wikipedia.org/wiki/Pot%C3%A1pka_chochlat%C3%" style="position:absolute;margin-left:-19.1pt;margin-top:20.8pt;width:223pt;height:167.25pt;z-index:251626496;visibility:visible" o:button="t">
            <v:fill o:detectmouseclick="t"/>
            <v:imagedata r:id="rId15" o:title=""/>
          </v:shape>
        </w:pict>
      </w:r>
      <w:r>
        <w:rPr>
          <w:noProof/>
          <w:lang w:eastAsia="sk-SK"/>
        </w:rPr>
        <w:pict>
          <v:shape id="_x0000_s1063" type="#_x0000_t75" alt="http://www.infovek.sk/predmety/biologia/testy/obrazky/ustne_ustroje.gif" href="https://sk.wikipedia.org/wiki/Ryb%C3%A1rik_rie%C4%8D" style="position:absolute;margin-left:225.05pt;margin-top:20.8pt;width:263.45pt;height:167.25pt;z-index:251627520;visibility:visible" o:button="t">
            <v:fill o:detectmouseclick="t"/>
            <v:imagedata r:id="rId16" o:title=""/>
          </v:shape>
        </w:pict>
      </w:r>
      <w:r>
        <w:rPr>
          <w:noProof/>
          <w:lang w:eastAsia="sk-SK"/>
        </w:rPr>
        <w:pict>
          <v:oval id="_x0000_s1064" style="position:absolute;margin-left:388.9pt;margin-top:35.8pt;width:42pt;height:42pt;z-index:251637760" filled="f" fillcolor="#f79646" strokecolor="yellow" strokeweight="3pt">
            <v:shadow on="t" type="perspective" color="#974706" opacity=".5" offset="1pt" offset2="-1pt"/>
          </v:oval>
        </w:pict>
      </w:r>
      <w:r>
        <w:rPr>
          <w:noProof/>
          <w:lang w:eastAsia="sk-SK"/>
        </w:rPr>
        <w:pict>
          <v:oval id="_x0000_s1065" style="position:absolute;margin-left:406.15pt;margin-top:59.8pt;width:42pt;height:42pt;z-index:251638784" filled="f" fillcolor="#f79646" strokecolor="yellow" strokeweight="3pt">
            <v:shadow on="t" type="perspective" color="#974706" opacity=".5" offset="1pt" offset2="-1pt"/>
          </v:oval>
        </w:pict>
      </w:r>
      <w:r>
        <w:rPr>
          <w:noProof/>
          <w:lang w:eastAsia="sk-SK"/>
        </w:rPr>
        <w:pict>
          <v:roundrect id="_x0000_s1066" style="position:absolute;margin-left:180.3pt;margin-top:360.8pt;width:117.25pt;height:23.25pt;z-index:251636736" arcsize="10923f" fillcolor="red">
            <v:textbox style="mso-next-textbox:#_x0000_s1066">
              <w:txbxContent>
                <w:p w:rsidR="00842BBB" w:rsidRPr="00270717" w:rsidRDefault="00842BBB" w:rsidP="0054738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kengura malá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67" style="position:absolute;margin-left:175.05pt;margin-top:337.55pt;width:114pt;height:23.25pt;z-index:251633664" arcsize="10923f" fillcolor="red">
            <v:textbox style="mso-next-textbox:#_x0000_s1067">
              <w:txbxContent>
                <w:p w:rsidR="00842BBB" w:rsidRPr="00270717" w:rsidRDefault="00842BBB" w:rsidP="00A6759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ondatra pižmová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oval id="_x0000_s1068" style="position:absolute;margin-left:382.9pt;margin-top:71.8pt;width:42pt;height:42pt;z-index:251646976" filled="f" fillcolor="#f79646" strokecolor="yellow" strokeweight="3pt">
            <v:shadow on="t" type="perspective" color="#974706" opacity=".5" offset="1pt" offset2="-1pt"/>
          </v:oval>
        </w:pict>
      </w:r>
      <w:r>
        <w:rPr>
          <w:noProof/>
          <w:lang w:eastAsia="sk-SK"/>
        </w:rPr>
        <w:pict>
          <v:oval id="_x0000_s1069" style="position:absolute;margin-left:370.9pt;margin-top:59.8pt;width:42pt;height:42pt;z-index:251645952" filled="f" fillcolor="#f79646" strokecolor="yellow" strokeweight="3pt">
            <v:shadow on="t" type="perspective" color="#974706" opacity=".5" offset="1pt" offset2="-1pt"/>
          </v:oval>
        </w:pict>
      </w:r>
      <w:r>
        <w:rPr>
          <w:noProof/>
          <w:lang w:eastAsia="sk-SK"/>
        </w:rPr>
        <w:pict>
          <v:oval id="_x0000_s1070" style="position:absolute;margin-left:358.9pt;margin-top:47.8pt;width:42pt;height:42pt;z-index:251644928" filled="f" fillcolor="#f79646" strokecolor="yellow" strokeweight="3pt">
            <v:shadow on="t" type="perspective" color="#974706" opacity=".5" offset="1pt" offset2="-1pt"/>
          </v:oval>
        </w:pict>
      </w:r>
      <w:r>
        <w:rPr>
          <w:noProof/>
          <w:lang w:eastAsia="sk-SK"/>
        </w:rPr>
        <w:pict>
          <v:oval id="_x0000_s1071" style="position:absolute;margin-left:346.9pt;margin-top:35.8pt;width:42pt;height:42pt;z-index:251643904" filled="f" fillcolor="#f79646" strokecolor="yellow" strokeweight="3pt">
            <v:shadow on="t" type="perspective" color="#974706" opacity=".5" offset="1pt" offset2="-1pt"/>
          </v:oval>
        </w:pict>
      </w:r>
      <w:r>
        <w:rPr>
          <w:noProof/>
          <w:lang w:eastAsia="sk-SK"/>
        </w:rPr>
        <w:pict>
          <v:oval id="_x0000_s1072" style="position:absolute;margin-left:334.9pt;margin-top:23.8pt;width:42pt;height:42pt;z-index:251642880" filled="f" fillcolor="#f79646" strokecolor="yellow" strokeweight="3pt">
            <v:shadow on="t" type="perspective" color="#974706" opacity=".5" offset="1pt" offset2="-1pt"/>
          </v:oval>
        </w:pict>
      </w:r>
      <w:r>
        <w:rPr>
          <w:noProof/>
          <w:lang w:eastAsia="sk-SK"/>
        </w:rPr>
        <w:pict>
          <v:oval id="_x0000_s1073" style="position:absolute;margin-left:322.9pt;margin-top:11.8pt;width:42pt;height:42pt;z-index:251641856" filled="f" fillcolor="#f79646" strokecolor="yellow" strokeweight="3pt">
            <v:shadow on="t" type="perspective" color="#974706" opacity=".5" offset="1pt" offset2="-1pt"/>
          </v:oval>
        </w:pict>
      </w:r>
      <w:r>
        <w:rPr>
          <w:b/>
          <w:i/>
          <w:sz w:val="18"/>
          <w:szCs w:val="18"/>
        </w:rPr>
        <w:t xml:space="preserve">doplň druhové názvy do obrázku, krúžkom označ druhy, ktoré ptria medzi </w:t>
      </w:r>
      <w:r w:rsidRPr="004E6F6A">
        <w:rPr>
          <w:b/>
          <w:i/>
          <w:color w:val="FF0000"/>
        </w:rPr>
        <w:t>hlodavce,</w:t>
      </w:r>
      <w:r>
        <w:rPr>
          <w:b/>
          <w:i/>
          <w:sz w:val="18"/>
          <w:szCs w:val="18"/>
        </w:rPr>
        <w:t xml:space="preserve"> ostatné krúžky zmaž </w:t>
      </w: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  <w:r>
        <w:rPr>
          <w:noProof/>
          <w:lang w:eastAsia="sk-SK"/>
        </w:rPr>
        <w:pict>
          <v:roundrect id="_x0000_s1074" style="position:absolute;margin-left:195.4pt;margin-top:7.05pt;width:114.85pt;height:23.25pt;z-index:251649024" arcsize="10923f" fillcolor="red">
            <v:textbox style="mso-next-textbox:#_x0000_s1074">
              <w:txbxContent>
                <w:p w:rsidR="00842BBB" w:rsidRPr="00270717" w:rsidRDefault="00842BBB" w:rsidP="00600A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vydra riečna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75" style="position:absolute;margin-left:159.7pt;margin-top:12.3pt;width:130.2pt;height:23.25pt;z-index:251634688" arcsize="10923f" fillcolor="red">
            <v:textbox style="mso-next-textbox:#_x0000_s1075">
              <w:txbxContent>
                <w:p w:rsidR="00842BBB" w:rsidRPr="00270717" w:rsidRDefault="00842BBB" w:rsidP="00A6759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ježura austrálska</w:t>
                  </w:r>
                </w:p>
              </w:txbxContent>
            </v:textbox>
          </v:roundrect>
        </w:pict>
      </w: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  <w:r>
        <w:rPr>
          <w:noProof/>
          <w:lang w:eastAsia="sk-SK"/>
        </w:rPr>
        <w:pict>
          <v:roundrect id="_x0000_s1076" style="position:absolute;margin-left:176.85pt;margin-top:8.75pt;width:120.7pt;height:23.25pt;z-index:251651072" arcsize="10923f" fillcolor="red">
            <v:textbox style="mso-next-textbox:#_x0000_s1076">
              <w:txbxContent>
                <w:p w:rsidR="00842BBB" w:rsidRPr="00270717" w:rsidRDefault="00842BBB" w:rsidP="00600A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vydra riečna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77" style="position:absolute;margin-left:195.4pt;margin-top:8.75pt;width:113.8pt;height:23.25pt;z-index:251648000" arcsize="10923f" fillcolor="red">
            <v:textbox style="mso-next-textbox:#_x0000_s1077">
              <w:txbxContent>
                <w:p w:rsidR="00842BBB" w:rsidRPr="00270717" w:rsidRDefault="00842BBB" w:rsidP="00F41C8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ondatra pižmová</w:t>
                  </w:r>
                </w:p>
              </w:txbxContent>
            </v:textbox>
          </v:roundrect>
        </w:pict>
      </w: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  <w:r>
        <w:rPr>
          <w:noProof/>
          <w:lang w:eastAsia="sk-SK"/>
        </w:rPr>
        <w:pict>
          <v:shape id="_x0000_s1078" type="#_x0000_t75" alt="http://www.infovek.sk/predmety/biologia/testy/obrazky/ustne_ustroje.gif" style="position:absolute;margin-left:-24.35pt;margin-top:11.25pt;width:265.5pt;height:177pt;z-index:251631616;visibility:visible">
            <v:imagedata r:id="rId17" o:title=""/>
          </v:shape>
        </w:pict>
      </w:r>
      <w:r>
        <w:rPr>
          <w:noProof/>
          <w:lang w:eastAsia="sk-SK"/>
        </w:rPr>
        <w:pict>
          <v:roundrect id="_x0000_s1079" style="position:absolute;margin-left:180.3pt;margin-top:4.5pt;width:102.85pt;height:23.25pt;z-index:251650048" arcsize="10923f" fillcolor="red">
            <v:textbox style="mso-next-textbox:#_x0000_s1079">
              <w:txbxContent>
                <w:p w:rsidR="00842BBB" w:rsidRPr="00270717" w:rsidRDefault="00842BBB" w:rsidP="00600A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bobor európsky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shape id="_x0000_s1080" type="#_x0000_t75" alt="http://www.infovek.sk/predmety/biologia/testy/obrazky/ustne_ustroje.gif" href="https://www.youtube.com/watch?v=RWLdKo8qj" style="position:absolute;margin-left:257.65pt;margin-top:11.25pt;width:187pt;height:140.25pt;z-index:251630592;visibility:visible" o:button="t">
            <v:fill o:detectmouseclick="t"/>
            <v:imagedata r:id="rId18" o:title=""/>
          </v:shape>
        </w:pict>
      </w:r>
      <w:r>
        <w:rPr>
          <w:noProof/>
          <w:lang w:eastAsia="sk-SK"/>
        </w:rPr>
        <w:pict>
          <v:roundrect id="_x0000_s1081" style="position:absolute;margin-left:238.1pt;margin-top:7.75pt;width:129pt;height:23.25pt;z-index:251632640" arcsize="10923f" fillcolor="red">
            <v:textbox style="mso-next-textbox:#_x0000_s1081">
              <w:txbxContent>
                <w:p w:rsidR="00842BBB" w:rsidRPr="00270717" w:rsidRDefault="00842BBB" w:rsidP="00A5562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vtákopysk podivný</w:t>
                  </w:r>
                </w:p>
              </w:txbxContent>
            </v:textbox>
          </v:roundrect>
        </w:pict>
      </w: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  <w:r>
        <w:rPr>
          <w:noProof/>
          <w:lang w:eastAsia="sk-SK"/>
        </w:rPr>
        <w:pict>
          <v:roundrect id="_x0000_s1082" style="position:absolute;margin-left:164.9pt;margin-top:.95pt;width:118.25pt;height:23.25pt;z-index:251635712" arcsize="10923f" fillcolor="red">
            <v:textbox style="mso-next-textbox:#_x0000_s1082">
              <w:txbxContent>
                <w:p w:rsidR="00842BBB" w:rsidRPr="00270717" w:rsidRDefault="00842BBB" w:rsidP="0054738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ondatra pižmová</w:t>
                  </w:r>
                </w:p>
              </w:txbxContent>
            </v:textbox>
          </v:roundrect>
        </w:pict>
      </w: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  <w:r>
        <w:rPr>
          <w:noProof/>
          <w:lang w:eastAsia="sk-SK"/>
        </w:rPr>
        <w:pict>
          <v:shape id="_x0000_s1083" type="#_x0000_t202" style="position:absolute;margin-left:283.55pt;margin-top:5.25pt;width:159.95pt;height:152.7pt;z-index:251694080">
            <v:textbox style="mso-fit-shape-to-text:t">
              <w:txbxContent>
                <w:p w:rsidR="00842BBB" w:rsidRPr="00F85CBB" w:rsidRDefault="00842BBB" w:rsidP="00F85CBB">
                  <w:pPr>
                    <w:jc w:val="center"/>
                    <w:rPr>
                      <w:b/>
                    </w:rPr>
                  </w:pPr>
                  <w:r w:rsidRPr="00F85CBB">
                    <w:rPr>
                      <w:b/>
                    </w:rPr>
                    <w:t>stavovce, kmeň Chordata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oval id="_x0000_s1084" style="position:absolute;margin-left:238.1pt;margin-top:15pt;width:249.05pt;height:230.25pt;z-index:251679744" fillcolor="#9bbb59" strokecolor="#f2f2f2" strokeweight="3pt">
            <v:shadow on="t" type="perspective" color="#4e6128" opacity=".5" offset="1pt" offset2="-1pt"/>
          </v:oval>
        </w:pict>
      </w: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Default="00842BBB" w:rsidP="000C3B3F">
      <w:pPr>
        <w:spacing w:line="360" w:lineRule="auto"/>
        <w:rPr>
          <w:b/>
          <w:i/>
          <w:sz w:val="18"/>
          <w:szCs w:val="18"/>
        </w:rPr>
      </w:pPr>
    </w:p>
    <w:p w:rsidR="00842BBB" w:rsidRPr="000853DF" w:rsidRDefault="00842BBB" w:rsidP="000C3B3F">
      <w:pPr>
        <w:spacing w:line="360" w:lineRule="auto"/>
        <w:rPr>
          <w:sz w:val="28"/>
          <w:szCs w:val="28"/>
        </w:rPr>
      </w:pPr>
      <w:r>
        <w:rPr>
          <w:noProof/>
          <w:lang w:eastAsia="sk-SK"/>
        </w:rPr>
        <w:pict>
          <v:roundrect id="_x0000_s1085" style="position:absolute;margin-left:-27pt;margin-top:5.45pt;width:2in;height:24.75pt;z-index:251680768" arcsize="10923f" fillcolor="#8064a2" strokecolor="#f2f2f2" strokeweight="3pt">
            <v:shadow on="t" type="perspective" color="#3f3151" opacity=".5" offset="1pt" offset2="-1pt"/>
            <v:textbox style="mso-next-textbox:#_x0000_s1085">
              <w:txbxContent>
                <w:p w:rsidR="00842BBB" w:rsidRPr="00270717" w:rsidRDefault="00842BBB" w:rsidP="000853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Krivák ob. obyčajnýobyčajn´´y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86" style="position:absolute;margin-left:107.65pt;margin-top:149.15pt;width:109.4pt;height:24.75pt;z-index:251688960" arcsize="10923f" fillcolor="#8064a2" strokecolor="#f2f2f2" strokeweight="3pt">
            <v:shadow on="t" type="perspective" color="#3f3151" opacity=".5" offset="1pt" offset2="-1pt"/>
            <v:textbox style="mso-next-textbox:#_x0000_s1086">
              <w:txbxContent>
                <w:p w:rsidR="00842BBB" w:rsidRPr="00270717" w:rsidRDefault="00842BBB" w:rsidP="000853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ondatra pižmová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87" style="position:absolute;margin-left:70.9pt;margin-top:136.4pt;width:109.4pt;height:24.75pt;z-index:251686912" arcsize="10923f" fillcolor="#8064a2" strokecolor="#f2f2f2" strokeweight="3pt">
            <v:shadow on="t" type="perspective" color="#3f3151" opacity=".5" offset="1pt" offset2="-1pt"/>
            <v:textbox style="mso-next-textbox:#_x0000_s1087">
              <w:txbxContent>
                <w:p w:rsidR="00842BBB" w:rsidRPr="00270717" w:rsidRDefault="00842BBB" w:rsidP="000853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čajka smejivá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88" style="position:absolute;margin-left:76.15pt;margin-top:26.15pt;width:109.4pt;height:24.75pt;z-index:251684864" arcsize="10923f" fillcolor="#8064a2" strokecolor="#f2f2f2" strokeweight="3pt">
            <v:shadow on="t" type="perspective" color="#3f3151" opacity=".5" offset="1pt" offset2="-1pt"/>
            <v:textbox style="mso-next-textbox:#_x0000_s1088">
              <w:txbxContent>
                <w:p w:rsidR="00842BBB" w:rsidRPr="00270717" w:rsidRDefault="00842BBB" w:rsidP="000853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mlok bodkovaný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89" style="position:absolute;margin-left:60.7pt;margin-top:74.9pt;width:109.4pt;height:24.75pt;z-index:251683840" arcsize="10923f" fillcolor="#8064a2" strokecolor="#f2f2f2" strokeweight="3pt">
            <v:shadow on="t" type="perspective" color="#3f3151" opacity=".5" offset="1pt" offset2="-1pt"/>
            <v:textbox style="mso-next-textbox:#_x0000_s1089">
              <w:txbxContent>
                <w:p w:rsidR="00842BBB" w:rsidRPr="00270717" w:rsidRDefault="00842BBB" w:rsidP="000853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rosnička zelená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90" style="position:absolute;margin-left:107.65pt;margin-top:170.15pt;width:109.4pt;height:24.75pt;z-index:251685888" arcsize="10923f" fillcolor="#8064a2" strokecolor="#f2f2f2" strokeweight="3pt">
            <v:shadow on="t" type="perspective" color="#3f3151" opacity=".5" offset="1pt" offset2="-1pt"/>
            <v:textbox style="mso-next-textbox:#_x0000_s1090">
              <w:txbxContent>
                <w:p w:rsidR="00842BBB" w:rsidRPr="00270717" w:rsidRDefault="00842BBB" w:rsidP="000853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kaňa močiarna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91" style="position:absolute;margin-left:22.7pt;margin-top:124.4pt;width:109.4pt;height:24.75pt;z-index:251689984" arcsize="10923f" fillcolor="#8064a2" strokecolor="#f2f2f2" strokeweight="3pt">
            <v:shadow on="t" type="perspective" color="#3f3151" opacity=".5" offset="1pt" offset2="-1pt"/>
            <v:textbox style="mso-next-textbox:#_x0000_s1091">
              <w:txbxContent>
                <w:p w:rsidR="00842BBB" w:rsidRPr="00270717" w:rsidRDefault="00842BBB" w:rsidP="000853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vydra riečna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92" style="position:absolute;margin-left:-18.15pt;margin-top:82.4pt;width:109.4pt;height:24.75pt;z-index:251682816" arcsize="10923f" fillcolor="#8064a2" strokecolor="#f2f2f2" strokeweight="3pt">
            <v:shadow on="t" type="perspective" color="#3f3151" opacity=".5" offset="1pt" offset2="-1pt"/>
            <v:textbox style="mso-next-textbox:#_x0000_s1092">
              <w:txbxContent>
                <w:p w:rsidR="00842BBB" w:rsidRPr="00270717" w:rsidRDefault="00842BBB" w:rsidP="000853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pleskáč vysoký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93" style="position:absolute;margin-left:16.35pt;margin-top:42.65pt;width:109.4pt;height:24.75pt;z-index:251681792" arcsize="10923f" fillcolor="#8064a2" strokecolor="#f2f2f2" strokeweight="3pt">
            <v:shadow on="t" type="perspective" color="#3f3151" opacity=".5" offset="1pt" offset2="-1pt"/>
            <v:textbox style="mso-next-textbox:#_x0000_s1093">
              <w:txbxContent>
                <w:p w:rsidR="00842BBB" w:rsidRPr="00270717" w:rsidRDefault="00842BBB" w:rsidP="000853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užovka obojková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94" style="position:absolute;margin-left:91.25pt;margin-top:99.65pt;width:119.9pt;height:24.75pt;z-index:251691008" arcsize="10923f" fillcolor="#8064a2" strokecolor="#f2f2f2" strokeweight="3pt">
            <v:shadow on="t" type="perspective" color="#3f3151" opacity=".5" offset="1pt" offset2="-1pt"/>
            <v:textbox style="mso-next-textbox:#_x0000_s1094">
              <w:txbxContent>
                <w:p w:rsidR="00842BBB" w:rsidRPr="00270717" w:rsidRDefault="00842BBB" w:rsidP="00F85CB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potápnik obrúbený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95" style="position:absolute;margin-left:-28.65pt;margin-top:111.65pt;width:109.4pt;height:24.75pt;z-index:251692032" arcsize="10923f" fillcolor="#8064a2" strokecolor="#f2f2f2" strokeweight="3pt">
            <v:shadow on="t" type="perspective" color="#3f3151" opacity=".5" offset="1pt" offset2="-1pt"/>
            <v:textbox style="mso-next-textbox:#_x0000_s1095">
              <w:txbxContent>
                <w:p w:rsidR="00842BBB" w:rsidRPr="00270717" w:rsidRDefault="00842BBB" w:rsidP="00F85CB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blyskáč jarný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96" style="position:absolute;margin-left:-1.75pt;margin-top:155.9pt;width:127.5pt;height:24.75pt;z-index:251693056" arcsize="10923f" fillcolor="#8064a2" strokecolor="#f2f2f2" strokeweight="3pt">
            <v:shadow on="t" type="perspective" color="#3f3151" opacity=".5" offset="1pt" offset2="-1pt"/>
            <v:textbox style="mso-next-textbox:#_x0000_s1096">
              <w:txbxContent>
                <w:p w:rsidR="00842BBB" w:rsidRPr="00270717" w:rsidRDefault="00842BBB" w:rsidP="00F85CB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Latiméria divná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97" style="position:absolute;margin-left:-7.65pt;margin-top:62.9pt;width:109.4pt;height:24.75pt;z-index:251687936" arcsize="10923f" fillcolor="#8064a2" strokecolor="#f2f2f2" strokeweight="3pt">
            <v:shadow on="t" type="perspective" color="#3f3151" opacity=".5" offset="1pt" offset2="-1pt"/>
            <v:textbox style="mso-next-textbox:#_x0000_s1097">
              <w:txbxContent>
                <w:p w:rsidR="00842BBB" w:rsidRPr="00270717" w:rsidRDefault="00842BBB" w:rsidP="000853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babôčka osiková</w:t>
                  </w:r>
                </w:p>
              </w:txbxContent>
            </v:textbox>
          </v:roundrect>
        </w:pict>
      </w:r>
      <w:r w:rsidRPr="000853DF">
        <w:rPr>
          <w:i/>
          <w:sz w:val="18"/>
          <w:szCs w:val="18"/>
        </w:rPr>
        <w:t xml:space="preserve">do kruhu vlož </w:t>
      </w:r>
      <w:r w:rsidRPr="00F85CBB">
        <w:rPr>
          <w:b/>
          <w:i/>
          <w:color w:val="FF0000"/>
          <w:sz w:val="18"/>
          <w:szCs w:val="18"/>
        </w:rPr>
        <w:t>stavovce</w:t>
      </w:r>
      <w:r w:rsidRPr="000853DF">
        <w:rPr>
          <w:i/>
          <w:sz w:val="18"/>
          <w:szCs w:val="18"/>
        </w:rPr>
        <w:t>, ostatné nechaj mimo kruhu</w:t>
      </w:r>
    </w:p>
    <w:sectPr w:rsidR="00842BBB" w:rsidRPr="000853DF" w:rsidSect="001F61C3">
      <w:pgSz w:w="11906" w:h="16838"/>
      <w:pgMar w:top="709" w:right="566" w:bottom="709" w:left="1417" w:header="708" w:footer="708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Brush Script MT">
    <w:altName w:val="Pristina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30EE"/>
    <w:multiLevelType w:val="hybridMultilevel"/>
    <w:tmpl w:val="7914781C"/>
    <w:lvl w:ilvl="0" w:tplc="53206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367A2F"/>
    <w:multiLevelType w:val="hybridMultilevel"/>
    <w:tmpl w:val="60D65E5A"/>
    <w:lvl w:ilvl="0" w:tplc="72F0E82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377967B7"/>
    <w:multiLevelType w:val="hybridMultilevel"/>
    <w:tmpl w:val="3CA84708"/>
    <w:lvl w:ilvl="0" w:tplc="53206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D74D18"/>
    <w:multiLevelType w:val="hybridMultilevel"/>
    <w:tmpl w:val="DF52C7A6"/>
    <w:lvl w:ilvl="0" w:tplc="BB5093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0364FA"/>
    <w:multiLevelType w:val="hybridMultilevel"/>
    <w:tmpl w:val="F59C0510"/>
    <w:lvl w:ilvl="0" w:tplc="DFA67C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B65E7"/>
    <w:multiLevelType w:val="hybridMultilevel"/>
    <w:tmpl w:val="2796292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9723946"/>
    <w:multiLevelType w:val="hybridMultilevel"/>
    <w:tmpl w:val="DF6E07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31FED"/>
    <w:multiLevelType w:val="hybridMultilevel"/>
    <w:tmpl w:val="153ABC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55666"/>
    <w:multiLevelType w:val="hybridMultilevel"/>
    <w:tmpl w:val="793EDBE0"/>
    <w:lvl w:ilvl="0" w:tplc="3774D55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EE7924"/>
    <w:multiLevelType w:val="hybridMultilevel"/>
    <w:tmpl w:val="49162C72"/>
    <w:lvl w:ilvl="0" w:tplc="53206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F574CB"/>
    <w:multiLevelType w:val="hybridMultilevel"/>
    <w:tmpl w:val="9EACCD00"/>
    <w:lvl w:ilvl="0" w:tplc="3774D55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7321A7"/>
    <w:multiLevelType w:val="hybridMultilevel"/>
    <w:tmpl w:val="5D7485B6"/>
    <w:lvl w:ilvl="0" w:tplc="53206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C6164FB"/>
    <w:multiLevelType w:val="hybridMultilevel"/>
    <w:tmpl w:val="731C857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2"/>
  </w:num>
  <w:num w:numId="5">
    <w:abstractNumId w:val="3"/>
  </w:num>
  <w:num w:numId="6">
    <w:abstractNumId w:val="11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  <w:num w:numId="11">
    <w:abstractNumId w:val="12"/>
  </w:num>
  <w:num w:numId="12">
    <w:abstractNumId w:val="7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22DA"/>
    <w:rsid w:val="00012BC4"/>
    <w:rsid w:val="00012EB2"/>
    <w:rsid w:val="000141DE"/>
    <w:rsid w:val="0002787B"/>
    <w:rsid w:val="00035877"/>
    <w:rsid w:val="00065591"/>
    <w:rsid w:val="00080FA8"/>
    <w:rsid w:val="000853DF"/>
    <w:rsid w:val="0008681D"/>
    <w:rsid w:val="00093312"/>
    <w:rsid w:val="000B0DB7"/>
    <w:rsid w:val="000B2627"/>
    <w:rsid w:val="000B71FC"/>
    <w:rsid w:val="000C3B3F"/>
    <w:rsid w:val="000D3147"/>
    <w:rsid w:val="000F3F76"/>
    <w:rsid w:val="001012E2"/>
    <w:rsid w:val="0012234C"/>
    <w:rsid w:val="00122510"/>
    <w:rsid w:val="00132232"/>
    <w:rsid w:val="00144E13"/>
    <w:rsid w:val="00175BC1"/>
    <w:rsid w:val="001912E5"/>
    <w:rsid w:val="001A1432"/>
    <w:rsid w:val="001B01ED"/>
    <w:rsid w:val="001C65D2"/>
    <w:rsid w:val="001D48E5"/>
    <w:rsid w:val="001D53CC"/>
    <w:rsid w:val="001F61C3"/>
    <w:rsid w:val="00202BEC"/>
    <w:rsid w:val="00211471"/>
    <w:rsid w:val="0023261F"/>
    <w:rsid w:val="00233F3D"/>
    <w:rsid w:val="00243797"/>
    <w:rsid w:val="00256540"/>
    <w:rsid w:val="002626F1"/>
    <w:rsid w:val="00270717"/>
    <w:rsid w:val="002C49AA"/>
    <w:rsid w:val="002C4BE5"/>
    <w:rsid w:val="002C5A44"/>
    <w:rsid w:val="002E320F"/>
    <w:rsid w:val="002E52E8"/>
    <w:rsid w:val="00301B32"/>
    <w:rsid w:val="00302226"/>
    <w:rsid w:val="00352C17"/>
    <w:rsid w:val="00376534"/>
    <w:rsid w:val="00387FF3"/>
    <w:rsid w:val="0039137D"/>
    <w:rsid w:val="003A44E3"/>
    <w:rsid w:val="003C1974"/>
    <w:rsid w:val="003C56E7"/>
    <w:rsid w:val="003C71FD"/>
    <w:rsid w:val="00414889"/>
    <w:rsid w:val="00422D46"/>
    <w:rsid w:val="00424CFA"/>
    <w:rsid w:val="00431252"/>
    <w:rsid w:val="0045385F"/>
    <w:rsid w:val="00465330"/>
    <w:rsid w:val="0047567D"/>
    <w:rsid w:val="004926C8"/>
    <w:rsid w:val="004942BD"/>
    <w:rsid w:val="00496E78"/>
    <w:rsid w:val="004B6FFF"/>
    <w:rsid w:val="004E6F6A"/>
    <w:rsid w:val="004F6643"/>
    <w:rsid w:val="004F792E"/>
    <w:rsid w:val="00520DA9"/>
    <w:rsid w:val="00531B0A"/>
    <w:rsid w:val="00545C51"/>
    <w:rsid w:val="00547385"/>
    <w:rsid w:val="00551582"/>
    <w:rsid w:val="00561323"/>
    <w:rsid w:val="00562DFF"/>
    <w:rsid w:val="00580817"/>
    <w:rsid w:val="005963BE"/>
    <w:rsid w:val="005A2BEA"/>
    <w:rsid w:val="005D4B54"/>
    <w:rsid w:val="005D56F7"/>
    <w:rsid w:val="00600A32"/>
    <w:rsid w:val="006018D7"/>
    <w:rsid w:val="006060CA"/>
    <w:rsid w:val="00630141"/>
    <w:rsid w:val="00630E24"/>
    <w:rsid w:val="00650ECF"/>
    <w:rsid w:val="006537B3"/>
    <w:rsid w:val="00656892"/>
    <w:rsid w:val="00657D9C"/>
    <w:rsid w:val="0067016F"/>
    <w:rsid w:val="00676AEF"/>
    <w:rsid w:val="006A08CB"/>
    <w:rsid w:val="006A660E"/>
    <w:rsid w:val="006B1598"/>
    <w:rsid w:val="006B2835"/>
    <w:rsid w:val="006C22DA"/>
    <w:rsid w:val="006E36D2"/>
    <w:rsid w:val="00731970"/>
    <w:rsid w:val="00740168"/>
    <w:rsid w:val="0074295F"/>
    <w:rsid w:val="00772FE8"/>
    <w:rsid w:val="00776E6D"/>
    <w:rsid w:val="0078160C"/>
    <w:rsid w:val="00784613"/>
    <w:rsid w:val="00787BEC"/>
    <w:rsid w:val="00792A2D"/>
    <w:rsid w:val="007B0471"/>
    <w:rsid w:val="007B3A45"/>
    <w:rsid w:val="007E2531"/>
    <w:rsid w:val="00842BBB"/>
    <w:rsid w:val="008434BC"/>
    <w:rsid w:val="00843FD6"/>
    <w:rsid w:val="008479EA"/>
    <w:rsid w:val="00862B76"/>
    <w:rsid w:val="008721E1"/>
    <w:rsid w:val="00875C97"/>
    <w:rsid w:val="0089479F"/>
    <w:rsid w:val="008C0817"/>
    <w:rsid w:val="008D088C"/>
    <w:rsid w:val="008E503C"/>
    <w:rsid w:val="008F3721"/>
    <w:rsid w:val="00922DC5"/>
    <w:rsid w:val="00931509"/>
    <w:rsid w:val="00945F02"/>
    <w:rsid w:val="00962D45"/>
    <w:rsid w:val="00963F40"/>
    <w:rsid w:val="00970013"/>
    <w:rsid w:val="00974C5C"/>
    <w:rsid w:val="0097606F"/>
    <w:rsid w:val="00976D0E"/>
    <w:rsid w:val="0098515D"/>
    <w:rsid w:val="00986EDE"/>
    <w:rsid w:val="009A0918"/>
    <w:rsid w:val="009B036F"/>
    <w:rsid w:val="009B7A3E"/>
    <w:rsid w:val="009C1323"/>
    <w:rsid w:val="009C6190"/>
    <w:rsid w:val="009C63ED"/>
    <w:rsid w:val="009D563D"/>
    <w:rsid w:val="009D75F9"/>
    <w:rsid w:val="009E294E"/>
    <w:rsid w:val="00A05A2B"/>
    <w:rsid w:val="00A100B0"/>
    <w:rsid w:val="00A13BC3"/>
    <w:rsid w:val="00A16D9A"/>
    <w:rsid w:val="00A305AA"/>
    <w:rsid w:val="00A40517"/>
    <w:rsid w:val="00A42D25"/>
    <w:rsid w:val="00A52252"/>
    <w:rsid w:val="00A55621"/>
    <w:rsid w:val="00A67594"/>
    <w:rsid w:val="00A810C3"/>
    <w:rsid w:val="00AA6315"/>
    <w:rsid w:val="00AC0CC1"/>
    <w:rsid w:val="00AC2E9D"/>
    <w:rsid w:val="00AC47F7"/>
    <w:rsid w:val="00AD29A6"/>
    <w:rsid w:val="00AD4C49"/>
    <w:rsid w:val="00AE4B37"/>
    <w:rsid w:val="00AF23B8"/>
    <w:rsid w:val="00B0776C"/>
    <w:rsid w:val="00B24E0E"/>
    <w:rsid w:val="00B2658A"/>
    <w:rsid w:val="00B31D4A"/>
    <w:rsid w:val="00B3441B"/>
    <w:rsid w:val="00B51BA0"/>
    <w:rsid w:val="00B62E59"/>
    <w:rsid w:val="00B80A19"/>
    <w:rsid w:val="00B8448C"/>
    <w:rsid w:val="00C36D82"/>
    <w:rsid w:val="00C63381"/>
    <w:rsid w:val="00CA0114"/>
    <w:rsid w:val="00CA2C95"/>
    <w:rsid w:val="00CA6C04"/>
    <w:rsid w:val="00CA7C46"/>
    <w:rsid w:val="00CD4FA6"/>
    <w:rsid w:val="00CD743C"/>
    <w:rsid w:val="00CE7E8C"/>
    <w:rsid w:val="00CF05FC"/>
    <w:rsid w:val="00D0176C"/>
    <w:rsid w:val="00D5343F"/>
    <w:rsid w:val="00D56798"/>
    <w:rsid w:val="00D776CA"/>
    <w:rsid w:val="00D86FA3"/>
    <w:rsid w:val="00DA27BA"/>
    <w:rsid w:val="00DA4D6B"/>
    <w:rsid w:val="00DB46AC"/>
    <w:rsid w:val="00DE3C4E"/>
    <w:rsid w:val="00DE5D65"/>
    <w:rsid w:val="00DF4962"/>
    <w:rsid w:val="00E16D7E"/>
    <w:rsid w:val="00E4037A"/>
    <w:rsid w:val="00E454DB"/>
    <w:rsid w:val="00E63A1C"/>
    <w:rsid w:val="00E65EB0"/>
    <w:rsid w:val="00EB2180"/>
    <w:rsid w:val="00EB371B"/>
    <w:rsid w:val="00EF3ACF"/>
    <w:rsid w:val="00F016BC"/>
    <w:rsid w:val="00F11005"/>
    <w:rsid w:val="00F13813"/>
    <w:rsid w:val="00F17CD8"/>
    <w:rsid w:val="00F30FBA"/>
    <w:rsid w:val="00F33951"/>
    <w:rsid w:val="00F41C82"/>
    <w:rsid w:val="00F42A3B"/>
    <w:rsid w:val="00F456D3"/>
    <w:rsid w:val="00F64EC1"/>
    <w:rsid w:val="00F673D7"/>
    <w:rsid w:val="00F85CBB"/>
    <w:rsid w:val="00F90722"/>
    <w:rsid w:val="00F97119"/>
    <w:rsid w:val="00FA39FE"/>
    <w:rsid w:val="00FB23AE"/>
    <w:rsid w:val="00FC08AA"/>
    <w:rsid w:val="00FD6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4"/>
    <w:rPr>
      <w:sz w:val="24"/>
      <w:szCs w:val="24"/>
      <w:lang w:eastAsia="cs-CZ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AC2E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C2E9D"/>
    <w:rPr>
      <w:rFonts w:ascii="Tahoma" w:hAnsi="Tahoma" w:cs="Tahoma"/>
      <w:sz w:val="16"/>
      <w:szCs w:val="16"/>
      <w:lang w:eastAsia="cs-CZ"/>
    </w:rPr>
  </w:style>
  <w:style w:type="paragraph" w:styleId="ListParagraph">
    <w:name w:val="List Paragraph"/>
    <w:basedOn w:val="Normal"/>
    <w:uiPriority w:val="99"/>
    <w:qFormat/>
    <w:rsid w:val="00270717"/>
    <w:pPr>
      <w:ind w:left="720"/>
      <w:contextualSpacing/>
    </w:pPr>
  </w:style>
  <w:style w:type="table" w:styleId="TableGrid">
    <w:name w:val="Table Grid"/>
    <w:basedOn w:val="TableNormal"/>
    <w:uiPriority w:val="99"/>
    <w:rsid w:val="0012234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image" Target="media/image1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231</Words>
  <Characters>1321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Bezstavovce sladkých vôd</dc:title>
  <dc:subject/>
  <dc:creator>Skola</dc:creator>
  <cp:keywords/>
  <dc:description/>
  <cp:lastModifiedBy>Jano S.</cp:lastModifiedBy>
  <cp:revision>5</cp:revision>
  <dcterms:created xsi:type="dcterms:W3CDTF">2019-03-06T16:38:00Z</dcterms:created>
  <dcterms:modified xsi:type="dcterms:W3CDTF">2001-12-31T23:25:00Z</dcterms:modified>
</cp:coreProperties>
</file>