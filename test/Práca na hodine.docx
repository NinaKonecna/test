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F52A74" w:rsidRPr="003C0096" w:rsidRDefault="00C132C3" w:rsidP="00C132C3">
      <w:pPr>
        <w:pStyle w:val="Odsekzoznamu"/>
        <w:ind w:left="2173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0096">
        <w:rPr>
          <w:rFonts w:ascii="Times New Roman" w:hAnsi="Times New Roman" w:cs="Times New Roman"/>
          <w:b/>
          <w:sz w:val="32"/>
          <w:szCs w:val="32"/>
          <w:u w:val="single"/>
        </w:rPr>
        <w:t>PRACUJ S INFORMÁCIAMI NA INTERNETE</w:t>
      </w:r>
    </w:p>
    <w:p w:rsidR="00C132C3" w:rsidRPr="003C0096" w:rsidRDefault="00C132C3" w:rsidP="00C132C3">
      <w:pPr>
        <w:pStyle w:val="Odsekzoznamu"/>
        <w:ind w:left="2173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3C0096">
        <w:rPr>
          <w:rFonts w:ascii="Times New Roman" w:hAnsi="Times New Roman" w:cs="Times New Roman"/>
          <w:b/>
          <w:color w:val="FF0000"/>
          <w:sz w:val="32"/>
          <w:szCs w:val="32"/>
        </w:rPr>
        <w:t>(uvedené odpovede si poznač do zošita)</w:t>
      </w:r>
    </w:p>
    <w:p w:rsidR="00C132C3" w:rsidRPr="003C0096" w:rsidRDefault="00C132C3" w:rsidP="00F52A74">
      <w:pPr>
        <w:pStyle w:val="Odsekzoznamu"/>
        <w:ind w:left="2173"/>
        <w:rPr>
          <w:rFonts w:ascii="Times New Roman" w:hAnsi="Times New Roman" w:cs="Times New Roman"/>
          <w:sz w:val="32"/>
          <w:szCs w:val="32"/>
        </w:rPr>
      </w:pPr>
    </w:p>
    <w:p w:rsidR="00000000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6F1E8E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6C5552" w:rsidRPr="006F1E8E">
        <w:rPr>
          <w:rFonts w:ascii="Times New Roman" w:hAnsi="Times New Roman" w:cs="Times New Roman"/>
          <w:b/>
          <w:i/>
          <w:sz w:val="24"/>
          <w:szCs w:val="24"/>
        </w:rPr>
        <w:t>Čo je nevyhnutné</w:t>
      </w:r>
      <w:r w:rsidR="006C5552" w:rsidRPr="003C0096">
        <w:rPr>
          <w:rFonts w:ascii="Times New Roman" w:hAnsi="Times New Roman" w:cs="Times New Roman"/>
          <w:sz w:val="24"/>
          <w:szCs w:val="24"/>
        </w:rPr>
        <w:t xml:space="preserve"> pre tvorbu č</w:t>
      </w:r>
      <w:r w:rsidR="00F52A74" w:rsidRPr="003C0096">
        <w:rPr>
          <w:rFonts w:ascii="Times New Roman" w:hAnsi="Times New Roman" w:cs="Times New Roman"/>
          <w:sz w:val="24"/>
          <w:szCs w:val="24"/>
        </w:rPr>
        <w:t>ervených krviniek</w:t>
      </w:r>
      <w:r w:rsidR="006C5552" w:rsidRPr="003C0096">
        <w:rPr>
          <w:rFonts w:ascii="Times New Roman" w:hAnsi="Times New Roman" w:cs="Times New Roman"/>
          <w:sz w:val="24"/>
          <w:szCs w:val="24"/>
        </w:rPr>
        <w:t xml:space="preserve"> (aké látky, prvky?)</w:t>
      </w:r>
    </w:p>
    <w:p w:rsidR="00F52A74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6F1E8E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F52A74" w:rsidRPr="006F1E8E">
        <w:rPr>
          <w:rFonts w:ascii="Times New Roman" w:hAnsi="Times New Roman" w:cs="Times New Roman"/>
          <w:b/>
          <w:i/>
          <w:sz w:val="24"/>
          <w:szCs w:val="24"/>
        </w:rPr>
        <w:t>Aký hormón riadi tvorbu</w:t>
      </w:r>
      <w:r w:rsidR="00F52A74" w:rsidRPr="003C0096">
        <w:rPr>
          <w:rFonts w:ascii="Times New Roman" w:hAnsi="Times New Roman" w:cs="Times New Roman"/>
          <w:sz w:val="24"/>
          <w:szCs w:val="24"/>
        </w:rPr>
        <w:t xml:space="preserve"> červených krviniek (+ kde sa produkuje?)</w:t>
      </w:r>
    </w:p>
    <w:p w:rsidR="00F52A74" w:rsidRPr="006F1E8E" w:rsidRDefault="003C00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F1E8E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F52A74" w:rsidRPr="006F1E8E">
        <w:rPr>
          <w:rFonts w:ascii="Times New Roman" w:hAnsi="Times New Roman" w:cs="Times New Roman"/>
          <w:b/>
          <w:i/>
          <w:sz w:val="24"/>
          <w:szCs w:val="24"/>
        </w:rPr>
        <w:t>Čo je HEMATOKRIT?</w:t>
      </w:r>
    </w:p>
    <w:p w:rsidR="006C5552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6F1E8E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6C5552" w:rsidRPr="006F1E8E">
        <w:rPr>
          <w:rFonts w:ascii="Times New Roman" w:hAnsi="Times New Roman" w:cs="Times New Roman"/>
          <w:b/>
          <w:i/>
          <w:sz w:val="24"/>
          <w:szCs w:val="24"/>
        </w:rPr>
        <w:t>Čo je HEMOLÝZA</w:t>
      </w:r>
      <w:r w:rsidR="006C5552" w:rsidRPr="003C0096">
        <w:rPr>
          <w:rFonts w:ascii="Times New Roman" w:hAnsi="Times New Roman" w:cs="Times New Roman"/>
          <w:sz w:val="24"/>
          <w:szCs w:val="24"/>
        </w:rPr>
        <w:t>? Kde k nej dochádza?</w:t>
      </w:r>
    </w:p>
    <w:p w:rsidR="006C5552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6F1E8E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6C5552" w:rsidRPr="006F1E8E">
        <w:rPr>
          <w:rFonts w:ascii="Times New Roman" w:hAnsi="Times New Roman" w:cs="Times New Roman"/>
          <w:b/>
          <w:i/>
          <w:sz w:val="24"/>
          <w:szCs w:val="24"/>
        </w:rPr>
        <w:t>Aká strata krvi</w:t>
      </w:r>
      <w:r w:rsidR="006C5552" w:rsidRPr="003C0096">
        <w:rPr>
          <w:rFonts w:ascii="Times New Roman" w:hAnsi="Times New Roman" w:cs="Times New Roman"/>
          <w:sz w:val="24"/>
          <w:szCs w:val="24"/>
        </w:rPr>
        <w:t xml:space="preserve"> je pre človeka život ohrozujúca? </w:t>
      </w:r>
    </w:p>
    <w:p w:rsidR="00F52A74" w:rsidRPr="00F53B4C" w:rsidRDefault="003C009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53B4C">
        <w:rPr>
          <w:rFonts w:ascii="Times New Roman" w:hAnsi="Times New Roman" w:cs="Times New Roman"/>
          <w:b/>
          <w:i/>
          <w:sz w:val="24"/>
          <w:szCs w:val="24"/>
        </w:rPr>
        <w:t>6.</w:t>
      </w:r>
      <w:r w:rsidR="00F52A74" w:rsidRPr="00F53B4C">
        <w:rPr>
          <w:rFonts w:ascii="Times New Roman" w:hAnsi="Times New Roman" w:cs="Times New Roman"/>
          <w:b/>
          <w:i/>
          <w:sz w:val="24"/>
          <w:szCs w:val="24"/>
        </w:rPr>
        <w:t>Vysvetlite podstatu zrážania krvi.</w:t>
      </w:r>
    </w:p>
    <w:p w:rsidR="006C5552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F53B4C">
        <w:rPr>
          <w:rFonts w:ascii="Times New Roman" w:hAnsi="Times New Roman" w:cs="Times New Roman"/>
          <w:b/>
          <w:i/>
          <w:sz w:val="24"/>
          <w:szCs w:val="24"/>
        </w:rPr>
        <w:t>7.</w:t>
      </w:r>
      <w:r w:rsidR="00BA683C" w:rsidRPr="00F53B4C">
        <w:rPr>
          <w:rFonts w:ascii="Times New Roman" w:hAnsi="Times New Roman" w:cs="Times New Roman"/>
          <w:b/>
          <w:i/>
          <w:sz w:val="24"/>
          <w:szCs w:val="24"/>
        </w:rPr>
        <w:t>Vypíšte aspoň 4 ochorenia krvi</w:t>
      </w:r>
      <w:r w:rsidR="00BA683C" w:rsidRPr="003C0096">
        <w:rPr>
          <w:rFonts w:ascii="Times New Roman" w:hAnsi="Times New Roman" w:cs="Times New Roman"/>
          <w:sz w:val="24"/>
          <w:szCs w:val="24"/>
        </w:rPr>
        <w:t xml:space="preserve"> + príčinu ich vzniku a liečbu.</w:t>
      </w:r>
    </w:p>
    <w:p w:rsidR="00BA683C" w:rsidRPr="003C0096" w:rsidRDefault="003C0096">
      <w:pPr>
        <w:rPr>
          <w:rFonts w:ascii="Times New Roman" w:hAnsi="Times New Roman" w:cs="Times New Roman"/>
          <w:sz w:val="24"/>
          <w:szCs w:val="24"/>
        </w:rPr>
      </w:pPr>
      <w:r w:rsidRPr="00D37E1B">
        <w:rPr>
          <w:rFonts w:ascii="Times New Roman" w:hAnsi="Times New Roman" w:cs="Times New Roman"/>
          <w:b/>
          <w:i/>
          <w:sz w:val="24"/>
          <w:szCs w:val="24"/>
        </w:rPr>
        <w:t>8.</w:t>
      </w:r>
      <w:r w:rsidR="00BA683C" w:rsidRPr="00D37E1B">
        <w:rPr>
          <w:rFonts w:ascii="Times New Roman" w:hAnsi="Times New Roman" w:cs="Times New Roman"/>
          <w:b/>
          <w:i/>
          <w:sz w:val="24"/>
          <w:szCs w:val="24"/>
        </w:rPr>
        <w:t>Majú všetky živé organizmy</w:t>
      </w:r>
      <w:r w:rsidR="00BA683C" w:rsidRPr="003C0096">
        <w:rPr>
          <w:rFonts w:ascii="Times New Roman" w:hAnsi="Times New Roman" w:cs="Times New Roman"/>
          <w:sz w:val="24"/>
          <w:szCs w:val="24"/>
        </w:rPr>
        <w:t xml:space="preserve"> (živočíšne) krv?</w:t>
      </w:r>
    </w:p>
    <w:p w:rsidR="003C0096" w:rsidRPr="003C0096" w:rsidRDefault="003C0096" w:rsidP="003C0096">
      <w:pPr>
        <w:jc w:val="both"/>
        <w:rPr>
          <w:rFonts w:ascii="Times New Roman" w:hAnsi="Times New Roman" w:cs="Times New Roman"/>
          <w:sz w:val="24"/>
          <w:szCs w:val="24"/>
        </w:rPr>
      </w:pPr>
      <w:r w:rsidRPr="00D37E1B">
        <w:rPr>
          <w:rFonts w:ascii="Times New Roman" w:hAnsi="Times New Roman" w:cs="Times New Roman"/>
          <w:b/>
          <w:i/>
          <w:sz w:val="24"/>
          <w:szCs w:val="24"/>
        </w:rPr>
        <w:t>9.Tabuľka zobrazuje výsledky krvného testu šiestich pacientov.</w:t>
      </w:r>
      <w:r w:rsidRPr="003C0096">
        <w:rPr>
          <w:rFonts w:ascii="Times New Roman" w:hAnsi="Times New Roman" w:cs="Times New Roman"/>
          <w:sz w:val="24"/>
          <w:szCs w:val="24"/>
        </w:rPr>
        <w:t xml:space="preserve"> (V tabuľke sa nachádzajú aj </w:t>
      </w:r>
      <w:proofErr w:type="spellStart"/>
      <w:r w:rsidRPr="003C0096">
        <w:rPr>
          <w:rFonts w:ascii="Times New Roman" w:hAnsi="Times New Roman" w:cs="Times New Roman"/>
          <w:sz w:val="24"/>
          <w:szCs w:val="24"/>
        </w:rPr>
        <w:t>tzv</w:t>
      </w:r>
      <w:proofErr w:type="spellEnd"/>
      <w:r w:rsidRPr="003C0096">
        <w:rPr>
          <w:rFonts w:ascii="Times New Roman" w:hAnsi="Times New Roman" w:cs="Times New Roman"/>
          <w:sz w:val="24"/>
          <w:szCs w:val="24"/>
        </w:rPr>
        <w:t xml:space="preserve"> referenčné hodnoty – optimálne). Analyzujte údaje v nej.(Zistite u každého pacienta, ktorý výsledok má zlý + čo to pre neho znamená) Ktoré informácie získal lekár pri základnom vyšetrení krvi pacienta. </w:t>
      </w:r>
    </w:p>
    <w:p w:rsidR="003C0096" w:rsidRPr="003C0096" w:rsidRDefault="003C0096" w:rsidP="003C009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W w:w="9181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711"/>
        <w:gridCol w:w="773"/>
        <w:gridCol w:w="1017"/>
        <w:gridCol w:w="768"/>
        <w:gridCol w:w="963"/>
        <w:gridCol w:w="712"/>
        <w:gridCol w:w="939"/>
        <w:gridCol w:w="1086"/>
        <w:gridCol w:w="1086"/>
        <w:gridCol w:w="1133"/>
      </w:tblGrid>
      <w:tr w:rsidR="003C0096" w:rsidRPr="00AD0758" w:rsidTr="00116E90">
        <w:trPr>
          <w:trHeight w:val="300"/>
        </w:trPr>
        <w:tc>
          <w:tcPr>
            <w:tcW w:w="1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Mária</w:t>
            </w:r>
          </w:p>
        </w:tc>
        <w:tc>
          <w:tcPr>
            <w:tcW w:w="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Peter</w:t>
            </w:r>
          </w:p>
        </w:tc>
        <w:tc>
          <w:tcPr>
            <w:tcW w:w="66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Zuzana</w:t>
            </w:r>
          </w:p>
        </w:tc>
        <w:tc>
          <w:tcPr>
            <w:tcW w:w="58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Soňa</w:t>
            </w:r>
          </w:p>
        </w:tc>
        <w:tc>
          <w:tcPr>
            <w:tcW w:w="7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Referenčné hodnoty</w:t>
            </w:r>
          </w:p>
        </w:tc>
      </w:tr>
      <w:tr w:rsidR="003C0096" w:rsidRPr="00AD0758" w:rsidTr="00116E90">
        <w:trPr>
          <w:trHeight w:val="300"/>
        </w:trPr>
        <w:tc>
          <w:tcPr>
            <w:tcW w:w="143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3C0096" w:rsidRPr="00AD0758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x10</w:t>
            </w:r>
            <w:r w:rsidRPr="00AD0758">
              <w:rPr>
                <w:sz w:val="28"/>
                <w:szCs w:val="28"/>
                <w:vertAlign w:val="superscript"/>
              </w:rPr>
              <w:t xml:space="preserve">12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C0096" w:rsidRPr="00AD0758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8,0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C0096" w:rsidRPr="00AD0758" w:rsidTr="00116E90">
        <w:trPr>
          <w:trHeight w:val="34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D0758">
              <w:rPr>
                <w:b/>
                <w:bCs/>
                <w:sz w:val="28"/>
                <w:szCs w:val="28"/>
              </w:rPr>
              <w:t>Trombocyty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250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230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190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C0096" w:rsidRPr="00AD0758" w:rsidTr="00116E90">
        <w:trPr>
          <w:trHeight w:val="6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 / hod</w:t>
            </w:r>
          </w:p>
        </w:tc>
      </w:tr>
      <w:tr w:rsidR="003C0096" w:rsidRPr="00AD0758" w:rsidTr="00116E90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160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g / l</w:t>
            </w:r>
          </w:p>
        </w:tc>
      </w:tr>
      <w:tr w:rsidR="003C0096" w:rsidRPr="00AD0758" w:rsidTr="00116E90">
        <w:trPr>
          <w:trHeight w:val="300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9,0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proofErr w:type="spellStart"/>
            <w:r w:rsidRPr="00AD0758">
              <w:rPr>
                <w:sz w:val="28"/>
                <w:szCs w:val="28"/>
              </w:rPr>
              <w:t>mmol</w:t>
            </w:r>
            <w:proofErr w:type="spellEnd"/>
            <w:r w:rsidRPr="00AD0758">
              <w:rPr>
                <w:sz w:val="28"/>
                <w:szCs w:val="28"/>
              </w:rPr>
              <w:t xml:space="preserve"> / l</w:t>
            </w:r>
          </w:p>
        </w:tc>
      </w:tr>
      <w:tr w:rsidR="003C0096" w:rsidRPr="00AD0758" w:rsidTr="00116E90">
        <w:trPr>
          <w:trHeight w:val="315"/>
        </w:trPr>
        <w:tc>
          <w:tcPr>
            <w:tcW w:w="143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C0096" w:rsidRPr="00AD0758" w:rsidRDefault="003C0096" w:rsidP="00116E90">
            <w:pPr>
              <w:rPr>
                <w:sz w:val="28"/>
                <w:szCs w:val="28"/>
              </w:rPr>
            </w:pPr>
            <w:proofErr w:type="spellStart"/>
            <w:r w:rsidRPr="00AD0758">
              <w:rPr>
                <w:sz w:val="28"/>
                <w:szCs w:val="28"/>
              </w:rPr>
              <w:t>mmol</w:t>
            </w:r>
            <w:proofErr w:type="spellEnd"/>
            <w:r w:rsidRPr="00AD0758">
              <w:rPr>
                <w:sz w:val="28"/>
                <w:szCs w:val="28"/>
              </w:rPr>
              <w:t xml:space="preserve"> / l</w:t>
            </w:r>
          </w:p>
        </w:tc>
      </w:tr>
    </w:tbl>
    <w:p w:rsidR="00F52A74" w:rsidRDefault="00F52A74" w:rsidP="006F1E8E"/>
    <w:sectPr w:rsidR="00F52A74" w:rsidSect="005B38CD">
      <w:pgSz w:w="11906" w:h="16838"/>
      <w:pgMar w:top="1417" w:right="1417" w:bottom="1417" w:left="1417" w:header="708" w:footer="708" w:gutter="0"/>
      <w:pgBorders w:offsetFrom="page">
        <w:top w:val="marquee" w:sz="4" w:space="24" w:color="auto"/>
        <w:left w:val="marquee" w:sz="4" w:space="24" w:color="auto"/>
        <w:bottom w:val="marquee" w:sz="4" w:space="24" w:color="auto"/>
        <w:right w:val="marque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52A74"/>
    <w:rsid w:val="003C0096"/>
    <w:rsid w:val="005B38CD"/>
    <w:rsid w:val="006C5552"/>
    <w:rsid w:val="006F1E8E"/>
    <w:rsid w:val="00BA683C"/>
    <w:rsid w:val="00C132C3"/>
    <w:rsid w:val="00D37E1B"/>
    <w:rsid w:val="00F52A74"/>
    <w:rsid w:val="00F5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2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2020-12-09T12:29:00Z</dcterms:created>
  <dcterms:modified xsi:type="dcterms:W3CDTF">2020-12-09T12:41:00Z</dcterms:modified>
</cp:coreProperties>
</file>