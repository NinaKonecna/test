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54" w:rsidRPr="006658DE" w:rsidRDefault="006658DE" w:rsidP="00C44C4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58DE">
        <w:rPr>
          <w:rFonts w:ascii="Times New Roman" w:hAnsi="Times New Roman" w:cs="Times New Roman"/>
          <w:b/>
          <w:sz w:val="28"/>
          <w:szCs w:val="28"/>
        </w:rPr>
        <w:t xml:space="preserve">OPAKOVANIE </w:t>
      </w:r>
    </w:p>
    <w:p w:rsidR="00626BDD" w:rsidRPr="00C42CC3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je vrchol Gerlachovského štítu?</w:t>
      </w:r>
    </w:p>
    <w:p w:rsidR="00626BDD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14pt" o:ole="">
            <v:imagedata r:id="rId4" o:title=""/>
          </v:shape>
          <w:control r:id="rId5" w:name="DefaultOcxName79" w:shapeid="_x0000_i1026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3 655 m n. m.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28" type="#_x0000_t75" style="width:16.5pt;height:14pt" o:ole="">
            <v:imagedata r:id="rId4" o:title=""/>
          </v:shape>
          <w:control r:id="rId6" w:name="DefaultOcxName113" w:shapeid="_x0000_i1028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2 566 m n. m.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30" type="#_x0000_t75" style="width:16.5pt;height:14pt" o:ole="">
            <v:imagedata r:id="rId4" o:title=""/>
          </v:shape>
          <w:control r:id="rId7" w:name="DefaultOcxName213" w:shapeid="_x0000_i1030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3 566 m n. m.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32" type="#_x0000_t75" style="width:16.5pt;height:14pt" o:ole="">
            <v:imagedata r:id="rId4" o:title=""/>
          </v:shape>
          <w:control r:id="rId8" w:name="DefaultOcxName313" w:shapeid="_x0000_i1032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2 655 m n. m.</w:t>
      </w:r>
    </w:p>
    <w:p w:rsidR="00626BDD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626BDD" w:rsidRPr="00C42CC3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626BDD" w:rsidRPr="00C42CC3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2: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volá najsevernejšia obec ležiaca na Slovensku?</w:t>
      </w:r>
    </w:p>
    <w:p w:rsidR="00626BDD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34" type="#_x0000_t75" style="width:16.5pt;height:14pt" o:ole="">
            <v:imagedata r:id="rId4" o:title=""/>
          </v:shape>
          <w:control r:id="rId9" w:name="DefaultOcxName413" w:shapeid="_x0000_i1034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36" type="#_x0000_t75" style="width:16.5pt;height:14pt" o:ole="">
            <v:imagedata r:id="rId4" o:title=""/>
          </v:shape>
          <w:control r:id="rId10" w:name="DefaultOcxName513" w:shapeid="_x0000_i1036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Moravská Polhora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38" type="#_x0000_t75" style="width:16.5pt;height:14pt" o:ole="">
            <v:imagedata r:id="rId4" o:title=""/>
          </v:shape>
          <w:control r:id="rId11" w:name="DefaultOcxName613" w:shapeid="_x0000_i1038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Oravská </w:t>
      </w:r>
      <w:proofErr w:type="spellStart"/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Celáhora</w:t>
      </w:r>
      <w:proofErr w:type="spellEnd"/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0" type="#_x0000_t75" style="width:16.5pt;height:14pt" o:ole="">
            <v:imagedata r:id="rId4" o:title=""/>
          </v:shape>
          <w:control r:id="rId12" w:name="DefaultOcxName78" w:shapeid="_x0000_i1040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Nová Sedlica</w:t>
      </w:r>
    </w:p>
    <w:p w:rsidR="00626BDD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626BDD" w:rsidRPr="00C42CC3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626BDD" w:rsidRPr="00C42CC3" w:rsidRDefault="00626BD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3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najvýchodnejšia obec ležiaca na Slovensku?</w:t>
      </w:r>
    </w:p>
    <w:p w:rsidR="00626BDD" w:rsidRPr="00C42CC3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2" type="#_x0000_t75" style="width:16.5pt;height:14pt" o:ole="">
            <v:imagedata r:id="rId4" o:title=""/>
          </v:shape>
          <w:control r:id="rId13" w:name="DefaultOcxName642" w:shapeid="_x0000_i1042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4" type="#_x0000_t75" style="width:16.5pt;height:14pt" o:ole="">
            <v:imagedata r:id="rId4" o:title=""/>
          </v:shape>
          <w:control r:id="rId14" w:name="DefaultOcxName652" w:shapeid="_x0000_i1044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Nová Sedlica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6" type="#_x0000_t75" style="width:16.5pt;height:14pt" o:ole="">
            <v:imagedata r:id="rId4" o:title=""/>
          </v:shape>
          <w:control r:id="rId15" w:name="DefaultOcxName662" w:shapeid="_x0000_i1046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Moravská Polhora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8" type="#_x0000_t75" style="width:16.5pt;height:14pt" o:ole="">
            <v:imagedata r:id="rId4" o:title=""/>
          </v:shape>
          <w:control r:id="rId16" w:name="DefaultOcxName672" w:shapeid="_x0000_i1048"/>
        </w:objec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626BD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Stará Sedlica</w:t>
      </w:r>
    </w:p>
    <w:p w:rsidR="00AF4397" w:rsidRDefault="00AF4397" w:rsidP="00C44C46">
      <w:pPr>
        <w:spacing w:line="240" w:lineRule="auto"/>
      </w:pPr>
    </w:p>
    <w:p w:rsidR="00270881" w:rsidRPr="00C42CC3" w:rsidRDefault="00270881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4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najväčšia a najúrodnejšia nížina na Slovensku?</w:t>
      </w:r>
    </w:p>
    <w:p w:rsidR="00270881" w:rsidRPr="00C42CC3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50" type="#_x0000_t75" style="width:16.5pt;height:14pt" o:ole="">
            <v:imagedata r:id="rId4" o:title=""/>
          </v:shape>
          <w:control r:id="rId17" w:name="DefaultOcxName" w:shapeid="_x0000_i1050"/>
        </w:objec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52" type="#_x0000_t75" style="width:16.5pt;height:14pt" o:ole="">
            <v:imagedata r:id="rId4" o:title=""/>
          </v:shape>
          <w:control r:id="rId18" w:name="DefaultOcxName1" w:shapeid="_x0000_i1052"/>
        </w:objec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54" type="#_x0000_t75" style="width:16.5pt;height:14pt" o:ole="">
            <v:imagedata r:id="rId4" o:title=""/>
          </v:shape>
          <w:control r:id="rId19" w:name="DefaultOcxName2" w:shapeid="_x0000_i1054"/>
        </w:objec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Juhoslovenská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56" type="#_x0000_t75" style="width:16.5pt;height:14pt" o:ole="">
            <v:imagedata r:id="rId4" o:title=""/>
          </v:shape>
          <w:control r:id="rId20" w:name="DefaultOcxName3" w:shapeid="_x0000_i1056"/>
        </w:objec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270881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Podunajská</w:t>
      </w:r>
    </w:p>
    <w:p w:rsidR="00AF4397" w:rsidRDefault="00AF4397" w:rsidP="00C44C46">
      <w:pPr>
        <w:spacing w:line="240" w:lineRule="auto"/>
      </w:pPr>
    </w:p>
    <w:p w:rsidR="00396C7D" w:rsidRPr="00C42CC3" w:rsidRDefault="00396C7D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5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Do ktorého povrchového celku (</w:t>
      </w:r>
      <w:proofErr w:type="spellStart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podsústavy</w:t>
      </w:r>
      <w:proofErr w:type="spellEnd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) patria slovenské nížiny?</w:t>
      </w:r>
    </w:p>
    <w:p w:rsidR="00396C7D" w:rsidRPr="00C42CC3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58" type="#_x0000_t75" style="width:16.5pt;height:14pt" o:ole="">
            <v:imagedata r:id="rId4" o:title=""/>
          </v:shape>
          <w:control r:id="rId21" w:name="DefaultOcxName24" w:shapeid="_x0000_i1058"/>
        </w:objec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Panónska klenba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60" type="#_x0000_t75" style="width:16.5pt;height:14pt" o:ole="">
            <v:imagedata r:id="rId4" o:title=""/>
          </v:shape>
          <w:control r:id="rId22" w:name="DefaultOcxName25" w:shapeid="_x0000_i1060"/>
        </w:objec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Panónska panva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62" type="#_x0000_t75" style="width:16.5pt;height:14pt" o:ole="">
            <v:imagedata r:id="rId4" o:title=""/>
          </v:shape>
          <w:control r:id="rId23" w:name="DefaultOcxName26" w:shapeid="_x0000_i1062"/>
        </w:objec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Panónska panvica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64" type="#_x0000_t75" style="width:16.5pt;height:14pt" o:ole="">
            <v:imagedata r:id="rId4" o:title=""/>
          </v:shape>
          <w:control r:id="rId24" w:name="DefaultOcxName27" w:shapeid="_x0000_i1064"/>
        </w:objec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396C7D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Karpaty</w:t>
      </w:r>
    </w:p>
    <w:p w:rsidR="00396C7D" w:rsidRDefault="00396C7D" w:rsidP="00C44C46">
      <w:pPr>
        <w:spacing w:line="240" w:lineRule="auto"/>
      </w:pPr>
    </w:p>
    <w:p w:rsidR="008233AB" w:rsidRPr="00C42CC3" w:rsidRDefault="008233AB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delia Karpaty na území Slovenska?</w:t>
      </w:r>
    </w:p>
    <w:p w:rsidR="008233AB" w:rsidRPr="00C42CC3" w:rsidRDefault="001F62C2" w:rsidP="00C44C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66" type="#_x0000_t75" style="width:16.5pt;height:14pt" o:ole="">
            <v:imagedata r:id="rId4" o:title=""/>
          </v:shape>
          <w:control r:id="rId25" w:name="DefaultOcxName52" w:shapeid="_x0000_i1066"/>
        </w:objec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Východné a Južné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68" type="#_x0000_t75" style="width:16.5pt;height:14pt" o:ole="">
            <v:imagedata r:id="rId4" o:title=""/>
          </v:shape>
          <w:control r:id="rId26" w:name="DefaultOcxName53" w:shapeid="_x0000_i1068"/>
        </w:objec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Západné a Severné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70" type="#_x0000_t75" style="width:16.5pt;height:14pt" o:ole="">
            <v:imagedata r:id="rId4" o:title=""/>
          </v:shape>
          <w:control r:id="rId27" w:name="DefaultOcxName54" w:shapeid="_x0000_i1070"/>
        </w:objec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Západné a Východné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72" type="#_x0000_t75" style="width:16.5pt;height:14pt" o:ole="">
            <v:imagedata r:id="rId4" o:title=""/>
          </v:shape>
          <w:control r:id="rId28" w:name="DefaultOcxName55" w:shapeid="_x0000_i1072"/>
        </w:objec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8233AB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 a Južné</w:t>
      </w:r>
    </w:p>
    <w:p w:rsidR="00396C7D" w:rsidRDefault="00396C7D" w:rsidP="00C44C46">
      <w:pPr>
        <w:pBdr>
          <w:bottom w:val="single" w:sz="12" w:space="1" w:color="auto"/>
        </w:pBdr>
        <w:spacing w:line="240" w:lineRule="auto"/>
      </w:pPr>
    </w:p>
    <w:p w:rsidR="00AF4397" w:rsidRPr="00447C91" w:rsidRDefault="00AF4397" w:rsidP="00C44C46">
      <w:pPr>
        <w:spacing w:line="240" w:lineRule="auto"/>
        <w:rPr>
          <w:rFonts w:ascii="Times New Roman" w:hAnsi="Times New Roman" w:cs="Times New Roman"/>
        </w:rPr>
      </w:pPr>
      <w:r w:rsidRPr="00447C91">
        <w:rPr>
          <w:rFonts w:ascii="Times New Roman" w:hAnsi="Times New Roman" w:cs="Times New Roman"/>
        </w:rPr>
        <w:t>PÍSOMNÉ OPAKOVANIE</w:t>
      </w:r>
    </w:p>
    <w:p w:rsidR="00447C91" w:rsidRPr="008C1CF6" w:rsidRDefault="00447C91" w:rsidP="00C44C46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</w:t>
      </w:r>
      <w:r w:rsidRPr="008C1CF6">
        <w:rPr>
          <w:rFonts w:ascii="Times New Roman" w:hAnsi="Times New Roman" w:cs="Times New Roman"/>
          <w:b/>
          <w:u w:val="single"/>
        </w:rPr>
        <w:t>.Odpovedz:</w:t>
      </w:r>
    </w:p>
    <w:p w:rsidR="00447C91" w:rsidRPr="008C1CF6" w:rsidRDefault="00447C91" w:rsidP="00C44C46">
      <w:pPr>
        <w:spacing w:line="240" w:lineRule="auto"/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="00C44C46">
        <w:rPr>
          <w:rFonts w:ascii="Times New Roman" w:hAnsi="Times New Roman" w:cs="Times New Roman"/>
        </w:rPr>
        <w:t>Do ktorých morí sa vlievajú rieky zo Slovenska?___________________________</w:t>
      </w:r>
      <w:r w:rsidRPr="008C1CF6">
        <w:rPr>
          <w:rFonts w:ascii="Times New Roman" w:hAnsi="Times New Roman" w:cs="Times New Roman"/>
        </w:rPr>
        <w:t xml:space="preserve"> _______</w:t>
      </w:r>
    </w:p>
    <w:p w:rsidR="00447C91" w:rsidRDefault="00447C91" w:rsidP="00C44C46">
      <w:pPr>
        <w:spacing w:line="240" w:lineRule="auto"/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 xml:space="preserve">Uveď </w:t>
      </w:r>
      <w:r w:rsidR="00C44C46">
        <w:rPr>
          <w:rFonts w:ascii="Times New Roman" w:hAnsi="Times New Roman" w:cs="Times New Roman"/>
        </w:rPr>
        <w:t>2 príklady veterných foriem reliéfu na SR + napíš, kde sa vyskytujú_________</w:t>
      </w:r>
      <w:r w:rsidRPr="008C1CF6">
        <w:rPr>
          <w:rFonts w:ascii="Times New Roman" w:hAnsi="Times New Roman" w:cs="Times New Roman"/>
        </w:rPr>
        <w:t>___________</w:t>
      </w:r>
    </w:p>
    <w:p w:rsidR="00C44C46" w:rsidRPr="008C1CF6" w:rsidRDefault="00C44C46" w:rsidP="00C44C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</w:t>
      </w:r>
    </w:p>
    <w:p w:rsidR="00C44C46" w:rsidRDefault="00447C91" w:rsidP="00C44C46">
      <w:pPr>
        <w:spacing w:line="240" w:lineRule="auto"/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="00C44C46">
        <w:rPr>
          <w:rFonts w:ascii="Times New Roman" w:hAnsi="Times New Roman" w:cs="Times New Roman"/>
        </w:rPr>
        <w:t>Uveď 3 príklady sopečných pohorí Slovenska __________________________________________</w:t>
      </w:r>
    </w:p>
    <w:p w:rsidR="00C44C46" w:rsidRDefault="00C44C46" w:rsidP="00C44C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Ako sa nazývalo vrásnenie, ktoré prebiehalo počas prvohôr? ___________________________</w:t>
      </w:r>
    </w:p>
    <w:p w:rsidR="00C44C46" w:rsidRDefault="00C44C46" w:rsidP="00C44C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e.)Ktoré geologické obdobie sa členilo na staršie a mladšie? ___________________________</w:t>
      </w:r>
    </w:p>
    <w:p w:rsidR="00C44C46" w:rsidRDefault="00C44C46" w:rsidP="00C44C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Nakresli stavbu jadrového pohoria + popíš častí a horniny, kt. ho tvoria</w:t>
      </w:r>
    </w:p>
    <w:p w:rsidR="00C44C46" w:rsidRPr="006658DE" w:rsidRDefault="00C44C46" w:rsidP="00C44C46">
      <w:pPr>
        <w:spacing w:line="240" w:lineRule="auto"/>
        <w:rPr>
          <w:rFonts w:ascii="Times New Roman" w:hAnsi="Times New Roman" w:cs="Times New Roman"/>
          <w:b/>
        </w:rPr>
      </w:pPr>
    </w:p>
    <w:p w:rsidR="00C44C46" w:rsidRPr="006658DE" w:rsidRDefault="00C44C46" w:rsidP="00C44C46">
      <w:pPr>
        <w:spacing w:line="240" w:lineRule="auto"/>
        <w:rPr>
          <w:rFonts w:ascii="Times New Roman" w:hAnsi="Times New Roman" w:cs="Times New Roman"/>
          <w:b/>
        </w:rPr>
      </w:pPr>
      <w:r w:rsidRPr="006658DE">
        <w:rPr>
          <w:rFonts w:ascii="Times New Roman" w:hAnsi="Times New Roman" w:cs="Times New Roman"/>
          <w:b/>
        </w:rPr>
        <w:t>3.Vyber správne odpovede:</w:t>
      </w:r>
    </w:p>
    <w:p w:rsidR="00710244" w:rsidRDefault="00710244" w:rsidP="00C44C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658DE">
        <w:rPr>
          <w:rFonts w:ascii="Times New Roman" w:hAnsi="Times New Roman" w:cs="Times New Roman"/>
        </w:rPr>
        <w:t xml:space="preserve">Halda patrí ku biogénnym / </w:t>
      </w:r>
      <w:proofErr w:type="spellStart"/>
      <w:r w:rsidR="006658DE">
        <w:rPr>
          <w:rFonts w:ascii="Times New Roman" w:hAnsi="Times New Roman" w:cs="Times New Roman"/>
        </w:rPr>
        <w:t>antropogénnym</w:t>
      </w:r>
      <w:proofErr w:type="spellEnd"/>
      <w:r w:rsidR="006658DE">
        <w:rPr>
          <w:rFonts w:ascii="Times New Roman" w:hAnsi="Times New Roman" w:cs="Times New Roman"/>
        </w:rPr>
        <w:t xml:space="preserve"> / </w:t>
      </w:r>
      <w:proofErr w:type="spellStart"/>
      <w:r w:rsidR="006658DE">
        <w:rPr>
          <w:rFonts w:ascii="Times New Roman" w:hAnsi="Times New Roman" w:cs="Times New Roman"/>
        </w:rPr>
        <w:t>kozmogénnym</w:t>
      </w:r>
      <w:proofErr w:type="spellEnd"/>
      <w:r w:rsidR="006658DE">
        <w:rPr>
          <w:rFonts w:ascii="Times New Roman" w:hAnsi="Times New Roman" w:cs="Times New Roman"/>
        </w:rPr>
        <w:t xml:space="preserve"> formám reliéfu</w:t>
      </w:r>
    </w:p>
    <w:p w:rsidR="006658DE" w:rsidRDefault="006658DE" w:rsidP="006658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-Zosuv patrí ku biogénnym / </w:t>
      </w:r>
      <w:proofErr w:type="spellStart"/>
      <w:r>
        <w:rPr>
          <w:rFonts w:ascii="Times New Roman" w:hAnsi="Times New Roman" w:cs="Times New Roman"/>
        </w:rPr>
        <w:t>antropogénnym</w:t>
      </w:r>
      <w:proofErr w:type="spellEnd"/>
      <w:r>
        <w:rPr>
          <w:rFonts w:ascii="Times New Roman" w:hAnsi="Times New Roman" w:cs="Times New Roman"/>
        </w:rPr>
        <w:t xml:space="preserve"> / gravitačným formám reliéfu</w:t>
      </w:r>
    </w:p>
    <w:p w:rsidR="006658DE" w:rsidRDefault="006658DE" w:rsidP="006658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 xml:space="preserve"> patria ku ľadovcovým / </w:t>
      </w:r>
      <w:proofErr w:type="spellStart"/>
      <w:r>
        <w:rPr>
          <w:rFonts w:ascii="Times New Roman" w:hAnsi="Times New Roman" w:cs="Times New Roman"/>
        </w:rPr>
        <w:t>antropogénnym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kozmogénnym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riečným</w:t>
      </w:r>
      <w:proofErr w:type="spellEnd"/>
      <w:r>
        <w:rPr>
          <w:rFonts w:ascii="Times New Roman" w:hAnsi="Times New Roman" w:cs="Times New Roman"/>
        </w:rPr>
        <w:t xml:space="preserve"> formám reliéfu</w:t>
      </w:r>
    </w:p>
    <w:p w:rsidR="006658DE" w:rsidRDefault="006658DE" w:rsidP="006658DE">
      <w:pPr>
        <w:spacing w:line="240" w:lineRule="auto"/>
        <w:rPr>
          <w:rFonts w:ascii="Times New Roman" w:hAnsi="Times New Roman" w:cs="Times New Roman"/>
        </w:rPr>
      </w:pPr>
      <w:r w:rsidRPr="006658DE">
        <w:rPr>
          <w:rFonts w:ascii="Times New Roman" w:hAnsi="Times New Roman" w:cs="Times New Roman"/>
          <w:b/>
        </w:rPr>
        <w:t>4.Aký je rozdiel</w:t>
      </w:r>
      <w:r>
        <w:rPr>
          <w:rFonts w:ascii="Times New Roman" w:hAnsi="Times New Roman" w:cs="Times New Roman"/>
        </w:rPr>
        <w:t xml:space="preserve"> medzi PLAVENINOU a SPLAVENINOU?</w:t>
      </w:r>
    </w:p>
    <w:p w:rsidR="006658DE" w:rsidRDefault="006658DE" w:rsidP="006658DE">
      <w:pPr>
        <w:spacing w:line="240" w:lineRule="auto"/>
        <w:rPr>
          <w:rFonts w:ascii="Times New Roman" w:hAnsi="Times New Roman" w:cs="Times New Roman"/>
        </w:rPr>
      </w:pPr>
    </w:p>
    <w:p w:rsidR="006658DE" w:rsidRDefault="006658DE" w:rsidP="00C44C46">
      <w:pPr>
        <w:spacing w:line="240" w:lineRule="auto"/>
        <w:rPr>
          <w:rFonts w:ascii="Times New Roman" w:hAnsi="Times New Roman" w:cs="Times New Roman"/>
        </w:rPr>
      </w:pPr>
    </w:p>
    <w:p w:rsidR="00447C91" w:rsidRDefault="00447C91" w:rsidP="00C44C4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 xml:space="preserve"> </w:t>
      </w:r>
    </w:p>
    <w:p w:rsidR="00447C91" w:rsidRDefault="00447C91" w:rsidP="00447C91">
      <w:pPr>
        <w:rPr>
          <w:rFonts w:ascii="Times New Roman" w:hAnsi="Times New Roman" w:cs="Times New Roman"/>
        </w:rPr>
      </w:pPr>
    </w:p>
    <w:p w:rsidR="00AF4397" w:rsidRDefault="00AF4397"/>
    <w:sectPr w:rsidR="00AF4397" w:rsidSect="00C44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143B"/>
    <w:rsid w:val="0015143B"/>
    <w:rsid w:val="001F62C2"/>
    <w:rsid w:val="00217814"/>
    <w:rsid w:val="00270881"/>
    <w:rsid w:val="00290754"/>
    <w:rsid w:val="00396C7D"/>
    <w:rsid w:val="00447C91"/>
    <w:rsid w:val="00626BDD"/>
    <w:rsid w:val="006658DE"/>
    <w:rsid w:val="00710244"/>
    <w:rsid w:val="008233AB"/>
    <w:rsid w:val="00955660"/>
    <w:rsid w:val="00AD5F17"/>
    <w:rsid w:val="00AF4397"/>
    <w:rsid w:val="00BA0EA1"/>
    <w:rsid w:val="00C44C46"/>
    <w:rsid w:val="00F3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6BD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sokolskaivana24@gmail.com</dc:creator>
  <cp:lastModifiedBy>sokol</cp:lastModifiedBy>
  <cp:revision>5</cp:revision>
  <dcterms:created xsi:type="dcterms:W3CDTF">2022-11-27T09:59:00Z</dcterms:created>
  <dcterms:modified xsi:type="dcterms:W3CDTF">2022-11-27T10:05:00Z</dcterms:modified>
</cp:coreProperties>
</file>