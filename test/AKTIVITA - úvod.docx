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PLOCHA LISTU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LISTOVÁ ČEPEĽ</w:t>
      </w:r>
    </w:p>
    <w:p w:rsidR="00566B7C" w:rsidRDefault="00566B7C">
      <w:pPr>
        <w:rPr>
          <w:rFonts w:ascii="Times New Roman" w:hAnsi="Times New Roman"/>
          <w:sz w:val="40"/>
          <w:szCs w:val="40"/>
        </w:rPr>
      </w:pPr>
    </w:p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CIEVNE zväzky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ŽILNATINA</w:t>
      </w:r>
    </w:p>
    <w:p w:rsidR="00566B7C" w:rsidRDefault="00566B7C">
      <w:pPr>
        <w:rPr>
          <w:rFonts w:ascii="Times New Roman" w:hAnsi="Times New Roman"/>
          <w:sz w:val="40"/>
          <w:szCs w:val="40"/>
        </w:rPr>
      </w:pPr>
    </w:p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STEBLO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LIPNICA LÚČNA</w:t>
      </w:r>
    </w:p>
    <w:p w:rsidR="00566B7C" w:rsidRDefault="00566B7C">
      <w:pPr>
        <w:rPr>
          <w:rFonts w:ascii="Times New Roman" w:hAnsi="Times New Roman"/>
          <w:sz w:val="40"/>
          <w:szCs w:val="40"/>
        </w:rPr>
      </w:pPr>
    </w:p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BYĽ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VERONIKA OBYČAJNÁ</w:t>
      </w:r>
    </w:p>
    <w:p w:rsidR="00566B7C" w:rsidRDefault="00566B7C">
      <w:pPr>
        <w:rPr>
          <w:rFonts w:ascii="Times New Roman" w:hAnsi="Times New Roman"/>
          <w:sz w:val="40"/>
          <w:szCs w:val="40"/>
        </w:rPr>
      </w:pPr>
    </w:p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STVOL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SKOROCEL KOPIJOVITÝ</w:t>
      </w:r>
    </w:p>
    <w:p w:rsidR="00566B7C" w:rsidRDefault="00566B7C">
      <w:pPr>
        <w:rPr>
          <w:rFonts w:ascii="Times New Roman" w:hAnsi="Times New Roman"/>
          <w:sz w:val="40"/>
          <w:szCs w:val="40"/>
        </w:rPr>
      </w:pPr>
    </w:p>
    <w:p w:rsidR="00566B7C" w:rsidRDefault="00566B7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POPLAZ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metamorfóza stonky (napr. </w:t>
      </w:r>
    </w:p>
    <w:p w:rsidR="00566B7C" w:rsidRDefault="00566B7C" w:rsidP="00B40A66">
      <w:pPr>
        <w:ind w:left="4956" w:firstLine="708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jahoda)</w:t>
      </w:r>
    </w:p>
    <w:p w:rsidR="00566B7C" w:rsidRDefault="00566B7C" w:rsidP="00B40A66">
      <w:pPr>
        <w:ind w:left="4956" w:firstLine="708"/>
        <w:rPr>
          <w:rFonts w:ascii="Times New Roman" w:hAnsi="Times New Roman"/>
          <w:sz w:val="40"/>
          <w:szCs w:val="40"/>
        </w:rPr>
      </w:pPr>
    </w:p>
    <w:p w:rsidR="00566B7C" w:rsidRDefault="00566B7C" w:rsidP="00B40A6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MONOFACIÁLNY LIST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rub a líce rovnaké</w:t>
      </w:r>
    </w:p>
    <w:p w:rsidR="00566B7C" w:rsidRDefault="00566B7C" w:rsidP="00B40A66">
      <w:pPr>
        <w:rPr>
          <w:rFonts w:ascii="Times New Roman" w:hAnsi="Times New Roman"/>
          <w:sz w:val="40"/>
          <w:szCs w:val="40"/>
        </w:rPr>
      </w:pPr>
    </w:p>
    <w:p w:rsidR="00566B7C" w:rsidRDefault="00566B7C" w:rsidP="00B40A6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BIFACIÁLNY LIST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rub a líce odlišné</w:t>
      </w:r>
    </w:p>
    <w:p w:rsidR="00566B7C" w:rsidRDefault="00566B7C" w:rsidP="00B40A66">
      <w:pPr>
        <w:pBdr>
          <w:bottom w:val="single" w:sz="12" w:space="1" w:color="auto"/>
        </w:pBdr>
        <w:rPr>
          <w:rFonts w:ascii="Times New Roman" w:hAnsi="Times New Roman"/>
          <w:sz w:val="40"/>
          <w:szCs w:val="40"/>
        </w:rPr>
      </w:pPr>
    </w:p>
    <w:p w:rsidR="00566B7C" w:rsidRDefault="00566B7C" w:rsidP="00B40A66">
      <w:pPr>
        <w:rPr>
          <w:rFonts w:ascii="Times New Roman" w:hAnsi="Times New Roman"/>
          <w:sz w:val="40"/>
          <w:szCs w:val="40"/>
        </w:rPr>
      </w:pPr>
    </w:p>
    <w:p w:rsidR="00566B7C" w:rsidRPr="0060283C" w:rsidRDefault="00566B7C" w:rsidP="00B40A6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RASTOVÝ vrchol stonky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meristematické pletivo</w:t>
      </w:r>
    </w:p>
    <w:sectPr w:rsidR="00566B7C" w:rsidRPr="0060283C" w:rsidSect="00C24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4518"/>
    <w:rsid w:val="00400E76"/>
    <w:rsid w:val="00404D1D"/>
    <w:rsid w:val="00566B7C"/>
    <w:rsid w:val="0060283C"/>
    <w:rsid w:val="009E1E1D"/>
    <w:rsid w:val="00A460E7"/>
    <w:rsid w:val="00B40A66"/>
    <w:rsid w:val="00C24518"/>
    <w:rsid w:val="00DD16F3"/>
    <w:rsid w:val="00E96297"/>
    <w:rsid w:val="00FF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9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48</Words>
  <Characters>276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7</cp:revision>
  <cp:lastPrinted>2001-12-31T23:04:00Z</cp:lastPrinted>
  <dcterms:created xsi:type="dcterms:W3CDTF">2022-11-10T14:47:00Z</dcterms:created>
  <dcterms:modified xsi:type="dcterms:W3CDTF">2001-12-31T23:27:00Z</dcterms:modified>
</cp:coreProperties>
</file>