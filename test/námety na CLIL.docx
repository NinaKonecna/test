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C2" w:rsidRPr="00A8024A" w:rsidRDefault="008263C2" w:rsidP="00A802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024A">
        <w:rPr>
          <w:rFonts w:ascii="Times New Roman" w:hAnsi="Times New Roman" w:cs="Times New Roman"/>
          <w:b/>
          <w:bCs/>
          <w:sz w:val="24"/>
          <w:szCs w:val="24"/>
        </w:rPr>
        <w:t>INŠTRUKCIE - CLIL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Veľmi efektívnou možnosťou ako uplatňovať metódu CLIL v procese edukácie odborných predmetov sú inštrukcie. Učiteľ má hlavne žiakov naučiť v cudzom jazyku komunikovať, vedieť zareagovať na situácie zo života a jednou z ciest je vedenie odborného predmetu inštrukciami v cudzom jazyku. Učiteľ vedie vyučovaciu hodinu v cudzom jazyku veľmi citlivo. Žiak musí vedieť čo sa deje vôkol neho. Používanie inštrukcií v praxi budú diferencované podľa veku žiakov, predmetu, fázy vyučovacej hodiny a hlavne momentálnej situácie. Percentuálne zastúpenie inštrukcií v cudzom jazyku postupne rastie úmerne s intenzitou a časovým faktorom ich používania. </w:t>
      </w: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1.Spoločenské frázy 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Pozdravy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r>
        <w:rPr>
          <w:rFonts w:ascii="Times New Roman" w:hAnsi="Times New Roman" w:cs="Times New Roman"/>
          <w:color w:val="FF0000"/>
          <w:sz w:val="24"/>
          <w:szCs w:val="24"/>
        </w:rPr>
        <w:t>sit down</w:t>
      </w:r>
      <w:r>
        <w:rPr>
          <w:rFonts w:ascii="Times New Roman" w:hAnsi="Times New Roman" w:cs="Times New Roman"/>
          <w:sz w:val="24"/>
          <w:szCs w:val="24"/>
        </w:rPr>
        <w:t>. Good morning, children. Let´s start our lesson. Goodbye! See you!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b.)Predstavovanie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... I´m your new teacher of English. What´s your name? How old are you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c.)Ospravedlnenie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 am sorry ! I was ill. It´s OK. It´s all right.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d.)Poďakovanie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 you.  Thanks. Thank you for helping me.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e.)Gratulácia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birthday!  Happy name day! Merry Christmas! Merry Christmas and New Year! 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Easter! Congratulation!</w:t>
      </w:r>
    </w:p>
    <w:p w:rsidR="008263C2" w:rsidRDefault="008263C2" w:rsidP="00BE77C4">
      <w:pPr>
        <w:rPr>
          <w:rFonts w:ascii="Times New Roman" w:hAnsi="Times New Roman" w:cs="Times New Roman"/>
          <w:sz w:val="24"/>
          <w:szCs w:val="24"/>
        </w:rPr>
      </w:pP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2.Fázy vyučovacej hodiny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a.)Kontrola dochádzky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absent today? Where is Peter ? Is everybody here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b.)Zahájenie hodiny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ready ? Can we start ? What is the date today ? Let´s check your homework.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we are going to speak about.. . .  We are going to learn about .....   Let´s open the book...... Let´s start with ...Who is on duty this week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c.)Záver hodiny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63C2" w:rsidRDefault="008263C2" w:rsidP="00BE7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That´s  all for today, thank you.  Have a break. Stand up, please.</w:t>
      </w:r>
    </w:p>
    <w:p w:rsidR="008263C2" w:rsidRDefault="008263C2" w:rsidP="00BE77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3.Riadenie triedy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Žiadosti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here, please?   Can you read the text, please ? Can you say that again? Can  I borrow  your pen ? Bring your mark book, please.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b.)Organizovanie triedy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Everybody come to the blackboard. Sit in pairs. Sit in a </w:t>
      </w:r>
      <w:r>
        <w:rPr>
          <w:rFonts w:ascii="Times New Roman" w:hAnsi="Times New Roman" w:cs="Times New Roman"/>
          <w:color w:val="FF0000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>. Sit on the floor. Make a circle. Come here and make a row. Put it down. Put your things in your bags.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c.)Príkazy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 / Close your books. </w:t>
      </w:r>
      <w:r>
        <w:rPr>
          <w:rFonts w:ascii="Times New Roman" w:hAnsi="Times New Roman" w:cs="Times New Roman"/>
          <w:color w:val="FF0000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your work. Clean the blackboard. Sit down. Come here. Stand up. Turn round. Touch your nose. Point to your ears. Close your eyes.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Draw. Repeat. Answer.Listen.Point. Write it on the board/ Write down...Translate this.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work in pairs. Make pairs. Make up groups. Do axercise 6.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your exercise books. Prepare your books.</w:t>
      </w: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4.Disciplína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a.)Udržanie si disciplíny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Quiet, please. Listen to me. Don´t talk. Look at me. Get ready. What´s the mater ? Don´t speak. Don´t  turn round. Turn back.     Stop talking.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b.)Návrhy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want to play a game ? Let´s sing a song. What about a new song ? Any questions? </w:t>
      </w: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5.Výklad a precvičovanie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a.)Výklad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we are going to talk about ..... Remember it. Listen to me. Do you understand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 it clear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right or wrong ? This is a chair. That is.....  What is it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b.)Kontrola porozumenia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understand , Is it clear ? Any questions? Is it difficult ? No problems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c.)Uvedenie novej aktivity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will do exercise 7. Look  at exercise 4, page 11. Turn to page 8 and we will do exercise 5. Try it. Our new topic is.......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d.)Pokyny počas aktivít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exercise 7. Look at exercise number 6.  Discribe this picture. Underline/ circle the right answer. Make a sentence.Follow the instructions.Tick the right answer.Do this three times. Let´s check the answers.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e.)Homework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your homework. Let´s check our homework . Correct the mistakes. This exercise is your homework.</w:t>
      </w: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Jazykové zručnosti a jazykové prostriedky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a.)Výslovnosť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and repeat this word / sentence. Listen and repeat after me. Again. Speak up. Repeat ! Slowly. Try again. Close your eyes, listen and repeat. Everybody !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b.)Slovná zásoba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you eat for breakfast ? Complete these sentences. What´s this? Say it in English.  What is the spelling of .....? Which letter is missing ? Describe your house.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blaks. Let´s spell this word together.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c.)Počúvanie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and repeat. Listen carefully.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d.)Reading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Start reading this text. Stop reading.  Samko,go on. Read the text under the picture.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information about .....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c.)Rozprávanie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your friend. Speak in English ,please. What is the text about ?What can you say about this picture? That´s interesting. Can you describe your sister? Do you like ....?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d.)Písanie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exercise books. Copy the sentences. Answer the questions. Rewrite these sentences. Write it in a columm. Fill in the gaps.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e.)Skúšanie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we are going to have a written test. Don´t copy. Stop writing. Underline / </w:t>
      </w:r>
      <w:r>
        <w:rPr>
          <w:rFonts w:ascii="Times New Roman" w:hAnsi="Times New Roman" w:cs="Times New Roman"/>
          <w:color w:val="FF0000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the correct answer.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 Spätná väzba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not the right answer. Correct the mistakes. Is it all right ? Is it correct? There is a mistake. Right. Good. Very good. </w:t>
      </w:r>
      <w:r>
        <w:rPr>
          <w:rFonts w:ascii="Times New Roman" w:hAnsi="Times New Roman" w:cs="Times New Roman"/>
          <w:color w:val="FF0000"/>
          <w:sz w:val="24"/>
          <w:szCs w:val="24"/>
        </w:rPr>
        <w:t>Excellent</w:t>
      </w:r>
      <w:r>
        <w:rPr>
          <w:rFonts w:ascii="Times New Roman" w:hAnsi="Times New Roman" w:cs="Times New Roman"/>
          <w:sz w:val="24"/>
          <w:szCs w:val="24"/>
        </w:rPr>
        <w:t>. It´s great.Are there any mistakes?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That´s true/ false.</w:t>
      </w: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Učebný materiál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a.)Knihy, pracovné zošity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workbooks at page 55. Let´s open our books at page 66. Please look at the picture on page 55. The exercise is on page 66. Turn to the next page.Turn to page 55 now.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b.)Názorné pomôcky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you say about the picture ?  Look at the picture. What can you see there?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What´s in the picture? What can you see? What are they doing? Who is in the picture?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 7 sentences about this Picture. Describe picture number two.Point to the dog.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c.)Kreslenie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your coloured pencil and draw .....   Where is the chalk ? Take the green chalk and draw ......  Take out your crayons. Take out your drawing things. Let´s do some drawing. Draw a cat , please. What are you drawing?Draw and describe. Draw a map of your town. Draw in the exercise books. Try to draw your favorite animal.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d.)Piesne a básne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Let´s sing. Let´s sing a song. It´s time for a song. The song for today is ...Let´s listen to the tape recorder. Repeat after me. Let´s start singing. Let´s learn a rhyme /poem.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rhyme after me. Learn it by heart.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e.)Hry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It´s time for a game. Let´s play this game. Let´s play a card game. Form two teams.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 chain. Jump like a frog. Clap your hands.  Guess where I am. Who am I thinking about? Ask me question.Team X is the winner. It was a close game. It´s a draw.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your hands. Make two lines.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63C2" w:rsidRDefault="008263C2" w:rsidP="00BE7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8.Vyjadrenie pocitov a postojov,názorov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a.)Súhlas a nesúhlas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That´s right. That´s correct. I don´t agree with you. Very good.That´s OK. That´s true / false. It´s a good idea.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b.)Radosť a nespokojnosť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That´s nice. Perfect!</w:t>
      </w:r>
      <w:r>
        <w:rPr>
          <w:rFonts w:ascii="Times New Roman" w:hAnsi="Times New Roman" w:cs="Times New Roman"/>
          <w:color w:val="FF0000"/>
          <w:sz w:val="24"/>
          <w:szCs w:val="24"/>
        </w:rPr>
        <w:t>Beautiful</w:t>
      </w:r>
      <w:r>
        <w:rPr>
          <w:rFonts w:ascii="Times New Roman" w:hAnsi="Times New Roman" w:cs="Times New Roman"/>
          <w:sz w:val="24"/>
          <w:szCs w:val="24"/>
        </w:rPr>
        <w:t>! Fantastic ! Great! That´s very good. Excellent ! Well done! It´s not bad. It´s a shame. That´s not fair.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Odovzdávanie a získavanie informácií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a.)Otázky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dátum, čas: What date is it today ?  What day is it today?  What year is it?  What´s the time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počasie,ročné obdobie: What´s the weather like today ? What season is it now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rôzne : Who is absent today ? Are you ready? What colour is it ? What is your desk? Which team do you want to be in ? 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osobné otázky- identita : What´s your name ? How old are you ? What colour are your eyes? Where do you live ? Have you got any brothers or sisters 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záľuby: Do you like sport? What is your favorite subject at school? What´s your hobby?</w:t>
      </w:r>
    </w:p>
    <w:p w:rsidR="008263C2" w:rsidRDefault="008263C2" w:rsidP="00BE7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got a pet ?</w:t>
      </w:r>
    </w:p>
    <w:p w:rsidR="008263C2" w:rsidRDefault="008263C2" w:rsidP="00BE7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zdravie,pocity: How are you ? Are you OK ?  How do you feel ? Are you ill</w:t>
      </w:r>
    </w:p>
    <w:p w:rsidR="008263C2" w:rsidRDefault="008263C2"/>
    <w:p w:rsidR="008263C2" w:rsidRDefault="008263C2"/>
    <w:sectPr w:rsidR="008263C2" w:rsidSect="00235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77C4"/>
    <w:rsid w:val="00235C81"/>
    <w:rsid w:val="003C15E8"/>
    <w:rsid w:val="005443A9"/>
    <w:rsid w:val="007F606B"/>
    <w:rsid w:val="008263C2"/>
    <w:rsid w:val="00A8024A"/>
    <w:rsid w:val="00BE77C4"/>
    <w:rsid w:val="00C70869"/>
    <w:rsid w:val="00D4300D"/>
    <w:rsid w:val="00D9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C4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50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5</Pages>
  <Words>1062</Words>
  <Characters>6055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griščík</dc:creator>
  <cp:keywords/>
  <dc:description/>
  <cp:lastModifiedBy>ziak</cp:lastModifiedBy>
  <cp:revision>3</cp:revision>
  <dcterms:created xsi:type="dcterms:W3CDTF">2013-08-29T12:46:00Z</dcterms:created>
  <dcterms:modified xsi:type="dcterms:W3CDTF">2013-09-04T11:49:00Z</dcterms:modified>
</cp:coreProperties>
</file>