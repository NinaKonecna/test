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9B2" w:rsidRDefault="00CE69B2">
      <w:r>
        <w:rPr>
          <w:noProof/>
          <w:lang w:val="en-US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6" type="#_x0000_t63" style="position:absolute;margin-left:4.5pt;margin-top:248.45pt;width:444.65pt;height:168.75pt;flip:x;z-index:251663360" adj="1312">
            <v:textbox style="mso-next-textbox:#_x0000_s1026">
              <w:txbxContent>
                <w:p w:rsidR="00CE69B2" w:rsidRPr="0049118E" w:rsidRDefault="00CE69B2" w:rsidP="00C2460D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96"/>
                      <w:szCs w:val="96"/>
                    </w:rPr>
                  </w:pPr>
                  <w:r>
                    <w:rPr>
                      <w:rFonts w:ascii="Arial" w:hAnsi="Arial" w:cs="Arial"/>
                      <w:b/>
                      <w:sz w:val="96"/>
                      <w:szCs w:val="96"/>
                    </w:rPr>
                    <w:t>Спокойной ночи</w:t>
                  </w:r>
                  <w:r w:rsidRPr="0049118E">
                    <w:rPr>
                      <w:rFonts w:ascii="Arial" w:hAnsi="Arial" w:cs="Arial"/>
                      <w:b/>
                      <w:sz w:val="96"/>
                      <w:szCs w:val="96"/>
                    </w:rPr>
                    <w:t>!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27" type="#_x0000_t63" style="position:absolute;margin-left:4.15pt;margin-top:-12.55pt;width:444.65pt;height:168.75pt;flip:x;z-index:251662336" adj="1312">
            <v:textbox style="mso-next-textbox:#_x0000_s1027">
              <w:txbxContent>
                <w:p w:rsidR="00CE69B2" w:rsidRPr="0049118E" w:rsidRDefault="00CE69B2" w:rsidP="00C2460D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96"/>
                      <w:szCs w:val="96"/>
                    </w:rPr>
                  </w:pPr>
                  <w:r>
                    <w:rPr>
                      <w:rFonts w:ascii="Arial" w:hAnsi="Arial" w:cs="Arial"/>
                      <w:b/>
                      <w:sz w:val="96"/>
                      <w:szCs w:val="96"/>
                    </w:rPr>
                    <w:t>Пока</w:t>
                  </w:r>
                  <w:r w:rsidRPr="0049118E">
                    <w:rPr>
                      <w:rFonts w:ascii="Arial" w:hAnsi="Arial" w:cs="Arial"/>
                      <w:b/>
                      <w:sz w:val="96"/>
                      <w:szCs w:val="96"/>
                    </w:rPr>
                    <w:t>!</w:t>
                  </w:r>
                </w:p>
              </w:txbxContent>
            </v:textbox>
          </v:shape>
        </w:pict>
      </w:r>
    </w:p>
    <w:p w:rsidR="00CE69B2" w:rsidRDefault="00CE69B2">
      <w:r>
        <w:br w:type="page"/>
      </w:r>
    </w:p>
    <w:p w:rsidR="00CE69B2" w:rsidRDefault="00CE69B2">
      <w:r>
        <w:rPr>
          <w:noProof/>
          <w:lang w:val="en-US"/>
        </w:rPr>
        <w:pict>
          <v:shape id="_x0000_s1028" type="#_x0000_t63" style="position:absolute;margin-left:10.15pt;margin-top:-19.3pt;width:444.65pt;height:168.75pt;flip:x;z-index:251659264" adj="1312">
            <v:textbox style="mso-next-textbox:#_x0000_s1028">
              <w:txbxContent>
                <w:p w:rsidR="00CE69B2" w:rsidRPr="0049118E" w:rsidRDefault="00CE69B2" w:rsidP="00C2460D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96"/>
                      <w:szCs w:val="96"/>
                    </w:rPr>
                  </w:pPr>
                  <w:r>
                    <w:rPr>
                      <w:rFonts w:ascii="Arial" w:hAnsi="Arial" w:cs="Arial"/>
                      <w:b/>
                      <w:sz w:val="96"/>
                      <w:szCs w:val="96"/>
                    </w:rPr>
                    <w:t>До свидания</w:t>
                  </w:r>
                  <w:r w:rsidRPr="0049118E">
                    <w:rPr>
                      <w:rFonts w:ascii="Arial" w:hAnsi="Arial" w:cs="Arial"/>
                      <w:b/>
                      <w:sz w:val="96"/>
                      <w:szCs w:val="96"/>
                    </w:rPr>
                    <w:t>!</w:t>
                  </w:r>
                </w:p>
              </w:txbxContent>
            </v:textbox>
          </v:shape>
        </w:pict>
      </w:r>
    </w:p>
    <w:p w:rsidR="00CE69B2" w:rsidRDefault="00CE69B2">
      <w:r>
        <w:rPr>
          <w:noProof/>
          <w:lang w:val="en-US"/>
        </w:rPr>
        <w:pict>
          <v:shape id="_x0000_s1029" type="#_x0000_t63" style="position:absolute;margin-left:19.9pt;margin-top:391.75pt;width:444.65pt;height:168.75pt;flip:x;z-index:251661312" adj="1312">
            <v:textbox style="mso-next-textbox:#_x0000_s1029">
              <w:txbxContent>
                <w:p w:rsidR="00CE69B2" w:rsidRPr="0049118E" w:rsidRDefault="00CE69B2" w:rsidP="00C2460D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96"/>
                      <w:szCs w:val="96"/>
                    </w:rPr>
                  </w:pPr>
                  <w:r>
                    <w:rPr>
                      <w:rFonts w:ascii="Arial" w:hAnsi="Arial" w:cs="Arial"/>
                      <w:b/>
                      <w:sz w:val="96"/>
                      <w:szCs w:val="96"/>
                    </w:rPr>
                    <w:t>До вечера</w:t>
                  </w:r>
                  <w:r w:rsidRPr="0049118E">
                    <w:rPr>
                      <w:rFonts w:ascii="Arial" w:hAnsi="Arial" w:cs="Arial"/>
                      <w:b/>
                      <w:sz w:val="96"/>
                      <w:szCs w:val="96"/>
                    </w:rPr>
                    <w:t>!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0" type="#_x0000_t63" style="position:absolute;margin-left:-17.6pt;margin-top:169pt;width:444.65pt;height:168.75pt;flip:x;z-index:251660288" adj="1312">
            <v:textbox style="mso-next-textbox:#_x0000_s1030">
              <w:txbxContent>
                <w:p w:rsidR="00CE69B2" w:rsidRPr="0049118E" w:rsidRDefault="00CE69B2" w:rsidP="00C2460D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96"/>
                      <w:szCs w:val="96"/>
                    </w:rPr>
                  </w:pPr>
                  <w:r>
                    <w:rPr>
                      <w:rFonts w:ascii="Arial" w:hAnsi="Arial" w:cs="Arial"/>
                      <w:b/>
                      <w:sz w:val="96"/>
                      <w:szCs w:val="96"/>
                    </w:rPr>
                    <w:t>До субботы</w:t>
                  </w:r>
                  <w:r w:rsidRPr="0049118E">
                    <w:rPr>
                      <w:rFonts w:ascii="Arial" w:hAnsi="Arial" w:cs="Arial"/>
                      <w:b/>
                      <w:sz w:val="96"/>
                      <w:szCs w:val="96"/>
                    </w:rPr>
                    <w:t>!</w:t>
                  </w:r>
                </w:p>
              </w:txbxContent>
            </v:textbox>
          </v:shape>
        </w:pict>
      </w:r>
      <w:r>
        <w:br w:type="page"/>
      </w:r>
    </w:p>
    <w:p w:rsidR="00CE69B2" w:rsidRDefault="00CE69B2">
      <w:r>
        <w:rPr>
          <w:noProof/>
          <w:lang w:val="en-US"/>
        </w:rPr>
        <w:pict>
          <v:shape id="_x0000_s1031" type="#_x0000_t63" style="position:absolute;margin-left:-1.85pt;margin-top:-31.3pt;width:444.65pt;height:168.75pt;z-index:251652096" adj="1312">
            <v:textbox style="mso-next-textbox:#_x0000_s1031">
              <w:txbxContent>
                <w:p w:rsidR="00CE69B2" w:rsidRPr="0049118E" w:rsidRDefault="00CE69B2" w:rsidP="0049118E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96"/>
                      <w:szCs w:val="96"/>
                    </w:rPr>
                  </w:pPr>
                  <w:r w:rsidRPr="0049118E">
                    <w:rPr>
                      <w:rFonts w:ascii="Arial" w:hAnsi="Arial" w:cs="Arial"/>
                      <w:b/>
                      <w:sz w:val="96"/>
                      <w:szCs w:val="96"/>
                    </w:rPr>
                    <w:t>Здравствуй!</w:t>
                  </w:r>
                </w:p>
              </w:txbxContent>
            </v:textbox>
          </v:shape>
        </w:pict>
      </w:r>
    </w:p>
    <w:p w:rsidR="00CE69B2" w:rsidRDefault="00CE69B2"/>
    <w:p w:rsidR="00CE69B2" w:rsidRDefault="00CE69B2"/>
    <w:p w:rsidR="00CE69B2" w:rsidRDefault="00CE69B2"/>
    <w:p w:rsidR="00CE69B2" w:rsidRDefault="00CE69B2"/>
    <w:p w:rsidR="00CE69B2" w:rsidRDefault="00CE69B2"/>
    <w:p w:rsidR="00CE69B2" w:rsidRDefault="00CE69B2"/>
    <w:p w:rsidR="00CE69B2" w:rsidRDefault="00CE69B2"/>
    <w:p w:rsidR="00CE69B2" w:rsidRDefault="00CE69B2"/>
    <w:p w:rsidR="00CE69B2" w:rsidRDefault="00CE69B2">
      <w:r>
        <w:rPr>
          <w:noProof/>
          <w:lang w:val="en-US"/>
        </w:rPr>
        <w:pict>
          <v:shape id="_x0000_s1032" type="#_x0000_t63" style="position:absolute;margin-left:-34.85pt;margin-top:9pt;width:523.5pt;height:160.65pt;z-index:251654144" adj="2688,27227">
            <v:textbox>
              <w:txbxContent>
                <w:p w:rsidR="00CE69B2" w:rsidRPr="0049118E" w:rsidRDefault="00CE69B2" w:rsidP="0049118E">
                  <w:pPr>
                    <w:spacing w:before="240"/>
                    <w:jc w:val="center"/>
                    <w:rPr>
                      <w:rFonts w:ascii="Arial" w:hAnsi="Arial" w:cs="Arial"/>
                      <w:b/>
                      <w:sz w:val="96"/>
                      <w:szCs w:val="96"/>
                    </w:rPr>
                  </w:pPr>
                  <w:r w:rsidRPr="0049118E">
                    <w:rPr>
                      <w:rFonts w:ascii="Arial" w:hAnsi="Arial" w:cs="Arial"/>
                      <w:b/>
                      <w:sz w:val="96"/>
                      <w:szCs w:val="96"/>
                    </w:rPr>
                    <w:t>Здравствуйте</w:t>
                  </w:r>
                  <w:r>
                    <w:rPr>
                      <w:rFonts w:ascii="Arial" w:hAnsi="Arial" w:cs="Arial"/>
                      <w:b/>
                      <w:sz w:val="96"/>
                      <w:szCs w:val="96"/>
                    </w:rPr>
                    <w:t>!</w:t>
                  </w:r>
                </w:p>
              </w:txbxContent>
            </v:textbox>
          </v:shape>
        </w:pict>
      </w:r>
    </w:p>
    <w:p w:rsidR="00CE69B2" w:rsidRDefault="00CE69B2"/>
    <w:p w:rsidR="00CE69B2" w:rsidRDefault="00CE69B2"/>
    <w:p w:rsidR="00CE69B2" w:rsidRDefault="00CE69B2"/>
    <w:p w:rsidR="00CE69B2" w:rsidRDefault="00CE69B2">
      <w:r>
        <w:rPr>
          <w:noProof/>
          <w:lang w:val="en-US"/>
        </w:rPr>
        <w:pict>
          <v:shape id="_x0000_s1033" type="#_x0000_t63" style="position:absolute;margin-left:10.8pt;margin-top:175.7pt;width:6in;height:168.75pt;z-index:251653120">
            <v:textbox style="mso-next-textbox:#_x0000_s1033">
              <w:txbxContent>
                <w:p w:rsidR="00CE69B2" w:rsidRPr="0049118E" w:rsidRDefault="00CE69B2" w:rsidP="0049118E">
                  <w:pPr>
                    <w:jc w:val="center"/>
                    <w:rPr>
                      <w:rFonts w:ascii="Arial" w:hAnsi="Arial" w:cs="Arial"/>
                      <w:b/>
                      <w:sz w:val="96"/>
                      <w:szCs w:val="96"/>
                    </w:rPr>
                  </w:pPr>
                  <w:r w:rsidRPr="0049118E">
                    <w:rPr>
                      <w:rFonts w:ascii="Arial" w:hAnsi="Arial" w:cs="Arial"/>
                      <w:b/>
                      <w:sz w:val="96"/>
                      <w:szCs w:val="96"/>
                    </w:rPr>
                    <w:t>Привет</w:t>
                  </w:r>
                  <w:r>
                    <w:rPr>
                      <w:rFonts w:ascii="Arial" w:hAnsi="Arial" w:cs="Arial"/>
                      <w:b/>
                      <w:sz w:val="96"/>
                      <w:szCs w:val="96"/>
                    </w:rPr>
                    <w:t>!</w:t>
                  </w:r>
                </w:p>
              </w:txbxContent>
            </v:textbox>
          </v:shape>
        </w:pict>
      </w:r>
      <w:r>
        <w:br w:type="page"/>
      </w:r>
    </w:p>
    <w:p w:rsidR="00CE69B2" w:rsidRDefault="00CE69B2">
      <w:r>
        <w:rPr>
          <w:noProof/>
          <w:lang w:val="en-US"/>
        </w:rPr>
        <w:pict>
          <v:shape id="_x0000_s1034" type="#_x0000_t63" style="position:absolute;margin-left:-22.1pt;margin-top:-36.55pt;width:6in;height:168.75pt;z-index:251655168">
            <v:textbox style="mso-next-textbox:#_x0000_s1034">
              <w:txbxContent>
                <w:p w:rsidR="00CE69B2" w:rsidRPr="0049118E" w:rsidRDefault="00CE69B2" w:rsidP="0049118E">
                  <w:pPr>
                    <w:jc w:val="center"/>
                    <w:rPr>
                      <w:rFonts w:ascii="Arial" w:hAnsi="Arial" w:cs="Arial"/>
                      <w:b/>
                      <w:sz w:val="96"/>
                      <w:szCs w:val="96"/>
                    </w:rPr>
                  </w:pPr>
                  <w:r w:rsidRPr="0049118E">
                    <w:rPr>
                      <w:rFonts w:ascii="Arial" w:hAnsi="Arial" w:cs="Arial"/>
                      <w:b/>
                      <w:sz w:val="96"/>
                      <w:szCs w:val="96"/>
                    </w:rPr>
                    <w:t>Добрый день</w:t>
                  </w:r>
                  <w:r>
                    <w:rPr>
                      <w:rFonts w:ascii="Arial" w:hAnsi="Arial" w:cs="Arial"/>
                      <w:b/>
                      <w:sz w:val="96"/>
                      <w:szCs w:val="96"/>
                    </w:rPr>
                    <w:t>!</w:t>
                  </w:r>
                </w:p>
              </w:txbxContent>
            </v:textbox>
          </v:shape>
        </w:pict>
      </w:r>
    </w:p>
    <w:p w:rsidR="00CE69B2" w:rsidRDefault="00CE69B2"/>
    <w:p w:rsidR="00CE69B2" w:rsidRDefault="00CE69B2"/>
    <w:p w:rsidR="00CE69B2" w:rsidRDefault="00CE69B2"/>
    <w:p w:rsidR="00CE69B2" w:rsidRDefault="00CE69B2">
      <w:r>
        <w:rPr>
          <w:noProof/>
          <w:lang w:val="en-US"/>
        </w:rPr>
        <w:pict>
          <v:shape id="_x0000_s1035" type="#_x0000_t63" style="position:absolute;margin-left:90pt;margin-top:439.8pt;width:405.1pt;height:155.8pt;z-index:251658240" adj="1440,26279">
            <v:textbox style="mso-next-textbox:#_x0000_s1035">
              <w:txbxContent>
                <w:p w:rsidR="00CE69B2" w:rsidRPr="0049118E" w:rsidRDefault="00CE69B2" w:rsidP="00C2460D">
                  <w:pPr>
                    <w:jc w:val="center"/>
                    <w:rPr>
                      <w:rFonts w:ascii="Arial" w:hAnsi="Arial" w:cs="Arial"/>
                      <w:b/>
                      <w:sz w:val="96"/>
                      <w:szCs w:val="96"/>
                    </w:rPr>
                  </w:pPr>
                  <w:r>
                    <w:rPr>
                      <w:rFonts w:ascii="Arial" w:hAnsi="Arial" w:cs="Arial"/>
                      <w:b/>
                      <w:sz w:val="96"/>
                      <w:szCs w:val="96"/>
                    </w:rPr>
                    <w:t>Алло!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6" type="#_x0000_t63" style="position:absolute;margin-left:-40.1pt;margin-top:259.95pt;width:6in;height:168.75pt;z-index:251657216">
            <v:textbox style="mso-next-textbox:#_x0000_s1036">
              <w:txbxContent>
                <w:p w:rsidR="00CE69B2" w:rsidRPr="00C2460D" w:rsidRDefault="00CE69B2" w:rsidP="00C2460D">
                  <w:pPr>
                    <w:jc w:val="center"/>
                    <w:rPr>
                      <w:rFonts w:ascii="Arial" w:hAnsi="Arial" w:cs="Arial"/>
                      <w:b/>
                      <w:sz w:val="96"/>
                      <w:szCs w:val="96"/>
                    </w:rPr>
                  </w:pPr>
                  <w:r w:rsidRPr="00C2460D">
                    <w:rPr>
                      <w:rFonts w:ascii="Arial" w:hAnsi="Arial" w:cs="Arial"/>
                      <w:b/>
                      <w:sz w:val="96"/>
                      <w:szCs w:val="96"/>
                    </w:rPr>
                    <w:t>Добрый вечер</w:t>
                  </w:r>
                  <w:r>
                    <w:rPr>
                      <w:rFonts w:ascii="Arial" w:hAnsi="Arial" w:cs="Arial"/>
                      <w:b/>
                      <w:sz w:val="96"/>
                      <w:szCs w:val="96"/>
                    </w:rPr>
                    <w:t>!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7" type="#_x0000_t63" style="position:absolute;margin-left:55.15pt;margin-top:55.2pt;width:6in;height:168.75pt;z-index:251656192">
            <v:textbox style="mso-next-textbox:#_x0000_s1037">
              <w:txbxContent>
                <w:p w:rsidR="00CE69B2" w:rsidRPr="0049118E" w:rsidRDefault="00CE69B2" w:rsidP="0049118E">
                  <w:pPr>
                    <w:jc w:val="center"/>
                    <w:rPr>
                      <w:rFonts w:ascii="Arial" w:hAnsi="Arial" w:cs="Arial"/>
                      <w:b/>
                      <w:sz w:val="96"/>
                      <w:szCs w:val="96"/>
                    </w:rPr>
                  </w:pPr>
                  <w:r w:rsidRPr="0049118E">
                    <w:rPr>
                      <w:rFonts w:ascii="Arial" w:hAnsi="Arial" w:cs="Arial"/>
                      <w:b/>
                      <w:sz w:val="96"/>
                      <w:szCs w:val="96"/>
                    </w:rPr>
                    <w:t>Доброе утро</w:t>
                  </w:r>
                  <w:r>
                    <w:rPr>
                      <w:rFonts w:ascii="Arial" w:hAnsi="Arial" w:cs="Arial"/>
                      <w:b/>
                      <w:sz w:val="96"/>
                      <w:szCs w:val="96"/>
                    </w:rPr>
                    <w:t>!</w:t>
                  </w:r>
                </w:p>
              </w:txbxContent>
            </v:textbox>
          </v:shape>
        </w:pict>
      </w:r>
    </w:p>
    <w:sectPr w:rsidR="00CE69B2" w:rsidSect="00305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18E"/>
    <w:rsid w:val="000003CE"/>
    <w:rsid w:val="001032E8"/>
    <w:rsid w:val="00144107"/>
    <w:rsid w:val="003053C5"/>
    <w:rsid w:val="0037437A"/>
    <w:rsid w:val="003B59B1"/>
    <w:rsid w:val="003C2FC6"/>
    <w:rsid w:val="0049118E"/>
    <w:rsid w:val="004F6E7E"/>
    <w:rsid w:val="005F32FB"/>
    <w:rsid w:val="005F5ED4"/>
    <w:rsid w:val="007E380A"/>
    <w:rsid w:val="00885614"/>
    <w:rsid w:val="00A26631"/>
    <w:rsid w:val="00A34BA0"/>
    <w:rsid w:val="00C2460D"/>
    <w:rsid w:val="00C87866"/>
    <w:rsid w:val="00CE69B2"/>
    <w:rsid w:val="00D76539"/>
    <w:rsid w:val="00EE2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3C5"/>
    <w:pPr>
      <w:spacing w:after="200" w:line="276" w:lineRule="auto"/>
    </w:pPr>
    <w:rPr>
      <w:lang w:val="sk-SK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91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911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4</Pages>
  <Words>5</Words>
  <Characters>33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hp01</dc:creator>
  <cp:keywords/>
  <dc:description/>
  <cp:lastModifiedBy>PC</cp:lastModifiedBy>
  <cp:revision>2</cp:revision>
  <cp:lastPrinted>2020-02-27T12:42:00Z</cp:lastPrinted>
  <dcterms:created xsi:type="dcterms:W3CDTF">2020-02-27T09:22:00Z</dcterms:created>
  <dcterms:modified xsi:type="dcterms:W3CDTF">2020-02-27T12:43:00Z</dcterms:modified>
</cp:coreProperties>
</file>