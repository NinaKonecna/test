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55307F" w:rsidRPr="00076C16">
        <w:tc>
          <w:tcPr>
            <w:tcW w:w="4361" w:type="dxa"/>
          </w:tcPr>
          <w:p w:rsidR="0055307F" w:rsidRPr="00076C16" w:rsidRDefault="0055307F" w:rsidP="00076C16">
            <w:pPr>
              <w:pStyle w:val="Title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076C16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after="0" w:line="240" w:lineRule="atLeast"/>
              <w:jc w:val="center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076C16">
              <w:rPr>
                <w:rStyle w:val="Strong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076C16">
              <w:rPr>
                <w:rStyle w:val="Strong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55307F" w:rsidRPr="00076C16" w:rsidRDefault="0055307F" w:rsidP="00076C16">
            <w:pPr>
              <w:pStyle w:val="Title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trong"/>
                <w:smallCaps w:val="0"/>
              </w:rPr>
            </w:pPr>
            <w:r w:rsidRPr="00076C16">
              <w:rPr>
                <w:rStyle w:val="Strong"/>
                <w:smallCaps w:val="0"/>
                <w:sz w:val="28"/>
                <w:szCs w:val="28"/>
              </w:rPr>
              <w:t>GEL-ŠKA-EKO-VIIO-07</w:t>
            </w:r>
          </w:p>
        </w:tc>
      </w:tr>
      <w:tr w:rsidR="0055307F" w:rsidRPr="00076C16">
        <w:trPr>
          <w:trHeight w:val="108"/>
        </w:trPr>
        <w:tc>
          <w:tcPr>
            <w:tcW w:w="9210" w:type="dxa"/>
            <w:gridSpan w:val="3"/>
          </w:tcPr>
          <w:p w:rsidR="0055307F" w:rsidRPr="00076C16" w:rsidRDefault="0055307F" w:rsidP="00076C16">
            <w:pPr>
              <w:pStyle w:val="Title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r w:rsidRPr="00076C16">
              <w:rPr>
                <w:rStyle w:val="Strong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076C16"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076C16">
              <w:rPr>
                <w:rStyle w:val="Strong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076C16"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meno-iniciálkyautora, </w:t>
            </w:r>
            <w:r w:rsidRPr="00076C16">
              <w:rPr>
                <w:rStyle w:val="Strong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076C16"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-skratka predmetu, </w:t>
            </w:r>
            <w:r w:rsidRPr="00076C16">
              <w:rPr>
                <w:rStyle w:val="Strong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076C16"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-ročník, </w:t>
            </w:r>
            <w:r w:rsidRPr="00076C16">
              <w:rPr>
                <w:rStyle w:val="Strong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076C16"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-porad. číslo metodiky</w:t>
            </w:r>
          </w:p>
        </w:tc>
      </w:tr>
    </w:tbl>
    <w:p w:rsidR="0055307F" w:rsidRDefault="0055307F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55307F" w:rsidRPr="00076C16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rStyle w:val="Strong"/>
              </w:rPr>
            </w:pPr>
            <w:r w:rsidRPr="00076C16">
              <w:rPr>
                <w:rStyle w:val="Strong"/>
              </w:rPr>
              <w:t>RNDr. Lenka Škarbeková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before="120" w:after="120" w:line="240" w:lineRule="auto"/>
              <w:jc w:val="center"/>
              <w:rPr>
                <w:rStyle w:val="Strong"/>
              </w:rPr>
            </w:pPr>
            <w:r w:rsidRPr="00076C16">
              <w:rPr>
                <w:rStyle w:val="Strong"/>
              </w:rPr>
              <w:t>ŠKA</w:t>
            </w:r>
          </w:p>
        </w:tc>
      </w:tr>
      <w:tr w:rsidR="0055307F" w:rsidRPr="00076C16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trong"/>
              </w:rPr>
            </w:pPr>
            <w:r w:rsidRPr="00076C16">
              <w:rPr>
                <w:rStyle w:val="Strong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trong"/>
              </w:rPr>
            </w:pPr>
            <w:r w:rsidRPr="00076C16">
              <w:rPr>
                <w:rStyle w:val="Strong"/>
              </w:rPr>
              <w:t>0907 185 326</w:t>
            </w:r>
          </w:p>
        </w:tc>
      </w:tr>
    </w:tbl>
    <w:p w:rsidR="0055307F" w:rsidRPr="00E163D8" w:rsidRDefault="0055307F" w:rsidP="005166CE">
      <w:pPr>
        <w:pStyle w:val="Heading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55307F" w:rsidRPr="00076C16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1. Predmet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trong"/>
                <w:sz w:val="20"/>
                <w:szCs w:val="20"/>
              </w:rPr>
            </w:pPr>
            <w:r w:rsidRPr="00076C16">
              <w:rPr>
                <w:rStyle w:val="Strong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55307F" w:rsidRPr="00076C16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55307F" w:rsidP="00076C16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PBE</w:t>
            </w:r>
          </w:p>
        </w:tc>
      </w:tr>
      <w:tr w:rsidR="0055307F" w:rsidRPr="00076C16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3. Ročník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trong"/>
                <w:sz w:val="20"/>
                <w:szCs w:val="20"/>
              </w:rPr>
            </w:pPr>
            <w:r w:rsidRPr="00076C16">
              <w:rPr>
                <w:rStyle w:val="Strong"/>
                <w:sz w:val="20"/>
                <w:szCs w:val="20"/>
              </w:rPr>
              <w:t>VII.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55307F" w:rsidRPr="00076C16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55307F" w:rsidP="00076C16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55307F" w:rsidRPr="00076C16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5. Vzdelávacia oblasť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6.Vyučovací jazyk: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55307F" w:rsidRPr="00076C16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trong"/>
                <w:sz w:val="20"/>
                <w:szCs w:val="20"/>
              </w:rPr>
            </w:pPr>
            <w:r w:rsidRPr="00076C16">
              <w:rPr>
                <w:rStyle w:val="Strong"/>
                <w:sz w:val="20"/>
                <w:szCs w:val="20"/>
              </w:rPr>
              <w:t>Huby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8. Téma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trong"/>
                <w:sz w:val="20"/>
                <w:szCs w:val="20"/>
              </w:rPr>
            </w:pPr>
            <w:r w:rsidRPr="00076C16">
              <w:rPr>
                <w:rStyle w:val="Strong"/>
                <w:sz w:val="20"/>
                <w:szCs w:val="20"/>
              </w:rPr>
              <w:t>Určovanie bazídiových húb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Povinne voliteľný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trong"/>
                <w:sz w:val="20"/>
                <w:szCs w:val="20"/>
              </w:rPr>
            </w:pPr>
            <w:r w:rsidRPr="00076C16">
              <w:rPr>
                <w:rStyle w:val="Strong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076C16">
              <w:rPr>
                <w:b/>
                <w:bCs/>
              </w:rPr>
              <w:br/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trong"/>
                <w:sz w:val="20"/>
                <w:szCs w:val="20"/>
              </w:rPr>
            </w:pPr>
            <w:r w:rsidRPr="00076C16">
              <w:rPr>
                <w:rStyle w:val="Strong"/>
                <w:sz w:val="20"/>
                <w:szCs w:val="20"/>
              </w:rPr>
              <w:t>7.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12. Medzipredmetové vzťahy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trong"/>
                <w:sz w:val="20"/>
                <w:szCs w:val="20"/>
              </w:rPr>
            </w:pPr>
            <w:r w:rsidRPr="00076C16">
              <w:rPr>
                <w:rStyle w:val="Strong"/>
                <w:sz w:val="20"/>
                <w:szCs w:val="20"/>
              </w:rPr>
              <w:t>biológia, ekológia, informatika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55307F" w:rsidRPr="00DD5BCB" w:rsidRDefault="0055307F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55307F" w:rsidRPr="00076C16">
        <w:trPr>
          <w:cantSplit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55307F" w:rsidRPr="00076C16">
        <w:trPr>
          <w:cantSplit/>
          <w:trHeight w:val="178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Verbálne vyjadrovanie pri odpovedaní na otázky, vzájomná komunikácia pri práci v skupine.</w:t>
            </w:r>
          </w:p>
        </w:tc>
      </w:tr>
      <w:tr w:rsidR="0055307F" w:rsidRPr="00076C16">
        <w:trPr>
          <w:cantSplit/>
          <w:trHeight w:val="178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  <w:r w:rsidRPr="00076C16">
              <w:rPr>
                <w:sz w:val="20"/>
                <w:szCs w:val="20"/>
              </w:rPr>
              <w:t xml:space="preserve">žiak používa a osvojuje si odborné  výrazy a vedecké názvy húb. 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Digitálne kompetencie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Práca s interaktívnou tabuľou.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Žiak sa učí byť spolupracovať, vedieť prijať názor iných. Prijíma a osvojuje si spoločenský aspekt významu húb v ekosystéme, ich význam ako hodnotnej potraviny, zásady zberu, potrebu ochrany a neetickom prístupe v prípade ich ničenia.  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Učiť sa učiť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Žiaci sa učia navzájom prostredníctvom vyhľadávania informácií v obrazovom atlase húb, prostredníctvom skupinovej práce a opakovaním poznatkov v rozličných situáciách.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Žiaci určujú druhy húb na základe vlastných doterajších poznatkov a odpovedajú na prípadné otázky učiteľa podľa vlastných skúseností.</w:t>
            </w:r>
          </w:p>
        </w:tc>
      </w:tr>
      <w:tr w:rsidR="0055307F" w:rsidRPr="00076C16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076C16">
              <w:rPr>
                <w:sz w:val="20"/>
                <w:szCs w:val="20"/>
              </w:rPr>
              <w:t>(čo má žiak vedieť)</w:t>
            </w:r>
          </w:p>
          <w:p w:rsidR="0055307F" w:rsidRPr="00076C16" w:rsidRDefault="0055307F" w:rsidP="00076C16">
            <w:pPr>
              <w:pStyle w:val="ListParagraph"/>
              <w:numPr>
                <w:ilvl w:val="0"/>
                <w:numId w:val="28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určiťdruhové aj rodové názvy predložených druhov húb,</w:t>
            </w:r>
          </w:p>
          <w:p w:rsidR="0055307F" w:rsidRPr="00076C16" w:rsidRDefault="0055307F" w:rsidP="00076C16">
            <w:pPr>
              <w:pStyle w:val="ListParagraph"/>
              <w:numPr>
                <w:ilvl w:val="0"/>
                <w:numId w:val="28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zatriediť huby medzi jedlé, jedovaté a nejedlé,</w:t>
            </w:r>
          </w:p>
          <w:p w:rsidR="0055307F" w:rsidRPr="00076C16" w:rsidRDefault="0055307F" w:rsidP="00076C16">
            <w:pPr>
              <w:pStyle w:val="ListParagraph"/>
              <w:numPr>
                <w:ilvl w:val="0"/>
                <w:numId w:val="28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poznať najjedovatejšiu hubu v našich podmienkach a význam tepelnej úpravy húb pred ich konzumáciou.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076C16">
              <w:rPr>
                <w:sz w:val="20"/>
                <w:szCs w:val="20"/>
              </w:rPr>
              <w:t>(čomu má žiak porozumieť)</w:t>
            </w:r>
          </w:p>
          <w:p w:rsidR="0055307F" w:rsidRPr="00076C16" w:rsidRDefault="0055307F" w:rsidP="00076C16">
            <w:pPr>
              <w:pStyle w:val="ListParagraph"/>
              <w:numPr>
                <w:ilvl w:val="0"/>
                <w:numId w:val="29"/>
              </w:num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uvedomiť si zdravotné riziká a nebezpečenstvo pri konzumácii jedovatých húb.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Psychomotorická oblasť</w:t>
            </w:r>
            <w:r w:rsidRPr="00076C16">
              <w:t>(čo má žiak robiť)</w:t>
            </w:r>
          </w:p>
          <w:p w:rsidR="0055307F" w:rsidRPr="00076C16" w:rsidRDefault="0055307F" w:rsidP="00076C16">
            <w:pPr>
              <w:pStyle w:val="ListParagraph"/>
              <w:numPr>
                <w:ilvl w:val="0"/>
                <w:numId w:val="29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rozlíšiť na základe základných rozdielov muchotrávku zelenú od pečiarky poľnej. </w:t>
            </w:r>
            <w:r w:rsidRPr="00076C16">
              <w:rPr>
                <w:sz w:val="20"/>
                <w:szCs w:val="20"/>
              </w:rPr>
              <w:tab/>
            </w:r>
          </w:p>
        </w:tc>
      </w:tr>
      <w:tr w:rsidR="0055307F" w:rsidRPr="00076C16">
        <w:trPr>
          <w:cantSplit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Vedieť určiť vybrané druhy bazídiových húb. 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Vedieť zatriediť huby k jedlým, nejedlým a jedovatým.</w:t>
            </w:r>
          </w:p>
        </w:tc>
      </w:tr>
      <w:tr w:rsidR="0055307F" w:rsidRPr="00076C16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Organizačné formy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VH základného typu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Metódy vyučovania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Diskusia, metóda otázok a odpovedí, práca s interaktívnou prezentáciou a interaktívnou tabuľou, práca s obrazovými atlasmi, praktické určovanie druhovhúb, porovnávanieplodníc húb 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55307F" w:rsidRPr="00076C16" w:rsidRDefault="0055307F" w:rsidP="00076C16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  <w:tr w:rsidR="0055307F" w:rsidRPr="00076C16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Literatúra</w:t>
            </w:r>
          </w:p>
          <w:p w:rsidR="0055307F" w:rsidRPr="00076C16" w:rsidRDefault="0055307F" w:rsidP="00076C16">
            <w:pPr>
              <w:spacing w:before="60" w:after="60" w:line="240" w:lineRule="auto"/>
              <w:ind w:left="34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Smotlacha, M. etal</w:t>
            </w:r>
            <w:bookmarkStart w:id="0" w:name="_GoBack"/>
            <w:bookmarkEnd w:id="0"/>
            <w:r w:rsidRPr="00076C16">
              <w:rPr>
                <w:sz w:val="20"/>
                <w:szCs w:val="20"/>
              </w:rPr>
              <w:t>: Vreckový atlas húb. 2010. PRAHA: Ottovonakladatelství, 304s. ISBN 978-80-73-60-672-5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Didaktická technika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Počítač s pripojením na internet a dataprojektor.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Knižné obrazové atlasy húb, čistý kancelársky papier (cca 15 ks)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Iné zdroje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Vlastné materiály – interaktívna prezentácia v MO PowerPoint – súbor </w:t>
            </w:r>
            <w:r w:rsidRPr="00076C16">
              <w:rPr>
                <w:b/>
                <w:bCs/>
                <w:sz w:val="20"/>
                <w:szCs w:val="20"/>
              </w:rPr>
              <w:t>GEL-ŠKA-EKO-VIIO-07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Materiál v programe kartičky na triedenie húb na jedlé, nejedlé, jedovaté.- súbor </w:t>
            </w:r>
            <w:r w:rsidRPr="00076C16">
              <w:rPr>
                <w:b/>
                <w:bCs/>
                <w:sz w:val="20"/>
                <w:szCs w:val="20"/>
              </w:rPr>
              <w:t>GEL-ŠKA-EKO-VIIO-09</w:t>
            </w:r>
          </w:p>
        </w:tc>
      </w:tr>
    </w:tbl>
    <w:p w:rsidR="0055307F" w:rsidRPr="00DD5BCB" w:rsidRDefault="0055307F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Učebňa s interaktívnou tabuľou, dataprojektorom a počítačom pripojeným na internet.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- 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Bez obmedzení.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</w:tbl>
    <w:p w:rsidR="0055307F" w:rsidRPr="00DD5BCB" w:rsidRDefault="0055307F" w:rsidP="001223C2"/>
    <w:p w:rsidR="0055307F" w:rsidRPr="00DD5BCB" w:rsidRDefault="0055307F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55307F" w:rsidRPr="00DD5BCB" w:rsidRDefault="0055307F" w:rsidP="005166CE">
      <w:pPr>
        <w:pStyle w:val="Heading1"/>
      </w:pPr>
      <w:r w:rsidRPr="00DD5BCB">
        <w:t>Štruktúra vyučovacej hodiny</w:t>
      </w:r>
    </w:p>
    <w:p w:rsidR="0055307F" w:rsidRPr="00DD5BCB" w:rsidRDefault="0055307F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55307F" w:rsidRPr="00076C16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55307F" w:rsidRPr="00076C16" w:rsidRDefault="0055307F" w:rsidP="00DD7D91">
            <w:pPr>
              <w:pStyle w:val="Heading2"/>
            </w:pPr>
            <w:r w:rsidRPr="00076C16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10 min.</w:t>
            </w:r>
          </w:p>
        </w:tc>
      </w:tr>
    </w:tbl>
    <w:p w:rsidR="0055307F" w:rsidRDefault="0055307F" w:rsidP="00D90CBF">
      <w:r w:rsidRPr="00D90CBF">
        <w:t xml:space="preserve">Učiteľ sa metódou otázok a odpovedí pýta na to, či žiaci zbierajú huby, či ich konzumujú a aké druhy. </w:t>
      </w:r>
      <w:r>
        <w:t xml:space="preserve">Na interaktívnej tabuli s využitím akcie pero popíšu stavbu plodnice huby na pripravenom obrázku, ktorý je súčasťou </w:t>
      </w:r>
      <w:r w:rsidRPr="00D90CBF">
        <w:t>PowerP</w:t>
      </w:r>
      <w:r>
        <w:t>ointovej prezentácie</w:t>
      </w:r>
      <w:r w:rsidRPr="00D90CBF">
        <w:t>.</w:t>
      </w:r>
    </w:p>
    <w:p w:rsidR="0055307F" w:rsidRPr="00DD5BCB" w:rsidRDefault="0055307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trong"/>
        </w:rPr>
        <w:t>žiakov</w:t>
      </w:r>
      <w:r w:rsidRPr="00DD5BCB">
        <w:rPr>
          <w:b/>
          <w:bCs/>
        </w:rPr>
        <w:t>: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</w:t>
      </w:r>
      <w:r>
        <w:t xml:space="preserve"> Odpovedajte </w:t>
      </w:r>
      <w:r w:rsidRPr="00D90CBF">
        <w:t>na otázky  učiteľa</w:t>
      </w:r>
      <w:r>
        <w:t>: Zbierate huby? Aké druhy? Kam chodievate na huby? Konzumujete huby? Chutia vám huby? Ako ich pripravujete?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CBF">
        <w:t>2)</w:t>
      </w:r>
      <w:r>
        <w:t xml:space="preserve">S </w:t>
      </w:r>
      <w:r w:rsidRPr="00D90CBF">
        <w:t>využitím</w:t>
      </w:r>
      <w:r>
        <w:t xml:space="preserve"> akcie p</w:t>
      </w:r>
      <w:r w:rsidRPr="00D90CBF">
        <w:t xml:space="preserve">ero na interaktívnej tabuli </w:t>
      </w:r>
      <w:r>
        <w:t>popíšte č</w:t>
      </w:r>
      <w:r w:rsidRPr="00D90CBF">
        <w:t>asti plodnice huby na obrázku.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CBF">
        <w:t>3)</w:t>
      </w:r>
      <w:r>
        <w:t xml:space="preserve"> Popísaný obrázok plodnice huby s </w:t>
      </w:r>
      <w:r w:rsidRPr="00D90CBF">
        <w:t>po</w:t>
      </w:r>
      <w:r>
        <w:t xml:space="preserve">jmamy z PowerPointovej prezentácie sinakreslite </w:t>
      </w:r>
      <w:r w:rsidRPr="00D90CBF">
        <w:t>do zošita.</w:t>
      </w:r>
    </w:p>
    <w:p w:rsidR="0055307F" w:rsidRPr="00DD5BCB" w:rsidRDefault="0055307F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Heading2"/>
            </w:pPr>
            <w:r w:rsidRPr="00076C16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16 min.</w:t>
            </w:r>
          </w:p>
        </w:tc>
      </w:tr>
    </w:tbl>
    <w:p w:rsidR="0055307F" w:rsidRPr="00D90CBF" w:rsidRDefault="0055307F" w:rsidP="00D90CBF">
      <w:r w:rsidRPr="00D90CBF">
        <w:t>Na</w:t>
      </w:r>
      <w:r>
        <w:t xml:space="preserve"> obrázku v PowerPointovej prezentácii s</w:t>
      </w:r>
      <w:r w:rsidRPr="00D90CBF">
        <w:t xml:space="preserve">a nachádzajú huby v listnatom a ihličnatom lese a lúčne huby. Úlohou žiakov bude </w:t>
      </w:r>
      <w:r>
        <w:t xml:space="preserve">huby </w:t>
      </w:r>
      <w:r w:rsidRPr="00D90CBF">
        <w:t xml:space="preserve">najprv pomenovať, určiť tie, ktoré poznajú a označiť ich na interaktívnej tabuli </w:t>
      </w:r>
      <w:r>
        <w:t xml:space="preserve">akciou pero </w:t>
      </w:r>
      <w:r w:rsidRPr="00D90CBF">
        <w:t xml:space="preserve">dohodnutým znakom </w:t>
      </w:r>
      <w:r w:rsidRPr="00D90CBF">
        <w:rPr>
          <w:rStyle w:val="st"/>
          <w:rFonts w:ascii="MS Gothic" w:eastAsia="MS Gothic" w:hAnsi="MS Gothic" w:cs="MS Gothic" w:hint="eastAsia"/>
          <w:b/>
          <w:bCs/>
        </w:rPr>
        <w:t>✓</w:t>
      </w:r>
      <w:r w:rsidRPr="00D90CBF">
        <w:t xml:space="preserve">. Tie, ktoré nepoznajú označia otáznikom </w:t>
      </w:r>
      <w:r w:rsidRPr="00D90CBF">
        <w:rPr>
          <w:b/>
          <w:bCs/>
        </w:rPr>
        <w:t>?</w:t>
      </w:r>
      <w:r w:rsidRPr="00D90CBF">
        <w:t xml:space="preserve"> a následne ich budú určovať pomocou obrazových atlasov húb.  </w:t>
      </w:r>
    </w:p>
    <w:p w:rsidR="0055307F" w:rsidRDefault="0055307F" w:rsidP="005166CE"/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5166CE">
        <w:rPr>
          <w:rStyle w:val="Strong"/>
        </w:rPr>
        <w:t>Úlohy pre žiakov:</w:t>
      </w:r>
    </w:p>
    <w:p w:rsidR="0055307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Pr="00D90CBF">
        <w:t>Individuálne, ústnou formou</w:t>
      </w:r>
      <w:r>
        <w:t xml:space="preserve"> určte </w:t>
      </w:r>
      <w:r w:rsidRPr="00D90CBF">
        <w:t>druhy húb, ktoré</w:t>
      </w:r>
      <w:r>
        <w:t xml:space="preserve"> poznáte.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"/>
          <w:rFonts w:eastAsia="MS Mincho" w:cs="Arial"/>
          <w:b/>
          <w:bCs/>
        </w:rPr>
      </w:pPr>
      <w:r w:rsidRPr="00D90CBF">
        <w:t xml:space="preserve">2) Na interaktívnej tabuli </w:t>
      </w:r>
      <w:r>
        <w:t xml:space="preserve">označte druhy húb, ktoré ste určili </w:t>
      </w:r>
      <w:r w:rsidRPr="00D90CBF">
        <w:t xml:space="preserve">správne </w:t>
      </w:r>
      <w:r>
        <w:t>z</w:t>
      </w:r>
      <w:r w:rsidRPr="00D90CBF">
        <w:t xml:space="preserve">nakom </w:t>
      </w:r>
      <w:r w:rsidRPr="00D90CBF">
        <w:rPr>
          <w:rStyle w:val="st"/>
          <w:rFonts w:ascii="MS Gothic" w:eastAsia="MS Gothic" w:hAnsi="MS Gothic" w:cs="MS Gothic" w:hint="eastAsia"/>
          <w:b/>
          <w:bCs/>
        </w:rPr>
        <w:t>✓</w:t>
      </w:r>
      <w:r w:rsidRPr="00D90CBF">
        <w:rPr>
          <w:rStyle w:val="st"/>
          <w:rFonts w:eastAsia="MS Mincho" w:cs="Arial"/>
          <w:b/>
          <w:bCs/>
        </w:rPr>
        <w:t>.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CBF">
        <w:rPr>
          <w:rStyle w:val="st"/>
          <w:rFonts w:eastAsia="MS Mincho" w:cs="Arial"/>
        </w:rPr>
        <w:t>3) Otáznikom</w:t>
      </w:r>
      <w:r w:rsidRPr="00D90CBF">
        <w:rPr>
          <w:rStyle w:val="st"/>
          <w:rFonts w:eastAsia="MS Mincho" w:cs="Arial"/>
          <w:b/>
          <w:bCs/>
        </w:rPr>
        <w:t>?</w:t>
      </w:r>
      <w:r w:rsidRPr="00D90CBF">
        <w:rPr>
          <w:rStyle w:val="st"/>
          <w:rFonts w:eastAsia="MS Mincho" w:cs="Arial"/>
        </w:rPr>
        <w:t xml:space="preserve"> označ</w:t>
      </w:r>
      <w:r>
        <w:rPr>
          <w:rStyle w:val="st"/>
          <w:rFonts w:eastAsia="MS Mincho" w:cs="Arial"/>
        </w:rPr>
        <w:t>te</w:t>
      </w:r>
      <w:r w:rsidRPr="00D90CBF">
        <w:rPr>
          <w:rStyle w:val="st"/>
          <w:rFonts w:eastAsia="MS Mincho" w:cs="Arial"/>
        </w:rPr>
        <w:t xml:space="preserve"> neznáme druhy húb.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CBF">
        <w:t xml:space="preserve">4) </w:t>
      </w:r>
      <w:r>
        <w:t>N</w:t>
      </w:r>
      <w:r w:rsidRPr="00D90CBF">
        <w:t>eznáme druhy húb</w:t>
      </w:r>
      <w:r>
        <w:t xml:space="preserve"> označené otáznikom určte s pomocou </w:t>
      </w:r>
      <w:r w:rsidRPr="00D90CBF">
        <w:t>obrazový</w:t>
      </w:r>
      <w:r>
        <w:t>ch</w:t>
      </w:r>
      <w:r w:rsidRPr="00D90CBF">
        <w:t xml:space="preserve"> atlas</w:t>
      </w:r>
      <w:r>
        <w:t>ov</w:t>
      </w:r>
      <w:r w:rsidRPr="00D90CBF">
        <w:t xml:space="preserve"> húb</w:t>
      </w:r>
      <w:r>
        <w:t>.</w:t>
      </w:r>
    </w:p>
    <w:p w:rsidR="0055307F" w:rsidRPr="00DD5BCB" w:rsidRDefault="0055307F" w:rsidP="00E163D8">
      <w:pPr>
        <w:rPr>
          <w:b/>
          <w:bCs/>
        </w:rPr>
      </w:pPr>
    </w:p>
    <w:p w:rsidR="0055307F" w:rsidRPr="00DD5BCB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trong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55307F" w:rsidRPr="00DD5BCB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Pr="00D90CBF">
        <w:t>Učiteľ usmerňuje aktivitu žiakov, využíva priebežnú pochvalu najaktívnejších žiakov</w:t>
      </w:r>
      <w:r>
        <w:t>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Heading2"/>
            </w:pPr>
            <w:r w:rsidRPr="00076C16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16 min.</w:t>
            </w:r>
          </w:p>
        </w:tc>
      </w:tr>
    </w:tbl>
    <w:p w:rsidR="0055307F" w:rsidRPr="00A3408F" w:rsidRDefault="0055307F" w:rsidP="00A3408F">
      <w:r w:rsidRPr="00A3408F">
        <w:t xml:space="preserve">Žiaci sa rozdelia do dvojíc a to ako si zapamätali názvy druhov húb si overia pomocou obrázkovej prezentácie. </w:t>
      </w:r>
    </w:p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5166CE">
        <w:rPr>
          <w:rStyle w:val="Strong"/>
        </w:rPr>
        <w:t>Úlohy pre žiakov:</w:t>
      </w:r>
    </w:p>
    <w:p w:rsidR="0055307F" w:rsidRPr="00A3408F" w:rsidRDefault="0055307F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Pr="00A3408F">
        <w:t xml:space="preserve">Rozdeľte sa do dvojíc, napíšte si na </w:t>
      </w:r>
      <w:r>
        <w:t xml:space="preserve">čistý </w:t>
      </w:r>
      <w:r w:rsidRPr="00A3408F">
        <w:t xml:space="preserve">papier </w:t>
      </w:r>
      <w:r>
        <w:t xml:space="preserve">svoje </w:t>
      </w:r>
      <w:r w:rsidRPr="00A3408F">
        <w:t>menáa zapisujte určené druhy húb na obrázkoch v</w:t>
      </w:r>
      <w:r>
        <w:t> PowerPointovej prezentácii</w:t>
      </w:r>
      <w:r w:rsidRPr="00A3408F">
        <w:t> od čísla 1 až po 29.</w:t>
      </w:r>
    </w:p>
    <w:p w:rsidR="0055307F" w:rsidRPr="00A3408F" w:rsidRDefault="0055307F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408F">
        <w:t>2) Dvojica si vymeňte vyplnené papiere a spoločne opravujte odpovede. Za každý správny rodový aj druhový názov je 0,5+0,5 = 1 bod.</w:t>
      </w:r>
    </w:p>
    <w:p w:rsidR="0055307F" w:rsidRPr="00B33546" w:rsidRDefault="0055307F" w:rsidP="00E163D8"/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5166CE">
        <w:rPr>
          <w:rStyle w:val="Strong"/>
        </w:rPr>
        <w:t>Kontrola a hodnotenie žiakov (metódy a prostriedky hodnotenia):</w:t>
      </w:r>
    </w:p>
    <w:p w:rsidR="0055307F" w:rsidRPr="00DD5BCB" w:rsidRDefault="0055307F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Pr="00A3408F">
        <w:t>Po ukončení aktivity dve dvojice s najvyšším počtom bodov sú odmenené jednotkou pre každého žiaka.</w:t>
      </w:r>
    </w:p>
    <w:p w:rsidR="0055307F" w:rsidRPr="0033733A" w:rsidRDefault="0055307F" w:rsidP="005E3D8B">
      <w:r w:rsidRPr="0033733A">
        <w:t>Pre praktické hľadisko, je dôležité okrem správneho určenia húb vedieť, ktoré z nich sú jedlé, nejedlé a jedovaté. Učiteľ sa pýta na vysvetlenie takéhoto triedenia. Pýta sa na najjedovatejšiu hubu v našich podmienkach a na význam tepelného spracovania húb po dobu 20 minút. Na interaktívnej tabuli označia podľa obrázkov rozdiely medzi muchotrávkou zelenou a pečiarkou poľnou.</w:t>
      </w:r>
    </w:p>
    <w:p w:rsidR="0055307F" w:rsidRPr="0033733A" w:rsidRDefault="0055307F" w:rsidP="005E3D8B">
      <w:r w:rsidRPr="0033733A">
        <w:t xml:space="preserve">Na záver si správnosť zatriedenia húb do kategórií jedlé, nejedlé a jedovaté žiaci overia v programe kartičky.  </w:t>
      </w:r>
    </w:p>
    <w:p w:rsidR="0055307F" w:rsidRPr="005166CE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5166CE">
        <w:rPr>
          <w:rStyle w:val="Strong"/>
        </w:rPr>
        <w:t>Úlohy pre žiakov:</w:t>
      </w:r>
    </w:p>
    <w:p w:rsidR="0055307F" w:rsidRPr="0033733A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Odpovedajte na otázky učiteľa: Aká je najjedovatejšia huba v našich lesoch? Prečo je potrebné huby tepelne spracovať pred konzumáciou?</w:t>
      </w:r>
    </w:p>
    <w:p w:rsidR="0055307F" w:rsidRPr="0033733A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733A">
        <w:t>2) Na interaktívnej tabuli, perom, dopíš</w:t>
      </w:r>
      <w:r>
        <w:t>te</w:t>
      </w:r>
      <w:r w:rsidRPr="0033733A">
        <w:t xml:space="preserve"> do prezentácie </w:t>
      </w:r>
      <w:r>
        <w:t xml:space="preserve">pod príslušné obrázky </w:t>
      </w:r>
      <w:r w:rsidRPr="0033733A">
        <w:t xml:space="preserve">rozdiely medzi muchotrávkou </w:t>
      </w:r>
      <w:r>
        <w:t>zelenou</w:t>
      </w:r>
      <w:r w:rsidRPr="0033733A">
        <w:t xml:space="preserve"> a</w:t>
      </w:r>
      <w:r>
        <w:t> </w:t>
      </w:r>
      <w:r w:rsidRPr="0033733A">
        <w:t>pečiarkou</w:t>
      </w:r>
      <w:r>
        <w:t xml:space="preserve"> poľnou</w:t>
      </w:r>
      <w:r w:rsidRPr="0033733A">
        <w:t xml:space="preserve">. </w:t>
      </w:r>
    </w:p>
    <w:p w:rsidR="0055307F" w:rsidRPr="0033733A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733A">
        <w:t>3) Vyber</w:t>
      </w:r>
      <w:r>
        <w:t>te</w:t>
      </w:r>
      <w:r w:rsidRPr="0033733A">
        <w:t xml:space="preserve"> si jedného zástupcu za všetkých žiakov.</w:t>
      </w:r>
    </w:p>
    <w:p w:rsidR="0055307F" w:rsidRPr="0033733A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733A">
        <w:t xml:space="preserve">4) Žiak, ich zástupca, </w:t>
      </w:r>
      <w:r>
        <w:t xml:space="preserve">Zástupca žiakov </w:t>
      </w:r>
      <w:r w:rsidRPr="0033733A">
        <w:t xml:space="preserve">pracuje </w:t>
      </w:r>
      <w:r>
        <w:t xml:space="preserve">na interaktívnej tabuli </w:t>
      </w:r>
      <w:r w:rsidRPr="0033733A">
        <w:t xml:space="preserve">v programe kartičky na zatriedení húb k jedlým, nejedlým a jedovatým podľa pokynov ostatných žiakov. </w:t>
      </w:r>
    </w:p>
    <w:p w:rsidR="0055307F" w:rsidRPr="00DD5BCB" w:rsidRDefault="0055307F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Heading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3 min.</w:t>
            </w:r>
          </w:p>
        </w:tc>
      </w:tr>
    </w:tbl>
    <w:p w:rsidR="0055307F" w:rsidRPr="0033733A" w:rsidRDefault="0055307F" w:rsidP="0033733A">
      <w:r w:rsidRPr="0033733A">
        <w:t xml:space="preserve">Na záver </w:t>
      </w:r>
      <w:r>
        <w:t>slovne zhodnotí prácu a aktivitu žiakov a žiakom zapíše získané známky.</w:t>
      </w:r>
    </w:p>
    <w:p w:rsidR="0055307F" w:rsidRPr="00DD5BCB" w:rsidRDefault="0055307F" w:rsidP="005166CE">
      <w:pPr>
        <w:pStyle w:val="Heading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55307F" w:rsidRPr="005944A9" w:rsidRDefault="0055307F" w:rsidP="005944A9">
      <w:pPr>
        <w:pStyle w:val="ListParagraph"/>
        <w:numPr>
          <w:ilvl w:val="0"/>
          <w:numId w:val="9"/>
        </w:numPr>
      </w:pPr>
      <w:r w:rsidRPr="005944A9">
        <w:t>Interaktívna prezentácia v Microsoft Office PowerPoint</w:t>
      </w:r>
      <w:r>
        <w:t xml:space="preserve"> - súbor</w:t>
      </w:r>
      <w:r>
        <w:rPr>
          <w:b/>
          <w:bCs/>
          <w:sz w:val="20"/>
          <w:szCs w:val="20"/>
        </w:rPr>
        <w:t>GEL-Š</w:t>
      </w:r>
      <w:r w:rsidRPr="00A70591">
        <w:rPr>
          <w:b/>
          <w:bCs/>
          <w:sz w:val="20"/>
          <w:szCs w:val="20"/>
        </w:rPr>
        <w:t>KA-</w:t>
      </w:r>
      <w:r>
        <w:rPr>
          <w:b/>
          <w:bCs/>
          <w:sz w:val="20"/>
          <w:szCs w:val="20"/>
        </w:rPr>
        <w:t>EKO</w:t>
      </w:r>
      <w:r w:rsidRPr="00A70591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VIIO-08</w:t>
      </w:r>
    </w:p>
    <w:p w:rsidR="0055307F" w:rsidRPr="00FD48F9" w:rsidRDefault="0055307F" w:rsidP="005944A9">
      <w:pPr>
        <w:pStyle w:val="ListParagraph"/>
        <w:numPr>
          <w:ilvl w:val="0"/>
          <w:numId w:val="9"/>
        </w:numPr>
      </w:pPr>
      <w:r w:rsidRPr="00FD48F9">
        <w:t>Materiál na triedenie jedlých, nejedlých a jedovatých húb v programe kartičky</w:t>
      </w:r>
      <w:r>
        <w:rPr>
          <w:b/>
          <w:bCs/>
          <w:sz w:val="20"/>
          <w:szCs w:val="20"/>
        </w:rPr>
        <w:t>GEL-ŠKA-EKO-VIIO-09</w:t>
      </w:r>
    </w:p>
    <w:p w:rsidR="0055307F" w:rsidRPr="00DD5BCB" w:rsidRDefault="0055307F" w:rsidP="005166CE">
      <w:pPr>
        <w:pStyle w:val="Heading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55307F" w:rsidRDefault="0055307F" w:rsidP="00DD7D91">
      <w:pPr>
        <w:pStyle w:val="Heading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55307F" w:rsidRPr="005944A9" w:rsidRDefault="0055307F" w:rsidP="005944A9">
      <w:pPr>
        <w:pStyle w:val="ListParagraph"/>
        <w:numPr>
          <w:ilvl w:val="0"/>
          <w:numId w:val="12"/>
        </w:numPr>
      </w:pPr>
      <w:r w:rsidRPr="005944A9">
        <w:t xml:space="preserve">UŠÁKOVÁ, K.-ČIPKOVÁ,E.-NAGYOVÁ, E.-GÁLOVÁ,E., 2007. </w:t>
      </w:r>
      <w:r w:rsidRPr="005944A9">
        <w:rPr>
          <w:i/>
          <w:iCs/>
        </w:rPr>
        <w:t>Biológia pre gymnáziá 7 Praktické cvičenia a seminár I.</w:t>
      </w:r>
      <w:r w:rsidRPr="005944A9">
        <w:t>Bratislava: Slovenské pedagogické nakladateľstvo-Mladé letá. 1. vyd.110 s. ISBN-978-80-1000766-0</w:t>
      </w:r>
    </w:p>
    <w:p w:rsidR="0055307F" w:rsidRPr="005166CE" w:rsidRDefault="0055307F" w:rsidP="00DD7D91">
      <w:pPr>
        <w:pStyle w:val="Heading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  <w:r>
        <w:rPr>
          <w:sz w:val="28"/>
          <w:szCs w:val="28"/>
        </w:rPr>
        <w:t xml:space="preserve"> a o</w:t>
      </w:r>
      <w:r w:rsidRPr="005166CE">
        <w:rPr>
          <w:sz w:val="28"/>
          <w:szCs w:val="28"/>
        </w:rPr>
        <w:t>brazová príloha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Časti plodnice huby: </w:t>
      </w:r>
      <w:hyperlink r:id="rId7" w:history="1">
        <w:r w:rsidRPr="00766B9B">
          <w:rPr>
            <w:rStyle w:val="Hyperlink"/>
            <w:rFonts w:cs="Arial"/>
            <w:sz w:val="20"/>
            <w:szCs w:val="20"/>
          </w:rPr>
          <w:t>http</w:t>
        </w:r>
      </w:hyperlink>
      <w:hyperlink r:id="rId8" w:history="1">
        <w:r w:rsidRPr="00766B9B">
          <w:rPr>
            <w:rStyle w:val="Hyperlink"/>
            <w:rFonts w:cs="Arial"/>
            <w:sz w:val="20"/>
            <w:szCs w:val="20"/>
          </w:rPr>
          <w:t>://pancelcino.webnode.cz/prirodoveda/houby/stavba-tela</w:t>
        </w:r>
      </w:hyperlink>
      <w:hyperlink r:id="rId9" w:history="1">
        <w:r w:rsidRPr="00766B9B">
          <w:rPr>
            <w:rStyle w:val="Hyperlink"/>
            <w:rFonts w:cs="Arial"/>
            <w:sz w:val="20"/>
            <w:szCs w:val="20"/>
          </w:rPr>
          <w:t xml:space="preserve">/ </w:t>
        </w:r>
      </w:hyperlink>
      <w:r w:rsidRPr="00766B9B">
        <w:rPr>
          <w:sz w:val="20"/>
          <w:szCs w:val="20"/>
        </w:rPr>
        <w:t>(2</w:t>
      </w:r>
      <w:r>
        <w:rPr>
          <w:sz w:val="20"/>
          <w:szCs w:val="20"/>
        </w:rPr>
        <w:t>3</w:t>
      </w:r>
      <w:r w:rsidRPr="00766B9B">
        <w:rPr>
          <w:sz w:val="20"/>
          <w:szCs w:val="20"/>
        </w:rPr>
        <w:t>.</w:t>
      </w:r>
      <w:r>
        <w:rPr>
          <w:sz w:val="20"/>
          <w:szCs w:val="20"/>
        </w:rPr>
        <w:t>11</w:t>
      </w:r>
      <w:r w:rsidRPr="00766B9B">
        <w:rPr>
          <w:sz w:val="20"/>
          <w:szCs w:val="20"/>
        </w:rPr>
        <w:t>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Listnatý les: </w:t>
      </w:r>
      <w:hyperlink r:id="rId10" w:history="1">
        <w:r w:rsidRPr="00766B9B">
          <w:rPr>
            <w:rStyle w:val="Hyperlink"/>
            <w:rFonts w:cs="Arial"/>
            <w:sz w:val="20"/>
            <w:szCs w:val="20"/>
          </w:rPr>
          <w:t>http</w:t>
        </w:r>
      </w:hyperlink>
      <w:hyperlink r:id="rId11" w:history="1">
        <w:r w:rsidRPr="00766B9B">
          <w:rPr>
            <w:rStyle w:val="Hyperlink"/>
            <w:rFonts w:cs="Arial"/>
            <w:sz w:val="20"/>
            <w:szCs w:val="20"/>
          </w:rPr>
          <w:t>://</w:t>
        </w:r>
      </w:hyperlink>
      <w:hyperlink r:id="rId12" w:history="1">
        <w:r w:rsidRPr="00766B9B">
          <w:rPr>
            <w:rStyle w:val="Hyperlink"/>
            <w:rFonts w:cs="Arial"/>
            <w:sz w:val="20"/>
            <w:szCs w:val="20"/>
          </w:rPr>
          <w:t>www.stacs.szm.com/indexx/foto1.jpg</w:t>
        </w:r>
      </w:hyperlink>
      <w:r w:rsidRPr="00766B9B">
        <w:rPr>
          <w:sz w:val="20"/>
          <w:szCs w:val="20"/>
        </w:rPr>
        <w:t xml:space="preserve"> (2</w:t>
      </w:r>
      <w:r>
        <w:rPr>
          <w:sz w:val="20"/>
          <w:szCs w:val="20"/>
        </w:rPr>
        <w:t>3</w:t>
      </w:r>
      <w:r w:rsidRPr="00766B9B">
        <w:rPr>
          <w:sz w:val="20"/>
          <w:szCs w:val="20"/>
        </w:rPr>
        <w:t>.</w:t>
      </w:r>
      <w:r>
        <w:rPr>
          <w:sz w:val="20"/>
          <w:szCs w:val="20"/>
        </w:rPr>
        <w:t>11</w:t>
      </w:r>
      <w:r w:rsidRPr="00766B9B">
        <w:rPr>
          <w:sz w:val="20"/>
          <w:szCs w:val="20"/>
        </w:rPr>
        <w:t>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Ihličnatý les: </w:t>
      </w:r>
      <w:hyperlink r:id="rId13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14" w:history="1">
        <w:r w:rsidRPr="00766B9B">
          <w:rPr>
            <w:rStyle w:val="Hyperlink"/>
            <w:rFonts w:cs="Arial"/>
            <w:sz w:val="20"/>
            <w:szCs w:val="20"/>
          </w:rPr>
          <w:t>www.dreamstime.com/royalty-free-stock-photos-coniferous-forest-image11101158#res226797</w:t>
        </w:r>
      </w:hyperlink>
      <w:r w:rsidRPr="00766B9B">
        <w:rPr>
          <w:sz w:val="20"/>
          <w:szCs w:val="20"/>
        </w:rPr>
        <w:t xml:space="preserve"> (2</w:t>
      </w:r>
      <w:r>
        <w:rPr>
          <w:sz w:val="20"/>
          <w:szCs w:val="20"/>
        </w:rPr>
        <w:t>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Lúka: </w:t>
      </w:r>
      <w:hyperlink r:id="rId15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16" w:history="1">
        <w:r w:rsidRPr="00766B9B">
          <w:rPr>
            <w:rStyle w:val="Hyperlink"/>
            <w:rFonts w:cs="Arial"/>
            <w:sz w:val="20"/>
            <w:szCs w:val="20"/>
          </w:rPr>
          <w:t>www.panoramio.com/photo/59889370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Rýdzik pravý: </w:t>
      </w:r>
      <w:hyperlink r:id="rId17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18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www.nahuby.sk/obrazok_detail.php?obrazok_id=174885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Kuriatko jedlé: </w:t>
      </w:r>
      <w:hyperlink r:id="rId19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20" w:history="1">
        <w:r w:rsidRPr="00766B9B">
          <w:rPr>
            <w:rStyle w:val="Hyperlink"/>
            <w:rFonts w:cs="Arial"/>
            <w:sz w:val="20"/>
            <w:szCs w:val="20"/>
          </w:rPr>
          <w:t>www.glogster.com/ibolya-puhova1/kuriatko-jedle/g-6kr030j5cg0tfa1bigiona0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satanský: </w:t>
      </w:r>
      <w:hyperlink r:id="rId21" w:history="1">
        <w:r w:rsidRPr="00766B9B">
          <w:rPr>
            <w:rStyle w:val="Hyperlink"/>
            <w:rFonts w:cs="Arial"/>
            <w:sz w:val="20"/>
            <w:szCs w:val="20"/>
          </w:rPr>
          <w:t>http://www.vitalia.cz/clanky/rostou-pozor-at-se-neotravite</w:t>
        </w:r>
      </w:hyperlink>
      <w:hyperlink r:id="rId22" w:history="1">
        <w:r w:rsidRPr="00766B9B">
          <w:rPr>
            <w:rStyle w:val="Hyperlink"/>
            <w:rFonts w:cs="Arial"/>
            <w:sz w:val="20"/>
            <w:szCs w:val="20"/>
          </w:rPr>
          <w:t>/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Plávka zelenkastá: </w:t>
      </w:r>
      <w:hyperlink r:id="rId23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24" w:history="1">
        <w:r w:rsidRPr="00766B9B">
          <w:rPr>
            <w:rStyle w:val="Hyperlink"/>
            <w:rFonts w:cs="Arial"/>
            <w:sz w:val="20"/>
            <w:szCs w:val="20"/>
          </w:rPr>
          <w:t>www.nahuby.sk/atlas-hub/Russula-virescens/plavka-zelenkasta/holubinka-nazelenala/ID478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Bedľa vysoká: </w:t>
      </w:r>
      <w:hyperlink r:id="rId25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26" w:history="1">
        <w:r w:rsidRPr="00766B9B">
          <w:rPr>
            <w:rStyle w:val="Hyperlink"/>
            <w:rFonts w:cs="Arial"/>
            <w:sz w:val="20"/>
            <w:szCs w:val="20"/>
          </w:rPr>
          <w:t>www.lovuzdar.sk/foto-11792/bedla-vysoka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Rýdzik kravský:  </w:t>
      </w:r>
      <w:hyperlink r:id="rId27" w:history="1">
        <w:r w:rsidRPr="00766B9B">
          <w:rPr>
            <w:rStyle w:val="Hyperlink"/>
            <w:rFonts w:cs="Arial"/>
            <w:sz w:val="20"/>
            <w:szCs w:val="20"/>
          </w:rPr>
          <w:t>http</w:t>
        </w:r>
      </w:hyperlink>
      <w:hyperlink r:id="rId28" w:history="1">
        <w:r w:rsidRPr="00766B9B">
          <w:rPr>
            <w:rStyle w:val="Hyperlink"/>
            <w:rFonts w:cs="Arial"/>
            <w:sz w:val="20"/>
            <w:szCs w:val="20"/>
          </w:rPr>
          <w:t>://www.sosst.tk/~</w:t>
        </w:r>
      </w:hyperlink>
      <w:hyperlink r:id="rId29" w:history="1">
        <w:r w:rsidRPr="00766B9B">
          <w:rPr>
            <w:rStyle w:val="Hyperlink"/>
            <w:rFonts w:cs="Arial"/>
            <w:sz w:val="20"/>
            <w:szCs w:val="20"/>
          </w:rPr>
          <w:t>daniel.uhlik/hriby/rydzik.html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Plávka modrastá: </w:t>
      </w:r>
      <w:hyperlink r:id="rId30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31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www.nahuby.sk/obrazok_detail.php?obrazok_id=99020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zelená: </w:t>
      </w:r>
      <w:hyperlink r:id="rId32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33" w:history="1">
        <w:r w:rsidRPr="00766B9B">
          <w:rPr>
            <w:rStyle w:val="Hyperlink"/>
            <w:rFonts w:cs="Arial"/>
            <w:sz w:val="20"/>
            <w:szCs w:val="20"/>
          </w:rPr>
          <w:t>www.nahuby.sk/atlas_hub_dvojniky_detail.php?dvojniky_id=10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zelená: </w:t>
      </w:r>
      <w:hyperlink r:id="rId34" w:history="1">
        <w:r w:rsidRPr="00766B9B">
          <w:rPr>
            <w:rStyle w:val="Hyperlink"/>
            <w:rFonts w:cs="Arial"/>
            <w:sz w:val="20"/>
            <w:szCs w:val="20"/>
          </w:rPr>
          <w:t>http://prirodoveda34.szm.com/jedovat_huby.html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červená: </w:t>
      </w:r>
      <w:hyperlink r:id="rId35" w:history="1">
        <w:r w:rsidRPr="00766B9B">
          <w:rPr>
            <w:rStyle w:val="Hyperlink"/>
            <w:rFonts w:cs="Arial"/>
            <w:sz w:val="20"/>
            <w:szCs w:val="20"/>
          </w:rPr>
          <w:t>http://prirodoveda34.szm.com/jedovat_huby.html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Suchohríb hnedý: </w:t>
      </w:r>
      <w:hyperlink r:id="rId36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37" w:history="1">
        <w:r w:rsidRPr="00766B9B">
          <w:rPr>
            <w:rStyle w:val="Hyperlink"/>
            <w:rFonts w:cs="Arial"/>
            <w:sz w:val="20"/>
            <w:szCs w:val="20"/>
          </w:rPr>
          <w:t>www.mezistromy.cz/cz/fotogalerie/houby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766B9B">
      <w:pPr>
        <w:pStyle w:val="ListParagraph"/>
        <w:numPr>
          <w:ilvl w:val="0"/>
          <w:numId w:val="31"/>
        </w:numPr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Tanečnica poľná: </w:t>
      </w:r>
      <w:hyperlink r:id="rId38" w:history="1">
        <w:r w:rsidRPr="00766B9B">
          <w:rPr>
            <w:rStyle w:val="Hyperlink"/>
            <w:rFonts w:cs="Arial"/>
            <w:sz w:val="20"/>
            <w:szCs w:val="20"/>
          </w:rPr>
          <w:t>http://www.oskole.sk/?</w:t>
        </w:r>
      </w:hyperlink>
      <w:hyperlink r:id="rId39" w:history="1">
        <w:r w:rsidRPr="00766B9B">
          <w:rPr>
            <w:rStyle w:val="Hyperlink"/>
            <w:rFonts w:cs="Arial"/>
            <w:sz w:val="20"/>
            <w:szCs w:val="20"/>
          </w:rPr>
          <w:t>id_cat=15&amp;clanok=4997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Default="0055307F" w:rsidP="00766B9B">
      <w:pPr>
        <w:pStyle w:val="ListParagraph"/>
        <w:numPr>
          <w:ilvl w:val="0"/>
          <w:numId w:val="31"/>
        </w:numPr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tigrovaná: </w:t>
      </w:r>
      <w:hyperlink r:id="rId40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41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www.nahuby.sk/obrazok_detail.php?obrazok_id=354459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tabs>
          <w:tab w:val="left" w:pos="1560"/>
        </w:tabs>
        <w:ind w:right="-569"/>
        <w:jc w:val="left"/>
      </w:pPr>
      <w:r w:rsidRPr="00766B9B">
        <w:rPr>
          <w:sz w:val="20"/>
          <w:szCs w:val="20"/>
        </w:rPr>
        <w:t xml:space="preserve">Obr. Hríb smrekový: </w:t>
      </w:r>
      <w:hyperlink r:id="rId42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43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www.nahuby.sk/obrazok_detail.php?obrazok_id=15130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Masliak smrekovcový: </w:t>
      </w:r>
      <w:hyperlink r:id="rId44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45" w:history="1">
        <w:r w:rsidRPr="00766B9B">
          <w:rPr>
            <w:rStyle w:val="Hyperlink"/>
            <w:rFonts w:cs="Arial"/>
            <w:sz w:val="20"/>
            <w:szCs w:val="20"/>
          </w:rPr>
          <w:t>www.naturfoto.cz/masliak-smrekovcovy-fotografie_sk-5665.html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Masliak obyčajný: </w:t>
      </w:r>
      <w:hyperlink r:id="rId46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47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www.nahuby.sk/obrazok_detail.php?obrazok_id=247395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Kozák osikový: </w:t>
      </w:r>
      <w:hyperlink r:id="rId48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49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www.nahuby.sk/obrazok_detail.php?obrazok_id=326394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dubový: </w:t>
      </w:r>
      <w:hyperlink r:id="rId50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51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www.nahuby.sk/obrazok_detail.php?obrazok_id=66984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Kozák brezový: </w:t>
      </w:r>
      <w:hyperlink r:id="rId52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53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www.nahuby.sk/obrazok_detail.php?obrazok_id=81877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Podpňovka smreková: </w:t>
      </w:r>
      <w:hyperlink r:id="rId54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55" w:history="1">
        <w:r w:rsidRPr="00766B9B">
          <w:rPr>
            <w:rStyle w:val="Hyperlink"/>
            <w:rFonts w:cs="Arial"/>
            <w:sz w:val="20"/>
            <w:szCs w:val="20"/>
          </w:rPr>
          <w:t>www.naturfoto.cz/podpnovka-smrekova-fotografie_sk-17180.html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červenkastá: </w:t>
      </w:r>
      <w:hyperlink r:id="rId56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57" w:history="1">
        <w:r w:rsidRPr="00766B9B">
          <w:rPr>
            <w:rStyle w:val="Hyperlink"/>
            <w:rFonts w:cs="Arial"/>
            <w:sz w:val="20"/>
            <w:szCs w:val="20"/>
          </w:rPr>
          <w:t>www.naturfoto.cz/muchotravka-cervenkasta-fotografie_sk-5408.html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zrnitohlúbikový: </w:t>
      </w:r>
      <w:hyperlink r:id="rId58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59" w:history="1">
        <w:r w:rsidRPr="00766B9B">
          <w:rPr>
            <w:rStyle w:val="Hyperlink"/>
            <w:rFonts w:cs="Arial"/>
            <w:sz w:val="20"/>
            <w:szCs w:val="20"/>
          </w:rPr>
          <w:t>flog.pravda.sk/fotohuby.flog?foto=410935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kráľovský: </w:t>
      </w:r>
      <w:hyperlink r:id="rId60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61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www.nahuby.sk/obrazok_detail.php?obrazok_id=18376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cisárska: </w:t>
      </w:r>
      <w:hyperlink r:id="rId62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63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www.nahuby.sk/obrazok_detail.php?obrazok_id=129027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žltý: </w:t>
      </w:r>
      <w:hyperlink r:id="rId64" w:history="1">
        <w:r w:rsidRPr="00766B9B">
          <w:rPr>
            <w:rStyle w:val="Hyperlink"/>
            <w:rFonts w:cs="Arial"/>
            <w:sz w:val="20"/>
            <w:szCs w:val="20"/>
          </w:rPr>
          <w:t>http</w:t>
        </w:r>
      </w:hyperlink>
      <w:hyperlink r:id="rId65" w:history="1">
        <w:r w:rsidRPr="00766B9B">
          <w:rPr>
            <w:rStyle w:val="Hyperlink"/>
            <w:rFonts w:cs="Arial"/>
            <w:sz w:val="20"/>
            <w:szCs w:val="20"/>
          </w:rPr>
          <w:t>://</w:t>
        </w:r>
      </w:hyperlink>
      <w:hyperlink r:id="rId66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www.nahuby.sk/obrazok_detail.php?obrazok_id=129027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žltý: </w:t>
      </w:r>
      <w:hyperlink r:id="rId67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68" w:history="1">
        <w:r w:rsidRPr="00766B9B">
          <w:rPr>
            <w:rStyle w:val="Hyperlink"/>
            <w:rFonts w:cs="Arial"/>
            <w:sz w:val="20"/>
            <w:szCs w:val="20"/>
          </w:rPr>
          <w:t>www.nahuby.sk/obrazok_detail.php?obrazok_id=289747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hrubá: </w:t>
      </w:r>
      <w:hyperlink r:id="rId69" w:history="1">
        <w:r w:rsidRPr="00766B9B">
          <w:rPr>
            <w:rStyle w:val="Hyperlink"/>
            <w:rFonts w:cs="Arial"/>
            <w:sz w:val="20"/>
            <w:szCs w:val="20"/>
          </w:rPr>
          <w:t>http://</w:t>
        </w:r>
      </w:hyperlink>
      <w:hyperlink r:id="rId70" w:history="1">
        <w:r w:rsidRPr="00766B9B">
          <w:rPr>
            <w:rStyle w:val="Hyperlink"/>
            <w:rFonts w:cs="Arial"/>
            <w:sz w:val="20"/>
            <w:szCs w:val="20"/>
          </w:rPr>
          <w:t>www.nahuby.sk/atlas_hub_dvojniky_detail.php?dvojniky_id=9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žlčový: </w:t>
      </w:r>
      <w:hyperlink r:id="rId71" w:history="1">
        <w:r w:rsidRPr="00766B9B">
          <w:rPr>
            <w:rStyle w:val="Hyperlink"/>
            <w:rFonts w:cs="Arial"/>
            <w:sz w:val="20"/>
            <w:szCs w:val="20"/>
          </w:rPr>
          <w:t>https://shson.wordpress.com/2011/04/30/jarne-hriby/#</w:t>
        </w:r>
      </w:hyperlink>
      <w:hyperlink r:id="rId72" w:history="1">
        <w:r w:rsidRPr="00766B9B">
          <w:rPr>
            <w:rStyle w:val="Hyperlink"/>
            <w:rFonts w:cs="Arial"/>
            <w:sz w:val="20"/>
            <w:szCs w:val="20"/>
          </w:rPr>
          <w:t>jp-carousel-1546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Hadovka smradľavá: </w:t>
      </w:r>
      <w:hyperlink r:id="rId73" w:history="1">
        <w:r w:rsidRPr="00766B9B">
          <w:rPr>
            <w:rStyle w:val="Hyperlink"/>
            <w:rFonts w:cs="Arial"/>
            <w:sz w:val="20"/>
            <w:szCs w:val="20"/>
          </w:rPr>
          <w:t>http://biologia5.webnode.sk/huby-a-lisajniky/huby/nejedle-huby/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ListParagraph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Pečiarka ovčia: </w:t>
      </w:r>
      <w:hyperlink r:id="rId74" w:history="1">
        <w:r w:rsidRPr="00766B9B">
          <w:rPr>
            <w:rStyle w:val="Hyperlink"/>
            <w:rFonts w:cs="Arial"/>
            <w:sz w:val="20"/>
            <w:szCs w:val="20"/>
          </w:rPr>
          <w:t>http://prirodoveda34.szm.com/jedovat_huby.html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766B9B">
      <w:pPr>
        <w:pStyle w:val="ListParagraph"/>
        <w:jc w:val="left"/>
        <w:rPr>
          <w:sz w:val="20"/>
          <w:szCs w:val="20"/>
        </w:rPr>
      </w:pPr>
    </w:p>
    <w:p w:rsidR="0055307F" w:rsidRPr="00766B9B" w:rsidRDefault="0055307F" w:rsidP="00766B9B">
      <w:pPr>
        <w:jc w:val="left"/>
        <w:rPr>
          <w:sz w:val="18"/>
          <w:szCs w:val="18"/>
        </w:rPr>
      </w:pPr>
    </w:p>
    <w:sectPr w:rsidR="0055307F" w:rsidRPr="00766B9B" w:rsidSect="00DD5E5D">
      <w:headerReference w:type="default" r:id="rId75"/>
      <w:footerReference w:type="default" r:id="rId76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07F" w:rsidRDefault="0055307F" w:rsidP="00954CBD">
      <w:r>
        <w:separator/>
      </w:r>
    </w:p>
  </w:endnote>
  <w:endnote w:type="continuationSeparator" w:id="1">
    <w:p w:rsidR="0055307F" w:rsidRDefault="0055307F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EE"/>
    <w:family w:val="swiss"/>
    <w:pitch w:val="variable"/>
    <w:sig w:usb0="00000287" w:usb1="00000000" w:usb2="00000000" w:usb3="00000000" w:csb0="000000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07F" w:rsidRPr="00954CBD" w:rsidRDefault="0055307F" w:rsidP="00A27B99">
    <w:pPr>
      <w:pStyle w:val="Footer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Pr="00954CBD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>
        <w:rPr>
          <w:noProof/>
          <w:sz w:val="16"/>
          <w:szCs w:val="16"/>
        </w:rPr>
        <w:t>8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07F" w:rsidRDefault="0055307F" w:rsidP="00954CBD">
      <w:r>
        <w:separator/>
      </w:r>
    </w:p>
  </w:footnote>
  <w:footnote w:type="continuationSeparator" w:id="1">
    <w:p w:rsidR="0055307F" w:rsidRDefault="0055307F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55307F" w:rsidRPr="00076C16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5307F" w:rsidRPr="00076C16" w:rsidRDefault="0055307F" w:rsidP="00076C16">
          <w:pPr>
            <w:spacing w:after="0" w:line="240" w:lineRule="auto"/>
          </w:pPr>
          <w:r w:rsidRPr="00076C1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8" type="#_x0000_t75" style="width:68.25pt;height:70.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55307F" w:rsidRPr="00076C16" w:rsidRDefault="0055307F" w:rsidP="00076C16">
          <w:pPr>
            <w:spacing w:after="0" w:line="240" w:lineRule="auto"/>
            <w:jc w:val="center"/>
          </w:pPr>
          <w:r w:rsidRPr="00076C1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9" type="#_x0000_t75" style="width:243pt;height:54.7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55307F" w:rsidRPr="00076C16" w:rsidRDefault="0055307F" w:rsidP="00076C16">
          <w:pPr>
            <w:spacing w:after="0" w:line="240" w:lineRule="auto"/>
            <w:jc w:val="right"/>
          </w:pPr>
          <w:r w:rsidRPr="00076C1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30" type="#_x0000_t75" style="width:75.75pt;height:70.5pt;visibility:visible">
                <v:imagedata r:id="rId3" o:title=""/>
              </v:shape>
            </w:pict>
          </w:r>
        </w:p>
      </w:tc>
    </w:tr>
    <w:tr w:rsidR="0055307F" w:rsidRPr="00076C16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55307F" w:rsidRPr="00076C16" w:rsidRDefault="0055307F" w:rsidP="00076C16">
          <w:pPr>
            <w:spacing w:after="0" w:line="240" w:lineRule="auto"/>
            <w:jc w:val="left"/>
          </w:pPr>
          <w:r w:rsidRPr="00076C16">
            <w:rPr>
              <w:color w:val="2F2F2F"/>
            </w:rPr>
            <w:t xml:space="preserve">Gymnázium, SNP 1, </w:t>
          </w:r>
          <w:r w:rsidRPr="00076C16">
            <w:rPr>
              <w:color w:val="2F2F2F"/>
            </w:rPr>
            <w:br/>
            <w:t>056 01 Gelnica</w:t>
          </w:r>
        </w:p>
        <w:p w:rsidR="0055307F" w:rsidRPr="00076C16" w:rsidRDefault="0055307F" w:rsidP="00076C16">
          <w:pPr>
            <w:spacing w:after="0" w:line="240" w:lineRule="auto"/>
            <w:jc w:val="left"/>
            <w:rPr>
              <w:sz w:val="16"/>
              <w:szCs w:val="16"/>
            </w:rPr>
          </w:pPr>
          <w:r w:rsidRPr="00076C16">
            <w:rPr>
              <w:sz w:val="20"/>
              <w:szCs w:val="20"/>
            </w:rPr>
            <w:t xml:space="preserve">Web: </w:t>
          </w:r>
          <w:hyperlink r:id="rId4" w:history="1">
            <w:r w:rsidRPr="00076C16">
              <w:rPr>
                <w:rStyle w:val="Hyperlink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55307F" w:rsidRPr="00076C16" w:rsidRDefault="0055307F" w:rsidP="00076C16">
          <w:pPr>
            <w:spacing w:after="0" w:line="240" w:lineRule="auto"/>
            <w:jc w:val="right"/>
            <w:rPr>
              <w:b/>
              <w:bCs/>
            </w:rPr>
          </w:pPr>
          <w:r w:rsidRPr="00076C16">
            <w:rPr>
              <w:b/>
              <w:bCs/>
            </w:rPr>
            <w:t>KĽÚČ K INOVATÍVNEMU VZDELÁVANIU</w:t>
          </w:r>
        </w:p>
        <w:p w:rsidR="0055307F" w:rsidRPr="00076C16" w:rsidRDefault="0055307F" w:rsidP="00076C1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076C16">
            <w:rPr>
              <w:sz w:val="16"/>
              <w:szCs w:val="16"/>
            </w:rPr>
            <w:t>ITMS kód projektu: 26110130703</w:t>
          </w:r>
        </w:p>
      </w:tc>
    </w:tr>
  </w:tbl>
  <w:p w:rsidR="0055307F" w:rsidRPr="00A9052F" w:rsidRDefault="0055307F" w:rsidP="00954CBD">
    <w:pPr>
      <w:pStyle w:val="Header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A33E37"/>
    <w:multiLevelType w:val="hybridMultilevel"/>
    <w:tmpl w:val="258E1EC2"/>
    <w:lvl w:ilvl="0" w:tplc="735A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E5E88E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ADFE7B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E2685C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E95CF54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8D846E3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BCCEA3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2362AE3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EAAEB2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nsid w:val="0ED93E24"/>
    <w:multiLevelType w:val="hybridMultilevel"/>
    <w:tmpl w:val="5CE2C6C6"/>
    <w:lvl w:ilvl="0" w:tplc="568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BB9AB4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CD5E05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F376AE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F00F7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BA40E10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3B5CAF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8312ECF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CC6A99E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596651"/>
    <w:multiLevelType w:val="hybridMultilevel"/>
    <w:tmpl w:val="D6DAFCB0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53D87"/>
    <w:multiLevelType w:val="hybridMultilevel"/>
    <w:tmpl w:val="F1F4D224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B1D53C5"/>
    <w:multiLevelType w:val="hybridMultilevel"/>
    <w:tmpl w:val="FA343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667072"/>
    <w:multiLevelType w:val="hybridMultilevel"/>
    <w:tmpl w:val="E79E3F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EE24B16"/>
    <w:multiLevelType w:val="hybridMultilevel"/>
    <w:tmpl w:val="C9B479DA"/>
    <w:lvl w:ilvl="0" w:tplc="8AFC47C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F504BBB"/>
    <w:multiLevelType w:val="hybridMultilevel"/>
    <w:tmpl w:val="17B85F7C"/>
    <w:lvl w:ilvl="0" w:tplc="92BC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6F9AD3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EC2619A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5D6C5F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844E0B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4A18FD7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A98252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AC7A65A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A1D4ABB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3">
    <w:nsid w:val="65303252"/>
    <w:multiLevelType w:val="hybridMultilevel"/>
    <w:tmpl w:val="85103AD0"/>
    <w:lvl w:ilvl="0" w:tplc="8D84977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7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6"/>
  </w:num>
  <w:num w:numId="3">
    <w:abstractNumId w:val="3"/>
  </w:num>
  <w:num w:numId="4">
    <w:abstractNumId w:val="15"/>
  </w:num>
  <w:num w:numId="5">
    <w:abstractNumId w:val="16"/>
  </w:num>
  <w:num w:numId="6">
    <w:abstractNumId w:val="25"/>
  </w:num>
  <w:num w:numId="7">
    <w:abstractNumId w:val="14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3"/>
  </w:num>
  <w:num w:numId="12">
    <w:abstractNumId w:val="19"/>
  </w:num>
  <w:num w:numId="13">
    <w:abstractNumId w:val="11"/>
  </w:num>
  <w:num w:numId="14">
    <w:abstractNumId w:val="27"/>
  </w:num>
  <w:num w:numId="15">
    <w:abstractNumId w:val="13"/>
  </w:num>
  <w:num w:numId="16">
    <w:abstractNumId w:val="24"/>
  </w:num>
  <w:num w:numId="17">
    <w:abstractNumId w:val="8"/>
  </w:num>
  <w:num w:numId="18">
    <w:abstractNumId w:val="4"/>
  </w:num>
  <w:num w:numId="19">
    <w:abstractNumId w:val="28"/>
  </w:num>
  <w:num w:numId="20">
    <w:abstractNumId w:val="0"/>
  </w:num>
  <w:num w:numId="21">
    <w:abstractNumId w:val="28"/>
  </w:num>
  <w:num w:numId="22">
    <w:abstractNumId w:val="5"/>
  </w:num>
  <w:num w:numId="23">
    <w:abstractNumId w:val="5"/>
  </w:num>
  <w:num w:numId="24">
    <w:abstractNumId w:val="12"/>
  </w:num>
  <w:num w:numId="25">
    <w:abstractNumId w:val="22"/>
  </w:num>
  <w:num w:numId="26">
    <w:abstractNumId w:val="1"/>
  </w:num>
  <w:num w:numId="27">
    <w:abstractNumId w:val="2"/>
  </w:num>
  <w:num w:numId="28">
    <w:abstractNumId w:val="18"/>
  </w:num>
  <w:num w:numId="29">
    <w:abstractNumId w:val="20"/>
  </w:num>
  <w:num w:numId="30">
    <w:abstractNumId w:val="9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354FC"/>
    <w:rsid w:val="0005376C"/>
    <w:rsid w:val="000569B8"/>
    <w:rsid w:val="00067EEC"/>
    <w:rsid w:val="00076C16"/>
    <w:rsid w:val="000818BC"/>
    <w:rsid w:val="000853E2"/>
    <w:rsid w:val="00092AEF"/>
    <w:rsid w:val="000A08B3"/>
    <w:rsid w:val="000B25F5"/>
    <w:rsid w:val="000B43C1"/>
    <w:rsid w:val="000C3CC7"/>
    <w:rsid w:val="000E3B36"/>
    <w:rsid w:val="000F2360"/>
    <w:rsid w:val="000F330A"/>
    <w:rsid w:val="00104EAA"/>
    <w:rsid w:val="001223C2"/>
    <w:rsid w:val="0012353C"/>
    <w:rsid w:val="00124091"/>
    <w:rsid w:val="0014198C"/>
    <w:rsid w:val="00154717"/>
    <w:rsid w:val="00157235"/>
    <w:rsid w:val="00162D8E"/>
    <w:rsid w:val="001936F8"/>
    <w:rsid w:val="001B188C"/>
    <w:rsid w:val="001B524B"/>
    <w:rsid w:val="001C007C"/>
    <w:rsid w:val="001C2F22"/>
    <w:rsid w:val="001C4C76"/>
    <w:rsid w:val="001F2B72"/>
    <w:rsid w:val="00206764"/>
    <w:rsid w:val="00236A2C"/>
    <w:rsid w:val="00244EB1"/>
    <w:rsid w:val="00245D9C"/>
    <w:rsid w:val="00253EE6"/>
    <w:rsid w:val="00260900"/>
    <w:rsid w:val="002674A6"/>
    <w:rsid w:val="002C3CBB"/>
    <w:rsid w:val="002C4D2C"/>
    <w:rsid w:val="002C4D33"/>
    <w:rsid w:val="002C6163"/>
    <w:rsid w:val="003055FB"/>
    <w:rsid w:val="00310DA6"/>
    <w:rsid w:val="00315A04"/>
    <w:rsid w:val="003333B2"/>
    <w:rsid w:val="0033733A"/>
    <w:rsid w:val="00352F42"/>
    <w:rsid w:val="00357BA6"/>
    <w:rsid w:val="0037024E"/>
    <w:rsid w:val="003A15E3"/>
    <w:rsid w:val="003A7407"/>
    <w:rsid w:val="003A79F6"/>
    <w:rsid w:val="003B3AB9"/>
    <w:rsid w:val="003B7003"/>
    <w:rsid w:val="003E45C9"/>
    <w:rsid w:val="003F6DFF"/>
    <w:rsid w:val="004313A9"/>
    <w:rsid w:val="00455FEA"/>
    <w:rsid w:val="00467686"/>
    <w:rsid w:val="004746D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5700"/>
    <w:rsid w:val="00546DA4"/>
    <w:rsid w:val="00550206"/>
    <w:rsid w:val="0055307F"/>
    <w:rsid w:val="0057750A"/>
    <w:rsid w:val="00592307"/>
    <w:rsid w:val="0059411D"/>
    <w:rsid w:val="005944A9"/>
    <w:rsid w:val="005969D9"/>
    <w:rsid w:val="005B5FA8"/>
    <w:rsid w:val="005D5571"/>
    <w:rsid w:val="005E3D8B"/>
    <w:rsid w:val="0060128E"/>
    <w:rsid w:val="00603A25"/>
    <w:rsid w:val="0063019F"/>
    <w:rsid w:val="00654F84"/>
    <w:rsid w:val="0066637B"/>
    <w:rsid w:val="00666BAC"/>
    <w:rsid w:val="006737B9"/>
    <w:rsid w:val="00690A4D"/>
    <w:rsid w:val="006D33E7"/>
    <w:rsid w:val="006F153D"/>
    <w:rsid w:val="00700C28"/>
    <w:rsid w:val="00711AC1"/>
    <w:rsid w:val="00711EC8"/>
    <w:rsid w:val="00715A49"/>
    <w:rsid w:val="00717841"/>
    <w:rsid w:val="00725425"/>
    <w:rsid w:val="007439BD"/>
    <w:rsid w:val="007442D5"/>
    <w:rsid w:val="00761F26"/>
    <w:rsid w:val="00764A45"/>
    <w:rsid w:val="00766B9B"/>
    <w:rsid w:val="0077511B"/>
    <w:rsid w:val="007820ED"/>
    <w:rsid w:val="00791C9E"/>
    <w:rsid w:val="007A4AA4"/>
    <w:rsid w:val="007B5E04"/>
    <w:rsid w:val="007D26B7"/>
    <w:rsid w:val="007F11EA"/>
    <w:rsid w:val="00810FAF"/>
    <w:rsid w:val="00815C26"/>
    <w:rsid w:val="008512D6"/>
    <w:rsid w:val="008557BD"/>
    <w:rsid w:val="0086077E"/>
    <w:rsid w:val="008978EF"/>
    <w:rsid w:val="008A34D2"/>
    <w:rsid w:val="008E6396"/>
    <w:rsid w:val="008E63F1"/>
    <w:rsid w:val="008F6060"/>
    <w:rsid w:val="009108DD"/>
    <w:rsid w:val="00911662"/>
    <w:rsid w:val="009260F6"/>
    <w:rsid w:val="00932CEC"/>
    <w:rsid w:val="00936324"/>
    <w:rsid w:val="00946694"/>
    <w:rsid w:val="00954CBD"/>
    <w:rsid w:val="0096182B"/>
    <w:rsid w:val="00984A67"/>
    <w:rsid w:val="009A2F37"/>
    <w:rsid w:val="009B24BA"/>
    <w:rsid w:val="009C04F2"/>
    <w:rsid w:val="009C0E59"/>
    <w:rsid w:val="009C3B1C"/>
    <w:rsid w:val="009D695A"/>
    <w:rsid w:val="009D6C3C"/>
    <w:rsid w:val="00A14E21"/>
    <w:rsid w:val="00A15D91"/>
    <w:rsid w:val="00A27B99"/>
    <w:rsid w:val="00A3408F"/>
    <w:rsid w:val="00A41D6C"/>
    <w:rsid w:val="00A42FBD"/>
    <w:rsid w:val="00A442F2"/>
    <w:rsid w:val="00A55F7C"/>
    <w:rsid w:val="00A64EA3"/>
    <w:rsid w:val="00A6790E"/>
    <w:rsid w:val="00A70591"/>
    <w:rsid w:val="00A80957"/>
    <w:rsid w:val="00A87D44"/>
    <w:rsid w:val="00A9052F"/>
    <w:rsid w:val="00AA2CAF"/>
    <w:rsid w:val="00AC5DC7"/>
    <w:rsid w:val="00AC6A30"/>
    <w:rsid w:val="00AC7A81"/>
    <w:rsid w:val="00AE1209"/>
    <w:rsid w:val="00AE4173"/>
    <w:rsid w:val="00B01561"/>
    <w:rsid w:val="00B02B77"/>
    <w:rsid w:val="00B20307"/>
    <w:rsid w:val="00B33546"/>
    <w:rsid w:val="00B36EF5"/>
    <w:rsid w:val="00B567B1"/>
    <w:rsid w:val="00B72DDD"/>
    <w:rsid w:val="00B805AE"/>
    <w:rsid w:val="00B80F2C"/>
    <w:rsid w:val="00B81573"/>
    <w:rsid w:val="00B94D4A"/>
    <w:rsid w:val="00BD70F4"/>
    <w:rsid w:val="00BF056E"/>
    <w:rsid w:val="00BF5F8A"/>
    <w:rsid w:val="00C02116"/>
    <w:rsid w:val="00C15834"/>
    <w:rsid w:val="00C43F66"/>
    <w:rsid w:val="00C65D95"/>
    <w:rsid w:val="00C70293"/>
    <w:rsid w:val="00CC3B14"/>
    <w:rsid w:val="00CC4906"/>
    <w:rsid w:val="00CC6014"/>
    <w:rsid w:val="00CD280E"/>
    <w:rsid w:val="00CD6AD8"/>
    <w:rsid w:val="00CE6E77"/>
    <w:rsid w:val="00CF4CCB"/>
    <w:rsid w:val="00D1360A"/>
    <w:rsid w:val="00D1713C"/>
    <w:rsid w:val="00D17C4A"/>
    <w:rsid w:val="00D4065C"/>
    <w:rsid w:val="00D46850"/>
    <w:rsid w:val="00D5082C"/>
    <w:rsid w:val="00D51EF6"/>
    <w:rsid w:val="00D60383"/>
    <w:rsid w:val="00D66CBE"/>
    <w:rsid w:val="00D7275D"/>
    <w:rsid w:val="00D83214"/>
    <w:rsid w:val="00D90CBF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E03E93"/>
    <w:rsid w:val="00E047D9"/>
    <w:rsid w:val="00E163D8"/>
    <w:rsid w:val="00E331A2"/>
    <w:rsid w:val="00E40906"/>
    <w:rsid w:val="00E441BC"/>
    <w:rsid w:val="00E47FC4"/>
    <w:rsid w:val="00E600F7"/>
    <w:rsid w:val="00E60AEB"/>
    <w:rsid w:val="00E855B4"/>
    <w:rsid w:val="00EA44D5"/>
    <w:rsid w:val="00EC108D"/>
    <w:rsid w:val="00EC4E69"/>
    <w:rsid w:val="00EC6FAB"/>
    <w:rsid w:val="00EE3EA5"/>
    <w:rsid w:val="00EE5847"/>
    <w:rsid w:val="00EF0911"/>
    <w:rsid w:val="00F41EC1"/>
    <w:rsid w:val="00F47630"/>
    <w:rsid w:val="00F50D65"/>
    <w:rsid w:val="00F5791E"/>
    <w:rsid w:val="00F608A6"/>
    <w:rsid w:val="00F70263"/>
    <w:rsid w:val="00F84C64"/>
    <w:rsid w:val="00FB2668"/>
    <w:rsid w:val="00FB47E7"/>
    <w:rsid w:val="00FC1BCB"/>
    <w:rsid w:val="00FC38B5"/>
    <w:rsid w:val="00FC7B91"/>
    <w:rsid w:val="00FD226F"/>
    <w:rsid w:val="00FD4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D7D91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E4504"/>
    <w:rPr>
      <w:spacing w:val="5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54CB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trong">
    <w:name w:val="Strong"/>
    <w:basedOn w:val="DefaultParagraphFont"/>
    <w:uiPriority w:val="99"/>
    <w:qFormat/>
    <w:rsid w:val="0059411D"/>
    <w:rPr>
      <w:b/>
      <w:bCs/>
    </w:rPr>
  </w:style>
  <w:style w:type="character" w:styleId="Emphasis">
    <w:name w:val="Emphasis"/>
    <w:basedOn w:val="DefaultParagraphFont"/>
    <w:uiPriority w:val="99"/>
    <w:qFormat/>
    <w:rsid w:val="00954CBD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954CBD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5166CE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954CB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954C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54CBD"/>
    <w:rPr>
      <w:i/>
      <w:iCs/>
    </w:rPr>
  </w:style>
  <w:style w:type="character" w:styleId="SubtleEmphasis">
    <w:name w:val="Subtle Emphasis"/>
    <w:basedOn w:val="DefaultParagraphFont"/>
    <w:uiPriority w:val="99"/>
    <w:qFormat/>
    <w:rsid w:val="00954CBD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954CBD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qFormat/>
    <w:rsid w:val="00954CBD"/>
    <w:rPr>
      <w:smallCaps/>
    </w:rPr>
  </w:style>
  <w:style w:type="character" w:styleId="IntenseReference">
    <w:name w:val="Intense Reference"/>
    <w:basedOn w:val="DefaultParagraphFont"/>
    <w:uiPriority w:val="99"/>
    <w:qFormat/>
    <w:rsid w:val="00954CBD"/>
    <w:rPr>
      <w:b/>
      <w:bCs/>
      <w:smallCaps/>
    </w:rPr>
  </w:style>
  <w:style w:type="character" w:styleId="BookTitle">
    <w:name w:val="Book Title"/>
    <w:basedOn w:val="DefaultParagraphFont"/>
    <w:uiPriority w:val="99"/>
    <w:qFormat/>
    <w:rsid w:val="00954CB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954CBD"/>
    <w:pPr>
      <w:outlineLvl w:val="9"/>
    </w:pPr>
  </w:style>
  <w:style w:type="paragraph" w:styleId="Caption">
    <w:name w:val="caption"/>
    <w:basedOn w:val="Normal"/>
    <w:next w:val="Normal"/>
    <w:uiPriority w:val="99"/>
    <w:qFormat/>
    <w:rsid w:val="00B02B77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02B77"/>
  </w:style>
  <w:style w:type="paragraph" w:styleId="Header">
    <w:name w:val="header"/>
    <w:basedOn w:val="Normal"/>
    <w:link w:val="Header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02B77"/>
  </w:style>
  <w:style w:type="paragraph" w:styleId="Footer">
    <w:name w:val="footer"/>
    <w:basedOn w:val="Normal"/>
    <w:link w:val="Footer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02B77"/>
  </w:style>
  <w:style w:type="paragraph" w:styleId="BalloonText">
    <w:name w:val="Balloon Text"/>
    <w:basedOn w:val="Normal"/>
    <w:link w:val="BalloonText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F608A6"/>
    <w:rPr>
      <w:rFonts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E855B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st">
    <w:name w:val="st"/>
    <w:basedOn w:val="DefaultParagraphFont"/>
    <w:uiPriority w:val="99"/>
    <w:rsid w:val="007820ED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315A0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15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15A0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5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15A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65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37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reamstime.com/royalty-free-stock-photos-coniferous-forest-image11101158" TargetMode="External"/><Relationship Id="rId18" Type="http://schemas.openxmlformats.org/officeDocument/2006/relationships/hyperlink" Target="http://www.nahuby.sk/obrazok_detail.php?obrazok_id=174885" TargetMode="External"/><Relationship Id="rId26" Type="http://schemas.openxmlformats.org/officeDocument/2006/relationships/hyperlink" Target="http://www.lovuzdar.sk/foto-11792/bedla-vysoka" TargetMode="External"/><Relationship Id="rId39" Type="http://schemas.openxmlformats.org/officeDocument/2006/relationships/hyperlink" Target="http://www.oskole.sk/?id_cat=15&amp;clanok=4997" TargetMode="External"/><Relationship Id="rId21" Type="http://schemas.openxmlformats.org/officeDocument/2006/relationships/hyperlink" Target="http://www.vitalia.cz/clanky/rostou-pozor-at-se-neotravite/" TargetMode="External"/><Relationship Id="rId34" Type="http://schemas.openxmlformats.org/officeDocument/2006/relationships/hyperlink" Target="http://prirodoveda34.szm.com/jedovat_huby.html" TargetMode="External"/><Relationship Id="rId42" Type="http://schemas.openxmlformats.org/officeDocument/2006/relationships/hyperlink" Target="http://www.nahuby.sk/obrazok_detail.php?obrazok_id=15130" TargetMode="External"/><Relationship Id="rId47" Type="http://schemas.openxmlformats.org/officeDocument/2006/relationships/hyperlink" Target="http://www.nahuby.sk/obrazok_detail.php?obrazok_id=247395" TargetMode="External"/><Relationship Id="rId50" Type="http://schemas.openxmlformats.org/officeDocument/2006/relationships/hyperlink" Target="http://www.nahuby.sk/obrazok_detail.php?obrazok_id=66984" TargetMode="External"/><Relationship Id="rId55" Type="http://schemas.openxmlformats.org/officeDocument/2006/relationships/hyperlink" Target="http://www.naturfoto.cz/podpnovka-smrekova-fotografie_sk-17180.html" TargetMode="External"/><Relationship Id="rId63" Type="http://schemas.openxmlformats.org/officeDocument/2006/relationships/hyperlink" Target="http://www.nahuby.sk/obrazok_detail.php?obrazok_id=129027" TargetMode="External"/><Relationship Id="rId68" Type="http://schemas.openxmlformats.org/officeDocument/2006/relationships/hyperlink" Target="http://www.nahuby.sk/obrazok_detail.php?obrazok_id=289747" TargetMode="External"/><Relationship Id="rId76" Type="http://schemas.openxmlformats.org/officeDocument/2006/relationships/footer" Target="footer1.xml"/><Relationship Id="rId7" Type="http://schemas.openxmlformats.org/officeDocument/2006/relationships/hyperlink" Target="http://prirodoveda34.szm.com/jedl_huby.html" TargetMode="External"/><Relationship Id="rId71" Type="http://schemas.openxmlformats.org/officeDocument/2006/relationships/hyperlink" Target="https://shson.wordpress.com/2011/04/30/jarne-hrib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anoramio.com/photo/59889370" TargetMode="External"/><Relationship Id="rId29" Type="http://schemas.openxmlformats.org/officeDocument/2006/relationships/hyperlink" Target="http://www.sosst.tk/~daniel.uhlik/hriby/rydzik.html" TargetMode="External"/><Relationship Id="rId11" Type="http://schemas.openxmlformats.org/officeDocument/2006/relationships/hyperlink" Target="http://www.stacs.szm.com/indexx/foto1.jpg" TargetMode="External"/><Relationship Id="rId24" Type="http://schemas.openxmlformats.org/officeDocument/2006/relationships/hyperlink" Target="http://www.nahuby.sk/atlas-hub/Russula-virescens/plavka-zelenkasta/holubinka-nazelenala/ID478" TargetMode="External"/><Relationship Id="rId32" Type="http://schemas.openxmlformats.org/officeDocument/2006/relationships/hyperlink" Target="http://www.nahuby.sk/atlas_hub_dvojniky_detail.php?dvojniky_id=10" TargetMode="External"/><Relationship Id="rId37" Type="http://schemas.openxmlformats.org/officeDocument/2006/relationships/hyperlink" Target="http://www.mezistromy.cz/cz/fotogalerie/houby" TargetMode="External"/><Relationship Id="rId40" Type="http://schemas.openxmlformats.org/officeDocument/2006/relationships/hyperlink" Target="http://www.nahuby.sk/obrazok_detail.php?obrazok_id=354459" TargetMode="External"/><Relationship Id="rId45" Type="http://schemas.openxmlformats.org/officeDocument/2006/relationships/hyperlink" Target="http://www.naturfoto.cz/masliak-smrekovcovy-fotografie_sk-5665.html" TargetMode="External"/><Relationship Id="rId53" Type="http://schemas.openxmlformats.org/officeDocument/2006/relationships/hyperlink" Target="http://www.nahuby.sk/obrazok_detail.php?obrazok_id=81877" TargetMode="External"/><Relationship Id="rId58" Type="http://schemas.openxmlformats.org/officeDocument/2006/relationships/hyperlink" Target="http://flog.pravda.sk/fotohuby.flog?foto=410935" TargetMode="External"/><Relationship Id="rId66" Type="http://schemas.openxmlformats.org/officeDocument/2006/relationships/hyperlink" Target="http://www.nahuby.sk/obrazok_detail.php?obrazok_id=129027" TargetMode="External"/><Relationship Id="rId74" Type="http://schemas.openxmlformats.org/officeDocument/2006/relationships/hyperlink" Target="http://prirodoveda34.szm.com/jedovat_hub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noramio.com/photo/59889370" TargetMode="External"/><Relationship Id="rId23" Type="http://schemas.openxmlformats.org/officeDocument/2006/relationships/hyperlink" Target="http://www.nahuby.sk/atlas-hub/Russula-virescens/plavka-zelenkasta/holubinka-nazelenala/ID478" TargetMode="External"/><Relationship Id="rId28" Type="http://schemas.openxmlformats.org/officeDocument/2006/relationships/hyperlink" Target="http://www.sosst.tk/~daniel.uhlik/hriby/rydzik.html" TargetMode="External"/><Relationship Id="rId36" Type="http://schemas.openxmlformats.org/officeDocument/2006/relationships/hyperlink" Target="http://www.mezistromy.cz/cz/fotogalerie/houby" TargetMode="External"/><Relationship Id="rId49" Type="http://schemas.openxmlformats.org/officeDocument/2006/relationships/hyperlink" Target="http://www.nahuby.sk/obrazok_detail.php?obrazok_id=326394" TargetMode="External"/><Relationship Id="rId57" Type="http://schemas.openxmlformats.org/officeDocument/2006/relationships/hyperlink" Target="http://www.naturfoto.cz/muchotravka-cervenkasta-fotografie_sk-5408.html" TargetMode="External"/><Relationship Id="rId61" Type="http://schemas.openxmlformats.org/officeDocument/2006/relationships/hyperlink" Target="http://www.nahuby.sk/obrazok_detail.php?obrazok_id=18376" TargetMode="External"/><Relationship Id="rId10" Type="http://schemas.openxmlformats.org/officeDocument/2006/relationships/hyperlink" Target="http://www.stacs.szm.com/indexx/foto1.jpg" TargetMode="External"/><Relationship Id="rId19" Type="http://schemas.openxmlformats.org/officeDocument/2006/relationships/hyperlink" Target="http://www.glogster.com/ibolya-puhova1/kuriatko-jedle/g-6kr030j5cg0tfa1bigiona0" TargetMode="External"/><Relationship Id="rId31" Type="http://schemas.openxmlformats.org/officeDocument/2006/relationships/hyperlink" Target="http://www.nahuby.sk/obrazok_detail.php?obrazok_id=99020" TargetMode="External"/><Relationship Id="rId44" Type="http://schemas.openxmlformats.org/officeDocument/2006/relationships/hyperlink" Target="http://www.naturfoto.cz/masliak-smrekovcovy-fotografie_sk-5665.html" TargetMode="External"/><Relationship Id="rId52" Type="http://schemas.openxmlformats.org/officeDocument/2006/relationships/hyperlink" Target="http://www.nahuby.sk/obrazok_detail.php?obrazok_id=81877" TargetMode="External"/><Relationship Id="rId60" Type="http://schemas.openxmlformats.org/officeDocument/2006/relationships/hyperlink" Target="http://www.nahuby.sk/obrazok_detail.php?obrazok_id=18376" TargetMode="External"/><Relationship Id="rId65" Type="http://schemas.openxmlformats.org/officeDocument/2006/relationships/hyperlink" Target="http://www.nahuby.sk/obrazok_detail.php?obrazok_id=129027" TargetMode="External"/><Relationship Id="rId73" Type="http://schemas.openxmlformats.org/officeDocument/2006/relationships/hyperlink" Target="http://biologia5.webnode.sk/huby-a-lisajniky/huby/nejedle-huby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irodoveda34.szm.com/jedl_huby.html" TargetMode="External"/><Relationship Id="rId14" Type="http://schemas.openxmlformats.org/officeDocument/2006/relationships/hyperlink" Target="http://www.dreamstime.com/royalty-free-stock-photos-coniferous-forest-image11101158" TargetMode="External"/><Relationship Id="rId22" Type="http://schemas.openxmlformats.org/officeDocument/2006/relationships/hyperlink" Target="http://www.vitalia.cz/clanky/rostou-pozor-at-se-neotravite/" TargetMode="External"/><Relationship Id="rId27" Type="http://schemas.openxmlformats.org/officeDocument/2006/relationships/hyperlink" Target="http://www.sosst.tk/~daniel.uhlik/hriby/rydzik.html" TargetMode="External"/><Relationship Id="rId30" Type="http://schemas.openxmlformats.org/officeDocument/2006/relationships/hyperlink" Target="http://www.nahuby.sk/obrazok_detail.php?obrazok_id=99020" TargetMode="External"/><Relationship Id="rId35" Type="http://schemas.openxmlformats.org/officeDocument/2006/relationships/hyperlink" Target="http://prirodoveda34.szm.com/jedovat_huby.html" TargetMode="External"/><Relationship Id="rId43" Type="http://schemas.openxmlformats.org/officeDocument/2006/relationships/hyperlink" Target="http://www.nahuby.sk/obrazok_detail.php?obrazok_id=15130" TargetMode="External"/><Relationship Id="rId48" Type="http://schemas.openxmlformats.org/officeDocument/2006/relationships/hyperlink" Target="http://www.nahuby.sk/obrazok_detail.php?obrazok_id=326394" TargetMode="External"/><Relationship Id="rId56" Type="http://schemas.openxmlformats.org/officeDocument/2006/relationships/hyperlink" Target="http://www.naturfoto.cz/muchotravka-cervenkasta-fotografie_sk-5408.html" TargetMode="External"/><Relationship Id="rId64" Type="http://schemas.openxmlformats.org/officeDocument/2006/relationships/hyperlink" Target="http://www.nahuby.sk/obrazok_detail.php?obrazok_id=129027" TargetMode="External"/><Relationship Id="rId69" Type="http://schemas.openxmlformats.org/officeDocument/2006/relationships/hyperlink" Target="http://www.nahuby.sk/atlas_hub_dvojniky_detail.php?dvojniky_id=9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prirodoveda34.szm.com/jedl_huby.html" TargetMode="External"/><Relationship Id="rId51" Type="http://schemas.openxmlformats.org/officeDocument/2006/relationships/hyperlink" Target="http://www.nahuby.sk/obrazok_detail.php?obrazok_id=66984" TargetMode="External"/><Relationship Id="rId72" Type="http://schemas.openxmlformats.org/officeDocument/2006/relationships/hyperlink" Target="https://shson.wordpress.com/2011/04/30/jarne-hrib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tacs.szm.com/indexx/foto1.jpg" TargetMode="External"/><Relationship Id="rId17" Type="http://schemas.openxmlformats.org/officeDocument/2006/relationships/hyperlink" Target="http://www.nahuby.sk/obrazok_detail.php?obrazok_id=174885" TargetMode="External"/><Relationship Id="rId25" Type="http://schemas.openxmlformats.org/officeDocument/2006/relationships/hyperlink" Target="http://www.lovuzdar.sk/foto-11792/bedla-vysoka" TargetMode="External"/><Relationship Id="rId33" Type="http://schemas.openxmlformats.org/officeDocument/2006/relationships/hyperlink" Target="http://www.nahuby.sk/atlas_hub_dvojniky_detail.php?dvojniky_id=10" TargetMode="External"/><Relationship Id="rId38" Type="http://schemas.openxmlformats.org/officeDocument/2006/relationships/hyperlink" Target="http://www.oskole.sk/?id_cat=15&amp;clanok=4997" TargetMode="External"/><Relationship Id="rId46" Type="http://schemas.openxmlformats.org/officeDocument/2006/relationships/hyperlink" Target="http://www.nahuby.sk/obrazok_detail.php?obrazok_id=247395" TargetMode="External"/><Relationship Id="rId59" Type="http://schemas.openxmlformats.org/officeDocument/2006/relationships/hyperlink" Target="http://flog.pravda.sk/fotohuby.flog?foto=410935" TargetMode="External"/><Relationship Id="rId67" Type="http://schemas.openxmlformats.org/officeDocument/2006/relationships/hyperlink" Target="http://www.nahuby.sk/obrazok_detail.php?obrazok_id=289747" TargetMode="External"/><Relationship Id="rId20" Type="http://schemas.openxmlformats.org/officeDocument/2006/relationships/hyperlink" Target="http://www.glogster.com/ibolya-puhova1/kuriatko-jedle/g-6kr030j5cg0tfa1bigiona0" TargetMode="External"/><Relationship Id="rId41" Type="http://schemas.openxmlformats.org/officeDocument/2006/relationships/hyperlink" Target="http://www.nahuby.sk/obrazok_detail.php?obrazok_id=354459" TargetMode="External"/><Relationship Id="rId54" Type="http://schemas.openxmlformats.org/officeDocument/2006/relationships/hyperlink" Target="http://www.naturfoto.cz/podpnovka-smrekova-fotografie_sk-17180.html" TargetMode="External"/><Relationship Id="rId62" Type="http://schemas.openxmlformats.org/officeDocument/2006/relationships/hyperlink" Target="http://www.nahuby.sk/obrazok_detail.php?obrazok_id=129027" TargetMode="External"/><Relationship Id="rId70" Type="http://schemas.openxmlformats.org/officeDocument/2006/relationships/hyperlink" Target="http://www.nahuby.sk/atlas_hub_dvojniky_detail.php?dvojniky_id=9" TargetMode="Externa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113</TotalTime>
  <Pages>8</Pages>
  <Words>2397</Words>
  <Characters>13669</Characters>
  <Application>Microsoft Office Outlook</Application>
  <DocSecurity>0</DocSecurity>
  <Lines>0</Lines>
  <Paragraphs>0</Paragraphs>
  <ScaleCrop>false</ScaleCrop>
  <Company>ZŠ Bušince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lensk</cp:lastModifiedBy>
  <cp:revision>7</cp:revision>
  <cp:lastPrinted>2014-06-02T09:09:00Z</cp:lastPrinted>
  <dcterms:created xsi:type="dcterms:W3CDTF">2014-11-20T19:45:00Z</dcterms:created>
  <dcterms:modified xsi:type="dcterms:W3CDTF">2014-12-04T08:25:00Z</dcterms:modified>
</cp:coreProperties>
</file>