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5C5" w:rsidRPr="00F84F90" w:rsidRDefault="009E65C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84F90">
        <w:rPr>
          <w:rFonts w:ascii="Times New Roman" w:hAnsi="Times New Roman"/>
          <w:b/>
          <w:sz w:val="24"/>
          <w:szCs w:val="24"/>
        </w:rPr>
        <w:t>ÁNO  /  NIE</w:t>
      </w:r>
    </w:p>
    <w:p w:rsidR="009E65C5" w:rsidRDefault="009E65C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1.Priemysel patrí k primárnemu sektoru hospodárstva.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</w:t>
      </w:r>
      <w:r>
        <w:rPr>
          <w:rFonts w:ascii="Times New Roman" w:hAnsi="Times New Roman"/>
          <w:sz w:val="24"/>
          <w:szCs w:val="24"/>
        </w:rPr>
        <w:tab/>
        <w:t>O</w:t>
      </w:r>
    </w:p>
    <w:p w:rsidR="009E65C5" w:rsidRDefault="009E65C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2.Hl. ukazovateľom vyspelosti krajiny je aj nezamestnanosť.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R</w:t>
      </w:r>
      <w:r>
        <w:rPr>
          <w:rFonts w:ascii="Times New Roman" w:hAnsi="Times New Roman"/>
          <w:sz w:val="24"/>
          <w:szCs w:val="24"/>
        </w:rPr>
        <w:tab/>
        <w:t>A</w:t>
      </w:r>
    </w:p>
    <w:p w:rsidR="009E65C5" w:rsidRDefault="009E65C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3.Najchudobnejšo krajinou sveta je Kongo.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</w:t>
      </w:r>
      <w:r>
        <w:rPr>
          <w:rFonts w:ascii="Times New Roman" w:hAnsi="Times New Roman"/>
          <w:sz w:val="24"/>
          <w:szCs w:val="24"/>
        </w:rPr>
        <w:tab/>
        <w:t>N</w:t>
      </w:r>
    </w:p>
    <w:p w:rsidR="009E65C5" w:rsidRDefault="009E65C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4.Hinduizmus je štátnym náboženstvom Číny.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É</w:t>
      </w:r>
      <w:r>
        <w:rPr>
          <w:rFonts w:ascii="Times New Roman" w:hAnsi="Times New Roman"/>
          <w:sz w:val="24"/>
          <w:szCs w:val="24"/>
        </w:rPr>
        <w:tab/>
        <w:t>Á</w:t>
      </w:r>
    </w:p>
    <w:p w:rsidR="009E65C5" w:rsidRDefault="009E65C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5.Islam je monoteistické náboženstvo.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</w:t>
      </w:r>
      <w:r>
        <w:rPr>
          <w:rFonts w:ascii="Times New Roman" w:hAnsi="Times New Roman"/>
          <w:sz w:val="24"/>
          <w:szCs w:val="24"/>
        </w:rPr>
        <w:tab/>
        <w:t>D</w:t>
      </w:r>
    </w:p>
    <w:p w:rsidR="009E65C5" w:rsidRDefault="009E65C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6.K rozvojovým štátom sveta patria štáty Latinskej Ameriky.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Ô</w:t>
      </w:r>
      <w:r>
        <w:rPr>
          <w:rFonts w:ascii="Times New Roman" w:hAnsi="Times New Roman"/>
          <w:sz w:val="24"/>
          <w:szCs w:val="24"/>
        </w:rPr>
        <w:tab/>
        <w:t>É</w:t>
      </w:r>
    </w:p>
    <w:p w:rsidR="009E65C5" w:rsidRDefault="009E65C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7.HDP sa udáva v eurách.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</w:t>
      </w:r>
      <w:r>
        <w:rPr>
          <w:rFonts w:ascii="Times New Roman" w:hAnsi="Times New Roman"/>
          <w:sz w:val="24"/>
          <w:szCs w:val="24"/>
        </w:rPr>
        <w:tab/>
        <w:t>D</w:t>
      </w:r>
    </w:p>
    <w:p w:rsidR="009E65C5" w:rsidRDefault="009E65C5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8.K najvyspelejším štátom sveta patrí Katar.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</w:t>
      </w:r>
      <w:r>
        <w:rPr>
          <w:rFonts w:ascii="Times New Roman" w:hAnsi="Times New Roman"/>
          <w:sz w:val="24"/>
          <w:szCs w:val="24"/>
        </w:rPr>
        <w:tab/>
        <w:t>U</w:t>
      </w:r>
      <w:r>
        <w:rPr>
          <w:rFonts w:ascii="Times New Roman" w:hAnsi="Times New Roman"/>
          <w:sz w:val="24"/>
          <w:szCs w:val="24"/>
        </w:rPr>
        <w:tab/>
      </w:r>
    </w:p>
    <w:p w:rsidR="009E65C5" w:rsidRPr="00F84F90" w:rsidRDefault="009E65C5" w:rsidP="006E526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84F90">
        <w:rPr>
          <w:rFonts w:ascii="Times New Roman" w:hAnsi="Times New Roman"/>
          <w:b/>
          <w:sz w:val="24"/>
          <w:szCs w:val="24"/>
        </w:rPr>
        <w:t>ÁNO  /  NIE</w:t>
      </w:r>
    </w:p>
    <w:p w:rsidR="009E65C5" w:rsidRDefault="009E65C5" w:rsidP="006E526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1.Priemysel patrí k primárnemu sektoru hospodárstva.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</w:t>
      </w:r>
      <w:r>
        <w:rPr>
          <w:rFonts w:ascii="Times New Roman" w:hAnsi="Times New Roman"/>
          <w:sz w:val="24"/>
          <w:szCs w:val="24"/>
        </w:rPr>
        <w:tab/>
        <w:t>O</w:t>
      </w:r>
    </w:p>
    <w:p w:rsidR="009E65C5" w:rsidRDefault="009E65C5" w:rsidP="006E526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2.Hl. ukazovateľom vyspelosti krajiny je aj nezamestnanosť.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R</w:t>
      </w:r>
      <w:r>
        <w:rPr>
          <w:rFonts w:ascii="Times New Roman" w:hAnsi="Times New Roman"/>
          <w:sz w:val="24"/>
          <w:szCs w:val="24"/>
        </w:rPr>
        <w:tab/>
        <w:t>A</w:t>
      </w:r>
    </w:p>
    <w:p w:rsidR="009E65C5" w:rsidRDefault="009E65C5" w:rsidP="006E526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3.Najchudobnejšo krajinou sveta je Kongo.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</w:t>
      </w:r>
      <w:r>
        <w:rPr>
          <w:rFonts w:ascii="Times New Roman" w:hAnsi="Times New Roman"/>
          <w:sz w:val="24"/>
          <w:szCs w:val="24"/>
        </w:rPr>
        <w:tab/>
        <w:t>N</w:t>
      </w:r>
    </w:p>
    <w:p w:rsidR="009E65C5" w:rsidRDefault="009E65C5" w:rsidP="006E526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4.Hinduizmus je štátnym náboženstvom Číny.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É</w:t>
      </w:r>
      <w:r>
        <w:rPr>
          <w:rFonts w:ascii="Times New Roman" w:hAnsi="Times New Roman"/>
          <w:sz w:val="24"/>
          <w:szCs w:val="24"/>
        </w:rPr>
        <w:tab/>
        <w:t>Á</w:t>
      </w:r>
    </w:p>
    <w:p w:rsidR="009E65C5" w:rsidRDefault="009E65C5" w:rsidP="006E526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5.Islam je monoteistické náboženstvo.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</w:t>
      </w:r>
      <w:r>
        <w:rPr>
          <w:rFonts w:ascii="Times New Roman" w:hAnsi="Times New Roman"/>
          <w:sz w:val="24"/>
          <w:szCs w:val="24"/>
        </w:rPr>
        <w:tab/>
        <w:t>D</w:t>
      </w:r>
    </w:p>
    <w:p w:rsidR="009E65C5" w:rsidRDefault="009E65C5" w:rsidP="006E526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6.K rozvojovým štátom sveta patria štáty Latinskej Ameriky.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Ô</w:t>
      </w:r>
      <w:r>
        <w:rPr>
          <w:rFonts w:ascii="Times New Roman" w:hAnsi="Times New Roman"/>
          <w:sz w:val="24"/>
          <w:szCs w:val="24"/>
        </w:rPr>
        <w:tab/>
        <w:t>É</w:t>
      </w:r>
    </w:p>
    <w:p w:rsidR="009E65C5" w:rsidRDefault="009E65C5" w:rsidP="006E526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7.HDP sa udáva v eurách.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</w:t>
      </w:r>
      <w:r>
        <w:rPr>
          <w:rFonts w:ascii="Times New Roman" w:hAnsi="Times New Roman"/>
          <w:sz w:val="24"/>
          <w:szCs w:val="24"/>
        </w:rPr>
        <w:tab/>
        <w:t>D</w:t>
      </w:r>
    </w:p>
    <w:p w:rsidR="009E65C5" w:rsidRDefault="009E65C5" w:rsidP="006E5265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8.K najvyspelejším štátom sveta patrí Katar.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</w:t>
      </w:r>
      <w:r>
        <w:rPr>
          <w:rFonts w:ascii="Times New Roman" w:hAnsi="Times New Roman"/>
          <w:sz w:val="24"/>
          <w:szCs w:val="24"/>
        </w:rPr>
        <w:tab/>
        <w:t>U</w:t>
      </w:r>
      <w:r>
        <w:rPr>
          <w:rFonts w:ascii="Times New Roman" w:hAnsi="Times New Roman"/>
          <w:sz w:val="24"/>
          <w:szCs w:val="24"/>
        </w:rPr>
        <w:tab/>
      </w:r>
    </w:p>
    <w:p w:rsidR="009E65C5" w:rsidRPr="00F84F90" w:rsidRDefault="009E65C5" w:rsidP="006E526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84F90">
        <w:rPr>
          <w:rFonts w:ascii="Times New Roman" w:hAnsi="Times New Roman"/>
          <w:b/>
          <w:sz w:val="24"/>
          <w:szCs w:val="24"/>
        </w:rPr>
        <w:t>ÁNO  /  NIE</w:t>
      </w:r>
    </w:p>
    <w:p w:rsidR="009E65C5" w:rsidRDefault="009E65C5" w:rsidP="006E526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1.Priemysel patrí k primárnemu sektoru hospodárstva.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</w:t>
      </w:r>
      <w:r>
        <w:rPr>
          <w:rFonts w:ascii="Times New Roman" w:hAnsi="Times New Roman"/>
          <w:sz w:val="24"/>
          <w:szCs w:val="24"/>
        </w:rPr>
        <w:tab/>
        <w:t>O</w:t>
      </w:r>
    </w:p>
    <w:p w:rsidR="009E65C5" w:rsidRDefault="009E65C5" w:rsidP="006E526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2.Hl. ukazovateľom vyspelosti krajiny je aj nezamestnanosť.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R</w:t>
      </w:r>
      <w:r>
        <w:rPr>
          <w:rFonts w:ascii="Times New Roman" w:hAnsi="Times New Roman"/>
          <w:sz w:val="24"/>
          <w:szCs w:val="24"/>
        </w:rPr>
        <w:tab/>
        <w:t>A</w:t>
      </w:r>
    </w:p>
    <w:p w:rsidR="009E65C5" w:rsidRDefault="009E65C5" w:rsidP="006E526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3.Najchudobnejšo krajinou sveta je Kongo.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</w:t>
      </w:r>
      <w:r>
        <w:rPr>
          <w:rFonts w:ascii="Times New Roman" w:hAnsi="Times New Roman"/>
          <w:sz w:val="24"/>
          <w:szCs w:val="24"/>
        </w:rPr>
        <w:tab/>
        <w:t>N</w:t>
      </w:r>
    </w:p>
    <w:p w:rsidR="009E65C5" w:rsidRDefault="009E65C5" w:rsidP="006E526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4.Hinduizmus je štátnym náboženstvom Číny.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É</w:t>
      </w:r>
      <w:r>
        <w:rPr>
          <w:rFonts w:ascii="Times New Roman" w:hAnsi="Times New Roman"/>
          <w:sz w:val="24"/>
          <w:szCs w:val="24"/>
        </w:rPr>
        <w:tab/>
        <w:t>Á</w:t>
      </w:r>
    </w:p>
    <w:p w:rsidR="009E65C5" w:rsidRDefault="009E65C5" w:rsidP="006E526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5.Islam je monoteistické náboženstvo.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</w:t>
      </w:r>
      <w:r>
        <w:rPr>
          <w:rFonts w:ascii="Times New Roman" w:hAnsi="Times New Roman"/>
          <w:sz w:val="24"/>
          <w:szCs w:val="24"/>
        </w:rPr>
        <w:tab/>
        <w:t>D</w:t>
      </w:r>
    </w:p>
    <w:p w:rsidR="009E65C5" w:rsidRDefault="009E65C5" w:rsidP="006E526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6.K rozvojovým štátom sveta patria štáty Latinskej Ameriky.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Ô</w:t>
      </w:r>
      <w:r>
        <w:rPr>
          <w:rFonts w:ascii="Times New Roman" w:hAnsi="Times New Roman"/>
          <w:sz w:val="24"/>
          <w:szCs w:val="24"/>
        </w:rPr>
        <w:tab/>
        <w:t>É</w:t>
      </w:r>
    </w:p>
    <w:p w:rsidR="009E65C5" w:rsidRDefault="009E65C5" w:rsidP="006E526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7.HDP sa udáva v eurách.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</w:t>
      </w:r>
      <w:r>
        <w:rPr>
          <w:rFonts w:ascii="Times New Roman" w:hAnsi="Times New Roman"/>
          <w:sz w:val="24"/>
          <w:szCs w:val="24"/>
        </w:rPr>
        <w:tab/>
        <w:t>D</w:t>
      </w:r>
    </w:p>
    <w:p w:rsidR="009E65C5" w:rsidRPr="003C787F" w:rsidRDefault="009E65C5" w:rsidP="006E526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8.K najvyspelejším štátom sveta patrí Katar.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</w:t>
      </w:r>
      <w:r>
        <w:rPr>
          <w:rFonts w:ascii="Times New Roman" w:hAnsi="Times New Roman"/>
          <w:sz w:val="24"/>
          <w:szCs w:val="24"/>
        </w:rPr>
        <w:tab/>
        <w:t>U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sectPr w:rsidR="009E65C5" w:rsidRPr="003C787F" w:rsidSect="00F84F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C787F"/>
    <w:rsid w:val="000B6A8B"/>
    <w:rsid w:val="001C308B"/>
    <w:rsid w:val="003C787F"/>
    <w:rsid w:val="005F34E2"/>
    <w:rsid w:val="006E5265"/>
    <w:rsid w:val="00860E00"/>
    <w:rsid w:val="009E65C5"/>
    <w:rsid w:val="00B072EE"/>
    <w:rsid w:val="00C96AC9"/>
    <w:rsid w:val="00D141BA"/>
    <w:rsid w:val="00F84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2EE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</TotalTime>
  <Pages>1</Pages>
  <Words>199</Words>
  <Characters>1137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9</cp:revision>
  <cp:lastPrinted>2001-12-31T23:14:00Z</cp:lastPrinted>
  <dcterms:created xsi:type="dcterms:W3CDTF">2016-10-05T15:20:00Z</dcterms:created>
  <dcterms:modified xsi:type="dcterms:W3CDTF">2001-12-31T23:15:00Z</dcterms:modified>
</cp:coreProperties>
</file>