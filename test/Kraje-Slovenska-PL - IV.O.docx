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AD" w:rsidRPr="00157AA6" w:rsidRDefault="00157AA6" w:rsidP="00157AA6">
      <w:pPr>
        <w:jc w:val="center"/>
        <w:rPr>
          <w:sz w:val="32"/>
        </w:rPr>
      </w:pPr>
      <w:r w:rsidRPr="00157AA6">
        <w:rPr>
          <w:b/>
          <w:sz w:val="36"/>
        </w:rPr>
        <w:t>Kraje Slovenska</w:t>
      </w:r>
    </w:p>
    <w:p w:rsidR="00157AA6" w:rsidRDefault="00157AA6">
      <w:pPr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>Územie Slovenskej republiky je rozdelené na</w:t>
      </w:r>
      <w:r w:rsidR="00B95C61">
        <w:rPr>
          <w:sz w:val="24"/>
        </w:rPr>
        <w:t xml:space="preserve"> . . . . . . . . . krajov, ktoré</w:t>
      </w:r>
      <w:r>
        <w:rPr>
          <w:sz w:val="24"/>
        </w:rPr>
        <w:t xml:space="preserve"> sú známe aj pod názvom vyššie územné celky (skratka VÚC). Kraje sa skladajú z menších . . . . . . . . . . . . .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 xml:space="preserve">V ktorom kraji žiješ?: 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 xml:space="preserve">V ktorom okrese žiješ?: 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 xml:space="preserve">Ktoré okresy susedia s tvojim okresom?: 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 xml:space="preserve">Ktorý kraj je rozlohou najmenší?: 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>V mape pomenuj všetky kraje Slovenska a všetky susedné štáty. Ku každému kraju vyznač krúžkom polohu jeho krajského mesta a napíš jeho názov.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-775970</wp:posOffset>
            </wp:positionH>
            <wp:positionV relativeFrom="paragraph">
              <wp:posOffset>211454</wp:posOffset>
            </wp:positionV>
            <wp:extent cx="7296247" cy="37052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zentáci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75" cy="3709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br/>
      </w:r>
      <w:r w:rsidR="006E1022">
        <w:rPr>
          <w:sz w:val="24"/>
        </w:rPr>
        <w:br/>
      </w:r>
      <w:r>
        <w:rPr>
          <w:sz w:val="24"/>
        </w:rPr>
        <w:t xml:space="preserve">Pomocou mierky mapy urči, aká je dĺžka Slovenska od jeho najzápadnejšieho po </w:t>
      </w:r>
      <w:bookmarkStart w:id="0" w:name="_GoBack"/>
      <w:bookmarkEnd w:id="0"/>
      <w:r>
        <w:rPr>
          <w:sz w:val="24"/>
        </w:rPr>
        <w:t>najvýchodnejší bod?: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>Ktoré kraje ležia na západe Slovenska?: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>Ktoré kraje ležia v strede Slovenska?:</w:t>
      </w:r>
    </w:p>
    <w:p w:rsidR="00157AA6" w:rsidRDefault="00157AA6" w:rsidP="00157AA6">
      <w:pPr>
        <w:spacing w:line="360" w:lineRule="auto"/>
        <w:rPr>
          <w:sz w:val="24"/>
        </w:rPr>
      </w:pPr>
      <w:r>
        <w:rPr>
          <w:sz w:val="24"/>
        </w:rPr>
        <w:t>Ktoré kraje ležia na východe Slovenska?</w:t>
      </w:r>
    </w:p>
    <w:p w:rsidR="00141738" w:rsidRPr="00157AA6" w:rsidRDefault="00141738" w:rsidP="00157AA6">
      <w:pPr>
        <w:spacing w:line="360" w:lineRule="auto"/>
        <w:rPr>
          <w:sz w:val="24"/>
        </w:rPr>
      </w:pPr>
      <w:r>
        <w:rPr>
          <w:sz w:val="24"/>
        </w:rPr>
        <w:t>Hranica ktorých dvoch krajov prechádza pohorím Nízke Tatry?:</w:t>
      </w:r>
    </w:p>
    <w:sectPr w:rsidR="00141738" w:rsidRPr="00157AA6" w:rsidSect="00141738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A6"/>
    <w:rsid w:val="00141738"/>
    <w:rsid w:val="00157AA6"/>
    <w:rsid w:val="006E1022"/>
    <w:rsid w:val="00773BAD"/>
    <w:rsid w:val="00B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F8E64-0B1A-4759-85EE-C1656740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2020-12-02T19:15:00Z</dcterms:created>
  <dcterms:modified xsi:type="dcterms:W3CDTF">2020-12-02T19:27:00Z</dcterms:modified>
</cp:coreProperties>
</file>