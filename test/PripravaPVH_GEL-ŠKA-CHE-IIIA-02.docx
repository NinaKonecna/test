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222" w:rsidRDefault="00AB4222" w:rsidP="00D40621">
      <w:pPr>
        <w:pStyle w:val="Nzov"/>
        <w:jc w:val="center"/>
        <w:rPr>
          <w:b/>
          <w:sz w:val="40"/>
          <w:szCs w:val="40"/>
        </w:rPr>
      </w:pPr>
    </w:p>
    <w:p w:rsidR="00D40621" w:rsidRPr="00D40621" w:rsidRDefault="00D40621" w:rsidP="00D40621">
      <w:pPr>
        <w:pStyle w:val="Nzov"/>
        <w:jc w:val="center"/>
        <w:rPr>
          <w:b/>
          <w:sz w:val="40"/>
          <w:szCs w:val="40"/>
        </w:rPr>
      </w:pPr>
      <w:r w:rsidRPr="00D40621">
        <w:rPr>
          <w:b/>
          <w:sz w:val="40"/>
          <w:szCs w:val="40"/>
        </w:rPr>
        <w:t>Príprava na vyučovaciu hodinu</w:t>
      </w:r>
    </w:p>
    <w:p w:rsidR="00B219AB" w:rsidRDefault="00641E6E" w:rsidP="00641E6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č. </w:t>
      </w:r>
      <w:r w:rsidR="00B219AB">
        <w:t>02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0"/>
        <w:gridCol w:w="6260"/>
      </w:tblGrid>
      <w:tr w:rsidR="00D40621" w:rsidTr="00D40621">
        <w:trPr>
          <w:cantSplit/>
          <w:trHeight w:val="281"/>
        </w:trPr>
        <w:tc>
          <w:tcPr>
            <w:tcW w:w="2950" w:type="dxa"/>
            <w:vAlign w:val="center"/>
          </w:tcPr>
          <w:p w:rsidR="00D40621" w:rsidRDefault="00D40621" w:rsidP="00D40621">
            <w:pPr>
              <w:spacing w:before="120" w:after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Vyučujúci:</w:t>
            </w:r>
          </w:p>
        </w:tc>
        <w:tc>
          <w:tcPr>
            <w:tcW w:w="6260" w:type="dxa"/>
          </w:tcPr>
          <w:p w:rsidR="00D40621" w:rsidRDefault="0058437F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RNDr. Lenka </w:t>
            </w:r>
            <w:proofErr w:type="spellStart"/>
            <w:r>
              <w:rPr>
                <w:b/>
                <w:bCs/>
              </w:rPr>
              <w:t>Škarbeková</w:t>
            </w:r>
            <w:proofErr w:type="spellEnd"/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Dátum:</w:t>
            </w:r>
          </w:p>
        </w:tc>
        <w:tc>
          <w:tcPr>
            <w:tcW w:w="6260" w:type="dxa"/>
          </w:tcPr>
          <w:p w:rsidR="00D40621" w:rsidRDefault="00B219AB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03.12.2014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Trieda:</w:t>
            </w:r>
          </w:p>
        </w:tc>
        <w:tc>
          <w:tcPr>
            <w:tcW w:w="6260" w:type="dxa"/>
          </w:tcPr>
          <w:p w:rsidR="00D40621" w:rsidRDefault="00B219AB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III.A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Predmet:</w:t>
            </w:r>
          </w:p>
        </w:tc>
        <w:tc>
          <w:tcPr>
            <w:tcW w:w="6260" w:type="dxa"/>
          </w:tcPr>
          <w:p w:rsidR="00D40621" w:rsidRDefault="00B219AB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Chémia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Tematický celok:</w:t>
            </w:r>
          </w:p>
        </w:tc>
        <w:tc>
          <w:tcPr>
            <w:tcW w:w="6260" w:type="dxa"/>
          </w:tcPr>
          <w:p w:rsidR="00D40621" w:rsidRDefault="00232DF4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Bielkoviny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Téma:</w:t>
            </w:r>
          </w:p>
        </w:tc>
        <w:tc>
          <w:tcPr>
            <w:tcW w:w="6260" w:type="dxa"/>
          </w:tcPr>
          <w:p w:rsidR="00D40621" w:rsidRDefault="00B219AB" w:rsidP="005B3B1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Charakteristika bielkovín, </w:t>
            </w:r>
            <w:r w:rsidR="005B3B1A" w:rsidRPr="005B3B1A">
              <w:rPr>
                <w:b/>
                <w:bCs/>
              </w:rPr>
              <w:t xml:space="preserve">ich význam, štruktúra          </w:t>
            </w:r>
          </w:p>
        </w:tc>
      </w:tr>
      <w:tr w:rsidR="00BC7654" w:rsidTr="00BC7654">
        <w:trPr>
          <w:cantSplit/>
          <w:trHeight w:val="722"/>
        </w:trPr>
        <w:tc>
          <w:tcPr>
            <w:tcW w:w="2950" w:type="dxa"/>
          </w:tcPr>
          <w:p w:rsidR="00BC7654" w:rsidRDefault="00BC7654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Cieľ/ ciele vyučovacej hodiny:</w:t>
            </w:r>
          </w:p>
        </w:tc>
        <w:tc>
          <w:tcPr>
            <w:tcW w:w="6260" w:type="dxa"/>
          </w:tcPr>
          <w:p w:rsidR="00BC7654" w:rsidRDefault="000D660B" w:rsidP="000D660B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Charakterizovať a poznať význam bielkovín z biochemického hľadiska</w:t>
            </w:r>
          </w:p>
          <w:p w:rsidR="000D660B" w:rsidRDefault="000D660B" w:rsidP="000D660B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Charakterizovať primárnu, sekundárnu, terciárnu a kvartérnu štruktúru bielkovín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Typ vyučovacej hodiny:</w:t>
            </w:r>
          </w:p>
        </w:tc>
        <w:tc>
          <w:tcPr>
            <w:tcW w:w="6260" w:type="dxa"/>
          </w:tcPr>
          <w:p w:rsidR="00D40621" w:rsidRDefault="000D660B" w:rsidP="000D660B">
            <w:pPr>
              <w:rPr>
                <w:b/>
                <w:bCs/>
              </w:rPr>
            </w:pPr>
            <w:r>
              <w:rPr>
                <w:b/>
                <w:bCs/>
              </w:rPr>
              <w:t>VH z</w:t>
            </w:r>
            <w:r w:rsidR="0058437F">
              <w:rPr>
                <w:b/>
                <w:bCs/>
              </w:rPr>
              <w:t>ákladného typu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Vyučovacie metódy:</w:t>
            </w:r>
          </w:p>
        </w:tc>
        <w:tc>
          <w:tcPr>
            <w:tcW w:w="6260" w:type="dxa"/>
          </w:tcPr>
          <w:p w:rsidR="00D40621" w:rsidRDefault="0092624B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Práca s interaktívnou tabuľou, vysvetľovanie, </w:t>
            </w:r>
            <w:proofErr w:type="spellStart"/>
            <w:r>
              <w:rPr>
                <w:b/>
                <w:bCs/>
              </w:rPr>
              <w:t>videopokus</w:t>
            </w:r>
            <w:proofErr w:type="spellEnd"/>
            <w:r>
              <w:rPr>
                <w:b/>
                <w:bCs/>
              </w:rPr>
              <w:t>, metóda otázok a</w:t>
            </w:r>
            <w:r w:rsidR="00C72D76">
              <w:rPr>
                <w:b/>
                <w:bCs/>
              </w:rPr>
              <w:t> </w:t>
            </w:r>
            <w:r>
              <w:rPr>
                <w:b/>
                <w:bCs/>
              </w:rPr>
              <w:t>odpovedí</w:t>
            </w:r>
            <w:r w:rsidR="00C72D76">
              <w:rPr>
                <w:b/>
                <w:bCs/>
              </w:rPr>
              <w:t>, clustering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Medzipredmetové</w:t>
            </w:r>
            <w:proofErr w:type="spellEnd"/>
            <w:r>
              <w:rPr>
                <w:b/>
                <w:bCs/>
              </w:rPr>
              <w:t xml:space="preserve"> vzťahy:</w:t>
            </w:r>
          </w:p>
        </w:tc>
        <w:tc>
          <w:tcPr>
            <w:tcW w:w="6260" w:type="dxa"/>
          </w:tcPr>
          <w:p w:rsidR="00D40621" w:rsidRDefault="00977586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Biológia, ekológia, informatika, fyzika, matematika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Pomôcky:</w:t>
            </w:r>
          </w:p>
        </w:tc>
        <w:tc>
          <w:tcPr>
            <w:tcW w:w="6260" w:type="dxa"/>
          </w:tcPr>
          <w:p w:rsidR="00D40621" w:rsidRDefault="0092624B" w:rsidP="007054FE">
            <w:pPr>
              <w:rPr>
                <w:b/>
                <w:bCs/>
              </w:rPr>
            </w:pPr>
            <w:r>
              <w:rPr>
                <w:b/>
                <w:szCs w:val="18"/>
              </w:rPr>
              <w:t xml:space="preserve">Interaktívna prezentácia súbor </w:t>
            </w:r>
            <w:r w:rsidRPr="0092624B">
              <w:rPr>
                <w:b/>
                <w:szCs w:val="18"/>
              </w:rPr>
              <w:t>GEL-ŠKA-CHE-IIIA-12</w:t>
            </w:r>
          </w:p>
        </w:tc>
      </w:tr>
    </w:tbl>
    <w:p w:rsidR="00BC7654" w:rsidRDefault="00BC7654"/>
    <w:p w:rsidR="00BC7654" w:rsidRDefault="00BC7654"/>
    <w:p w:rsidR="00BC7654" w:rsidRDefault="00BC7654"/>
    <w:p w:rsidR="00BC7654" w:rsidRDefault="00BC7654"/>
    <w:p w:rsidR="00BC7654" w:rsidRDefault="00BC7654"/>
    <w:p w:rsidR="00BC7654" w:rsidRDefault="00BC7654"/>
    <w:p w:rsidR="00BC7654" w:rsidRDefault="00BC7654"/>
    <w:p w:rsidR="00BC7654" w:rsidRDefault="00BC7654"/>
    <w:p w:rsidR="00BC7654" w:rsidRDefault="00BC7654"/>
    <w:p w:rsidR="00BC7654" w:rsidRDefault="00BC7654"/>
    <w:p w:rsidR="00BC7654" w:rsidRDefault="00BC765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50"/>
        <w:gridCol w:w="4030"/>
        <w:gridCol w:w="4030"/>
      </w:tblGrid>
      <w:tr w:rsidR="00D40621" w:rsidTr="00BC7654">
        <w:trPr>
          <w:cantSplit/>
        </w:trPr>
        <w:tc>
          <w:tcPr>
            <w:tcW w:w="115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Čas: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učiteľa: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žiakov:</w:t>
            </w:r>
          </w:p>
        </w:tc>
      </w:tr>
      <w:tr w:rsidR="00D40621" w:rsidTr="00D40621">
        <w:trPr>
          <w:cantSplit/>
          <w:trHeight w:val="5193"/>
        </w:trPr>
        <w:tc>
          <w:tcPr>
            <w:tcW w:w="1150" w:type="dxa"/>
            <w:tcBorders>
              <w:bottom w:val="single" w:sz="4" w:space="0" w:color="auto"/>
            </w:tcBorders>
          </w:tcPr>
          <w:p w:rsidR="00163C7D" w:rsidRPr="00A35F70" w:rsidRDefault="00163C7D" w:rsidP="00163C7D">
            <w:pPr>
              <w:pStyle w:val="Default"/>
              <w:jc w:val="both"/>
              <w:rPr>
                <w:sz w:val="20"/>
                <w:szCs w:val="22"/>
              </w:rPr>
            </w:pPr>
            <w:r w:rsidRPr="00A35F70">
              <w:rPr>
                <w:sz w:val="20"/>
                <w:szCs w:val="22"/>
              </w:rPr>
              <w:t xml:space="preserve">1 min. </w:t>
            </w:r>
          </w:p>
          <w:p w:rsidR="00163C7D" w:rsidRPr="00A35F70" w:rsidRDefault="00163C7D" w:rsidP="00163C7D">
            <w:pPr>
              <w:pStyle w:val="Default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7</w:t>
            </w:r>
            <w:r w:rsidRPr="00A35F70">
              <w:rPr>
                <w:sz w:val="20"/>
                <w:szCs w:val="22"/>
              </w:rPr>
              <w:t xml:space="preserve"> min. </w:t>
            </w:r>
          </w:p>
          <w:p w:rsidR="00163C7D" w:rsidRPr="00A35F70" w:rsidRDefault="00163C7D" w:rsidP="00163C7D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163C7D" w:rsidRPr="00A35F70" w:rsidRDefault="00163C7D" w:rsidP="00163C7D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163C7D" w:rsidRDefault="00163C7D" w:rsidP="00163C7D">
            <w:pPr>
              <w:pStyle w:val="Default"/>
              <w:tabs>
                <w:tab w:val="left" w:pos="664"/>
              </w:tabs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ab/>
            </w:r>
          </w:p>
          <w:p w:rsidR="00163C7D" w:rsidRPr="00A35F70" w:rsidRDefault="00163C7D" w:rsidP="00163C7D">
            <w:pPr>
              <w:pStyle w:val="Default"/>
              <w:jc w:val="both"/>
              <w:rPr>
                <w:sz w:val="20"/>
                <w:szCs w:val="22"/>
              </w:rPr>
            </w:pPr>
            <w:r w:rsidRPr="00A35F70">
              <w:rPr>
                <w:sz w:val="20"/>
                <w:szCs w:val="22"/>
              </w:rPr>
              <w:t xml:space="preserve"> </w:t>
            </w:r>
          </w:p>
          <w:p w:rsidR="00163C7D" w:rsidRPr="00A35F70" w:rsidRDefault="00163C7D" w:rsidP="00163C7D">
            <w:pPr>
              <w:pStyle w:val="Default"/>
              <w:jc w:val="both"/>
              <w:rPr>
                <w:sz w:val="20"/>
                <w:szCs w:val="22"/>
              </w:rPr>
            </w:pPr>
            <w:r w:rsidRPr="00A35F70">
              <w:rPr>
                <w:sz w:val="20"/>
                <w:szCs w:val="22"/>
              </w:rPr>
              <w:t xml:space="preserve"> </w:t>
            </w:r>
          </w:p>
          <w:p w:rsidR="00163C7D" w:rsidRDefault="00163C7D" w:rsidP="00163C7D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163C7D" w:rsidRPr="00A35F70" w:rsidRDefault="00163C7D" w:rsidP="00163C7D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163C7D" w:rsidRPr="00A35F70" w:rsidRDefault="00163C7D" w:rsidP="00163C7D">
            <w:pPr>
              <w:pStyle w:val="Default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16 min.</w:t>
            </w:r>
          </w:p>
          <w:p w:rsidR="00163C7D" w:rsidRDefault="00163C7D" w:rsidP="00163C7D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163C7D" w:rsidRPr="00A35F70" w:rsidRDefault="00163C7D" w:rsidP="00163C7D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163C7D" w:rsidRDefault="00163C7D" w:rsidP="00163C7D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163C7D" w:rsidRDefault="00163C7D" w:rsidP="00163C7D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163C7D" w:rsidRPr="00A35F70" w:rsidRDefault="00163C7D" w:rsidP="00163C7D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163C7D" w:rsidRDefault="00163C7D" w:rsidP="00163C7D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163C7D" w:rsidRDefault="00163C7D" w:rsidP="00163C7D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163C7D" w:rsidRDefault="00163C7D" w:rsidP="00163C7D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163C7D" w:rsidRDefault="00163C7D" w:rsidP="00163C7D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163C7D" w:rsidRDefault="00163C7D" w:rsidP="00163C7D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163C7D" w:rsidRDefault="00163C7D" w:rsidP="00163C7D">
            <w:pPr>
              <w:pStyle w:val="Default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7</w:t>
            </w:r>
            <w:r w:rsidRPr="00A35F70">
              <w:rPr>
                <w:sz w:val="20"/>
                <w:szCs w:val="22"/>
              </w:rPr>
              <w:t xml:space="preserve"> min. </w:t>
            </w:r>
          </w:p>
          <w:p w:rsidR="00163C7D" w:rsidRDefault="00163C7D" w:rsidP="00163C7D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163C7D" w:rsidRDefault="00163C7D" w:rsidP="00163C7D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163C7D" w:rsidRDefault="00163C7D" w:rsidP="00163C7D">
            <w:pPr>
              <w:pStyle w:val="Default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6 min.</w:t>
            </w:r>
          </w:p>
          <w:p w:rsidR="00163C7D" w:rsidRDefault="00163C7D" w:rsidP="00163C7D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163C7D" w:rsidRDefault="00163C7D" w:rsidP="00163C7D">
            <w:pPr>
              <w:rPr>
                <w:sz w:val="20"/>
              </w:rPr>
            </w:pPr>
          </w:p>
          <w:p w:rsidR="00163C7D" w:rsidRDefault="00163C7D" w:rsidP="00163C7D">
            <w:pPr>
              <w:rPr>
                <w:sz w:val="20"/>
              </w:rPr>
            </w:pPr>
            <w:r>
              <w:rPr>
                <w:sz w:val="20"/>
              </w:rPr>
              <w:t>7 min.</w:t>
            </w:r>
          </w:p>
          <w:p w:rsidR="00163C7D" w:rsidRDefault="00163C7D" w:rsidP="00163C7D">
            <w:pPr>
              <w:rPr>
                <w:b/>
                <w:bCs/>
              </w:rPr>
            </w:pPr>
            <w:r>
              <w:rPr>
                <w:sz w:val="20"/>
              </w:rPr>
              <w:t>1 min.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48479C" w:rsidRPr="00343C71" w:rsidRDefault="00A54522" w:rsidP="0048479C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- </w:t>
            </w:r>
            <w:r w:rsidR="0048479C" w:rsidRPr="00343C71">
              <w:rPr>
                <w:color w:val="auto"/>
                <w:sz w:val="22"/>
                <w:szCs w:val="22"/>
              </w:rPr>
              <w:t>a</w:t>
            </w:r>
            <w:r w:rsidR="0048479C" w:rsidRPr="00343C71">
              <w:rPr>
                <w:color w:val="auto"/>
                <w:sz w:val="20"/>
                <w:szCs w:val="22"/>
              </w:rPr>
              <w:t>dministratívne záležitosti VH</w:t>
            </w:r>
          </w:p>
          <w:p w:rsidR="0048479C" w:rsidRPr="00343C71" w:rsidRDefault="0048479C" w:rsidP="0048479C">
            <w:pPr>
              <w:rPr>
                <w:rFonts w:ascii="Times New Roman" w:hAnsi="Times New Roman" w:cs="Times New Roman"/>
                <w:sz w:val="20"/>
              </w:rPr>
            </w:pPr>
            <w:r w:rsidRPr="00343C71">
              <w:rPr>
                <w:rFonts w:ascii="Times New Roman" w:hAnsi="Times New Roman" w:cs="Times New Roman"/>
                <w:sz w:val="20"/>
              </w:rPr>
              <w:t xml:space="preserve">-pre opakovanie predchádzajúceho učiva využije </w:t>
            </w:r>
            <w:r w:rsidR="00343C71" w:rsidRPr="00343C71">
              <w:rPr>
                <w:rFonts w:ascii="Times New Roman" w:hAnsi="Times New Roman" w:cs="Times New Roman"/>
                <w:sz w:val="20"/>
              </w:rPr>
              <w:t xml:space="preserve">položí prvú otázku učiteľ, adresuje ju nejakému žiakovi, ten musí odpovedať a položiť otázku ďalšiemu, až kým sa nevystriedajú všetci </w:t>
            </w:r>
          </w:p>
          <w:p w:rsidR="00343C71" w:rsidRPr="00343C71" w:rsidRDefault="0048479C" w:rsidP="0048479C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343C71">
              <w:rPr>
                <w:color w:val="auto"/>
                <w:sz w:val="20"/>
                <w:szCs w:val="22"/>
              </w:rPr>
              <w:t xml:space="preserve">- sprístupnení tému a cieľ VH – </w:t>
            </w:r>
            <w:r w:rsidR="00343C71" w:rsidRPr="00343C71">
              <w:rPr>
                <w:color w:val="auto"/>
                <w:sz w:val="20"/>
                <w:szCs w:val="22"/>
              </w:rPr>
              <w:t>charakteristika bielkovín, význam a</w:t>
            </w:r>
            <w:r w:rsidR="00343C71">
              <w:rPr>
                <w:color w:val="auto"/>
                <w:sz w:val="20"/>
                <w:szCs w:val="22"/>
              </w:rPr>
              <w:t> </w:t>
            </w:r>
            <w:r w:rsidR="00343C71" w:rsidRPr="00343C71">
              <w:rPr>
                <w:color w:val="auto"/>
                <w:sz w:val="20"/>
                <w:szCs w:val="22"/>
              </w:rPr>
              <w:t>štruktúra</w:t>
            </w:r>
            <w:r w:rsidR="00343C71">
              <w:rPr>
                <w:color w:val="auto"/>
                <w:sz w:val="20"/>
                <w:szCs w:val="22"/>
              </w:rPr>
              <w:t xml:space="preserve">  </w:t>
            </w:r>
          </w:p>
          <w:p w:rsidR="0048479C" w:rsidRPr="00343C71" w:rsidRDefault="00343C71" w:rsidP="0048479C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343C71">
              <w:rPr>
                <w:color w:val="auto"/>
                <w:sz w:val="20"/>
                <w:szCs w:val="22"/>
              </w:rPr>
              <w:t xml:space="preserve"> - pracuje s </w:t>
            </w:r>
            <w:r w:rsidR="0048479C" w:rsidRPr="00343C71">
              <w:rPr>
                <w:color w:val="auto"/>
                <w:sz w:val="20"/>
                <w:szCs w:val="22"/>
              </w:rPr>
              <w:t xml:space="preserve">interaktívnou prezentáciou na interaktívnej tabuli súbor </w:t>
            </w:r>
            <w:r w:rsidRPr="00343C71">
              <w:rPr>
                <w:color w:val="auto"/>
                <w:sz w:val="20"/>
                <w:szCs w:val="22"/>
              </w:rPr>
              <w:t>G</w:t>
            </w:r>
            <w:r w:rsidR="0048479C" w:rsidRPr="00343C71">
              <w:rPr>
                <w:b/>
                <w:sz w:val="20"/>
                <w:szCs w:val="18"/>
              </w:rPr>
              <w:t>EL-ŠKA-CHE-I</w:t>
            </w:r>
            <w:r w:rsidRPr="00343C71">
              <w:rPr>
                <w:b/>
                <w:sz w:val="20"/>
                <w:szCs w:val="18"/>
              </w:rPr>
              <w:t>IIA-12</w:t>
            </w:r>
          </w:p>
          <w:p w:rsidR="0048479C" w:rsidRPr="00343C71" w:rsidRDefault="00343C71" w:rsidP="0048479C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343C71">
              <w:rPr>
                <w:color w:val="auto"/>
                <w:sz w:val="20"/>
                <w:szCs w:val="22"/>
              </w:rPr>
              <w:t xml:space="preserve">-vysvetľuje charakteristické </w:t>
            </w:r>
            <w:r w:rsidR="0048479C" w:rsidRPr="00343C71">
              <w:rPr>
                <w:color w:val="auto"/>
                <w:sz w:val="20"/>
                <w:szCs w:val="22"/>
              </w:rPr>
              <w:t>vlastnosti</w:t>
            </w:r>
            <w:r w:rsidRPr="00343C71">
              <w:rPr>
                <w:color w:val="auto"/>
                <w:sz w:val="20"/>
                <w:szCs w:val="22"/>
              </w:rPr>
              <w:t xml:space="preserve"> a význam bielkovín so </w:t>
            </w:r>
            <w:proofErr w:type="spellStart"/>
            <w:r w:rsidRPr="00343C71">
              <w:rPr>
                <w:color w:val="auto"/>
                <w:sz w:val="20"/>
                <w:szCs w:val="22"/>
              </w:rPr>
              <w:t>zreteľou</w:t>
            </w:r>
            <w:proofErr w:type="spellEnd"/>
            <w:r w:rsidRPr="00343C71">
              <w:rPr>
                <w:color w:val="auto"/>
                <w:sz w:val="20"/>
                <w:szCs w:val="22"/>
              </w:rPr>
              <w:t xml:space="preserve"> na biochemický význam a </w:t>
            </w:r>
            <w:proofErr w:type="spellStart"/>
            <w:r w:rsidRPr="00343C71">
              <w:rPr>
                <w:color w:val="auto"/>
                <w:sz w:val="20"/>
                <w:szCs w:val="22"/>
              </w:rPr>
              <w:t>medzipredmetové</w:t>
            </w:r>
            <w:proofErr w:type="spellEnd"/>
            <w:r w:rsidRPr="00343C71">
              <w:rPr>
                <w:color w:val="auto"/>
                <w:sz w:val="20"/>
                <w:szCs w:val="22"/>
              </w:rPr>
              <w:t xml:space="preserve"> prepojenie</w:t>
            </w:r>
          </w:p>
          <w:p w:rsidR="0048479C" w:rsidRPr="00343C71" w:rsidRDefault="00343C71" w:rsidP="0048479C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343C71">
              <w:rPr>
                <w:color w:val="auto"/>
                <w:sz w:val="20"/>
                <w:szCs w:val="22"/>
              </w:rPr>
              <w:t xml:space="preserve">- </w:t>
            </w:r>
            <w:r w:rsidR="0048479C" w:rsidRPr="00343C71">
              <w:rPr>
                <w:color w:val="auto"/>
                <w:sz w:val="20"/>
                <w:szCs w:val="22"/>
              </w:rPr>
              <w:t>vyzýva žiakov na prá</w:t>
            </w:r>
            <w:r w:rsidRPr="00343C71">
              <w:rPr>
                <w:color w:val="auto"/>
                <w:sz w:val="20"/>
                <w:szCs w:val="22"/>
              </w:rPr>
              <w:t xml:space="preserve">cu s úlohami v interaktívnej prezentácii </w:t>
            </w:r>
            <w:r w:rsidR="0048479C" w:rsidRPr="00343C71">
              <w:rPr>
                <w:color w:val="auto"/>
                <w:sz w:val="20"/>
                <w:szCs w:val="22"/>
              </w:rPr>
              <w:t>k interaktívnej tabuli</w:t>
            </w:r>
          </w:p>
          <w:p w:rsidR="00343C71" w:rsidRDefault="0048479C" w:rsidP="0048479C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343C71">
              <w:rPr>
                <w:color w:val="auto"/>
                <w:sz w:val="20"/>
                <w:szCs w:val="22"/>
              </w:rPr>
              <w:t>- koriguje a usmerňuje prácu žiako</w:t>
            </w:r>
            <w:r w:rsidR="00343C71">
              <w:rPr>
                <w:color w:val="auto"/>
                <w:sz w:val="20"/>
                <w:szCs w:val="22"/>
              </w:rPr>
              <w:t>v</w:t>
            </w:r>
          </w:p>
          <w:p w:rsidR="00163C7D" w:rsidRDefault="00163C7D" w:rsidP="00163C7D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48402A">
              <w:rPr>
                <w:color w:val="auto"/>
                <w:sz w:val="20"/>
                <w:szCs w:val="22"/>
              </w:rPr>
              <w:t>-vyzýva žia</w:t>
            </w:r>
            <w:r>
              <w:rPr>
                <w:color w:val="auto"/>
                <w:sz w:val="20"/>
                <w:szCs w:val="22"/>
              </w:rPr>
              <w:t xml:space="preserve">kov na doplňovanie informácií </w:t>
            </w:r>
            <w:r w:rsidRPr="0048402A">
              <w:rPr>
                <w:color w:val="auto"/>
                <w:sz w:val="20"/>
                <w:szCs w:val="22"/>
              </w:rPr>
              <w:t xml:space="preserve"> k interaktívnej tabuli</w:t>
            </w:r>
          </w:p>
          <w:p w:rsidR="00343C71" w:rsidRDefault="00343C71" w:rsidP="0048479C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 xml:space="preserve">- </w:t>
            </w:r>
            <w:r w:rsidR="0048402A">
              <w:rPr>
                <w:color w:val="auto"/>
                <w:sz w:val="20"/>
                <w:szCs w:val="22"/>
              </w:rPr>
              <w:t>vysvetľuje štruktúru bielkovín podľa prezentácie a jej význam</w:t>
            </w:r>
          </w:p>
          <w:p w:rsidR="0048402A" w:rsidRDefault="0048402A" w:rsidP="0048479C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 vysvetľuje denaturáciu a jej súvis so štruktúrou bielkovín a praktický význam</w:t>
            </w:r>
          </w:p>
          <w:p w:rsidR="0048402A" w:rsidRDefault="0048402A" w:rsidP="0048479C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 pomocou videa demonštruje spôsoby denaturácie</w:t>
            </w:r>
          </w:p>
          <w:p w:rsidR="0048402A" w:rsidRDefault="0048402A" w:rsidP="0048479C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 pomocou videa demonštruje dôkazové reakcie bielkovín</w:t>
            </w:r>
          </w:p>
          <w:p w:rsidR="00163C7D" w:rsidRPr="0048402A" w:rsidRDefault="00163C7D" w:rsidP="0048479C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 xml:space="preserve">- vyzve žiakov na zopakovanie prebraného učiva metódou </w:t>
            </w:r>
            <w:proofErr w:type="spellStart"/>
            <w:r w:rsidR="00C72D76">
              <w:rPr>
                <w:color w:val="auto"/>
                <w:sz w:val="20"/>
                <w:szCs w:val="22"/>
              </w:rPr>
              <w:t>clustering</w:t>
            </w:r>
            <w:proofErr w:type="spellEnd"/>
          </w:p>
          <w:p w:rsidR="00D40621" w:rsidRDefault="0048479C" w:rsidP="0048479C">
            <w:pPr>
              <w:rPr>
                <w:b/>
                <w:bCs/>
              </w:rPr>
            </w:pPr>
            <w:r w:rsidRPr="0048402A">
              <w:rPr>
                <w:rFonts w:ascii="Times New Roman" w:hAnsi="Times New Roman" w:cs="Times New Roman"/>
                <w:sz w:val="20"/>
              </w:rPr>
              <w:t>Ukončenie VH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343C71" w:rsidRDefault="00343C71" w:rsidP="00343C71">
            <w:pPr>
              <w:rPr>
                <w:rFonts w:ascii="Times New Roman" w:hAnsi="Times New Roman" w:cs="Times New Roman"/>
                <w:sz w:val="20"/>
              </w:rPr>
            </w:pPr>
            <w:bookmarkStart w:id="0" w:name="_GoBack"/>
            <w:bookmarkEnd w:id="0"/>
          </w:p>
          <w:p w:rsidR="00343C71" w:rsidRDefault="00343C71" w:rsidP="00343C71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 postupne po jednom odpovedajú a kladú otázku ľubovoľnému žiakovi</w:t>
            </w:r>
          </w:p>
          <w:p w:rsidR="00343C71" w:rsidRDefault="00343C71" w:rsidP="00343C71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343C71" w:rsidRDefault="00343C71" w:rsidP="00343C71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 xml:space="preserve">- </w:t>
            </w:r>
          </w:p>
          <w:p w:rsidR="00343C71" w:rsidRDefault="00343C71" w:rsidP="00343C71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343C71" w:rsidRDefault="00343C71" w:rsidP="00343C71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ab/>
            </w:r>
          </w:p>
          <w:p w:rsidR="00343C71" w:rsidRDefault="00343C71" w:rsidP="00343C71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-aktívne počúvajú a píšu si poznámky do zošita</w:t>
            </w:r>
          </w:p>
          <w:p w:rsidR="00343C71" w:rsidRDefault="00343C71" w:rsidP="00343C71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2"/>
              </w:rPr>
            </w:pPr>
          </w:p>
          <w:p w:rsidR="00343C71" w:rsidRDefault="00343C71" w:rsidP="00343C71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 xml:space="preserve">- vyzvaný žiak rieši interaktívne cvičenia a úlohy na interaktívnej tabuli </w:t>
            </w:r>
          </w:p>
          <w:p w:rsidR="00343C71" w:rsidRDefault="00343C71" w:rsidP="00343C71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343C71" w:rsidRDefault="00343C71" w:rsidP="00343C71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-aktívne počúvajú a píšu si poznámky do zošita</w:t>
            </w:r>
          </w:p>
          <w:p w:rsidR="00343C71" w:rsidRDefault="00343C71" w:rsidP="00343C71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343C71" w:rsidRDefault="00343C71" w:rsidP="00343C71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163C7D" w:rsidRDefault="00163C7D" w:rsidP="00343C71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163C7D" w:rsidRDefault="00163C7D" w:rsidP="00343C71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343C71" w:rsidRPr="008A3D4E" w:rsidRDefault="0048402A" w:rsidP="00343C71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 pýtajú sa na prípadné nejasnosti, zaujímavosti</w:t>
            </w:r>
          </w:p>
          <w:p w:rsidR="00343C71" w:rsidRDefault="00343C71" w:rsidP="00343C71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 aktívne počúvajú a píšu si poznámky do zošita</w:t>
            </w:r>
          </w:p>
          <w:p w:rsidR="00163C7D" w:rsidRDefault="00163C7D" w:rsidP="00343C71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163C7D" w:rsidRDefault="00163C7D" w:rsidP="00343C71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163C7D" w:rsidRPr="008A3D4E" w:rsidRDefault="00163C7D" w:rsidP="00163C7D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 pýtajú sa na prípadné nejasnosti, zaujímavosti</w:t>
            </w:r>
          </w:p>
          <w:p w:rsidR="00163C7D" w:rsidRDefault="00163C7D" w:rsidP="00163C7D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 aktívne počúvajú a píšu si poznámky do zošita</w:t>
            </w:r>
          </w:p>
          <w:p w:rsidR="00163C7D" w:rsidRDefault="00163C7D" w:rsidP="00163C7D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163C7D" w:rsidRDefault="00163C7D" w:rsidP="00343C71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343C71" w:rsidRDefault="00163C7D" w:rsidP="00343C71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 xml:space="preserve">-frontálne vytvárajú </w:t>
            </w:r>
            <w:r w:rsidR="00C72D76">
              <w:rPr>
                <w:color w:val="auto"/>
                <w:sz w:val="20"/>
                <w:szCs w:val="22"/>
              </w:rPr>
              <w:t xml:space="preserve">pojmovú </w:t>
            </w:r>
            <w:r>
              <w:rPr>
                <w:color w:val="auto"/>
                <w:sz w:val="20"/>
                <w:szCs w:val="22"/>
              </w:rPr>
              <w:t>schému</w:t>
            </w:r>
            <w:r w:rsidR="00343C71">
              <w:rPr>
                <w:color w:val="auto"/>
                <w:sz w:val="20"/>
                <w:szCs w:val="22"/>
              </w:rPr>
              <w:t xml:space="preserve"> </w:t>
            </w:r>
            <w:r>
              <w:rPr>
                <w:color w:val="auto"/>
                <w:sz w:val="20"/>
                <w:szCs w:val="22"/>
              </w:rPr>
              <w:t>z opakovania</w:t>
            </w:r>
            <w:r w:rsidR="00343C71">
              <w:rPr>
                <w:color w:val="auto"/>
                <w:sz w:val="20"/>
                <w:szCs w:val="22"/>
              </w:rPr>
              <w:t xml:space="preserve"> </w:t>
            </w:r>
            <w:r>
              <w:rPr>
                <w:color w:val="auto"/>
                <w:sz w:val="20"/>
                <w:szCs w:val="22"/>
              </w:rPr>
              <w:t>prebraného učiva na interaktívnej tabuli</w:t>
            </w:r>
            <w:r w:rsidR="00343C71">
              <w:rPr>
                <w:color w:val="auto"/>
                <w:sz w:val="20"/>
                <w:szCs w:val="22"/>
              </w:rPr>
              <w:t xml:space="preserve"> </w:t>
            </w:r>
          </w:p>
          <w:p w:rsidR="00D40621" w:rsidRDefault="00343C71" w:rsidP="00343C71">
            <w:pPr>
              <w:rPr>
                <w:b/>
                <w:bCs/>
              </w:rPr>
            </w:pPr>
            <w:r w:rsidRPr="008A3D4E">
              <w:rPr>
                <w:rFonts w:ascii="Times New Roman" w:hAnsi="Times New Roman" w:cs="Times New Roman"/>
                <w:sz w:val="20"/>
              </w:rPr>
              <w:t>Ukončenie VH</w:t>
            </w:r>
          </w:p>
        </w:tc>
      </w:tr>
      <w:tr w:rsidR="00D40621" w:rsidTr="00D40621">
        <w:trPr>
          <w:cantSplit/>
          <w:trHeight w:val="3939"/>
        </w:trPr>
        <w:tc>
          <w:tcPr>
            <w:tcW w:w="9210" w:type="dxa"/>
            <w:gridSpan w:val="3"/>
            <w:tcBorders>
              <w:bottom w:val="single" w:sz="4" w:space="0" w:color="auto"/>
            </w:tcBorders>
          </w:tcPr>
          <w:p w:rsidR="00232DF4" w:rsidRDefault="00D40621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Popis edukačného programu:</w:t>
            </w:r>
          </w:p>
          <w:p w:rsidR="00232DF4" w:rsidRPr="008061AE" w:rsidRDefault="00232DF4" w:rsidP="00232DF4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Motivácia: </w:t>
            </w:r>
          </w:p>
          <w:p w:rsidR="00232DF4" w:rsidRPr="008061AE" w:rsidRDefault="00232DF4" w:rsidP="00232DF4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1. opakovanie </w:t>
            </w:r>
            <w:r w:rsidR="00C20B3A">
              <w:rPr>
                <w:sz w:val="22"/>
                <w:szCs w:val="22"/>
              </w:rPr>
              <w:t>formou kladenia a odpovedania otázok</w:t>
            </w:r>
            <w:r>
              <w:rPr>
                <w:sz w:val="22"/>
                <w:szCs w:val="22"/>
              </w:rPr>
              <w:t>.</w:t>
            </w:r>
          </w:p>
          <w:p w:rsidR="00232DF4" w:rsidRPr="008061AE" w:rsidRDefault="00232DF4" w:rsidP="00232DF4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2. Sprístupnenie témy a cieľa VH </w:t>
            </w:r>
            <w:r>
              <w:rPr>
                <w:sz w:val="22"/>
                <w:szCs w:val="22"/>
              </w:rPr>
              <w:t>–</w:t>
            </w:r>
            <w:r w:rsidR="00C20B3A">
              <w:rPr>
                <w:sz w:val="22"/>
                <w:szCs w:val="22"/>
              </w:rPr>
              <w:t>charakteristika bielkovín, ich význam a štruktúra</w:t>
            </w:r>
            <w:r>
              <w:rPr>
                <w:sz w:val="22"/>
                <w:szCs w:val="22"/>
              </w:rPr>
              <w:t>.</w:t>
            </w:r>
          </w:p>
          <w:p w:rsidR="00232DF4" w:rsidRPr="008061AE" w:rsidRDefault="00232DF4" w:rsidP="00232DF4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Expozícia: </w:t>
            </w:r>
          </w:p>
          <w:p w:rsidR="00232DF4" w:rsidRPr="008A3D4E" w:rsidRDefault="00232DF4" w:rsidP="00232DF4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1. </w:t>
            </w:r>
            <w:r w:rsidR="00163C7D">
              <w:rPr>
                <w:sz w:val="22"/>
                <w:szCs w:val="22"/>
              </w:rPr>
              <w:t>Sprístupnenie nového učiva</w:t>
            </w:r>
            <w:r w:rsidRPr="008061AE">
              <w:rPr>
                <w:sz w:val="22"/>
                <w:szCs w:val="22"/>
              </w:rPr>
              <w:t xml:space="preserve"> </w:t>
            </w:r>
            <w:r w:rsidR="00163C7D">
              <w:rPr>
                <w:sz w:val="22"/>
                <w:szCs w:val="22"/>
              </w:rPr>
              <w:t xml:space="preserve">pomocou </w:t>
            </w:r>
            <w:r>
              <w:rPr>
                <w:sz w:val="22"/>
                <w:szCs w:val="22"/>
              </w:rPr>
              <w:t>interaktívnej prezentácie</w:t>
            </w:r>
            <w:r w:rsidRPr="008061AE">
              <w:rPr>
                <w:sz w:val="22"/>
                <w:szCs w:val="22"/>
              </w:rPr>
              <w:t xml:space="preserve"> súbor </w:t>
            </w:r>
            <w:r w:rsidRPr="00201908">
              <w:rPr>
                <w:b/>
                <w:sz w:val="20"/>
                <w:szCs w:val="18"/>
              </w:rPr>
              <w:t>GEL-ŠKA-CHE-I</w:t>
            </w:r>
            <w:r w:rsidR="00163C7D">
              <w:rPr>
                <w:b/>
                <w:sz w:val="20"/>
                <w:szCs w:val="18"/>
              </w:rPr>
              <w:t>II</w:t>
            </w:r>
            <w:r w:rsidRPr="00201908">
              <w:rPr>
                <w:b/>
                <w:sz w:val="20"/>
                <w:szCs w:val="18"/>
              </w:rPr>
              <w:t>A-</w:t>
            </w:r>
            <w:r w:rsidR="00163C7D">
              <w:rPr>
                <w:b/>
                <w:sz w:val="20"/>
                <w:szCs w:val="18"/>
              </w:rPr>
              <w:t>1</w:t>
            </w:r>
            <w:r w:rsidRPr="00201908">
              <w:rPr>
                <w:b/>
                <w:sz w:val="20"/>
                <w:szCs w:val="18"/>
              </w:rPr>
              <w:t>2</w:t>
            </w:r>
          </w:p>
          <w:p w:rsidR="00232DF4" w:rsidRPr="008061AE" w:rsidRDefault="00232DF4" w:rsidP="00232DF4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–vypĺňanie </w:t>
            </w:r>
            <w:r w:rsidR="00163C7D">
              <w:rPr>
                <w:sz w:val="22"/>
                <w:szCs w:val="22"/>
              </w:rPr>
              <w:t>úloh</w:t>
            </w:r>
            <w:r>
              <w:rPr>
                <w:sz w:val="22"/>
                <w:szCs w:val="22"/>
              </w:rPr>
              <w:t>, práca s</w:t>
            </w:r>
            <w:r w:rsidR="00163C7D">
              <w:rPr>
                <w:sz w:val="22"/>
                <w:szCs w:val="22"/>
              </w:rPr>
              <w:t xml:space="preserve"> interaktívnymi </w:t>
            </w:r>
            <w:r>
              <w:rPr>
                <w:sz w:val="22"/>
                <w:szCs w:val="22"/>
              </w:rPr>
              <w:t>úlohami</w:t>
            </w:r>
            <w:r w:rsidRPr="008061AE">
              <w:rPr>
                <w:sz w:val="22"/>
                <w:szCs w:val="22"/>
              </w:rPr>
              <w:t xml:space="preserve">. </w:t>
            </w:r>
          </w:p>
          <w:p w:rsidR="00163C7D" w:rsidRDefault="00163C7D" w:rsidP="00232DF4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Vysvetlenie štruktúry bielkovín pomocou obrázkov v prezentácii</w:t>
            </w:r>
          </w:p>
          <w:p w:rsidR="00232DF4" w:rsidRPr="008061AE" w:rsidRDefault="00163C7D" w:rsidP="00232DF4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Vysvetlenie denaturácie a jej demonštrácia pomocou videa</w:t>
            </w:r>
            <w:r w:rsidR="00232DF4" w:rsidRPr="008061AE">
              <w:rPr>
                <w:sz w:val="22"/>
                <w:szCs w:val="22"/>
              </w:rPr>
              <w:t>.</w:t>
            </w:r>
          </w:p>
          <w:p w:rsidR="00163C7D" w:rsidRDefault="00163C7D" w:rsidP="00232DF4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Vysvetlenie dôkazových reakcií bielkovín pomocou videa.</w:t>
            </w:r>
          </w:p>
          <w:p w:rsidR="00232DF4" w:rsidRPr="008061AE" w:rsidRDefault="00163C7D" w:rsidP="00232DF4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 </w:t>
            </w:r>
            <w:r w:rsidR="00232DF4">
              <w:rPr>
                <w:sz w:val="22"/>
                <w:szCs w:val="22"/>
              </w:rPr>
              <w:t>Práca žiakov na riešení úloh v</w:t>
            </w:r>
            <w:r>
              <w:rPr>
                <w:sz w:val="22"/>
                <w:szCs w:val="22"/>
              </w:rPr>
              <w:t xml:space="preserve"> interaktívnej prezentácii </w:t>
            </w:r>
            <w:r w:rsidR="00232DF4">
              <w:rPr>
                <w:sz w:val="22"/>
                <w:szCs w:val="22"/>
              </w:rPr>
              <w:t xml:space="preserve"> pomocou interaktívnej tabule</w:t>
            </w:r>
            <w:r w:rsidR="00232DF4" w:rsidRPr="008061AE">
              <w:rPr>
                <w:sz w:val="22"/>
                <w:szCs w:val="22"/>
              </w:rPr>
              <w:t>.</w:t>
            </w:r>
          </w:p>
          <w:p w:rsidR="00163C7D" w:rsidRDefault="00232DF4" w:rsidP="00232DF4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4. Vysvetlenie </w:t>
            </w:r>
            <w:r>
              <w:rPr>
                <w:sz w:val="22"/>
                <w:szCs w:val="22"/>
              </w:rPr>
              <w:t>chemických reakcií a ich priebehu pomocou videa.</w:t>
            </w:r>
          </w:p>
          <w:p w:rsidR="00232DF4" w:rsidRPr="008061AE" w:rsidRDefault="00232DF4" w:rsidP="00232DF4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Fixácia: </w:t>
            </w:r>
          </w:p>
          <w:p w:rsidR="00232DF4" w:rsidRPr="008061AE" w:rsidRDefault="00232DF4" w:rsidP="00232DF4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1. </w:t>
            </w:r>
            <w:r w:rsidR="00163C7D">
              <w:rPr>
                <w:sz w:val="22"/>
                <w:szCs w:val="22"/>
              </w:rPr>
              <w:t xml:space="preserve">Opakovanie – </w:t>
            </w:r>
            <w:r w:rsidR="00C72D76">
              <w:rPr>
                <w:sz w:val="22"/>
                <w:szCs w:val="22"/>
              </w:rPr>
              <w:t xml:space="preserve">metódou </w:t>
            </w:r>
            <w:proofErr w:type="spellStart"/>
            <w:r w:rsidR="00C72D76">
              <w:rPr>
                <w:sz w:val="22"/>
                <w:szCs w:val="22"/>
              </w:rPr>
              <w:t>clustering</w:t>
            </w:r>
            <w:proofErr w:type="spellEnd"/>
            <w:r w:rsidR="00163C7D">
              <w:rPr>
                <w:sz w:val="22"/>
                <w:szCs w:val="22"/>
              </w:rPr>
              <w:t>.</w:t>
            </w:r>
          </w:p>
          <w:p w:rsidR="00D40621" w:rsidRPr="00232DF4" w:rsidRDefault="00BE33A2" w:rsidP="00BE33A2">
            <w:r>
              <w:rPr>
                <w:rFonts w:ascii="Times New Roman" w:hAnsi="Times New Roman" w:cs="Times New Roman"/>
              </w:rPr>
              <w:t xml:space="preserve">2. </w:t>
            </w:r>
            <w:r w:rsidR="00232DF4" w:rsidRPr="00F019F6">
              <w:rPr>
                <w:rFonts w:ascii="Times New Roman" w:hAnsi="Times New Roman" w:cs="Times New Roman"/>
              </w:rPr>
              <w:t>Záver VH</w:t>
            </w:r>
          </w:p>
        </w:tc>
      </w:tr>
    </w:tbl>
    <w:p w:rsidR="00D40621" w:rsidRDefault="00D40621" w:rsidP="00D40621"/>
    <w:p w:rsidR="00E3681B" w:rsidRDefault="00E3681B" w:rsidP="00D40621">
      <w:r>
        <w:t xml:space="preserve">V Gelnici dňa </w:t>
      </w:r>
      <w:r>
        <w:tab/>
        <w:t>..</w:t>
      </w:r>
      <w:r w:rsidR="0012711C">
        <w:t>2.12.2014</w:t>
      </w:r>
      <w:r>
        <w:t>.....................</w:t>
      </w:r>
    </w:p>
    <w:p w:rsidR="00E3681B" w:rsidRDefault="00E3681B" w:rsidP="001223C2">
      <w:pPr>
        <w:spacing w:after="0"/>
      </w:pPr>
      <w:r>
        <w:t xml:space="preserve">Vypracoval:  </w:t>
      </w:r>
      <w:r>
        <w:tab/>
        <w:t>..</w:t>
      </w:r>
      <w:r w:rsidR="007A4A5D">
        <w:t xml:space="preserve">RNDr. Lenka </w:t>
      </w:r>
      <w:proofErr w:type="spellStart"/>
      <w:r w:rsidR="007A4A5D">
        <w:t>Škarbeková</w:t>
      </w:r>
      <w:proofErr w:type="spellEnd"/>
      <w:r>
        <w:t>...</w:t>
      </w:r>
      <w:r>
        <w:tab/>
      </w:r>
      <w:r>
        <w:tab/>
      </w:r>
      <w:r>
        <w:tab/>
      </w:r>
      <w:r>
        <w:tab/>
        <w:t>......................................</w:t>
      </w:r>
    </w:p>
    <w:p w:rsidR="00E3681B" w:rsidRPr="00DD5BCB" w:rsidRDefault="00E3681B" w:rsidP="00E3681B">
      <w:pPr>
        <w:spacing w:after="0"/>
        <w:ind w:left="708" w:firstLine="708"/>
      </w:pPr>
      <w:r>
        <w:t>(meno a priezvisko)</w:t>
      </w:r>
      <w:r>
        <w:tab/>
      </w:r>
      <w:r>
        <w:tab/>
      </w:r>
      <w:r>
        <w:tab/>
      </w:r>
      <w:r>
        <w:tab/>
      </w:r>
      <w:r>
        <w:tab/>
      </w:r>
      <w:r>
        <w:tab/>
        <w:t>(podpis)</w:t>
      </w:r>
    </w:p>
    <w:sectPr w:rsidR="00E3681B" w:rsidRPr="00DD5BCB" w:rsidSect="00DD5E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228" w:rsidRDefault="00541228" w:rsidP="00954CBD">
      <w:r>
        <w:separator/>
      </w:r>
    </w:p>
  </w:endnote>
  <w:endnote w:type="continuationSeparator" w:id="0">
    <w:p w:rsidR="00541228" w:rsidRDefault="00541228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="00D8231E"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="00D8231E" w:rsidRPr="00954CBD">
      <w:rPr>
        <w:rFonts w:asciiTheme="minorHAnsi" w:hAnsiTheme="minorHAnsi" w:cstheme="minorHAnsi"/>
        <w:sz w:val="16"/>
      </w:rPr>
      <w:fldChar w:fldCharType="separate"/>
    </w:r>
    <w:r w:rsidR="00F21064">
      <w:rPr>
        <w:rFonts w:asciiTheme="minorHAnsi" w:hAnsiTheme="minorHAnsi" w:cstheme="minorHAnsi"/>
        <w:noProof/>
        <w:sz w:val="16"/>
      </w:rPr>
      <w:t>3</w:t>
    </w:r>
    <w:r w:rsidR="00D8231E"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fldSimple w:instr=" NUMPAGES   \* MERGEFORMAT ">
      <w:r w:rsidR="00F21064" w:rsidRPr="00F21064">
        <w:rPr>
          <w:rFonts w:asciiTheme="minorHAnsi" w:hAnsiTheme="minorHAnsi" w:cstheme="minorHAnsi"/>
          <w:noProof/>
          <w:sz w:val="16"/>
        </w:rPr>
        <w:t>3</w:t>
      </w:r>
    </w:fldSimple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228" w:rsidRDefault="00541228" w:rsidP="00954CBD">
      <w:r>
        <w:separator/>
      </w:r>
    </w:p>
  </w:footnote>
  <w:footnote w:type="continuationSeparator" w:id="0">
    <w:p w:rsidR="00541228" w:rsidRDefault="00541228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email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email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email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17"/>
  </w:num>
  <w:num w:numId="3">
    <w:abstractNumId w:val="1"/>
  </w:num>
  <w:num w:numId="4">
    <w:abstractNumId w:val="10"/>
  </w:num>
  <w:num w:numId="5">
    <w:abstractNumId w:val="11"/>
  </w:num>
  <w:num w:numId="6">
    <w:abstractNumId w:val="16"/>
  </w:num>
  <w:num w:numId="7">
    <w:abstractNumId w:val="9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4"/>
  </w:num>
  <w:num w:numId="11">
    <w:abstractNumId w:val="14"/>
  </w:num>
  <w:num w:numId="12">
    <w:abstractNumId w:val="13"/>
  </w:num>
  <w:num w:numId="13">
    <w:abstractNumId w:val="7"/>
  </w:num>
  <w:num w:numId="14">
    <w:abstractNumId w:val="18"/>
  </w:num>
  <w:num w:numId="15">
    <w:abstractNumId w:val="8"/>
  </w:num>
  <w:num w:numId="16">
    <w:abstractNumId w:val="15"/>
  </w:num>
  <w:num w:numId="17">
    <w:abstractNumId w:val="5"/>
  </w:num>
  <w:num w:numId="18">
    <w:abstractNumId w:val="2"/>
  </w:num>
  <w:num w:numId="19">
    <w:abstractNumId w:val="19"/>
  </w:num>
  <w:num w:numId="20">
    <w:abstractNumId w:val="0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53EE6"/>
    <w:rsid w:val="0000636F"/>
    <w:rsid w:val="0001649E"/>
    <w:rsid w:val="00020FE3"/>
    <w:rsid w:val="000277BF"/>
    <w:rsid w:val="000569B8"/>
    <w:rsid w:val="000664AF"/>
    <w:rsid w:val="000853E2"/>
    <w:rsid w:val="00092AEF"/>
    <w:rsid w:val="000B25F5"/>
    <w:rsid w:val="000B43C1"/>
    <w:rsid w:val="000D660B"/>
    <w:rsid w:val="000F2360"/>
    <w:rsid w:val="000F330A"/>
    <w:rsid w:val="00104EAA"/>
    <w:rsid w:val="001223C2"/>
    <w:rsid w:val="0012353C"/>
    <w:rsid w:val="0012711C"/>
    <w:rsid w:val="0014198C"/>
    <w:rsid w:val="00152409"/>
    <w:rsid w:val="00157235"/>
    <w:rsid w:val="00162D8E"/>
    <w:rsid w:val="00163C7D"/>
    <w:rsid w:val="001B524B"/>
    <w:rsid w:val="001C007C"/>
    <w:rsid w:val="001C4C76"/>
    <w:rsid w:val="00206764"/>
    <w:rsid w:val="00232DF4"/>
    <w:rsid w:val="00253EE6"/>
    <w:rsid w:val="00260900"/>
    <w:rsid w:val="002674A6"/>
    <w:rsid w:val="002855EB"/>
    <w:rsid w:val="002C3CBB"/>
    <w:rsid w:val="002C4D33"/>
    <w:rsid w:val="002C6163"/>
    <w:rsid w:val="002D52F5"/>
    <w:rsid w:val="003055FB"/>
    <w:rsid w:val="00343C71"/>
    <w:rsid w:val="00357BA6"/>
    <w:rsid w:val="0037024E"/>
    <w:rsid w:val="003A15E3"/>
    <w:rsid w:val="003A7407"/>
    <w:rsid w:val="003B3AB9"/>
    <w:rsid w:val="003B7003"/>
    <w:rsid w:val="003F6DFF"/>
    <w:rsid w:val="00455FEA"/>
    <w:rsid w:val="00467686"/>
    <w:rsid w:val="0048402A"/>
    <w:rsid w:val="0048479C"/>
    <w:rsid w:val="004A23A4"/>
    <w:rsid w:val="004B4A16"/>
    <w:rsid w:val="004B70AB"/>
    <w:rsid w:val="004B77C8"/>
    <w:rsid w:val="004E04C6"/>
    <w:rsid w:val="004E4504"/>
    <w:rsid w:val="004E6096"/>
    <w:rsid w:val="005166CE"/>
    <w:rsid w:val="00523B57"/>
    <w:rsid w:val="0052787A"/>
    <w:rsid w:val="00541228"/>
    <w:rsid w:val="0054242F"/>
    <w:rsid w:val="00546DA4"/>
    <w:rsid w:val="0057750A"/>
    <w:rsid w:val="0058437F"/>
    <w:rsid w:val="0059411D"/>
    <w:rsid w:val="005969D9"/>
    <w:rsid w:val="005B3B1A"/>
    <w:rsid w:val="005B5FA8"/>
    <w:rsid w:val="005D5571"/>
    <w:rsid w:val="0060128E"/>
    <w:rsid w:val="0063019F"/>
    <w:rsid w:val="00641E6E"/>
    <w:rsid w:val="00654F84"/>
    <w:rsid w:val="00666BAC"/>
    <w:rsid w:val="006737B9"/>
    <w:rsid w:val="006D33E7"/>
    <w:rsid w:val="006E67CE"/>
    <w:rsid w:val="00711AC1"/>
    <w:rsid w:val="00711EC8"/>
    <w:rsid w:val="007146F1"/>
    <w:rsid w:val="00715A49"/>
    <w:rsid w:val="00717841"/>
    <w:rsid w:val="00742EDF"/>
    <w:rsid w:val="007442D5"/>
    <w:rsid w:val="00761F26"/>
    <w:rsid w:val="00764A45"/>
    <w:rsid w:val="0077511B"/>
    <w:rsid w:val="007A4A5D"/>
    <w:rsid w:val="007B5E04"/>
    <w:rsid w:val="007C367F"/>
    <w:rsid w:val="007D26B7"/>
    <w:rsid w:val="007F11EA"/>
    <w:rsid w:val="00810FAF"/>
    <w:rsid w:val="00815C26"/>
    <w:rsid w:val="008512D6"/>
    <w:rsid w:val="008605AC"/>
    <w:rsid w:val="008978EF"/>
    <w:rsid w:val="008A34D2"/>
    <w:rsid w:val="008E63F1"/>
    <w:rsid w:val="009108DD"/>
    <w:rsid w:val="009260F6"/>
    <w:rsid w:val="0092624B"/>
    <w:rsid w:val="00932CEC"/>
    <w:rsid w:val="00936324"/>
    <w:rsid w:val="00946694"/>
    <w:rsid w:val="00954CBD"/>
    <w:rsid w:val="0096182B"/>
    <w:rsid w:val="00977586"/>
    <w:rsid w:val="009A2F37"/>
    <w:rsid w:val="009A4995"/>
    <w:rsid w:val="009B5042"/>
    <w:rsid w:val="009C0E59"/>
    <w:rsid w:val="009D695A"/>
    <w:rsid w:val="00A14E21"/>
    <w:rsid w:val="00A15D91"/>
    <w:rsid w:val="00A27B99"/>
    <w:rsid w:val="00A42FBD"/>
    <w:rsid w:val="00A442F2"/>
    <w:rsid w:val="00A54522"/>
    <w:rsid w:val="00A55F7C"/>
    <w:rsid w:val="00A6790E"/>
    <w:rsid w:val="00A9052F"/>
    <w:rsid w:val="00AA2CAF"/>
    <w:rsid w:val="00AB4222"/>
    <w:rsid w:val="00AC6A30"/>
    <w:rsid w:val="00AE1209"/>
    <w:rsid w:val="00AE4173"/>
    <w:rsid w:val="00B01561"/>
    <w:rsid w:val="00B02B77"/>
    <w:rsid w:val="00B20307"/>
    <w:rsid w:val="00B219AB"/>
    <w:rsid w:val="00B36EF5"/>
    <w:rsid w:val="00B567B1"/>
    <w:rsid w:val="00B72DDD"/>
    <w:rsid w:val="00B80F2C"/>
    <w:rsid w:val="00B94D4A"/>
    <w:rsid w:val="00BC7654"/>
    <w:rsid w:val="00BE33A2"/>
    <w:rsid w:val="00BF056E"/>
    <w:rsid w:val="00BF5F8A"/>
    <w:rsid w:val="00C02116"/>
    <w:rsid w:val="00C20B3A"/>
    <w:rsid w:val="00C43F66"/>
    <w:rsid w:val="00C70293"/>
    <w:rsid w:val="00C72D76"/>
    <w:rsid w:val="00CC3B14"/>
    <w:rsid w:val="00CD280E"/>
    <w:rsid w:val="00D1713C"/>
    <w:rsid w:val="00D17C4A"/>
    <w:rsid w:val="00D40621"/>
    <w:rsid w:val="00D5082C"/>
    <w:rsid w:val="00D60383"/>
    <w:rsid w:val="00D7275D"/>
    <w:rsid w:val="00D8231E"/>
    <w:rsid w:val="00D83214"/>
    <w:rsid w:val="00D92FD7"/>
    <w:rsid w:val="00D97E53"/>
    <w:rsid w:val="00DB6FA6"/>
    <w:rsid w:val="00DC76F7"/>
    <w:rsid w:val="00DD4E06"/>
    <w:rsid w:val="00DD5BCB"/>
    <w:rsid w:val="00DD5E5D"/>
    <w:rsid w:val="00DD7D91"/>
    <w:rsid w:val="00E047D9"/>
    <w:rsid w:val="00E163D8"/>
    <w:rsid w:val="00E278F5"/>
    <w:rsid w:val="00E3681B"/>
    <w:rsid w:val="00E40906"/>
    <w:rsid w:val="00E47FC4"/>
    <w:rsid w:val="00E600F7"/>
    <w:rsid w:val="00E855B4"/>
    <w:rsid w:val="00EA44D5"/>
    <w:rsid w:val="00EC108D"/>
    <w:rsid w:val="00EC4E69"/>
    <w:rsid w:val="00EC6FAB"/>
    <w:rsid w:val="00EF0911"/>
    <w:rsid w:val="00F21064"/>
    <w:rsid w:val="00F47630"/>
    <w:rsid w:val="00F50D65"/>
    <w:rsid w:val="00F608A6"/>
    <w:rsid w:val="00F70263"/>
    <w:rsid w:val="00F84C64"/>
    <w:rsid w:val="00FB2668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1E61D-D42A-4580-B171-0DC5CDDAF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45</TotalTime>
  <Pages>3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3294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Gymgl</cp:lastModifiedBy>
  <cp:revision>22</cp:revision>
  <cp:lastPrinted>2014-06-02T09:09:00Z</cp:lastPrinted>
  <dcterms:created xsi:type="dcterms:W3CDTF">2014-12-17T18:14:00Z</dcterms:created>
  <dcterms:modified xsi:type="dcterms:W3CDTF">2015-01-11T10:58:00Z</dcterms:modified>
</cp:coreProperties>
</file>