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B0A" w:rsidRDefault="003D4B0A" w:rsidP="003D4B0A">
      <w:pPr>
        <w:pStyle w:val="Hlavika"/>
        <w:pBdr>
          <w:bottom w:val="thickThinSmallGap" w:sz="24" w:space="1" w:color="622423"/>
        </w:pBd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Gymnázium,  SNP 1, 056 01 Gelnica</w:t>
      </w:r>
    </w:p>
    <w:p w:rsidR="003D4B0A" w:rsidRDefault="003D4B0A" w:rsidP="003D4B0A">
      <w:pPr>
        <w:spacing w:after="0" w:line="240" w:lineRule="auto"/>
        <w:jc w:val="center"/>
        <w:rPr>
          <w:b/>
          <w:sz w:val="36"/>
          <w:szCs w:val="36"/>
        </w:rPr>
      </w:pPr>
    </w:p>
    <w:p w:rsidR="003D4B0A" w:rsidRDefault="003D4B0A" w:rsidP="003D4B0A">
      <w:pPr>
        <w:spacing w:after="0" w:line="240" w:lineRule="auto"/>
        <w:jc w:val="center"/>
        <w:rPr>
          <w:b/>
          <w:sz w:val="36"/>
          <w:szCs w:val="36"/>
        </w:rPr>
      </w:pPr>
    </w:p>
    <w:p w:rsidR="003D4B0A" w:rsidRPr="009106DC" w:rsidRDefault="003D4B0A" w:rsidP="003D4B0A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3D4B0A" w:rsidRDefault="003D4B0A" w:rsidP="003D4B0A">
      <w:pPr>
        <w:spacing w:after="0" w:line="240" w:lineRule="auto"/>
        <w:rPr>
          <w:sz w:val="28"/>
          <w:szCs w:val="28"/>
        </w:rPr>
      </w:pPr>
    </w:p>
    <w:p w:rsidR="003D4B0A" w:rsidRDefault="003D4B0A" w:rsidP="003D4B0A">
      <w:pPr>
        <w:spacing w:after="0" w:line="240" w:lineRule="auto"/>
        <w:rPr>
          <w:b/>
          <w:sz w:val="32"/>
          <w:szCs w:val="32"/>
        </w:rPr>
      </w:pPr>
    </w:p>
    <w:p w:rsidR="003D4B0A" w:rsidRPr="00AA285B" w:rsidRDefault="003D4B0A" w:rsidP="003D4B0A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Telesná výchova - 3 h týždenne (99 h ročne)</w:t>
      </w:r>
    </w:p>
    <w:p w:rsidR="003D4B0A" w:rsidRDefault="003D4B0A" w:rsidP="003D4B0A">
      <w:pPr>
        <w:spacing w:after="0" w:line="240" w:lineRule="auto"/>
        <w:rPr>
          <w:b/>
          <w:sz w:val="24"/>
          <w:szCs w:val="24"/>
        </w:rPr>
      </w:pPr>
    </w:p>
    <w:p w:rsidR="003D4B0A" w:rsidRPr="009106DC" w:rsidRDefault="003D4B0A" w:rsidP="003D4B0A">
      <w:pPr>
        <w:spacing w:after="0" w:line="240" w:lineRule="auto"/>
        <w:rPr>
          <w:b/>
          <w:sz w:val="24"/>
          <w:szCs w:val="24"/>
        </w:rPr>
      </w:pPr>
      <w:r w:rsidRPr="003D4B0A">
        <w:rPr>
          <w:sz w:val="24"/>
          <w:szCs w:val="24"/>
        </w:rPr>
        <w:t>Školský rok</w:t>
      </w:r>
      <w:r>
        <w:rPr>
          <w:b/>
          <w:sz w:val="24"/>
          <w:szCs w:val="24"/>
        </w:rPr>
        <w:t>: 2013/2014</w:t>
      </w:r>
    </w:p>
    <w:p w:rsidR="003D4B0A" w:rsidRPr="009106DC" w:rsidRDefault="003D4B0A" w:rsidP="003D4B0A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b/>
          <w:sz w:val="24"/>
          <w:szCs w:val="24"/>
        </w:rPr>
        <w:t>Tercia (</w:t>
      </w:r>
      <w:r w:rsidRPr="000E260B">
        <w:rPr>
          <w:b/>
          <w:sz w:val="24"/>
          <w:szCs w:val="24"/>
        </w:rPr>
        <w:t>dievčatá</w:t>
      </w:r>
      <w:r>
        <w:rPr>
          <w:b/>
          <w:sz w:val="24"/>
          <w:szCs w:val="24"/>
        </w:rPr>
        <w:t>)</w:t>
      </w:r>
    </w:p>
    <w:p w:rsidR="003D4B0A" w:rsidRPr="009106DC" w:rsidRDefault="003D4B0A" w:rsidP="003D4B0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3D4B0A" w:rsidRPr="009106DC" w:rsidRDefault="003D4B0A" w:rsidP="003D4B0A">
      <w:pPr>
        <w:spacing w:after="0" w:line="240" w:lineRule="auto"/>
        <w:rPr>
          <w:sz w:val="24"/>
          <w:szCs w:val="24"/>
        </w:rPr>
      </w:pPr>
    </w:p>
    <w:p w:rsidR="003D4B0A" w:rsidRPr="009106DC" w:rsidRDefault="003D4B0A" w:rsidP="003D4B0A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3D4B0A" w:rsidRPr="009106DC" w:rsidRDefault="003D4B0A" w:rsidP="003D4B0A">
      <w:pPr>
        <w:spacing w:after="0" w:line="240" w:lineRule="auto"/>
        <w:rPr>
          <w:sz w:val="24"/>
          <w:szCs w:val="24"/>
        </w:rPr>
      </w:pPr>
    </w:p>
    <w:p w:rsidR="003D4B0A" w:rsidRPr="009106DC" w:rsidRDefault="003D4B0A" w:rsidP="003D4B0A">
      <w:pPr>
        <w:spacing w:after="0" w:line="240" w:lineRule="auto"/>
        <w:rPr>
          <w:sz w:val="24"/>
          <w:szCs w:val="24"/>
        </w:rPr>
      </w:pPr>
      <w:r w:rsidRPr="009106DC">
        <w:rPr>
          <w:b/>
          <w:sz w:val="24"/>
          <w:szCs w:val="24"/>
        </w:rPr>
        <w:t>Plán realizovaný podľa Školského vzdelávacieho programu Gymnázia Gelnica  „Kľúč k vzdelaniu, brána k výchove, cesta k úspechu“</w:t>
      </w:r>
      <w:r>
        <w:rPr>
          <w:b/>
        </w:rPr>
        <w:t xml:space="preserve"> pre štvorročné štúdium</w:t>
      </w:r>
      <w:r w:rsidRPr="009106DC">
        <w:rPr>
          <w:b/>
          <w:sz w:val="24"/>
          <w:szCs w:val="24"/>
        </w:rPr>
        <w:t>.</w:t>
      </w:r>
    </w:p>
    <w:p w:rsidR="003D4B0A" w:rsidRPr="009106DC" w:rsidRDefault="003D4B0A" w:rsidP="003D4B0A">
      <w:pPr>
        <w:spacing w:after="0" w:line="240" w:lineRule="auto"/>
        <w:rPr>
          <w:sz w:val="24"/>
          <w:szCs w:val="24"/>
        </w:rPr>
      </w:pPr>
    </w:p>
    <w:p w:rsidR="003D4B0A" w:rsidRDefault="003D4B0A" w:rsidP="003D4B0A">
      <w:pPr>
        <w:spacing w:after="0" w:line="240" w:lineRule="auto"/>
      </w:pPr>
    </w:p>
    <w:p w:rsidR="003D4B0A" w:rsidRPr="009106DC" w:rsidRDefault="003D4B0A" w:rsidP="003D4B0A">
      <w:pPr>
        <w:spacing w:after="0" w:line="240" w:lineRule="auto"/>
        <w:rPr>
          <w:sz w:val="24"/>
          <w:szCs w:val="24"/>
        </w:rPr>
      </w:pPr>
    </w:p>
    <w:p w:rsidR="003D4B0A" w:rsidRPr="009106DC" w:rsidRDefault="003D4B0A" w:rsidP="003D4B0A">
      <w:pPr>
        <w:spacing w:after="0" w:line="240" w:lineRule="auto"/>
        <w:rPr>
          <w:sz w:val="24"/>
          <w:szCs w:val="24"/>
        </w:rPr>
      </w:pPr>
    </w:p>
    <w:p w:rsidR="003D4B0A" w:rsidRPr="009106DC" w:rsidRDefault="003D4B0A" w:rsidP="003D4B0A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prerokovaný na PK TV</w:t>
      </w:r>
      <w:r w:rsidRPr="009106DC">
        <w:rPr>
          <w:sz w:val="24"/>
          <w:szCs w:val="24"/>
        </w:rPr>
        <w:t xml:space="preserve"> dňa  ....................   </w:t>
      </w:r>
      <w:r>
        <w:t xml:space="preserve">     </w:t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3D4B0A" w:rsidRPr="009106DC" w:rsidRDefault="003D4B0A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Mgr. František </w:t>
      </w:r>
      <w:proofErr w:type="spellStart"/>
      <w:r>
        <w:t>Arendáš</w:t>
      </w:r>
      <w:proofErr w:type="spellEnd"/>
    </w:p>
    <w:p w:rsidR="003D4B0A" w:rsidRPr="009106DC" w:rsidRDefault="003D4B0A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TV</w:t>
      </w:r>
    </w:p>
    <w:p w:rsidR="003D4B0A" w:rsidRPr="009106DC" w:rsidRDefault="003D4B0A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3D4B0A" w:rsidRPr="009106DC" w:rsidRDefault="003D4B0A" w:rsidP="003D4B0A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3D4B0A" w:rsidRPr="009106DC" w:rsidRDefault="003D4B0A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3D4B0A" w:rsidRPr="009106DC" w:rsidRDefault="003D4B0A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3D4B0A" w:rsidRDefault="003D4B0A" w:rsidP="003D4B0A">
      <w:pPr>
        <w:tabs>
          <w:tab w:val="left" w:pos="5529"/>
        </w:tabs>
        <w:spacing w:after="0" w:line="240" w:lineRule="auto"/>
      </w:pPr>
    </w:p>
    <w:p w:rsidR="003D4B0A" w:rsidRDefault="003D4B0A" w:rsidP="003D4B0A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5"/>
        <w:gridCol w:w="1005"/>
        <w:gridCol w:w="3553"/>
        <w:gridCol w:w="6943"/>
        <w:gridCol w:w="1417"/>
      </w:tblGrid>
      <w:tr w:rsidR="003D4B0A" w:rsidRPr="00A54ED2" w:rsidTr="00903E1C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B0A" w:rsidRPr="00A54ED2" w:rsidRDefault="003D4B0A" w:rsidP="00903E1C">
            <w:pPr>
              <w:spacing w:after="0" w:line="240" w:lineRule="auto"/>
              <w:jc w:val="center"/>
              <w:rPr>
                <w:b/>
              </w:rPr>
            </w:pPr>
            <w:r w:rsidRPr="00A54ED2">
              <w:rPr>
                <w:b/>
              </w:rPr>
              <w:lastRenderedPageBreak/>
              <w:t>Mesiac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B0A" w:rsidRPr="00A54ED2" w:rsidRDefault="003D4B0A" w:rsidP="00903E1C">
            <w:pPr>
              <w:spacing w:after="0" w:line="240" w:lineRule="auto"/>
              <w:jc w:val="center"/>
              <w:rPr>
                <w:b/>
              </w:rPr>
            </w:pPr>
            <w:r w:rsidRPr="00A54ED2">
              <w:rPr>
                <w:b/>
              </w:rPr>
              <w:t>Hodina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A" w:rsidRPr="00A54ED2" w:rsidRDefault="003D4B0A" w:rsidP="00903E1C">
            <w:pPr>
              <w:spacing w:after="0" w:line="240" w:lineRule="auto"/>
              <w:jc w:val="center"/>
              <w:rPr>
                <w:b/>
              </w:rPr>
            </w:pPr>
            <w:r w:rsidRPr="00A54ED2">
              <w:rPr>
                <w:b/>
              </w:rPr>
              <w:t>Názov tematického  celku</w:t>
            </w:r>
          </w:p>
          <w:p w:rsidR="003D4B0A" w:rsidRPr="00A54ED2" w:rsidRDefault="003D4B0A" w:rsidP="00903E1C">
            <w:pPr>
              <w:spacing w:after="0" w:line="240" w:lineRule="auto"/>
              <w:jc w:val="center"/>
              <w:rPr>
                <w:b/>
              </w:rPr>
            </w:pPr>
            <w:r w:rsidRPr="00A54ED2">
              <w:rPr>
                <w:b/>
              </w:rPr>
              <w:t>Počet hodín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B0A" w:rsidRPr="00A54ED2" w:rsidRDefault="003D4B0A" w:rsidP="00903E1C">
            <w:pPr>
              <w:spacing w:after="0" w:line="240" w:lineRule="auto"/>
              <w:jc w:val="center"/>
              <w:rPr>
                <w:b/>
              </w:rPr>
            </w:pPr>
            <w:r w:rsidRPr="00A54ED2">
              <w:rPr>
                <w:b/>
              </w:rPr>
              <w:t>Názov témy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B0A" w:rsidRPr="00A54ED2" w:rsidRDefault="003D4B0A" w:rsidP="00903E1C">
            <w:pPr>
              <w:spacing w:after="0" w:line="240" w:lineRule="auto"/>
              <w:jc w:val="center"/>
              <w:rPr>
                <w:b/>
              </w:rPr>
            </w:pPr>
            <w:r w:rsidRPr="00A54ED2">
              <w:rPr>
                <w:b/>
              </w:rPr>
              <w:t>Poznámky</w:t>
            </w:r>
          </w:p>
        </w:tc>
      </w:tr>
      <w:tr w:rsidR="003D4B0A" w:rsidRPr="00A54ED2" w:rsidTr="00903E1C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B0A" w:rsidRPr="00A54ED2" w:rsidRDefault="003D4B0A" w:rsidP="00903E1C">
            <w:pPr>
              <w:spacing w:after="0" w:line="240" w:lineRule="auto"/>
              <w:jc w:val="center"/>
              <w:rPr>
                <w:b/>
              </w:rPr>
            </w:pPr>
            <w:r w:rsidRPr="00A54ED2">
              <w:rPr>
                <w:b/>
              </w:rPr>
              <w:t>September</w:t>
            </w:r>
          </w:p>
        </w:tc>
        <w:tc>
          <w:tcPr>
            <w:tcW w:w="11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A" w:rsidRPr="00A54ED2" w:rsidRDefault="003D4B0A" w:rsidP="00903E1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A" w:rsidRPr="00A54ED2" w:rsidRDefault="003D4B0A" w:rsidP="00903E1C">
            <w:pPr>
              <w:spacing w:after="0" w:line="240" w:lineRule="auto"/>
            </w:pPr>
          </w:p>
        </w:tc>
      </w:tr>
      <w:tr w:rsidR="00C07623" w:rsidRPr="00A54ED2" w:rsidTr="00903E1C">
        <w:tc>
          <w:tcPr>
            <w:tcW w:w="13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2A16C2" w:rsidRDefault="00C07623" w:rsidP="00903E1C">
            <w:pPr>
              <w:spacing w:after="0" w:line="240" w:lineRule="auto"/>
              <w:rPr>
                <w:b/>
                <w:u w:val="single"/>
              </w:rPr>
            </w:pPr>
            <w:r>
              <w:t xml:space="preserve">Úvodné hodiny   </w:t>
            </w:r>
            <w:r w:rsidRPr="002A16C2">
              <w:rPr>
                <w:b/>
                <w:u w:val="single"/>
              </w:rPr>
              <w:t>2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 w:rsidRPr="00A54ED2">
              <w:t>Úvodná hodina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</w:tr>
      <w:tr w:rsidR="00C07623" w:rsidRPr="00A54ED2" w:rsidTr="00903E1C">
        <w:trPr>
          <w:trHeight w:val="339"/>
        </w:trPr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>
              <w:t xml:space="preserve">Poučenie o bezpečnosti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</w:tr>
      <w:tr w:rsidR="00C07623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r>
              <w:rPr>
                <w:iCs/>
              </w:rPr>
              <w:t xml:space="preserve">Diagnostika    (Testy VPV)   </w:t>
            </w:r>
            <w:r>
              <w:rPr>
                <w:b/>
                <w:bCs/>
                <w:iCs/>
                <w:u w:val="single"/>
              </w:rPr>
              <w:t>4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>
              <w:t>Skok z miesta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</w:tr>
      <w:tr w:rsidR="00C07623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proofErr w:type="spellStart"/>
            <w:r>
              <w:t>Sed-ľah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</w:tr>
      <w:tr w:rsidR="00C07623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Default="00C07623" w:rsidP="00903E1C">
            <w:pPr>
              <w:spacing w:after="0" w:line="240" w:lineRule="auto"/>
            </w:pPr>
            <w:r>
              <w:t>Člnkový beh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</w:tr>
      <w:tr w:rsidR="00C07623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Default="00C07623" w:rsidP="00903E1C">
            <w:pPr>
              <w:spacing w:after="0" w:line="240" w:lineRule="auto"/>
            </w:pPr>
            <w:r>
              <w:t>Vytrvalostný beh – 1500m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</w:tr>
      <w:tr w:rsidR="00C07623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7623" w:rsidRPr="002A16C2" w:rsidRDefault="00C07623" w:rsidP="00903E1C">
            <w:pPr>
              <w:rPr>
                <w:b/>
                <w:u w:val="single"/>
              </w:rPr>
            </w:pPr>
            <w:r>
              <w:t xml:space="preserve">Atletika    </w:t>
            </w:r>
            <w:r>
              <w:rPr>
                <w:b/>
                <w:u w:val="single"/>
              </w:rPr>
              <w:t>9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>
              <w:t>Atletické rozcvičenie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</w:tr>
      <w:tr w:rsidR="00C07623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>
              <w:t>8.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>
              <w:t xml:space="preserve">Atletická </w:t>
            </w:r>
            <w:proofErr w:type="spellStart"/>
            <w:r>
              <w:t>abec</w:t>
            </w:r>
            <w:proofErr w:type="spellEnd"/>
            <w:r>
              <w:t xml:space="preserve"> </w:t>
            </w:r>
            <w:proofErr w:type="spellStart"/>
            <w:r>
              <w:t>eda</w:t>
            </w:r>
            <w:proofErr w:type="spellEnd"/>
            <w:r>
              <w:t xml:space="preserve">- popis, ukážky.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</w:tr>
      <w:tr w:rsidR="00C07623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>
              <w:t>9.</w:t>
            </w:r>
            <w:r w:rsidRPr="00A54ED2">
              <w:t xml:space="preserve"> 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>
              <w:t xml:space="preserve">Vysoký, polovysoký, </w:t>
            </w:r>
            <w:proofErr w:type="spellStart"/>
            <w:r>
              <w:t>padavý</w:t>
            </w:r>
            <w:proofErr w:type="spellEnd"/>
            <w:r>
              <w:t xml:space="preserve"> štart (štarty z rôznych polôh).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</w:tr>
      <w:tr w:rsidR="00C07623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>
              <w:t>10</w:t>
            </w:r>
            <w:r w:rsidRPr="00A54ED2">
              <w:t>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>
              <w:t>Nízky štart – Nácvik techniky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</w:tr>
      <w:tr w:rsidR="00C07623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>
              <w:t>11</w:t>
            </w:r>
            <w:r w:rsidRPr="00A54ED2">
              <w:t xml:space="preserve">. 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Default="00C07623" w:rsidP="00903E1C">
            <w:pPr>
              <w:spacing w:after="0" w:line="240" w:lineRule="auto"/>
            </w:pPr>
            <w:r>
              <w:t xml:space="preserve">Rozvoj rýchlosti behu – roviny 10, 30, </w:t>
            </w:r>
            <w:smartTag w:uri="urn:schemas-microsoft-com:office:smarttags" w:element="metricconverter">
              <w:smartTagPr>
                <w:attr w:name="ProductID" w:val="50 m"/>
              </w:smartTagPr>
              <w:r>
                <w:t>50 m</w:t>
              </w:r>
            </w:smartTag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</w:tr>
      <w:tr w:rsidR="00C07623" w:rsidRPr="00A54ED2" w:rsidTr="00903E1C">
        <w:tc>
          <w:tcPr>
            <w:tcW w:w="13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Default="00C07623" w:rsidP="00903E1C">
            <w:pPr>
              <w:spacing w:after="0" w:line="240" w:lineRule="auto"/>
            </w:pPr>
            <w:r>
              <w:t>Rozvoj vytrvalosti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</w:tr>
      <w:tr w:rsidR="00553ABA" w:rsidRPr="00A54ED2" w:rsidTr="00903E1C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ABA" w:rsidRPr="00A54ED2" w:rsidRDefault="00553ABA" w:rsidP="00903E1C">
            <w:pPr>
              <w:spacing w:after="0" w:line="240" w:lineRule="auto"/>
              <w:rPr>
                <w:b/>
              </w:rPr>
            </w:pPr>
            <w:r w:rsidRPr="00A54ED2">
              <w:rPr>
                <w:b/>
              </w:rPr>
              <w:t>Október</w:t>
            </w:r>
          </w:p>
        </w:tc>
        <w:tc>
          <w:tcPr>
            <w:tcW w:w="12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ABA" w:rsidRPr="00A54ED2" w:rsidRDefault="00553ABA" w:rsidP="00903E1C">
            <w:pPr>
              <w:spacing w:after="0" w:line="240" w:lineRule="auto"/>
            </w:pPr>
          </w:p>
        </w:tc>
      </w:tr>
      <w:tr w:rsidR="00C07623" w:rsidRPr="00A54ED2" w:rsidTr="00903E1C">
        <w:tc>
          <w:tcPr>
            <w:tcW w:w="1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>
              <w:t>Skok do diaľky s rozbehom – N doskoku skrčmo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</w:tr>
      <w:tr w:rsidR="00C07623" w:rsidRPr="00A54ED2" w:rsidTr="00903E1C"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>
              <w:t>Skok do diaľky s rozbehom – N rozbehu a odrazu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</w:tr>
      <w:tr w:rsidR="00C07623" w:rsidRPr="00A54ED2" w:rsidTr="00903E1C"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>
              <w:t>Skok do diaľky meranie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</w:tr>
      <w:tr w:rsidR="00553ABA" w:rsidRPr="00A54ED2" w:rsidTr="00903E1C"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ABA" w:rsidRPr="00A54ED2" w:rsidRDefault="00553ABA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ABA" w:rsidRPr="00A54ED2" w:rsidRDefault="00553ABA" w:rsidP="00903E1C">
            <w:pPr>
              <w:spacing w:after="0" w:line="240" w:lineRule="auto"/>
            </w:pPr>
            <w:r>
              <w:t>16.</w:t>
            </w:r>
          </w:p>
        </w:tc>
        <w:tc>
          <w:tcPr>
            <w:tcW w:w="3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A83" w:rsidRDefault="00A20A83" w:rsidP="00903E1C">
            <w:pPr>
              <w:spacing w:after="0" w:line="240" w:lineRule="auto"/>
              <w:rPr>
                <w:b/>
                <w:u w:val="single"/>
              </w:rPr>
            </w:pPr>
            <w:r w:rsidRPr="00A20A83">
              <w:t xml:space="preserve">Prehadzovaná  </w:t>
            </w:r>
            <w:r>
              <w:rPr>
                <w:b/>
                <w:u w:val="single"/>
              </w:rPr>
              <w:t xml:space="preserve"> 2</w:t>
            </w:r>
          </w:p>
          <w:p w:rsidR="00553ABA" w:rsidRPr="00A20A83" w:rsidRDefault="00553ABA" w:rsidP="00903E1C"/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ABA" w:rsidRPr="00A54ED2" w:rsidRDefault="00A20A83" w:rsidP="00903E1C">
            <w:pPr>
              <w:spacing w:after="0" w:line="240" w:lineRule="auto"/>
            </w:pPr>
            <w:r>
              <w:t>Hra – hod jednou rukou, chytanie jednou rukou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ABA" w:rsidRPr="00A54ED2" w:rsidRDefault="00553ABA" w:rsidP="00903E1C">
            <w:pPr>
              <w:spacing w:after="0" w:line="240" w:lineRule="auto"/>
            </w:pPr>
          </w:p>
        </w:tc>
      </w:tr>
      <w:tr w:rsidR="00A20A83" w:rsidRPr="00A54ED2" w:rsidTr="00903E1C"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A83" w:rsidRPr="00A54ED2" w:rsidRDefault="00A20A83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A83" w:rsidRPr="00A54ED2" w:rsidRDefault="00A20A83" w:rsidP="00903E1C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A83" w:rsidRPr="00A54ED2" w:rsidRDefault="00A20A83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A83" w:rsidRPr="00A54ED2" w:rsidRDefault="00A20A83" w:rsidP="00903E1C">
            <w:pPr>
              <w:spacing w:after="0" w:line="240" w:lineRule="auto"/>
            </w:pPr>
            <w:r>
              <w:t>Hra – hod oboma rukami spoza hlavy, oboma od pŕs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A83" w:rsidRPr="00A54ED2" w:rsidRDefault="00A20A83" w:rsidP="00903E1C">
            <w:pPr>
              <w:spacing w:after="0" w:line="240" w:lineRule="auto"/>
            </w:pPr>
          </w:p>
        </w:tc>
      </w:tr>
      <w:tr w:rsidR="00A20A83" w:rsidRPr="00A54ED2" w:rsidTr="00903E1C"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A83" w:rsidRPr="00A54ED2" w:rsidRDefault="00A20A83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A83" w:rsidRDefault="00A20A83" w:rsidP="00903E1C">
            <w:pPr>
              <w:spacing w:after="0" w:line="240" w:lineRule="auto"/>
            </w:pPr>
            <w:r>
              <w:t>18</w:t>
            </w:r>
            <w:r w:rsidRPr="00A54ED2">
              <w:t>.</w:t>
            </w:r>
            <w:r>
              <w:t xml:space="preserve"> – 19.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A83" w:rsidRPr="00A54ED2" w:rsidRDefault="00C07623" w:rsidP="00903E1C">
            <w:r>
              <w:t xml:space="preserve">Vybíjaná   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A83" w:rsidRDefault="00A20A83" w:rsidP="00903E1C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A83" w:rsidRPr="00A54ED2" w:rsidRDefault="00A20A83" w:rsidP="00903E1C">
            <w:pPr>
              <w:spacing w:after="0" w:line="240" w:lineRule="auto"/>
            </w:pPr>
          </w:p>
        </w:tc>
      </w:tr>
      <w:tr w:rsidR="00C3207C" w:rsidRPr="00A54ED2" w:rsidTr="00903E1C"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07C" w:rsidRPr="00A54ED2" w:rsidRDefault="00C3207C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07C" w:rsidRDefault="00C3207C" w:rsidP="00903E1C">
            <w:pPr>
              <w:spacing w:after="0" w:line="240" w:lineRule="auto"/>
            </w:pPr>
            <w:r>
              <w:t>20.</w:t>
            </w:r>
          </w:p>
        </w:tc>
        <w:tc>
          <w:tcPr>
            <w:tcW w:w="3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07C" w:rsidRPr="00A54ED2" w:rsidRDefault="00C07623" w:rsidP="00903E1C">
            <w:r>
              <w:t xml:space="preserve">Volejbal   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07C" w:rsidRPr="00A54ED2" w:rsidRDefault="00C3207C" w:rsidP="00903E1C">
            <w:pPr>
              <w:spacing w:after="0" w:line="240" w:lineRule="auto"/>
            </w:pPr>
            <w:r>
              <w:t xml:space="preserve">Úvodná hodina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07C" w:rsidRPr="00A54ED2" w:rsidRDefault="00C3207C" w:rsidP="00903E1C">
            <w:pPr>
              <w:spacing w:after="0" w:line="240" w:lineRule="auto"/>
            </w:pPr>
          </w:p>
        </w:tc>
      </w:tr>
      <w:tr w:rsidR="00C3207C" w:rsidRPr="00A54ED2" w:rsidTr="00903E1C"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07C" w:rsidRPr="00A54ED2" w:rsidRDefault="00C3207C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07C" w:rsidRDefault="00C05360" w:rsidP="00903E1C">
            <w:pPr>
              <w:spacing w:after="0" w:line="240" w:lineRule="auto"/>
            </w:pPr>
            <w:r>
              <w:t>21.</w:t>
            </w:r>
          </w:p>
        </w:tc>
        <w:tc>
          <w:tcPr>
            <w:tcW w:w="3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07C" w:rsidRPr="00A54ED2" w:rsidRDefault="00C3207C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07C" w:rsidRDefault="00C3207C" w:rsidP="00903E1C">
            <w:pPr>
              <w:spacing w:after="0" w:line="240" w:lineRule="auto"/>
            </w:pPr>
            <w:r>
              <w:t xml:space="preserve">Rozvoj sily HK s </w:t>
            </w:r>
            <w:proofErr w:type="spellStart"/>
            <w:r>
              <w:t>medicimbalmi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07C" w:rsidRPr="00A54ED2" w:rsidRDefault="00C3207C" w:rsidP="00903E1C">
            <w:pPr>
              <w:spacing w:after="0" w:line="240" w:lineRule="auto"/>
            </w:pPr>
          </w:p>
        </w:tc>
      </w:tr>
      <w:tr w:rsidR="00C3207C" w:rsidRPr="00A54ED2" w:rsidTr="00903E1C"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07C" w:rsidRPr="00A54ED2" w:rsidRDefault="00C3207C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07C" w:rsidRDefault="00C05360" w:rsidP="00903E1C">
            <w:pPr>
              <w:spacing w:after="0" w:line="240" w:lineRule="auto"/>
            </w:pPr>
            <w:r>
              <w:t>22.</w:t>
            </w:r>
            <w:r w:rsidR="008272FE">
              <w:t xml:space="preserve"> – 23.</w:t>
            </w:r>
          </w:p>
        </w:tc>
        <w:tc>
          <w:tcPr>
            <w:tcW w:w="3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07C" w:rsidRPr="00A54ED2" w:rsidRDefault="00C3207C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07C" w:rsidRDefault="00C3207C" w:rsidP="00903E1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</w:t>
            </w:r>
            <w:r w:rsidR="00C05360">
              <w:t xml:space="preserve"> Odbíjanie</w:t>
            </w:r>
            <w:r>
              <w:t xml:space="preserve"> obojručne zhora – volejbalový košík, volejbalový streh, odbíjanie na mieste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07C" w:rsidRPr="00A54ED2" w:rsidRDefault="00C3207C" w:rsidP="00903E1C">
            <w:pPr>
              <w:spacing w:after="0" w:line="240" w:lineRule="auto"/>
            </w:pPr>
          </w:p>
        </w:tc>
      </w:tr>
      <w:tr w:rsidR="00C3207C" w:rsidRPr="00A54ED2" w:rsidTr="00903E1C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07C" w:rsidRPr="00A54ED2" w:rsidRDefault="00C3207C" w:rsidP="00903E1C">
            <w:pPr>
              <w:spacing w:after="0" w:line="240" w:lineRule="auto"/>
              <w:rPr>
                <w:b/>
              </w:rPr>
            </w:pPr>
            <w:r w:rsidRPr="00A54ED2">
              <w:rPr>
                <w:b/>
              </w:rPr>
              <w:t>November</w:t>
            </w:r>
          </w:p>
        </w:tc>
        <w:tc>
          <w:tcPr>
            <w:tcW w:w="12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07C" w:rsidRPr="00A54ED2" w:rsidRDefault="00C3207C" w:rsidP="00903E1C">
            <w:pPr>
              <w:spacing w:after="0" w:line="240" w:lineRule="auto"/>
            </w:pPr>
          </w:p>
        </w:tc>
      </w:tr>
      <w:tr w:rsidR="00C07623" w:rsidRPr="00A54ED2" w:rsidTr="00903E1C">
        <w:tc>
          <w:tcPr>
            <w:tcW w:w="13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Default="00C07623" w:rsidP="00903E1C">
            <w:pPr>
              <w:spacing w:after="0" w:line="240" w:lineRule="auto"/>
            </w:pPr>
            <w:r>
              <w:t>24. – 25.</w:t>
            </w:r>
          </w:p>
        </w:tc>
        <w:tc>
          <w:tcPr>
            <w:tcW w:w="3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Odbíjanie obojručne zhora – odbíjanie po pohybe, v pohybe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</w:tr>
      <w:tr w:rsidR="00C07623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r>
              <w:t>26. – 27.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Default="00C07623" w:rsidP="00903E1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Odbíjania obojručne zdola – bagrom - 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</w:tr>
      <w:tr w:rsidR="00C07623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Default="00C07623" w:rsidP="00903E1C">
            <w:pPr>
              <w:spacing w:after="0" w:line="240" w:lineRule="auto"/>
            </w:pPr>
            <w:r>
              <w:t>28. – 29.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Odbíjania obojručne zdola – bagrom - Z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</w:tr>
      <w:tr w:rsidR="00C07623" w:rsidRPr="00A54ED2" w:rsidTr="00903E1C">
        <w:tc>
          <w:tcPr>
            <w:tcW w:w="13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Default="00C07623" w:rsidP="00903E1C">
            <w:pPr>
              <w:spacing w:after="0" w:line="240" w:lineRule="auto"/>
            </w:pPr>
            <w:r>
              <w:t>30</w:t>
            </w:r>
            <w:r w:rsidRPr="00A54ED2">
              <w:t>.</w:t>
            </w:r>
            <w:r>
              <w:t xml:space="preserve"> 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Default="00C07623" w:rsidP="00903E1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- Kontrolná hodina na odbíjanie zhora + zdola - súťaže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23" w:rsidRPr="00A54ED2" w:rsidRDefault="00C07623" w:rsidP="00903E1C">
            <w:pPr>
              <w:spacing w:after="0" w:line="240" w:lineRule="auto"/>
            </w:pPr>
          </w:p>
        </w:tc>
      </w:tr>
      <w:tr w:rsidR="00CB25FC" w:rsidRPr="00A54ED2" w:rsidTr="00903E1C">
        <w:tc>
          <w:tcPr>
            <w:tcW w:w="13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  <w:r>
              <w:t>31</w:t>
            </w:r>
            <w:r w:rsidRPr="00A54ED2">
              <w:t>.</w:t>
            </w:r>
          </w:p>
        </w:tc>
        <w:tc>
          <w:tcPr>
            <w:tcW w:w="3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Nácvik podania zdola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</w:p>
        </w:tc>
      </w:tr>
      <w:tr w:rsidR="00CB25FC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  <w:r>
              <w:t>32</w:t>
            </w:r>
            <w:r w:rsidRPr="00A54ED2">
              <w:t>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Zdokonalenie  podania zdola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</w:p>
        </w:tc>
      </w:tr>
      <w:tr w:rsidR="00CB25FC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  <w:r>
              <w:t>33. – 34.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Default="00CB25FC" w:rsidP="00903E1C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</w:p>
        </w:tc>
      </w:tr>
      <w:tr w:rsidR="00CB25FC" w:rsidRPr="00A54ED2" w:rsidTr="00903E1C">
        <w:tc>
          <w:tcPr>
            <w:tcW w:w="13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  <w:r>
              <w:t>35.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  <w:r>
              <w:t>Hra – pravidlá volejbalu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</w:p>
        </w:tc>
      </w:tr>
      <w:tr w:rsidR="008272FE" w:rsidRPr="00A54ED2" w:rsidTr="00903E1C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2FE" w:rsidRPr="00A54ED2" w:rsidRDefault="008272FE" w:rsidP="00903E1C">
            <w:pPr>
              <w:spacing w:after="0" w:line="240" w:lineRule="auto"/>
              <w:rPr>
                <w:b/>
              </w:rPr>
            </w:pPr>
            <w:r w:rsidRPr="00A54ED2">
              <w:rPr>
                <w:b/>
              </w:rPr>
              <w:t>December</w:t>
            </w:r>
          </w:p>
        </w:tc>
        <w:tc>
          <w:tcPr>
            <w:tcW w:w="12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2FE" w:rsidRPr="00A54ED2" w:rsidRDefault="008272FE" w:rsidP="00903E1C">
            <w:pPr>
              <w:spacing w:after="0" w:line="240" w:lineRule="auto"/>
            </w:pPr>
          </w:p>
        </w:tc>
      </w:tr>
      <w:tr w:rsidR="00CB25FC" w:rsidRPr="00A54ED2" w:rsidTr="00903E1C">
        <w:tc>
          <w:tcPr>
            <w:tcW w:w="13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</w:p>
          <w:p w:rsidR="00CB25FC" w:rsidRPr="00A54ED2" w:rsidRDefault="00CB25FC" w:rsidP="00903E1C">
            <w:pPr>
              <w:spacing w:after="0" w:line="240" w:lineRule="auto"/>
            </w:pPr>
          </w:p>
          <w:p w:rsidR="00CB25FC" w:rsidRPr="00A54ED2" w:rsidRDefault="00CB25FC" w:rsidP="00903E1C">
            <w:pPr>
              <w:spacing w:after="0" w:line="240" w:lineRule="auto"/>
            </w:pPr>
          </w:p>
          <w:p w:rsidR="00CB25FC" w:rsidRPr="00A54ED2" w:rsidRDefault="00CB25FC" w:rsidP="00903E1C">
            <w:pPr>
              <w:spacing w:after="0" w:line="240" w:lineRule="auto"/>
            </w:pPr>
          </w:p>
          <w:p w:rsidR="00CB25FC" w:rsidRPr="00A54ED2" w:rsidRDefault="00CB25FC" w:rsidP="00903E1C">
            <w:pPr>
              <w:spacing w:after="0" w:line="240" w:lineRule="auto"/>
            </w:pPr>
          </w:p>
          <w:p w:rsidR="00CB25FC" w:rsidRPr="00A54ED2" w:rsidRDefault="00CB25FC" w:rsidP="00903E1C"/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  <w:r>
              <w:t>36.</w:t>
            </w:r>
          </w:p>
        </w:tc>
        <w:tc>
          <w:tcPr>
            <w:tcW w:w="3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5FC" w:rsidRDefault="00CB25FC" w:rsidP="00903E1C">
            <w:pPr>
              <w:spacing w:after="0" w:line="240" w:lineRule="auto"/>
            </w:pPr>
            <w:r>
              <w:t xml:space="preserve">Gymnastika  </w:t>
            </w:r>
            <w:r>
              <w:rPr>
                <w:b/>
                <w:u w:val="single"/>
              </w:rPr>
              <w:t>2</w:t>
            </w:r>
            <w:r w:rsidR="000A5794">
              <w:rPr>
                <w:b/>
                <w:u w:val="single"/>
              </w:rPr>
              <w:t>6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Default="00CB25FC" w:rsidP="00903E1C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</w:p>
        </w:tc>
      </w:tr>
      <w:tr w:rsidR="00CB25FC" w:rsidRPr="00A54ED2" w:rsidTr="00903E1C"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Default="00CB25FC" w:rsidP="00903E1C">
            <w:pPr>
              <w:spacing w:after="0" w:line="240" w:lineRule="auto"/>
            </w:pPr>
            <w:r>
              <w:t>37.</w:t>
            </w:r>
          </w:p>
        </w:tc>
        <w:tc>
          <w:tcPr>
            <w:tcW w:w="355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5FC" w:rsidRDefault="00CB25FC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Default="00CB25FC" w:rsidP="00903E1C">
            <w:pPr>
              <w:spacing w:after="0" w:line="240" w:lineRule="auto"/>
            </w:pPr>
            <w:proofErr w:type="spellStart"/>
            <w:r>
              <w:t>Kotúľové</w:t>
            </w:r>
            <w:proofErr w:type="spellEnd"/>
            <w:r>
              <w:t xml:space="preserve"> zostavy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</w:p>
        </w:tc>
      </w:tr>
      <w:tr w:rsidR="00CB25FC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25FC" w:rsidRPr="00A54ED2" w:rsidRDefault="00CB25FC" w:rsidP="00903E1C"/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  <w:r>
              <w:t>38. -39.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  <w:rPr>
                <w:b/>
              </w:rPr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  <w:r>
              <w:t>Kotúľ vpred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</w:p>
        </w:tc>
      </w:tr>
      <w:tr w:rsidR="00CB25FC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25FC" w:rsidRPr="00A54ED2" w:rsidRDefault="00CB25FC" w:rsidP="00903E1C"/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Default="00CB25FC" w:rsidP="00903E1C">
            <w:pPr>
              <w:spacing w:after="0" w:line="240" w:lineRule="auto"/>
            </w:pPr>
            <w:r>
              <w:t>40. -41.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  <w:rPr>
                <w:b/>
              </w:rPr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Default="00CB25FC" w:rsidP="00903E1C">
            <w:pPr>
              <w:spacing w:after="0" w:line="240" w:lineRule="auto"/>
            </w:pPr>
            <w:r>
              <w:t xml:space="preserve">Kotúle </w:t>
            </w:r>
            <w:r w:rsidRPr="00DD4317">
              <w:t xml:space="preserve"> vpred z rôznych východiskových polôh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</w:p>
        </w:tc>
      </w:tr>
      <w:tr w:rsidR="00CB25FC" w:rsidRPr="00A54ED2" w:rsidTr="00903E1C">
        <w:trPr>
          <w:trHeight w:val="255"/>
        </w:trPr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25FC" w:rsidRPr="00A54ED2" w:rsidRDefault="00CB25FC" w:rsidP="00903E1C"/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Default="000A5794" w:rsidP="00903E1C">
            <w:pPr>
              <w:spacing w:after="0" w:line="240" w:lineRule="auto"/>
            </w:pPr>
            <w:r>
              <w:t>42. – 43.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  <w:rPr>
                <w:b/>
              </w:rPr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Default="00CB25FC" w:rsidP="00903E1C">
            <w:pPr>
              <w:spacing w:after="0" w:line="240" w:lineRule="auto"/>
            </w:pPr>
            <w:r>
              <w:t>Kotúľ vzad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</w:p>
        </w:tc>
      </w:tr>
      <w:tr w:rsidR="00CB25FC" w:rsidRPr="00A54ED2" w:rsidTr="00903E1C">
        <w:trPr>
          <w:trHeight w:val="255"/>
        </w:trPr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Default="000A5794" w:rsidP="00903E1C">
            <w:pPr>
              <w:spacing w:after="0" w:line="240" w:lineRule="auto"/>
            </w:pPr>
            <w:r>
              <w:t>44. -45.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  <w:rPr>
                <w:b/>
              </w:rPr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Default="00CB25FC" w:rsidP="00903E1C">
            <w:pPr>
              <w:spacing w:after="0" w:line="240" w:lineRule="auto"/>
            </w:pPr>
            <w:r>
              <w:t>Kotúle z rôznych východiskových ,  do rôznych konečných polôh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FC" w:rsidRPr="00A54ED2" w:rsidRDefault="00CB25FC" w:rsidP="00903E1C">
            <w:pPr>
              <w:spacing w:after="0" w:line="240" w:lineRule="auto"/>
            </w:pPr>
          </w:p>
        </w:tc>
      </w:tr>
      <w:tr w:rsidR="008272FE" w:rsidRPr="00A54ED2" w:rsidTr="00903E1C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2FE" w:rsidRPr="00A54ED2" w:rsidRDefault="008272FE" w:rsidP="00903E1C">
            <w:pPr>
              <w:spacing w:after="0" w:line="240" w:lineRule="auto"/>
              <w:rPr>
                <w:b/>
              </w:rPr>
            </w:pPr>
            <w:r w:rsidRPr="00A54ED2">
              <w:rPr>
                <w:b/>
              </w:rPr>
              <w:t>Január</w:t>
            </w:r>
          </w:p>
        </w:tc>
        <w:tc>
          <w:tcPr>
            <w:tcW w:w="11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2FE" w:rsidRPr="00A54ED2" w:rsidRDefault="008272FE" w:rsidP="00903E1C">
            <w:pPr>
              <w:spacing w:after="0"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2FE" w:rsidRPr="00A54ED2" w:rsidRDefault="008272FE" w:rsidP="00903E1C">
            <w:pPr>
              <w:spacing w:after="0" w:line="240" w:lineRule="auto"/>
            </w:pPr>
          </w:p>
        </w:tc>
      </w:tr>
      <w:tr w:rsidR="000A5794" w:rsidRPr="00A54ED2" w:rsidTr="00903E1C">
        <w:tc>
          <w:tcPr>
            <w:tcW w:w="13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46.</w:t>
            </w:r>
          </w:p>
        </w:tc>
        <w:tc>
          <w:tcPr>
            <w:tcW w:w="3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Default="000A5794" w:rsidP="00903E1C">
            <w:pPr>
              <w:spacing w:after="0" w:line="240" w:lineRule="auto"/>
            </w:pPr>
            <w:r>
              <w:t>Kotúľ letmo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</w:tr>
      <w:tr w:rsidR="000A5794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47.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C44D2A" w:rsidRDefault="000A5794" w:rsidP="00903E1C">
            <w:pPr>
              <w:spacing w:after="0" w:line="240" w:lineRule="auto"/>
            </w:pPr>
            <w:r>
              <w:t>Stojky – na lopatkách, na hlave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</w:tr>
      <w:tr w:rsidR="000A5794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48.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Stojka  na rukách – prípravné cvičenia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</w:tr>
      <w:tr w:rsidR="000A5794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49.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Stojka  na rukách – zdokonaľovanie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</w:tr>
      <w:tr w:rsidR="000A5794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50.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Stojka s prechodom do kotúľa, o stenu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</w:tr>
      <w:tr w:rsidR="000A5794" w:rsidRPr="00A54ED2" w:rsidTr="00903E1C">
        <w:tc>
          <w:tcPr>
            <w:tcW w:w="13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51. - 52.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Kontrolná hodina. Hodnotenie jednotlivých prvkov – kotúľ vpred, kotúľ vzad, stojka na rukách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</w:tr>
      <w:tr w:rsidR="000A5794" w:rsidRPr="00A54ED2" w:rsidTr="00903E1C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 w:rsidRPr="00A54ED2">
              <w:rPr>
                <w:b/>
              </w:rPr>
              <w:t>Február</w:t>
            </w:r>
          </w:p>
        </w:tc>
        <w:tc>
          <w:tcPr>
            <w:tcW w:w="12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</w:tr>
      <w:tr w:rsidR="000A5794" w:rsidRPr="00A54ED2" w:rsidTr="00903E1C">
        <w:tc>
          <w:tcPr>
            <w:tcW w:w="1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53.</w:t>
            </w:r>
          </w:p>
        </w:tc>
        <w:tc>
          <w:tcPr>
            <w:tcW w:w="3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Premet bokom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</w:tr>
      <w:tr w:rsidR="000A5794" w:rsidRPr="00A54ED2" w:rsidTr="00903E1C"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54.</w:t>
            </w:r>
          </w:p>
        </w:tc>
        <w:tc>
          <w:tcPr>
            <w:tcW w:w="3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Preskoky – roznožka, skrčka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</w:tr>
      <w:tr w:rsidR="000A5794" w:rsidRPr="00A54ED2" w:rsidTr="00903E1C"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55.</w:t>
            </w:r>
          </w:p>
        </w:tc>
        <w:tc>
          <w:tcPr>
            <w:tcW w:w="3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Hrazda –polohy vzpor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</w:tr>
      <w:tr w:rsidR="000A5794" w:rsidRPr="00A54ED2" w:rsidTr="00903E1C"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56.</w:t>
            </w:r>
          </w:p>
        </w:tc>
        <w:tc>
          <w:tcPr>
            <w:tcW w:w="3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Default="000A5794" w:rsidP="00903E1C">
            <w:pPr>
              <w:spacing w:after="0" w:line="240" w:lineRule="auto"/>
            </w:pPr>
            <w:r>
              <w:t xml:space="preserve">Hrazda - </w:t>
            </w:r>
            <w:proofErr w:type="spellStart"/>
            <w:r>
              <w:t>výmyk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</w:tr>
      <w:tr w:rsidR="000A5794" w:rsidRPr="00A54ED2" w:rsidTr="00903E1C"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57.</w:t>
            </w:r>
          </w:p>
        </w:tc>
        <w:tc>
          <w:tcPr>
            <w:tcW w:w="3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Kladina (lavička) – chôdza, poskoky, skoky, zoskoky, výskoky, obraty, rovnovážne postoje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</w:tr>
      <w:tr w:rsidR="000A5794" w:rsidRPr="00A54ED2" w:rsidTr="00903E1C"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58.</w:t>
            </w:r>
          </w:p>
        </w:tc>
        <w:tc>
          <w:tcPr>
            <w:tcW w:w="3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Kladina – väzby - nácvik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</w:tr>
      <w:tr w:rsidR="000A5794" w:rsidRPr="00A54ED2" w:rsidTr="00903E1C"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59.</w:t>
            </w:r>
          </w:p>
        </w:tc>
        <w:tc>
          <w:tcPr>
            <w:tcW w:w="3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Kladina – zdokonaľovanie – nácvik zostavy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</w:tr>
      <w:tr w:rsidR="000A5794" w:rsidRPr="00A54ED2" w:rsidTr="00903E1C"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60.</w:t>
            </w:r>
          </w:p>
        </w:tc>
        <w:tc>
          <w:tcPr>
            <w:tcW w:w="3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Default="000A5794" w:rsidP="00903E1C">
            <w:pPr>
              <w:spacing w:after="0" w:line="240" w:lineRule="auto"/>
            </w:pPr>
            <w:r>
              <w:t>Kladina – zdokonaľovanie zostavy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</w:tr>
      <w:tr w:rsidR="000A5794" w:rsidRPr="00A54ED2" w:rsidTr="00903E1C"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61.</w:t>
            </w:r>
          </w:p>
        </w:tc>
        <w:tc>
          <w:tcPr>
            <w:tcW w:w="3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>
              <w:t>Kontrolná hodina . Hodnotenie.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</w:tr>
      <w:tr w:rsidR="000A5794" w:rsidRPr="00A54ED2" w:rsidTr="00903E1C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  <w:r w:rsidRPr="00A54ED2">
              <w:rPr>
                <w:b/>
              </w:rPr>
              <w:t>Marec</w:t>
            </w:r>
          </w:p>
        </w:tc>
        <w:tc>
          <w:tcPr>
            <w:tcW w:w="12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94" w:rsidRPr="00A54ED2" w:rsidRDefault="000A5794" w:rsidP="00903E1C">
            <w:pPr>
              <w:spacing w:after="0" w:line="240" w:lineRule="auto"/>
            </w:pPr>
          </w:p>
        </w:tc>
      </w:tr>
      <w:tr w:rsidR="008D1548" w:rsidRPr="00A54ED2" w:rsidTr="00903E1C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48" w:rsidRPr="00A54ED2" w:rsidRDefault="008D1548" w:rsidP="00903E1C">
            <w:pPr>
              <w:spacing w:after="0" w:line="240" w:lineRule="auto"/>
              <w:rPr>
                <w:b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48" w:rsidRPr="00A54ED2" w:rsidRDefault="008D1548" w:rsidP="00903E1C">
            <w:pPr>
              <w:spacing w:after="0" w:line="240" w:lineRule="auto"/>
            </w:pPr>
            <w:r>
              <w:t>62.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48" w:rsidRPr="008D1548" w:rsidRDefault="008D1548" w:rsidP="00903E1C">
            <w:pPr>
              <w:spacing w:after="0" w:line="240" w:lineRule="auto"/>
              <w:rPr>
                <w:b/>
                <w:u w:val="single"/>
              </w:rPr>
            </w:pPr>
            <w:r>
              <w:t xml:space="preserve">Korčuľovanie   </w:t>
            </w:r>
            <w:r>
              <w:rPr>
                <w:b/>
                <w:u w:val="single"/>
              </w:rPr>
              <w:t>8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48" w:rsidRPr="00A54ED2" w:rsidRDefault="008D1548" w:rsidP="00903E1C">
            <w:pPr>
              <w:spacing w:after="0" w:line="240" w:lineRule="auto"/>
            </w:pPr>
            <w:r>
              <w:t>Jazda vpred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48" w:rsidRPr="00A54ED2" w:rsidRDefault="008D1548" w:rsidP="00903E1C">
            <w:pPr>
              <w:spacing w:after="0" w:line="240" w:lineRule="auto"/>
            </w:pPr>
          </w:p>
        </w:tc>
      </w:tr>
      <w:tr w:rsidR="006F6AA9" w:rsidRPr="00A54ED2" w:rsidTr="00903E1C">
        <w:tc>
          <w:tcPr>
            <w:tcW w:w="13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  <w:rPr>
                <w:b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</w:pPr>
            <w:r>
              <w:t>63.</w:t>
            </w:r>
          </w:p>
        </w:tc>
        <w:tc>
          <w:tcPr>
            <w:tcW w:w="3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</w:pPr>
            <w:r>
              <w:t>Jazda vzad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</w:pPr>
          </w:p>
        </w:tc>
      </w:tr>
      <w:tr w:rsidR="006F6AA9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  <w:rPr>
                <w:b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</w:pPr>
            <w:r>
              <w:t>64.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</w:pPr>
            <w:r>
              <w:t>Pribrzdenie, zastavenie – vpred, vzad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</w:pPr>
          </w:p>
        </w:tc>
      </w:tr>
      <w:tr w:rsidR="006F6AA9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  <w:rPr>
                <w:b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AA9" w:rsidRDefault="006F6AA9" w:rsidP="00903E1C">
            <w:pPr>
              <w:spacing w:after="0" w:line="240" w:lineRule="auto"/>
            </w:pPr>
            <w:r>
              <w:t>65.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AA9" w:rsidRDefault="006F6AA9" w:rsidP="00903E1C">
            <w:pPr>
              <w:spacing w:after="0" w:line="240" w:lineRule="auto"/>
            </w:pPr>
            <w:r>
              <w:t>Obraty z jazdy vpred do jazdy vzad a naopak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</w:pPr>
          </w:p>
        </w:tc>
      </w:tr>
      <w:tr w:rsidR="006F6AA9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  <w:rPr>
                <w:b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AA9" w:rsidRDefault="006F6AA9" w:rsidP="00903E1C">
            <w:pPr>
              <w:spacing w:after="0" w:line="240" w:lineRule="auto"/>
            </w:pPr>
            <w:r>
              <w:t>66.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AA9" w:rsidRDefault="006F6AA9" w:rsidP="00903E1C">
            <w:pPr>
              <w:spacing w:after="0" w:line="240" w:lineRule="auto"/>
            </w:pPr>
            <w:r>
              <w:t xml:space="preserve">Rovnovážne cvičenia – váha </w:t>
            </w:r>
            <w:proofErr w:type="spellStart"/>
            <w:r>
              <w:t>predklonmo</w:t>
            </w:r>
            <w:proofErr w:type="spellEnd"/>
            <w:r>
              <w:t>, jazda na jednej nohe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</w:pPr>
          </w:p>
        </w:tc>
      </w:tr>
      <w:tr w:rsidR="006F6AA9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  <w:rPr>
                <w:b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AA9" w:rsidRDefault="006F6AA9" w:rsidP="00903E1C">
            <w:pPr>
              <w:spacing w:after="0" w:line="240" w:lineRule="auto"/>
            </w:pPr>
            <w:r>
              <w:t>67.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AA9" w:rsidRDefault="006F6AA9" w:rsidP="00903E1C">
            <w:pPr>
              <w:spacing w:after="0" w:line="240" w:lineRule="auto"/>
            </w:pPr>
            <w:r>
              <w:t>Pirueta, kadetov skok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</w:pPr>
          </w:p>
        </w:tc>
      </w:tr>
      <w:tr w:rsidR="006F6AA9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  <w:rPr>
                <w:b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AA9" w:rsidRDefault="006F6AA9" w:rsidP="00903E1C">
            <w:pPr>
              <w:spacing w:after="0" w:line="240" w:lineRule="auto"/>
            </w:pPr>
            <w:r>
              <w:t>68.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AA9" w:rsidRDefault="006F6AA9" w:rsidP="00903E1C">
            <w:pPr>
              <w:spacing w:after="0" w:line="240" w:lineRule="auto"/>
            </w:pPr>
            <w:r>
              <w:t>Jednoduchá zostava prvkov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</w:pPr>
          </w:p>
        </w:tc>
      </w:tr>
      <w:tr w:rsidR="006F6AA9" w:rsidRPr="00A54ED2" w:rsidTr="00903E1C">
        <w:tc>
          <w:tcPr>
            <w:tcW w:w="13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  <w:rPr>
                <w:b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AA9" w:rsidRDefault="006F6AA9" w:rsidP="00903E1C">
            <w:pPr>
              <w:spacing w:after="0" w:line="240" w:lineRule="auto"/>
            </w:pPr>
            <w:r>
              <w:t>69.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AA9" w:rsidRDefault="006F6AA9" w:rsidP="00903E1C">
            <w:pPr>
              <w:spacing w:after="0" w:line="240" w:lineRule="auto"/>
            </w:pPr>
            <w:r>
              <w:t>Súťaže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AA9" w:rsidRPr="00A54ED2" w:rsidRDefault="006F6AA9" w:rsidP="00903E1C">
            <w:pPr>
              <w:spacing w:after="0" w:line="240" w:lineRule="auto"/>
            </w:pPr>
          </w:p>
        </w:tc>
      </w:tr>
      <w:tr w:rsidR="008D1548" w:rsidRPr="00A54ED2" w:rsidTr="00903E1C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48" w:rsidRPr="00A54ED2" w:rsidRDefault="008D1548" w:rsidP="00903E1C">
            <w:pPr>
              <w:spacing w:after="0" w:line="240" w:lineRule="auto"/>
              <w:rPr>
                <w:b/>
              </w:rPr>
            </w:pPr>
            <w:r w:rsidRPr="00A54ED2">
              <w:rPr>
                <w:b/>
              </w:rPr>
              <w:t>Apríl</w:t>
            </w:r>
          </w:p>
        </w:tc>
        <w:tc>
          <w:tcPr>
            <w:tcW w:w="12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48" w:rsidRPr="00A54ED2" w:rsidRDefault="008D1548" w:rsidP="00903E1C">
            <w:pPr>
              <w:spacing w:after="0" w:line="240" w:lineRule="auto"/>
            </w:pPr>
          </w:p>
        </w:tc>
      </w:tr>
      <w:tr w:rsidR="0051366F" w:rsidRPr="00A54ED2" w:rsidTr="00903E1C">
        <w:tc>
          <w:tcPr>
            <w:tcW w:w="13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  <w:r>
              <w:t>70.</w:t>
            </w:r>
          </w:p>
        </w:tc>
        <w:tc>
          <w:tcPr>
            <w:tcW w:w="3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66F" w:rsidRPr="00FD6223" w:rsidRDefault="0051366F" w:rsidP="00903E1C">
            <w:pPr>
              <w:spacing w:after="0" w:line="240" w:lineRule="auto"/>
              <w:rPr>
                <w:b/>
                <w:u w:val="single"/>
              </w:rPr>
            </w:pPr>
            <w:r>
              <w:t xml:space="preserve">Basketbal   </w:t>
            </w:r>
            <w:r>
              <w:rPr>
                <w:b/>
                <w:u w:val="single"/>
              </w:rPr>
              <w:t>12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  <w:r>
              <w:t>Úvodná hodina – basketbalová rozcvička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</w:tr>
      <w:tr w:rsidR="0051366F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  <w:r>
              <w:t>71.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  <w:r>
              <w:t>Hra na 10 prihrávok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</w:tr>
      <w:tr w:rsidR="0051366F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  <w:r>
              <w:t>72.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na mieste (priama – dvoma rukami od pŕs, oblúkom – dvoma rukami sponad hlavy, jednou rukou od pleca, jednou rukou za telom, odrazom od zeme)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</w:tr>
      <w:tr w:rsidR="0051366F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  <w:r>
              <w:t>73.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v pohybe (priama – dvoma rukami od pŕs, oblúkom – dvoma rukami sponad hlavy, jednou rukou od pleca, jednou rukou za telom, odrazom od zeme)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</w:tr>
      <w:tr w:rsidR="0051366F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  <w:r>
              <w:t>74.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Vedenie lopty - </w:t>
            </w:r>
            <w:proofErr w:type="spellStart"/>
            <w:r>
              <w:t>dribling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</w:tr>
      <w:tr w:rsidR="0051366F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  <w:r>
              <w:t>75.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z miesta ( rôzne pozície)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</w:tr>
      <w:tr w:rsidR="0051366F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Default="0051366F" w:rsidP="00903E1C">
            <w:pPr>
              <w:spacing w:after="0" w:line="240" w:lineRule="auto"/>
            </w:pPr>
            <w:r>
              <w:t>76.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Default="0051366F" w:rsidP="00903E1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po </w:t>
            </w:r>
            <w:proofErr w:type="spellStart"/>
            <w:r>
              <w:t>driblingu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</w:tr>
      <w:tr w:rsidR="0051366F" w:rsidRPr="00A54ED2" w:rsidTr="00903E1C">
        <w:tc>
          <w:tcPr>
            <w:tcW w:w="13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Default="0051366F" w:rsidP="00903E1C">
            <w:pPr>
              <w:spacing w:after="0" w:line="240" w:lineRule="auto"/>
            </w:pPr>
            <w:r>
              <w:t>77.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Default="0051366F" w:rsidP="00903E1C">
            <w:pPr>
              <w:spacing w:after="0" w:line="240" w:lineRule="auto"/>
            </w:pPr>
            <w:r>
              <w:t>Kontrolná hodina . Hodnotenie.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</w:tr>
      <w:tr w:rsidR="008D1548" w:rsidRPr="00A54ED2" w:rsidTr="00903E1C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48" w:rsidRPr="00A54ED2" w:rsidRDefault="008D1548" w:rsidP="00903E1C">
            <w:pPr>
              <w:spacing w:after="0" w:line="240" w:lineRule="auto"/>
            </w:pPr>
            <w:r w:rsidRPr="00A54ED2">
              <w:rPr>
                <w:b/>
              </w:rPr>
              <w:t>Máj</w:t>
            </w:r>
          </w:p>
        </w:tc>
        <w:tc>
          <w:tcPr>
            <w:tcW w:w="12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48" w:rsidRPr="00A54ED2" w:rsidRDefault="008D1548" w:rsidP="00903E1C">
            <w:pPr>
              <w:spacing w:after="0" w:line="240" w:lineRule="auto"/>
            </w:pPr>
          </w:p>
        </w:tc>
      </w:tr>
      <w:tr w:rsidR="0051366F" w:rsidRPr="00A54ED2" w:rsidTr="00903E1C">
        <w:tc>
          <w:tcPr>
            <w:tcW w:w="13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Default="0051366F" w:rsidP="00903E1C">
            <w:pPr>
              <w:spacing w:after="0" w:line="240" w:lineRule="auto"/>
            </w:pPr>
            <w:r>
              <w:t>78.</w:t>
            </w:r>
          </w:p>
        </w:tc>
        <w:tc>
          <w:tcPr>
            <w:tcW w:w="3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Default="0051366F" w:rsidP="00903E1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Bránenie hráča s loptou, bez lopty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</w:tr>
      <w:tr w:rsidR="0051366F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  <w:r>
              <w:t>79. – 81.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  <w:proofErr w:type="spellStart"/>
            <w:r>
              <w:t>Streetbasketbal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</w:tr>
      <w:tr w:rsidR="00903E1C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03E1C" w:rsidRPr="00A54ED2" w:rsidRDefault="00903E1C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1C" w:rsidRDefault="00903E1C" w:rsidP="00903E1C">
            <w:pPr>
              <w:spacing w:after="0" w:line="240" w:lineRule="auto"/>
            </w:pPr>
            <w:r>
              <w:t>82. – 83.</w:t>
            </w:r>
          </w:p>
        </w:tc>
        <w:tc>
          <w:tcPr>
            <w:tcW w:w="355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03E1C" w:rsidRPr="00A54ED2" w:rsidRDefault="00903E1C" w:rsidP="00903E1C">
            <w:pPr>
              <w:spacing w:after="0" w:line="240" w:lineRule="auto"/>
            </w:pPr>
            <w:r>
              <w:t xml:space="preserve">Rytmická gymnastika    </w:t>
            </w:r>
            <w:r w:rsidRPr="00D1159C">
              <w:rPr>
                <w:u w:val="single"/>
              </w:rPr>
              <w:t>4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1C" w:rsidRDefault="00903E1C" w:rsidP="00903E1C">
            <w:pPr>
              <w:spacing w:after="0" w:line="240" w:lineRule="auto"/>
            </w:pPr>
            <w:r>
              <w:t xml:space="preserve">Tance – tanečné kroky ( chacha, </w:t>
            </w:r>
            <w:proofErr w:type="spellStart"/>
            <w:r>
              <w:t>jive</w:t>
            </w:r>
            <w:proofErr w:type="spellEnd"/>
            <w:r>
              <w:t>, samba, valčík, polka)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1C" w:rsidRPr="00A54ED2" w:rsidRDefault="00903E1C" w:rsidP="00903E1C">
            <w:pPr>
              <w:spacing w:after="0" w:line="240" w:lineRule="auto"/>
            </w:pPr>
          </w:p>
        </w:tc>
      </w:tr>
      <w:tr w:rsidR="00903E1C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03E1C" w:rsidRPr="00A54ED2" w:rsidRDefault="00903E1C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1C" w:rsidRDefault="00903E1C" w:rsidP="00903E1C">
            <w:pPr>
              <w:spacing w:after="0" w:line="240" w:lineRule="auto"/>
            </w:pPr>
            <w:r>
              <w:t>84. – 85.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1C" w:rsidRPr="00A54ED2" w:rsidRDefault="00903E1C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1C" w:rsidRDefault="00903E1C" w:rsidP="00903E1C">
            <w:pPr>
              <w:spacing w:after="0" w:line="240" w:lineRule="auto"/>
            </w:pPr>
            <w:proofErr w:type="spellStart"/>
            <w:r>
              <w:t>Zumba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1C" w:rsidRPr="00A54ED2" w:rsidRDefault="00903E1C" w:rsidP="00903E1C">
            <w:pPr>
              <w:spacing w:after="0" w:line="240" w:lineRule="auto"/>
            </w:pPr>
          </w:p>
        </w:tc>
      </w:tr>
      <w:tr w:rsidR="00903E1C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03E1C" w:rsidRPr="00A54ED2" w:rsidRDefault="00903E1C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1C" w:rsidRDefault="00903E1C" w:rsidP="00903E1C">
            <w:pPr>
              <w:spacing w:after="0" w:line="240" w:lineRule="auto"/>
            </w:pPr>
            <w:r>
              <w:t>86.</w:t>
            </w:r>
          </w:p>
        </w:tc>
        <w:tc>
          <w:tcPr>
            <w:tcW w:w="355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03E1C" w:rsidRPr="00A54ED2" w:rsidRDefault="00903E1C" w:rsidP="00903E1C">
            <w:pPr>
              <w:spacing w:after="0" w:line="240" w:lineRule="auto"/>
            </w:pPr>
            <w:r w:rsidRPr="002835BC">
              <w:t>Teoretické poznatky</w:t>
            </w:r>
            <w:r>
              <w:t xml:space="preserve">   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1C" w:rsidRDefault="00903E1C" w:rsidP="00903E1C">
            <w:pPr>
              <w:spacing w:after="0" w:line="240" w:lineRule="auto"/>
            </w:pPr>
            <w:r>
              <w:t>Vznik a vývoj pohybových hier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1C" w:rsidRPr="00A54ED2" w:rsidRDefault="00903E1C" w:rsidP="00903E1C">
            <w:pPr>
              <w:spacing w:after="0" w:line="240" w:lineRule="auto"/>
            </w:pPr>
          </w:p>
        </w:tc>
      </w:tr>
      <w:tr w:rsidR="00903E1C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03E1C" w:rsidRPr="00A54ED2" w:rsidRDefault="00903E1C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1C" w:rsidRDefault="00903E1C" w:rsidP="00903E1C">
            <w:pPr>
              <w:spacing w:after="0" w:line="240" w:lineRule="auto"/>
            </w:pPr>
            <w:r>
              <w:t>87.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1C" w:rsidRPr="00A54ED2" w:rsidRDefault="00903E1C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1C" w:rsidRDefault="00903E1C" w:rsidP="00903E1C">
            <w:pPr>
              <w:spacing w:after="0" w:line="240" w:lineRule="auto"/>
            </w:pPr>
            <w:r>
              <w:t>Vznik a vývoj športových hier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1C" w:rsidRPr="00A54ED2" w:rsidRDefault="00903E1C" w:rsidP="00903E1C">
            <w:pPr>
              <w:spacing w:after="0" w:line="240" w:lineRule="auto"/>
            </w:pPr>
          </w:p>
        </w:tc>
      </w:tr>
      <w:tr w:rsidR="0051366F" w:rsidRPr="00A54ED2" w:rsidTr="00903E1C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Default="00903E1C" w:rsidP="00903E1C">
            <w:pPr>
              <w:spacing w:after="0" w:line="240" w:lineRule="auto"/>
            </w:pPr>
            <w:r>
              <w:t>88.</w:t>
            </w:r>
          </w:p>
        </w:tc>
        <w:tc>
          <w:tcPr>
            <w:tcW w:w="3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2835BC" w:rsidRDefault="00903E1C" w:rsidP="00903E1C">
            <w:pPr>
              <w:spacing w:after="0" w:line="240" w:lineRule="auto"/>
            </w:pPr>
            <w:r>
              <w:t xml:space="preserve">Bedminton   </w:t>
            </w:r>
            <w:r w:rsidR="00E66501">
              <w:rPr>
                <w:u w:val="single"/>
              </w:rPr>
              <w:t>2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Default="00903E1C" w:rsidP="00903E1C">
            <w:pPr>
              <w:spacing w:after="0" w:line="240" w:lineRule="auto"/>
            </w:pPr>
            <w:r>
              <w:t>Technika herných činností jednotlivca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</w:tr>
      <w:tr w:rsidR="0051366F" w:rsidRPr="00A54ED2" w:rsidTr="00903E1C">
        <w:tc>
          <w:tcPr>
            <w:tcW w:w="13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Default="00903E1C" w:rsidP="00903E1C">
            <w:pPr>
              <w:spacing w:after="0" w:line="240" w:lineRule="auto"/>
            </w:pPr>
            <w:r>
              <w:t xml:space="preserve">89. </w:t>
            </w:r>
          </w:p>
        </w:tc>
        <w:tc>
          <w:tcPr>
            <w:tcW w:w="3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2835BC" w:rsidRDefault="0051366F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Default="00903E1C" w:rsidP="00903E1C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6F" w:rsidRPr="00A54ED2" w:rsidRDefault="0051366F" w:rsidP="00903E1C">
            <w:pPr>
              <w:spacing w:after="0" w:line="240" w:lineRule="auto"/>
            </w:pPr>
          </w:p>
        </w:tc>
      </w:tr>
      <w:tr w:rsidR="008D1548" w:rsidRPr="00A54ED2" w:rsidTr="00903E1C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48" w:rsidRPr="00A54ED2" w:rsidRDefault="008D1548" w:rsidP="00903E1C">
            <w:pPr>
              <w:spacing w:after="0" w:line="240" w:lineRule="auto"/>
            </w:pPr>
            <w:r w:rsidRPr="00A54ED2">
              <w:rPr>
                <w:b/>
              </w:rPr>
              <w:t>Jún</w:t>
            </w:r>
          </w:p>
        </w:tc>
        <w:tc>
          <w:tcPr>
            <w:tcW w:w="12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548" w:rsidRPr="00A54ED2" w:rsidRDefault="008D1548" w:rsidP="00903E1C">
            <w:pPr>
              <w:spacing w:after="0" w:line="240" w:lineRule="auto"/>
            </w:pPr>
          </w:p>
        </w:tc>
      </w:tr>
      <w:tr w:rsidR="00E66501" w:rsidRPr="00A54ED2" w:rsidTr="00903E1C">
        <w:tc>
          <w:tcPr>
            <w:tcW w:w="13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501" w:rsidRPr="00A54ED2" w:rsidRDefault="00E66501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501" w:rsidRPr="00A54ED2" w:rsidRDefault="00E66501" w:rsidP="00903E1C">
            <w:pPr>
              <w:spacing w:after="0" w:line="240" w:lineRule="auto"/>
            </w:pPr>
            <w:r>
              <w:t>90.</w:t>
            </w:r>
          </w:p>
        </w:tc>
        <w:tc>
          <w:tcPr>
            <w:tcW w:w="3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501" w:rsidRDefault="00E66501" w:rsidP="00903E1C">
            <w:pPr>
              <w:spacing w:after="0" w:line="240" w:lineRule="auto"/>
            </w:pPr>
            <w:proofErr w:type="spellStart"/>
            <w:r>
              <w:t>Softenis</w:t>
            </w:r>
            <w:proofErr w:type="spellEnd"/>
            <w:r>
              <w:t xml:space="preserve">  </w:t>
            </w:r>
            <w:r w:rsidRPr="00560DE9">
              <w:rPr>
                <w:u w:val="single"/>
              </w:rPr>
              <w:t>4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501" w:rsidRDefault="00E66501" w:rsidP="00903E1C">
            <w:pPr>
              <w:spacing w:after="0" w:line="240" w:lineRule="auto"/>
            </w:pPr>
            <w:r>
              <w:t>Držanie rakety, strehové postavenie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501" w:rsidRPr="00A54ED2" w:rsidRDefault="00E66501" w:rsidP="00903E1C">
            <w:pPr>
              <w:spacing w:after="0" w:line="240" w:lineRule="auto"/>
            </w:pPr>
          </w:p>
        </w:tc>
      </w:tr>
      <w:tr w:rsidR="00E66501" w:rsidRPr="00A54ED2" w:rsidTr="000A0926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6501" w:rsidRPr="00A54ED2" w:rsidRDefault="00E66501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501" w:rsidRPr="00A54ED2" w:rsidRDefault="00E66501" w:rsidP="00903E1C">
            <w:pPr>
              <w:spacing w:after="0" w:line="240" w:lineRule="auto"/>
            </w:pPr>
            <w:r>
              <w:t>91.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6501" w:rsidRDefault="00E66501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501" w:rsidRDefault="00E66501" w:rsidP="00E66501">
            <w:pPr>
              <w:spacing w:after="0" w:line="240" w:lineRule="auto"/>
            </w:pPr>
            <w:r>
              <w:t xml:space="preserve">Podanie, príjem podania, pohyb hráča po ihrisku, údery </w:t>
            </w:r>
            <w:proofErr w:type="spellStart"/>
            <w:r>
              <w:t>útočnéa</w:t>
            </w:r>
            <w:proofErr w:type="spellEnd"/>
            <w:r>
              <w:t xml:space="preserve"> obranné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501" w:rsidRPr="00A54ED2" w:rsidRDefault="00E66501" w:rsidP="00903E1C">
            <w:pPr>
              <w:spacing w:after="0" w:line="240" w:lineRule="auto"/>
            </w:pPr>
          </w:p>
        </w:tc>
      </w:tr>
      <w:tr w:rsidR="00E66501" w:rsidRPr="00A54ED2" w:rsidTr="000A0926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6501" w:rsidRPr="00A54ED2" w:rsidRDefault="00E66501" w:rsidP="00903E1C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501" w:rsidRPr="00A54ED2" w:rsidRDefault="00E66501" w:rsidP="00903E1C">
            <w:pPr>
              <w:spacing w:after="0" w:line="240" w:lineRule="auto"/>
            </w:pPr>
            <w:r>
              <w:t>92. -93.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501" w:rsidRDefault="00E66501" w:rsidP="00903E1C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501" w:rsidRDefault="00E66501" w:rsidP="00903E1C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501" w:rsidRPr="00A54ED2" w:rsidRDefault="00E66501" w:rsidP="00903E1C">
            <w:pPr>
              <w:spacing w:after="0" w:line="240" w:lineRule="auto"/>
            </w:pPr>
          </w:p>
        </w:tc>
      </w:tr>
      <w:tr w:rsidR="00E25494" w:rsidRPr="00A54ED2" w:rsidTr="00D807F3">
        <w:tc>
          <w:tcPr>
            <w:tcW w:w="13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25494" w:rsidRPr="00A54ED2" w:rsidRDefault="00E25494" w:rsidP="00E66501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494" w:rsidRPr="00A54ED2" w:rsidRDefault="00E25494" w:rsidP="00E66501">
            <w:pPr>
              <w:spacing w:after="0" w:line="240" w:lineRule="auto"/>
            </w:pPr>
            <w:r>
              <w:t>94.</w:t>
            </w:r>
          </w:p>
        </w:tc>
        <w:tc>
          <w:tcPr>
            <w:tcW w:w="3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25494" w:rsidRDefault="00E25494" w:rsidP="00E66501">
            <w:pPr>
              <w:spacing w:after="0" w:line="240" w:lineRule="auto"/>
            </w:pPr>
            <w:bookmarkStart w:id="0" w:name="_GoBack"/>
            <w:bookmarkEnd w:id="0"/>
            <w:r>
              <w:t xml:space="preserve">Atletika   </w:t>
            </w:r>
            <w:r>
              <w:rPr>
                <w:u w:val="single"/>
              </w:rPr>
              <w:t>6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494" w:rsidRDefault="00E25494" w:rsidP="00E66501">
            <w:pPr>
              <w:spacing w:after="0" w:line="240" w:lineRule="auto"/>
            </w:pPr>
            <w:r>
              <w:t>Odovzdávanie a preberanie štafetového kolíka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494" w:rsidRPr="00A54ED2" w:rsidRDefault="00E25494" w:rsidP="00E66501">
            <w:pPr>
              <w:spacing w:after="0" w:line="240" w:lineRule="auto"/>
            </w:pPr>
          </w:p>
        </w:tc>
      </w:tr>
      <w:tr w:rsidR="00E25494" w:rsidRPr="00A54ED2" w:rsidTr="007A52F8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25494" w:rsidRPr="00A54ED2" w:rsidRDefault="00E25494" w:rsidP="00E66501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494" w:rsidRPr="00A54ED2" w:rsidRDefault="00E25494" w:rsidP="00E66501">
            <w:pPr>
              <w:spacing w:after="0" w:line="240" w:lineRule="auto"/>
            </w:pPr>
            <w:r>
              <w:t>95.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25494" w:rsidRDefault="00E25494" w:rsidP="00E66501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494" w:rsidRDefault="00E25494" w:rsidP="00E66501">
            <w:pPr>
              <w:spacing w:after="0" w:line="240" w:lineRule="auto"/>
            </w:pPr>
            <w:r>
              <w:t xml:space="preserve">Hod granátom – nácvik postoja a </w:t>
            </w:r>
            <w:proofErr w:type="spellStart"/>
            <w:r>
              <w:t>odhodu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494" w:rsidRPr="00A54ED2" w:rsidRDefault="00E25494" w:rsidP="00E66501">
            <w:pPr>
              <w:spacing w:after="0" w:line="240" w:lineRule="auto"/>
            </w:pPr>
          </w:p>
        </w:tc>
      </w:tr>
      <w:tr w:rsidR="00E25494" w:rsidRPr="00A54ED2" w:rsidTr="00963E9D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25494" w:rsidRPr="00A54ED2" w:rsidRDefault="00E25494" w:rsidP="00E66501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494" w:rsidRPr="00A54ED2" w:rsidRDefault="00E25494" w:rsidP="00E66501">
            <w:pPr>
              <w:spacing w:after="0" w:line="240" w:lineRule="auto"/>
            </w:pPr>
            <w:r>
              <w:t>96.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25494" w:rsidRDefault="00E25494" w:rsidP="00E66501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494" w:rsidRDefault="00E25494" w:rsidP="00E66501">
            <w:pPr>
              <w:spacing w:after="0" w:line="240" w:lineRule="auto"/>
            </w:pPr>
            <w:r>
              <w:t>Hod granátom na vzdialenosť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494" w:rsidRPr="00A54ED2" w:rsidRDefault="00E25494" w:rsidP="00E66501">
            <w:pPr>
              <w:spacing w:after="0" w:line="240" w:lineRule="auto"/>
            </w:pPr>
          </w:p>
        </w:tc>
      </w:tr>
      <w:tr w:rsidR="00E25494" w:rsidRPr="00A54ED2" w:rsidTr="00211031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25494" w:rsidRPr="00A54ED2" w:rsidRDefault="00E25494" w:rsidP="00E66501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494" w:rsidRPr="00A54ED2" w:rsidRDefault="00E25494" w:rsidP="00E66501">
            <w:pPr>
              <w:spacing w:after="0" w:line="240" w:lineRule="auto"/>
            </w:pPr>
            <w:r>
              <w:t>97.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25494" w:rsidRDefault="00E25494" w:rsidP="00E66501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494" w:rsidRDefault="00E25494" w:rsidP="00E66501">
            <w:pPr>
              <w:spacing w:after="0" w:line="240" w:lineRule="auto"/>
            </w:pPr>
            <w:r>
              <w:t>Hod granátom na rôzne ciele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494" w:rsidRPr="00A54ED2" w:rsidRDefault="00E25494" w:rsidP="00E66501">
            <w:pPr>
              <w:spacing w:after="0" w:line="240" w:lineRule="auto"/>
            </w:pPr>
          </w:p>
        </w:tc>
      </w:tr>
      <w:tr w:rsidR="00E25494" w:rsidRPr="00A54ED2" w:rsidTr="00211031">
        <w:tc>
          <w:tcPr>
            <w:tcW w:w="13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25494" w:rsidRPr="00A54ED2" w:rsidRDefault="00E25494" w:rsidP="00E66501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494" w:rsidRPr="00A54ED2" w:rsidRDefault="00E25494" w:rsidP="00E66501">
            <w:pPr>
              <w:spacing w:after="0" w:line="240" w:lineRule="auto"/>
            </w:pPr>
            <w:r>
              <w:t>98. – 99.</w:t>
            </w:r>
          </w:p>
        </w:tc>
        <w:tc>
          <w:tcPr>
            <w:tcW w:w="3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494" w:rsidRDefault="00E25494" w:rsidP="00E66501">
            <w:pPr>
              <w:spacing w:after="0" w:line="240" w:lineRule="auto"/>
            </w:pP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494" w:rsidRDefault="00E25494" w:rsidP="00E66501">
            <w:pPr>
              <w:spacing w:after="0" w:line="240" w:lineRule="auto"/>
            </w:pPr>
            <w:r>
              <w:t>Príprava na 3-boj ( 50m beh, skok do diaľky s rozbehom, hod granátom)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494" w:rsidRPr="00A54ED2" w:rsidRDefault="00E25494" w:rsidP="00E66501">
            <w:pPr>
              <w:spacing w:after="0" w:line="240" w:lineRule="auto"/>
            </w:pPr>
          </w:p>
        </w:tc>
      </w:tr>
    </w:tbl>
    <w:p w:rsidR="00483ADA" w:rsidRDefault="00483ADA"/>
    <w:sectPr w:rsidR="00483ADA" w:rsidSect="00C977D4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623" w:rsidRDefault="00C07623">
      <w:pPr>
        <w:spacing w:after="0" w:line="240" w:lineRule="auto"/>
      </w:pPr>
      <w:r>
        <w:separator/>
      </w:r>
    </w:p>
  </w:endnote>
  <w:endnote w:type="continuationSeparator" w:id="0">
    <w:p w:rsidR="00C07623" w:rsidRDefault="00C0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623" w:rsidRDefault="00C07623">
      <w:pPr>
        <w:spacing w:after="0" w:line="240" w:lineRule="auto"/>
      </w:pPr>
      <w:r>
        <w:separator/>
      </w:r>
    </w:p>
  </w:footnote>
  <w:footnote w:type="continuationSeparator" w:id="0">
    <w:p w:rsidR="00C07623" w:rsidRDefault="00C076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BE7"/>
    <w:rsid w:val="000A5794"/>
    <w:rsid w:val="003D4B0A"/>
    <w:rsid w:val="00483ADA"/>
    <w:rsid w:val="0051366F"/>
    <w:rsid w:val="00553ABA"/>
    <w:rsid w:val="00560DE9"/>
    <w:rsid w:val="006F6AA9"/>
    <w:rsid w:val="008272FE"/>
    <w:rsid w:val="00883F6A"/>
    <w:rsid w:val="008D1548"/>
    <w:rsid w:val="00903E1C"/>
    <w:rsid w:val="00A20A83"/>
    <w:rsid w:val="00B57822"/>
    <w:rsid w:val="00C05360"/>
    <w:rsid w:val="00C07623"/>
    <w:rsid w:val="00C3207C"/>
    <w:rsid w:val="00C977D4"/>
    <w:rsid w:val="00CB25FC"/>
    <w:rsid w:val="00CF1BE7"/>
    <w:rsid w:val="00D1159C"/>
    <w:rsid w:val="00D22F03"/>
    <w:rsid w:val="00E25494"/>
    <w:rsid w:val="00E6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3D4B0A"/>
    <w:pPr>
      <w:spacing w:after="200" w:line="276" w:lineRule="auto"/>
    </w:pPr>
    <w:rPr>
      <w:rFonts w:ascii="Calibri" w:hAnsi="Calibri"/>
      <w:sz w:val="22"/>
      <w:szCs w:val="22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3D4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locked/>
    <w:rsid w:val="003D4B0A"/>
    <w:rPr>
      <w:rFonts w:ascii="Calibri" w:hAnsi="Calibri"/>
      <w:sz w:val="22"/>
      <w:szCs w:val="22"/>
      <w:lang w:val="sk-SK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52;KOLA\PLANY\T&#352;V%20&#268;T%20plany%20(nov&#233;)\T&#352;V%20&#268;T%20plany%20%20TERCIA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TŠV ČT plany  TERCIA</Template>
  <TotalTime>380</TotalTime>
  <Pages>5</Pages>
  <Words>673</Words>
  <Characters>4385</Characters>
  <Application>Microsoft Office Word</Application>
  <DocSecurity>0</DocSecurity>
  <Lines>36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Gymnázium,  SNP 1, 056 01 Gelnica</vt:lpstr>
      <vt:lpstr>Gymnázium,  SNP 1, 056 01 Gelnica</vt:lpstr>
    </vt:vector>
  </TitlesOfParts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subject/>
  <dc:creator>katka</dc:creator>
  <cp:keywords/>
  <dc:description/>
  <cp:lastModifiedBy>katka</cp:lastModifiedBy>
  <cp:revision>7</cp:revision>
  <dcterms:created xsi:type="dcterms:W3CDTF">2013-09-13T06:19:00Z</dcterms:created>
  <dcterms:modified xsi:type="dcterms:W3CDTF">2013-09-16T07:06:00Z</dcterms:modified>
</cp:coreProperties>
</file>