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CB" w:rsidRDefault="005A54FA" w:rsidP="0030756B">
      <w:pPr>
        <w:pStyle w:val="Nadpis1"/>
        <w:tabs>
          <w:tab w:val="left" w:pos="10206"/>
          <w:tab w:val="left" w:pos="12758"/>
          <w:tab w:val="left" w:pos="16160"/>
        </w:tabs>
        <w:ind w:left="180"/>
        <w:rPr>
          <w:b/>
          <w:noProof/>
          <w:color w:val="000000" w:themeColor="text1"/>
          <w:sz w:val="22"/>
          <w:szCs w:val="22"/>
          <w:lang w:eastAsia="sk-SK"/>
        </w:rPr>
      </w:pPr>
      <w:r>
        <w:rPr>
          <w:noProof/>
          <w:lang w:eastAsia="sk-SK"/>
        </w:rPr>
        <w:drawing>
          <wp:inline distT="0" distB="0" distL="0" distR="0" wp14:anchorId="753970B4" wp14:editId="37A59956">
            <wp:extent cx="685800" cy="667669"/>
            <wp:effectExtent l="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86" cy="6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ECB">
        <w:rPr>
          <w:b/>
          <w:noProof/>
          <w:color w:val="000000" w:themeColor="text1"/>
          <w:sz w:val="22"/>
          <w:szCs w:val="22"/>
          <w:lang w:eastAsia="sk-SK"/>
        </w:rPr>
        <w:t xml:space="preserve"> </w:t>
      </w:r>
      <w:r>
        <w:rPr>
          <w:rFonts w:ascii="Arial" w:eastAsia="Arial" w:hAnsi="Arial" w:cs="Arial"/>
          <w:noProof/>
          <w:color w:val="2F2F2F"/>
          <w:lang w:eastAsia="sk-SK"/>
        </w:rPr>
        <w:drawing>
          <wp:inline distT="0" distB="0" distL="0" distR="0" wp14:anchorId="5E551181" wp14:editId="008D6094">
            <wp:extent cx="1590675" cy="46321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365" cy="46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6ECB">
        <w:rPr>
          <w:b/>
          <w:noProof/>
          <w:color w:val="000000" w:themeColor="text1"/>
          <w:sz w:val="22"/>
          <w:szCs w:val="22"/>
          <w:lang w:eastAsia="sk-SK"/>
        </w:rPr>
        <w:t xml:space="preserve">          </w:t>
      </w:r>
    </w:p>
    <w:p w:rsidR="00A36ECB" w:rsidRDefault="00A36ECB" w:rsidP="00A36ECB">
      <w:pPr>
        <w:rPr>
          <w:lang w:eastAsia="sk-SK"/>
        </w:rPr>
      </w:pPr>
    </w:p>
    <w:p w:rsidR="003616E4" w:rsidRDefault="008D14A0" w:rsidP="00A36ECB">
      <w:pPr>
        <w:rPr>
          <w:lang w:eastAsia="sk-SK"/>
        </w:rPr>
      </w:pPr>
      <w:r>
        <w:rPr>
          <w:lang w:eastAsia="sk-SK"/>
        </w:rPr>
        <w:t xml:space="preserve">Spracoval: Ing. Anton Pisko                                                  </w:t>
      </w:r>
      <w:r w:rsidR="005A54FA">
        <w:rPr>
          <w:lang w:eastAsia="sk-SK"/>
        </w:rPr>
        <w:t>označenie: prac_list_lokomotiva.docx</w:t>
      </w:r>
    </w:p>
    <w:p w:rsidR="003616E4" w:rsidRDefault="003616E4" w:rsidP="00A36ECB">
      <w:pPr>
        <w:pBdr>
          <w:bottom w:val="single" w:sz="6" w:space="1" w:color="auto"/>
        </w:pBdr>
        <w:rPr>
          <w:lang w:eastAsia="sk-SK"/>
        </w:rPr>
      </w:pPr>
      <w:r>
        <w:rPr>
          <w:lang w:eastAsia="sk-SK"/>
        </w:rPr>
        <w:t xml:space="preserve">                                                                                                  </w:t>
      </w:r>
      <w:r w:rsidR="008D14A0">
        <w:rPr>
          <w:lang w:eastAsia="sk-SK"/>
        </w:rPr>
        <w:t xml:space="preserve"> </w:t>
      </w:r>
      <w:r w:rsidR="005A54FA">
        <w:rPr>
          <w:lang w:eastAsia="sk-SK"/>
        </w:rPr>
        <w:t>Je prílohou k: Príprava_VH_INF_PIS_IO_did1-LOGOMOTION</w:t>
      </w:r>
    </w:p>
    <w:p w:rsidR="008D14A0" w:rsidRPr="003616E4" w:rsidRDefault="00A36ECB" w:rsidP="00A36ECB">
      <w:pPr>
        <w:rPr>
          <w:lang w:eastAsia="sk-SK"/>
        </w:rPr>
      </w:pPr>
      <w:r w:rsidRPr="00A36ECB">
        <w:rPr>
          <w:rFonts w:ascii="Tahoma" w:hAnsi="Tahoma" w:cs="Tahoma"/>
          <w:b/>
          <w:noProof/>
          <w:color w:val="0070C0"/>
          <w:sz w:val="24"/>
          <w:szCs w:val="24"/>
          <w:lang w:eastAsia="sk-SK"/>
        </w:rPr>
        <w:t>Pracovný list pre žiaka</w:t>
      </w:r>
      <w:r w:rsidR="008D14A0">
        <w:rPr>
          <w:rFonts w:ascii="Tahoma" w:hAnsi="Tahoma" w:cs="Tahoma"/>
          <w:b/>
          <w:noProof/>
          <w:color w:val="0070C0"/>
          <w:sz w:val="24"/>
          <w:szCs w:val="24"/>
          <w:lang w:eastAsia="sk-SK"/>
        </w:rPr>
        <w:t>.</w:t>
      </w:r>
      <w:r w:rsidRPr="00A36ECB">
        <w:rPr>
          <w:rFonts w:ascii="Tahoma" w:hAnsi="Tahoma" w:cs="Tahoma"/>
          <w:b/>
          <w:noProof/>
          <w:color w:val="0070C0"/>
          <w:sz w:val="24"/>
          <w:szCs w:val="24"/>
          <w:lang w:eastAsia="sk-SK"/>
        </w:rPr>
        <w:t xml:space="preserve"> </w:t>
      </w:r>
    </w:p>
    <w:p w:rsidR="00A36ECB" w:rsidRPr="008D14A0" w:rsidRDefault="008D14A0" w:rsidP="00A36ECB">
      <w:pPr>
        <w:rPr>
          <w:lang w:eastAsia="sk-SK"/>
        </w:rPr>
      </w:pPr>
      <w:r>
        <w:rPr>
          <w:rFonts w:ascii="Tahoma" w:hAnsi="Tahoma" w:cs="Tahoma"/>
          <w:b/>
          <w:noProof/>
          <w:color w:val="0070C0"/>
          <w:sz w:val="24"/>
          <w:szCs w:val="24"/>
          <w:lang w:eastAsia="sk-SK"/>
        </w:rPr>
        <w:t>1.úloha</w:t>
      </w:r>
      <w:r w:rsidR="00BF598B">
        <w:rPr>
          <w:rFonts w:ascii="Tahoma" w:hAnsi="Tahoma" w:cs="Tahoma"/>
          <w:b/>
          <w:noProof/>
          <w:color w:val="0070C0"/>
          <w:sz w:val="24"/>
          <w:szCs w:val="24"/>
          <w:lang w:eastAsia="sk-SK"/>
        </w:rPr>
        <w:t>:</w:t>
      </w:r>
      <w:r w:rsidR="00A36ECB" w:rsidRPr="00A36ECB">
        <w:rPr>
          <w:rFonts w:ascii="Tahoma" w:hAnsi="Tahoma" w:cs="Tahoma"/>
          <w:b/>
          <w:noProof/>
          <w:color w:val="0070C0"/>
          <w:sz w:val="24"/>
          <w:szCs w:val="24"/>
          <w:lang w:eastAsia="sk-SK"/>
        </w:rPr>
        <w:t xml:space="preserve"> </w:t>
      </w:r>
      <w:r w:rsidR="00BF598B">
        <w:rPr>
          <w:rFonts w:ascii="Tahoma" w:hAnsi="Tahoma" w:cs="Tahoma"/>
          <w:b/>
          <w:noProof/>
          <w:color w:val="0070C0"/>
          <w:sz w:val="24"/>
          <w:szCs w:val="24"/>
          <w:lang w:eastAsia="sk-SK"/>
        </w:rPr>
        <w:t>N</w:t>
      </w:r>
      <w:r w:rsidR="00A36ECB" w:rsidRPr="00A36ECB">
        <w:rPr>
          <w:rFonts w:ascii="Tahoma" w:hAnsi="Tahoma" w:cs="Tahoma"/>
          <w:b/>
          <w:noProof/>
          <w:color w:val="0070C0"/>
          <w:sz w:val="24"/>
          <w:szCs w:val="24"/>
          <w:lang w:eastAsia="sk-SK"/>
        </w:rPr>
        <w:t>akresli lokomotívu a následne</w:t>
      </w:r>
      <w:r w:rsidR="00A36ECB" w:rsidRPr="00A36ECB">
        <w:rPr>
          <w:rFonts w:ascii="Tahoma" w:hAnsi="Tahoma" w:cs="Tahoma"/>
          <w:b/>
          <w:color w:val="0070C0"/>
          <w:sz w:val="24"/>
          <w:szCs w:val="24"/>
          <w:lang w:eastAsia="sk-SK"/>
        </w:rPr>
        <w:t xml:space="preserve">  z obrázkov vytvor animáciu</w:t>
      </w:r>
      <w:r w:rsidR="00BF598B">
        <w:rPr>
          <w:rFonts w:ascii="Tahoma" w:hAnsi="Tahoma" w:cs="Tahoma"/>
          <w:b/>
          <w:color w:val="0070C0"/>
          <w:sz w:val="24"/>
          <w:szCs w:val="24"/>
          <w:lang w:eastAsia="sk-SK"/>
        </w:rPr>
        <w:t>.</w:t>
      </w:r>
    </w:p>
    <w:p w:rsidR="00BF598B" w:rsidRDefault="00BF598B" w:rsidP="005C0F47">
      <w:pPr>
        <w:pStyle w:val="Nadpis1"/>
        <w:rPr>
          <w:b/>
          <w:noProof/>
          <w:color w:val="000000" w:themeColor="text1"/>
          <w:sz w:val="22"/>
          <w:szCs w:val="22"/>
          <w:lang w:eastAsia="sk-SK"/>
        </w:rPr>
      </w:pPr>
      <w:r>
        <w:rPr>
          <w:b/>
          <w:noProof/>
          <w:color w:val="000000" w:themeColor="text1"/>
          <w:sz w:val="22"/>
          <w:szCs w:val="22"/>
          <w:lang w:eastAsia="sk-SK"/>
        </w:rPr>
        <w:t xml:space="preserve">Využi vedomosti, ktoré už máš </w:t>
      </w:r>
      <w:r w:rsidR="008527D6">
        <w:rPr>
          <w:b/>
          <w:noProof/>
          <w:color w:val="000000" w:themeColor="text1"/>
          <w:sz w:val="22"/>
          <w:szCs w:val="22"/>
          <w:lang w:eastAsia="sk-SK"/>
        </w:rPr>
        <w:t>z</w:t>
      </w:r>
      <w:r>
        <w:rPr>
          <w:b/>
          <w:noProof/>
          <w:color w:val="000000" w:themeColor="text1"/>
          <w:sz w:val="22"/>
          <w:szCs w:val="22"/>
          <w:lang w:eastAsia="sk-SK"/>
        </w:rPr>
        <w:t> kreslen</w:t>
      </w:r>
      <w:r w:rsidR="008527D6">
        <w:rPr>
          <w:b/>
          <w:noProof/>
          <w:color w:val="000000" w:themeColor="text1"/>
          <w:sz w:val="22"/>
          <w:szCs w:val="22"/>
          <w:lang w:eastAsia="sk-SK"/>
        </w:rPr>
        <w:t>ia</w:t>
      </w:r>
      <w:r>
        <w:rPr>
          <w:b/>
          <w:noProof/>
          <w:color w:val="000000" w:themeColor="text1"/>
          <w:sz w:val="22"/>
          <w:szCs w:val="22"/>
          <w:lang w:eastAsia="sk-SK"/>
        </w:rPr>
        <w:t xml:space="preserve"> v programe LogoMotion.</w:t>
      </w:r>
    </w:p>
    <w:p w:rsidR="005C0F47" w:rsidRDefault="00BF598B" w:rsidP="005C0F47">
      <w:pPr>
        <w:pStyle w:val="Nadpis1"/>
        <w:rPr>
          <w:b/>
          <w:noProof/>
          <w:color w:val="000000" w:themeColor="text1"/>
          <w:sz w:val="22"/>
          <w:szCs w:val="22"/>
          <w:lang w:eastAsia="sk-SK"/>
        </w:rPr>
      </w:pPr>
      <w:r>
        <w:rPr>
          <w:b/>
          <w:noProof/>
          <w:color w:val="000000" w:themeColor="text1"/>
          <w:sz w:val="22"/>
          <w:szCs w:val="22"/>
          <w:lang w:eastAsia="sk-SK"/>
        </w:rPr>
        <w:t xml:space="preserve">a., </w:t>
      </w:r>
      <w:r w:rsidR="005C0F47" w:rsidRPr="005C0F47">
        <w:rPr>
          <w:b/>
          <w:noProof/>
          <w:color w:val="000000" w:themeColor="text1"/>
          <w:sz w:val="22"/>
          <w:szCs w:val="22"/>
          <w:lang w:eastAsia="sk-SK"/>
        </w:rPr>
        <w:t>Pomocou nástroja elipsa, alebo kruh  nakresli  koleso</w:t>
      </w:r>
      <w:r>
        <w:rPr>
          <w:b/>
          <w:noProof/>
          <w:color w:val="000000" w:themeColor="text1"/>
          <w:sz w:val="22"/>
          <w:szCs w:val="22"/>
          <w:lang w:eastAsia="sk-SK"/>
        </w:rPr>
        <w:t>,</w:t>
      </w:r>
    </w:p>
    <w:p w:rsidR="005C0F47" w:rsidRPr="005C0F47" w:rsidRDefault="00BF598B" w:rsidP="005C0F47">
      <w:pPr>
        <w:pStyle w:val="Nadpis1"/>
        <w:rPr>
          <w:b/>
          <w:noProof/>
          <w:color w:val="000000" w:themeColor="text1"/>
          <w:sz w:val="22"/>
          <w:szCs w:val="22"/>
          <w:lang w:eastAsia="sk-SK"/>
        </w:rPr>
      </w:pPr>
      <w:r>
        <w:rPr>
          <w:b/>
          <w:noProof/>
          <w:color w:val="000000" w:themeColor="text1"/>
          <w:sz w:val="22"/>
          <w:szCs w:val="22"/>
          <w:lang w:eastAsia="sk-SK"/>
        </w:rPr>
        <w:t xml:space="preserve">     k</w:t>
      </w:r>
      <w:r w:rsidR="005C0F47" w:rsidRPr="005C0F47">
        <w:rPr>
          <w:b/>
          <w:noProof/>
          <w:color w:val="000000" w:themeColor="text1"/>
          <w:sz w:val="22"/>
          <w:szCs w:val="22"/>
          <w:lang w:eastAsia="sk-SK"/>
        </w:rPr>
        <w:t>likni na nástroj  čiara a vo vnútri kolesa urob hviezdicu</w:t>
      </w:r>
      <w:r>
        <w:rPr>
          <w:b/>
          <w:noProof/>
          <w:color w:val="000000" w:themeColor="text1"/>
          <w:sz w:val="22"/>
          <w:szCs w:val="22"/>
          <w:lang w:eastAsia="sk-SK"/>
        </w:rPr>
        <w:t>,</w:t>
      </w:r>
    </w:p>
    <w:p w:rsidR="00CE6149" w:rsidRDefault="00BF598B" w:rsidP="005C0F47">
      <w:pPr>
        <w:pStyle w:val="Nadpis1"/>
        <w:rPr>
          <w:noProof/>
          <w:lang w:eastAsia="sk-SK"/>
        </w:rPr>
      </w:pPr>
      <w:r>
        <w:rPr>
          <w:b/>
          <w:noProof/>
          <w:color w:val="000000" w:themeColor="text1"/>
          <w:sz w:val="22"/>
          <w:szCs w:val="22"/>
          <w:lang w:eastAsia="sk-SK"/>
        </w:rPr>
        <w:t xml:space="preserve">     k</w:t>
      </w:r>
      <w:r w:rsidR="005C0F47" w:rsidRPr="005C0F47">
        <w:rPr>
          <w:b/>
          <w:noProof/>
          <w:color w:val="000000" w:themeColor="text1"/>
          <w:sz w:val="22"/>
          <w:szCs w:val="22"/>
          <w:lang w:eastAsia="sk-SK"/>
        </w:rPr>
        <w:t>oleso skopíruj pomocou nástroja definovať oblasť</w:t>
      </w:r>
    </w:p>
    <w:p w:rsidR="00CE6149" w:rsidRDefault="005C0F47" w:rsidP="00736201">
      <w:pPr>
        <w:tabs>
          <w:tab w:val="left" w:pos="7371"/>
        </w:tabs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7B03138C" wp14:editId="4011CB6F">
            <wp:extent cx="4752975" cy="4067692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029F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49" w:rsidRDefault="00CE6149">
      <w:pPr>
        <w:rPr>
          <w:noProof/>
          <w:lang w:eastAsia="sk-SK"/>
        </w:rPr>
      </w:pPr>
    </w:p>
    <w:p w:rsidR="008527D6" w:rsidRDefault="008527D6">
      <w:pPr>
        <w:rPr>
          <w:b/>
          <w:noProof/>
          <w:lang w:eastAsia="sk-SK"/>
        </w:rPr>
      </w:pPr>
    </w:p>
    <w:p w:rsidR="0000266E" w:rsidRDefault="0000266E">
      <w:pPr>
        <w:rPr>
          <w:b/>
          <w:noProof/>
          <w:lang w:eastAsia="sk-SK"/>
        </w:rPr>
      </w:pPr>
    </w:p>
    <w:p w:rsidR="0000266E" w:rsidRDefault="0000266E">
      <w:pPr>
        <w:rPr>
          <w:b/>
          <w:noProof/>
          <w:lang w:eastAsia="sk-SK"/>
        </w:rPr>
      </w:pPr>
    </w:p>
    <w:p w:rsidR="0000266E" w:rsidRDefault="0000266E">
      <w:pPr>
        <w:rPr>
          <w:b/>
          <w:noProof/>
          <w:lang w:eastAsia="sk-SK"/>
        </w:rPr>
      </w:pPr>
    </w:p>
    <w:p w:rsidR="0000266E" w:rsidRDefault="0000266E">
      <w:pPr>
        <w:rPr>
          <w:b/>
          <w:noProof/>
          <w:lang w:eastAsia="sk-SK"/>
        </w:rPr>
      </w:pPr>
    </w:p>
    <w:p w:rsidR="008527D6" w:rsidRDefault="008527D6">
      <w:pPr>
        <w:rPr>
          <w:b/>
          <w:noProof/>
          <w:lang w:eastAsia="sk-SK"/>
        </w:rPr>
      </w:pPr>
    </w:p>
    <w:p w:rsidR="00CE6149" w:rsidRPr="00A36ECB" w:rsidRDefault="00BF598B">
      <w:pPr>
        <w:rPr>
          <w:b/>
          <w:noProof/>
          <w:lang w:eastAsia="sk-SK"/>
        </w:rPr>
      </w:pPr>
      <w:r>
        <w:rPr>
          <w:b/>
          <w:noProof/>
          <w:lang w:eastAsia="sk-SK"/>
        </w:rPr>
        <w:lastRenderedPageBreak/>
        <w:t xml:space="preserve">b., </w:t>
      </w:r>
      <w:r w:rsidR="005C0F47" w:rsidRPr="00A36ECB">
        <w:rPr>
          <w:b/>
          <w:noProof/>
          <w:lang w:eastAsia="sk-SK"/>
        </w:rPr>
        <w:t>Vyber tvar obdĺžnik a nakresli ho nad kolesami</w:t>
      </w:r>
    </w:p>
    <w:p w:rsidR="00CE6149" w:rsidRDefault="00CE6149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3BA3667A" wp14:editId="069F3901">
            <wp:extent cx="4752975" cy="4067692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F073E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680" cy="40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3F" w:rsidRPr="00A36ECB" w:rsidRDefault="00BF598B">
      <w:pPr>
        <w:rPr>
          <w:b/>
          <w:noProof/>
          <w:lang w:eastAsia="sk-SK"/>
        </w:rPr>
      </w:pPr>
      <w:r>
        <w:rPr>
          <w:b/>
          <w:noProof/>
          <w:lang w:eastAsia="sk-SK"/>
        </w:rPr>
        <w:t xml:space="preserve">c., </w:t>
      </w:r>
      <w:r w:rsidR="005C0F47" w:rsidRPr="00A36ECB">
        <w:rPr>
          <w:b/>
          <w:noProof/>
          <w:lang w:eastAsia="sk-SK"/>
        </w:rPr>
        <w:t xml:space="preserve">Vytvor ďalší obdĺžnik pri </w:t>
      </w:r>
      <w:r w:rsidR="00943C3F" w:rsidRPr="00A36ECB">
        <w:rPr>
          <w:b/>
          <w:noProof/>
          <w:lang w:eastAsia="sk-SK"/>
        </w:rPr>
        <w:t>pravom kolese, klikni na nástroj mnohouholník</w:t>
      </w:r>
    </w:p>
    <w:p w:rsidR="00CE6149" w:rsidRPr="00A36ECB" w:rsidRDefault="00943C3F">
      <w:pPr>
        <w:rPr>
          <w:b/>
          <w:noProof/>
          <w:lang w:eastAsia="sk-SK"/>
        </w:rPr>
      </w:pPr>
      <w:r w:rsidRPr="00A36ECB">
        <w:rPr>
          <w:b/>
          <w:noProof/>
          <w:lang w:eastAsia="sk-SK"/>
        </w:rPr>
        <w:t xml:space="preserve"> </w:t>
      </w:r>
      <w:r w:rsidR="00BF598B">
        <w:rPr>
          <w:b/>
          <w:noProof/>
          <w:lang w:eastAsia="sk-SK"/>
        </w:rPr>
        <w:t xml:space="preserve">    </w:t>
      </w:r>
      <w:r w:rsidRPr="00A36ECB">
        <w:rPr>
          <w:b/>
          <w:noProof/>
          <w:lang w:eastAsia="sk-SK"/>
        </w:rPr>
        <w:t>a vytvor pri ľavom kolese trojuholník</w:t>
      </w:r>
    </w:p>
    <w:p w:rsidR="00C43998" w:rsidRDefault="00C43998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772025" cy="4083994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F0C1D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22" cy="41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D6" w:rsidRDefault="008527D6">
      <w:pPr>
        <w:rPr>
          <w:b/>
          <w:noProof/>
          <w:lang w:eastAsia="sk-SK"/>
        </w:rPr>
      </w:pPr>
    </w:p>
    <w:p w:rsidR="0000266E" w:rsidRDefault="0000266E">
      <w:pPr>
        <w:rPr>
          <w:b/>
          <w:noProof/>
          <w:lang w:eastAsia="sk-SK"/>
        </w:rPr>
      </w:pPr>
    </w:p>
    <w:p w:rsidR="00CE6149" w:rsidRPr="00A36ECB" w:rsidRDefault="00BF598B">
      <w:pPr>
        <w:rPr>
          <w:b/>
          <w:noProof/>
          <w:lang w:eastAsia="sk-SK"/>
        </w:rPr>
      </w:pPr>
      <w:r>
        <w:rPr>
          <w:b/>
          <w:noProof/>
          <w:lang w:eastAsia="sk-SK"/>
        </w:rPr>
        <w:lastRenderedPageBreak/>
        <w:t xml:space="preserve">d., </w:t>
      </w:r>
      <w:r w:rsidR="00943C3F" w:rsidRPr="00A36ECB">
        <w:rPr>
          <w:b/>
          <w:noProof/>
          <w:lang w:eastAsia="sk-SK"/>
        </w:rPr>
        <w:t>Nakresli kabínu lokomotívy pomocou obdĺžnikov</w:t>
      </w:r>
    </w:p>
    <w:p w:rsidR="00C43998" w:rsidRDefault="00C43998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3B5D36AB" wp14:editId="02071E42">
            <wp:extent cx="4699590" cy="4022003"/>
            <wp:effectExtent l="0" t="0" r="635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F078A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222" cy="40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8" w:rsidRPr="00A36ECB" w:rsidRDefault="00BF598B">
      <w:pPr>
        <w:rPr>
          <w:b/>
          <w:noProof/>
          <w:lang w:eastAsia="sk-SK"/>
        </w:rPr>
      </w:pPr>
      <w:r>
        <w:rPr>
          <w:b/>
          <w:noProof/>
          <w:lang w:eastAsia="sk-SK"/>
        </w:rPr>
        <w:t xml:space="preserve">e., </w:t>
      </w:r>
      <w:r w:rsidR="008527D6">
        <w:rPr>
          <w:b/>
          <w:noProof/>
          <w:lang w:eastAsia="sk-SK"/>
        </w:rPr>
        <w:t>Na</w:t>
      </w:r>
      <w:r w:rsidR="00943C3F" w:rsidRPr="00A36ECB">
        <w:rPr>
          <w:b/>
          <w:noProof/>
          <w:lang w:eastAsia="sk-SK"/>
        </w:rPr>
        <w:t>kresli komín</w:t>
      </w:r>
    </w:p>
    <w:p w:rsidR="00C43998" w:rsidRDefault="00C43998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688958" cy="4012904"/>
            <wp:effectExtent l="0" t="0" r="0" b="698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F0F19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169" cy="403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D6" w:rsidRDefault="008527D6">
      <w:pPr>
        <w:rPr>
          <w:b/>
        </w:rPr>
      </w:pPr>
    </w:p>
    <w:p w:rsidR="008527D6" w:rsidRDefault="008527D6">
      <w:pPr>
        <w:rPr>
          <w:b/>
        </w:rPr>
      </w:pPr>
    </w:p>
    <w:p w:rsidR="008527D6" w:rsidRDefault="008527D6">
      <w:pPr>
        <w:rPr>
          <w:b/>
        </w:rPr>
      </w:pPr>
    </w:p>
    <w:p w:rsidR="006B5650" w:rsidRPr="00A36ECB" w:rsidRDefault="00BF598B">
      <w:pPr>
        <w:rPr>
          <w:b/>
        </w:rPr>
      </w:pPr>
      <w:r>
        <w:rPr>
          <w:b/>
        </w:rPr>
        <w:lastRenderedPageBreak/>
        <w:t xml:space="preserve">f., </w:t>
      </w:r>
      <w:r w:rsidR="00943C3F" w:rsidRPr="00A36ECB">
        <w:rPr>
          <w:b/>
        </w:rPr>
        <w:t>Dokresli ďalšie detaily, čiarou pospájaj medzery medzi kolesami a vyfarbi</w:t>
      </w:r>
    </w:p>
    <w:p w:rsidR="00CE6149" w:rsidRDefault="00BF598B">
      <w:r>
        <w:rPr>
          <w:b/>
        </w:rPr>
        <w:t xml:space="preserve">     i</w:t>
      </w:r>
      <w:r w:rsidR="00943C3F" w:rsidRPr="00A36ECB">
        <w:rPr>
          <w:b/>
        </w:rPr>
        <w:t xml:space="preserve">ch čiernou farbou </w:t>
      </w:r>
      <w:r>
        <w:rPr>
          <w:b/>
        </w:rPr>
        <w:t>(</w:t>
      </w:r>
      <w:r w:rsidR="00943C3F" w:rsidRPr="00A36ECB">
        <w:rPr>
          <w:b/>
        </w:rPr>
        <w:t xml:space="preserve"> použi nástroj </w:t>
      </w:r>
      <w:r>
        <w:rPr>
          <w:b/>
        </w:rPr>
        <w:t xml:space="preserve">- </w:t>
      </w:r>
      <w:r w:rsidR="00943C3F" w:rsidRPr="00A36ECB">
        <w:rPr>
          <w:b/>
        </w:rPr>
        <w:t>výplň a</w:t>
      </w:r>
      <w:r>
        <w:rPr>
          <w:b/>
        </w:rPr>
        <w:t> </w:t>
      </w:r>
      <w:r w:rsidR="00943C3F" w:rsidRPr="00A36ECB">
        <w:rPr>
          <w:b/>
        </w:rPr>
        <w:t>farby</w:t>
      </w:r>
      <w:r>
        <w:rPr>
          <w:b/>
        </w:rPr>
        <w:t>)</w:t>
      </w:r>
    </w:p>
    <w:p w:rsidR="00C43998" w:rsidRDefault="00C43998">
      <w:r>
        <w:rPr>
          <w:noProof/>
          <w:lang w:eastAsia="sk-SK"/>
        </w:rPr>
        <w:drawing>
          <wp:inline distT="0" distB="0" distL="0" distR="0">
            <wp:extent cx="4760430" cy="4074071"/>
            <wp:effectExtent l="0" t="0" r="2540" b="317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F0E3C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347" cy="41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8" w:rsidRPr="00A36ECB" w:rsidRDefault="00BF598B">
      <w:pPr>
        <w:rPr>
          <w:b/>
        </w:rPr>
      </w:pPr>
      <w:r>
        <w:rPr>
          <w:b/>
          <w:noProof/>
          <w:lang w:eastAsia="sk-SK"/>
        </w:rPr>
        <w:t xml:space="preserve">g., </w:t>
      </w:r>
      <w:r w:rsidR="00943C3F" w:rsidRPr="00A36ECB">
        <w:rPr>
          <w:b/>
          <w:noProof/>
          <w:lang w:eastAsia="sk-SK"/>
        </w:rPr>
        <w:t>Pomocou farieb vymaľuj lokomotívu – farby si môžeš zvoliť, aké chceš</w:t>
      </w:r>
    </w:p>
    <w:p w:rsidR="00C43998" w:rsidRDefault="00C43998">
      <w:r>
        <w:rPr>
          <w:noProof/>
          <w:lang w:eastAsia="sk-SK"/>
        </w:rPr>
        <w:drawing>
          <wp:inline distT="0" distB="0" distL="0" distR="0">
            <wp:extent cx="4683781" cy="4008474"/>
            <wp:effectExtent l="0" t="0" r="254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F0888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578" cy="4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C4" w:rsidRDefault="000C51C4">
      <w:pPr>
        <w:rPr>
          <w:b/>
        </w:rPr>
      </w:pPr>
    </w:p>
    <w:p w:rsidR="000C51C4" w:rsidRDefault="000C51C4">
      <w:pPr>
        <w:rPr>
          <w:b/>
        </w:rPr>
      </w:pPr>
    </w:p>
    <w:p w:rsidR="00C43998" w:rsidRPr="00A36ECB" w:rsidRDefault="00BF598B">
      <w:pPr>
        <w:rPr>
          <w:b/>
        </w:rPr>
      </w:pPr>
      <w:r>
        <w:rPr>
          <w:b/>
        </w:rPr>
        <w:lastRenderedPageBreak/>
        <w:t xml:space="preserve">h., </w:t>
      </w:r>
      <w:r w:rsidR="00943C3F" w:rsidRPr="00A36ECB">
        <w:rPr>
          <w:b/>
        </w:rPr>
        <w:t>Pomocou nástroja</w:t>
      </w:r>
      <w:r>
        <w:rPr>
          <w:b/>
        </w:rPr>
        <w:t>-</w:t>
      </w:r>
      <w:r w:rsidR="00943C3F" w:rsidRPr="00A36ECB">
        <w:rPr>
          <w:b/>
        </w:rPr>
        <w:t xml:space="preserve"> animácia spusti sled obrázkov v poradí za sebou, tak ako si ich kreslil</w:t>
      </w:r>
    </w:p>
    <w:p w:rsidR="00806BB6" w:rsidRDefault="00BF598B">
      <w:r>
        <w:rPr>
          <w:b/>
        </w:rPr>
        <w:t xml:space="preserve">      </w:t>
      </w:r>
      <w:r w:rsidR="00806BB6" w:rsidRPr="00A36ECB">
        <w:rPr>
          <w:b/>
        </w:rPr>
        <w:t>Nastav rýchlosť prehrávania</w:t>
      </w:r>
    </w:p>
    <w:p w:rsidR="00C43998" w:rsidRDefault="00C43998">
      <w:r>
        <w:rPr>
          <w:noProof/>
          <w:lang w:eastAsia="sk-SK"/>
        </w:rPr>
        <w:drawing>
          <wp:inline distT="0" distB="0" distL="0" distR="0">
            <wp:extent cx="4710223" cy="3276699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F05E7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608" cy="330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FA" w:rsidRDefault="005A54FA">
      <w:pPr>
        <w:rPr>
          <w:b/>
        </w:rPr>
      </w:pPr>
    </w:p>
    <w:p w:rsidR="00BF598B" w:rsidRDefault="00510AF8">
      <w:pPr>
        <w:rPr>
          <w:b/>
        </w:rPr>
      </w:pPr>
      <w:r>
        <w:rPr>
          <w:b/>
        </w:rPr>
        <w:t xml:space="preserve">Nad rámec úlohy môžeš: </w:t>
      </w:r>
      <w:r w:rsidR="00BF598B">
        <w:rPr>
          <w:b/>
        </w:rPr>
        <w:t xml:space="preserve"> </w:t>
      </w:r>
      <w:r w:rsidR="00806BB6" w:rsidRPr="00A36ECB">
        <w:rPr>
          <w:b/>
        </w:rPr>
        <w:t xml:space="preserve"> nakresliť dym nad komínom lokomotívy</w:t>
      </w:r>
      <w:r>
        <w:rPr>
          <w:b/>
        </w:rPr>
        <w:t xml:space="preserve">, dokresliť  koľajnice, </w:t>
      </w:r>
      <w:r w:rsidR="005A54FA">
        <w:rPr>
          <w:b/>
        </w:rPr>
        <w:t xml:space="preserve"> </w:t>
      </w:r>
      <w:r>
        <w:rPr>
          <w:b/>
        </w:rPr>
        <w:t>vagón atď.</w:t>
      </w:r>
      <w:r w:rsidR="00806BB6" w:rsidRPr="00A36ECB">
        <w:rPr>
          <w:b/>
        </w:rPr>
        <w:t xml:space="preserve"> </w:t>
      </w:r>
    </w:p>
    <w:p w:rsidR="004A0A1A" w:rsidRDefault="00BF598B">
      <w:pPr>
        <w:rPr>
          <w:b/>
        </w:rPr>
      </w:pPr>
      <w:r>
        <w:rPr>
          <w:b/>
        </w:rPr>
        <w:t xml:space="preserve">     </w:t>
      </w:r>
      <w:r w:rsidR="008527D6">
        <w:rPr>
          <w:b/>
        </w:rPr>
        <w:t xml:space="preserve">    </w:t>
      </w:r>
      <w:r>
        <w:rPr>
          <w:b/>
        </w:rPr>
        <w:t xml:space="preserve">Ak máš jednotlivé zadania  úlohy </w:t>
      </w:r>
      <w:r w:rsidR="008527D6">
        <w:rPr>
          <w:b/>
        </w:rPr>
        <w:t xml:space="preserve">splnené, </w:t>
      </w:r>
      <w:r w:rsidR="005A54FA">
        <w:rPr>
          <w:b/>
        </w:rPr>
        <w:t xml:space="preserve"> </w:t>
      </w:r>
      <w:r w:rsidR="008527D6">
        <w:rPr>
          <w:b/>
        </w:rPr>
        <w:t xml:space="preserve">výslednú prácu si ulož ako súbor, ktorý pomenuješ: </w:t>
      </w:r>
    </w:p>
    <w:p w:rsidR="008527D6" w:rsidRDefault="008527D6">
      <w:pPr>
        <w:rPr>
          <w:b/>
        </w:rPr>
      </w:pPr>
      <w:r>
        <w:rPr>
          <w:b/>
        </w:rPr>
        <w:t xml:space="preserve"> lokomotiva_priezvisko_meno  ( súbor si skopíruj</w:t>
      </w:r>
      <w:r w:rsidR="005A54FA">
        <w:rPr>
          <w:b/>
        </w:rPr>
        <w:t xml:space="preserve">, </w:t>
      </w:r>
      <w:r>
        <w:rPr>
          <w:b/>
        </w:rPr>
        <w:t xml:space="preserve"> aj na svoj USB kľúč),</w:t>
      </w:r>
    </w:p>
    <w:p w:rsidR="007238F4" w:rsidRDefault="008527D6">
      <w:pPr>
        <w:rPr>
          <w:b/>
        </w:rPr>
      </w:pPr>
      <w:r>
        <w:rPr>
          <w:b/>
        </w:rPr>
        <w:t xml:space="preserve">Ukončenie práce </w:t>
      </w:r>
      <w:r w:rsidR="005A54FA">
        <w:rPr>
          <w:b/>
        </w:rPr>
        <w:t xml:space="preserve">nahlás </w:t>
      </w:r>
      <w:r>
        <w:rPr>
          <w:b/>
        </w:rPr>
        <w:t>učiteľovi.</w:t>
      </w:r>
    </w:p>
    <w:p w:rsidR="007238F4" w:rsidRDefault="007238F4">
      <w:pPr>
        <w:rPr>
          <w:b/>
        </w:rPr>
      </w:pPr>
      <w:bookmarkStart w:id="0" w:name="_GoBack"/>
      <w:bookmarkEnd w:id="0"/>
    </w:p>
    <w:p w:rsidR="007238F4" w:rsidRPr="007238F4" w:rsidRDefault="007238F4">
      <w:pPr>
        <w:rPr>
          <w:b/>
          <w:color w:val="0070C0"/>
        </w:rPr>
      </w:pPr>
      <w:r w:rsidRPr="007238F4">
        <w:rPr>
          <w:b/>
          <w:color w:val="0070C0"/>
        </w:rPr>
        <w:t>S touto lokomotívou budeme ďalej pracovať v programe IMAGINE – nakreslíme koľajnice, lokomotíve priradíme</w:t>
      </w:r>
    </w:p>
    <w:p w:rsidR="007238F4" w:rsidRPr="007238F4" w:rsidRDefault="007238F4">
      <w:pPr>
        <w:rPr>
          <w:b/>
          <w:color w:val="0070C0"/>
        </w:rPr>
      </w:pPr>
      <w:r w:rsidRPr="007238F4">
        <w:rPr>
          <w:b/>
          <w:color w:val="0070C0"/>
        </w:rPr>
        <w:t xml:space="preserve"> pohyb + pripojíme vagóny</w:t>
      </w:r>
    </w:p>
    <w:sectPr w:rsidR="007238F4" w:rsidRPr="007238F4" w:rsidSect="0030756B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EEA" w:rsidRDefault="00BC3EEA" w:rsidP="005C0F47">
      <w:pPr>
        <w:spacing w:after="0" w:line="240" w:lineRule="auto"/>
      </w:pPr>
      <w:r>
        <w:separator/>
      </w:r>
    </w:p>
  </w:endnote>
  <w:endnote w:type="continuationSeparator" w:id="0">
    <w:p w:rsidR="00BC3EEA" w:rsidRDefault="00BC3EEA" w:rsidP="005C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EEA" w:rsidRDefault="00BC3EEA" w:rsidP="005C0F47">
      <w:pPr>
        <w:spacing w:after="0" w:line="240" w:lineRule="auto"/>
      </w:pPr>
      <w:r>
        <w:separator/>
      </w:r>
    </w:p>
  </w:footnote>
  <w:footnote w:type="continuationSeparator" w:id="0">
    <w:p w:rsidR="00BC3EEA" w:rsidRDefault="00BC3EEA" w:rsidP="005C0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A0"/>
    <w:rsid w:val="0000266E"/>
    <w:rsid w:val="00041851"/>
    <w:rsid w:val="000C51C4"/>
    <w:rsid w:val="0012638E"/>
    <w:rsid w:val="001B58F5"/>
    <w:rsid w:val="0030756B"/>
    <w:rsid w:val="003616E4"/>
    <w:rsid w:val="004A0A1A"/>
    <w:rsid w:val="00510AF8"/>
    <w:rsid w:val="005A54FA"/>
    <w:rsid w:val="005C0F47"/>
    <w:rsid w:val="00617981"/>
    <w:rsid w:val="006B5650"/>
    <w:rsid w:val="007238F4"/>
    <w:rsid w:val="00736201"/>
    <w:rsid w:val="00806BB6"/>
    <w:rsid w:val="008527D6"/>
    <w:rsid w:val="008D14A0"/>
    <w:rsid w:val="00943C3F"/>
    <w:rsid w:val="00963A77"/>
    <w:rsid w:val="00964E7E"/>
    <w:rsid w:val="00A069A4"/>
    <w:rsid w:val="00A36ECB"/>
    <w:rsid w:val="00A6236D"/>
    <w:rsid w:val="00BC3EEA"/>
    <w:rsid w:val="00BC66D3"/>
    <w:rsid w:val="00BF598B"/>
    <w:rsid w:val="00C43998"/>
    <w:rsid w:val="00CE6149"/>
    <w:rsid w:val="00D514C3"/>
    <w:rsid w:val="00D96ADB"/>
    <w:rsid w:val="00F8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3BDA"/>
  <w15:docId w15:val="{E7EC9D4B-3BDF-44F1-9925-B6CF0203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C0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5C0F47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5C0F47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5C0F47"/>
    <w:rPr>
      <w:vertAlign w:val="superscript"/>
    </w:rPr>
  </w:style>
  <w:style w:type="character" w:customStyle="1" w:styleId="Nadpis1Char">
    <w:name w:val="Nadpis 1 Char"/>
    <w:basedOn w:val="Predvolenpsmoodseku"/>
    <w:link w:val="Nadpis1"/>
    <w:uiPriority w:val="9"/>
    <w:rsid w:val="005C0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nywebov">
    <w:name w:val="Normal (Web)"/>
    <w:basedOn w:val="Normlny"/>
    <w:uiPriority w:val="99"/>
    <w:semiHidden/>
    <w:unhideWhenUsed/>
    <w:rsid w:val="00A36ECB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62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2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KTOVE_VYUCOVANIE_PIS\LogoMotion_IO_PRIMA\GEL-PIS-INF-IO-01a%20ziak%20praclistlokomot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48D1E-9AAB-47EA-ADA7-7705C29D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GEL-PIS-INF-IO-01a ziak praclistlokomot.dotm</Template>
  <TotalTime>16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EVSINF1</dc:creator>
  <cp:keywords/>
  <dc:description/>
  <cp:lastModifiedBy>Anton Pisko</cp:lastModifiedBy>
  <cp:revision>7</cp:revision>
  <dcterms:created xsi:type="dcterms:W3CDTF">2015-03-30T23:01:00Z</dcterms:created>
  <dcterms:modified xsi:type="dcterms:W3CDTF">2016-11-15T19:06:00Z</dcterms:modified>
</cp:coreProperties>
</file>