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1342"/>
        <w:gridCol w:w="1163"/>
        <w:gridCol w:w="1175"/>
        <w:gridCol w:w="790"/>
        <w:gridCol w:w="847"/>
        <w:gridCol w:w="4444"/>
        <w:gridCol w:w="921"/>
      </w:tblGrid>
      <w:tr w:rsidR="009942F1" w:rsidTr="003C3DFE">
        <w:tc>
          <w:tcPr>
            <w:tcW w:w="1316" w:type="dxa"/>
          </w:tcPr>
          <w:p w:rsidR="003C3DFE" w:rsidRPr="009942F1" w:rsidRDefault="003C3D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Náboženstvo</w:t>
            </w:r>
          </w:p>
        </w:tc>
        <w:tc>
          <w:tcPr>
            <w:tcW w:w="1316" w:type="dxa"/>
          </w:tcPr>
          <w:p w:rsidR="003C3DFE" w:rsidRPr="009942F1" w:rsidRDefault="003C3DFE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zakladateľ</w:t>
            </w:r>
          </w:p>
        </w:tc>
        <w:tc>
          <w:tcPr>
            <w:tcW w:w="1316" w:type="dxa"/>
          </w:tcPr>
          <w:p w:rsidR="003C3DFE" w:rsidRPr="009942F1" w:rsidRDefault="003C3DFE">
            <w:pPr>
              <w:rPr>
                <w:b/>
                <w:sz w:val="32"/>
                <w:szCs w:val="32"/>
              </w:rPr>
            </w:pPr>
            <w:proofErr w:type="spellStart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posv.kniha</w:t>
            </w:r>
            <w:proofErr w:type="spellEnd"/>
          </w:p>
        </w:tc>
        <w:tc>
          <w:tcPr>
            <w:tcW w:w="1316" w:type="dxa"/>
          </w:tcPr>
          <w:p w:rsidR="003C3DFE" w:rsidRPr="009942F1" w:rsidRDefault="009942F1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chrám</w:t>
            </w:r>
          </w:p>
        </w:tc>
        <w:tc>
          <w:tcPr>
            <w:tcW w:w="1316" w:type="dxa"/>
          </w:tcPr>
          <w:p w:rsidR="003C3DFE" w:rsidRPr="009942F1" w:rsidRDefault="009942F1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symbol</w:t>
            </w:r>
          </w:p>
        </w:tc>
        <w:tc>
          <w:tcPr>
            <w:tcW w:w="1316" w:type="dxa"/>
          </w:tcPr>
          <w:p w:rsidR="003C3DFE" w:rsidRPr="009942F1" w:rsidRDefault="009942F1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výskyt</w:t>
            </w:r>
          </w:p>
        </w:tc>
        <w:tc>
          <w:tcPr>
            <w:tcW w:w="1316" w:type="dxa"/>
          </w:tcPr>
          <w:p w:rsidR="003C3DFE" w:rsidRPr="009942F1" w:rsidRDefault="009942F1">
            <w:pPr>
              <w:rPr>
                <w:b/>
                <w:sz w:val="32"/>
                <w:szCs w:val="32"/>
              </w:rPr>
            </w:pPr>
            <w:proofErr w:type="spellStart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Zauj</w:t>
            </w:r>
            <w:proofErr w:type="spellEnd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9942F1" w:rsidTr="003C3DFE">
        <w:tc>
          <w:tcPr>
            <w:tcW w:w="1316" w:type="dxa"/>
          </w:tcPr>
          <w:p w:rsidR="003C3DFE" w:rsidRDefault="00643D21">
            <w:r>
              <w:t>Kresťanstvo</w:t>
            </w:r>
          </w:p>
          <w:p w:rsidR="007F7DE4" w:rsidRDefault="007F7DE4"/>
          <w:p w:rsidR="009942F1" w:rsidRDefault="009942F1"/>
        </w:tc>
        <w:tc>
          <w:tcPr>
            <w:tcW w:w="1316" w:type="dxa"/>
          </w:tcPr>
          <w:p w:rsidR="003C3DFE" w:rsidRDefault="00643D21">
            <w:r>
              <w:t>Ježiš Kristus</w:t>
            </w:r>
          </w:p>
          <w:p w:rsidR="00643D21" w:rsidRDefault="00643D21">
            <w:r>
              <w:t xml:space="preserve">Na </w:t>
            </w:r>
            <w:proofErr w:type="spellStart"/>
            <w:r>
              <w:t>zač.našho</w:t>
            </w:r>
            <w:proofErr w:type="spellEnd"/>
            <w:r>
              <w:t xml:space="preserve"> </w:t>
            </w:r>
            <w:proofErr w:type="spellStart"/>
            <w:r>
              <w:t>letpočtu</w:t>
            </w:r>
            <w:proofErr w:type="spellEnd"/>
          </w:p>
        </w:tc>
        <w:tc>
          <w:tcPr>
            <w:tcW w:w="1316" w:type="dxa"/>
          </w:tcPr>
          <w:p w:rsidR="003C3DFE" w:rsidRDefault="00643D21">
            <w:r>
              <w:t>Biblia</w:t>
            </w:r>
          </w:p>
        </w:tc>
        <w:tc>
          <w:tcPr>
            <w:tcW w:w="1316" w:type="dxa"/>
          </w:tcPr>
          <w:p w:rsidR="003C3DFE" w:rsidRDefault="00643D21">
            <w:r>
              <w:t>kostol</w:t>
            </w:r>
          </w:p>
        </w:tc>
        <w:tc>
          <w:tcPr>
            <w:tcW w:w="1316" w:type="dxa"/>
          </w:tcPr>
          <w:p w:rsidR="003C3DFE" w:rsidRDefault="00643D21">
            <w:r>
              <w:t>kríž</w:t>
            </w:r>
          </w:p>
        </w:tc>
        <w:tc>
          <w:tcPr>
            <w:tcW w:w="1316" w:type="dxa"/>
          </w:tcPr>
          <w:p w:rsidR="003C3DFE" w:rsidRDefault="003C3DFE"/>
        </w:tc>
        <w:tc>
          <w:tcPr>
            <w:tcW w:w="1316" w:type="dxa"/>
          </w:tcPr>
          <w:p w:rsidR="003C3DFE" w:rsidRDefault="00643D21">
            <w:r>
              <w:t>Filipíny</w:t>
            </w:r>
          </w:p>
        </w:tc>
      </w:tr>
      <w:tr w:rsidR="009942F1" w:rsidTr="003C3DFE">
        <w:tc>
          <w:tcPr>
            <w:tcW w:w="1316" w:type="dxa"/>
          </w:tcPr>
          <w:p w:rsidR="003C3DFE" w:rsidRDefault="003C3DFE"/>
          <w:p w:rsidR="007F7DE4" w:rsidRDefault="00643D21">
            <w:r>
              <w:t>Islam</w:t>
            </w:r>
          </w:p>
          <w:p w:rsidR="009942F1" w:rsidRDefault="009942F1"/>
        </w:tc>
        <w:tc>
          <w:tcPr>
            <w:tcW w:w="1316" w:type="dxa"/>
          </w:tcPr>
          <w:p w:rsidR="003C3DFE" w:rsidRDefault="00643D21">
            <w:r>
              <w:t>Prorok Mohamed</w:t>
            </w:r>
          </w:p>
          <w:p w:rsidR="00643D21" w:rsidRDefault="00643D21">
            <w:r>
              <w:t xml:space="preserve">(zač.7st. </w:t>
            </w:r>
            <w:proofErr w:type="spellStart"/>
            <w:r>
              <w:t>n.l</w:t>
            </w:r>
            <w:proofErr w:type="spellEnd"/>
            <w:r>
              <w:t>. )</w:t>
            </w:r>
          </w:p>
        </w:tc>
        <w:tc>
          <w:tcPr>
            <w:tcW w:w="1316" w:type="dxa"/>
          </w:tcPr>
          <w:p w:rsidR="003C3DFE" w:rsidRDefault="003C3DFE"/>
          <w:p w:rsidR="00643D21" w:rsidRDefault="00643D21">
            <w:r>
              <w:t>Korán</w:t>
            </w:r>
          </w:p>
        </w:tc>
        <w:tc>
          <w:tcPr>
            <w:tcW w:w="1316" w:type="dxa"/>
          </w:tcPr>
          <w:p w:rsidR="003C3DFE" w:rsidRDefault="003C3DFE"/>
          <w:p w:rsidR="00643D21" w:rsidRDefault="00643D21">
            <w:r>
              <w:t>Mešita</w:t>
            </w:r>
          </w:p>
        </w:tc>
        <w:tc>
          <w:tcPr>
            <w:tcW w:w="1316" w:type="dxa"/>
          </w:tcPr>
          <w:p w:rsidR="003C3DFE" w:rsidRDefault="003C3DFE"/>
          <w:p w:rsidR="00643D21" w:rsidRDefault="00643D21">
            <w:proofErr w:type="spellStart"/>
            <w:r>
              <w:t>Pomesiac</w:t>
            </w:r>
            <w:proofErr w:type="spellEnd"/>
            <w:r>
              <w:t xml:space="preserve"> a hviezda</w:t>
            </w:r>
          </w:p>
        </w:tc>
        <w:tc>
          <w:tcPr>
            <w:tcW w:w="1316" w:type="dxa"/>
          </w:tcPr>
          <w:p w:rsidR="003C3DFE" w:rsidRDefault="003C3DFE"/>
          <w:p w:rsidR="00643D21" w:rsidRDefault="00643D21"/>
        </w:tc>
        <w:tc>
          <w:tcPr>
            <w:tcW w:w="1316" w:type="dxa"/>
          </w:tcPr>
          <w:p w:rsidR="003C3DFE" w:rsidRDefault="00643D21">
            <w:r>
              <w:t>5 pilierov Islamu</w:t>
            </w:r>
          </w:p>
          <w:p w:rsidR="00643D21" w:rsidRDefault="00952CA5">
            <w:r>
              <w:t>Vyznávajú Alaha</w:t>
            </w:r>
          </w:p>
        </w:tc>
      </w:tr>
      <w:tr w:rsidR="009942F1" w:rsidTr="003C3DFE">
        <w:tc>
          <w:tcPr>
            <w:tcW w:w="1316" w:type="dxa"/>
          </w:tcPr>
          <w:p w:rsidR="007F7DE4" w:rsidRDefault="00643D21">
            <w:proofErr w:type="spellStart"/>
            <w:r>
              <w:t>Judaizmus</w:t>
            </w:r>
            <w:proofErr w:type="spellEnd"/>
          </w:p>
          <w:p w:rsidR="009942F1" w:rsidRDefault="009942F1"/>
        </w:tc>
        <w:tc>
          <w:tcPr>
            <w:tcW w:w="1316" w:type="dxa"/>
          </w:tcPr>
          <w:p w:rsidR="001D1A60" w:rsidRDefault="001D1A60">
            <w:r>
              <w:t>Abrahám /</w:t>
            </w:r>
          </w:p>
          <w:p w:rsidR="003C3DFE" w:rsidRDefault="001D1A60">
            <w:r>
              <w:t>Mojžiš (500 rokov neskôr sa mu zjavili 10 prikázaní)</w:t>
            </w:r>
          </w:p>
          <w:p w:rsidR="00643D21" w:rsidRDefault="00643D21"/>
        </w:tc>
        <w:tc>
          <w:tcPr>
            <w:tcW w:w="1316" w:type="dxa"/>
          </w:tcPr>
          <w:p w:rsidR="003C3DFE" w:rsidRDefault="00A85C7B">
            <w:proofErr w:type="spellStart"/>
            <w:r>
              <w:t>Tóra</w:t>
            </w:r>
            <w:proofErr w:type="spellEnd"/>
            <w:r>
              <w:t xml:space="preserve"> a Talmud</w:t>
            </w:r>
          </w:p>
        </w:tc>
        <w:tc>
          <w:tcPr>
            <w:tcW w:w="1316" w:type="dxa"/>
          </w:tcPr>
          <w:p w:rsidR="003C3DFE" w:rsidRDefault="00A85C7B">
            <w:r>
              <w:t>Synagóga</w:t>
            </w:r>
          </w:p>
        </w:tc>
        <w:tc>
          <w:tcPr>
            <w:tcW w:w="1316" w:type="dxa"/>
          </w:tcPr>
          <w:p w:rsidR="003C3DFE" w:rsidRDefault="00A85C7B">
            <w:r>
              <w:t>Dávidova hviezda</w:t>
            </w:r>
          </w:p>
        </w:tc>
        <w:tc>
          <w:tcPr>
            <w:tcW w:w="1316" w:type="dxa"/>
          </w:tcPr>
          <w:p w:rsidR="003C3DFE" w:rsidRDefault="003C3DFE"/>
        </w:tc>
        <w:tc>
          <w:tcPr>
            <w:tcW w:w="1316" w:type="dxa"/>
          </w:tcPr>
          <w:p w:rsidR="003C3DFE" w:rsidRDefault="001D1A60">
            <w:r>
              <w:t xml:space="preserve">Malé </w:t>
            </w:r>
            <w:proofErr w:type="spellStart"/>
            <w:r>
              <w:t>nábož</w:t>
            </w:r>
            <w:proofErr w:type="spellEnd"/>
            <w:r>
              <w:t>.</w:t>
            </w:r>
          </w:p>
          <w:p w:rsidR="001D1A60" w:rsidRDefault="001D1A60">
            <w:r>
              <w:t xml:space="preserve">USA, Spojene </w:t>
            </w:r>
            <w:proofErr w:type="spellStart"/>
            <w:r>
              <w:t>kral</w:t>
            </w:r>
            <w:proofErr w:type="spellEnd"/>
            <w:r>
              <w:t>., Franc.</w:t>
            </w:r>
          </w:p>
        </w:tc>
      </w:tr>
      <w:tr w:rsidR="009942F1" w:rsidTr="003C3DFE">
        <w:tc>
          <w:tcPr>
            <w:tcW w:w="1316" w:type="dxa"/>
          </w:tcPr>
          <w:p w:rsidR="003C3DFE" w:rsidRDefault="003C3DFE"/>
          <w:p w:rsidR="007F7DE4" w:rsidRDefault="00F2016A">
            <w:r>
              <w:t>Hinduizmus</w:t>
            </w:r>
          </w:p>
          <w:p w:rsidR="009942F1" w:rsidRDefault="009942F1"/>
        </w:tc>
        <w:tc>
          <w:tcPr>
            <w:tcW w:w="1316" w:type="dxa"/>
          </w:tcPr>
          <w:p w:rsidR="003C3DFE" w:rsidRDefault="003C3DFE"/>
          <w:p w:rsidR="00F2016A" w:rsidRDefault="00976147">
            <w:r>
              <w:t>Nemá zakladateľa</w:t>
            </w:r>
          </w:p>
          <w:p w:rsidR="008939D5" w:rsidRDefault="008939D5">
            <w:r>
              <w:t xml:space="preserve">Veria v boha Brahmana </w:t>
            </w:r>
          </w:p>
        </w:tc>
        <w:tc>
          <w:tcPr>
            <w:tcW w:w="1316" w:type="dxa"/>
          </w:tcPr>
          <w:p w:rsidR="003C3DFE" w:rsidRDefault="003C3DFE"/>
          <w:p w:rsidR="008939D5" w:rsidRDefault="008939D5">
            <w:r>
              <w:t>Celý komplex článkov a viery</w:t>
            </w:r>
          </w:p>
          <w:p w:rsidR="008939D5" w:rsidRDefault="008939D5"/>
        </w:tc>
        <w:tc>
          <w:tcPr>
            <w:tcW w:w="1316" w:type="dxa"/>
          </w:tcPr>
          <w:p w:rsidR="003C3DFE" w:rsidRDefault="003C3DFE"/>
          <w:p w:rsidR="005E461F" w:rsidRDefault="005E461F">
            <w:r>
              <w:t>Domáce svätyne</w:t>
            </w:r>
          </w:p>
        </w:tc>
        <w:tc>
          <w:tcPr>
            <w:tcW w:w="1316" w:type="dxa"/>
          </w:tcPr>
          <w:p w:rsidR="003C3DFE" w:rsidRDefault="003C3DFE"/>
          <w:p w:rsidR="005E461F" w:rsidRDefault="008B67C4">
            <w:r>
              <w:t>V svätyni je socha alebo symbol boha</w:t>
            </w:r>
          </w:p>
        </w:tc>
        <w:tc>
          <w:tcPr>
            <w:tcW w:w="1316" w:type="dxa"/>
          </w:tcPr>
          <w:p w:rsidR="003C3DFE" w:rsidRDefault="003C3DFE"/>
        </w:tc>
        <w:tc>
          <w:tcPr>
            <w:tcW w:w="1316" w:type="dxa"/>
          </w:tcPr>
          <w:p w:rsidR="003C3DFE" w:rsidRDefault="003C3DFE"/>
        </w:tc>
      </w:tr>
      <w:tr w:rsidR="009942F1" w:rsidTr="003C3DFE">
        <w:tc>
          <w:tcPr>
            <w:tcW w:w="1316" w:type="dxa"/>
          </w:tcPr>
          <w:p w:rsidR="003C3DFE" w:rsidRDefault="003C3DFE"/>
          <w:p w:rsidR="007F7DE4" w:rsidRDefault="00F2016A">
            <w:r>
              <w:t>Budhizmus</w:t>
            </w:r>
          </w:p>
          <w:p w:rsidR="009942F1" w:rsidRDefault="009942F1"/>
        </w:tc>
        <w:tc>
          <w:tcPr>
            <w:tcW w:w="1316" w:type="dxa"/>
          </w:tcPr>
          <w:p w:rsidR="003C3DFE" w:rsidRDefault="003C3DFE"/>
          <w:p w:rsidR="00976147" w:rsidRDefault="00976147">
            <w:r>
              <w:t>Budha</w:t>
            </w:r>
          </w:p>
        </w:tc>
        <w:tc>
          <w:tcPr>
            <w:tcW w:w="1316" w:type="dxa"/>
          </w:tcPr>
          <w:p w:rsidR="003C3DFE" w:rsidRDefault="003C3DFE"/>
        </w:tc>
        <w:tc>
          <w:tcPr>
            <w:tcW w:w="1316" w:type="dxa"/>
          </w:tcPr>
          <w:p w:rsidR="003C3DFE" w:rsidRDefault="003C3DFE"/>
        </w:tc>
        <w:tc>
          <w:tcPr>
            <w:tcW w:w="1316" w:type="dxa"/>
          </w:tcPr>
          <w:p w:rsidR="003C3DFE" w:rsidRDefault="003C3DFE"/>
        </w:tc>
        <w:tc>
          <w:tcPr>
            <w:tcW w:w="1316" w:type="dxa"/>
          </w:tcPr>
          <w:p w:rsidR="003C3DFE" w:rsidRDefault="000D4665">
            <w:hyperlink r:id="rId4" w:tooltip="Čína" w:history="1">
              <w:r w:rsidR="008B67C4">
                <w:rPr>
                  <w:rStyle w:val="Hypertextovprepojenie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Číne</w:t>
              </w:r>
            </w:hyperlink>
            <w:r w:rsidR="008B67C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5" w:tooltip="Bhután" w:history="1">
              <w:r w:rsidR="008B67C4">
                <w:rPr>
                  <w:rStyle w:val="Hypertextovprepojenie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Bhutáne</w:t>
              </w:r>
            </w:hyperlink>
            <w:r w:rsidR="008B67C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6" w:tooltip="Japonsko" w:history="1">
              <w:r w:rsidR="008B67C4">
                <w:rPr>
                  <w:rStyle w:val="Hypertextovprepojenie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Japonsku</w:t>
              </w:r>
            </w:hyperlink>
            <w:r w:rsidR="008B67C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7" w:tooltip="Kambodža" w:history="1">
              <w:r w:rsidR="008B67C4">
                <w:rPr>
                  <w:rStyle w:val="Hypertextovprepojenie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Kambodži</w:t>
              </w:r>
            </w:hyperlink>
            <w:r w:rsidR="008B67C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8" w:tooltip="Laos" w:history="1">
              <w:r w:rsidR="008B67C4">
                <w:rPr>
                  <w:rStyle w:val="Hypertextovprepojenie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Laose</w:t>
              </w:r>
            </w:hyperlink>
            <w:r w:rsidR="008B67C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9" w:tooltip="Mongolsko" w:history="1">
              <w:r w:rsidR="008B67C4">
                <w:rPr>
                  <w:rStyle w:val="Hypertextovprepojenie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Mongolsku</w:t>
              </w:r>
            </w:hyperlink>
            <w:r w:rsidR="008B67C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10" w:tooltip="Mjanmarsko" w:history="1">
              <w:r w:rsidR="008B67C4">
                <w:rPr>
                  <w:rStyle w:val="Hypertextovprepojenie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Mjanmarsku</w:t>
              </w:r>
            </w:hyperlink>
            <w:r w:rsidR="008B67C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na </w:t>
            </w:r>
            <w:hyperlink r:id="rId11" w:tooltip="Srí Lanka" w:history="1">
              <w:r w:rsidR="008B67C4">
                <w:rPr>
                  <w:rStyle w:val="Hypertextovprepojenie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Srí Lanke</w:t>
              </w:r>
            </w:hyperlink>
            <w:r w:rsidR="008B67C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v </w:t>
            </w:r>
            <w:hyperlink r:id="rId12" w:tooltip="Kórea" w:history="1">
              <w:r w:rsidR="008B67C4">
                <w:rPr>
                  <w:rStyle w:val="Hypertextovprepojenie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Kórei</w:t>
              </w:r>
            </w:hyperlink>
            <w:r w:rsidR="008B67C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13" w:tooltip="Thajsko" w:history="1">
              <w:r w:rsidR="008B67C4">
                <w:rPr>
                  <w:rStyle w:val="Hypertextovprepojenie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Thajsku</w:t>
              </w:r>
            </w:hyperlink>
            <w:r w:rsidR="008B67C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14" w:tooltip="Tibet (historické územie)" w:history="1">
              <w:r w:rsidR="008B67C4">
                <w:rPr>
                  <w:rStyle w:val="Hypertextovprepojenie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Tibete</w:t>
              </w:r>
            </w:hyperlink>
            <w:r w:rsidR="008B67C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 </w:t>
            </w:r>
            <w:hyperlink r:id="rId15" w:tooltip="Vietnam" w:history="1">
              <w:r w:rsidR="008B67C4">
                <w:rPr>
                  <w:rStyle w:val="Hypertextovprepojenie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Vietname</w:t>
              </w:r>
            </w:hyperlink>
            <w:r w:rsidR="008B67C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316" w:type="dxa"/>
          </w:tcPr>
          <w:p w:rsidR="003C3DFE" w:rsidRDefault="003C3DFE"/>
          <w:p w:rsidR="00976147" w:rsidRDefault="00976147">
            <w:proofErr w:type="spellStart"/>
            <w:r>
              <w:t>Filozof.smer</w:t>
            </w:r>
            <w:proofErr w:type="spellEnd"/>
          </w:p>
        </w:tc>
      </w:tr>
    </w:tbl>
    <w:p w:rsidR="0008582B" w:rsidRDefault="0008582B"/>
    <w:tbl>
      <w:tblPr>
        <w:tblStyle w:val="Mriekatabuky"/>
        <w:tblW w:w="0" w:type="auto"/>
        <w:tblLook w:val="04A0"/>
      </w:tblPr>
      <w:tblGrid>
        <w:gridCol w:w="1959"/>
        <w:gridCol w:w="1682"/>
        <w:gridCol w:w="1702"/>
        <w:gridCol w:w="1316"/>
        <w:gridCol w:w="1316"/>
        <w:gridCol w:w="1316"/>
        <w:gridCol w:w="1316"/>
      </w:tblGrid>
      <w:tr w:rsidR="00191E1D" w:rsidTr="00E7796B">
        <w:tc>
          <w:tcPr>
            <w:tcW w:w="1316" w:type="dxa"/>
          </w:tcPr>
          <w:p w:rsidR="00191E1D" w:rsidRPr="009942F1" w:rsidRDefault="00191E1D" w:rsidP="00E779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Náboženstvo</w:t>
            </w:r>
          </w:p>
        </w:tc>
        <w:tc>
          <w:tcPr>
            <w:tcW w:w="1316" w:type="dxa"/>
          </w:tcPr>
          <w:p w:rsidR="00191E1D" w:rsidRPr="009942F1" w:rsidRDefault="00191E1D" w:rsidP="00E7796B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zakladateľ</w:t>
            </w:r>
          </w:p>
        </w:tc>
        <w:tc>
          <w:tcPr>
            <w:tcW w:w="1316" w:type="dxa"/>
          </w:tcPr>
          <w:p w:rsidR="00191E1D" w:rsidRPr="009942F1" w:rsidRDefault="00191E1D" w:rsidP="00E7796B">
            <w:pPr>
              <w:rPr>
                <w:b/>
                <w:sz w:val="32"/>
                <w:szCs w:val="32"/>
              </w:rPr>
            </w:pPr>
            <w:proofErr w:type="spellStart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posv.kniha</w:t>
            </w:r>
            <w:proofErr w:type="spellEnd"/>
          </w:p>
        </w:tc>
        <w:tc>
          <w:tcPr>
            <w:tcW w:w="1316" w:type="dxa"/>
          </w:tcPr>
          <w:p w:rsidR="00191E1D" w:rsidRPr="009942F1" w:rsidRDefault="00191E1D" w:rsidP="00E7796B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chrám</w:t>
            </w:r>
          </w:p>
        </w:tc>
        <w:tc>
          <w:tcPr>
            <w:tcW w:w="1316" w:type="dxa"/>
          </w:tcPr>
          <w:p w:rsidR="00191E1D" w:rsidRPr="009942F1" w:rsidRDefault="00191E1D" w:rsidP="00E7796B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symbol</w:t>
            </w:r>
          </w:p>
        </w:tc>
        <w:tc>
          <w:tcPr>
            <w:tcW w:w="1316" w:type="dxa"/>
          </w:tcPr>
          <w:p w:rsidR="00191E1D" w:rsidRPr="009942F1" w:rsidRDefault="00191E1D" w:rsidP="00E7796B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výskyt</w:t>
            </w:r>
          </w:p>
        </w:tc>
        <w:tc>
          <w:tcPr>
            <w:tcW w:w="1316" w:type="dxa"/>
          </w:tcPr>
          <w:p w:rsidR="00191E1D" w:rsidRPr="009942F1" w:rsidRDefault="00191E1D" w:rsidP="00E7796B">
            <w:pPr>
              <w:rPr>
                <w:b/>
                <w:sz w:val="32"/>
                <w:szCs w:val="32"/>
              </w:rPr>
            </w:pPr>
            <w:proofErr w:type="spellStart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Zauj</w:t>
            </w:r>
            <w:proofErr w:type="spellEnd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191E1D" w:rsidTr="00E7796B">
        <w:tc>
          <w:tcPr>
            <w:tcW w:w="1316" w:type="dxa"/>
          </w:tcPr>
          <w:p w:rsidR="00191E1D" w:rsidRDefault="00191E1D" w:rsidP="00E7796B"/>
          <w:p w:rsidR="007F7DE4" w:rsidRDefault="007F7DE4" w:rsidP="00E7796B"/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</w:tr>
      <w:tr w:rsidR="00191E1D" w:rsidTr="00E7796B">
        <w:tc>
          <w:tcPr>
            <w:tcW w:w="1316" w:type="dxa"/>
          </w:tcPr>
          <w:p w:rsidR="00191E1D" w:rsidRDefault="00191E1D" w:rsidP="00E7796B"/>
          <w:p w:rsidR="00191E1D" w:rsidRDefault="00191E1D" w:rsidP="00E7796B"/>
          <w:p w:rsidR="007F7DE4" w:rsidRDefault="007F7DE4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</w:tr>
      <w:tr w:rsidR="00191E1D" w:rsidTr="00E7796B">
        <w:tc>
          <w:tcPr>
            <w:tcW w:w="1316" w:type="dxa"/>
          </w:tcPr>
          <w:p w:rsidR="00191E1D" w:rsidRDefault="00191E1D" w:rsidP="00E7796B"/>
          <w:p w:rsidR="00191E1D" w:rsidRDefault="00191E1D" w:rsidP="00E7796B"/>
          <w:p w:rsidR="007F7DE4" w:rsidRDefault="007F7DE4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</w:tr>
      <w:tr w:rsidR="00191E1D" w:rsidTr="00E7796B">
        <w:tc>
          <w:tcPr>
            <w:tcW w:w="1316" w:type="dxa"/>
          </w:tcPr>
          <w:p w:rsidR="00191E1D" w:rsidRDefault="00191E1D" w:rsidP="00E7796B"/>
          <w:p w:rsidR="007F7DE4" w:rsidRDefault="007F7DE4" w:rsidP="00E7796B"/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</w:tr>
      <w:tr w:rsidR="00191E1D" w:rsidTr="00E7796B">
        <w:tc>
          <w:tcPr>
            <w:tcW w:w="1316" w:type="dxa"/>
          </w:tcPr>
          <w:p w:rsidR="00191E1D" w:rsidRDefault="00191E1D" w:rsidP="00E7796B"/>
          <w:p w:rsidR="007F7DE4" w:rsidRDefault="007F7DE4" w:rsidP="00E7796B"/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</w:tr>
    </w:tbl>
    <w:p w:rsidR="00191E1D" w:rsidRDefault="00191E1D"/>
    <w:p w:rsidR="00E01042" w:rsidRDefault="00E01042"/>
    <w:tbl>
      <w:tblPr>
        <w:tblStyle w:val="Mriekatabuky"/>
        <w:tblW w:w="0" w:type="auto"/>
        <w:tblLook w:val="04A0"/>
      </w:tblPr>
      <w:tblGrid>
        <w:gridCol w:w="1959"/>
        <w:gridCol w:w="1682"/>
        <w:gridCol w:w="1702"/>
        <w:gridCol w:w="1316"/>
        <w:gridCol w:w="1316"/>
        <w:gridCol w:w="1316"/>
        <w:gridCol w:w="1316"/>
      </w:tblGrid>
      <w:tr w:rsidR="00191E1D" w:rsidTr="00E7796B">
        <w:tc>
          <w:tcPr>
            <w:tcW w:w="1316" w:type="dxa"/>
          </w:tcPr>
          <w:p w:rsidR="00191E1D" w:rsidRPr="009942F1" w:rsidRDefault="00191E1D" w:rsidP="00E779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Náboženstvo</w:t>
            </w:r>
          </w:p>
        </w:tc>
        <w:tc>
          <w:tcPr>
            <w:tcW w:w="1316" w:type="dxa"/>
          </w:tcPr>
          <w:p w:rsidR="00191E1D" w:rsidRPr="009942F1" w:rsidRDefault="00191E1D" w:rsidP="00E7796B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zakladateľ</w:t>
            </w:r>
          </w:p>
        </w:tc>
        <w:tc>
          <w:tcPr>
            <w:tcW w:w="1316" w:type="dxa"/>
          </w:tcPr>
          <w:p w:rsidR="00191E1D" w:rsidRPr="009942F1" w:rsidRDefault="00191E1D" w:rsidP="00E7796B">
            <w:pPr>
              <w:rPr>
                <w:b/>
                <w:sz w:val="32"/>
                <w:szCs w:val="32"/>
              </w:rPr>
            </w:pPr>
            <w:proofErr w:type="spellStart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posv.kniha</w:t>
            </w:r>
            <w:proofErr w:type="spellEnd"/>
          </w:p>
        </w:tc>
        <w:tc>
          <w:tcPr>
            <w:tcW w:w="1316" w:type="dxa"/>
          </w:tcPr>
          <w:p w:rsidR="00191E1D" w:rsidRPr="009942F1" w:rsidRDefault="00191E1D" w:rsidP="00E7796B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chrám</w:t>
            </w:r>
          </w:p>
        </w:tc>
        <w:tc>
          <w:tcPr>
            <w:tcW w:w="1316" w:type="dxa"/>
          </w:tcPr>
          <w:p w:rsidR="00191E1D" w:rsidRPr="009942F1" w:rsidRDefault="00191E1D" w:rsidP="00E7796B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symbol</w:t>
            </w:r>
          </w:p>
        </w:tc>
        <w:tc>
          <w:tcPr>
            <w:tcW w:w="1316" w:type="dxa"/>
          </w:tcPr>
          <w:p w:rsidR="00191E1D" w:rsidRPr="009942F1" w:rsidRDefault="00191E1D" w:rsidP="00E7796B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výskyt</w:t>
            </w:r>
          </w:p>
        </w:tc>
        <w:tc>
          <w:tcPr>
            <w:tcW w:w="1316" w:type="dxa"/>
          </w:tcPr>
          <w:p w:rsidR="00191E1D" w:rsidRPr="009942F1" w:rsidRDefault="00191E1D" w:rsidP="00E7796B">
            <w:pPr>
              <w:rPr>
                <w:b/>
                <w:sz w:val="32"/>
                <w:szCs w:val="32"/>
              </w:rPr>
            </w:pPr>
            <w:proofErr w:type="spellStart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Zauj</w:t>
            </w:r>
            <w:proofErr w:type="spellEnd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191E1D" w:rsidTr="00E7796B">
        <w:tc>
          <w:tcPr>
            <w:tcW w:w="1316" w:type="dxa"/>
          </w:tcPr>
          <w:p w:rsidR="00191E1D" w:rsidRDefault="00191E1D" w:rsidP="00E7796B"/>
          <w:p w:rsidR="00191E1D" w:rsidRDefault="00191E1D" w:rsidP="00E7796B"/>
          <w:p w:rsidR="007F7DE4" w:rsidRDefault="007F7DE4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</w:tr>
      <w:tr w:rsidR="00191E1D" w:rsidTr="00E7796B">
        <w:tc>
          <w:tcPr>
            <w:tcW w:w="1316" w:type="dxa"/>
          </w:tcPr>
          <w:p w:rsidR="00191E1D" w:rsidRDefault="00191E1D" w:rsidP="00E7796B"/>
          <w:p w:rsidR="00191E1D" w:rsidRDefault="00191E1D" w:rsidP="00E7796B"/>
          <w:p w:rsidR="007F7DE4" w:rsidRDefault="007F7DE4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</w:tr>
      <w:tr w:rsidR="00191E1D" w:rsidTr="00E7796B">
        <w:tc>
          <w:tcPr>
            <w:tcW w:w="1316" w:type="dxa"/>
          </w:tcPr>
          <w:p w:rsidR="00191E1D" w:rsidRDefault="00191E1D" w:rsidP="00E7796B"/>
          <w:p w:rsidR="00191E1D" w:rsidRDefault="00191E1D" w:rsidP="00E7796B"/>
          <w:p w:rsidR="007F7DE4" w:rsidRDefault="007F7DE4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</w:tr>
      <w:tr w:rsidR="00191E1D" w:rsidTr="00E7796B">
        <w:tc>
          <w:tcPr>
            <w:tcW w:w="1316" w:type="dxa"/>
          </w:tcPr>
          <w:p w:rsidR="00191E1D" w:rsidRDefault="00191E1D" w:rsidP="00E7796B"/>
          <w:p w:rsidR="00191E1D" w:rsidRDefault="00191E1D" w:rsidP="00E7796B"/>
          <w:p w:rsidR="007F7DE4" w:rsidRDefault="007F7DE4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</w:tr>
      <w:tr w:rsidR="00191E1D" w:rsidTr="00E7796B">
        <w:tc>
          <w:tcPr>
            <w:tcW w:w="1316" w:type="dxa"/>
          </w:tcPr>
          <w:p w:rsidR="00191E1D" w:rsidRDefault="00191E1D" w:rsidP="00E7796B"/>
          <w:p w:rsidR="00191E1D" w:rsidRDefault="00191E1D" w:rsidP="00E7796B"/>
          <w:p w:rsidR="007F7DE4" w:rsidRDefault="007F7DE4" w:rsidP="00E7796B">
            <w:bookmarkStart w:id="0" w:name="_GoBack"/>
            <w:bookmarkEnd w:id="0"/>
          </w:p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  <w:tc>
          <w:tcPr>
            <w:tcW w:w="1316" w:type="dxa"/>
          </w:tcPr>
          <w:p w:rsidR="00191E1D" w:rsidRDefault="00191E1D" w:rsidP="00E7796B"/>
        </w:tc>
      </w:tr>
    </w:tbl>
    <w:p w:rsidR="00191E1D" w:rsidRDefault="00191E1D"/>
    <w:tbl>
      <w:tblPr>
        <w:tblStyle w:val="Mriekatabuky"/>
        <w:tblW w:w="0" w:type="auto"/>
        <w:tblLook w:val="04A0"/>
      </w:tblPr>
      <w:tblGrid>
        <w:gridCol w:w="1959"/>
        <w:gridCol w:w="1682"/>
        <w:gridCol w:w="1702"/>
        <w:gridCol w:w="1316"/>
        <w:gridCol w:w="1316"/>
        <w:gridCol w:w="1316"/>
        <w:gridCol w:w="1316"/>
      </w:tblGrid>
      <w:tr w:rsidR="00E01042" w:rsidTr="003F74ED">
        <w:tc>
          <w:tcPr>
            <w:tcW w:w="1316" w:type="dxa"/>
          </w:tcPr>
          <w:p w:rsidR="00E01042" w:rsidRPr="009942F1" w:rsidRDefault="00E01042" w:rsidP="003F74E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Náboženstvo</w:t>
            </w:r>
          </w:p>
        </w:tc>
        <w:tc>
          <w:tcPr>
            <w:tcW w:w="1316" w:type="dxa"/>
          </w:tcPr>
          <w:p w:rsidR="00E01042" w:rsidRPr="009942F1" w:rsidRDefault="00E01042" w:rsidP="003F74ED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zakladateľ</w:t>
            </w:r>
          </w:p>
        </w:tc>
        <w:tc>
          <w:tcPr>
            <w:tcW w:w="1316" w:type="dxa"/>
          </w:tcPr>
          <w:p w:rsidR="00E01042" w:rsidRPr="009942F1" w:rsidRDefault="00E01042" w:rsidP="003F74ED">
            <w:pPr>
              <w:rPr>
                <w:b/>
                <w:sz w:val="32"/>
                <w:szCs w:val="32"/>
              </w:rPr>
            </w:pPr>
            <w:proofErr w:type="spellStart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posv.kniha</w:t>
            </w:r>
            <w:proofErr w:type="spellEnd"/>
          </w:p>
        </w:tc>
        <w:tc>
          <w:tcPr>
            <w:tcW w:w="1316" w:type="dxa"/>
          </w:tcPr>
          <w:p w:rsidR="00E01042" w:rsidRPr="009942F1" w:rsidRDefault="00E01042" w:rsidP="003F74ED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chrám</w:t>
            </w:r>
          </w:p>
        </w:tc>
        <w:tc>
          <w:tcPr>
            <w:tcW w:w="1316" w:type="dxa"/>
          </w:tcPr>
          <w:p w:rsidR="00E01042" w:rsidRPr="009942F1" w:rsidRDefault="00E01042" w:rsidP="003F74ED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symbol</w:t>
            </w:r>
          </w:p>
        </w:tc>
        <w:tc>
          <w:tcPr>
            <w:tcW w:w="1316" w:type="dxa"/>
          </w:tcPr>
          <w:p w:rsidR="00E01042" w:rsidRPr="009942F1" w:rsidRDefault="00E01042" w:rsidP="003F74ED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výskyt</w:t>
            </w:r>
          </w:p>
        </w:tc>
        <w:tc>
          <w:tcPr>
            <w:tcW w:w="1316" w:type="dxa"/>
          </w:tcPr>
          <w:p w:rsidR="00E01042" w:rsidRPr="009942F1" w:rsidRDefault="00E01042" w:rsidP="003F74ED">
            <w:pPr>
              <w:rPr>
                <w:b/>
                <w:sz w:val="32"/>
                <w:szCs w:val="32"/>
              </w:rPr>
            </w:pPr>
            <w:proofErr w:type="spellStart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Zauj</w:t>
            </w:r>
            <w:proofErr w:type="spellEnd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01042" w:rsidTr="003F74ED">
        <w:tc>
          <w:tcPr>
            <w:tcW w:w="1316" w:type="dxa"/>
          </w:tcPr>
          <w:p w:rsidR="00E01042" w:rsidRDefault="00E01042" w:rsidP="003F74ED"/>
          <w:p w:rsidR="00E01042" w:rsidRDefault="00E01042" w:rsidP="003F74ED"/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</w:tr>
      <w:tr w:rsidR="00E01042" w:rsidTr="003F74ED">
        <w:tc>
          <w:tcPr>
            <w:tcW w:w="1316" w:type="dxa"/>
          </w:tcPr>
          <w:p w:rsidR="00E01042" w:rsidRDefault="00E01042" w:rsidP="003F74ED"/>
          <w:p w:rsidR="00E01042" w:rsidRDefault="00E01042" w:rsidP="003F74ED"/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</w:tr>
      <w:tr w:rsidR="00E01042" w:rsidTr="003F74ED">
        <w:tc>
          <w:tcPr>
            <w:tcW w:w="1316" w:type="dxa"/>
          </w:tcPr>
          <w:p w:rsidR="00E01042" w:rsidRDefault="00E01042" w:rsidP="003F74ED"/>
          <w:p w:rsidR="00E01042" w:rsidRDefault="00E01042" w:rsidP="003F74ED"/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</w:tr>
      <w:tr w:rsidR="00E01042" w:rsidTr="003F74ED">
        <w:tc>
          <w:tcPr>
            <w:tcW w:w="1316" w:type="dxa"/>
          </w:tcPr>
          <w:p w:rsidR="00E01042" w:rsidRDefault="00E01042" w:rsidP="003F74ED"/>
          <w:p w:rsidR="00E01042" w:rsidRDefault="00E01042" w:rsidP="003F74ED"/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</w:tr>
      <w:tr w:rsidR="00E01042" w:rsidTr="003F74ED">
        <w:tc>
          <w:tcPr>
            <w:tcW w:w="1316" w:type="dxa"/>
          </w:tcPr>
          <w:p w:rsidR="00E01042" w:rsidRDefault="00E01042" w:rsidP="003F74ED"/>
          <w:p w:rsidR="00E01042" w:rsidRDefault="00E01042" w:rsidP="003F74ED"/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  <w:tc>
          <w:tcPr>
            <w:tcW w:w="1316" w:type="dxa"/>
          </w:tcPr>
          <w:p w:rsidR="00E01042" w:rsidRDefault="00E01042" w:rsidP="003F74ED"/>
        </w:tc>
      </w:tr>
    </w:tbl>
    <w:p w:rsidR="00191E1D" w:rsidRDefault="00191E1D"/>
    <w:sectPr w:rsidR="00191E1D" w:rsidSect="003C3D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C3DFE"/>
    <w:rsid w:val="0008582B"/>
    <w:rsid w:val="000D4665"/>
    <w:rsid w:val="00191E1D"/>
    <w:rsid w:val="001B47D3"/>
    <w:rsid w:val="001D1A60"/>
    <w:rsid w:val="003C3DFE"/>
    <w:rsid w:val="005E461F"/>
    <w:rsid w:val="00643D21"/>
    <w:rsid w:val="007F7DE4"/>
    <w:rsid w:val="008939D5"/>
    <w:rsid w:val="008B67C4"/>
    <w:rsid w:val="00952CA5"/>
    <w:rsid w:val="00976147"/>
    <w:rsid w:val="009942F1"/>
    <w:rsid w:val="00A85C7B"/>
    <w:rsid w:val="00C92382"/>
    <w:rsid w:val="00E01042"/>
    <w:rsid w:val="00F20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23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C3D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semiHidden/>
    <w:unhideWhenUsed/>
    <w:rsid w:val="008B67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Laos" TargetMode="External"/><Relationship Id="rId13" Type="http://schemas.openxmlformats.org/officeDocument/2006/relationships/hyperlink" Target="https://sk.wikipedia.org/wiki/Thajsko" TargetMode="External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sk.wikipedia.org/wiki/Kambod%C5%BEa" TargetMode="External"/><Relationship Id="rId12" Type="http://schemas.openxmlformats.org/officeDocument/2006/relationships/hyperlink" Target="https://sk.wikipedia.org/wiki/K%C3%B3re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Japonsko" TargetMode="External"/><Relationship Id="rId11" Type="http://schemas.openxmlformats.org/officeDocument/2006/relationships/hyperlink" Target="https://sk.wikipedia.org/wiki/Sr%C3%AD_Lanka" TargetMode="External"/><Relationship Id="rId5" Type="http://schemas.openxmlformats.org/officeDocument/2006/relationships/hyperlink" Target="https://sk.wikipedia.org/wiki/Bhut%C3%A1n" TargetMode="External"/><Relationship Id="rId15" Type="http://schemas.openxmlformats.org/officeDocument/2006/relationships/hyperlink" Target="https://sk.wikipedia.org/wiki/Vietnam" TargetMode="External"/><Relationship Id="rId10" Type="http://schemas.openxmlformats.org/officeDocument/2006/relationships/hyperlink" Target="https://sk.wikipedia.org/wiki/Mjanmarsko" TargetMode="External"/><Relationship Id="rId4" Type="http://schemas.openxmlformats.org/officeDocument/2006/relationships/hyperlink" Target="https://sk.wikipedia.org/wiki/%C4%8C%C3%ADna" TargetMode="External"/><Relationship Id="rId9" Type="http://schemas.openxmlformats.org/officeDocument/2006/relationships/hyperlink" Target="https://sk.wikipedia.org/wiki/Mongolsko" TargetMode="External"/><Relationship Id="rId14" Type="http://schemas.openxmlformats.org/officeDocument/2006/relationships/hyperlink" Target="https://sk.wikipedia.org/wiki/Tibet_(historick%C3%A9_%C3%BAzemie)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Daniel-pc</dc:creator>
  <cp:keywords/>
  <dc:description/>
  <cp:lastModifiedBy>hp</cp:lastModifiedBy>
  <cp:revision>16</cp:revision>
  <dcterms:created xsi:type="dcterms:W3CDTF">2016-09-26T17:22:00Z</dcterms:created>
  <dcterms:modified xsi:type="dcterms:W3CDTF">2020-09-20T07:51:00Z</dcterms:modified>
</cp:coreProperties>
</file>