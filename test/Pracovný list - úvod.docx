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AC0EC8" w:rsidRPr="000532E6" w:rsidRDefault="000532E6" w:rsidP="000532E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532E6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PRACOVNÝ LIST </w:t>
      </w:r>
      <w:r w:rsidRPr="000532E6">
        <w:rPr>
          <w:rFonts w:ascii="Times New Roman" w:hAnsi="Times New Roman" w:cs="Times New Roman"/>
          <w:b/>
          <w:sz w:val="32"/>
          <w:szCs w:val="32"/>
          <w:u w:val="single"/>
        </w:rPr>
        <w:sym w:font="Wingdings" w:char="F04A"/>
      </w:r>
    </w:p>
    <w:p w:rsidR="00BE757D" w:rsidRPr="000532E6" w:rsidRDefault="00BE757D" w:rsidP="00BE757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532E6">
        <w:rPr>
          <w:rFonts w:ascii="Times New Roman" w:hAnsi="Times New Roman" w:cs="Times New Roman"/>
          <w:b/>
        </w:rPr>
        <w:t>Doplňte:</w:t>
      </w:r>
    </w:p>
    <w:p w:rsidR="00BE757D" w:rsidRDefault="00BE757D" w:rsidP="00BE757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Usadené horniny sa odborne nazývajú _________________________________. Zvetrávanie je _______</w:t>
      </w:r>
    </w:p>
    <w:p w:rsidR="00BE757D" w:rsidRDefault="00BE757D" w:rsidP="00BE757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 a môže byť: a.) __________________________</w:t>
      </w:r>
    </w:p>
    <w:p w:rsidR="00BE757D" w:rsidRDefault="00BE757D" w:rsidP="00BE757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 ________________________________.</w:t>
      </w:r>
    </w:p>
    <w:p w:rsidR="001B15AA" w:rsidRPr="000532E6" w:rsidRDefault="001B15AA" w:rsidP="00BE757D">
      <w:pPr>
        <w:pStyle w:val="Odsekzoznamu"/>
        <w:rPr>
          <w:rFonts w:ascii="Times New Roman" w:hAnsi="Times New Roman" w:cs="Times New Roman"/>
          <w:b/>
        </w:rPr>
      </w:pPr>
    </w:p>
    <w:p w:rsidR="00F326FD" w:rsidRDefault="00F326FD" w:rsidP="001B15A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0532E6">
        <w:rPr>
          <w:rFonts w:ascii="Times New Roman" w:hAnsi="Times New Roman" w:cs="Times New Roman"/>
          <w:b/>
        </w:rPr>
        <w:t>Usadené horniny</w:t>
      </w:r>
      <w:r>
        <w:rPr>
          <w:rFonts w:ascii="Times New Roman" w:hAnsi="Times New Roman" w:cs="Times New Roman"/>
        </w:rPr>
        <w:t xml:space="preserve"> delíme na:</w:t>
      </w:r>
    </w:p>
    <w:p w:rsidR="00F326FD" w:rsidRDefault="00F326FD" w:rsidP="00F326F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________________________, ___________________________, _________________________</w:t>
      </w:r>
    </w:p>
    <w:p w:rsidR="00F326FD" w:rsidRDefault="00F326FD" w:rsidP="00F326FD">
      <w:pPr>
        <w:pStyle w:val="Odsekzoznamu"/>
        <w:rPr>
          <w:rFonts w:ascii="Times New Roman" w:hAnsi="Times New Roman" w:cs="Times New Roman"/>
        </w:rPr>
      </w:pPr>
    </w:p>
    <w:p w:rsidR="00F326FD" w:rsidRDefault="00F326FD" w:rsidP="00F326FD">
      <w:pPr>
        <w:pStyle w:val="Odsekzoznamu"/>
        <w:rPr>
          <w:rFonts w:ascii="Times New Roman" w:hAnsi="Times New Roman" w:cs="Times New Roman"/>
        </w:rPr>
      </w:pPr>
    </w:p>
    <w:p w:rsidR="001B15AA" w:rsidRDefault="00F326FD" w:rsidP="00F326F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0532E6">
        <w:rPr>
          <w:rFonts w:ascii="Times New Roman" w:hAnsi="Times New Roman" w:cs="Times New Roman"/>
          <w:b/>
        </w:rPr>
        <w:t>Uvedené príklady hornín správne priraďte do úlohy č. 2:</w:t>
      </w:r>
      <w:r>
        <w:rPr>
          <w:rFonts w:ascii="Times New Roman" w:hAnsi="Times New Roman" w:cs="Times New Roman"/>
        </w:rPr>
        <w:t xml:space="preserve"> ropa, štrk, sadrovec, pieskovec</w:t>
      </w:r>
    </w:p>
    <w:p w:rsidR="00F326FD" w:rsidRDefault="00F326FD" w:rsidP="00F326FD">
      <w:pPr>
        <w:pStyle w:val="Odsekzoznamu"/>
        <w:rPr>
          <w:rFonts w:ascii="Times New Roman" w:hAnsi="Times New Roman" w:cs="Times New Roman"/>
        </w:rPr>
      </w:pPr>
    </w:p>
    <w:p w:rsidR="00F326FD" w:rsidRDefault="00313286" w:rsidP="00F326F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0532E6">
        <w:rPr>
          <w:rFonts w:ascii="Times New Roman" w:hAnsi="Times New Roman" w:cs="Times New Roman"/>
          <w:b/>
        </w:rPr>
        <w:t>Ako vznikajú VYVRETÉ horniny</w:t>
      </w:r>
      <w:r>
        <w:rPr>
          <w:rFonts w:ascii="Times New Roman" w:hAnsi="Times New Roman" w:cs="Times New Roman"/>
        </w:rPr>
        <w:t>??? ______________________________________________________</w:t>
      </w:r>
    </w:p>
    <w:p w:rsidR="00313286" w:rsidRPr="00313286" w:rsidRDefault="00313286" w:rsidP="00313286">
      <w:pPr>
        <w:pStyle w:val="Odsekzoznamu"/>
        <w:rPr>
          <w:rFonts w:ascii="Times New Roman" w:hAnsi="Times New Roman" w:cs="Times New Roman"/>
        </w:rPr>
      </w:pPr>
    </w:p>
    <w:p w:rsidR="00313286" w:rsidRDefault="00313286" w:rsidP="00F326F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0532E6">
        <w:rPr>
          <w:rFonts w:ascii="Times New Roman" w:hAnsi="Times New Roman" w:cs="Times New Roman"/>
          <w:b/>
        </w:rPr>
        <w:t>Uveďte aspoň 3 príklady</w:t>
      </w:r>
      <w:r>
        <w:rPr>
          <w:rFonts w:ascii="Times New Roman" w:hAnsi="Times New Roman" w:cs="Times New Roman"/>
        </w:rPr>
        <w:t xml:space="preserve"> na vyvreté horniny.</w:t>
      </w:r>
    </w:p>
    <w:p w:rsidR="00313286" w:rsidRPr="00313286" w:rsidRDefault="00313286" w:rsidP="00313286">
      <w:pPr>
        <w:pStyle w:val="Odsekzoznamu"/>
        <w:rPr>
          <w:rFonts w:ascii="Times New Roman" w:hAnsi="Times New Roman" w:cs="Times New Roman"/>
        </w:rPr>
      </w:pPr>
    </w:p>
    <w:p w:rsidR="00313286" w:rsidRDefault="00313286" w:rsidP="00F326F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0532E6">
        <w:rPr>
          <w:rFonts w:ascii="Times New Roman" w:hAnsi="Times New Roman" w:cs="Times New Roman"/>
          <w:b/>
        </w:rPr>
        <w:t>Nakreslite sopku</w:t>
      </w:r>
      <w:r>
        <w:rPr>
          <w:rFonts w:ascii="Times New Roman" w:hAnsi="Times New Roman" w:cs="Times New Roman"/>
        </w:rPr>
        <w:t xml:space="preserve"> + popíšte jej časti.</w:t>
      </w:r>
    </w:p>
    <w:p w:rsidR="00313286" w:rsidRDefault="00313286" w:rsidP="00313286">
      <w:pPr>
        <w:pStyle w:val="Odsekzoznamu"/>
        <w:rPr>
          <w:rFonts w:ascii="Times New Roman" w:hAnsi="Times New Roman" w:cs="Times New Roman"/>
        </w:rPr>
      </w:pPr>
    </w:p>
    <w:p w:rsidR="00313286" w:rsidRDefault="00313286" w:rsidP="00313286">
      <w:pPr>
        <w:pStyle w:val="Odsekzoznamu"/>
        <w:rPr>
          <w:rFonts w:ascii="Times New Roman" w:hAnsi="Times New Roman" w:cs="Times New Roman"/>
        </w:rPr>
      </w:pPr>
    </w:p>
    <w:p w:rsidR="00313286" w:rsidRDefault="00313286" w:rsidP="00313286">
      <w:pPr>
        <w:pStyle w:val="Odsekzoznamu"/>
        <w:rPr>
          <w:rFonts w:ascii="Times New Roman" w:hAnsi="Times New Roman" w:cs="Times New Roman"/>
        </w:rPr>
      </w:pPr>
    </w:p>
    <w:p w:rsidR="00313286" w:rsidRDefault="00313286" w:rsidP="00313286">
      <w:pPr>
        <w:pStyle w:val="Odsekzoznamu"/>
        <w:rPr>
          <w:rFonts w:ascii="Times New Roman" w:hAnsi="Times New Roman" w:cs="Times New Roman"/>
        </w:rPr>
      </w:pPr>
    </w:p>
    <w:p w:rsidR="00313286" w:rsidRDefault="00313286" w:rsidP="00313286">
      <w:pPr>
        <w:pStyle w:val="Odsekzoznamu"/>
        <w:rPr>
          <w:rFonts w:ascii="Times New Roman" w:hAnsi="Times New Roman" w:cs="Times New Roman"/>
        </w:rPr>
      </w:pPr>
    </w:p>
    <w:sectPr w:rsidR="00313286" w:rsidSect="00150865">
      <w:pgSz w:w="11906" w:h="16838"/>
      <w:pgMar w:top="720" w:right="720" w:bottom="720" w:left="720" w:header="708" w:footer="708" w:gutter="0"/>
      <w:pgBorders w:offsetFrom="page">
        <w:top w:val="tornPaper" w:sz="31" w:space="24" w:color="auto"/>
        <w:left w:val="tornPaper" w:sz="31" w:space="24" w:color="auto"/>
        <w:bottom w:val="tornPaper" w:sz="31" w:space="24" w:color="auto"/>
        <w:right w:val="tornPaper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E79C1"/>
    <w:multiLevelType w:val="hybridMultilevel"/>
    <w:tmpl w:val="B1CEA4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710CB"/>
    <w:multiLevelType w:val="hybridMultilevel"/>
    <w:tmpl w:val="B1CEA4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A113D"/>
    <w:rsid w:val="000532E6"/>
    <w:rsid w:val="00150865"/>
    <w:rsid w:val="001B15AA"/>
    <w:rsid w:val="00313286"/>
    <w:rsid w:val="007A113D"/>
    <w:rsid w:val="00AC0EC8"/>
    <w:rsid w:val="00BE757D"/>
    <w:rsid w:val="00F32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C0EC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E75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528</Characters>
  <Application>Microsoft Office Word</Application>
  <DocSecurity>0</DocSecurity>
  <Lines>4</Lines>
  <Paragraphs>1</Paragraphs>
  <ScaleCrop>false</ScaleCrop>
  <Company>Hewlett-Packard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2017-01-31T16:13:00Z</dcterms:created>
  <dcterms:modified xsi:type="dcterms:W3CDTF">2020-12-14T08:56:00Z</dcterms:modified>
</cp:coreProperties>
</file>