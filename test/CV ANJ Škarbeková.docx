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6548"/>
      </w:tblGrid>
      <w:tr w:rsidR="002C2CDD" w:rsidRPr="00333CD3" w:rsidTr="00B5161F">
        <w:tc>
          <w:tcPr>
            <w:tcW w:w="3688" w:type="dxa"/>
            <w:tcMar>
              <w:top w:w="504" w:type="dxa"/>
              <w:right w:w="720" w:type="dxa"/>
            </w:tcMar>
          </w:tcPr>
          <w:p w:rsidR="00523479" w:rsidRPr="006558D9" w:rsidRDefault="00E84813" w:rsidP="00477EC8">
            <w:pPr>
              <w:pStyle w:val="Inicily"/>
              <w:ind w:left="0" w:right="144"/>
              <w:rPr>
                <w:sz w:val="96"/>
                <w:szCs w:val="9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-556895</wp:posOffset>
                  </wp:positionV>
                  <wp:extent cx="897255" cy="2061210"/>
                  <wp:effectExtent l="19050" t="0" r="0" b="0"/>
                  <wp:wrapNone/>
                  <wp:docPr id="3" name="Obrázok 5" descr="C:\Users\Gymgl\Downloads\67644513_522105464994378_495877557129628876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ymgl\Downloads\67644513_522105464994378_495877557129628876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2778" b="4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206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41030"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1" layoutInCell="1" allowOverlap="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-487680</wp:posOffset>
                      </wp:positionV>
                      <wp:extent cx="6484620" cy="1807845"/>
                      <wp:effectExtent l="0" t="0" r="0" b="0"/>
                      <wp:wrapNone/>
                      <wp:docPr id="28" name="Skupina 1" descr="Grafika hlavičky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84620" cy="180784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Červený obdĺžnik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Červený kruh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Biely kruh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16082693" id="Skupina 1" o:spid="_x0000_s1026" alt="Grafika hlavičky" style="position:absolute;margin-left:0;margin-top:-38.4pt;width:510.6pt;height:142.35pt;z-index:-251655168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">
                      <v:rect id="Červený obdĺžnik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e2d5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Červený kruh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e2d58 [3204]" stroked="f" strokeweight="1pt">
                        <v:stroke joinstyle="miter"/>
                      </v:shape>
                      <v:oval id="Biely kruh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B003E8">
              <w:rPr>
                <w:sz w:val="96"/>
                <w:szCs w:val="96"/>
              </w:rPr>
              <w:t xml:space="preserve"> </w:t>
            </w:r>
          </w:p>
          <w:p w:rsidR="00A50939" w:rsidRPr="00333CD3" w:rsidRDefault="00893F7A" w:rsidP="007569C1">
            <w:pPr>
              <w:pStyle w:val="Nadpis3"/>
            </w:pPr>
            <w:r>
              <w:t>professional summary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studied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two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separate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master's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courses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biology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chemistry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environmental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ecology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at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Faculty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Natural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Sciences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P. J.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Safarik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Kosice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. In 2007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was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awarded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the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title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Doctor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Natural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Sciences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.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have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been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for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eleven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years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and my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profession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is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 hobby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for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me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a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heart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matter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.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work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as a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high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school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biology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chemistry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teacher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with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both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attestations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>. I 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have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been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fulfilling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my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childhood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dream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at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Grammar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School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Gelnica.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started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my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career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as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an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educator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taught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at a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school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with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 majority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group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Roma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pupils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.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the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course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vocational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training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have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completed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numerous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training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courses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.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Every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day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implement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the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acquired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knowledge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skills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competences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the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my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pupils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- my “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school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”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children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>.</w:t>
            </w:r>
          </w:p>
          <w:p w:rsidR="002C2CDD" w:rsidRPr="00333CD3" w:rsidRDefault="00893F7A" w:rsidP="007569C1">
            <w:pPr>
              <w:pStyle w:val="Nadpis3"/>
            </w:pPr>
            <w:r>
              <w:t>skills</w:t>
            </w:r>
          </w:p>
          <w:p w:rsidR="00893F7A" w:rsidRDefault="00893F7A" w:rsidP="00893F7A">
            <w:pPr>
              <w:pStyle w:val="Odsekzoznamu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proofErr w:type="spellStart"/>
            <w:r w:rsidRPr="00A44F93">
              <w:rPr>
                <w:rFonts w:ascii="Calibri" w:hAnsi="Calibri" w:cs="Calibri"/>
                <w:sz w:val="21"/>
                <w:szCs w:val="21"/>
              </w:rPr>
              <w:t>Language</w:t>
            </w:r>
            <w:proofErr w:type="spellEnd"/>
            <w:r w:rsidRPr="00A44F93">
              <w:rPr>
                <w:rFonts w:ascii="Calibri" w:hAnsi="Calibri" w:cs="Calibri"/>
                <w:sz w:val="21"/>
                <w:szCs w:val="21"/>
              </w:rPr>
              <w:t>:</w:t>
            </w:r>
            <w:r w:rsidR="004C471B">
              <w:rPr>
                <w:rFonts w:ascii="Calibri" w:hAnsi="Calibri" w:cs="Calibri"/>
              </w:rPr>
              <w:t xml:space="preserve"> </w:t>
            </w:r>
            <w:r w:rsidR="005D52C9">
              <w:rPr>
                <w:rFonts w:ascii="Calibri" w:hAnsi="Calibri" w:cs="Calibri"/>
              </w:rPr>
              <w:t xml:space="preserve"> </w:t>
            </w:r>
            <w:proofErr w:type="spellStart"/>
            <w:r w:rsidR="002F36FB" w:rsidRPr="002F36FB">
              <w:rPr>
                <w:rFonts w:ascii="Calibri" w:hAnsi="Calibri"/>
                <w:sz w:val="21"/>
                <w:szCs w:val="21"/>
              </w:rPr>
              <w:t>English</w:t>
            </w:r>
            <w:proofErr w:type="spellEnd"/>
            <w:r w:rsidR="002F36FB" w:rsidRPr="002F36FB">
              <w:rPr>
                <w:rFonts w:ascii="Calibri" w:hAnsi="Calibri"/>
                <w:sz w:val="21"/>
                <w:szCs w:val="21"/>
              </w:rPr>
              <w:t xml:space="preserve"> / Level B1, </w:t>
            </w:r>
            <w:proofErr w:type="spellStart"/>
            <w:r w:rsidR="002F36FB" w:rsidRPr="002F36FB">
              <w:rPr>
                <w:rFonts w:ascii="Calibri" w:hAnsi="Calibri"/>
                <w:sz w:val="21"/>
                <w:szCs w:val="21"/>
              </w:rPr>
              <w:t>German</w:t>
            </w:r>
            <w:proofErr w:type="spellEnd"/>
            <w:r w:rsidR="002F36FB" w:rsidRPr="002F36FB">
              <w:rPr>
                <w:rFonts w:ascii="Calibri" w:hAnsi="Calibri"/>
                <w:sz w:val="21"/>
                <w:szCs w:val="21"/>
              </w:rPr>
              <w:t xml:space="preserve"> / Level B1</w:t>
            </w:r>
          </w:p>
          <w:p w:rsidR="002F36FB" w:rsidRPr="002F36FB" w:rsidRDefault="00893F7A" w:rsidP="002F36FB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 w:cs="Calibri"/>
                <w:sz w:val="21"/>
                <w:szCs w:val="21"/>
              </w:rPr>
              <w:lastRenderedPageBreak/>
              <w:t>Computer</w:t>
            </w:r>
            <w:proofErr w:type="spellEnd"/>
            <w:r w:rsidRPr="002F36FB">
              <w:rPr>
                <w:rFonts w:ascii="Calibri" w:hAnsi="Calibri" w:cs="Calibri"/>
                <w:sz w:val="21"/>
                <w:szCs w:val="21"/>
              </w:rPr>
              <w:t>:</w:t>
            </w:r>
            <w:r w:rsidR="004E03E1" w:rsidRPr="002F36F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2F36FB" w:rsidRPr="002F36FB">
              <w:rPr>
                <w:rFonts w:ascii="Calibri" w:eastAsia="Rockwell" w:hAnsi="Calibri" w:cs="Times New Roman"/>
                <w:sz w:val="21"/>
                <w:szCs w:val="21"/>
              </w:rPr>
              <w:t xml:space="preserve">Microsoft Windows, Microsoft Office Standard (Word, Excel, PowerPoint) – </w:t>
            </w:r>
            <w:proofErr w:type="spellStart"/>
            <w:r w:rsidR="002F36FB" w:rsidRPr="002F36FB">
              <w:rPr>
                <w:rFonts w:ascii="Calibri" w:eastAsia="Rockwell" w:hAnsi="Calibri" w:cs="Times New Roman"/>
                <w:sz w:val="21"/>
                <w:szCs w:val="21"/>
              </w:rPr>
              <w:t>common</w:t>
            </w:r>
            <w:proofErr w:type="spellEnd"/>
            <w:r w:rsidR="002F36FB" w:rsidRPr="002F36FB">
              <w:rPr>
                <w:rFonts w:ascii="Calibri" w:eastAsia="Rockwell" w:hAnsi="Calibri" w:cs="Times New Roman"/>
                <w:sz w:val="21"/>
                <w:szCs w:val="21"/>
              </w:rPr>
              <w:t xml:space="preserve"> user, Internet – </w:t>
            </w:r>
            <w:proofErr w:type="spellStart"/>
            <w:r w:rsidR="002F36FB" w:rsidRPr="002F36FB">
              <w:rPr>
                <w:rFonts w:ascii="Calibri" w:eastAsia="Rockwell" w:hAnsi="Calibri" w:cs="Times New Roman"/>
                <w:sz w:val="21"/>
                <w:szCs w:val="21"/>
              </w:rPr>
              <w:t>common</w:t>
            </w:r>
            <w:proofErr w:type="spellEnd"/>
            <w:r w:rsidR="002F36FB" w:rsidRPr="002F36FB">
              <w:rPr>
                <w:rFonts w:ascii="Calibri" w:eastAsia="Rockwell" w:hAnsi="Calibri" w:cs="Times New Roman"/>
                <w:sz w:val="21"/>
                <w:szCs w:val="21"/>
              </w:rPr>
              <w:t xml:space="preserve"> user</w:t>
            </w:r>
          </w:p>
          <w:p w:rsidR="002F36FB" w:rsidRPr="004E03E1" w:rsidRDefault="002F36FB" w:rsidP="004E03E1">
            <w:pPr>
              <w:spacing w:line="276" w:lineRule="auto"/>
              <w:ind w:left="720"/>
              <w:jc w:val="both"/>
              <w:rPr>
                <w:rFonts w:ascii="Arial Narrow" w:hAnsi="Arial Narrow"/>
              </w:rPr>
            </w:pPr>
          </w:p>
        </w:tc>
        <w:tc>
          <w:tcPr>
            <w:tcW w:w="6548" w:type="dxa"/>
            <w:tcMar>
              <w:top w:w="504" w:type="dxa"/>
              <w:left w:w="0" w:type="dxa"/>
            </w:tcMar>
          </w:tcPr>
          <w:tbl>
            <w:tblPr>
              <w:tblStyle w:val="Mriekatabuky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548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893F7A" w:rsidRDefault="009E7AB0" w:rsidP="00C612DA">
                  <w:pPr>
                    <w:pStyle w:val="Nadpis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Vaše meno:"/>
                      <w:tag w:val="Vaše meno:"/>
                      <w:id w:val="1982421306"/>
                      <w:placeholder>
                        <w:docPart w:val="F0C0E7DBC5654433800B08467E78484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4C471B">
                        <w:rPr>
                          <w:color w:val="FFFFFF" w:themeColor="background1"/>
                        </w:rPr>
                        <w:t>Lenka šKARBEKOVÁ</w:t>
                      </w:r>
                    </w:sdtContent>
                  </w:sdt>
                </w:p>
                <w:p w:rsidR="00C612DA" w:rsidRPr="00333CD3" w:rsidRDefault="009E7AB0" w:rsidP="004C471B">
                  <w:pPr>
                    <w:pStyle w:val="Nadpis2"/>
                    <w:outlineLvl w:val="1"/>
                  </w:pPr>
                  <w:sdt>
                    <w:sdtPr>
                      <w:rPr>
                        <w:color w:val="FFFFFF" w:themeColor="background1"/>
                      </w:rPr>
                      <w:alias w:val="Profesia alebo odvetvie:"/>
                      <w:tag w:val="Profesia alebo odvetvie:"/>
                      <w:id w:val="-83681269"/>
                      <w:placeholder>
                        <w:docPart w:val="D7CE566928444150A46CC039394F68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 w:rsidR="00024C23">
                        <w:rPr>
                          <w:color w:val="FFFFFF" w:themeColor="background1"/>
                        </w:rPr>
                        <w:t>Country: slovakia</w:t>
                      </w:r>
                    </w:sdtContent>
                  </w:sdt>
                  <w:r w:rsidR="00E02DCD" w:rsidRPr="00893F7A">
                    <w:rPr>
                      <w:color w:val="FFFFFF" w:themeColor="background1"/>
                      <w:lang w:bidi="sk-SK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Prepojenie na ďalšie online vlastnosti:"/>
                      <w:tag w:val="Prepojenie na ďalšie online vlastnosti:"/>
                      <w:id w:val="1480037238"/>
                      <w:placeholder>
                        <w:docPart w:val="67F5DB5AF55B499EBDA4E46FE30B1D1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r w:rsidR="009B4AE8">
                        <w:rPr>
                          <w:color w:val="FFFFFF" w:themeColor="background1"/>
                        </w:rPr>
                        <w:t>nationality: slovak</w:t>
                      </w:r>
                      <w:r w:rsidR="009B4AE8">
                        <w:rPr>
                          <w:color w:val="FFFFFF" w:themeColor="background1"/>
                        </w:rPr>
                        <w:br/>
                        <w:t>date of birth: 29/06/1984</w:t>
                      </w:r>
                    </w:sdtContent>
                  </w:sdt>
                </w:p>
              </w:tc>
            </w:tr>
          </w:tbl>
          <w:p w:rsidR="002C2CDD" w:rsidRPr="00333CD3" w:rsidRDefault="00893F7A" w:rsidP="007569C1">
            <w:pPr>
              <w:pStyle w:val="Nadpis3"/>
            </w:pPr>
            <w:r>
              <w:t>education</w:t>
            </w:r>
          </w:p>
          <w:p w:rsidR="00D211EC" w:rsidRDefault="00D211EC" w:rsidP="00D211EC">
            <w:pPr>
              <w:jc w:val="both"/>
              <w:rPr>
                <w:rFonts w:ascii="Arial Narrow" w:hAnsi="Arial Narrow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2007-2009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Title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qualification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obtained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general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teachers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Main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subjects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>/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occupational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skills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biology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–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chemistry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Title and type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organization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providing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training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Faculty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Natural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Sciences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P. J.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Safarik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Kosice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Degree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international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classification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higher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degree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(Mgr.)</w:t>
            </w:r>
          </w:p>
          <w:p w:rsidR="009420C1" w:rsidRDefault="009420C1" w:rsidP="007569C1"/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2007 </w:t>
            </w:r>
          </w:p>
          <w:p w:rsidR="001726A8" w:rsidRPr="001726A8" w:rsidRDefault="001726A8" w:rsidP="001726A8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1726A8">
              <w:rPr>
                <w:rFonts w:ascii="Calibri" w:hAnsi="Calibri"/>
                <w:sz w:val="21"/>
                <w:szCs w:val="21"/>
              </w:rPr>
              <w:t xml:space="preserve">Title of </w:t>
            </w:r>
            <w:proofErr w:type="spellStart"/>
            <w:r w:rsidRPr="001726A8">
              <w:rPr>
                <w:rFonts w:ascii="Calibri" w:hAnsi="Calibri"/>
                <w:sz w:val="21"/>
                <w:szCs w:val="21"/>
              </w:rPr>
              <w:t>qualification</w:t>
            </w:r>
            <w:proofErr w:type="spellEnd"/>
            <w:r w:rsidRPr="001726A8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1726A8">
              <w:rPr>
                <w:rFonts w:ascii="Calibri" w:hAnsi="Calibri"/>
                <w:sz w:val="21"/>
                <w:szCs w:val="21"/>
              </w:rPr>
              <w:t>doctor</w:t>
            </w:r>
            <w:proofErr w:type="spellEnd"/>
            <w:r w:rsidRPr="001726A8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1726A8">
              <w:rPr>
                <w:rFonts w:ascii="Calibri" w:hAnsi="Calibri"/>
                <w:sz w:val="21"/>
                <w:szCs w:val="21"/>
              </w:rPr>
              <w:t>natural</w:t>
            </w:r>
            <w:proofErr w:type="spellEnd"/>
            <w:r w:rsidRPr="001726A8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1726A8">
              <w:rPr>
                <w:rFonts w:ascii="Calibri" w:hAnsi="Calibri"/>
                <w:sz w:val="21"/>
                <w:szCs w:val="21"/>
              </w:rPr>
              <w:t>sciences</w:t>
            </w:r>
            <w:proofErr w:type="spellEnd"/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Main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subjects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>/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occupational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skills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biology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Title and type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training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organization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Faculty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Science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P. J.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Safarik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Kosice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b/>
                <w:bCs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Degree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international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classification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rigorous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study (RNDr.</w:t>
            </w:r>
          </w:p>
          <w:p w:rsidR="00D211EC" w:rsidRDefault="00D211EC" w:rsidP="00D211EC">
            <w:pPr>
              <w:jc w:val="both"/>
              <w:rPr>
                <w:rFonts w:ascii="Arial Narrow" w:hAnsi="Arial Narrow"/>
                <w:b/>
                <w:bCs/>
              </w:rPr>
            </w:pP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2002-2007</w:t>
            </w:r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F36FB">
              <w:rPr>
                <w:rFonts w:ascii="Calibri" w:hAnsi="Calibri"/>
                <w:sz w:val="21"/>
                <w:szCs w:val="21"/>
              </w:rPr>
              <w:t xml:space="preserve">Title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qualification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one-field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master's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degree</w:t>
            </w:r>
            <w:proofErr w:type="spellEnd"/>
          </w:p>
          <w:p w:rsidR="002F36FB" w:rsidRPr="002F36FB" w:rsidRDefault="00A44F93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  <w:szCs w:val="21"/>
              </w:rPr>
              <w:t>Main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subjects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>/</w:t>
            </w:r>
            <w:proofErr w:type="spellStart"/>
            <w:r w:rsidR="002F36FB" w:rsidRPr="002F36FB">
              <w:rPr>
                <w:rFonts w:ascii="Calibri" w:hAnsi="Calibri"/>
                <w:sz w:val="21"/>
                <w:szCs w:val="21"/>
              </w:rPr>
              <w:t>occupational</w:t>
            </w:r>
            <w:proofErr w:type="spellEnd"/>
            <w:r w:rsidR="002F36FB"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2F36FB" w:rsidRPr="002F36FB">
              <w:rPr>
                <w:rFonts w:ascii="Calibri" w:hAnsi="Calibri"/>
                <w:sz w:val="21"/>
                <w:szCs w:val="21"/>
              </w:rPr>
              <w:t>skills</w:t>
            </w:r>
            <w:proofErr w:type="spellEnd"/>
            <w:r w:rsidR="002F36FB"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="002F36FB" w:rsidRPr="002F36FB">
              <w:rPr>
                <w:rFonts w:ascii="Calibri" w:hAnsi="Calibri"/>
                <w:sz w:val="21"/>
                <w:szCs w:val="21"/>
              </w:rPr>
              <w:t>Environmental</w:t>
            </w:r>
            <w:proofErr w:type="spellEnd"/>
            <w:r w:rsidR="002F36FB"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2F36FB" w:rsidRPr="002F36FB">
              <w:rPr>
                <w:rFonts w:ascii="Calibri" w:hAnsi="Calibri"/>
                <w:sz w:val="21"/>
                <w:szCs w:val="21"/>
              </w:rPr>
              <w:t>ecology</w:t>
            </w:r>
            <w:proofErr w:type="spellEnd"/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Name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type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training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organization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Faculty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Natural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Sciences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P. J.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Safarik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Kosice</w:t>
            </w:r>
            <w:proofErr w:type="spellEnd"/>
            <w:r w:rsidR="00A44F93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="00A44F93">
              <w:rPr>
                <w:rFonts w:ascii="Calibri" w:hAnsi="Calibri"/>
                <w:sz w:val="21"/>
                <w:szCs w:val="21"/>
              </w:rPr>
              <w:t>university</w:t>
            </w:r>
            <w:proofErr w:type="spellEnd"/>
          </w:p>
          <w:p w:rsidR="002F36FB" w:rsidRPr="002F36FB" w:rsidRDefault="002F36FB" w:rsidP="002F36FB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Degree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in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national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international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classification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: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higher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F36FB">
              <w:rPr>
                <w:rFonts w:ascii="Calibri" w:hAnsi="Calibri"/>
                <w:sz w:val="21"/>
                <w:szCs w:val="21"/>
              </w:rPr>
              <w:t>degree</w:t>
            </w:r>
            <w:proofErr w:type="spellEnd"/>
            <w:r w:rsidRPr="002F36FB">
              <w:rPr>
                <w:rFonts w:ascii="Calibri" w:hAnsi="Calibri"/>
                <w:sz w:val="21"/>
                <w:szCs w:val="21"/>
              </w:rPr>
              <w:t xml:space="preserve"> (Mgr.)</w:t>
            </w:r>
          </w:p>
          <w:p w:rsidR="00580AD7" w:rsidRPr="00333CD3" w:rsidRDefault="00580AD7" w:rsidP="00580AD7">
            <w:pPr>
              <w:pStyle w:val="Nadpis3"/>
            </w:pPr>
            <w:r>
              <w:t>work experience</w:t>
            </w:r>
          </w:p>
          <w:p w:rsidR="00D211EC" w:rsidRPr="00FB0683" w:rsidRDefault="00D211EC" w:rsidP="00D211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 xml:space="preserve">2008-2010  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From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– To: </w:t>
            </w:r>
            <w:r w:rsidR="00DC20FD">
              <w:rPr>
                <w:rFonts w:ascii="Calibri" w:hAnsi="Calibri"/>
                <w:sz w:val="21"/>
                <w:szCs w:val="21"/>
              </w:rPr>
              <w:t xml:space="preserve">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                             </w:t>
            </w:r>
            <w:r w:rsidRPr="002804EC">
              <w:rPr>
                <w:rFonts w:ascii="Calibri" w:hAnsi="Calibri"/>
                <w:sz w:val="21"/>
                <w:szCs w:val="21"/>
              </w:rPr>
              <w:t xml:space="preserve">August 2011 –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duration</w:t>
            </w:r>
            <w:proofErr w:type="spellEnd"/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Employment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occupation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>:</w:t>
            </w:r>
            <w:r w:rsidRPr="002804EC">
              <w:rPr>
                <w:rFonts w:ascii="Calibri" w:hAnsi="Calibri"/>
                <w:sz w:val="21"/>
                <w:szCs w:val="21"/>
              </w:rPr>
              <w:tab/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   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 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High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school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teacher</w:t>
            </w:r>
            <w:proofErr w:type="spellEnd"/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Main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activities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responsibilities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110768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0530F1">
              <w:rPr>
                <w:rFonts w:ascii="Calibri" w:hAnsi="Calibri"/>
                <w:sz w:val="21"/>
                <w:szCs w:val="21"/>
              </w:rPr>
              <w:t>Cla</w:t>
            </w:r>
            <w:r w:rsidRPr="002804EC">
              <w:rPr>
                <w:rFonts w:ascii="Calibri" w:hAnsi="Calibri"/>
                <w:sz w:val="21"/>
                <w:szCs w:val="21"/>
              </w:rPr>
              <w:t>ss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teacher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Environmental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804EC" w:rsidRPr="002804EC" w:rsidRDefault="00E65521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</w:t>
            </w:r>
            <w:r w:rsidR="002804EC" w:rsidRPr="002804EC"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  </w:t>
            </w:r>
            <w:proofErr w:type="spellStart"/>
            <w:r w:rsidR="002804EC" w:rsidRPr="002804EC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="002804EC"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2804EC" w:rsidRPr="002804EC">
              <w:rPr>
                <w:rFonts w:ascii="Calibri" w:hAnsi="Calibri"/>
                <w:sz w:val="21"/>
                <w:szCs w:val="21"/>
              </w:rPr>
              <w:t>coordinator</w:t>
            </w:r>
            <w:proofErr w:type="spellEnd"/>
            <w:r w:rsidR="002804EC"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lastRenderedPageBreak/>
              <w:t>Name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address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the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employer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0530F1">
              <w:rPr>
                <w:rFonts w:ascii="Calibri" w:hAnsi="Calibri"/>
                <w:sz w:val="21"/>
                <w:szCs w:val="21"/>
              </w:rPr>
              <w:t xml:space="preserve"> </w:t>
            </w:r>
            <w:r w:rsidR="00E65521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</w:t>
            </w:r>
            <w:r w:rsidR="00A44F93">
              <w:rPr>
                <w:rFonts w:ascii="Calibri" w:hAnsi="Calibri"/>
                <w:sz w:val="21"/>
                <w:szCs w:val="21"/>
              </w:rPr>
              <w:t xml:space="preserve">   </w:t>
            </w:r>
            <w:proofErr w:type="spellStart"/>
            <w:r w:rsidR="000530F1">
              <w:rPr>
                <w:rFonts w:ascii="Calibri" w:hAnsi="Calibri"/>
                <w:sz w:val="21"/>
                <w:szCs w:val="21"/>
              </w:rPr>
              <w:t>Gra</w:t>
            </w:r>
            <w:r w:rsidRPr="002804EC">
              <w:rPr>
                <w:rFonts w:ascii="Calibri" w:hAnsi="Calibri"/>
                <w:sz w:val="21"/>
                <w:szCs w:val="21"/>
              </w:rPr>
              <w:t>mmar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School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- Gymnázium   </w:t>
            </w:r>
          </w:p>
          <w:p w:rsidR="002804EC" w:rsidRPr="002804EC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 SN</w:t>
            </w:r>
            <w:r w:rsidRPr="002804EC">
              <w:rPr>
                <w:rFonts w:ascii="Calibri" w:hAnsi="Calibri"/>
                <w:sz w:val="21"/>
                <w:szCs w:val="21"/>
              </w:rPr>
              <w:t>P 1, 056 01 Gelnica</w:t>
            </w:r>
          </w:p>
          <w:p w:rsidR="002804EC" w:rsidRPr="002804EC" w:rsidRDefault="002804EC" w:rsidP="002804EC">
            <w:pPr>
              <w:jc w:val="both"/>
              <w:rPr>
                <w:rFonts w:ascii="Calibri" w:eastAsia="Rockwell" w:hAnsi="Calibri" w:cs="Times New Roman"/>
                <w:b/>
                <w:bCs/>
                <w:sz w:val="21"/>
                <w:szCs w:val="21"/>
              </w:rPr>
            </w:pPr>
            <w:r w:rsidRPr="002804EC">
              <w:rPr>
                <w:rFonts w:ascii="Calibri" w:hAnsi="Calibri"/>
                <w:sz w:val="21"/>
                <w:szCs w:val="21"/>
              </w:rPr>
              <w:t xml:space="preserve">Type of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work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sector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     </w:t>
            </w:r>
            <w:proofErr w:type="spellStart"/>
            <w:r w:rsidR="000530F1">
              <w:rPr>
                <w:rFonts w:ascii="Calibri" w:hAnsi="Calibri"/>
                <w:sz w:val="21"/>
                <w:szCs w:val="21"/>
              </w:rPr>
              <w:t>se</w:t>
            </w:r>
            <w:r w:rsidRPr="002804EC">
              <w:rPr>
                <w:rFonts w:ascii="Calibri" w:hAnsi="Calibri"/>
                <w:sz w:val="21"/>
                <w:szCs w:val="21"/>
              </w:rPr>
              <w:t>condary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general</w:t>
            </w:r>
            <w:proofErr w:type="spellEnd"/>
            <w:r w:rsidRPr="002804EC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2804EC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</w:p>
          <w:p w:rsidR="002804EC" w:rsidRDefault="002804EC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DC20FD" w:rsidRDefault="00DC20FD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</w:p>
          <w:p w:rsidR="002804EC" w:rsidRPr="00A03296" w:rsidRDefault="002804EC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2008-</w:t>
            </w:r>
            <w:r w:rsidRPr="00A03296">
              <w:rPr>
                <w:rFonts w:ascii="Arial Narrow" w:eastAsia="Rockwell" w:hAnsi="Arial Narrow" w:cs="Times New Roman"/>
                <w:b/>
                <w:bCs/>
              </w:rPr>
              <w:t xml:space="preserve">2010  </w:t>
            </w:r>
          </w:p>
          <w:p w:rsidR="002804EC" w:rsidRPr="000530F1" w:rsidRDefault="00580AD7" w:rsidP="002804EC">
            <w:pPr>
              <w:jc w:val="both"/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  <w:szCs w:val="21"/>
              </w:rPr>
              <w:t>Employment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occupation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 w:rsidR="00DC20FD">
              <w:rPr>
                <w:rFonts w:ascii="Calibri" w:hAnsi="Calibri"/>
                <w:sz w:val="21"/>
                <w:szCs w:val="21"/>
              </w:rPr>
              <w:t>e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ducator</w:t>
            </w:r>
            <w:proofErr w:type="spellEnd"/>
          </w:p>
          <w:p w:rsidR="000530F1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Main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activities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responsibilities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coordinator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environmental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804EC" w:rsidRPr="000530F1" w:rsidRDefault="000530F1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activities</w:t>
            </w:r>
            <w:proofErr w:type="spellEnd"/>
          </w:p>
          <w:p w:rsidR="000530F1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Name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address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employer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Leisure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Center Gelnica, Slovenská </w:t>
            </w:r>
          </w:p>
          <w:p w:rsidR="002804EC" w:rsidRPr="000530F1" w:rsidRDefault="000530F1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46, 056 01 Gelnica</w:t>
            </w:r>
          </w:p>
          <w:p w:rsidR="000530F1" w:rsidRDefault="00DC20FD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Type of </w:t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work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or </w:t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sector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l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eisure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 xml:space="preserve">centre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for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7A10C7">
              <w:rPr>
                <w:rFonts w:ascii="Calibri" w:hAnsi="Calibri"/>
                <w:sz w:val="21"/>
                <w:szCs w:val="21"/>
              </w:rPr>
              <w:t>children</w:t>
            </w:r>
            <w:proofErr w:type="spellEnd"/>
          </w:p>
          <w:p w:rsidR="002804EC" w:rsidRPr="000530F1" w:rsidRDefault="000530F1" w:rsidP="002804EC">
            <w:pPr>
              <w:jc w:val="both"/>
              <w:rPr>
                <w:rFonts w:ascii="Calibri" w:eastAsia="Rockwell" w:hAnsi="Calibri" w:cs="Times New Roman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 xml:space="preserve">  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and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youth</w:t>
            </w:r>
            <w:proofErr w:type="spellEnd"/>
            <w:r w:rsidR="002804EC" w:rsidRPr="000530F1">
              <w:rPr>
                <w:rFonts w:ascii="Calibri" w:eastAsia="Rockwell" w:hAnsi="Calibri" w:cs="Times New Roman"/>
                <w:sz w:val="21"/>
                <w:szCs w:val="21"/>
              </w:rPr>
              <w:tab/>
            </w:r>
          </w:p>
          <w:p w:rsidR="002804EC" w:rsidRPr="00FB0683" w:rsidRDefault="002804EC" w:rsidP="002804EC">
            <w:pPr>
              <w:jc w:val="both"/>
              <w:rPr>
                <w:rFonts w:ascii="Arial Narrow" w:eastAsia="Rockwell" w:hAnsi="Arial Narrow" w:cs="Times New Roman"/>
                <w:b/>
                <w:bCs/>
              </w:rPr>
            </w:pPr>
            <w:r w:rsidRPr="00FB0683">
              <w:rPr>
                <w:rFonts w:ascii="Arial Narrow" w:eastAsia="Rockwell" w:hAnsi="Arial Narrow" w:cs="Times New Roman"/>
                <w:b/>
                <w:bCs/>
              </w:rPr>
              <w:t>2010-2011</w:t>
            </w:r>
          </w:p>
          <w:p w:rsidR="002804EC" w:rsidRPr="000530F1" w:rsidRDefault="00DC20FD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  <w:szCs w:val="21"/>
              </w:rPr>
              <w:t>Employment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occupation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r w:rsidR="002804EC"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t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>eacher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B5161F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Main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activities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responsibilities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class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teacher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,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environmental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:rsidR="002804EC" w:rsidRPr="000530F1" w:rsidRDefault="00B5161F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="002804EC" w:rsidRPr="000530F1">
              <w:rPr>
                <w:rFonts w:ascii="Calibri" w:hAnsi="Calibri"/>
                <w:sz w:val="21"/>
                <w:szCs w:val="21"/>
              </w:rPr>
              <w:t>coordinator</w:t>
            </w:r>
            <w:proofErr w:type="spellEnd"/>
          </w:p>
          <w:p w:rsidR="00B5161F" w:rsidRDefault="002804EC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Name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and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address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the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employer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  <w:t>Základná škola Švedlár, Školská</w:t>
            </w:r>
          </w:p>
          <w:p w:rsidR="002804EC" w:rsidRPr="000530F1" w:rsidRDefault="00B5161F" w:rsidP="002804E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                                                                      </w:t>
            </w:r>
            <w:r w:rsidR="007A10C7">
              <w:rPr>
                <w:rFonts w:ascii="Calibri" w:hAnsi="Calibri"/>
                <w:sz w:val="21"/>
                <w:szCs w:val="21"/>
              </w:rPr>
              <w:t>1</w:t>
            </w:r>
            <w:r w:rsidR="002804EC" w:rsidRPr="000530F1">
              <w:rPr>
                <w:rFonts w:ascii="Calibri" w:hAnsi="Calibri"/>
                <w:sz w:val="21"/>
                <w:szCs w:val="21"/>
              </w:rPr>
              <w:t xml:space="preserve">21, 053 34 Švedlár </w:t>
            </w:r>
          </w:p>
          <w:p w:rsidR="002804EC" w:rsidRPr="000530F1" w:rsidRDefault="002804EC" w:rsidP="002804EC">
            <w:pPr>
              <w:rPr>
                <w:rFonts w:ascii="Calibri" w:hAnsi="Calibri"/>
                <w:sz w:val="21"/>
                <w:szCs w:val="21"/>
              </w:rPr>
            </w:pPr>
            <w:r w:rsidRPr="000530F1">
              <w:rPr>
                <w:rFonts w:ascii="Calibri" w:hAnsi="Calibri"/>
                <w:sz w:val="21"/>
                <w:szCs w:val="21"/>
              </w:rPr>
              <w:t xml:space="preserve">Type of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work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or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sector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of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e</w:t>
            </w:r>
            <w:r w:rsidR="00DC20FD">
              <w:rPr>
                <w:rFonts w:ascii="Calibri" w:hAnsi="Calibri"/>
                <w:sz w:val="21"/>
                <w:szCs w:val="21"/>
              </w:rPr>
              <w:t>ducation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: </w:t>
            </w:r>
            <w:r w:rsidRPr="000530F1">
              <w:rPr>
                <w:rFonts w:ascii="Calibri" w:hAnsi="Calibri"/>
                <w:sz w:val="21"/>
                <w:szCs w:val="21"/>
              </w:rPr>
              <w:tab/>
            </w:r>
            <w:proofErr w:type="spellStart"/>
            <w:r w:rsidR="002737B2">
              <w:rPr>
                <w:rFonts w:ascii="Calibri" w:hAnsi="Calibri"/>
                <w:sz w:val="21"/>
                <w:szCs w:val="21"/>
              </w:rPr>
              <w:t>elementary</w:t>
            </w:r>
            <w:proofErr w:type="spellEnd"/>
            <w:r w:rsidRPr="000530F1">
              <w:rPr>
                <w:rFonts w:ascii="Calibri" w:hAnsi="Calibri"/>
                <w:sz w:val="21"/>
                <w:szCs w:val="21"/>
              </w:rPr>
              <w:t xml:space="preserve"> </w:t>
            </w:r>
            <w:proofErr w:type="spellStart"/>
            <w:r w:rsidRPr="000530F1">
              <w:rPr>
                <w:rFonts w:ascii="Calibri" w:hAnsi="Calibri"/>
                <w:sz w:val="21"/>
                <w:szCs w:val="21"/>
              </w:rPr>
              <w:t>education</w:t>
            </w:r>
            <w:proofErr w:type="spellEnd"/>
          </w:p>
          <w:p w:rsidR="002804EC" w:rsidRDefault="002804EC" w:rsidP="002804EC">
            <w:pPr>
              <w:jc w:val="center"/>
              <w:rPr>
                <w:rFonts w:ascii="Calibri" w:hAnsi="Calibri"/>
                <w:sz w:val="21"/>
                <w:szCs w:val="21"/>
              </w:rPr>
            </w:pPr>
          </w:p>
          <w:p w:rsidR="00110768" w:rsidRDefault="00110768" w:rsidP="002804EC">
            <w:pPr>
              <w:jc w:val="center"/>
              <w:rPr>
                <w:rFonts w:ascii="Calibri" w:hAnsi="Calibri"/>
                <w:sz w:val="21"/>
                <w:szCs w:val="21"/>
              </w:rPr>
            </w:pPr>
          </w:p>
          <w:p w:rsidR="00110768" w:rsidRPr="00333CD3" w:rsidRDefault="00110768" w:rsidP="00110768">
            <w:pPr>
              <w:pStyle w:val="Nadpis3"/>
            </w:pPr>
            <w:r>
              <w:t>activities and HOBBIES</w:t>
            </w:r>
          </w:p>
          <w:p w:rsidR="00EF6C7B" w:rsidRPr="00EF6C7B" w:rsidRDefault="00EF6C7B" w:rsidP="00EF6C7B">
            <w:pPr>
              <w:pStyle w:val="PredformtovanHTML"/>
              <w:spacing w:line="360" w:lineRule="auto"/>
              <w:jc w:val="both"/>
              <w:rPr>
                <w:rFonts w:ascii="Calibri" w:hAnsi="Calibri" w:cs="Calibri"/>
              </w:rPr>
            </w:pPr>
            <w:r w:rsidRPr="00EF6C7B">
              <w:rPr>
                <w:rFonts w:ascii="Calibri" w:hAnsi="Calibri" w:cs="Calibri"/>
                <w:lang w:val="en"/>
              </w:rPr>
              <w:t>I love my job and my family. My hobbi</w:t>
            </w:r>
            <w:r w:rsidR="009B4FEE">
              <w:rPr>
                <w:rFonts w:ascii="Calibri" w:hAnsi="Calibri" w:cs="Calibri"/>
                <w:lang w:val="en"/>
              </w:rPr>
              <w:t xml:space="preserve">es include sports and movement </w:t>
            </w:r>
            <w:r w:rsidRPr="00EF6C7B">
              <w:rPr>
                <w:rFonts w:ascii="Calibri" w:hAnsi="Calibri" w:cs="Calibri"/>
                <w:lang w:val="en"/>
              </w:rPr>
              <w:t>(running, football, swimming, dancing), nature, cooking, hiking and youth work and experiments. I am very sociable and adaptable, I like a cheerful active company of people, where there is a lack of good mood, singing and wit.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EF6C7B">
              <w:rPr>
                <w:rStyle w:val="y2iqfc"/>
                <w:rFonts w:ascii="Calibri" w:hAnsi="Calibri" w:cs="Calibri"/>
                <w:lang w:val="en"/>
              </w:rPr>
              <w:t>In 2019, I was part of the TOP 10 best teachers in Slovakia.</w:t>
            </w:r>
          </w:p>
          <w:p w:rsidR="00EF6C7B" w:rsidRDefault="00EF6C7B" w:rsidP="00EF6C7B">
            <w:pPr>
              <w:pStyle w:val="PredformtovanHTML"/>
              <w:spacing w:line="360" w:lineRule="auto"/>
              <w:jc w:val="both"/>
              <w:rPr>
                <w:rFonts w:ascii="Calibri" w:hAnsi="Calibri" w:cs="Calibri"/>
                <w:lang w:val="en"/>
              </w:rPr>
            </w:pPr>
          </w:p>
          <w:p w:rsidR="00A34760" w:rsidRPr="00EF6C7B" w:rsidRDefault="00A34760" w:rsidP="00EF6C7B">
            <w:pPr>
              <w:jc w:val="center"/>
              <w:rPr>
                <w:lang w:eastAsia="sk-SK"/>
              </w:rPr>
            </w:pPr>
          </w:p>
        </w:tc>
        <w:bookmarkStart w:id="0" w:name="_GoBack"/>
        <w:bookmarkEnd w:id="0"/>
      </w:tr>
      <w:tr w:rsidR="009420C1" w:rsidRPr="00333CD3" w:rsidTr="00B5161F">
        <w:tc>
          <w:tcPr>
            <w:tcW w:w="3688" w:type="dxa"/>
            <w:tcMar>
              <w:top w:w="504" w:type="dxa"/>
              <w:right w:w="720" w:type="dxa"/>
            </w:tcMar>
          </w:tcPr>
          <w:p w:rsidR="009420C1" w:rsidRDefault="009420C1" w:rsidP="00A34760">
            <w:pPr>
              <w:pStyle w:val="Inicily"/>
              <w:ind w:left="0" w:right="144"/>
              <w:jc w:val="left"/>
              <w:rPr>
                <w:noProof/>
                <w:lang w:eastAsia="sk-SK"/>
              </w:rPr>
            </w:pPr>
          </w:p>
        </w:tc>
        <w:tc>
          <w:tcPr>
            <w:tcW w:w="6548" w:type="dxa"/>
            <w:tcMar>
              <w:top w:w="504" w:type="dxa"/>
              <w:left w:w="0" w:type="dxa"/>
            </w:tcMar>
          </w:tcPr>
          <w:p w:rsidR="009420C1" w:rsidRPr="00893F7A" w:rsidRDefault="009420C1" w:rsidP="00C612DA">
            <w:pPr>
              <w:pStyle w:val="Nadpis1"/>
              <w:rPr>
                <w:color w:val="FFFFFF" w:themeColor="background1"/>
              </w:rPr>
            </w:pPr>
          </w:p>
        </w:tc>
      </w:tr>
    </w:tbl>
    <w:p w:rsidR="006909FF" w:rsidRPr="009420C1" w:rsidRDefault="009420C1" w:rsidP="009420C1">
      <w:pPr>
        <w:tabs>
          <w:tab w:val="left" w:pos="8989"/>
        </w:tabs>
      </w:pPr>
      <w:r>
        <w:tab/>
      </w:r>
    </w:p>
    <w:sectPr w:rsidR="006909FF" w:rsidRPr="009420C1" w:rsidSect="00806C82">
      <w:headerReference w:type="default" r:id="rId10"/>
      <w:footerReference w:type="default" r:id="rId11"/>
      <w:footerReference w:type="first" r:id="rId12"/>
      <w:pgSz w:w="11906" w:h="16838" w:code="9"/>
      <w:pgMar w:top="862" w:right="845" w:bottom="2302" w:left="845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A9E" w:rsidRDefault="00EE6A9E" w:rsidP="00713050">
      <w:pPr>
        <w:spacing w:line="240" w:lineRule="auto"/>
      </w:pPr>
      <w:r>
        <w:separator/>
      </w:r>
    </w:p>
  </w:endnote>
  <w:endnote w:type="continuationSeparator" w:id="0">
    <w:p w:rsidR="00EE6A9E" w:rsidRDefault="00EE6A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554"/>
      <w:gridCol w:w="2554"/>
      <w:gridCol w:w="2554"/>
      <w:gridCol w:w="2554"/>
    </w:tblGrid>
    <w:tr w:rsidR="009D6B95" w:rsidTr="00D86AE0">
      <w:tc>
        <w:tcPr>
          <w:tcW w:w="255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684488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 wp14:anchorId="4E49951A" wp14:editId="77E9D4F8">
                    <wp:extent cx="328930" cy="328930"/>
                    <wp:effectExtent l="2540" t="1270" r="1905" b="3175"/>
                    <wp:docPr id="20" name="Group 14" descr="Ikona e-mail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7345" cy="7345"/>
                            </a:xfrm>
                          </wpg:grpSpPr>
                          <wps:wsp>
                            <wps:cNvPr id="21" name="Ová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5" cy="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2" name="Skupina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39" y="2458"/>
                                <a:ext cx="4067" cy="2429"/>
                                <a:chOff x="1639" y="2458"/>
                                <a:chExt cx="7278" cy="4347"/>
                              </a:xfrm>
                            </wpg:grpSpPr>
                            <wps:wsp>
                              <wps:cNvPr id="23" name="Voľný tvar 1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639" y="4715"/>
                                  <a:ext cx="7279" cy="2090"/>
                                </a:xfrm>
                                <a:custGeom>
                                  <a:avLst/>
                                  <a:gdLst>
                                    <a:gd name="T0" fmla="*/ 266223 w 785097"/>
                                    <a:gd name="T1" fmla="*/ 209029 h 209029"/>
                                    <a:gd name="T2" fmla="*/ 363931 w 785097"/>
                                    <a:gd name="T3" fmla="*/ 138910 h 209029"/>
                                    <a:gd name="T4" fmla="*/ 464020 w 785097"/>
                                    <a:gd name="T5" fmla="*/ 209029 h 209029"/>
                                    <a:gd name="T6" fmla="*/ 727861 w 785097"/>
                                    <a:gd name="T7" fmla="*/ 0 h 209029"/>
                                    <a:gd name="T8" fmla="*/ 0 w 785097"/>
                                    <a:gd name="T9" fmla="*/ 0 h 209029"/>
                                    <a:gd name="T10" fmla="*/ 266223 w 785097"/>
                                    <a:gd name="T11" fmla="*/ 209029 h 20902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Rovnoramenný trojuholník 90"/>
                              <wps:cNvSpPr>
                                <a:spLocks/>
                              </wps:cNvSpPr>
                              <wps:spPr bwMode="auto">
                                <a:xfrm rot="5400000" flipV="1">
                                  <a:off x="5838" y="3384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" name="Rovnoramenný trojuholník 90"/>
                              <wps:cNvSpPr>
                                <a:spLocks/>
                              </wps:cNvSpPr>
                              <wps:spPr bwMode="auto">
                                <a:xfrm rot="-5400000" flipH="1" flipV="1">
                                  <a:off x="996" y="3412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6" name="Rovnoramenný trojuholník 2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87" y="2458"/>
                                  <a:ext cx="7231" cy="264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BC4C50" id="Group 14" o:spid="_x0000_s1026" alt="Ikona e-mailu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Ywg18vEGAABMJAAADgAA&#10;AAAAAAAAAAAAAAAuAgAAZHJzL2Uyb0RvYy54bWxQSwECLQAUAAYACAAAACEAaEcb0NgAAAADAQAA&#10;DwAAAAAAAAAAAAAAAABLCQAAZHJzL2Rvd25yZXYueG1sUEsFBgAAAAAEAAQA8wAAAFAKAAAAAA==&#10;">
                    <o:lock v:ext="edit" aspectratio="t"/>
                    <v:oval id="Ová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" fillcolor="#1e2d58 [3204]" stroked="f" strokeweight="1pt">
                      <v:stroke joinstyle="miter"/>
                    </v:oval>
                    <v:group id="Skupina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Voľný tvar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zvxAAAANsAAAAPAAAAZHJzL2Rvd25yZXYueG1sRI9Pa8JA&#10;FMTvhX6H5RW8NZtGk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D4kXO/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468,2090;3374,1389;4302,2090;6748,0;0,0;2468,2090" o:connectangles="0,0,0,0,0,0"/>
                      </v:shape>
                      <v:shape id="Rovnoramenný trojuholní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 id="Rovnoramenný trojuholní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Rovnoramenný trojuholník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  <w:r w:rsidR="00EF6C7B" w:rsidRPr="00EF6C7B">
            <w:rPr>
              <w:sz w:val="14"/>
            </w:rPr>
            <w:t>SKARBEKOVA.GYML@GMAIL.COM</w:t>
          </w:r>
        </w:p>
      </w:tc>
      <w:tc>
        <w:tcPr>
          <w:tcW w:w="255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D6B95" w:rsidP="00684488">
          <w:pPr>
            <w:pStyle w:val="Pta"/>
          </w:pPr>
        </w:p>
      </w:tc>
      <w:tc>
        <w:tcPr>
          <w:tcW w:w="255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24C23" w:rsidRDefault="00D86AE0" w:rsidP="00024C23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 wp14:anchorId="5459A165" wp14:editId="0D917A6F">
                    <wp:extent cx="328930" cy="328930"/>
                    <wp:effectExtent l="17780" t="10795" r="15240" b="12700"/>
                    <wp:docPr id="17" name="Group 11" descr="Ikona telefón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8" name="Symbol telefónu v kruhu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29 w 3451"/>
                                  <a:gd name="T1" fmla="*/ 0 h 3450"/>
                                  <a:gd name="T2" fmla="*/ 254 w 3451"/>
                                  <a:gd name="T3" fmla="*/ 3 h 3450"/>
                                  <a:gd name="T4" fmla="*/ 279 w 3451"/>
                                  <a:gd name="T5" fmla="*/ 9 h 3450"/>
                                  <a:gd name="T6" fmla="*/ 302 w 3451"/>
                                  <a:gd name="T7" fmla="*/ 18 h 3450"/>
                                  <a:gd name="T8" fmla="*/ 324 w 3451"/>
                                  <a:gd name="T9" fmla="*/ 29 h 3450"/>
                                  <a:gd name="T10" fmla="*/ 345 w 3451"/>
                                  <a:gd name="T11" fmla="*/ 43 h 3450"/>
                                  <a:gd name="T12" fmla="*/ 363 w 3451"/>
                                  <a:gd name="T13" fmla="*/ 59 h 3450"/>
                                  <a:gd name="T14" fmla="*/ 380 w 3451"/>
                                  <a:gd name="T15" fmla="*/ 77 h 3450"/>
                                  <a:gd name="T16" fmla="*/ 395 w 3451"/>
                                  <a:gd name="T17" fmla="*/ 96 h 3450"/>
                                  <a:gd name="T18" fmla="*/ 407 w 3451"/>
                                  <a:gd name="T19" fmla="*/ 118 h 3450"/>
                                  <a:gd name="T20" fmla="*/ 417 w 3451"/>
                                  <a:gd name="T21" fmla="*/ 140 h 3450"/>
                                  <a:gd name="T22" fmla="*/ 425 w 3451"/>
                                  <a:gd name="T23" fmla="*/ 164 h 3450"/>
                                  <a:gd name="T24" fmla="*/ 429 w 3451"/>
                                  <a:gd name="T25" fmla="*/ 190 h 3450"/>
                                  <a:gd name="T26" fmla="*/ 431 w 3451"/>
                                  <a:gd name="T27" fmla="*/ 216 h 3450"/>
                                  <a:gd name="T28" fmla="*/ 429 w 3451"/>
                                  <a:gd name="T29" fmla="*/ 242 h 3450"/>
                                  <a:gd name="T30" fmla="*/ 425 w 3451"/>
                                  <a:gd name="T31" fmla="*/ 267 h 3450"/>
                                  <a:gd name="T32" fmla="*/ 417 w 3451"/>
                                  <a:gd name="T33" fmla="*/ 291 h 3450"/>
                                  <a:gd name="T34" fmla="*/ 407 w 3451"/>
                                  <a:gd name="T35" fmla="*/ 313 h 3450"/>
                                  <a:gd name="T36" fmla="*/ 395 w 3451"/>
                                  <a:gd name="T37" fmla="*/ 335 h 3450"/>
                                  <a:gd name="T38" fmla="*/ 380 w 3451"/>
                                  <a:gd name="T39" fmla="*/ 354 h 3450"/>
                                  <a:gd name="T40" fmla="*/ 363 w 3451"/>
                                  <a:gd name="T41" fmla="*/ 372 h 3450"/>
                                  <a:gd name="T42" fmla="*/ 345 w 3451"/>
                                  <a:gd name="T43" fmla="*/ 388 h 3450"/>
                                  <a:gd name="T44" fmla="*/ 324 w 3451"/>
                                  <a:gd name="T45" fmla="*/ 402 h 3450"/>
                                  <a:gd name="T46" fmla="*/ 302 w 3451"/>
                                  <a:gd name="T47" fmla="*/ 413 h 3450"/>
                                  <a:gd name="T48" fmla="*/ 279 w 3451"/>
                                  <a:gd name="T49" fmla="*/ 422 h 3450"/>
                                  <a:gd name="T50" fmla="*/ 254 w 3451"/>
                                  <a:gd name="T51" fmla="*/ 428 h 3450"/>
                                  <a:gd name="T52" fmla="*/ 229 w 3451"/>
                                  <a:gd name="T53" fmla="*/ 431 h 3450"/>
                                  <a:gd name="T54" fmla="*/ 202 w 3451"/>
                                  <a:gd name="T55" fmla="*/ 431 h 3450"/>
                                  <a:gd name="T56" fmla="*/ 177 w 3451"/>
                                  <a:gd name="T57" fmla="*/ 428 h 3450"/>
                                  <a:gd name="T58" fmla="*/ 152 w 3451"/>
                                  <a:gd name="T59" fmla="*/ 422 h 3450"/>
                                  <a:gd name="T60" fmla="*/ 129 w 3451"/>
                                  <a:gd name="T61" fmla="*/ 413 h 3450"/>
                                  <a:gd name="T62" fmla="*/ 107 w 3451"/>
                                  <a:gd name="T63" fmla="*/ 402 h 3450"/>
                                  <a:gd name="T64" fmla="*/ 86 w 3451"/>
                                  <a:gd name="T65" fmla="*/ 388 h 3450"/>
                                  <a:gd name="T66" fmla="*/ 67 w 3451"/>
                                  <a:gd name="T67" fmla="*/ 372 h 3450"/>
                                  <a:gd name="T68" fmla="*/ 51 w 3451"/>
                                  <a:gd name="T69" fmla="*/ 354 h 3450"/>
                                  <a:gd name="T70" fmla="*/ 36 w 3451"/>
                                  <a:gd name="T71" fmla="*/ 335 h 3450"/>
                                  <a:gd name="T72" fmla="*/ 24 w 3451"/>
                                  <a:gd name="T73" fmla="*/ 313 h 3450"/>
                                  <a:gd name="T74" fmla="*/ 13 w 3451"/>
                                  <a:gd name="T75" fmla="*/ 291 h 3450"/>
                                  <a:gd name="T76" fmla="*/ 6 w 3451"/>
                                  <a:gd name="T77" fmla="*/ 267 h 3450"/>
                                  <a:gd name="T78" fmla="*/ 2 w 3451"/>
                                  <a:gd name="T79" fmla="*/ 242 h 3450"/>
                                  <a:gd name="T80" fmla="*/ 0 w 3451"/>
                                  <a:gd name="T81" fmla="*/ 216 h 3450"/>
                                  <a:gd name="T82" fmla="*/ 2 w 3451"/>
                                  <a:gd name="T83" fmla="*/ 190 h 3450"/>
                                  <a:gd name="T84" fmla="*/ 6 w 3451"/>
                                  <a:gd name="T85" fmla="*/ 164 h 3450"/>
                                  <a:gd name="T86" fmla="*/ 13 w 3451"/>
                                  <a:gd name="T87" fmla="*/ 140 h 3450"/>
                                  <a:gd name="T88" fmla="*/ 24 w 3451"/>
                                  <a:gd name="T89" fmla="*/ 118 h 3450"/>
                                  <a:gd name="T90" fmla="*/ 36 w 3451"/>
                                  <a:gd name="T91" fmla="*/ 96 h 3450"/>
                                  <a:gd name="T92" fmla="*/ 51 w 3451"/>
                                  <a:gd name="T93" fmla="*/ 77 h 3450"/>
                                  <a:gd name="T94" fmla="*/ 67 w 3451"/>
                                  <a:gd name="T95" fmla="*/ 59 h 3450"/>
                                  <a:gd name="T96" fmla="*/ 86 w 3451"/>
                                  <a:gd name="T97" fmla="*/ 43 h 3450"/>
                                  <a:gd name="T98" fmla="*/ 107 w 3451"/>
                                  <a:gd name="T99" fmla="*/ 29 h 3450"/>
                                  <a:gd name="T100" fmla="*/ 129 w 3451"/>
                                  <a:gd name="T101" fmla="*/ 18 h 3450"/>
                                  <a:gd name="T102" fmla="*/ 152 w 3451"/>
                                  <a:gd name="T103" fmla="*/ 9 h 3450"/>
                                  <a:gd name="T104" fmla="*/ 177 w 3451"/>
                                  <a:gd name="T105" fmla="*/ 3 h 3450"/>
                                  <a:gd name="T106" fmla="*/ 202 w 3451"/>
                                  <a:gd name="T107" fmla="*/ 0 h 3450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Symbol telefónu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89 w 1894"/>
                                  <a:gd name="T1" fmla="*/ 62 h 1896"/>
                                  <a:gd name="T2" fmla="*/ 82 w 1894"/>
                                  <a:gd name="T3" fmla="*/ 70 h 1896"/>
                                  <a:gd name="T4" fmla="*/ 74 w 1894"/>
                                  <a:gd name="T5" fmla="*/ 77 h 1896"/>
                                  <a:gd name="T6" fmla="*/ 66 w 1894"/>
                                  <a:gd name="T7" fmla="*/ 83 h 1896"/>
                                  <a:gd name="T8" fmla="*/ 63 w 1894"/>
                                  <a:gd name="T9" fmla="*/ 87 h 1896"/>
                                  <a:gd name="T10" fmla="*/ 66 w 1894"/>
                                  <a:gd name="T11" fmla="*/ 92 h 1896"/>
                                  <a:gd name="T12" fmla="*/ 70 w 1894"/>
                                  <a:gd name="T13" fmla="*/ 99 h 1896"/>
                                  <a:gd name="T14" fmla="*/ 76 w 1894"/>
                                  <a:gd name="T15" fmla="*/ 108 h 1896"/>
                                  <a:gd name="T16" fmla="*/ 84 w 1894"/>
                                  <a:gd name="T17" fmla="*/ 118 h 1896"/>
                                  <a:gd name="T18" fmla="*/ 93 w 1894"/>
                                  <a:gd name="T19" fmla="*/ 129 h 1896"/>
                                  <a:gd name="T20" fmla="*/ 103 w 1894"/>
                                  <a:gd name="T21" fmla="*/ 140 h 1896"/>
                                  <a:gd name="T22" fmla="*/ 115 w 1894"/>
                                  <a:gd name="T23" fmla="*/ 151 h 1896"/>
                                  <a:gd name="T24" fmla="*/ 129 w 1894"/>
                                  <a:gd name="T25" fmla="*/ 162 h 1896"/>
                                  <a:gd name="T26" fmla="*/ 145 w 1894"/>
                                  <a:gd name="T27" fmla="*/ 172 h 1896"/>
                                  <a:gd name="T28" fmla="*/ 155 w 1894"/>
                                  <a:gd name="T29" fmla="*/ 172 h 1896"/>
                                  <a:gd name="T30" fmla="*/ 162 w 1894"/>
                                  <a:gd name="T31" fmla="*/ 162 h 1896"/>
                                  <a:gd name="T32" fmla="*/ 171 w 1894"/>
                                  <a:gd name="T33" fmla="*/ 153 h 1896"/>
                                  <a:gd name="T34" fmla="*/ 237 w 1894"/>
                                  <a:gd name="T35" fmla="*/ 200 h 1896"/>
                                  <a:gd name="T36" fmla="*/ 232 w 1894"/>
                                  <a:gd name="T37" fmla="*/ 206 h 1896"/>
                                  <a:gd name="T38" fmla="*/ 226 w 1894"/>
                                  <a:gd name="T39" fmla="*/ 212 h 1896"/>
                                  <a:gd name="T40" fmla="*/ 219 w 1894"/>
                                  <a:gd name="T41" fmla="*/ 217 h 1896"/>
                                  <a:gd name="T42" fmla="*/ 212 w 1894"/>
                                  <a:gd name="T43" fmla="*/ 222 h 1896"/>
                                  <a:gd name="T44" fmla="*/ 205 w 1894"/>
                                  <a:gd name="T45" fmla="*/ 227 h 1896"/>
                                  <a:gd name="T46" fmla="*/ 198 w 1894"/>
                                  <a:gd name="T47" fmla="*/ 231 h 1896"/>
                                  <a:gd name="T48" fmla="*/ 192 w 1894"/>
                                  <a:gd name="T49" fmla="*/ 234 h 1896"/>
                                  <a:gd name="T50" fmla="*/ 188 w 1894"/>
                                  <a:gd name="T51" fmla="*/ 237 h 1896"/>
                                  <a:gd name="T52" fmla="*/ 186 w 1894"/>
                                  <a:gd name="T53" fmla="*/ 238 h 1896"/>
                                  <a:gd name="T54" fmla="*/ 180 w 1894"/>
                                  <a:gd name="T55" fmla="*/ 236 h 1896"/>
                                  <a:gd name="T56" fmla="*/ 169 w 1894"/>
                                  <a:gd name="T57" fmla="*/ 232 h 1896"/>
                                  <a:gd name="T58" fmla="*/ 157 w 1894"/>
                                  <a:gd name="T59" fmla="*/ 227 h 1896"/>
                                  <a:gd name="T60" fmla="*/ 145 w 1894"/>
                                  <a:gd name="T61" fmla="*/ 221 h 1896"/>
                                  <a:gd name="T62" fmla="*/ 132 w 1894"/>
                                  <a:gd name="T63" fmla="*/ 215 h 1896"/>
                                  <a:gd name="T64" fmla="*/ 118 w 1894"/>
                                  <a:gd name="T65" fmla="*/ 207 h 1896"/>
                                  <a:gd name="T66" fmla="*/ 104 w 1894"/>
                                  <a:gd name="T67" fmla="*/ 199 h 1896"/>
                                  <a:gd name="T68" fmla="*/ 91 w 1894"/>
                                  <a:gd name="T69" fmla="*/ 189 h 1896"/>
                                  <a:gd name="T70" fmla="*/ 77 w 1894"/>
                                  <a:gd name="T71" fmla="*/ 177 h 1896"/>
                                  <a:gd name="T72" fmla="*/ 63 w 1894"/>
                                  <a:gd name="T73" fmla="*/ 164 h 1896"/>
                                  <a:gd name="T74" fmla="*/ 50 w 1894"/>
                                  <a:gd name="T75" fmla="*/ 148 h 1896"/>
                                  <a:gd name="T76" fmla="*/ 38 w 1894"/>
                                  <a:gd name="T77" fmla="*/ 131 h 1896"/>
                                  <a:gd name="T78" fmla="*/ 26 w 1894"/>
                                  <a:gd name="T79" fmla="*/ 112 h 1896"/>
                                  <a:gd name="T80" fmla="*/ 15 w 1894"/>
                                  <a:gd name="T81" fmla="*/ 90 h 1896"/>
                                  <a:gd name="T82" fmla="*/ 5 w 1894"/>
                                  <a:gd name="T83" fmla="*/ 66 h 1896"/>
                                  <a:gd name="T84" fmla="*/ 4 w 1894"/>
                                  <a:gd name="T85" fmla="*/ 45 h 1896"/>
                                  <a:gd name="T86" fmla="*/ 12 w 1894"/>
                                  <a:gd name="T87" fmla="*/ 31 h 1896"/>
                                  <a:gd name="T88" fmla="*/ 19 w 1894"/>
                                  <a:gd name="T89" fmla="*/ 20 h 1896"/>
                                  <a:gd name="T90" fmla="*/ 25 w 1894"/>
                                  <a:gd name="T91" fmla="*/ 12 h 1896"/>
                                  <a:gd name="T92" fmla="*/ 31 w 1894"/>
                                  <a:gd name="T93" fmla="*/ 6 h 1896"/>
                                  <a:gd name="T94" fmla="*/ 35 w 1894"/>
                                  <a:gd name="T95" fmla="*/ 2 h 1896"/>
                                  <a:gd name="T96" fmla="*/ 37 w 1894"/>
                                  <a:gd name="T97" fmla="*/ 0 h 189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A59608" id="Group 11" o:spid="_x0000_s1026" alt="Ikona telefónu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G6MY+GZFAAAR28AAA4AAAAAAAAAAAAAAAAALgIAAGRycy9lMm9Eb2MueG1sUEsBAi0AFAAG&#10;AAgAAAAhAGhHG9DYAAAAAwEAAA8AAAAAAAAAAAAAAAAA8xYAAGRycy9kb3ducmV2LnhtbFBLBQYA&#10;AAAABAAEAPMAAAD4FwAAAAA=&#10;">
                    <o:lock v:ext="edit" aspectratio="t"/>
                    <v:shape id="Symbol telefónu v kruhu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4cn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gKq7/oAHb5CwAA//8DAFBLAQItABQABgAIAAAAIQDb4fbL7gAAAIUBAAATAAAAAAAAAAAAAAAA&#10;AAAAAABbQ29udGVudF9UeXBlc10ueG1sUEsBAi0AFAAGAAgAAAAhAFr0LFu/AAAAFQEAAAsAAAAA&#10;AAAAAAAAAAAAHwEAAF9yZWxzLy5yZWxzUEsBAi0AFAAGAAgAAAAhAOJvhyf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e2d58 [3204]" strokecolor="#1e2d58 [3204]" strokeweight="0">
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Symbol telefónu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5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D6B95" w:rsidP="00684488">
          <w:pPr>
            <w:pStyle w:val="Pta"/>
          </w:pPr>
        </w:p>
      </w:tc>
    </w:tr>
    <w:tr w:rsidR="00D86AE0" w:rsidTr="00D86AE0">
      <w:tc>
        <w:tcPr>
          <w:tcW w:w="2554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:"/>
            <w:tag w:val="E-mail:"/>
            <w:id w:val="-627010856"/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Content>
            <w:p w:rsidR="00D86AE0" w:rsidRPr="00CA3DF1" w:rsidRDefault="00D86AE0" w:rsidP="00D86AE0">
              <w:pPr>
                <w:pStyle w:val="Pta"/>
              </w:pPr>
              <w:r>
                <w:rPr>
                  <w:lang w:bidi="sk-SK"/>
                </w:rPr>
                <w:t>E-mail</w:t>
              </w:r>
            </w:p>
          </w:sdtContent>
        </w:sdt>
      </w:tc>
      <w:tc>
        <w:tcPr>
          <w:tcW w:w="2554" w:type="dxa"/>
          <w:tcMar>
            <w:top w:w="144" w:type="dxa"/>
            <w:left w:w="115" w:type="dxa"/>
            <w:right w:w="115" w:type="dxa"/>
          </w:tcMar>
        </w:tcPr>
        <w:p w:rsidR="00D86AE0" w:rsidRPr="00C2098A" w:rsidRDefault="00D86AE0" w:rsidP="00D86AE0">
          <w:pPr>
            <w:pStyle w:val="Pta"/>
          </w:pPr>
        </w:p>
      </w:tc>
      <w:tc>
        <w:tcPr>
          <w:tcW w:w="2554" w:type="dxa"/>
          <w:tcMar>
            <w:top w:w="144" w:type="dxa"/>
            <w:left w:w="115" w:type="dxa"/>
            <w:right w:w="115" w:type="dxa"/>
          </w:tcMar>
        </w:tcPr>
        <w:sdt>
          <w:sdtPr>
            <w:alias w:val="Popisovač pre Twitter:"/>
            <w:tag w:val="Popisovač pre Twitter:"/>
            <w:id w:val="-642033892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Content>
            <w:p w:rsidR="00D86AE0" w:rsidRPr="00C2098A" w:rsidRDefault="00D86AE0" w:rsidP="00D86AE0">
              <w:pPr>
                <w:pStyle w:val="Pta"/>
              </w:pPr>
              <w:r>
                <w:t>+421 907 185 326</w:t>
              </w:r>
            </w:p>
          </w:sdtContent>
        </w:sdt>
      </w:tc>
      <w:tc>
        <w:tcPr>
          <w:tcW w:w="2554" w:type="dxa"/>
          <w:tcMar>
            <w:top w:w="144" w:type="dxa"/>
            <w:left w:w="115" w:type="dxa"/>
            <w:right w:w="115" w:type="dxa"/>
          </w:tcMar>
        </w:tcPr>
        <w:p w:rsidR="00D86AE0" w:rsidRPr="00C2098A" w:rsidRDefault="00D86AE0" w:rsidP="00D86AE0">
          <w:pPr>
            <w:pStyle w:val="Pta"/>
          </w:pPr>
        </w:p>
      </w:tc>
    </w:tr>
  </w:tbl>
  <w:p w:rsidR="009D6B95" w:rsidRDefault="009D6B95" w:rsidP="009E7AB0">
    <w:pPr>
      <w:pStyle w:val="Pt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554"/>
      <w:gridCol w:w="2554"/>
      <w:gridCol w:w="2554"/>
      <w:gridCol w:w="2554"/>
    </w:tblGrid>
    <w:tr w:rsidR="009D6B95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217980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2540" t="1270" r="1905" b="3175"/>
                    <wp:docPr id="10" name="Skupina 102" descr="Ikona e-mail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7345" cy="7345"/>
                            </a:xfrm>
                          </wpg:grpSpPr>
                          <wps:wsp>
                            <wps:cNvPr id="11" name="Ová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5" cy="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2" name="Skupina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39" y="2458"/>
                                <a:ext cx="4067" cy="2429"/>
                                <a:chOff x="1639" y="2458"/>
                                <a:chExt cx="7278" cy="4347"/>
                              </a:xfrm>
                            </wpg:grpSpPr>
                            <wps:wsp>
                              <wps:cNvPr id="13" name="Voľný tvar 30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639" y="4715"/>
                                  <a:ext cx="7279" cy="2090"/>
                                </a:xfrm>
                                <a:custGeom>
                                  <a:avLst/>
                                  <a:gdLst>
                                    <a:gd name="T0" fmla="*/ 266223 w 785097"/>
                                    <a:gd name="T1" fmla="*/ 209029 h 209029"/>
                                    <a:gd name="T2" fmla="*/ 363931 w 785097"/>
                                    <a:gd name="T3" fmla="*/ 138910 h 209029"/>
                                    <a:gd name="T4" fmla="*/ 464020 w 785097"/>
                                    <a:gd name="T5" fmla="*/ 209029 h 209029"/>
                                    <a:gd name="T6" fmla="*/ 727861 w 785097"/>
                                    <a:gd name="T7" fmla="*/ 0 h 209029"/>
                                    <a:gd name="T8" fmla="*/ 0 w 785097"/>
                                    <a:gd name="T9" fmla="*/ 0 h 209029"/>
                                    <a:gd name="T10" fmla="*/ 266223 w 785097"/>
                                    <a:gd name="T11" fmla="*/ 209029 h 20902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Rovnoramenný trojuholník 90"/>
                              <wps:cNvSpPr>
                                <a:spLocks/>
                              </wps:cNvSpPr>
                              <wps:spPr bwMode="auto">
                                <a:xfrm rot="5400000" flipV="1">
                                  <a:off x="5838" y="3384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Rovnoramenný trojuholník 90"/>
                              <wps:cNvSpPr>
                                <a:spLocks/>
                              </wps:cNvSpPr>
                              <wps:spPr bwMode="auto">
                                <a:xfrm rot="-5400000" flipH="1" flipV="1">
                                  <a:off x="996" y="3412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Rovnoramenný trojuholník 33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87" y="2458"/>
                                  <a:ext cx="7231" cy="264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94153C" id="Skupina 102" o:spid="_x0000_s1026" alt="Ikona e-mailu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NSx&#10;L63+BgAATyQAAA4AAAAAAAAAAAAAAAAALgIAAGRycy9lMm9Eb2MueG1sUEsBAi0AFAAGAAgAAAAh&#10;AGhHG9DYAAAAAwEAAA8AAAAAAAAAAAAAAAAAWAkAAGRycy9kb3ducmV2LnhtbFBLBQYAAAAABAAE&#10;APMAAABdCgAAAAA=&#10;">
                    <o:lock v:ext="edit" aspectratio="t"/>
                    <v:oval id="Ová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" fillcolor="#1e2d58 [3204]" stroked="f" strokeweight="1pt">
                      <v:stroke joinstyle="miter"/>
                    </v:oval>
                    <v:group id="Skupina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Voľný tvar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468,2090;3374,1389;4302,2090;6748,0;0,0;2468,2090" o:connectangles="0,0,0,0,0,0"/>
                      </v:shape>
                      <v:shape id="Rovnoramenný trojuholní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 id="Rovnoramenný trojuholní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Rovnoramenný trojuholník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41030" w:rsidP="00217980">
          <w:pPr>
            <w:pStyle w:val="Pta"/>
          </w:pPr>
          <w:r>
            <w:rPr>
              <w:noProof/>
              <w:lang w:eastAsia="sk-SK"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17780" t="10795" r="15240" b="12700"/>
                    <wp:docPr id="2" name="Skupina 10" descr="Ikona telefónu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8" name="Symbol telefónu v kruhu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29 w 3451"/>
                                  <a:gd name="T1" fmla="*/ 0 h 3450"/>
                                  <a:gd name="T2" fmla="*/ 254 w 3451"/>
                                  <a:gd name="T3" fmla="*/ 3 h 3450"/>
                                  <a:gd name="T4" fmla="*/ 279 w 3451"/>
                                  <a:gd name="T5" fmla="*/ 9 h 3450"/>
                                  <a:gd name="T6" fmla="*/ 302 w 3451"/>
                                  <a:gd name="T7" fmla="*/ 18 h 3450"/>
                                  <a:gd name="T8" fmla="*/ 324 w 3451"/>
                                  <a:gd name="T9" fmla="*/ 29 h 3450"/>
                                  <a:gd name="T10" fmla="*/ 345 w 3451"/>
                                  <a:gd name="T11" fmla="*/ 43 h 3450"/>
                                  <a:gd name="T12" fmla="*/ 363 w 3451"/>
                                  <a:gd name="T13" fmla="*/ 59 h 3450"/>
                                  <a:gd name="T14" fmla="*/ 380 w 3451"/>
                                  <a:gd name="T15" fmla="*/ 77 h 3450"/>
                                  <a:gd name="T16" fmla="*/ 395 w 3451"/>
                                  <a:gd name="T17" fmla="*/ 96 h 3450"/>
                                  <a:gd name="T18" fmla="*/ 407 w 3451"/>
                                  <a:gd name="T19" fmla="*/ 118 h 3450"/>
                                  <a:gd name="T20" fmla="*/ 417 w 3451"/>
                                  <a:gd name="T21" fmla="*/ 140 h 3450"/>
                                  <a:gd name="T22" fmla="*/ 425 w 3451"/>
                                  <a:gd name="T23" fmla="*/ 164 h 3450"/>
                                  <a:gd name="T24" fmla="*/ 429 w 3451"/>
                                  <a:gd name="T25" fmla="*/ 190 h 3450"/>
                                  <a:gd name="T26" fmla="*/ 431 w 3451"/>
                                  <a:gd name="T27" fmla="*/ 216 h 3450"/>
                                  <a:gd name="T28" fmla="*/ 429 w 3451"/>
                                  <a:gd name="T29" fmla="*/ 242 h 3450"/>
                                  <a:gd name="T30" fmla="*/ 425 w 3451"/>
                                  <a:gd name="T31" fmla="*/ 267 h 3450"/>
                                  <a:gd name="T32" fmla="*/ 417 w 3451"/>
                                  <a:gd name="T33" fmla="*/ 291 h 3450"/>
                                  <a:gd name="T34" fmla="*/ 407 w 3451"/>
                                  <a:gd name="T35" fmla="*/ 313 h 3450"/>
                                  <a:gd name="T36" fmla="*/ 395 w 3451"/>
                                  <a:gd name="T37" fmla="*/ 335 h 3450"/>
                                  <a:gd name="T38" fmla="*/ 380 w 3451"/>
                                  <a:gd name="T39" fmla="*/ 354 h 3450"/>
                                  <a:gd name="T40" fmla="*/ 363 w 3451"/>
                                  <a:gd name="T41" fmla="*/ 372 h 3450"/>
                                  <a:gd name="T42" fmla="*/ 345 w 3451"/>
                                  <a:gd name="T43" fmla="*/ 388 h 3450"/>
                                  <a:gd name="T44" fmla="*/ 324 w 3451"/>
                                  <a:gd name="T45" fmla="*/ 402 h 3450"/>
                                  <a:gd name="T46" fmla="*/ 302 w 3451"/>
                                  <a:gd name="T47" fmla="*/ 413 h 3450"/>
                                  <a:gd name="T48" fmla="*/ 279 w 3451"/>
                                  <a:gd name="T49" fmla="*/ 422 h 3450"/>
                                  <a:gd name="T50" fmla="*/ 254 w 3451"/>
                                  <a:gd name="T51" fmla="*/ 428 h 3450"/>
                                  <a:gd name="T52" fmla="*/ 229 w 3451"/>
                                  <a:gd name="T53" fmla="*/ 431 h 3450"/>
                                  <a:gd name="T54" fmla="*/ 202 w 3451"/>
                                  <a:gd name="T55" fmla="*/ 431 h 3450"/>
                                  <a:gd name="T56" fmla="*/ 177 w 3451"/>
                                  <a:gd name="T57" fmla="*/ 428 h 3450"/>
                                  <a:gd name="T58" fmla="*/ 152 w 3451"/>
                                  <a:gd name="T59" fmla="*/ 422 h 3450"/>
                                  <a:gd name="T60" fmla="*/ 129 w 3451"/>
                                  <a:gd name="T61" fmla="*/ 413 h 3450"/>
                                  <a:gd name="T62" fmla="*/ 107 w 3451"/>
                                  <a:gd name="T63" fmla="*/ 402 h 3450"/>
                                  <a:gd name="T64" fmla="*/ 86 w 3451"/>
                                  <a:gd name="T65" fmla="*/ 388 h 3450"/>
                                  <a:gd name="T66" fmla="*/ 67 w 3451"/>
                                  <a:gd name="T67" fmla="*/ 372 h 3450"/>
                                  <a:gd name="T68" fmla="*/ 51 w 3451"/>
                                  <a:gd name="T69" fmla="*/ 354 h 3450"/>
                                  <a:gd name="T70" fmla="*/ 36 w 3451"/>
                                  <a:gd name="T71" fmla="*/ 335 h 3450"/>
                                  <a:gd name="T72" fmla="*/ 24 w 3451"/>
                                  <a:gd name="T73" fmla="*/ 313 h 3450"/>
                                  <a:gd name="T74" fmla="*/ 13 w 3451"/>
                                  <a:gd name="T75" fmla="*/ 291 h 3450"/>
                                  <a:gd name="T76" fmla="*/ 6 w 3451"/>
                                  <a:gd name="T77" fmla="*/ 267 h 3450"/>
                                  <a:gd name="T78" fmla="*/ 2 w 3451"/>
                                  <a:gd name="T79" fmla="*/ 242 h 3450"/>
                                  <a:gd name="T80" fmla="*/ 0 w 3451"/>
                                  <a:gd name="T81" fmla="*/ 216 h 3450"/>
                                  <a:gd name="T82" fmla="*/ 2 w 3451"/>
                                  <a:gd name="T83" fmla="*/ 190 h 3450"/>
                                  <a:gd name="T84" fmla="*/ 6 w 3451"/>
                                  <a:gd name="T85" fmla="*/ 164 h 3450"/>
                                  <a:gd name="T86" fmla="*/ 13 w 3451"/>
                                  <a:gd name="T87" fmla="*/ 140 h 3450"/>
                                  <a:gd name="T88" fmla="*/ 24 w 3451"/>
                                  <a:gd name="T89" fmla="*/ 118 h 3450"/>
                                  <a:gd name="T90" fmla="*/ 36 w 3451"/>
                                  <a:gd name="T91" fmla="*/ 96 h 3450"/>
                                  <a:gd name="T92" fmla="*/ 51 w 3451"/>
                                  <a:gd name="T93" fmla="*/ 77 h 3450"/>
                                  <a:gd name="T94" fmla="*/ 67 w 3451"/>
                                  <a:gd name="T95" fmla="*/ 59 h 3450"/>
                                  <a:gd name="T96" fmla="*/ 86 w 3451"/>
                                  <a:gd name="T97" fmla="*/ 43 h 3450"/>
                                  <a:gd name="T98" fmla="*/ 107 w 3451"/>
                                  <a:gd name="T99" fmla="*/ 29 h 3450"/>
                                  <a:gd name="T100" fmla="*/ 129 w 3451"/>
                                  <a:gd name="T101" fmla="*/ 18 h 3450"/>
                                  <a:gd name="T102" fmla="*/ 152 w 3451"/>
                                  <a:gd name="T103" fmla="*/ 9 h 3450"/>
                                  <a:gd name="T104" fmla="*/ 177 w 3451"/>
                                  <a:gd name="T105" fmla="*/ 3 h 3450"/>
                                  <a:gd name="T106" fmla="*/ 202 w 3451"/>
                                  <a:gd name="T107" fmla="*/ 0 h 3450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Symbol telefónu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89 w 1894"/>
                                  <a:gd name="T1" fmla="*/ 62 h 1896"/>
                                  <a:gd name="T2" fmla="*/ 82 w 1894"/>
                                  <a:gd name="T3" fmla="*/ 70 h 1896"/>
                                  <a:gd name="T4" fmla="*/ 74 w 1894"/>
                                  <a:gd name="T5" fmla="*/ 77 h 1896"/>
                                  <a:gd name="T6" fmla="*/ 66 w 1894"/>
                                  <a:gd name="T7" fmla="*/ 83 h 1896"/>
                                  <a:gd name="T8" fmla="*/ 63 w 1894"/>
                                  <a:gd name="T9" fmla="*/ 87 h 1896"/>
                                  <a:gd name="T10" fmla="*/ 66 w 1894"/>
                                  <a:gd name="T11" fmla="*/ 92 h 1896"/>
                                  <a:gd name="T12" fmla="*/ 70 w 1894"/>
                                  <a:gd name="T13" fmla="*/ 99 h 1896"/>
                                  <a:gd name="T14" fmla="*/ 76 w 1894"/>
                                  <a:gd name="T15" fmla="*/ 108 h 1896"/>
                                  <a:gd name="T16" fmla="*/ 84 w 1894"/>
                                  <a:gd name="T17" fmla="*/ 118 h 1896"/>
                                  <a:gd name="T18" fmla="*/ 93 w 1894"/>
                                  <a:gd name="T19" fmla="*/ 129 h 1896"/>
                                  <a:gd name="T20" fmla="*/ 103 w 1894"/>
                                  <a:gd name="T21" fmla="*/ 140 h 1896"/>
                                  <a:gd name="T22" fmla="*/ 115 w 1894"/>
                                  <a:gd name="T23" fmla="*/ 151 h 1896"/>
                                  <a:gd name="T24" fmla="*/ 129 w 1894"/>
                                  <a:gd name="T25" fmla="*/ 162 h 1896"/>
                                  <a:gd name="T26" fmla="*/ 145 w 1894"/>
                                  <a:gd name="T27" fmla="*/ 172 h 1896"/>
                                  <a:gd name="T28" fmla="*/ 155 w 1894"/>
                                  <a:gd name="T29" fmla="*/ 172 h 1896"/>
                                  <a:gd name="T30" fmla="*/ 162 w 1894"/>
                                  <a:gd name="T31" fmla="*/ 162 h 1896"/>
                                  <a:gd name="T32" fmla="*/ 171 w 1894"/>
                                  <a:gd name="T33" fmla="*/ 153 h 1896"/>
                                  <a:gd name="T34" fmla="*/ 237 w 1894"/>
                                  <a:gd name="T35" fmla="*/ 200 h 1896"/>
                                  <a:gd name="T36" fmla="*/ 232 w 1894"/>
                                  <a:gd name="T37" fmla="*/ 206 h 1896"/>
                                  <a:gd name="T38" fmla="*/ 226 w 1894"/>
                                  <a:gd name="T39" fmla="*/ 212 h 1896"/>
                                  <a:gd name="T40" fmla="*/ 219 w 1894"/>
                                  <a:gd name="T41" fmla="*/ 217 h 1896"/>
                                  <a:gd name="T42" fmla="*/ 212 w 1894"/>
                                  <a:gd name="T43" fmla="*/ 222 h 1896"/>
                                  <a:gd name="T44" fmla="*/ 205 w 1894"/>
                                  <a:gd name="T45" fmla="*/ 227 h 1896"/>
                                  <a:gd name="T46" fmla="*/ 198 w 1894"/>
                                  <a:gd name="T47" fmla="*/ 231 h 1896"/>
                                  <a:gd name="T48" fmla="*/ 192 w 1894"/>
                                  <a:gd name="T49" fmla="*/ 234 h 1896"/>
                                  <a:gd name="T50" fmla="*/ 188 w 1894"/>
                                  <a:gd name="T51" fmla="*/ 237 h 1896"/>
                                  <a:gd name="T52" fmla="*/ 186 w 1894"/>
                                  <a:gd name="T53" fmla="*/ 238 h 1896"/>
                                  <a:gd name="T54" fmla="*/ 180 w 1894"/>
                                  <a:gd name="T55" fmla="*/ 236 h 1896"/>
                                  <a:gd name="T56" fmla="*/ 169 w 1894"/>
                                  <a:gd name="T57" fmla="*/ 232 h 1896"/>
                                  <a:gd name="T58" fmla="*/ 157 w 1894"/>
                                  <a:gd name="T59" fmla="*/ 227 h 1896"/>
                                  <a:gd name="T60" fmla="*/ 145 w 1894"/>
                                  <a:gd name="T61" fmla="*/ 221 h 1896"/>
                                  <a:gd name="T62" fmla="*/ 132 w 1894"/>
                                  <a:gd name="T63" fmla="*/ 215 h 1896"/>
                                  <a:gd name="T64" fmla="*/ 118 w 1894"/>
                                  <a:gd name="T65" fmla="*/ 207 h 1896"/>
                                  <a:gd name="T66" fmla="*/ 104 w 1894"/>
                                  <a:gd name="T67" fmla="*/ 199 h 1896"/>
                                  <a:gd name="T68" fmla="*/ 91 w 1894"/>
                                  <a:gd name="T69" fmla="*/ 189 h 1896"/>
                                  <a:gd name="T70" fmla="*/ 77 w 1894"/>
                                  <a:gd name="T71" fmla="*/ 177 h 1896"/>
                                  <a:gd name="T72" fmla="*/ 63 w 1894"/>
                                  <a:gd name="T73" fmla="*/ 164 h 1896"/>
                                  <a:gd name="T74" fmla="*/ 50 w 1894"/>
                                  <a:gd name="T75" fmla="*/ 148 h 1896"/>
                                  <a:gd name="T76" fmla="*/ 38 w 1894"/>
                                  <a:gd name="T77" fmla="*/ 131 h 1896"/>
                                  <a:gd name="T78" fmla="*/ 26 w 1894"/>
                                  <a:gd name="T79" fmla="*/ 112 h 1896"/>
                                  <a:gd name="T80" fmla="*/ 15 w 1894"/>
                                  <a:gd name="T81" fmla="*/ 90 h 1896"/>
                                  <a:gd name="T82" fmla="*/ 5 w 1894"/>
                                  <a:gd name="T83" fmla="*/ 66 h 1896"/>
                                  <a:gd name="T84" fmla="*/ 4 w 1894"/>
                                  <a:gd name="T85" fmla="*/ 45 h 1896"/>
                                  <a:gd name="T86" fmla="*/ 12 w 1894"/>
                                  <a:gd name="T87" fmla="*/ 31 h 1896"/>
                                  <a:gd name="T88" fmla="*/ 19 w 1894"/>
                                  <a:gd name="T89" fmla="*/ 20 h 1896"/>
                                  <a:gd name="T90" fmla="*/ 25 w 1894"/>
                                  <a:gd name="T91" fmla="*/ 12 h 1896"/>
                                  <a:gd name="T92" fmla="*/ 31 w 1894"/>
                                  <a:gd name="T93" fmla="*/ 6 h 1896"/>
                                  <a:gd name="T94" fmla="*/ 35 w 1894"/>
                                  <a:gd name="T95" fmla="*/ 2 h 1896"/>
                                  <a:gd name="T96" fmla="*/ 37 w 1894"/>
                                  <a:gd name="T97" fmla="*/ 0 h 189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B72851" id="Skupina 10" o:spid="_x0000_s1026" alt="Ikona telefónu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M0ay25sUAABGbwAADgAAAAAAAAAAAAAAAAAuAgAAZHJzL2Uyb0RvYy54bWxQSwECLQAU&#10;AAYACAAAACEAaEcb0NgAAAADAQAADwAAAAAAAAAAAAAAAAD1FgAAZHJzL2Rvd25yZXYueG1sUEsF&#10;BgAAAAAEAAQA8wAAAPoXAAAAAA==&#10;">
                    <o:lock v:ext="edit" aspectratio="t"/>
                    <v:shape id="Symbol telefónu v kruhu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1e2d58 [3204]" strokecolor="#1e2d58 [3204]" strokeweight="0">
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Symbol telefónu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D6B95" w:rsidP="00217980">
          <w:pPr>
            <w:pStyle w:val="Pta"/>
          </w:pPr>
          <w:r>
            <w:rPr>
              <w:noProof/>
              <w:lang w:eastAsia="sk-SK"/>
            </w:rPr>
            <w:drawing>
              <wp:inline distT="0" distB="0" distL="0" distR="0">
                <wp:extent cx="375524" cy="394855"/>
                <wp:effectExtent l="0" t="0" r="5715" b="5715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lovakia-flag-circle-backgrounds-textures-290d6c-1024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50" t="12925" r="16085" b="17188"/>
                        <a:stretch/>
                      </pic:blipFill>
                      <pic:spPr bwMode="auto">
                        <a:xfrm>
                          <a:off x="0" y="0"/>
                          <a:ext cx="383590" cy="403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D6B95" w:rsidRDefault="009D6B95" w:rsidP="00217980">
          <w:pPr>
            <w:pStyle w:val="Pta"/>
          </w:pPr>
          <w:r>
            <w:rPr>
              <w:noProof/>
              <w:lang w:eastAsia="sk-SK"/>
            </w:rPr>
            <w:drawing>
              <wp:inline distT="0" distB="0" distL="0" distR="0">
                <wp:extent cx="1174521" cy="374073"/>
                <wp:effectExtent l="0" t="0" r="0" b="6985"/>
                <wp:docPr id="7" name="Obrázo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LOBAL_TEACHER_PRIZE_logo_RGB-01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78" b="8634"/>
                        <a:stretch/>
                      </pic:blipFill>
                      <pic:spPr bwMode="auto">
                        <a:xfrm>
                          <a:off x="0" y="0"/>
                          <a:ext cx="1174521" cy="374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D6B95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A3DF1" w:rsidRDefault="009E7AB0" w:rsidP="003C5528">
          <w:pPr>
            <w:pStyle w:val="Pta"/>
          </w:pPr>
          <w:sdt>
            <w:sdtPr>
              <w:alias w:val="E-mail:"/>
              <w:tag w:val="E-mail:"/>
              <w:id w:val="-1689822732"/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9D6B95">
                <w:rPr>
                  <w:lang w:bidi="sk-SK"/>
                </w:rPr>
                <w:t>E-mail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Popisovač pre Twitter:"/>
            <w:tag w:val="Popisovač pre Twitter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9D6B95" w:rsidRPr="00C2098A" w:rsidRDefault="00D86AE0" w:rsidP="00893F7A">
              <w:pPr>
                <w:pStyle w:val="Pta"/>
              </w:pPr>
              <w:r>
                <w:t>+421 907 185 326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2098A" w:rsidRDefault="009D6B95" w:rsidP="00217980">
          <w:pPr>
            <w:pStyle w:val="Pta"/>
          </w:pPr>
          <w:r>
            <w:t>ntp 2019 finalist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9D6B95" w:rsidRPr="00C2098A" w:rsidRDefault="009D6B95" w:rsidP="00985815">
          <w:pPr>
            <w:pStyle w:val="Pta"/>
            <w:jc w:val="left"/>
          </w:pPr>
        </w:p>
      </w:tc>
    </w:tr>
  </w:tbl>
  <w:p w:rsidR="009D6B95" w:rsidRDefault="009D6B9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A9E" w:rsidRDefault="00EE6A9E" w:rsidP="00713050">
      <w:pPr>
        <w:spacing w:line="240" w:lineRule="auto"/>
      </w:pPr>
      <w:r>
        <w:separator/>
      </w:r>
    </w:p>
  </w:footnote>
  <w:footnote w:type="continuationSeparator" w:id="0">
    <w:p w:rsidR="00EE6A9E" w:rsidRDefault="00EE6A9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91"/>
      <w:gridCol w:w="6525"/>
    </w:tblGrid>
    <w:tr w:rsidR="009D6B95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9D6B95" w:rsidRPr="00F207C0" w:rsidRDefault="0050760E" w:rsidP="006558D9">
          <w:pPr>
            <w:pStyle w:val="Inicily"/>
            <w:ind w:left="142" w:right="357"/>
          </w:pPr>
          <w:r>
            <w:rPr>
              <w:noProof/>
              <w:sz w:val="96"/>
              <w:szCs w:val="96"/>
              <w:lang w:eastAsia="sk-SK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215720</wp:posOffset>
                </wp:positionH>
                <wp:positionV relativeFrom="paragraph">
                  <wp:posOffset>-733090</wp:posOffset>
                </wp:positionV>
                <wp:extent cx="998867" cy="2294627"/>
                <wp:effectExtent l="19050" t="0" r="0" b="0"/>
                <wp:wrapNone/>
                <wp:docPr id="1" name="Obrázok 5" descr="C:\Users\Gymgl\Downloads\67644513_522105464994378_495877557129628876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Gymgl\Downloads\67644513_522105464994378_495877557129628876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778" b="4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867" cy="2294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41030">
            <w:rPr>
              <w:noProof/>
              <w:lang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-496570</wp:posOffset>
                    </wp:positionV>
                    <wp:extent cx="6482715" cy="1807845"/>
                    <wp:effectExtent l="0" t="0" r="0" b="0"/>
                    <wp:wrapNone/>
                    <wp:docPr id="27" name="Skupina 3" descr="Grafika hlavičky pokračujúcej strany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482715" cy="180784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Červený obdĺžnik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Biely kruh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Červený kruh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BE1170C" id="Skupina 3" o:spid="_x0000_s1026" alt="Grafika hlavičky pokračujúcej strany" style="position:absolute;margin-left:.3pt;margin-top:-39.1pt;width:510.45pt;height:142.35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">
                    <v:rect id="Červený obdĺžnik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1e2d58 [3204]" stroked="f" strokeweight="1pt"/>
                    <v:oval id="Biely kruh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Červený kruh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1e2d5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96"/>
                <w:szCs w:val="96"/>
              </w:rPr>
              <w:alias w:val="Iniciály:"/>
              <w:tag w:val="Iniciály:"/>
              <w:id w:val="-9608770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4E03E1">
                <w:rPr>
                  <w:sz w:val="96"/>
                  <w:szCs w:val="96"/>
                </w:rPr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Mriekatabuky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525"/>
          </w:tblGrid>
          <w:tr w:rsidR="009D6B95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024C23" w:rsidRPr="00893F7A" w:rsidRDefault="009E7AB0" w:rsidP="00024C23">
                <w:pPr>
                  <w:pStyle w:val="Nadpis1"/>
                  <w:outlineLvl w:val="0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Vaše meno:"/>
                    <w:tag w:val="Vaše meno:"/>
                    <w:id w:val="203799892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4C471B">
                      <w:rPr>
                        <w:color w:val="FFFFFF" w:themeColor="background1"/>
                      </w:rPr>
                      <w:t>Lenka šKARBEKOVÁ</w:t>
                    </w:r>
                  </w:sdtContent>
                </w:sdt>
              </w:p>
              <w:p w:rsidR="009D6B95" w:rsidRDefault="009E7AB0" w:rsidP="00024C23">
                <w:pPr>
                  <w:pStyle w:val="Nadpis2"/>
                  <w:outlineLvl w:val="1"/>
                </w:pPr>
                <w:sdt>
                  <w:sdtPr>
                    <w:rPr>
                      <w:color w:val="FFFFFF" w:themeColor="background1"/>
                    </w:rPr>
                    <w:alias w:val="Profesia alebo odvetvie:"/>
                    <w:tag w:val="Profesia alebo odvetvie:"/>
                    <w:id w:val="-114303628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024C23">
                      <w:rPr>
                        <w:color w:val="FFFFFF" w:themeColor="background1"/>
                      </w:rPr>
                      <w:t>Country: slovakia</w:t>
                    </w:r>
                  </w:sdtContent>
                </w:sdt>
                <w:r w:rsidR="00024C23" w:rsidRPr="00893F7A">
                  <w:rPr>
                    <w:color w:val="FFFFFF" w:themeColor="background1"/>
                    <w:lang w:bidi="sk-SK"/>
                  </w:rPr>
                  <w:t xml:space="preserve"> | </w:t>
                </w:r>
                <w:sdt>
                  <w:sdtPr>
                    <w:rPr>
                      <w:color w:val="FFFFFF" w:themeColor="background1"/>
                    </w:rPr>
                    <w:alias w:val="Prepojenie na ďalšie online vlastnosti:"/>
                    <w:tag w:val="Prepojenie na ďalšie online vlastnosti:"/>
                    <w:id w:val="-1066788643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9B4AE8">
                      <w:rPr>
                        <w:color w:val="FFFFFF" w:themeColor="background1"/>
                      </w:rPr>
                      <w:t>nationality: slovak</w:t>
                    </w:r>
                    <w:r w:rsidR="009B4AE8">
                      <w:rPr>
                        <w:color w:val="FFFFFF" w:themeColor="background1"/>
                      </w:rPr>
                      <w:br/>
                      <w:t>date of birth: 29/06/1984</w:t>
                    </w:r>
                  </w:sdtContent>
                </w:sdt>
              </w:p>
            </w:tc>
          </w:tr>
        </w:tbl>
        <w:p w:rsidR="009D6B95" w:rsidRPr="00F207C0" w:rsidRDefault="009D6B95" w:rsidP="001A5CA9"/>
      </w:tc>
    </w:tr>
  </w:tbl>
  <w:p w:rsidR="009D6B95" w:rsidRPr="001A5CA9" w:rsidRDefault="009D6B95" w:rsidP="001A5CA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12CB"/>
    <w:multiLevelType w:val="hybridMultilevel"/>
    <w:tmpl w:val="3FC24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655D"/>
    <w:multiLevelType w:val="hybridMultilevel"/>
    <w:tmpl w:val="EE96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attachedTemplate r:id="rId1"/>
  <w:defaultTabStop w:val="720"/>
  <w:hyphenationZone w:val="425"/>
  <w:characterSpacingControl w:val="doNotCompress"/>
  <w:hdrShapeDefaults>
    <o:shapedefaults v:ext="edit" spidmax="6145"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7A"/>
    <w:rsid w:val="00006A66"/>
    <w:rsid w:val="00024C23"/>
    <w:rsid w:val="000530F1"/>
    <w:rsid w:val="000610FF"/>
    <w:rsid w:val="00091382"/>
    <w:rsid w:val="000B0619"/>
    <w:rsid w:val="000B61CA"/>
    <w:rsid w:val="000C7A90"/>
    <w:rsid w:val="000E0130"/>
    <w:rsid w:val="000F7610"/>
    <w:rsid w:val="00110768"/>
    <w:rsid w:val="00113941"/>
    <w:rsid w:val="00114ED7"/>
    <w:rsid w:val="00140B0E"/>
    <w:rsid w:val="001726A8"/>
    <w:rsid w:val="001A5CA9"/>
    <w:rsid w:val="001B2AC1"/>
    <w:rsid w:val="001B403A"/>
    <w:rsid w:val="00217980"/>
    <w:rsid w:val="00271662"/>
    <w:rsid w:val="002737B2"/>
    <w:rsid w:val="0027404F"/>
    <w:rsid w:val="002804EC"/>
    <w:rsid w:val="00293B83"/>
    <w:rsid w:val="002B091C"/>
    <w:rsid w:val="002C2CDD"/>
    <w:rsid w:val="002D45C6"/>
    <w:rsid w:val="002F03FA"/>
    <w:rsid w:val="002F36FB"/>
    <w:rsid w:val="00313E86"/>
    <w:rsid w:val="00333CD3"/>
    <w:rsid w:val="00340365"/>
    <w:rsid w:val="00342B64"/>
    <w:rsid w:val="00364079"/>
    <w:rsid w:val="003C5528"/>
    <w:rsid w:val="004077FB"/>
    <w:rsid w:val="00424DD9"/>
    <w:rsid w:val="00443310"/>
    <w:rsid w:val="0046104A"/>
    <w:rsid w:val="004717C5"/>
    <w:rsid w:val="00477EC8"/>
    <w:rsid w:val="004C471B"/>
    <w:rsid w:val="004E03E1"/>
    <w:rsid w:val="0050760E"/>
    <w:rsid w:val="00510A45"/>
    <w:rsid w:val="00523479"/>
    <w:rsid w:val="00543DB7"/>
    <w:rsid w:val="005729B0"/>
    <w:rsid w:val="00580AD7"/>
    <w:rsid w:val="005D52C9"/>
    <w:rsid w:val="00641630"/>
    <w:rsid w:val="006558D9"/>
    <w:rsid w:val="00664A50"/>
    <w:rsid w:val="00684488"/>
    <w:rsid w:val="006909FF"/>
    <w:rsid w:val="006A3CE7"/>
    <w:rsid w:val="006C4C50"/>
    <w:rsid w:val="006D76B1"/>
    <w:rsid w:val="006E3900"/>
    <w:rsid w:val="00713050"/>
    <w:rsid w:val="00741125"/>
    <w:rsid w:val="00746F7F"/>
    <w:rsid w:val="007569C1"/>
    <w:rsid w:val="00763832"/>
    <w:rsid w:val="0076716E"/>
    <w:rsid w:val="007A10C7"/>
    <w:rsid w:val="007D2696"/>
    <w:rsid w:val="00805ACA"/>
    <w:rsid w:val="00806C82"/>
    <w:rsid w:val="00811117"/>
    <w:rsid w:val="00841146"/>
    <w:rsid w:val="0088203D"/>
    <w:rsid w:val="0088504C"/>
    <w:rsid w:val="0089382B"/>
    <w:rsid w:val="00893F7A"/>
    <w:rsid w:val="008A1907"/>
    <w:rsid w:val="008B2556"/>
    <w:rsid w:val="008C6BCA"/>
    <w:rsid w:val="008C7B50"/>
    <w:rsid w:val="00941030"/>
    <w:rsid w:val="009420C1"/>
    <w:rsid w:val="009438AE"/>
    <w:rsid w:val="00985815"/>
    <w:rsid w:val="009B3C40"/>
    <w:rsid w:val="009B4AE8"/>
    <w:rsid w:val="009B4FEE"/>
    <w:rsid w:val="009D6B95"/>
    <w:rsid w:val="009E2222"/>
    <w:rsid w:val="009E7AB0"/>
    <w:rsid w:val="00A06F31"/>
    <w:rsid w:val="00A11ACE"/>
    <w:rsid w:val="00A34760"/>
    <w:rsid w:val="00A42540"/>
    <w:rsid w:val="00A44F93"/>
    <w:rsid w:val="00A50939"/>
    <w:rsid w:val="00AA6A40"/>
    <w:rsid w:val="00AD1C72"/>
    <w:rsid w:val="00B003E8"/>
    <w:rsid w:val="00B5161F"/>
    <w:rsid w:val="00B5664D"/>
    <w:rsid w:val="00BA5B40"/>
    <w:rsid w:val="00BD0206"/>
    <w:rsid w:val="00BE0A38"/>
    <w:rsid w:val="00C06855"/>
    <w:rsid w:val="00C2098A"/>
    <w:rsid w:val="00C238EE"/>
    <w:rsid w:val="00C27CCE"/>
    <w:rsid w:val="00C5444A"/>
    <w:rsid w:val="00C5594D"/>
    <w:rsid w:val="00C612DA"/>
    <w:rsid w:val="00C7741E"/>
    <w:rsid w:val="00C84963"/>
    <w:rsid w:val="00C875AB"/>
    <w:rsid w:val="00CA3DF1"/>
    <w:rsid w:val="00CA4581"/>
    <w:rsid w:val="00CE18D5"/>
    <w:rsid w:val="00CF342A"/>
    <w:rsid w:val="00D04109"/>
    <w:rsid w:val="00D211EC"/>
    <w:rsid w:val="00D86AE0"/>
    <w:rsid w:val="00D92A4E"/>
    <w:rsid w:val="00DC20FD"/>
    <w:rsid w:val="00DD6416"/>
    <w:rsid w:val="00DF4E0A"/>
    <w:rsid w:val="00E02DCD"/>
    <w:rsid w:val="00E12C60"/>
    <w:rsid w:val="00E22E87"/>
    <w:rsid w:val="00E57630"/>
    <w:rsid w:val="00E65521"/>
    <w:rsid w:val="00E84813"/>
    <w:rsid w:val="00E86C2B"/>
    <w:rsid w:val="00EC6AB9"/>
    <w:rsid w:val="00EE6A9E"/>
    <w:rsid w:val="00EF6C7B"/>
    <w:rsid w:val="00EF7CC9"/>
    <w:rsid w:val="00F207C0"/>
    <w:rsid w:val="00F20AE5"/>
    <w:rsid w:val="00F645C7"/>
    <w:rsid w:val="00F67FFE"/>
    <w:rsid w:val="00FE7E89"/>
    <w:rsid w:val="00FF157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036"/>
    </o:shapedefaults>
    <o:shapelayout v:ext="edit">
      <o:idmap v:ext="edit" data="1"/>
    </o:shapelayout>
  </w:shapeDefaults>
  <w:decimalSymbol w:val=","/>
  <w:listSeparator w:val=";"/>
  <w14:docId w14:val="43562F03"/>
  <w15:docId w15:val="{793DE79A-7F74-4B45-A607-2D0FC073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B2AC1"/>
  </w:style>
  <w:style w:type="paragraph" w:styleId="Nadpis1">
    <w:name w:val="heading 1"/>
    <w:basedOn w:val="Normlny"/>
    <w:link w:val="Nadpis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342B64"/>
    <w:pPr>
      <w:keepNext/>
      <w:keepLines/>
      <w:pBdr>
        <w:bottom w:val="single" w:sz="48" w:space="1" w:color="1E2D5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Nadpis4">
    <w:name w:val="heading 4"/>
    <w:basedOn w:val="Normlny"/>
    <w:link w:val="Nadpis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Mriekatabuky">
    <w:name w:val="Table Grid"/>
    <w:basedOn w:val="Normlnatabuka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98"/>
    <w:qFormat/>
    <w:rsid w:val="00E22E87"/>
    <w:pPr>
      <w:spacing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Zstupntext">
    <w:name w:val="Placeholder Text"/>
    <w:basedOn w:val="Predvolenpsmoodseku"/>
    <w:uiPriority w:val="99"/>
    <w:semiHidden/>
    <w:rsid w:val="00CE18D5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88504C"/>
    <w:pPr>
      <w:spacing w:line="240" w:lineRule="auto"/>
    </w:pPr>
  </w:style>
  <w:style w:type="paragraph" w:customStyle="1" w:styleId="Inicily">
    <w:name w:val="Iniciály"/>
    <w:basedOn w:val="Normlny"/>
    <w:next w:val="Nadpis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1E2D58" w:themeColor="accent1"/>
      <w:sz w:val="110"/>
    </w:rPr>
  </w:style>
  <w:style w:type="character" w:customStyle="1" w:styleId="HlavikaChar">
    <w:name w:val="Hlavička Char"/>
    <w:basedOn w:val="Predvolenpsmoodseku"/>
    <w:link w:val="Hlavika"/>
    <w:uiPriority w:val="99"/>
    <w:rsid w:val="0088504C"/>
  </w:style>
  <w:style w:type="paragraph" w:styleId="Pta">
    <w:name w:val="footer"/>
    <w:basedOn w:val="Normlny"/>
    <w:link w:val="Pta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taChar">
    <w:name w:val="Päta Char"/>
    <w:basedOn w:val="Predvolenpsmoodseku"/>
    <w:link w:val="Pta"/>
    <w:uiPriority w:val="99"/>
    <w:rsid w:val="0088504C"/>
    <w:rPr>
      <w:rFonts w:asciiTheme="majorHAnsi" w:hAnsiTheme="majorHAnsi"/>
      <w:cap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zov">
    <w:name w:val="Title"/>
    <w:basedOn w:val="Normlny"/>
    <w:next w:val="Normlny"/>
    <w:link w:val="Nzov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Odsekzoznamu">
    <w:name w:val="List Paragraph"/>
    <w:basedOn w:val="Normlny"/>
    <w:uiPriority w:val="34"/>
    <w:unhideWhenUsed/>
    <w:qFormat/>
    <w:rsid w:val="00893F7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003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03E8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1"/>
    <w:qFormat/>
    <w:rsid w:val="00510A45"/>
    <w:pPr>
      <w:widowControl w:val="0"/>
      <w:autoSpaceDE w:val="0"/>
      <w:autoSpaceDN w:val="0"/>
      <w:spacing w:line="240" w:lineRule="auto"/>
      <w:ind w:left="116"/>
    </w:pPr>
    <w:rPr>
      <w:rFonts w:ascii="Arial Narrow" w:eastAsia="Arial Narrow" w:hAnsi="Arial Narrow" w:cs="Arial Narrow"/>
      <w:lang w:eastAsia="sk-SK" w:bidi="sk-SK"/>
    </w:rPr>
  </w:style>
  <w:style w:type="character" w:customStyle="1" w:styleId="ZkladntextChar">
    <w:name w:val="Základný text Char"/>
    <w:basedOn w:val="Predvolenpsmoodseku"/>
    <w:link w:val="Zkladntext"/>
    <w:uiPriority w:val="1"/>
    <w:rsid w:val="00510A45"/>
    <w:rPr>
      <w:rFonts w:ascii="Arial Narrow" w:eastAsia="Arial Narrow" w:hAnsi="Arial Narrow" w:cs="Arial Narrow"/>
      <w:lang w:eastAsia="sk-SK" w:bidi="sk-SK"/>
    </w:rPr>
  </w:style>
  <w:style w:type="table" w:customStyle="1" w:styleId="TableNormal">
    <w:name w:val="Table Normal"/>
    <w:uiPriority w:val="2"/>
    <w:semiHidden/>
    <w:unhideWhenUsed/>
    <w:qFormat/>
    <w:rsid w:val="00580AD7"/>
    <w:pPr>
      <w:widowControl w:val="0"/>
      <w:autoSpaceDE w:val="0"/>
      <w:autoSpaceDN w:val="0"/>
      <w:spacing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y"/>
    <w:uiPriority w:val="1"/>
    <w:qFormat/>
    <w:rsid w:val="00580AD7"/>
    <w:pPr>
      <w:widowControl w:val="0"/>
      <w:autoSpaceDE w:val="0"/>
      <w:autoSpaceDN w:val="0"/>
      <w:spacing w:line="240" w:lineRule="auto"/>
      <w:ind w:left="-1"/>
    </w:pPr>
    <w:rPr>
      <w:rFonts w:ascii="Calibri" w:eastAsia="Calibri" w:hAnsi="Calibri" w:cs="Calibri"/>
      <w:sz w:val="22"/>
      <w:szCs w:val="22"/>
      <w:lang w:eastAsia="sk-SK" w:bidi="sk-SK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EF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EF6C7B"/>
    <w:rPr>
      <w:rFonts w:ascii="Courier New" w:eastAsia="Times New Roman" w:hAnsi="Courier New" w:cs="Courier New"/>
      <w:lang w:eastAsia="sk-SK"/>
    </w:rPr>
  </w:style>
  <w:style w:type="character" w:customStyle="1" w:styleId="y2iqfc">
    <w:name w:val="y2iqfc"/>
    <w:basedOn w:val="Predvolenpsmoodseku"/>
    <w:rsid w:val="00EF6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1;ivica\AppData\Roaming\Microsoft\&#352;abl&#243;ny\Dokonal&#253;%20&#382;ivotopis%20z&#160;dielne%20spolo&#269;nosti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C0E7DBC5654433800B08467E78484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DAB314-C81C-4832-A6D5-43EC37ED3D3B}"/>
      </w:docPartPr>
      <w:docPartBody>
        <w:p w:rsidR="005D6BC7" w:rsidRDefault="003812CD">
          <w:pPr>
            <w:pStyle w:val="F0C0E7DBC5654433800B08467E784847"/>
          </w:pPr>
          <w:r>
            <w:rPr>
              <w:lang w:bidi="sk-SK"/>
            </w:rPr>
            <w:t>Vaše meno</w:t>
          </w:r>
        </w:p>
      </w:docPartBody>
    </w:docPart>
    <w:docPart>
      <w:docPartPr>
        <w:name w:val="D7CE566928444150A46CC039394F680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E19BDC-79F7-46F6-9536-D12B0D66BCF4}"/>
      </w:docPartPr>
      <w:docPartBody>
        <w:p w:rsidR="005D6BC7" w:rsidRDefault="003812CD">
          <w:pPr>
            <w:pStyle w:val="D7CE566928444150A46CC039394F680A"/>
          </w:pPr>
          <w:r>
            <w:rPr>
              <w:lang w:bidi="sk-SK"/>
            </w:rPr>
            <w:t>Profesia alebo odvetvie</w:t>
          </w:r>
        </w:p>
      </w:docPartBody>
    </w:docPart>
    <w:docPart>
      <w:docPartPr>
        <w:name w:val="67F5DB5AF55B499EBDA4E46FE30B1D1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46F120-7A84-4952-81E4-7CF80D8C92F8}"/>
      </w:docPartPr>
      <w:docPartBody>
        <w:p w:rsidR="005D6BC7" w:rsidRDefault="003812CD">
          <w:pPr>
            <w:pStyle w:val="67F5DB5AF55B499EBDA4E46FE30B1D13"/>
          </w:pPr>
          <w:r>
            <w:rPr>
              <w:lang w:bidi="sk-SK"/>
            </w:rPr>
            <w:t>PREPOJENIE NA ĎALŠIE ONLINE INFORMÁCIE: PORTFÓLIO/WEBOVÁ LOKALITA/BLOG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7E4D"/>
    <w:rsid w:val="00091C48"/>
    <w:rsid w:val="001A275C"/>
    <w:rsid w:val="001F4F6A"/>
    <w:rsid w:val="003812CD"/>
    <w:rsid w:val="004E7811"/>
    <w:rsid w:val="005D6BC7"/>
    <w:rsid w:val="005F7E4D"/>
    <w:rsid w:val="008E6A1E"/>
    <w:rsid w:val="00DA405A"/>
    <w:rsid w:val="00D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A40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BF1D9D545334649B055D72464EC7820">
    <w:name w:val="3BF1D9D545334649B055D72464EC7820"/>
    <w:rsid w:val="00DA405A"/>
  </w:style>
  <w:style w:type="paragraph" w:customStyle="1" w:styleId="005C305896834E9E88E3222D2F62D2C4">
    <w:name w:val="005C305896834E9E88E3222D2F62D2C4"/>
    <w:rsid w:val="00DA405A"/>
  </w:style>
  <w:style w:type="paragraph" w:customStyle="1" w:styleId="A5AE0EBA52F742578422F281C13F48E8">
    <w:name w:val="A5AE0EBA52F742578422F281C13F48E8"/>
    <w:rsid w:val="00DA405A"/>
  </w:style>
  <w:style w:type="paragraph" w:customStyle="1" w:styleId="958500A5FEED496C98E36D4F86277104">
    <w:name w:val="958500A5FEED496C98E36D4F86277104"/>
    <w:rsid w:val="00DA405A"/>
  </w:style>
  <w:style w:type="paragraph" w:customStyle="1" w:styleId="5FC99077D3B44205A819689D74915123">
    <w:name w:val="5FC99077D3B44205A819689D74915123"/>
    <w:rsid w:val="00DA405A"/>
  </w:style>
  <w:style w:type="paragraph" w:customStyle="1" w:styleId="F0C0E7DBC5654433800B08467E784847">
    <w:name w:val="F0C0E7DBC5654433800B08467E784847"/>
    <w:rsid w:val="00DA405A"/>
  </w:style>
  <w:style w:type="paragraph" w:customStyle="1" w:styleId="D7CE566928444150A46CC039394F680A">
    <w:name w:val="D7CE566928444150A46CC039394F680A"/>
    <w:rsid w:val="00DA405A"/>
  </w:style>
  <w:style w:type="paragraph" w:customStyle="1" w:styleId="67F5DB5AF55B499EBDA4E46FE30B1D13">
    <w:name w:val="67F5DB5AF55B499EBDA4E46FE30B1D13"/>
    <w:rsid w:val="00DA405A"/>
  </w:style>
  <w:style w:type="paragraph" w:customStyle="1" w:styleId="A010EFDF626C4A558FF67CE70BA5CDC9">
    <w:name w:val="A010EFDF626C4A558FF67CE70BA5CDC9"/>
    <w:rsid w:val="00DA405A"/>
  </w:style>
  <w:style w:type="paragraph" w:customStyle="1" w:styleId="D98BE48CCE84433990B12B6FE9465A60">
    <w:name w:val="D98BE48CCE84433990B12B6FE9465A60"/>
    <w:rsid w:val="00DA405A"/>
  </w:style>
  <w:style w:type="paragraph" w:customStyle="1" w:styleId="A17A7BE465B340D4B2D8F775B5AFC5AA">
    <w:name w:val="A17A7BE465B340D4B2D8F775B5AFC5AA"/>
    <w:rsid w:val="00DA405A"/>
  </w:style>
  <w:style w:type="paragraph" w:customStyle="1" w:styleId="683ADEFF7DEB44B0B9F842346830A73A">
    <w:name w:val="683ADEFF7DEB44B0B9F842346830A73A"/>
    <w:rsid w:val="00DA405A"/>
  </w:style>
  <w:style w:type="paragraph" w:customStyle="1" w:styleId="0C0AC1986108462CAF87ED802C16B4EE">
    <w:name w:val="0C0AC1986108462CAF87ED802C16B4EE"/>
    <w:rsid w:val="00DA405A"/>
  </w:style>
  <w:style w:type="paragraph" w:customStyle="1" w:styleId="C2FA91C30C31451FB64A472BCB8A2ACB">
    <w:name w:val="C2FA91C30C31451FB64A472BCB8A2ACB"/>
    <w:rsid w:val="00DA405A"/>
  </w:style>
  <w:style w:type="paragraph" w:customStyle="1" w:styleId="DEEEECC9B28E4650A6D668285D670E58">
    <w:name w:val="DEEEECC9B28E4650A6D668285D670E58"/>
    <w:rsid w:val="00DA405A"/>
  </w:style>
  <w:style w:type="paragraph" w:customStyle="1" w:styleId="7ECF89849E0340F29C840A2FB571E9B9">
    <w:name w:val="7ECF89849E0340F29C840A2FB571E9B9"/>
    <w:rsid w:val="00DA405A"/>
  </w:style>
  <w:style w:type="paragraph" w:customStyle="1" w:styleId="F687948AC5FC4BEF8C0B0EA1EDB9A54B">
    <w:name w:val="F687948AC5FC4BEF8C0B0EA1EDB9A54B"/>
    <w:rsid w:val="00DA405A"/>
  </w:style>
  <w:style w:type="paragraph" w:customStyle="1" w:styleId="0CBC8BBF08C042DA964607C95E947294">
    <w:name w:val="0CBC8BBF08C042DA964607C95E947294"/>
    <w:rsid w:val="00DA405A"/>
  </w:style>
  <w:style w:type="paragraph" w:customStyle="1" w:styleId="1DE2B4E076BF4A10B211740AAD757B19">
    <w:name w:val="1DE2B4E076BF4A10B211740AAD757B19"/>
    <w:rsid w:val="00DA405A"/>
  </w:style>
  <w:style w:type="paragraph" w:customStyle="1" w:styleId="57CBACEC758B4545ADA7A102765476E2">
    <w:name w:val="57CBACEC758B4545ADA7A102765476E2"/>
    <w:rsid w:val="00DA405A"/>
  </w:style>
  <w:style w:type="paragraph" w:customStyle="1" w:styleId="1F74A02C805E4D9AA43C71EB163C1596">
    <w:name w:val="1F74A02C805E4D9AA43C71EB163C1596"/>
    <w:rsid w:val="00DA405A"/>
  </w:style>
  <w:style w:type="paragraph" w:customStyle="1" w:styleId="050DF933E72A4FC2AB4497B634612B95">
    <w:name w:val="050DF933E72A4FC2AB4497B634612B95"/>
    <w:rsid w:val="00DA405A"/>
  </w:style>
  <w:style w:type="paragraph" w:customStyle="1" w:styleId="9930F89CCA44453DBADBEF870C33D5C7">
    <w:name w:val="9930F89CCA44453DBADBEF870C33D5C7"/>
    <w:rsid w:val="00DA405A"/>
  </w:style>
  <w:style w:type="paragraph" w:customStyle="1" w:styleId="532E957F84D9406A88E8C1419FE12C40">
    <w:name w:val="532E957F84D9406A88E8C1419FE12C40"/>
    <w:rsid w:val="00DA405A"/>
  </w:style>
  <w:style w:type="paragraph" w:customStyle="1" w:styleId="F7F384D9B1F546178736F02FB9D99513">
    <w:name w:val="F7F384D9B1F546178736F02FB9D99513"/>
    <w:rsid w:val="00DA405A"/>
  </w:style>
  <w:style w:type="paragraph" w:customStyle="1" w:styleId="7E35B2C017614CBD88DDE3C60F773D86">
    <w:name w:val="7E35B2C017614CBD88DDE3C60F773D86"/>
    <w:rsid w:val="00DA405A"/>
  </w:style>
  <w:style w:type="paragraph" w:customStyle="1" w:styleId="96FA225A409244FB8DC10F707F1A30EC">
    <w:name w:val="96FA225A409244FB8DC10F707F1A30EC"/>
    <w:rsid w:val="00DA405A"/>
  </w:style>
  <w:style w:type="paragraph" w:customStyle="1" w:styleId="9D286D1EEBC3472D8B72E1F28C04F959">
    <w:name w:val="9D286D1EEBC3472D8B72E1F28C04F959"/>
    <w:rsid w:val="00DA405A"/>
  </w:style>
  <w:style w:type="paragraph" w:customStyle="1" w:styleId="7FF3E3A41651400AACDD94AC8F30D84B">
    <w:name w:val="7FF3E3A41651400AACDD94AC8F30D84B"/>
    <w:rsid w:val="005F7E4D"/>
  </w:style>
  <w:style w:type="paragraph" w:customStyle="1" w:styleId="49786D8B5C7D4A3DB15E2E34D50F9453">
    <w:name w:val="49786D8B5C7D4A3DB15E2E34D50F9453"/>
    <w:rsid w:val="005F7E4D"/>
  </w:style>
  <w:style w:type="paragraph" w:customStyle="1" w:styleId="7B44906663B7406B93EBFEF5194DC9AC">
    <w:name w:val="7B44906663B7406B93EBFEF5194DC9AC"/>
    <w:rsid w:val="005F7E4D"/>
  </w:style>
  <w:style w:type="paragraph" w:customStyle="1" w:styleId="2E97721731E146CE8116A8311F0614B3">
    <w:name w:val="2E97721731E146CE8116A8311F0614B3"/>
    <w:rsid w:val="001A275C"/>
    <w:pPr>
      <w:spacing w:after="200" w:line="276" w:lineRule="auto"/>
    </w:pPr>
  </w:style>
  <w:style w:type="paragraph" w:customStyle="1" w:styleId="3F27ECD9C0C840859305643F35C5CF11">
    <w:name w:val="3F27ECD9C0C840859305643F35C5CF11"/>
    <w:rsid w:val="001A275C"/>
    <w:pPr>
      <w:spacing w:after="200" w:line="276" w:lineRule="auto"/>
    </w:pPr>
  </w:style>
  <w:style w:type="paragraph" w:customStyle="1" w:styleId="4AA6443ECD0547FA91294386D9C58183">
    <w:name w:val="4AA6443ECD0547FA91294386D9C58183"/>
    <w:rsid w:val="001A275C"/>
    <w:pPr>
      <w:spacing w:after="200" w:line="276" w:lineRule="auto"/>
    </w:pPr>
  </w:style>
  <w:style w:type="paragraph" w:customStyle="1" w:styleId="E246D52C606F4172948644F1D2211EF3">
    <w:name w:val="E246D52C606F4172948644F1D2211EF3"/>
    <w:rsid w:val="001A275C"/>
    <w:pPr>
      <w:spacing w:after="200" w:line="276" w:lineRule="auto"/>
    </w:pPr>
  </w:style>
  <w:style w:type="paragraph" w:customStyle="1" w:styleId="4D2B0AA2AD4D49638901D68092E4C206">
    <w:name w:val="4D2B0AA2AD4D49638901D68092E4C206"/>
    <w:rsid w:val="001A275C"/>
    <w:pPr>
      <w:spacing w:after="200" w:line="276" w:lineRule="auto"/>
    </w:pPr>
  </w:style>
  <w:style w:type="paragraph" w:customStyle="1" w:styleId="1E64E1C408BB4AF7AE933F136A5DB273">
    <w:name w:val="1E64E1C408BB4AF7AE933F136A5DB273"/>
    <w:rsid w:val="001A275C"/>
    <w:pPr>
      <w:spacing w:after="200" w:line="276" w:lineRule="auto"/>
    </w:pPr>
  </w:style>
  <w:style w:type="paragraph" w:customStyle="1" w:styleId="64A7F10A2C66411B9FCC3C810F119AD2">
    <w:name w:val="64A7F10A2C66411B9FCC3C810F119AD2"/>
    <w:rsid w:val="001A275C"/>
    <w:pPr>
      <w:spacing w:after="200" w:line="276" w:lineRule="auto"/>
    </w:pPr>
  </w:style>
  <w:style w:type="paragraph" w:customStyle="1" w:styleId="23BB1826D2924324BF0F89D4A9649B5F">
    <w:name w:val="23BB1826D2924324BF0F89D4A9649B5F"/>
    <w:rsid w:val="001A275C"/>
    <w:pPr>
      <w:spacing w:after="200" w:line="276" w:lineRule="auto"/>
    </w:pPr>
  </w:style>
  <w:style w:type="paragraph" w:customStyle="1" w:styleId="1A9B28964ECB4956A437DEDAC1E83875">
    <w:name w:val="1A9B28964ECB4956A437DEDAC1E83875"/>
    <w:rsid w:val="001A275C"/>
    <w:pPr>
      <w:spacing w:after="200" w:line="276" w:lineRule="auto"/>
    </w:pPr>
  </w:style>
  <w:style w:type="paragraph" w:customStyle="1" w:styleId="3226B073D15C44AE988E396366735A48">
    <w:name w:val="3226B073D15C44AE988E396366735A48"/>
    <w:rsid w:val="001A275C"/>
    <w:pPr>
      <w:spacing w:after="200" w:line="276" w:lineRule="auto"/>
    </w:pPr>
  </w:style>
  <w:style w:type="paragraph" w:customStyle="1" w:styleId="171BC7AA501146FBBBF6C84DCEA54CBA">
    <w:name w:val="171BC7AA501146FBBBF6C84DCEA54CBA"/>
    <w:rsid w:val="001A275C"/>
    <w:pPr>
      <w:spacing w:after="200" w:line="276" w:lineRule="auto"/>
    </w:pPr>
  </w:style>
  <w:style w:type="paragraph" w:customStyle="1" w:styleId="41600270960B4B7F9FC497824BA922C5">
    <w:name w:val="41600270960B4B7F9FC497824BA922C5"/>
    <w:rsid w:val="001A275C"/>
    <w:pPr>
      <w:spacing w:after="200" w:line="276" w:lineRule="auto"/>
    </w:pPr>
  </w:style>
  <w:style w:type="paragraph" w:customStyle="1" w:styleId="36DC07173FE14B9191FA6BABC32E08ED">
    <w:name w:val="36DC07173FE14B9191FA6BABC32E08ED"/>
    <w:rsid w:val="001A275C"/>
    <w:pPr>
      <w:spacing w:after="200" w:line="276" w:lineRule="auto"/>
    </w:pPr>
  </w:style>
  <w:style w:type="paragraph" w:customStyle="1" w:styleId="65B59502FB464D14BA0C4845CC857A6F">
    <w:name w:val="65B59502FB464D14BA0C4845CC857A6F"/>
    <w:rsid w:val="001A275C"/>
    <w:pPr>
      <w:spacing w:after="200" w:line="276" w:lineRule="auto"/>
    </w:pPr>
  </w:style>
  <w:style w:type="paragraph" w:customStyle="1" w:styleId="0476271118E84ACF8F1E25585CE61543">
    <w:name w:val="0476271118E84ACF8F1E25585CE61543"/>
    <w:rsid w:val="001A275C"/>
    <w:pPr>
      <w:spacing w:after="200" w:line="276" w:lineRule="auto"/>
    </w:pPr>
  </w:style>
  <w:style w:type="paragraph" w:customStyle="1" w:styleId="98EFA5B326804E93B76C81500CE4AAF4">
    <w:name w:val="98EFA5B326804E93B76C81500CE4AAF4"/>
    <w:rsid w:val="001A275C"/>
    <w:pPr>
      <w:spacing w:after="200" w:line="276" w:lineRule="auto"/>
    </w:pPr>
  </w:style>
  <w:style w:type="paragraph" w:customStyle="1" w:styleId="8379EFB973144E1286D3D3F2D81E0D17">
    <w:name w:val="8379EFB973144E1286D3D3F2D81E0D17"/>
    <w:rsid w:val="001A275C"/>
    <w:pPr>
      <w:spacing w:after="200" w:line="276" w:lineRule="auto"/>
    </w:pPr>
  </w:style>
  <w:style w:type="paragraph" w:customStyle="1" w:styleId="DE65AC26D076406F90C57B92F6F584D7">
    <w:name w:val="DE65AC26D076406F90C57B92F6F584D7"/>
    <w:rsid w:val="001A275C"/>
    <w:pPr>
      <w:spacing w:after="200" w:line="276" w:lineRule="auto"/>
    </w:pPr>
  </w:style>
  <w:style w:type="paragraph" w:customStyle="1" w:styleId="6E31CE9A1CBE4D3B88DC533CC39F62EE">
    <w:name w:val="6E31CE9A1CBE4D3B88DC533CC39F62EE"/>
    <w:rsid w:val="00DC221D"/>
  </w:style>
  <w:style w:type="paragraph" w:customStyle="1" w:styleId="3783EB99D06C422982C486755A30DC4A">
    <w:name w:val="3783EB99D06C422982C486755A30DC4A"/>
    <w:rsid w:val="00DC221D"/>
  </w:style>
  <w:style w:type="paragraph" w:customStyle="1" w:styleId="ED7E059AD762456B8C74CB6D23A21BC6">
    <w:name w:val="ED7E059AD762456B8C74CB6D23A21BC6"/>
    <w:rsid w:val="00DC2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lastné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E2D58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+421 907 185 326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44F54-7800-4003-9704-978CC322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Dokonalý životopis z dielne spoločnosti MOO</Template>
  <TotalTime>26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Country: slovakia</dc:subject>
  <dc:creator>Lenka šKARBEKOVÁ</dc:creator>
  <dc:description>nationality: slovak
date of birth: 29/06/1984</dc:description>
  <cp:lastModifiedBy>Tobik</cp:lastModifiedBy>
  <cp:revision>7</cp:revision>
  <dcterms:created xsi:type="dcterms:W3CDTF">2022-04-10T09:43:00Z</dcterms:created>
  <dcterms:modified xsi:type="dcterms:W3CDTF">2022-04-10T10:12:00Z</dcterms:modified>
</cp:coreProperties>
</file>