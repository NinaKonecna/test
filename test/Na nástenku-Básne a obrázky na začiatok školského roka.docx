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DF" w:rsidRDefault="005579DF">
      <w:pPr>
        <w:rPr>
          <w:sz w:val="56"/>
          <w:szCs w:val="56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s1026" type="#_x0000_t75" alt="1.jpg" style="position:absolute;margin-left:304.1pt;margin-top:30.2pt;width:181.85pt;height:156.5pt;z-index:-251662336;visibility:visible">
            <v:imagedata r:id="rId7" o:title=""/>
          </v:shape>
        </w:pict>
      </w:r>
      <w:r>
        <w:rPr>
          <w:sz w:val="56"/>
          <w:szCs w:val="56"/>
        </w:rPr>
        <w:t xml:space="preserve">              </w:t>
      </w:r>
    </w:p>
    <w:p w:rsidR="005579DF" w:rsidRDefault="005579DF">
      <w:pPr>
        <w:outlineLvl w:val="0"/>
        <w:rPr>
          <w:rFonts w:ascii="Pristina" w:hAnsi="Pristina" w:cs="Pristina"/>
          <w:b/>
          <w:bCs/>
          <w:sz w:val="96"/>
          <w:szCs w:val="96"/>
        </w:rPr>
      </w:pPr>
      <w:r>
        <w:rPr>
          <w:sz w:val="56"/>
          <w:szCs w:val="56"/>
        </w:rPr>
        <w:t xml:space="preserve">               </w:t>
      </w:r>
      <w:r>
        <w:rPr>
          <w:rFonts w:ascii="Pristina" w:hAnsi="Pristina" w:cs="Pristina"/>
          <w:b/>
          <w:bCs/>
          <w:sz w:val="96"/>
          <w:szCs w:val="96"/>
        </w:rPr>
        <w:t xml:space="preserve"> Ahoj, škola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 Škola, škola, školatá,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tak už sme tu zase!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Kričia chlapci, dievčatá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až sa komín trasie.</w:t>
      </w:r>
    </w:p>
    <w:p w:rsidR="005579DF" w:rsidRDefault="005579DF">
      <w:pPr>
        <w:rPr>
          <w:sz w:val="56"/>
          <w:szCs w:val="56"/>
        </w:rPr>
      </w:pP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Škola, škola, školička,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dosť už bolo zeme,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vody, lesov, strání, lúk...</w:t>
      </w:r>
    </w:p>
    <w:p w:rsidR="005579DF" w:rsidRDefault="005579DF">
      <w:pPr>
        <w:outlineLvl w:val="0"/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 Už sa učiť chceme.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Štefan Moravčík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val="en-US"/>
        </w:rPr>
        <w:pict>
          <v:shape id="Obrázok 1" o:spid="_x0000_s1027" type="#_x0000_t75" alt="kiabasa1sentjabrjamal.jpg" style="position:absolute;margin-left:312.75pt;margin-top:-1.5pt;width:197.2pt;height:241.9pt;z-index:-251661312;visibility:visible">
            <v:imagedata r:id="rId8" o:title=""/>
          </v:shape>
        </w:pict>
      </w:r>
    </w:p>
    <w:p w:rsidR="005579DF" w:rsidRDefault="005579DF">
      <w:pPr>
        <w:rPr>
          <w:rFonts w:ascii="Pristina" w:hAnsi="Pristina" w:cs="Pristina"/>
          <w:b/>
          <w:bCs/>
          <w:sz w:val="96"/>
          <w:szCs w:val="96"/>
        </w:rPr>
      </w:pPr>
      <w:r>
        <w:rPr>
          <w:sz w:val="56"/>
          <w:szCs w:val="56"/>
        </w:rPr>
        <w:t xml:space="preserve">          </w:t>
      </w:r>
      <w:r>
        <w:rPr>
          <w:rFonts w:ascii="Pristina" w:hAnsi="Pristina" w:cs="Pristina"/>
          <w:b/>
          <w:bCs/>
          <w:sz w:val="96"/>
          <w:szCs w:val="96"/>
        </w:rPr>
        <w:t>Prvý september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Ako ten čas utiekol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u</w:t>
      </w: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sz w:val="56"/>
          <w:szCs w:val="56"/>
        </w:rPr>
        <w:t>babičiek, u dedkov.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   Dohorela vatra.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Dobre bolo v Tatrách.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Ďalšie leto počká si.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Kalendár má odkazy</w:t>
      </w:r>
    </w:p>
    <w:p w:rsidR="005579DF" w:rsidRDefault="005579DF">
      <w:pPr>
        <w:outlineLvl w:val="0"/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Katke, Hanke, Jankovi: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- Nech sa páči do školy.</w:t>
      </w:r>
    </w:p>
    <w:p w:rsidR="005579DF" w:rsidRDefault="005579DF">
      <w:pPr>
        <w:outlineLvl w:val="0"/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Karol Pém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</w:p>
    <w:p w:rsidR="005579DF" w:rsidRDefault="005579DF">
      <w:pPr>
        <w:outlineLvl w:val="0"/>
        <w:rPr>
          <w:rFonts w:ascii="Pristina" w:hAnsi="Pristina" w:cs="Pristina"/>
          <w:b/>
          <w:bCs/>
          <w:sz w:val="96"/>
          <w:szCs w:val="96"/>
        </w:rPr>
      </w:pPr>
      <w:r>
        <w:rPr>
          <w:noProof/>
          <w:lang w:val="en-US"/>
        </w:rPr>
        <w:pict>
          <v:shape id="Obrázok 37" o:spid="_x0000_s1028" type="#_x0000_t75" alt="images (23).jpg" style="position:absolute;margin-left:366.5pt;margin-top:-21.95pt;width:128.7pt;height:140.15pt;z-index:-251655168;visibility:visible">
            <v:imagedata r:id="rId9" o:title=""/>
          </v:shape>
        </w:pict>
      </w:r>
      <w:r>
        <w:rPr>
          <w:sz w:val="56"/>
          <w:szCs w:val="56"/>
        </w:rPr>
        <w:t xml:space="preserve">               </w:t>
      </w:r>
      <w:r>
        <w:rPr>
          <w:rFonts w:ascii="Pristina" w:hAnsi="Pristina" w:cs="Pristina"/>
          <w:b/>
          <w:bCs/>
          <w:sz w:val="96"/>
          <w:szCs w:val="96"/>
        </w:rPr>
        <w:t xml:space="preserve"> Škola volá</w:t>
      </w:r>
    </w:p>
    <w:p w:rsidR="005579DF" w:rsidRDefault="005579DF">
      <w:pPr>
        <w:rPr>
          <w:sz w:val="56"/>
          <w:szCs w:val="56"/>
        </w:rPr>
      </w:pP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Keď sa slnko večer kloní</w:t>
      </w:r>
      <w:r>
        <w:rPr>
          <w:sz w:val="56"/>
          <w:szCs w:val="56"/>
        </w:rPr>
        <w:br/>
        <w:t xml:space="preserve">               za obzory za hory,</w:t>
      </w:r>
      <w:r>
        <w:rPr>
          <w:sz w:val="56"/>
          <w:szCs w:val="56"/>
        </w:rPr>
        <w:br/>
        <w:t xml:space="preserve">       ver, že v škole bude zvoniť,</w:t>
      </w:r>
      <w:r>
        <w:rPr>
          <w:sz w:val="56"/>
          <w:szCs w:val="56"/>
        </w:rPr>
        <w:br/>
        <w:t xml:space="preserve">               brána sa jej otvorí.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Kŕdeľ detí smiechom sadá</w:t>
      </w:r>
      <w:r>
        <w:rPr>
          <w:sz w:val="56"/>
          <w:szCs w:val="56"/>
        </w:rPr>
        <w:br/>
        <w:t xml:space="preserve">              do lavice s taškami.</w:t>
      </w:r>
      <w:r>
        <w:rPr>
          <w:sz w:val="56"/>
          <w:szCs w:val="56"/>
        </w:rPr>
        <w:br/>
        <w:t xml:space="preserve">          Skúsia nové pojmy hľadať...</w:t>
      </w:r>
      <w:r>
        <w:rPr>
          <w:sz w:val="56"/>
          <w:szCs w:val="56"/>
        </w:rPr>
        <w:br/>
        <w:t xml:space="preserve">               Leto je už za nami.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Hoci slnko teplo svieti,</w:t>
      </w:r>
      <w:r>
        <w:rPr>
          <w:sz w:val="56"/>
          <w:szCs w:val="56"/>
        </w:rPr>
        <w:br/>
        <w:t xml:space="preserve">          prišiel mesiac september.</w:t>
      </w:r>
      <w:r>
        <w:rPr>
          <w:sz w:val="56"/>
          <w:szCs w:val="56"/>
        </w:rPr>
        <w:br/>
        <w:t xml:space="preserve">           Školské časy, pavúk v sieti,</w:t>
      </w:r>
      <w:r>
        <w:rPr>
          <w:sz w:val="56"/>
          <w:szCs w:val="56"/>
        </w:rPr>
        <w:br/>
        <w:t xml:space="preserve">             farba lístia, jabĺk zber...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JURAJ TUŠIAK</w:t>
      </w:r>
    </w:p>
    <w:p w:rsidR="005579DF" w:rsidRDefault="005579DF">
      <w:pPr>
        <w:rPr>
          <w:rFonts w:ascii="AR BLANCA" w:hAnsi="AR BLANCA" w:cs="AR BLANCA"/>
          <w:sz w:val="56"/>
          <w:szCs w:val="56"/>
        </w:rPr>
      </w:pPr>
    </w:p>
    <w:p w:rsidR="005579DF" w:rsidRDefault="005579DF">
      <w:pPr>
        <w:rPr>
          <w:rFonts w:ascii="Gabriola" w:hAnsi="Gabriola" w:cs="Gabriola"/>
          <w:b/>
          <w:bCs/>
          <w:sz w:val="96"/>
          <w:szCs w:val="96"/>
        </w:rPr>
      </w:pPr>
      <w:r>
        <w:rPr>
          <w:noProof/>
          <w:lang w:val="en-US"/>
        </w:rPr>
        <w:pict>
          <v:shape id="Obrázok 34" o:spid="_x0000_s1029" type="#_x0000_t75" alt="01school.jpg" style="position:absolute;margin-left:123.6pt;margin-top:89.4pt;width:157.85pt;height:91.2pt;z-index:251660288;visibility:visible">
            <v:imagedata r:id="rId10" o:title=""/>
          </v:shape>
        </w:pict>
      </w:r>
      <w:r>
        <w:rPr>
          <w:rFonts w:ascii="Gabriola" w:hAnsi="Gabriola" w:cs="Gabriola"/>
          <w:b/>
          <w:bCs/>
          <w:sz w:val="96"/>
          <w:szCs w:val="96"/>
        </w:rPr>
        <w:t xml:space="preserve">    Čo sa stalo v septembri</w:t>
      </w:r>
    </w:p>
    <w:p w:rsidR="005579DF" w:rsidRDefault="005579DF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</w:p>
    <w:p w:rsidR="005579DF" w:rsidRDefault="005579DF">
      <w:pPr>
        <w:rPr>
          <w:sz w:val="52"/>
          <w:szCs w:val="52"/>
        </w:rPr>
      </w:pPr>
    </w:p>
    <w:p w:rsidR="005579DF" w:rsidRDefault="005579DF">
      <w:pPr>
        <w:outlineLvl w:val="0"/>
        <w:rPr>
          <w:sz w:val="44"/>
          <w:szCs w:val="44"/>
        </w:rPr>
      </w:pPr>
      <w:r>
        <w:rPr>
          <w:sz w:val="44"/>
          <w:szCs w:val="44"/>
        </w:rPr>
        <w:t xml:space="preserve">                 Kto to klope dneska k ránu 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na čarovnú školskú bránu?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Krásne klope, to mi ver, 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predsa mesiac september.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Na husličky k tomu hrá, 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bránu školy otvára.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Už je brána dokorán.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Najmúdrejšia brána brán.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Múdrosti je za ňou všade, 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ako kvetín na záhrade.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Bežíme dnu – sláva, sláva! 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Tuná deťom zmúdrie hlava.</w:t>
      </w:r>
    </w:p>
    <w:p w:rsidR="005579DF" w:rsidRDefault="005579D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Libuša Friedová</w:t>
      </w:r>
    </w:p>
    <w:p w:rsidR="005579DF" w:rsidRDefault="005579DF">
      <w:pPr>
        <w:rPr>
          <w:rFonts w:ascii="Pristina" w:hAnsi="Pristina" w:cs="Pristina"/>
          <w:b/>
          <w:bCs/>
          <w:sz w:val="72"/>
          <w:szCs w:val="72"/>
        </w:rPr>
      </w:pPr>
      <w:r>
        <w:rPr>
          <w:noProof/>
          <w:lang w:val="en-US"/>
        </w:rPr>
        <w:pict>
          <v:shape id="Obrázok 2" o:spid="_x0000_s1030" type="#_x0000_t75" alt="Š-School_Clip_Art_162.gif" style="position:absolute;margin-left:62.15pt;margin-top:80.75pt;width:293.2pt;height:235.2pt;z-index:-251660288;visibility:visible">
            <v:imagedata r:id="rId11" o:title=""/>
          </v:shape>
        </w:pict>
      </w:r>
      <w:r>
        <w:rPr>
          <w:rFonts w:ascii="Pristina" w:hAnsi="Pristina" w:cs="Pristina"/>
          <w:b/>
          <w:bCs/>
          <w:sz w:val="72"/>
          <w:szCs w:val="72"/>
        </w:rPr>
        <w:t xml:space="preserve">                 </w:t>
      </w:r>
      <w:r>
        <w:rPr>
          <w:rFonts w:ascii="Pristina" w:hAnsi="Pristina" w:cs="Pristina"/>
          <w:b/>
          <w:bCs/>
          <w:sz w:val="96"/>
          <w:szCs w:val="96"/>
        </w:rPr>
        <w:t>Prešli rô</w:t>
      </w:r>
      <w:r>
        <w:rPr>
          <w:b/>
          <w:bCs/>
          <w:sz w:val="96"/>
          <w:szCs w:val="96"/>
        </w:rPr>
        <w:t>č</w:t>
      </w:r>
      <w:r>
        <w:rPr>
          <w:rFonts w:ascii="Pristina" w:hAnsi="Pristina" w:cs="Pristina"/>
          <w:b/>
          <w:bCs/>
          <w:sz w:val="96"/>
          <w:szCs w:val="96"/>
        </w:rPr>
        <w:t xml:space="preserve">ky      </w:t>
      </w:r>
    </w:p>
    <w:p w:rsidR="005579DF" w:rsidRDefault="005579DF">
      <w:pPr>
        <w:rPr>
          <w:rFonts w:ascii="Pristina" w:hAnsi="Pristina" w:cs="Pristina"/>
          <w:b/>
          <w:bCs/>
          <w:sz w:val="72"/>
          <w:szCs w:val="72"/>
        </w:rPr>
      </w:pPr>
      <w:r>
        <w:rPr>
          <w:rFonts w:ascii="Pristina" w:hAnsi="Pristina" w:cs="Pristina"/>
          <w:b/>
          <w:bCs/>
          <w:sz w:val="72"/>
          <w:szCs w:val="72"/>
        </w:rPr>
        <w:t xml:space="preserve">     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Prešli rôčky, prešli dníčky,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už ideme do školičky.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Do školičky zaránky,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máme nové tašky, knižky,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ceruzky i písanky.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Volá na nás abeceda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vitaj, vitaj prvá trieda.</w:t>
      </w:r>
    </w:p>
    <w:p w:rsidR="005579DF" w:rsidRDefault="005579DF">
      <w:pPr>
        <w:outlineLvl w:val="0"/>
        <w:rPr>
          <w:rFonts w:ascii="Pristina" w:hAnsi="Pristina" w:cs="Pristina"/>
          <w:b/>
          <w:bCs/>
          <w:sz w:val="96"/>
          <w:szCs w:val="96"/>
        </w:rPr>
      </w:pPr>
      <w:r>
        <w:rPr>
          <w:sz w:val="56"/>
          <w:szCs w:val="56"/>
        </w:rPr>
        <w:t xml:space="preserve">                  </w:t>
      </w:r>
      <w:r>
        <w:rPr>
          <w:rFonts w:ascii="Pristina" w:hAnsi="Pristina" w:cs="Pristina"/>
          <w:b/>
          <w:bCs/>
          <w:sz w:val="96"/>
          <w:szCs w:val="96"/>
        </w:rPr>
        <w:t>Do školi</w:t>
      </w:r>
      <w:r>
        <w:rPr>
          <w:b/>
          <w:bCs/>
          <w:sz w:val="96"/>
          <w:szCs w:val="96"/>
        </w:rPr>
        <w:t>č</w:t>
      </w:r>
      <w:r>
        <w:rPr>
          <w:rFonts w:ascii="Pristina" w:hAnsi="Pristina" w:cs="Pristina"/>
          <w:b/>
          <w:bCs/>
          <w:sz w:val="96"/>
          <w:szCs w:val="96"/>
        </w:rPr>
        <w:t>ky</w:t>
      </w:r>
    </w:p>
    <w:p w:rsidR="005579DF" w:rsidRDefault="005579DF">
      <w:pPr>
        <w:rPr>
          <w:rFonts w:ascii="Pristina" w:hAnsi="Pristina" w:cs="Pristina"/>
          <w:b/>
          <w:bCs/>
          <w:sz w:val="96"/>
          <w:szCs w:val="96"/>
        </w:rPr>
      </w:pPr>
      <w:r>
        <w:rPr>
          <w:noProof/>
          <w:lang w:val="en-US"/>
        </w:rPr>
        <w:pict>
          <v:shape id="Obrázok 3" o:spid="_x0000_s1031" type="#_x0000_t75" alt="Š-imagesCAF82244.jpg" style="position:absolute;margin-left:119.75pt;margin-top:8.6pt;width:168.4pt;height:168.95pt;z-index:-251659264;visibility:visible">
            <v:imagedata r:id="rId12" o:title=""/>
          </v:shape>
        </w:pict>
      </w:r>
    </w:p>
    <w:p w:rsidR="005579DF" w:rsidRDefault="005579DF">
      <w:pPr>
        <w:rPr>
          <w:rFonts w:ascii="Pristina" w:hAnsi="Pristina" w:cs="Pristina"/>
          <w:b/>
          <w:bCs/>
          <w:sz w:val="96"/>
          <w:szCs w:val="96"/>
        </w:rPr>
      </w:pP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Slniečko už vstáva,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dobré ráno dáva,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</w:t>
      </w:r>
      <w:r>
        <w:rPr>
          <w:rFonts w:ascii="Times New Roman" w:hAnsi="Times New Roman" w:cs="Times New Roman"/>
          <w:sz w:val="56"/>
          <w:szCs w:val="56"/>
        </w:rPr>
        <w:t>-</w:t>
      </w:r>
      <w:r>
        <w:rPr>
          <w:sz w:val="56"/>
          <w:szCs w:val="56"/>
        </w:rPr>
        <w:t>poďte deti do školičky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takto nás voláva.</w:t>
      </w:r>
    </w:p>
    <w:p w:rsidR="005579DF" w:rsidRDefault="005579DF">
      <w:pPr>
        <w:outlineLvl w:val="0"/>
        <w:rPr>
          <w:sz w:val="56"/>
          <w:szCs w:val="56"/>
        </w:rPr>
      </w:pPr>
      <w:r>
        <w:rPr>
          <w:sz w:val="56"/>
          <w:szCs w:val="56"/>
        </w:rPr>
        <w:t xml:space="preserve">                  Do školy ideme,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dobré tam budeme,</w:t>
      </w:r>
    </w:p>
    <w:p w:rsidR="005579DF" w:rsidRDefault="005579D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ockovi a mamke</w: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    radosť urobíme.</w:t>
      </w:r>
    </w:p>
    <w:p w:rsidR="005579DF" w:rsidRDefault="005579DF">
      <w:pPr>
        <w:rPr>
          <w:rFonts w:ascii="Gabriola" w:hAnsi="Gabriola" w:cs="Gabriola"/>
          <w:b/>
          <w:bCs/>
          <w:sz w:val="96"/>
          <w:szCs w:val="96"/>
        </w:rPr>
      </w:pPr>
      <w:r>
        <w:rPr>
          <w:noProof/>
          <w:lang w:val="en-US"/>
        </w:rPr>
        <w:pict>
          <v:shape id="Obrázok 10" o:spid="_x0000_s1032" type="#_x0000_t75" alt="images (2).jpg" style="position:absolute;margin-left:-37.65pt;margin-top:-9.5pt;width:118.1pt;height:133.45pt;z-index:251658240;visibility:visible">
            <v:imagedata r:id="rId13" o:title=""/>
          </v:shape>
        </w:pict>
      </w:r>
      <w:r>
        <w:rPr>
          <w:sz w:val="56"/>
          <w:szCs w:val="56"/>
        </w:rPr>
        <w:t xml:space="preserve">               </w:t>
      </w:r>
      <w:r>
        <w:rPr>
          <w:rFonts w:ascii="Gabriola" w:hAnsi="Gabriola" w:cs="Gabriola"/>
          <w:b/>
          <w:bCs/>
          <w:sz w:val="96"/>
          <w:szCs w:val="96"/>
        </w:rPr>
        <w:t>Milan Rúfus – Škola</w:t>
      </w:r>
      <w:r>
        <w:rPr>
          <w:rFonts w:ascii="Gabriola" w:hAnsi="Gabriola" w:cs="Gabriola"/>
          <w:b/>
          <w:bCs/>
          <w:noProof/>
          <w:sz w:val="96"/>
          <w:szCs w:val="96"/>
          <w:lang w:eastAsia="sk-SK"/>
        </w:rPr>
        <w:t xml:space="preserve"> 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Škola je veľký dom.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Škola je celá veľká.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Žijú v nej školáci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a pani učiteľka.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Červenú strechu má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a strecha komín v dyme.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Aby tam detičkám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nebolo zima v zime.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Škola je vážny dom,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celá je vážna – škola.</w:t>
      </w:r>
    </w:p>
    <w:p w:rsidR="005579DF" w:rsidRDefault="005579DF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              A škola bez kvetov</w:t>
      </w:r>
      <w:r>
        <w:rPr>
          <w:noProof/>
          <w:sz w:val="40"/>
          <w:szCs w:val="40"/>
          <w:lang w:eastAsia="sk-SK"/>
        </w:rPr>
        <w:t xml:space="preserve"> 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je ako jeseň holá.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Nech teda zasvietia</w:t>
      </w:r>
    </w:p>
    <w:p w:rsidR="005579DF" w:rsidRDefault="005579DF">
      <w:pPr>
        <w:rPr>
          <w:sz w:val="40"/>
          <w:szCs w:val="40"/>
        </w:rPr>
      </w:pPr>
      <w:r>
        <w:rPr>
          <w:noProof/>
          <w:lang w:val="en-US"/>
        </w:rPr>
        <w:pict>
          <v:shape id="Obrázok 32" o:spid="_x0000_s1033" type="#_x0000_t75" alt="images (31).jpg" style="position:absolute;margin-left:332.85pt;margin-top:32pt;width:120.4pt;height:120pt;z-index:-251657216;visibility:visible">
            <v:imagedata r:id="rId14" o:title=""/>
          </v:shape>
        </w:pict>
      </w:r>
      <w:r>
        <w:rPr>
          <w:sz w:val="40"/>
          <w:szCs w:val="40"/>
        </w:rPr>
        <w:t xml:space="preserve">                         deťom v nej do svetnice,</w:t>
      </w:r>
    </w:p>
    <w:p w:rsidR="005579DF" w:rsidRDefault="005579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ak už nie slniečko,</w:t>
      </w:r>
    </w:p>
    <w:p w:rsidR="005579DF" w:rsidRDefault="005579DF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            aspoň tie slnečnice.</w:t>
      </w:r>
    </w:p>
    <w:p w:rsidR="005579DF" w:rsidRDefault="005579DF">
      <w:pPr>
        <w:rPr>
          <w:rFonts w:ascii="Gabriola" w:hAnsi="Gabriola" w:cs="Gabriola"/>
          <w:b/>
          <w:bCs/>
          <w:sz w:val="96"/>
          <w:szCs w:val="96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Obrázok 12" o:spid="_x0000_i1025" type="#_x0000_t75" alt="images (6).jpg" style="width:117.75pt;height:137.25pt;visibility:visible">
            <v:imagedata r:id="rId15" o:title=""/>
          </v:shape>
        </w:pict>
      </w:r>
      <w:r>
        <w:rPr>
          <w:rFonts w:ascii="Gabriola" w:hAnsi="Gabriola" w:cs="Gabriola"/>
          <w:b/>
          <w:bCs/>
          <w:sz w:val="96"/>
          <w:szCs w:val="96"/>
        </w:rPr>
        <w:t xml:space="preserve">   </w:t>
      </w: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14" o:spid="_x0000_i1026" type="#_x0000_t75" alt="escuela_biblica.png" style="width:150pt;height:147pt;visibility:visible">
            <v:imagedata r:id="rId16" o:title=""/>
          </v:shape>
        </w:pict>
      </w:r>
      <w:r>
        <w:rPr>
          <w:rFonts w:ascii="Gabriola" w:hAnsi="Gabriola" w:cs="Gabriola"/>
          <w:b/>
          <w:bCs/>
          <w:sz w:val="96"/>
          <w:szCs w:val="96"/>
        </w:rPr>
        <w:t xml:space="preserve"> </w:t>
      </w: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29" o:spid="_x0000_i1027" type="#_x0000_t75" alt="0badf2af504d13231794404c8b691a78.jpg.jpg" style="width:135pt;height:120pt;visibility:visible">
            <v:imagedata r:id="rId17" o:title=""/>
          </v:shape>
        </w:pict>
      </w:r>
    </w:p>
    <w:p w:rsidR="005579DF" w:rsidRDefault="005579DF">
      <w:pPr>
        <w:rPr>
          <w:rFonts w:ascii="Gabriola" w:hAnsi="Gabriola" w:cs="Gabriola"/>
          <w:b/>
          <w:bCs/>
          <w:sz w:val="96"/>
          <w:szCs w:val="96"/>
        </w:rPr>
      </w:pPr>
    </w:p>
    <w:p w:rsidR="005579DF" w:rsidRDefault="005579DF">
      <w:pPr>
        <w:rPr>
          <w:rFonts w:ascii="Gabriola" w:hAnsi="Gabriola" w:cs="Gabriola"/>
          <w:b/>
          <w:bCs/>
          <w:sz w:val="96"/>
          <w:szCs w:val="96"/>
        </w:rPr>
      </w:pP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18" o:spid="_x0000_i1028" type="#_x0000_t75" alt="images (10).jpg" style="width:150pt;height:189pt;visibility:visible">
            <v:imagedata r:id="rId18" o:title=""/>
          </v:shape>
        </w:pict>
      </w: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15" o:spid="_x0000_i1029" type="#_x0000_t75" alt="4e4b851466156.jpg" style="width:149.25pt;height:189.75pt;visibility:visible">
            <v:imagedata r:id="rId19" o:title=""/>
          </v:shape>
        </w:pict>
      </w:r>
      <w:r>
        <w:rPr>
          <w:rFonts w:ascii="Gabriola" w:hAnsi="Gabriola" w:cs="Gabriola"/>
          <w:b/>
          <w:bCs/>
          <w:sz w:val="96"/>
          <w:szCs w:val="96"/>
        </w:rPr>
        <w:t xml:space="preserve"> </w:t>
      </w: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22" o:spid="_x0000_i1030" type="#_x0000_t75" alt="images (17).jpg" style="width:122.25pt;height:147.75pt;visibility:visible">
            <v:imagedata r:id="rId20" o:title=""/>
          </v:shape>
        </w:pict>
      </w:r>
    </w:p>
    <w:p w:rsidR="005579DF" w:rsidRDefault="00557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Gabriola" w:hAnsi="Gabriola" w:cs="Gabriola"/>
          <w:b/>
          <w:bCs/>
          <w:noProof/>
          <w:sz w:val="96"/>
          <w:szCs w:val="96"/>
          <w:lang w:val="en-US"/>
        </w:rPr>
        <w:pict>
          <v:shape id="Obrázok 19" o:spid="_x0000_i1031" type="#_x0000_t75" alt="1250704711_school_board7.jpg" style="width:138.75pt;height:160.5pt;visibility:visible">
            <v:imagedata r:id="rId21" o:title=""/>
          </v:shape>
        </w:pict>
      </w:r>
      <w:r>
        <w:rPr>
          <w:rFonts w:ascii="Gabriola" w:hAnsi="Gabriola" w:cs="Gabriola"/>
          <w:b/>
          <w:bCs/>
          <w:sz w:val="96"/>
          <w:szCs w:val="96"/>
        </w:rPr>
        <w:t xml:space="preserve"> 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Obrázok 20" o:spid="_x0000_i1032" type="#_x0000_t75" alt="6437407-n--n-noe----n--n-n--n--n----n-noe--n----nf.jpg" style="width:124.5pt;height:126pt;visibility:visible">
            <v:imagedata r:id="rId22" o:title="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sk-SK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Obrázok 24" o:spid="_x0000_i1033" type="#_x0000_t75" alt="boy-on-the-way-to-school-fun-pixmac-illustration-49046245.jpg" style="width:128.25pt;height:138pt;visibility:visible">
            <v:imagedata r:id="rId23" o:title=""/>
          </v:shape>
        </w:pict>
      </w:r>
    </w:p>
    <w:p w:rsidR="005579DF" w:rsidRDefault="005579DF">
      <w:pPr>
        <w:rPr>
          <w:rFonts w:ascii="Times New Roman" w:hAnsi="Times New Roman" w:cs="Times New Roman"/>
          <w:sz w:val="56"/>
          <w:szCs w:val="56"/>
        </w:rPr>
      </w:pPr>
    </w:p>
    <w:sectPr w:rsidR="005579DF" w:rsidSect="005579DF">
      <w:headerReference w:type="default" r:id="rId24"/>
      <w:footerReference w:type="default" r:id="rId25"/>
      <w:pgSz w:w="11906" w:h="16838"/>
      <w:pgMar w:top="284" w:right="1417" w:bottom="1417" w:left="1417" w:header="708" w:footer="708" w:gutter="0"/>
      <w:pgBorders w:offsetFrom="page">
        <w:top w:val="basicBlackSquares" w:sz="8" w:space="24" w:color="auto"/>
        <w:left w:val="basicBlackSquares" w:sz="8" w:space="24" w:color="auto"/>
        <w:bottom w:val="basicBlackSquares" w:sz="8" w:space="24" w:color="auto"/>
        <w:right w:val="basicBlackSquares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9DF" w:rsidRDefault="005579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5579DF" w:rsidRDefault="005579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Pristina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 BLAN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abriola">
    <w:altName w:val="Courier New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F" w:rsidRDefault="005579D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9DF" w:rsidRDefault="005579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5579DF" w:rsidRDefault="005579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F" w:rsidRDefault="005579D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F1E47"/>
    <w:multiLevelType w:val="hybridMultilevel"/>
    <w:tmpl w:val="454ABDC0"/>
    <w:lvl w:ilvl="0" w:tplc="A26A3D0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94D4077"/>
    <w:multiLevelType w:val="hybridMultilevel"/>
    <w:tmpl w:val="2A288C58"/>
    <w:lvl w:ilvl="0" w:tplc="FF202A38">
      <w:numFmt w:val="bullet"/>
      <w:lvlText w:val="-"/>
      <w:lvlJc w:val="left"/>
      <w:pPr>
        <w:ind w:left="183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7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99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43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15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5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9DF"/>
    <w:rsid w:val="0055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val="sk-SK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9DF"/>
    <w:rPr>
      <w:rFonts w:ascii="Times New Roman" w:hAnsi="Times New Roman" w:cs="Times New Roman"/>
      <w:sz w:val="0"/>
      <w:szCs w:val="0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9</Pages>
  <Words>500</Words>
  <Characters>2853</Characters>
  <Application>Microsoft Office Outlook</Application>
  <DocSecurity>0</DocSecurity>
  <Lines>0</Lines>
  <Paragraphs>0</Paragraphs>
  <ScaleCrop>false</ScaleCrop>
  <Company>škola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</dc:title>
  <dc:subject/>
  <dc:creator>Majka</dc:creator>
  <cp:keywords/>
  <dc:description/>
  <cp:lastModifiedBy>Základná škola Švedlár</cp:lastModifiedBy>
  <cp:revision>2</cp:revision>
  <dcterms:created xsi:type="dcterms:W3CDTF">2013-08-26T10:51:00Z</dcterms:created>
  <dcterms:modified xsi:type="dcterms:W3CDTF">2013-08-26T10:51:00Z</dcterms:modified>
</cp:coreProperties>
</file>