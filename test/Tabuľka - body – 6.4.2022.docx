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AB8" w:rsidRPr="00B562B3" w:rsidRDefault="00561AB8" w:rsidP="00445E6F">
      <w:pPr>
        <w:spacing w:line="240" w:lineRule="auto"/>
        <w:jc w:val="center"/>
        <w:rPr>
          <w:rFonts w:ascii="Amasis MT Pro Light" w:hAnsi="Amasis MT Pro Light"/>
          <w:sz w:val="72"/>
          <w:szCs w:val="72"/>
        </w:rPr>
      </w:pPr>
      <w:r>
        <w:rPr>
          <w:rFonts w:ascii="Amasis MT Pro Light" w:hAnsi="Amasis MT Pro Light"/>
          <w:b/>
          <w:sz w:val="72"/>
          <w:szCs w:val="72"/>
        </w:rPr>
        <w:t>TRIEDNY SÚBOJ</w:t>
      </w:r>
      <w:r w:rsidRPr="00B562B3">
        <w:rPr>
          <w:rFonts w:ascii="Amasis MT Pro Light" w:hAnsi="Amasis MT Pro Light"/>
          <w:sz w:val="72"/>
          <w:szCs w:val="72"/>
        </w:rPr>
        <w:t xml:space="preserve"> :) </w:t>
      </w:r>
    </w:p>
    <w:p w:rsidR="00561AB8" w:rsidRPr="00B562B3" w:rsidRDefault="00561AB8" w:rsidP="00D55C71">
      <w:pPr>
        <w:spacing w:line="240" w:lineRule="auto"/>
        <w:ind w:firstLine="708"/>
        <w:rPr>
          <w:rFonts w:ascii="Amasis MT Pro Light" w:hAnsi="Amasis MT Pro Light"/>
          <w:sz w:val="72"/>
          <w:szCs w:val="72"/>
        </w:rPr>
      </w:pPr>
      <w:r w:rsidRPr="00B562B3">
        <w:rPr>
          <w:rFonts w:ascii="Amasis MT Pro Light" w:hAnsi="Amasis MT Pro Light"/>
          <w:sz w:val="48"/>
          <w:szCs w:val="48"/>
        </w:rPr>
        <w:t>Skupina</w:t>
      </w:r>
      <w:r>
        <w:rPr>
          <w:rFonts w:ascii="Amasis MT Pro Light" w:hAnsi="Amasis MT Pro Light"/>
          <w:sz w:val="48"/>
          <w:szCs w:val="48"/>
        </w:rPr>
        <w:t>:</w:t>
      </w:r>
      <w:r w:rsidRPr="00B562B3">
        <w:rPr>
          <w:rFonts w:ascii="Amasis MT Pro Light" w:hAnsi="Amasis MT Pro Light"/>
          <w:sz w:val="72"/>
          <w:szCs w:val="72"/>
        </w:rPr>
        <w:t xml:space="preserve"> ___________</w:t>
      </w:r>
      <w:r>
        <w:rPr>
          <w:rFonts w:ascii="Amasis MT Pro Light" w:hAnsi="Amasis MT Pro Light"/>
          <w:sz w:val="72"/>
          <w:szCs w:val="72"/>
        </w:rPr>
        <w:t>______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402"/>
        <w:gridCol w:w="3827"/>
        <w:gridCol w:w="2127"/>
      </w:tblGrid>
      <w:tr w:rsidR="00561AB8" w:rsidRPr="006514CF" w:rsidTr="006514CF">
        <w:tc>
          <w:tcPr>
            <w:tcW w:w="3402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b/>
                <w:sz w:val="40"/>
                <w:szCs w:val="40"/>
              </w:rPr>
            </w:pPr>
            <w:r w:rsidRPr="006514CF">
              <w:rPr>
                <w:rFonts w:ascii="Amasis MT Pro Light" w:hAnsi="Amasis MT Pro Light"/>
                <w:b/>
                <w:sz w:val="40"/>
                <w:szCs w:val="40"/>
              </w:rPr>
              <w:t>Disciplína</w:t>
            </w:r>
          </w:p>
        </w:tc>
        <w:tc>
          <w:tcPr>
            <w:tcW w:w="38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b/>
                <w:sz w:val="40"/>
                <w:szCs w:val="40"/>
              </w:rPr>
            </w:pPr>
            <w:r w:rsidRPr="006514CF">
              <w:rPr>
                <w:rFonts w:ascii="Amasis MT Pro Light" w:hAnsi="Amasis MT Pro Light"/>
                <w:b/>
                <w:sz w:val="40"/>
                <w:szCs w:val="40"/>
              </w:rPr>
              <w:t>Body (počet získaných / celkový počet)</w:t>
            </w:r>
          </w:p>
        </w:tc>
        <w:tc>
          <w:tcPr>
            <w:tcW w:w="21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b/>
                <w:sz w:val="40"/>
                <w:szCs w:val="40"/>
              </w:rPr>
            </w:pPr>
          </w:p>
        </w:tc>
      </w:tr>
      <w:tr w:rsidR="00561AB8" w:rsidRPr="006514CF" w:rsidTr="006514CF">
        <w:tc>
          <w:tcPr>
            <w:tcW w:w="3402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>
              <w:rPr>
                <w:rFonts w:ascii="Amasis MT Pro Light" w:hAnsi="Amasis MT Pro Light"/>
                <w:sz w:val="36"/>
                <w:szCs w:val="36"/>
              </w:rPr>
              <w:t xml:space="preserve">Osobnosti </w:t>
            </w:r>
            <w:r w:rsidRPr="00F14B80">
              <w:rPr>
                <w:rFonts w:ascii="Century Gothic" w:hAnsi="Century Gothic" w:cs="Century Gothic"/>
                <w:sz w:val="36"/>
                <w:szCs w:val="36"/>
              </w:rPr>
              <w:sym w:font="Wingdings" w:char="F04A"/>
            </w:r>
          </w:p>
        </w:tc>
        <w:tc>
          <w:tcPr>
            <w:tcW w:w="38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561AB8" w:rsidRPr="006514CF" w:rsidTr="006514CF">
        <w:tc>
          <w:tcPr>
            <w:tcW w:w="3402" w:type="dxa"/>
          </w:tcPr>
          <w:p w:rsidR="00561AB8" w:rsidRPr="006514CF" w:rsidRDefault="00561AB8" w:rsidP="00A021F2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 w:rsidRPr="006514CF">
              <w:rPr>
                <w:rFonts w:ascii="Amasis MT Pro Light" w:hAnsi="Amasis MT Pro Light"/>
                <w:sz w:val="36"/>
                <w:szCs w:val="36"/>
              </w:rPr>
              <w:t>Popísaný chrbát?</w:t>
            </w:r>
          </w:p>
        </w:tc>
        <w:tc>
          <w:tcPr>
            <w:tcW w:w="38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561AB8" w:rsidRPr="006514CF" w:rsidTr="006514CF">
        <w:tc>
          <w:tcPr>
            <w:tcW w:w="3402" w:type="dxa"/>
          </w:tcPr>
          <w:p w:rsidR="00561AB8" w:rsidRPr="006514CF" w:rsidRDefault="00561AB8" w:rsidP="00A021F2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>
              <w:rPr>
                <w:rFonts w:ascii="Amasis MT Pro Light" w:hAnsi="Amasis MT Pro Light"/>
                <w:sz w:val="36"/>
                <w:szCs w:val="36"/>
              </w:rPr>
              <w:t xml:space="preserve">Matematici </w:t>
            </w:r>
          </w:p>
        </w:tc>
        <w:tc>
          <w:tcPr>
            <w:tcW w:w="38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561AB8" w:rsidRPr="006514CF" w:rsidTr="006514CF">
        <w:tc>
          <w:tcPr>
            <w:tcW w:w="3402" w:type="dxa"/>
          </w:tcPr>
          <w:p w:rsidR="00561AB8" w:rsidRPr="006514CF" w:rsidRDefault="00561AB8" w:rsidP="00A021F2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>
              <w:rPr>
                <w:rFonts w:ascii="Amasis MT Pro Light" w:hAnsi="Amasis MT Pro Light"/>
                <w:sz w:val="36"/>
                <w:szCs w:val="36"/>
              </w:rPr>
              <w:t>Nie je túra bez Štúra – príprava otázok</w:t>
            </w:r>
          </w:p>
        </w:tc>
        <w:tc>
          <w:tcPr>
            <w:tcW w:w="38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561AB8" w:rsidRPr="006514CF" w:rsidTr="006514CF">
        <w:tc>
          <w:tcPr>
            <w:tcW w:w="3402" w:type="dxa"/>
          </w:tcPr>
          <w:p w:rsidR="00561AB8" w:rsidRDefault="00561AB8" w:rsidP="00286F76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>
              <w:rPr>
                <w:rFonts w:ascii="Amasis MT Pro Light" w:hAnsi="Amasis MT Pro Light"/>
                <w:sz w:val="36"/>
                <w:szCs w:val="36"/>
              </w:rPr>
              <w:t>Nie je túra bez Štúra – prednáška</w:t>
            </w:r>
          </w:p>
        </w:tc>
        <w:tc>
          <w:tcPr>
            <w:tcW w:w="38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561AB8" w:rsidRPr="006514CF" w:rsidTr="006514CF">
        <w:tc>
          <w:tcPr>
            <w:tcW w:w="3402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 w:rsidRPr="006514CF">
              <w:rPr>
                <w:rFonts w:ascii="Amasis MT Pro Light" w:hAnsi="Amasis MT Pro Light"/>
                <w:sz w:val="36"/>
                <w:szCs w:val="36"/>
              </w:rPr>
              <w:t>Trefa do čierneho.</w:t>
            </w:r>
          </w:p>
        </w:tc>
        <w:tc>
          <w:tcPr>
            <w:tcW w:w="38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561AB8" w:rsidRPr="006514CF" w:rsidTr="006514CF">
        <w:tc>
          <w:tcPr>
            <w:tcW w:w="3402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 w:rsidRPr="006514CF">
              <w:rPr>
                <w:rFonts w:ascii="Amasis MT Pro Light" w:hAnsi="Amasis MT Pro Light"/>
                <w:sz w:val="36"/>
                <w:szCs w:val="36"/>
              </w:rPr>
              <w:t>Neškrtni zápalkou.</w:t>
            </w:r>
          </w:p>
        </w:tc>
        <w:tc>
          <w:tcPr>
            <w:tcW w:w="38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561AB8" w:rsidRPr="006514CF" w:rsidTr="006514CF">
        <w:tc>
          <w:tcPr>
            <w:tcW w:w="3402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  <w:r w:rsidRPr="006514CF">
              <w:rPr>
                <w:rFonts w:ascii="Amasis MT Pro Light" w:hAnsi="Amasis MT Pro Light"/>
                <w:sz w:val="36"/>
                <w:szCs w:val="36"/>
              </w:rPr>
              <w:t>Logické hádanky</w:t>
            </w:r>
          </w:p>
        </w:tc>
        <w:tc>
          <w:tcPr>
            <w:tcW w:w="38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561AB8" w:rsidRPr="006514CF" w:rsidTr="006514CF">
        <w:tc>
          <w:tcPr>
            <w:tcW w:w="3402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</w:p>
        </w:tc>
        <w:tc>
          <w:tcPr>
            <w:tcW w:w="38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561AB8" w:rsidRPr="006514CF" w:rsidTr="006514CF">
        <w:tc>
          <w:tcPr>
            <w:tcW w:w="3402" w:type="dxa"/>
          </w:tcPr>
          <w:p w:rsidR="00561AB8" w:rsidRDefault="00561AB8" w:rsidP="006514CF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</w:p>
        </w:tc>
        <w:tc>
          <w:tcPr>
            <w:tcW w:w="38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  <w:tr w:rsidR="00561AB8" w:rsidRPr="006514CF" w:rsidTr="006514CF">
        <w:tc>
          <w:tcPr>
            <w:tcW w:w="3402" w:type="dxa"/>
          </w:tcPr>
          <w:p w:rsidR="00561AB8" w:rsidRDefault="00561AB8" w:rsidP="006514CF">
            <w:pPr>
              <w:spacing w:after="0" w:line="240" w:lineRule="auto"/>
              <w:rPr>
                <w:rFonts w:ascii="Amasis MT Pro Light" w:hAnsi="Amasis MT Pro Light"/>
                <w:sz w:val="36"/>
                <w:szCs w:val="36"/>
              </w:rPr>
            </w:pPr>
          </w:p>
        </w:tc>
        <w:tc>
          <w:tcPr>
            <w:tcW w:w="38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  <w:tc>
          <w:tcPr>
            <w:tcW w:w="2127" w:type="dxa"/>
          </w:tcPr>
          <w:p w:rsidR="00561AB8" w:rsidRPr="006514CF" w:rsidRDefault="00561AB8" w:rsidP="006514CF">
            <w:pPr>
              <w:spacing w:after="0" w:line="240" w:lineRule="auto"/>
              <w:rPr>
                <w:rFonts w:ascii="Amasis MT Pro Light" w:hAnsi="Amasis MT Pro Light"/>
                <w:sz w:val="56"/>
                <w:szCs w:val="56"/>
              </w:rPr>
            </w:pPr>
          </w:p>
        </w:tc>
      </w:tr>
    </w:tbl>
    <w:p w:rsidR="00561AB8" w:rsidRPr="000353EB" w:rsidRDefault="00561AB8" w:rsidP="00D37338">
      <w:pPr>
        <w:spacing w:line="240" w:lineRule="auto"/>
        <w:rPr>
          <w:rFonts w:ascii="Gabriola" w:hAnsi="Gabriola"/>
          <w:sz w:val="72"/>
          <w:szCs w:val="72"/>
        </w:rPr>
      </w:pPr>
    </w:p>
    <w:sectPr w:rsidR="00561AB8" w:rsidRPr="000353EB" w:rsidSect="00445E6F">
      <w:pgSz w:w="11906" w:h="16838"/>
      <w:pgMar w:top="720" w:right="720" w:bottom="720" w:left="720" w:header="708" w:footer="708" w:gutter="0"/>
      <w:pgBorders w:offsetFrom="page">
        <w:top w:val="handmade2" w:sz="30" w:space="24" w:color="auto"/>
        <w:left w:val="handmade2" w:sz="30" w:space="24" w:color="auto"/>
        <w:bottom w:val="handmade2" w:sz="30" w:space="24" w:color="auto"/>
        <w:right w:val="handmade2" w:sz="3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masis MT Pro Light">
    <w:altName w:val="Times New Roman"/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briola">
    <w:altName w:val="Vineta BT"/>
    <w:panose1 w:val="00000000000000000000"/>
    <w:charset w:val="EE"/>
    <w:family w:val="decorative"/>
    <w:notTrueType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3FCD"/>
    <w:rsid w:val="00031746"/>
    <w:rsid w:val="000353EB"/>
    <w:rsid w:val="000E4D1C"/>
    <w:rsid w:val="0010221A"/>
    <w:rsid w:val="00120051"/>
    <w:rsid w:val="00131743"/>
    <w:rsid w:val="00180C0A"/>
    <w:rsid w:val="001D13A5"/>
    <w:rsid w:val="0027364B"/>
    <w:rsid w:val="00286F76"/>
    <w:rsid w:val="002A3FCD"/>
    <w:rsid w:val="00370518"/>
    <w:rsid w:val="00395050"/>
    <w:rsid w:val="00445E6F"/>
    <w:rsid w:val="004F601E"/>
    <w:rsid w:val="0055501F"/>
    <w:rsid w:val="00561AB8"/>
    <w:rsid w:val="006514CF"/>
    <w:rsid w:val="00775E2B"/>
    <w:rsid w:val="007E3815"/>
    <w:rsid w:val="009B08C2"/>
    <w:rsid w:val="009B4EAE"/>
    <w:rsid w:val="00A021F2"/>
    <w:rsid w:val="00A53A9B"/>
    <w:rsid w:val="00A600AC"/>
    <w:rsid w:val="00B562B3"/>
    <w:rsid w:val="00C6192D"/>
    <w:rsid w:val="00D37338"/>
    <w:rsid w:val="00D55C71"/>
    <w:rsid w:val="00F10174"/>
    <w:rsid w:val="00F14B80"/>
    <w:rsid w:val="00F215AF"/>
    <w:rsid w:val="00FA4A8C"/>
    <w:rsid w:val="00FD6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E2B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35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353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FD6423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28</TotalTime>
  <Pages>1</Pages>
  <Words>45</Words>
  <Characters>258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23</cp:revision>
  <cp:lastPrinted>2001-12-31T23:12:00Z</cp:lastPrinted>
  <dcterms:created xsi:type="dcterms:W3CDTF">2017-06-28T16:59:00Z</dcterms:created>
  <dcterms:modified xsi:type="dcterms:W3CDTF">2001-12-31T23:14:00Z</dcterms:modified>
</cp:coreProperties>
</file>