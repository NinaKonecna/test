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A75F59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</w:t>
            </w:r>
            <w:r w:rsidR="000952B0">
              <w:rPr>
                <w:rStyle w:val="Siln"/>
                <w:smallCaps w:val="0"/>
                <w:sz w:val="36"/>
              </w:rPr>
              <w:t>I</w:t>
            </w:r>
            <w:r w:rsidR="00A74C83">
              <w:rPr>
                <w:rStyle w:val="Siln"/>
                <w:smallCaps w:val="0"/>
                <w:sz w:val="36"/>
              </w:rPr>
              <w:t>I</w:t>
            </w:r>
            <w:r w:rsidR="000952B0">
              <w:rPr>
                <w:rStyle w:val="Siln"/>
                <w:smallCaps w:val="0"/>
                <w:sz w:val="36"/>
              </w:rPr>
              <w:t>A</w:t>
            </w:r>
            <w:r>
              <w:rPr>
                <w:rStyle w:val="Siln"/>
                <w:smallCaps w:val="0"/>
                <w:sz w:val="36"/>
              </w:rPr>
              <w:t>-</w:t>
            </w:r>
            <w:r w:rsidR="00A75F59">
              <w:rPr>
                <w:rStyle w:val="Siln"/>
                <w:smallCaps w:val="0"/>
                <w:sz w:val="36"/>
              </w:rPr>
              <w:t>32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F01157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F01157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B2709D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2</w:t>
            </w:r>
            <w:r w:rsidR="003D5449">
              <w:rPr>
                <w:rStyle w:val="Siln"/>
                <w:sz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B2709D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Elektrina a magnetizmus. Magnetické pole.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B2709D" w:rsidP="00AA39DF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Magnetické pole </w:t>
            </w:r>
            <w:r w:rsidR="00AA39DF">
              <w:rPr>
                <w:rStyle w:val="Siln"/>
                <w:sz w:val="20"/>
              </w:rPr>
              <w:t>v okolí vodiča s prúdom.</w:t>
            </w:r>
            <w:r w:rsidR="008A1FED">
              <w:rPr>
                <w:rStyle w:val="Siln"/>
                <w:sz w:val="20"/>
              </w:rPr>
              <w:t xml:space="preserve"> </w:t>
            </w:r>
            <w:r w:rsidR="000952B0">
              <w:rPr>
                <w:rStyle w:val="Siln"/>
                <w:sz w:val="20"/>
              </w:rPr>
              <w:t xml:space="preserve">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0952B0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B2709D" w:rsidP="00AA39DF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</w:t>
            </w:r>
            <w:r w:rsidR="00AA39DF">
              <w:rPr>
                <w:rStyle w:val="Siln"/>
                <w:sz w:val="20"/>
              </w:rPr>
              <w:t>2</w:t>
            </w:r>
            <w:r>
              <w:rPr>
                <w:rStyle w:val="Siln"/>
                <w:sz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467619" w:rsidRDefault="00515D43" w:rsidP="00DF3982">
            <w:pPr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Matematika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515D43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="00BB24DF">
              <w:rPr>
                <w:rFonts w:eastAsia="Calibr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E327F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</w:t>
            </w:r>
            <w:r w:rsidR="00F525CD">
              <w:rPr>
                <w:rFonts w:eastAsia="Calibri" w:cstheme="minorHAnsi"/>
                <w:bCs/>
                <w:sz w:val="20"/>
                <w:szCs w:val="20"/>
              </w:rPr>
              <w:t xml:space="preserve">sa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vedia </w:t>
            </w:r>
            <w:r w:rsidR="002F5B1E">
              <w:rPr>
                <w:rFonts w:eastAsia="Calibri" w:cstheme="minorHAnsi"/>
                <w:bCs/>
                <w:sz w:val="20"/>
                <w:szCs w:val="20"/>
              </w:rPr>
              <w:t>odborne vyjadrovať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EE456F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sa učia pomocou</w:t>
            </w:r>
            <w:r w:rsidR="00F525CD">
              <w:rPr>
                <w:rFonts w:eastAsia="Calibri" w:cstheme="minorHAnsi"/>
                <w:bCs/>
                <w:sz w:val="20"/>
                <w:szCs w:val="20"/>
              </w:rPr>
              <w:t xml:space="preserve"> jednoduchého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experimentu</w:t>
            </w:r>
            <w:r w:rsidR="00E327F9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E327F9" w:rsidRPr="00515D43" w:rsidRDefault="00515D43" w:rsidP="00515D43">
            <w:pPr>
              <w:pStyle w:val="Odsekzoznamu"/>
              <w:numPr>
                <w:ilvl w:val="0"/>
                <w:numId w:val="28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>Vedieť</w:t>
            </w:r>
            <w:r w:rsidR="00F525CD" w:rsidRPr="00515D43">
              <w:rPr>
                <w:rFonts w:cstheme="minorHAnsi"/>
                <w:sz w:val="20"/>
                <w:szCs w:val="20"/>
              </w:rPr>
              <w:t xml:space="preserve"> </w:t>
            </w:r>
            <w:r w:rsidR="00AA39DF" w:rsidRPr="00515D43">
              <w:rPr>
                <w:rFonts w:cstheme="minorHAnsi"/>
                <w:sz w:val="20"/>
                <w:szCs w:val="20"/>
              </w:rPr>
              <w:t>definovať</w:t>
            </w:r>
            <w:r w:rsidR="00F525CD" w:rsidRPr="00515D43">
              <w:rPr>
                <w:rFonts w:cstheme="minorHAnsi"/>
                <w:sz w:val="20"/>
                <w:szCs w:val="20"/>
              </w:rPr>
              <w:t xml:space="preserve"> pojem magnetické pole, 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rozdelenie </w:t>
            </w:r>
            <w:r w:rsidR="00F525CD" w:rsidRPr="00515D43">
              <w:rPr>
                <w:rFonts w:cstheme="minorHAnsi"/>
                <w:sz w:val="20"/>
                <w:szCs w:val="20"/>
              </w:rPr>
              <w:t>magnetické</w:t>
            </w:r>
            <w:r w:rsidR="00AA39DF" w:rsidRPr="00515D43">
              <w:rPr>
                <w:rFonts w:cstheme="minorHAnsi"/>
                <w:sz w:val="20"/>
                <w:szCs w:val="20"/>
              </w:rPr>
              <w:t>ho</w:t>
            </w:r>
            <w:r w:rsidR="00F525CD" w:rsidRPr="00515D43">
              <w:rPr>
                <w:rFonts w:cstheme="minorHAnsi"/>
                <w:sz w:val="20"/>
                <w:szCs w:val="20"/>
              </w:rPr>
              <w:t xml:space="preserve"> p</w:t>
            </w:r>
            <w:r w:rsidR="00AA39DF" w:rsidRPr="00515D43">
              <w:rPr>
                <w:rFonts w:cstheme="minorHAnsi"/>
                <w:sz w:val="20"/>
                <w:szCs w:val="20"/>
              </w:rPr>
              <w:t>oľa, vlastnosti.</w:t>
            </w:r>
          </w:p>
          <w:p w:rsidR="00AA39DF" w:rsidRPr="00515D43" w:rsidRDefault="00515D43" w:rsidP="00515D43">
            <w:pPr>
              <w:pStyle w:val="Odsekzoznamu"/>
              <w:numPr>
                <w:ilvl w:val="0"/>
                <w:numId w:val="28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>Vedieť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 definovať vzťah pre výpočet magnetickej sily pre vodič s prúdom.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515D43" w:rsidRDefault="00515D43" w:rsidP="00515D43">
            <w:pPr>
              <w:pStyle w:val="Odsekzoznamu"/>
              <w:numPr>
                <w:ilvl w:val="0"/>
                <w:numId w:val="30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>Vedieť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 aplikovať vzorec na výpočet sily. </w:t>
            </w:r>
            <w:r w:rsidR="00467619" w:rsidRPr="00515D43">
              <w:rPr>
                <w:rFonts w:cstheme="minorHAnsi"/>
                <w:sz w:val="20"/>
                <w:szCs w:val="20"/>
              </w:rPr>
              <w:t xml:space="preserve"> </w:t>
            </w:r>
            <w:r w:rsidR="00951BC9" w:rsidRPr="00515D4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515D43" w:rsidRDefault="00515D43" w:rsidP="00515D43">
            <w:pPr>
              <w:pStyle w:val="Odsekzoznamu"/>
              <w:numPr>
                <w:ilvl w:val="0"/>
                <w:numId w:val="30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>Vedieť</w:t>
            </w:r>
            <w:r w:rsidR="00F525CD" w:rsidRPr="00515D43">
              <w:rPr>
                <w:rFonts w:cstheme="minorHAnsi"/>
                <w:sz w:val="20"/>
                <w:szCs w:val="20"/>
              </w:rPr>
              <w:t xml:space="preserve"> 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demonštrovať daný fyzikálny jav. </w:t>
            </w:r>
            <w:r w:rsidR="00951BC9" w:rsidRPr="00515D4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515D43" w:rsidRDefault="00515D43" w:rsidP="00515D43">
            <w:pPr>
              <w:pStyle w:val="Odsekzoznamu"/>
              <w:numPr>
                <w:ilvl w:val="0"/>
                <w:numId w:val="30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>Vedieť</w:t>
            </w:r>
            <w:r w:rsidR="00EE456F" w:rsidRPr="00515D43">
              <w:rPr>
                <w:rFonts w:cstheme="minorHAnsi"/>
                <w:sz w:val="20"/>
                <w:szCs w:val="20"/>
              </w:rPr>
              <w:t xml:space="preserve"> </w:t>
            </w:r>
            <w:r w:rsidR="00951BC9" w:rsidRPr="00515D43">
              <w:rPr>
                <w:rFonts w:cstheme="minorHAnsi"/>
                <w:sz w:val="20"/>
                <w:szCs w:val="20"/>
              </w:rPr>
              <w:t xml:space="preserve">definovať 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magnetické pole, rozdelenie, vlastnosti. </w:t>
            </w:r>
          </w:p>
          <w:p w:rsidR="00975733" w:rsidRPr="00515D43" w:rsidRDefault="00515D43" w:rsidP="00515D43">
            <w:pPr>
              <w:pStyle w:val="Odsekzoznamu"/>
              <w:numPr>
                <w:ilvl w:val="0"/>
                <w:numId w:val="30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 xml:space="preserve">Vedieť 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definovať pojem magnetická indukcia. </w:t>
            </w:r>
          </w:p>
          <w:p w:rsidR="003D5449" w:rsidRPr="00515D43" w:rsidRDefault="00515D43" w:rsidP="00515D43">
            <w:pPr>
              <w:pStyle w:val="Odsekzoznamu"/>
              <w:numPr>
                <w:ilvl w:val="0"/>
                <w:numId w:val="30"/>
              </w:numPr>
              <w:tabs>
                <w:tab w:val="left" w:pos="5760"/>
              </w:tabs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>Poznať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 vzťah na výpočet magnetickej sily v okolí vodiča s prúdom a vie ho použiť. </w:t>
            </w:r>
            <w:r w:rsidR="00467619" w:rsidRPr="00515D43">
              <w:rPr>
                <w:rFonts w:cstheme="minorHAnsi"/>
                <w:sz w:val="20"/>
                <w:szCs w:val="20"/>
              </w:rPr>
              <w:tab/>
            </w:r>
          </w:p>
          <w:p w:rsidR="00951BC9" w:rsidRPr="00515D43" w:rsidRDefault="00515D43" w:rsidP="00515D43">
            <w:pPr>
              <w:pStyle w:val="Odsekzoznamu"/>
              <w:numPr>
                <w:ilvl w:val="0"/>
                <w:numId w:val="30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515D43">
              <w:rPr>
                <w:rFonts w:cstheme="minorHAnsi"/>
                <w:sz w:val="20"/>
                <w:szCs w:val="20"/>
              </w:rPr>
              <w:t>Vedieť</w:t>
            </w:r>
            <w:r w:rsidR="00467619" w:rsidRPr="00515D43">
              <w:rPr>
                <w:rFonts w:cstheme="minorHAnsi"/>
                <w:sz w:val="20"/>
                <w:szCs w:val="20"/>
              </w:rPr>
              <w:t xml:space="preserve"> </w:t>
            </w:r>
            <w:r w:rsidR="00AA39DF" w:rsidRPr="00515D43">
              <w:rPr>
                <w:rFonts w:cstheme="minorHAnsi"/>
                <w:sz w:val="20"/>
                <w:szCs w:val="20"/>
              </w:rPr>
              <w:t xml:space="preserve">definovať </w:t>
            </w:r>
            <w:proofErr w:type="spellStart"/>
            <w:r w:rsidR="00AA39DF" w:rsidRPr="00515D43">
              <w:rPr>
                <w:rFonts w:cstheme="minorHAnsi"/>
                <w:sz w:val="20"/>
                <w:szCs w:val="20"/>
              </w:rPr>
              <w:t>flemingovo</w:t>
            </w:r>
            <w:proofErr w:type="spellEnd"/>
            <w:r w:rsidR="00AA39DF" w:rsidRPr="00515D43">
              <w:rPr>
                <w:rFonts w:cstheme="minorHAnsi"/>
                <w:sz w:val="20"/>
                <w:szCs w:val="20"/>
              </w:rPr>
              <w:t xml:space="preserve"> pravidlo a vie ho používať.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515D43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B511BA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Dialóg, experiment,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515D43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F47633" w:rsidP="00467619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Učebnica fyziky pre </w:t>
            </w:r>
            <w:r w:rsidR="00467619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.ročník, Václav </w:t>
            </w:r>
            <w:proofErr w:type="spellStart"/>
            <w:r w:rsidR="00467619">
              <w:rPr>
                <w:rFonts w:cstheme="minorHAnsi"/>
                <w:sz w:val="20"/>
                <w:szCs w:val="20"/>
              </w:rPr>
              <w:t>Demkanin</w:t>
            </w:r>
            <w:proofErr w:type="spellEnd"/>
            <w:r w:rsidR="004676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al.</w:t>
            </w:r>
          </w:p>
          <w:p w:rsidR="00AA39DF" w:rsidRPr="00DD5BCB" w:rsidRDefault="00AA39DF" w:rsidP="00467619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Učebnica fyziky pre 3. Ročník gymnázia,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Oldrich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Lepil,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al.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960AB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="00DD2536">
              <w:rPr>
                <w:rFonts w:cstheme="minorHAnsi"/>
                <w:sz w:val="20"/>
                <w:szCs w:val="20"/>
              </w:rPr>
              <w:t xml:space="preserve">, </w:t>
            </w:r>
            <w:r w:rsidR="00467619">
              <w:rPr>
                <w:rFonts w:cstheme="minorHAnsi"/>
                <w:sz w:val="20"/>
                <w:szCs w:val="20"/>
              </w:rPr>
              <w:t>dataprojektor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AA39DF" w:rsidP="000B2591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Zdroj napätia, vodiče</w:t>
            </w:r>
            <w:r w:rsidR="000B2591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podkovitý magnet, držiak, vodič, </w:t>
            </w:r>
            <w:r w:rsidR="002A7D0E">
              <w:rPr>
                <w:rFonts w:cstheme="minorHAnsi"/>
                <w:sz w:val="20"/>
                <w:szCs w:val="20"/>
              </w:rPr>
              <w:t xml:space="preserve"> </w:t>
            </w:r>
            <w:r w:rsidR="00F47633">
              <w:rPr>
                <w:rFonts w:cstheme="minorHAnsi"/>
                <w:sz w:val="20"/>
                <w:szCs w:val="20"/>
              </w:rPr>
              <w:t xml:space="preserve"> </w:t>
            </w:r>
            <w:r w:rsidR="00C960AB">
              <w:rPr>
                <w:rFonts w:cstheme="minorHAnsi"/>
                <w:sz w:val="20"/>
                <w:szCs w:val="20"/>
              </w:rPr>
              <w:t>pracovný materiál</w:t>
            </w:r>
            <w:r w:rsidR="00DD2536">
              <w:rPr>
                <w:rFonts w:cstheme="minorHAnsi"/>
                <w:sz w:val="20"/>
                <w:szCs w:val="20"/>
              </w:rPr>
              <w:t xml:space="preserve"> – prezentácia</w:t>
            </w:r>
            <w:r w:rsidR="00C960AB">
              <w:rPr>
                <w:rFonts w:cstheme="minorHAnsi"/>
                <w:sz w:val="20"/>
                <w:szCs w:val="20"/>
              </w:rPr>
              <w:t xml:space="preserve"> 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F47633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467619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F47633">
              <w:rPr>
                <w:rStyle w:val="Siln"/>
                <w:b w:val="0"/>
                <w:smallCaps/>
                <w:sz w:val="20"/>
                <w:szCs w:val="20"/>
              </w:rPr>
              <w:t>A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33</w:t>
            </w:r>
            <w:r w:rsidR="00DD2536">
              <w:rPr>
                <w:rStyle w:val="Siln"/>
                <w:b w:val="0"/>
                <w:sz w:val="20"/>
                <w:szCs w:val="20"/>
              </w:rPr>
              <w:t xml:space="preserve">, </w:t>
            </w:r>
            <w:r>
              <w:rPr>
                <w:rStyle w:val="Siln"/>
                <w:b w:val="0"/>
                <w:sz w:val="20"/>
                <w:szCs w:val="20"/>
              </w:rPr>
              <w:t xml:space="preserve">pracovný list </w:t>
            </w:r>
            <w:r w:rsidR="00467619">
              <w:rPr>
                <w:rStyle w:val="Siln"/>
                <w:b w:val="0"/>
                <w:sz w:val="20"/>
                <w:szCs w:val="20"/>
              </w:rPr>
              <w:t xml:space="preserve"> </w:t>
            </w:r>
            <w:r w:rsidR="00C35F22">
              <w:rPr>
                <w:rStyle w:val="Siln"/>
                <w:b w:val="0"/>
                <w:sz w:val="20"/>
                <w:szCs w:val="20"/>
              </w:rPr>
              <w:t xml:space="preserve"> 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467619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 w:rsidR="00467619">
              <w:rPr>
                <w:rStyle w:val="Siln"/>
                <w:b w:val="0"/>
                <w:smallCaps/>
                <w:sz w:val="20"/>
                <w:szCs w:val="20"/>
              </w:rPr>
              <w:t>3</w:t>
            </w:r>
            <w:r w:rsidR="000B2591">
              <w:rPr>
                <w:rStyle w:val="Siln"/>
                <w:b w:val="0"/>
                <w:smallCaps/>
                <w:sz w:val="20"/>
                <w:szCs w:val="20"/>
              </w:rPr>
              <w:t>4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DD2536" w:rsidP="00DD2536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 u</w:t>
            </w:r>
            <w:r w:rsidR="00975733">
              <w:rPr>
                <w:rFonts w:cstheme="minorHAnsi"/>
                <w:sz w:val="20"/>
                <w:szCs w:val="20"/>
              </w:rPr>
              <w:t xml:space="preserve">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F76A58" w:rsidRPr="00F76A58" w:rsidRDefault="00DD4E06" w:rsidP="00F76A58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A0F53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F76A58">
              <w:rPr>
                <w:b/>
                <w:sz w:val="20"/>
              </w:rPr>
              <w:t xml:space="preserve"> 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  <w:tr w:rsidR="00F76A58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F76A58" w:rsidRPr="00F76A58" w:rsidRDefault="00F76A58" w:rsidP="00E200D5">
            <w:pPr>
              <w:pStyle w:val="Nadpis2"/>
              <w:outlineLvl w:val="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Na začiatku hodiny </w:t>
            </w:r>
            <w:r w:rsidR="000B2591">
              <w:rPr>
                <w:b w:val="0"/>
                <w:sz w:val="20"/>
                <w:szCs w:val="20"/>
              </w:rPr>
              <w:t>ukáže učiteľ žiakom jednoduchý experiment: magnetické pole v okolí vodiča s prúdom</w:t>
            </w:r>
            <w:r>
              <w:rPr>
                <w:b w:val="0"/>
                <w:sz w:val="20"/>
                <w:szCs w:val="20"/>
              </w:rPr>
              <w:t>.</w:t>
            </w:r>
            <w:r w:rsidR="00E200D5">
              <w:rPr>
                <w:b w:val="0"/>
                <w:sz w:val="20"/>
                <w:szCs w:val="20"/>
              </w:rPr>
              <w:t xml:space="preserve"> Učiteľ zostaví el. obvod, použije zdroj napätia, vodiče, podkovitý magnet, vodič. 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F76A58" w:rsidRPr="00DD5BCB" w:rsidRDefault="00F76A58" w:rsidP="009A0F53">
            <w:pPr>
              <w:spacing w:before="120"/>
              <w:jc w:val="right"/>
              <w:rPr>
                <w:b/>
                <w:sz w:val="20"/>
              </w:rPr>
            </w:pPr>
          </w:p>
        </w:tc>
      </w:tr>
    </w:tbl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7A59AA" w:rsidRDefault="00515D43" w:rsidP="00E200D5">
      <w:pPr>
        <w:pStyle w:val="Odsekzoznamu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Diskutujte,</w:t>
      </w:r>
      <w:r w:rsidR="00E200D5">
        <w:t xml:space="preserve"> čo sa bude diať ak zapneme zdroj napätia a vodičom bude prechádzať el. prúd. </w:t>
      </w:r>
    </w:p>
    <w:p w:rsidR="00E200D5" w:rsidRDefault="00515D43" w:rsidP="00E200D5">
      <w:pPr>
        <w:pStyle w:val="Odsekzoznamu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Porozmýšľajte </w:t>
      </w:r>
      <w:r w:rsidR="00E200D5">
        <w:t xml:space="preserve"> ako sa bude správať vodič, ak zmeníme smer prúdu.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7A59AA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9A0F53">
        <w:t>)</w:t>
      </w:r>
      <w:r>
        <w:t xml:space="preserve"> </w:t>
      </w:r>
      <w:r w:rsidR="00E200D5">
        <w:t xml:space="preserve">Predpoklady žiakom sa overia experimentom. Po zapnutí zdroja napätia sa vodič vychýli zo svojej polohy. Ak zmeníme smer prúdu, tak sa vychýli opačným smerom.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  <w:p w:rsidR="003C2E4D" w:rsidRPr="003C2E4D" w:rsidRDefault="003C2E4D" w:rsidP="00E200D5">
            <w:r>
              <w:t xml:space="preserve">Učiteľ vysvetľuje nové učivo pomocou prezentácie  </w:t>
            </w:r>
            <w:r w:rsidRPr="005E552E">
              <w:rPr>
                <w:rStyle w:val="Siln"/>
                <w:b w:val="0"/>
                <w:smallCaps/>
                <w:sz w:val="20"/>
                <w:szCs w:val="20"/>
              </w:rPr>
              <w:t>GEL-VIT-FYZ-I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Pr="005E552E">
              <w:rPr>
                <w:rStyle w:val="Siln"/>
                <w:b w:val="0"/>
                <w:smallCaps/>
                <w:sz w:val="20"/>
                <w:szCs w:val="20"/>
              </w:rPr>
              <w:t>A-</w:t>
            </w:r>
            <w:r w:rsidR="00E200D5">
              <w:rPr>
                <w:rStyle w:val="Siln"/>
                <w:b w:val="0"/>
                <w:smallCaps/>
                <w:sz w:val="20"/>
                <w:szCs w:val="20"/>
              </w:rPr>
              <w:t>33</w:t>
            </w:r>
            <w:r>
              <w:rPr>
                <w:rStyle w:val="Siln"/>
                <w:b w:val="0"/>
                <w:sz w:val="20"/>
                <w:szCs w:val="20"/>
              </w:rPr>
              <w:t xml:space="preserve">. 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E200D5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C2E4D">
              <w:rPr>
                <w:b/>
                <w:sz w:val="20"/>
              </w:rPr>
              <w:t>2</w:t>
            </w:r>
            <w:r w:rsidR="00E200D5">
              <w:rPr>
                <w:b/>
                <w:sz w:val="20"/>
              </w:rPr>
              <w:t>5</w:t>
            </w:r>
            <w:r w:rsidR="003C2E4D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515D43">
        <w:t>Počúvajte výklad témy</w:t>
      </w:r>
      <w:r w:rsidR="003C2E4D">
        <w:t xml:space="preserve">. 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515D43">
        <w:t>Spracujte si poznámky</w:t>
      </w:r>
      <w:r w:rsidR="003C2E4D">
        <w:t xml:space="preserve">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515D43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 xml:space="preserve">1) </w:t>
      </w:r>
      <w:r w:rsidR="00515D43">
        <w:rPr>
          <w:rFonts w:asciiTheme="minorHAnsi" w:hAnsiTheme="minorHAnsi" w:cstheme="minorHAnsi"/>
        </w:rPr>
        <w:t xml:space="preserve">Vybraný žiak zhrnie učivo na základe svojich poznámok.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  <w:p w:rsidR="003C2E4D" w:rsidRPr="003C2E4D" w:rsidRDefault="00E200D5" w:rsidP="003C2E4D">
            <w:r>
              <w:rPr>
                <w:rStyle w:val="Siln"/>
                <w:b w:val="0"/>
                <w:sz w:val="20"/>
                <w:szCs w:val="20"/>
              </w:rPr>
              <w:t xml:space="preserve">Žiaci aplikujú získané vedomosti pri riešení úloh – pracovný list 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IIA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34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E200D5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3C2E4D">
              <w:rPr>
                <w:b/>
                <w:sz w:val="20"/>
              </w:rPr>
              <w:t xml:space="preserve"> </w:t>
            </w:r>
            <w:r w:rsidR="00E200D5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E163D8" w:rsidRPr="005166CE" w:rsidRDefault="00E163D8" w:rsidP="009A0F53">
      <w:pP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</w:t>
      </w:r>
      <w:r w:rsidR="003C2E4D">
        <w:t xml:space="preserve"> </w:t>
      </w:r>
      <w:r w:rsidR="00515D43">
        <w:t>Vyriešte</w:t>
      </w:r>
      <w:r w:rsidR="00E200D5">
        <w:t xml:space="preserve"> úlohy z pracovného listu.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E200D5" w:rsidP="00C43DE2">
      <w:pPr>
        <w:pStyle w:val="Odsekzoznamu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Spoločná kontrola úloh pri tabuli. </w:t>
      </w:r>
      <w:r w:rsidR="00C43DE2">
        <w:t xml:space="preserve">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  <w:p w:rsidR="003C2E4D" w:rsidRPr="003C2E4D" w:rsidRDefault="000B2591" w:rsidP="003C2E4D">
            <w:r>
              <w:t>Neprebehla.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B2591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3C2E4D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9C0E59" w:rsidRDefault="009C0E59" w:rsidP="009C0E59">
      <w:r>
        <w:t xml:space="preserve">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DD5BCB" w:rsidRDefault="002436FE" w:rsidP="00862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1) </w:t>
      </w:r>
    </w:p>
    <w:p w:rsidR="0086215D" w:rsidRDefault="00E163D8" w:rsidP="00862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C2E4D" w:rsidRPr="005166CE" w:rsidRDefault="0086215D" w:rsidP="00862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>
        <w:rPr>
          <w:rStyle w:val="Siln"/>
        </w:rPr>
        <w:t>1)</w:t>
      </w:r>
      <w:r w:rsidR="003C2E4D" w:rsidRPr="003C2E4D">
        <w:rPr>
          <w:rStyle w:val="Siln"/>
          <w:b w:val="0"/>
        </w:rPr>
        <w:t xml:space="preserve"> 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5E552E" w:rsidRPr="00C35F22" w:rsidRDefault="00515D4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Fonts w:cstheme="minorHAnsi"/>
          <w:sz w:val="20"/>
          <w:szCs w:val="20"/>
        </w:rPr>
        <w:t>PowerP</w:t>
      </w:r>
      <w:r w:rsidR="00F47633" w:rsidRPr="005E552E">
        <w:rPr>
          <w:rFonts w:cstheme="minorHAnsi"/>
          <w:sz w:val="20"/>
          <w:szCs w:val="20"/>
        </w:rPr>
        <w:t xml:space="preserve">oint prezentácia </w:t>
      </w:r>
      <w:r w:rsidR="00F47633" w:rsidRPr="005E552E">
        <w:rPr>
          <w:rStyle w:val="Siln"/>
          <w:b w:val="0"/>
          <w:smallCaps/>
          <w:sz w:val="20"/>
          <w:szCs w:val="20"/>
        </w:rPr>
        <w:t>GEL-VIT-FYZ-I</w:t>
      </w:r>
      <w:r w:rsidR="00315EA6">
        <w:rPr>
          <w:rStyle w:val="Siln"/>
          <w:b w:val="0"/>
          <w:smallCaps/>
          <w:sz w:val="20"/>
          <w:szCs w:val="20"/>
        </w:rPr>
        <w:t>I</w:t>
      </w:r>
      <w:r w:rsidR="00F47633" w:rsidRPr="005E552E">
        <w:rPr>
          <w:rStyle w:val="Siln"/>
          <w:b w:val="0"/>
          <w:smallCaps/>
          <w:sz w:val="20"/>
          <w:szCs w:val="20"/>
        </w:rPr>
        <w:t>A-</w:t>
      </w:r>
      <w:r w:rsidR="000B2591">
        <w:rPr>
          <w:rStyle w:val="Siln"/>
          <w:b w:val="0"/>
          <w:smallCaps/>
          <w:sz w:val="20"/>
          <w:szCs w:val="20"/>
        </w:rPr>
        <w:t>33</w:t>
      </w:r>
      <w:r w:rsidR="00F47633" w:rsidRPr="005E552E">
        <w:rPr>
          <w:rStyle w:val="Siln"/>
          <w:b w:val="0"/>
          <w:sz w:val="20"/>
          <w:szCs w:val="20"/>
        </w:rPr>
        <w:t xml:space="preserve">, </w:t>
      </w:r>
    </w:p>
    <w:p w:rsidR="00315EA6" w:rsidRPr="000B2591" w:rsidRDefault="000B2591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Style w:val="Siln"/>
          <w:b w:val="0"/>
          <w:sz w:val="20"/>
          <w:szCs w:val="20"/>
        </w:rPr>
        <w:t>Pracovný list</w:t>
      </w:r>
      <w:r w:rsidR="00315EA6">
        <w:rPr>
          <w:rStyle w:val="Siln"/>
          <w:b w:val="0"/>
          <w:sz w:val="20"/>
          <w:szCs w:val="20"/>
        </w:rPr>
        <w:t xml:space="preserve"> </w:t>
      </w:r>
      <w:r w:rsidR="00C35F22">
        <w:rPr>
          <w:rStyle w:val="Siln"/>
          <w:b w:val="0"/>
          <w:sz w:val="20"/>
          <w:szCs w:val="20"/>
        </w:rPr>
        <w:t xml:space="preserve"> </w:t>
      </w:r>
      <w:r w:rsidR="00C35F22" w:rsidRPr="00C960AB">
        <w:rPr>
          <w:rStyle w:val="Siln"/>
          <w:b w:val="0"/>
          <w:smallCaps/>
          <w:sz w:val="20"/>
          <w:szCs w:val="20"/>
        </w:rPr>
        <w:t>GEL-VIT-FYZ-</w:t>
      </w:r>
      <w:r w:rsidR="00315EA6">
        <w:rPr>
          <w:rStyle w:val="Siln"/>
          <w:b w:val="0"/>
          <w:smallCaps/>
          <w:sz w:val="20"/>
          <w:szCs w:val="20"/>
        </w:rPr>
        <w:t>I</w:t>
      </w:r>
      <w:r w:rsidR="00C35F22">
        <w:rPr>
          <w:rStyle w:val="Siln"/>
          <w:b w:val="0"/>
          <w:smallCaps/>
          <w:sz w:val="20"/>
          <w:szCs w:val="20"/>
        </w:rPr>
        <w:t>IA</w:t>
      </w:r>
      <w:r w:rsidR="00C35F22" w:rsidRPr="00C960AB">
        <w:rPr>
          <w:rStyle w:val="Siln"/>
          <w:b w:val="0"/>
          <w:smallCaps/>
          <w:sz w:val="20"/>
          <w:szCs w:val="20"/>
        </w:rPr>
        <w:t>-</w:t>
      </w:r>
      <w:r w:rsidR="00315EA6">
        <w:rPr>
          <w:rStyle w:val="Siln"/>
          <w:b w:val="0"/>
          <w:smallCaps/>
          <w:sz w:val="20"/>
          <w:szCs w:val="20"/>
        </w:rPr>
        <w:t>3</w:t>
      </w:r>
      <w:r>
        <w:rPr>
          <w:rStyle w:val="Siln"/>
          <w:b w:val="0"/>
          <w:smallCaps/>
          <w:sz w:val="20"/>
          <w:szCs w:val="20"/>
        </w:rPr>
        <w:t>4</w:t>
      </w:r>
      <w:r w:rsidR="00C35F22">
        <w:rPr>
          <w:rStyle w:val="Siln"/>
          <w:b w:val="0"/>
          <w:sz w:val="20"/>
          <w:szCs w:val="20"/>
        </w:rPr>
        <w:t xml:space="preserve">, </w:t>
      </w:r>
    </w:p>
    <w:p w:rsidR="000B2591" w:rsidRPr="00315EA6" w:rsidRDefault="000B2591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Fonts w:cstheme="minorHAnsi"/>
          <w:sz w:val="20"/>
          <w:szCs w:val="20"/>
        </w:rPr>
        <w:t>Zdroj napätia, vodiče, podkovitý magnet, držiak, vodič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Default="00315EA6" w:rsidP="00F47633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Demkanin</w:t>
      </w:r>
      <w:proofErr w:type="spellEnd"/>
      <w:r w:rsidR="00F47633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>Peter</w:t>
      </w:r>
      <w:r w:rsidR="00F47633">
        <w:rPr>
          <w:rFonts w:cstheme="minorHAnsi"/>
          <w:sz w:val="20"/>
        </w:rPr>
        <w:t xml:space="preserve"> </w:t>
      </w:r>
      <w:proofErr w:type="spellStart"/>
      <w:r w:rsidR="00F47633">
        <w:rPr>
          <w:rFonts w:cstheme="minorHAnsi"/>
          <w:sz w:val="20"/>
        </w:rPr>
        <w:t>et</w:t>
      </w:r>
      <w:proofErr w:type="spellEnd"/>
      <w:r w:rsidR="00F47633">
        <w:rPr>
          <w:rFonts w:cstheme="minorHAnsi"/>
          <w:sz w:val="20"/>
        </w:rPr>
        <w:t xml:space="preserve"> al. Fyzika pre </w:t>
      </w:r>
      <w:r>
        <w:rPr>
          <w:rFonts w:cstheme="minorHAnsi"/>
          <w:sz w:val="20"/>
        </w:rPr>
        <w:t>2</w:t>
      </w:r>
      <w:r w:rsidR="00F47633">
        <w:rPr>
          <w:rFonts w:cstheme="minorHAnsi"/>
          <w:sz w:val="20"/>
        </w:rPr>
        <w:t>. ročník gymnázi</w:t>
      </w:r>
      <w:r>
        <w:rPr>
          <w:rFonts w:cstheme="minorHAnsi"/>
          <w:sz w:val="20"/>
        </w:rPr>
        <w:t>á a 6. ročník gymnázia s osemročným štúdiom</w:t>
      </w:r>
      <w:r w:rsidR="00F47633">
        <w:rPr>
          <w:rFonts w:cstheme="minorHAnsi"/>
          <w:sz w:val="20"/>
        </w:rPr>
        <w:t>. Prievidza: Združenie EDUCO, 20</w:t>
      </w:r>
      <w:r w:rsidR="00F76A58">
        <w:rPr>
          <w:rFonts w:cstheme="minorHAnsi"/>
          <w:sz w:val="20"/>
        </w:rPr>
        <w:t>10</w:t>
      </w:r>
      <w:r w:rsidR="00F47633">
        <w:rPr>
          <w:rFonts w:cstheme="minorHAnsi"/>
          <w:sz w:val="20"/>
        </w:rPr>
        <w:t>. 1</w:t>
      </w:r>
      <w:r w:rsidR="00F76A58">
        <w:rPr>
          <w:rFonts w:cstheme="minorHAnsi"/>
          <w:sz w:val="20"/>
        </w:rPr>
        <w:t>28</w:t>
      </w:r>
      <w:r w:rsidR="00F47633">
        <w:rPr>
          <w:rFonts w:cstheme="minorHAnsi"/>
          <w:sz w:val="20"/>
        </w:rPr>
        <w:t>s. ISBN 978-80-89431-</w:t>
      </w:r>
      <w:r w:rsidR="00F76A58">
        <w:rPr>
          <w:rFonts w:cstheme="minorHAnsi"/>
          <w:sz w:val="20"/>
        </w:rPr>
        <w:t>10</w:t>
      </w:r>
      <w:r w:rsidR="00F47633">
        <w:rPr>
          <w:rFonts w:cstheme="minorHAnsi"/>
          <w:sz w:val="20"/>
        </w:rPr>
        <w:t>-</w:t>
      </w:r>
      <w:r w:rsidR="00F76A58">
        <w:rPr>
          <w:rFonts w:cstheme="minorHAnsi"/>
          <w:sz w:val="20"/>
        </w:rPr>
        <w:t>6</w:t>
      </w:r>
      <w:r w:rsidR="00F47633">
        <w:rPr>
          <w:rFonts w:cstheme="minorHAnsi"/>
          <w:sz w:val="20"/>
        </w:rPr>
        <w:t>.</w:t>
      </w:r>
    </w:p>
    <w:p w:rsidR="000B2591" w:rsidRPr="00DD5BCB" w:rsidRDefault="000B2591" w:rsidP="00F47633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Lepil, </w:t>
      </w:r>
      <w:proofErr w:type="spellStart"/>
      <w:r>
        <w:rPr>
          <w:rFonts w:cstheme="minorHAnsi"/>
          <w:sz w:val="20"/>
        </w:rPr>
        <w:t>Oldrich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et</w:t>
      </w:r>
      <w:proofErr w:type="spellEnd"/>
      <w:r>
        <w:rPr>
          <w:rFonts w:cstheme="minorHAnsi"/>
          <w:sz w:val="20"/>
        </w:rPr>
        <w:t xml:space="preserve"> al. Fyzika pre 3. Ročník gymnázia. Bratislava: Slovenské pedagogické nakladateľstvo, 1986. 311s. ISBN 67-069-86. </w:t>
      </w:r>
    </w:p>
    <w:sectPr w:rsidR="000B2591" w:rsidRPr="00DD5BC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6430AE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6430AE" w:rsidRPr="00954CBD">
      <w:rPr>
        <w:rFonts w:asciiTheme="minorHAnsi" w:hAnsiTheme="minorHAnsi" w:cstheme="minorHAnsi"/>
        <w:sz w:val="16"/>
      </w:rPr>
      <w:fldChar w:fldCharType="separate"/>
    </w:r>
    <w:r w:rsidR="00515D43">
      <w:rPr>
        <w:rFonts w:asciiTheme="minorHAnsi" w:hAnsiTheme="minorHAnsi" w:cstheme="minorHAnsi"/>
        <w:noProof/>
        <w:sz w:val="16"/>
      </w:rPr>
      <w:t>1</w:t>
    </w:r>
    <w:r w:rsidR="006430AE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515D43" w:rsidRPr="00515D43">
        <w:rPr>
          <w:rFonts w:asciiTheme="minorHAnsi" w:hAnsiTheme="minorHAnsi" w:cstheme="minorHAnsi"/>
          <w:noProof/>
          <w:sz w:val="16"/>
        </w:rPr>
        <w:t>5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6D18B0"/>
    <w:multiLevelType w:val="hybridMultilevel"/>
    <w:tmpl w:val="62829C4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C48BF"/>
    <w:multiLevelType w:val="hybridMultilevel"/>
    <w:tmpl w:val="1E4EE8D8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0F8A4352"/>
    <w:multiLevelType w:val="hybridMultilevel"/>
    <w:tmpl w:val="BDE0EA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99490A"/>
    <w:multiLevelType w:val="hybridMultilevel"/>
    <w:tmpl w:val="3DA689D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D1FD8"/>
    <w:multiLevelType w:val="hybridMultilevel"/>
    <w:tmpl w:val="BFF4A6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8A28D9"/>
    <w:multiLevelType w:val="hybridMultilevel"/>
    <w:tmpl w:val="BE94ECD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8E5D79"/>
    <w:multiLevelType w:val="hybridMultilevel"/>
    <w:tmpl w:val="751AD6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6"/>
  </w:num>
  <w:num w:numId="3">
    <w:abstractNumId w:val="4"/>
  </w:num>
  <w:num w:numId="4">
    <w:abstractNumId w:val="16"/>
  </w:num>
  <w:num w:numId="5">
    <w:abstractNumId w:val="17"/>
  </w:num>
  <w:num w:numId="6">
    <w:abstractNumId w:val="25"/>
  </w:num>
  <w:num w:numId="7">
    <w:abstractNumId w:val="15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23"/>
  </w:num>
  <w:num w:numId="12">
    <w:abstractNumId w:val="20"/>
  </w:num>
  <w:num w:numId="13">
    <w:abstractNumId w:val="13"/>
  </w:num>
  <w:num w:numId="14">
    <w:abstractNumId w:val="27"/>
  </w:num>
  <w:num w:numId="15">
    <w:abstractNumId w:val="14"/>
  </w:num>
  <w:num w:numId="16">
    <w:abstractNumId w:val="24"/>
  </w:num>
  <w:num w:numId="17">
    <w:abstractNumId w:val="11"/>
  </w:num>
  <w:num w:numId="18">
    <w:abstractNumId w:val="5"/>
  </w:num>
  <w:num w:numId="19">
    <w:abstractNumId w:val="28"/>
  </w:num>
  <w:num w:numId="20">
    <w:abstractNumId w:val="0"/>
  </w:num>
  <w:num w:numId="21">
    <w:abstractNumId w:val="28"/>
  </w:num>
  <w:num w:numId="22">
    <w:abstractNumId w:val="21"/>
  </w:num>
  <w:num w:numId="23">
    <w:abstractNumId w:val="19"/>
  </w:num>
  <w:num w:numId="24">
    <w:abstractNumId w:val="22"/>
  </w:num>
  <w:num w:numId="25">
    <w:abstractNumId w:val="1"/>
  </w:num>
  <w:num w:numId="26">
    <w:abstractNumId w:val="10"/>
  </w:num>
  <w:num w:numId="27">
    <w:abstractNumId w:val="6"/>
  </w:num>
  <w:num w:numId="28">
    <w:abstractNumId w:val="3"/>
  </w:num>
  <w:num w:numId="29">
    <w:abstractNumId w:val="2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952B0"/>
    <w:rsid w:val="000B2591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C007C"/>
    <w:rsid w:val="001C4C76"/>
    <w:rsid w:val="00206764"/>
    <w:rsid w:val="002436FE"/>
    <w:rsid w:val="00253EE6"/>
    <w:rsid w:val="00260900"/>
    <w:rsid w:val="002674A6"/>
    <w:rsid w:val="002A7D0E"/>
    <w:rsid w:val="002C3CBB"/>
    <w:rsid w:val="002C4D33"/>
    <w:rsid w:val="002C6163"/>
    <w:rsid w:val="002F5B1E"/>
    <w:rsid w:val="002F7EAE"/>
    <w:rsid w:val="003055FB"/>
    <w:rsid w:val="00315EA6"/>
    <w:rsid w:val="00337013"/>
    <w:rsid w:val="00357BA6"/>
    <w:rsid w:val="0036153B"/>
    <w:rsid w:val="003645BD"/>
    <w:rsid w:val="0037024E"/>
    <w:rsid w:val="003A15E3"/>
    <w:rsid w:val="003A7407"/>
    <w:rsid w:val="003B3AB9"/>
    <w:rsid w:val="003B7003"/>
    <w:rsid w:val="003C2E4D"/>
    <w:rsid w:val="003D5449"/>
    <w:rsid w:val="003F6DFF"/>
    <w:rsid w:val="00453B7F"/>
    <w:rsid w:val="00455FEA"/>
    <w:rsid w:val="00467619"/>
    <w:rsid w:val="00467686"/>
    <w:rsid w:val="004A23A4"/>
    <w:rsid w:val="004B4A16"/>
    <w:rsid w:val="004B70AB"/>
    <w:rsid w:val="004B77C8"/>
    <w:rsid w:val="004E04C6"/>
    <w:rsid w:val="004E4504"/>
    <w:rsid w:val="004E6096"/>
    <w:rsid w:val="00515D43"/>
    <w:rsid w:val="005166CE"/>
    <w:rsid w:val="00523B57"/>
    <w:rsid w:val="0052787A"/>
    <w:rsid w:val="00537A8D"/>
    <w:rsid w:val="0054242F"/>
    <w:rsid w:val="00546AEE"/>
    <w:rsid w:val="00546DA4"/>
    <w:rsid w:val="0057750A"/>
    <w:rsid w:val="0059411D"/>
    <w:rsid w:val="005969D9"/>
    <w:rsid w:val="005B5FA8"/>
    <w:rsid w:val="005D5571"/>
    <w:rsid w:val="005E552E"/>
    <w:rsid w:val="0060128E"/>
    <w:rsid w:val="0063019F"/>
    <w:rsid w:val="006430AE"/>
    <w:rsid w:val="00654F84"/>
    <w:rsid w:val="00666BAC"/>
    <w:rsid w:val="006737B9"/>
    <w:rsid w:val="0068430A"/>
    <w:rsid w:val="006D33E7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4AA4"/>
    <w:rsid w:val="007A59AA"/>
    <w:rsid w:val="007B5E04"/>
    <w:rsid w:val="007D26B7"/>
    <w:rsid w:val="007F11EA"/>
    <w:rsid w:val="00810FAF"/>
    <w:rsid w:val="00815C26"/>
    <w:rsid w:val="00835BB0"/>
    <w:rsid w:val="008512D6"/>
    <w:rsid w:val="0086215D"/>
    <w:rsid w:val="008978EF"/>
    <w:rsid w:val="008A1FED"/>
    <w:rsid w:val="008A34D2"/>
    <w:rsid w:val="008A73F0"/>
    <w:rsid w:val="008D2918"/>
    <w:rsid w:val="008E1A57"/>
    <w:rsid w:val="008E63F1"/>
    <w:rsid w:val="009108DD"/>
    <w:rsid w:val="009260F6"/>
    <w:rsid w:val="00932CEC"/>
    <w:rsid w:val="00936324"/>
    <w:rsid w:val="00946694"/>
    <w:rsid w:val="00951BC9"/>
    <w:rsid w:val="00954CBD"/>
    <w:rsid w:val="0095576A"/>
    <w:rsid w:val="0096182B"/>
    <w:rsid w:val="00975733"/>
    <w:rsid w:val="009A0F53"/>
    <w:rsid w:val="009A2F37"/>
    <w:rsid w:val="009A55C0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74C83"/>
    <w:rsid w:val="00A75F59"/>
    <w:rsid w:val="00A9052F"/>
    <w:rsid w:val="00AA2CAF"/>
    <w:rsid w:val="00AA39DF"/>
    <w:rsid w:val="00AC6A30"/>
    <w:rsid w:val="00AE1209"/>
    <w:rsid w:val="00AE4173"/>
    <w:rsid w:val="00B01561"/>
    <w:rsid w:val="00B02B77"/>
    <w:rsid w:val="00B20307"/>
    <w:rsid w:val="00B2709D"/>
    <w:rsid w:val="00B36EF5"/>
    <w:rsid w:val="00B511BA"/>
    <w:rsid w:val="00B567B1"/>
    <w:rsid w:val="00B72DDD"/>
    <w:rsid w:val="00B80F2C"/>
    <w:rsid w:val="00B8431B"/>
    <w:rsid w:val="00B94D4A"/>
    <w:rsid w:val="00BB24DF"/>
    <w:rsid w:val="00BD7CDF"/>
    <w:rsid w:val="00BF056E"/>
    <w:rsid w:val="00BF5F8A"/>
    <w:rsid w:val="00C02116"/>
    <w:rsid w:val="00C35F22"/>
    <w:rsid w:val="00C43DE2"/>
    <w:rsid w:val="00C43F66"/>
    <w:rsid w:val="00C70293"/>
    <w:rsid w:val="00C960AB"/>
    <w:rsid w:val="00CB3BED"/>
    <w:rsid w:val="00CC3B14"/>
    <w:rsid w:val="00CD280E"/>
    <w:rsid w:val="00D1713C"/>
    <w:rsid w:val="00D17C4A"/>
    <w:rsid w:val="00D5082C"/>
    <w:rsid w:val="00D60383"/>
    <w:rsid w:val="00D7275D"/>
    <w:rsid w:val="00D83214"/>
    <w:rsid w:val="00D92FD7"/>
    <w:rsid w:val="00D95D06"/>
    <w:rsid w:val="00D97E53"/>
    <w:rsid w:val="00DA3E94"/>
    <w:rsid w:val="00DB6FA6"/>
    <w:rsid w:val="00DC76F7"/>
    <w:rsid w:val="00DD2536"/>
    <w:rsid w:val="00DD4E06"/>
    <w:rsid w:val="00DD5BCB"/>
    <w:rsid w:val="00DD5E5D"/>
    <w:rsid w:val="00DD7D91"/>
    <w:rsid w:val="00E047D9"/>
    <w:rsid w:val="00E163D8"/>
    <w:rsid w:val="00E200D5"/>
    <w:rsid w:val="00E327F9"/>
    <w:rsid w:val="00E40906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01F67"/>
    <w:rsid w:val="00F34871"/>
    <w:rsid w:val="00F43D77"/>
    <w:rsid w:val="00F47630"/>
    <w:rsid w:val="00F47633"/>
    <w:rsid w:val="00F50D65"/>
    <w:rsid w:val="00F525CD"/>
    <w:rsid w:val="00F608A6"/>
    <w:rsid w:val="00F70263"/>
    <w:rsid w:val="00F76A58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22AE8-0A5E-4320-A3D0-89BBEFF6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12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2015-01-08T17:53:00Z</dcterms:created>
  <dcterms:modified xsi:type="dcterms:W3CDTF">2015-01-08T17:53:00Z</dcterms:modified>
</cp:coreProperties>
</file>