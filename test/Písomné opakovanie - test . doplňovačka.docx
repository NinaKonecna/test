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349" w:rsidRDefault="00837349" w:rsidP="006F7A08">
      <w:pPr>
        <w:ind w:left="708"/>
      </w:pPr>
      <w:r w:rsidRPr="006F7A08">
        <w:rPr>
          <w:b/>
          <w:bCs/>
        </w:rPr>
        <w:t>PÍSOMNÉ OPAKOVANIE</w:t>
      </w:r>
      <w:r>
        <w:t xml:space="preserve"> </w:t>
      </w:r>
      <w:r w:rsidRPr="0081275C">
        <w:rPr>
          <w:rFonts w:ascii="Century Gothic" w:hAnsi="Century Gothic" w:cs="Century Gothic"/>
        </w:rPr>
        <w:sym w:font="Wingdings" w:char="F04A"/>
      </w:r>
      <w:r>
        <w:tab/>
      </w:r>
      <w:r>
        <w:tab/>
        <w:t>meno: ____________________________</w:t>
      </w:r>
    </w:p>
    <w:p w:rsidR="00837349" w:rsidRDefault="00837349"/>
    <w:p w:rsidR="00837349" w:rsidRDefault="00837349">
      <w:r w:rsidRPr="0081275C">
        <w:rPr>
          <w:b/>
          <w:u w:val="single"/>
        </w:rPr>
        <w:t>1.Ktoré 3 typy</w:t>
      </w:r>
      <w:r w:rsidRPr="006F7A08">
        <w:rPr>
          <w:u w:val="single"/>
        </w:rPr>
        <w:t xml:space="preserve"> telových tekutín</w:t>
      </w:r>
      <w:r>
        <w:t xml:space="preserve"> živočíchov poznáš? __________________________________________</w:t>
      </w:r>
    </w:p>
    <w:p w:rsidR="00837349" w:rsidRDefault="00837349">
      <w:r w:rsidRPr="0081275C">
        <w:rPr>
          <w:b/>
          <w:u w:val="single"/>
        </w:rPr>
        <w:t>2.Z akých zložiek</w:t>
      </w:r>
      <w:r>
        <w:t xml:space="preserve"> sa skladá krv? + čo k týmto zložkám patrí?</w:t>
      </w:r>
    </w:p>
    <w:p w:rsidR="00837349" w:rsidRDefault="00837349">
      <w:r>
        <w:t>_______________________________________________________________________________________</w:t>
      </w:r>
    </w:p>
    <w:p w:rsidR="00837349" w:rsidRDefault="00837349">
      <w:r>
        <w:t>_______________________________________________________________________________________</w:t>
      </w:r>
    </w:p>
    <w:p w:rsidR="00837349" w:rsidRPr="0081275C" w:rsidRDefault="00837349">
      <w:pPr>
        <w:rPr>
          <w:b/>
        </w:rPr>
      </w:pPr>
      <w:r w:rsidRPr="0081275C">
        <w:rPr>
          <w:b/>
          <w:u w:val="single"/>
        </w:rPr>
        <w:t>3.Doplň text</w:t>
      </w:r>
      <w:r w:rsidRPr="0081275C">
        <w:rPr>
          <w:b/>
        </w:rPr>
        <w:t>:</w:t>
      </w:r>
    </w:p>
    <w:p w:rsidR="00837349" w:rsidRDefault="00837349">
      <w:r>
        <w:tab/>
        <w:t>a.)Základná najmenšia stavebná jednotka vylučovacej sústavy je _________________.</w:t>
      </w:r>
    </w:p>
    <w:p w:rsidR="00837349" w:rsidRDefault="00837349">
      <w:r>
        <w:tab/>
        <w:t xml:space="preserve">b.)Sústava, ktorou sa z tela vylučuje pot sa nazýva _________________ sústava. </w:t>
      </w:r>
    </w:p>
    <w:p w:rsidR="00837349" w:rsidRDefault="00837349">
      <w:r>
        <w:tab/>
        <w:t>c.)Ryby dýchajú žiabrami, žiabre chránia ______________.</w:t>
      </w:r>
    </w:p>
    <w:p w:rsidR="00837349" w:rsidRDefault="00837349">
      <w:r>
        <w:tab/>
        <w:t>d.)Pľúca človeka sa skladajú z lalokov. Pravé pľúca majú _____ laloky.</w:t>
      </w:r>
    </w:p>
    <w:p w:rsidR="00837349" w:rsidRDefault="00837349">
      <w:r>
        <w:tab/>
        <w:t>e.)Typ trávenia, ktoré prebieha v dutinách tráv.rúry, napr. v žalúdku sa nazýva _________________ trávenie.</w:t>
      </w:r>
    </w:p>
    <w:p w:rsidR="00837349" w:rsidRDefault="00837349"/>
    <w:p w:rsidR="00837349" w:rsidRDefault="00837349">
      <w:r w:rsidRPr="0081275C">
        <w:rPr>
          <w:b/>
          <w:u w:val="single"/>
        </w:rPr>
        <w:t>4.Usporiadaj časti močových ciest do správneho poradia</w:t>
      </w:r>
      <w:r>
        <w:t xml:space="preserve"> (od vzniku až po vylúčenie):</w:t>
      </w:r>
    </w:p>
    <w:p w:rsidR="00837349" w:rsidRDefault="00837349">
      <w:r>
        <w:tab/>
        <w:t>močový mechúr ,močová rúra, obličky,  močovody</w:t>
      </w:r>
    </w:p>
    <w:p w:rsidR="00837349" w:rsidRDefault="00837349"/>
    <w:p w:rsidR="00837349" w:rsidRDefault="00837349">
      <w:r w:rsidRPr="0081275C">
        <w:rPr>
          <w:b/>
          <w:u w:val="single"/>
        </w:rPr>
        <w:t>5.Vysvetli pojmy</w:t>
      </w:r>
      <w:r>
        <w:t>: uzavretá obehová sústava, hemoglobín</w:t>
      </w:r>
    </w:p>
    <w:p w:rsidR="00837349" w:rsidRDefault="00837349"/>
    <w:p w:rsidR="00837349" w:rsidRDefault="00837349"/>
    <w:p w:rsidR="00837349" w:rsidRDefault="00837349"/>
    <w:p w:rsidR="00837349" w:rsidRPr="0081275C" w:rsidRDefault="00837349">
      <w:pPr>
        <w:rPr>
          <w:b/>
          <w:u w:val="single"/>
        </w:rPr>
      </w:pPr>
      <w:r w:rsidRPr="0081275C">
        <w:rPr>
          <w:b/>
          <w:u w:val="single"/>
        </w:rPr>
        <w:t>6. Vytvor správne dvojice:</w:t>
      </w:r>
    </w:p>
    <w:p w:rsidR="00837349" w:rsidRDefault="00837349">
      <w:r>
        <w:tab/>
        <w:t>A:srdce rýb</w:t>
      </w:r>
      <w:r>
        <w:tab/>
      </w:r>
      <w:r>
        <w:tab/>
      </w:r>
      <w:r>
        <w:tab/>
        <w:t>1.</w:t>
      </w:r>
      <w:r w:rsidRPr="00716733">
        <w:t xml:space="preserve"> </w:t>
      </w:r>
      <w:r>
        <w:t>dve predsiene, 1 komora – čiastočne oddelená</w:t>
      </w:r>
    </w:p>
    <w:p w:rsidR="00837349" w:rsidRDefault="00837349">
      <w:r>
        <w:tab/>
        <w:t>B:srdce cicavcov</w:t>
      </w:r>
      <w:r>
        <w:tab/>
      </w:r>
      <w:r>
        <w:tab/>
        <w:t>2. dve predsiene, 1 komora</w:t>
      </w:r>
    </w:p>
    <w:p w:rsidR="00837349" w:rsidRDefault="00837349">
      <w:r>
        <w:tab/>
        <w:t>C:srdce plazov</w:t>
      </w:r>
      <w:r>
        <w:tab/>
      </w:r>
      <w:r>
        <w:tab/>
      </w:r>
      <w:r>
        <w:tab/>
        <w:t>3. jedna predsieň, 1 komora</w:t>
      </w:r>
    </w:p>
    <w:p w:rsidR="00837349" w:rsidRDefault="00837349">
      <w:r>
        <w:tab/>
        <w:t>D.srdce plazov (krokodíly)</w:t>
      </w:r>
      <w:r>
        <w:tab/>
        <w:t>4. dve predsiene, 2 komory</w:t>
      </w:r>
    </w:p>
    <w:p w:rsidR="00837349" w:rsidRDefault="00837349">
      <w:r>
        <w:tab/>
        <w:t>E: srdce vtákov</w:t>
      </w:r>
      <w:r>
        <w:tab/>
      </w:r>
      <w:r>
        <w:tab/>
      </w:r>
      <w:r>
        <w:tab/>
        <w:t>5.</w:t>
      </w:r>
      <w:r w:rsidRPr="008F76E1">
        <w:t xml:space="preserve"> </w:t>
      </w:r>
      <w:r>
        <w:t>dve predsiene, 1 komora – úplne oddelená</w:t>
      </w:r>
    </w:p>
    <w:p w:rsidR="00837349" w:rsidRDefault="00837349">
      <w:r>
        <w:tab/>
        <w:t>F: srdce obojživelníkov</w:t>
      </w:r>
      <w:r>
        <w:tab/>
      </w:r>
      <w:r>
        <w:tab/>
        <w:t>6.</w:t>
      </w:r>
      <w:r w:rsidRPr="008F76E1">
        <w:t xml:space="preserve"> </w:t>
      </w:r>
      <w:r>
        <w:t>dve predsiene, 2 komory</w:t>
      </w:r>
    </w:p>
    <w:sectPr w:rsidR="00837349" w:rsidSect="00F664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6040"/>
    <w:rsid w:val="0011471D"/>
    <w:rsid w:val="0039579F"/>
    <w:rsid w:val="00403992"/>
    <w:rsid w:val="006F7A08"/>
    <w:rsid w:val="00716733"/>
    <w:rsid w:val="0077068C"/>
    <w:rsid w:val="007F3EC5"/>
    <w:rsid w:val="0081275C"/>
    <w:rsid w:val="0083289F"/>
    <w:rsid w:val="00837349"/>
    <w:rsid w:val="008F76E1"/>
    <w:rsid w:val="00AC6040"/>
    <w:rsid w:val="00F66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68C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</TotalTime>
  <Pages>1</Pages>
  <Words>201</Words>
  <Characters>1150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Jano S.</cp:lastModifiedBy>
  <cp:revision>8</cp:revision>
  <cp:lastPrinted>2001-12-31T23:26:00Z</cp:lastPrinted>
  <dcterms:created xsi:type="dcterms:W3CDTF">2022-01-09T08:30:00Z</dcterms:created>
  <dcterms:modified xsi:type="dcterms:W3CDTF">2001-12-31T23:29:00Z</dcterms:modified>
</cp:coreProperties>
</file>