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A36" w:rsidRPr="005C5F67" w:rsidRDefault="00C14A36">
      <w:pPr>
        <w:rPr>
          <w:rFonts w:ascii="Times New Roman" w:hAnsi="Times New Roman"/>
          <w:sz w:val="20"/>
          <w:szCs w:val="20"/>
          <w:u w:val="dotted"/>
        </w:rPr>
      </w:pPr>
      <w:r w:rsidRPr="005C5F67">
        <w:rPr>
          <w:rFonts w:ascii="Times New Roman" w:hAnsi="Times New Roman"/>
          <w:sz w:val="20"/>
          <w:szCs w:val="20"/>
          <w:u w:val="dotted"/>
        </w:rPr>
        <w:t>dodatok k téme Chemické zoženie bunky...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2._________________________ - _______________= jadro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-sú to zlúčeniny, ktoré sa nachádzajú v: ____________________________________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_______________________________________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_______________________________________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_______________________________________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Pr="0048675A">
        <w:rPr>
          <w:rFonts w:ascii="Times New Roman" w:hAnsi="Times New Roman"/>
          <w:b/>
          <w:i/>
          <w:sz w:val="24"/>
          <w:szCs w:val="24"/>
          <w:u w:val="dash"/>
        </w:rPr>
        <w:t>Funkcia</w:t>
      </w:r>
      <w:r>
        <w:rPr>
          <w:rFonts w:ascii="Times New Roman" w:hAnsi="Times New Roman"/>
          <w:sz w:val="24"/>
          <w:szCs w:val="24"/>
        </w:rPr>
        <w:t>: sú nositeľmi GI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Pr="0048675A">
        <w:rPr>
          <w:rFonts w:ascii="Times New Roman" w:hAnsi="Times New Roman"/>
          <w:b/>
          <w:sz w:val="24"/>
          <w:szCs w:val="24"/>
          <w:u w:val="dash"/>
        </w:rPr>
        <w:t>základná stavebná jednotka</w:t>
      </w:r>
      <w:r>
        <w:rPr>
          <w:rFonts w:ascii="Times New Roman" w:hAnsi="Times New Roman"/>
          <w:sz w:val="24"/>
          <w:szCs w:val="24"/>
        </w:rPr>
        <w:t xml:space="preserve"> nukleových kyselín je ____________________!!! – skladá sa z 3 </w:t>
      </w:r>
    </w:p>
    <w:p w:rsidR="00C14A36" w:rsidRDefault="00C14A36" w:rsidP="00A15550">
      <w:pPr>
        <w:ind w:left="424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zložiek:</w:t>
      </w:r>
    </w:p>
    <w:p w:rsidR="00C14A36" w:rsidRDefault="00C14A36" w:rsidP="00A1555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_______________- zvyšok _______________</w:t>
      </w:r>
    </w:p>
    <w:p w:rsidR="00C14A36" w:rsidRDefault="00C14A36" w:rsidP="00A1555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Cukorná zložka - _________________________</w:t>
      </w:r>
    </w:p>
    <w:p w:rsidR="00C14A36" w:rsidRDefault="00C14A36" w:rsidP="00A1555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Dusíkaté bázy:___________________________</w:t>
      </w:r>
    </w:p>
    <w:p w:rsidR="00C14A36" w:rsidRDefault="00C14A36" w:rsidP="00A15550">
      <w:pPr>
        <w:pStyle w:val="ListParagraph"/>
        <w:ind w:left="57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</w:t>
      </w:r>
    </w:p>
    <w:p w:rsidR="00C14A36" w:rsidRDefault="00C14A36" w:rsidP="00A155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-odštiepením kyslej zložky z nukleotidu vzniká ______________________!</w:t>
      </w:r>
    </w:p>
    <w:p w:rsidR="00C14A36" w:rsidRDefault="00C14A36" w:rsidP="00A15550">
      <w:pPr>
        <w:rPr>
          <w:rFonts w:ascii="Times New Roman" w:hAnsi="Times New Roman"/>
          <w:sz w:val="24"/>
          <w:szCs w:val="24"/>
        </w:rPr>
      </w:pPr>
      <w:r w:rsidRPr="000932EC">
        <w:rPr>
          <w:rFonts w:ascii="Times New Roman" w:hAnsi="Times New Roman"/>
          <w:b/>
          <w:sz w:val="24"/>
          <w:szCs w:val="24"/>
          <w:bdr w:val="single" w:sz="4" w:space="0" w:color="auto"/>
        </w:rPr>
        <w:t>Druhy NK</w:t>
      </w:r>
      <w:r>
        <w:rPr>
          <w:rFonts w:ascii="Times New Roman" w:hAnsi="Times New Roman"/>
          <w:sz w:val="24"/>
          <w:szCs w:val="24"/>
        </w:rPr>
        <w:t>:</w:t>
      </w:r>
    </w:p>
    <w:p w:rsidR="00C14A36" w:rsidRDefault="00C14A36" w:rsidP="001B3C9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932EC">
        <w:rPr>
          <w:rFonts w:ascii="Times New Roman" w:hAnsi="Times New Roman"/>
          <w:b/>
          <w:sz w:val="24"/>
          <w:szCs w:val="24"/>
          <w:u w:val="dash"/>
        </w:rPr>
        <w:t>DNA</w:t>
      </w:r>
      <w:r>
        <w:rPr>
          <w:rFonts w:ascii="Times New Roman" w:hAnsi="Times New Roman"/>
          <w:sz w:val="24"/>
          <w:szCs w:val="24"/>
        </w:rPr>
        <w:t xml:space="preserve"> - _____________________________________</w:t>
      </w:r>
    </w:p>
    <w:p w:rsidR="00C14A36" w:rsidRDefault="00C14A36" w:rsidP="001B3C9A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-je to dvojzávitnica</w:t>
      </w:r>
    </w:p>
    <w:p w:rsidR="00C14A36" w:rsidRDefault="00C14A36" w:rsidP="001B3C9A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-jej základnou stavebnou jednotkou je __________________:</w:t>
      </w:r>
    </w:p>
    <w:p w:rsidR="00C14A36" w:rsidRDefault="00C14A36" w:rsidP="001B3C9A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</w:t>
      </w:r>
    </w:p>
    <w:p w:rsidR="00C14A36" w:rsidRDefault="00C14A36" w:rsidP="001B3C9A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</w:t>
      </w:r>
    </w:p>
    <w:p w:rsidR="00C14A36" w:rsidRDefault="00C14A36" w:rsidP="001B3C9A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</w:t>
      </w:r>
    </w:p>
    <w:p w:rsidR="00C14A36" w:rsidRDefault="00C14A36" w:rsidP="001B3C9A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Vedci: </w:t>
      </w:r>
      <w:r w:rsidRPr="0048675A">
        <w:rPr>
          <w:rFonts w:ascii="Times New Roman" w:hAnsi="Times New Roman"/>
          <w:b/>
          <w:i/>
          <w:sz w:val="24"/>
          <w:szCs w:val="24"/>
        </w:rPr>
        <w:t>WATSON</w:t>
      </w:r>
      <w:r>
        <w:rPr>
          <w:rFonts w:ascii="Times New Roman" w:hAnsi="Times New Roman"/>
          <w:sz w:val="24"/>
          <w:szCs w:val="24"/>
        </w:rPr>
        <w:t xml:space="preserve"> a </w:t>
      </w:r>
      <w:r w:rsidRPr="0048675A">
        <w:rPr>
          <w:rFonts w:ascii="Times New Roman" w:hAnsi="Times New Roman"/>
          <w:b/>
          <w:i/>
          <w:sz w:val="24"/>
          <w:szCs w:val="24"/>
        </w:rPr>
        <w:t>CRICK</w:t>
      </w:r>
      <w:r>
        <w:rPr>
          <w:rFonts w:ascii="Times New Roman" w:hAnsi="Times New Roman"/>
          <w:sz w:val="24"/>
          <w:szCs w:val="24"/>
        </w:rPr>
        <w:t xml:space="preserve"> – objavili štruktúru DNA (získali za to Nobelovú cenu)</w:t>
      </w:r>
    </w:p>
    <w:p w:rsidR="00C14A36" w:rsidRPr="000932EC" w:rsidRDefault="00C14A36" w:rsidP="000932EC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14A36" w:rsidRDefault="00C14A36" w:rsidP="001B3C9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932EC">
        <w:rPr>
          <w:rFonts w:ascii="Times New Roman" w:hAnsi="Times New Roman"/>
          <w:b/>
          <w:sz w:val="24"/>
          <w:szCs w:val="24"/>
          <w:u w:val="dash"/>
        </w:rPr>
        <w:t>RNA</w:t>
      </w:r>
      <w:r>
        <w:rPr>
          <w:rFonts w:ascii="Times New Roman" w:hAnsi="Times New Roman"/>
          <w:sz w:val="24"/>
          <w:szCs w:val="24"/>
        </w:rPr>
        <w:t>-</w:t>
      </w:r>
      <w:r w:rsidRPr="001B3C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</w:t>
      </w:r>
    </w:p>
    <w:p w:rsidR="00C14A36" w:rsidRDefault="00C14A36" w:rsidP="000932EC">
      <w:pPr>
        <w:pStyle w:val="ListParagraph"/>
        <w:ind w:left="2124"/>
        <w:rPr>
          <w:rFonts w:ascii="Times New Roman" w:hAnsi="Times New Roman"/>
          <w:sz w:val="24"/>
          <w:szCs w:val="24"/>
        </w:rPr>
      </w:pPr>
      <w:r w:rsidRPr="000932E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jednozávitnica</w:t>
      </w:r>
    </w:p>
    <w:p w:rsidR="00C14A36" w:rsidRPr="000932EC" w:rsidRDefault="00C14A36" w:rsidP="000932EC">
      <w:pPr>
        <w:pStyle w:val="ListParagraph"/>
        <w:ind w:left="1778" w:firstLine="346"/>
        <w:rPr>
          <w:rFonts w:ascii="Times New Roman" w:hAnsi="Times New Roman"/>
          <w:sz w:val="24"/>
          <w:szCs w:val="24"/>
        </w:rPr>
      </w:pPr>
      <w:r w:rsidRPr="000932EC">
        <w:rPr>
          <w:rFonts w:ascii="Times New Roman" w:hAnsi="Times New Roman"/>
          <w:sz w:val="24"/>
          <w:szCs w:val="24"/>
        </w:rPr>
        <w:t>-jej základnou stavebnou jednotkou je __________________:</w:t>
      </w:r>
    </w:p>
    <w:p w:rsidR="00C14A36" w:rsidRDefault="00C14A36" w:rsidP="000932EC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</w:t>
      </w:r>
    </w:p>
    <w:p w:rsidR="00C14A36" w:rsidRDefault="00C14A36" w:rsidP="000932EC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</w:t>
      </w:r>
    </w:p>
    <w:p w:rsidR="00C14A36" w:rsidRDefault="00C14A36" w:rsidP="000932EC">
      <w:pPr>
        <w:pStyle w:val="ListParagraph"/>
        <w:ind w:left="10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</w:t>
      </w:r>
    </w:p>
    <w:p w:rsidR="00C14A36" w:rsidRPr="001B3C9A" w:rsidRDefault="00C14A36" w:rsidP="000932EC">
      <w:pPr>
        <w:pStyle w:val="ListParagraph"/>
        <w:ind w:left="2124"/>
        <w:rPr>
          <w:rFonts w:ascii="Times New Roman" w:hAnsi="Times New Roman"/>
          <w:sz w:val="24"/>
          <w:szCs w:val="24"/>
        </w:rPr>
      </w:pPr>
    </w:p>
    <w:p w:rsidR="00C14A36" w:rsidRDefault="00C14A36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NUKLEOTIDY sú navzájom pospájané ______________________________ väzbou!!!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 w:rsidRPr="0061166D">
        <w:rPr>
          <w:rFonts w:ascii="Times New Roman" w:hAnsi="Times New Roman"/>
          <w:b/>
          <w:sz w:val="24"/>
          <w:szCs w:val="24"/>
          <w:bdr w:val="single" w:sz="4" w:space="0" w:color="auto"/>
        </w:rPr>
        <w:t>3.SACHARIDY</w:t>
      </w:r>
      <w:r>
        <w:rPr>
          <w:rFonts w:ascii="Times New Roman" w:hAnsi="Times New Roman"/>
          <w:sz w:val="24"/>
          <w:szCs w:val="24"/>
        </w:rPr>
        <w:t xml:space="preserve"> (=__________________)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-sú základnou zložkou všetkých živých organizmov</w:t>
      </w:r>
    </w:p>
    <w:p w:rsidR="00C14A36" w:rsidRDefault="00C14A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-vznikajú v procese </w:t>
      </w:r>
      <w:r w:rsidRPr="0061166D">
        <w:rPr>
          <w:rFonts w:ascii="Times New Roman" w:hAnsi="Times New Roman"/>
          <w:b/>
          <w:sz w:val="24"/>
          <w:szCs w:val="24"/>
        </w:rPr>
        <w:t>fotosyntézy</w:t>
      </w:r>
      <w:r>
        <w:rPr>
          <w:rFonts w:ascii="Times New Roman" w:hAnsi="Times New Roman"/>
          <w:sz w:val="24"/>
          <w:szCs w:val="24"/>
        </w:rPr>
        <w:t xml:space="preserve"> v rastlinných bunkách počas ktorej sa </w:t>
      </w:r>
      <w:r w:rsidRPr="0061166D">
        <w:rPr>
          <w:rFonts w:ascii="Times New Roman" w:hAnsi="Times New Roman"/>
          <w:i/>
          <w:sz w:val="24"/>
          <w:szCs w:val="24"/>
        </w:rPr>
        <w:t>slnečná energia</w:t>
      </w:r>
      <w:r>
        <w:rPr>
          <w:rFonts w:ascii="Times New Roman" w:hAnsi="Times New Roman"/>
          <w:sz w:val="24"/>
          <w:szCs w:val="24"/>
        </w:rPr>
        <w:t xml:space="preserve"> premieňa na </w:t>
      </w:r>
    </w:p>
    <w:p w:rsidR="00C14A36" w:rsidRDefault="00C14A36" w:rsidP="005B2545">
      <w:pPr>
        <w:ind w:firstLine="708"/>
        <w:rPr>
          <w:rFonts w:ascii="Times New Roman" w:hAnsi="Times New Roman"/>
          <w:sz w:val="24"/>
          <w:szCs w:val="24"/>
        </w:rPr>
      </w:pPr>
      <w:r w:rsidRPr="0061166D">
        <w:rPr>
          <w:rFonts w:ascii="Times New Roman" w:hAnsi="Times New Roman"/>
          <w:i/>
          <w:sz w:val="24"/>
          <w:szCs w:val="24"/>
        </w:rPr>
        <w:t>energiu chemických väzieb</w:t>
      </w:r>
      <w:r>
        <w:rPr>
          <w:rFonts w:ascii="Times New Roman" w:hAnsi="Times New Roman"/>
          <w:sz w:val="24"/>
          <w:szCs w:val="24"/>
        </w:rPr>
        <w:t xml:space="preserve"> (platí, že pri procese fotosyntézy vzniká jednoduchý cukor </w:t>
      </w:r>
    </w:p>
    <w:p w:rsidR="00C14A36" w:rsidRDefault="00C14A36" w:rsidP="005B2545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monosacharid - __________________).</w:t>
      </w:r>
    </w:p>
    <w:p w:rsidR="00C14A36" w:rsidRDefault="00C14A36" w:rsidP="005B2545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-monosacharidy sa navzájom spájajú </w:t>
      </w:r>
      <w:r w:rsidRPr="0061166D">
        <w:rPr>
          <w:rFonts w:ascii="Times New Roman" w:hAnsi="Times New Roman"/>
          <w:b/>
          <w:i/>
          <w:sz w:val="24"/>
          <w:szCs w:val="24"/>
        </w:rPr>
        <w:t>GLYKOZIDOVOU</w:t>
      </w:r>
      <w:r>
        <w:rPr>
          <w:rFonts w:ascii="Times New Roman" w:hAnsi="Times New Roman"/>
          <w:sz w:val="24"/>
          <w:szCs w:val="24"/>
        </w:rPr>
        <w:t xml:space="preserve"> väzbou!</w:t>
      </w: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595BF1">
        <w:rPr>
          <w:rFonts w:ascii="Times New Roman" w:hAnsi="Times New Roman"/>
          <w:i/>
          <w:sz w:val="24"/>
          <w:szCs w:val="24"/>
          <w:u w:val="dash"/>
        </w:rPr>
        <w:t>delenie sacharidov</w:t>
      </w:r>
      <w:r>
        <w:rPr>
          <w:rFonts w:ascii="Times New Roman" w:hAnsi="Times New Roman"/>
          <w:sz w:val="24"/>
          <w:szCs w:val="24"/>
        </w:rPr>
        <w:t>:</w:t>
      </w: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35"/>
        <w:gridCol w:w="3535"/>
        <w:gridCol w:w="3536"/>
      </w:tblGrid>
      <w:tr w:rsidR="00C14A36" w:rsidRPr="00A33C9B" w:rsidTr="00A33C9B"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3C9B">
              <w:rPr>
                <w:rFonts w:ascii="Times New Roman" w:hAnsi="Times New Roman"/>
                <w:b/>
                <w:sz w:val="24"/>
                <w:szCs w:val="24"/>
              </w:rPr>
              <w:t>MONOSACHARIDY</w:t>
            </w:r>
          </w:p>
        </w:tc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3C9B">
              <w:rPr>
                <w:rFonts w:ascii="Times New Roman" w:hAnsi="Times New Roman"/>
                <w:b/>
                <w:sz w:val="24"/>
                <w:szCs w:val="24"/>
              </w:rPr>
              <w:t>DISACHARIDY</w:t>
            </w:r>
          </w:p>
        </w:tc>
        <w:tc>
          <w:tcPr>
            <w:tcW w:w="3536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3C9B">
              <w:rPr>
                <w:rFonts w:ascii="Times New Roman" w:hAnsi="Times New Roman"/>
                <w:b/>
                <w:sz w:val="24"/>
                <w:szCs w:val="24"/>
              </w:rPr>
              <w:t>POLYSACHARIDY</w:t>
            </w:r>
          </w:p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4A36" w:rsidRPr="00A33C9B" w:rsidTr="00A33C9B"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6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4A36" w:rsidRPr="00A33C9B" w:rsidTr="00A33C9B"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6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4A36" w:rsidRPr="00A33C9B" w:rsidTr="00A33C9B"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6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4A36" w:rsidRPr="00A33C9B" w:rsidTr="00A33C9B"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6" w:type="dxa"/>
          </w:tcPr>
          <w:p w:rsidR="00C14A36" w:rsidRPr="00A33C9B" w:rsidRDefault="00C14A36" w:rsidP="00A33C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14A36" w:rsidRDefault="00C14A36" w:rsidP="00595BF1">
      <w:pPr>
        <w:rPr>
          <w:rFonts w:ascii="Times New Roman" w:hAnsi="Times New Roman"/>
          <w:sz w:val="24"/>
          <w:szCs w:val="24"/>
        </w:rPr>
      </w:pP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  <w:r w:rsidRPr="0061166D">
        <w:rPr>
          <w:rFonts w:ascii="Times New Roman" w:hAnsi="Times New Roman"/>
          <w:b/>
          <w:sz w:val="24"/>
          <w:szCs w:val="24"/>
          <w:bdr w:val="single" w:sz="4" w:space="0" w:color="auto"/>
        </w:rPr>
        <w:t xml:space="preserve"> 4.)LIPIDY</w:t>
      </w:r>
      <w:r>
        <w:rPr>
          <w:rFonts w:ascii="Times New Roman" w:hAnsi="Times New Roman"/>
          <w:sz w:val="24"/>
          <w:szCs w:val="24"/>
        </w:rPr>
        <w:t xml:space="preserve"> (=_______)</w:t>
      </w: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-sú to látky rastlinného alebo živočíšneho pôvodu, ktoré sú málo rozpustné alebo nerozpustné vo vode</w:t>
      </w: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-sú to vlastne estery vyšších karboxylových kyselín a alkoholov</w:t>
      </w:r>
    </w:p>
    <w:p w:rsidR="00C14A36" w:rsidRPr="0061166D" w:rsidRDefault="00C14A36" w:rsidP="00595BF1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-patria sem:  </w:t>
      </w:r>
      <w:r w:rsidRPr="0061166D">
        <w:rPr>
          <w:rFonts w:ascii="Times New Roman" w:hAnsi="Times New Roman"/>
          <w:b/>
          <w:i/>
          <w:sz w:val="24"/>
          <w:szCs w:val="24"/>
        </w:rPr>
        <w:t>tuky, oleje a vosky</w:t>
      </w: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-sú ťažko rozkladateľné</w:t>
      </w: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61166D">
        <w:rPr>
          <w:rFonts w:ascii="Times New Roman" w:hAnsi="Times New Roman"/>
          <w:b/>
          <w:sz w:val="24"/>
          <w:szCs w:val="24"/>
          <w:u w:val="dash"/>
        </w:rPr>
        <w:t>funkcie</w:t>
      </w:r>
      <w:r>
        <w:rPr>
          <w:rFonts w:ascii="Times New Roman" w:hAnsi="Times New Roman"/>
          <w:sz w:val="24"/>
          <w:szCs w:val="24"/>
        </w:rPr>
        <w:t xml:space="preserve"> lipidov: </w:t>
      </w:r>
    </w:p>
    <w:p w:rsidR="00C14A36" w:rsidRDefault="00C14A36" w:rsidP="007F2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F2450">
        <w:rPr>
          <w:rFonts w:ascii="Times New Roman" w:hAnsi="Times New Roman"/>
          <w:sz w:val="24"/>
          <w:szCs w:val="24"/>
        </w:rPr>
        <w:t>rozpúšťajú vo vode nerozpustné látky (napr. vitamíny, alkoholy ...)</w:t>
      </w:r>
    </w:p>
    <w:p w:rsidR="00C14A36" w:rsidRDefault="00C14A36" w:rsidP="007F2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majú zásobnú funkciu (sú zdrojom energie)</w:t>
      </w:r>
    </w:p>
    <w:p w:rsidR="00C14A36" w:rsidRDefault="00C14A36" w:rsidP="007F2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majú stavebnú funkciu (sú súčasťou bunkových membrán – ako fosfolipidy)</w:t>
      </w:r>
    </w:p>
    <w:p w:rsidR="00C14A36" w:rsidRPr="007F2450" w:rsidRDefault="00C14A36" w:rsidP="007F245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ochranná funkcia (v podobe voskov na plodoch, listoch, semenách a pod.)</w:t>
      </w:r>
    </w:p>
    <w:p w:rsidR="00C14A36" w:rsidRDefault="00C14A36" w:rsidP="00595B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C14A36" w:rsidRPr="007C3B76" w:rsidRDefault="00C14A36" w:rsidP="00595BF1">
      <w:pPr>
        <w:rPr>
          <w:rFonts w:ascii="Times New Roman" w:hAnsi="Times New Roman"/>
          <w:sz w:val="24"/>
          <w:szCs w:val="24"/>
        </w:rPr>
      </w:pPr>
    </w:p>
    <w:sectPr w:rsidR="00C14A36" w:rsidRPr="007C3B76" w:rsidSect="007C3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910C9"/>
    <w:multiLevelType w:val="hybridMultilevel"/>
    <w:tmpl w:val="4C886E58"/>
    <w:lvl w:ilvl="0" w:tplc="041B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0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7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11490" w:hanging="360"/>
      </w:pPr>
      <w:rPr>
        <w:rFonts w:ascii="Wingdings" w:hAnsi="Wingdings" w:hint="default"/>
      </w:rPr>
    </w:lvl>
  </w:abstractNum>
  <w:abstractNum w:abstractNumId="1">
    <w:nsid w:val="2DF54A76"/>
    <w:multiLevelType w:val="hybridMultilevel"/>
    <w:tmpl w:val="0D0C0820"/>
    <w:lvl w:ilvl="0" w:tplc="B3EC04CA">
      <w:start w:val="1"/>
      <w:numFmt w:val="lowerLetter"/>
      <w:lvlText w:val="%1.)"/>
      <w:lvlJc w:val="left"/>
      <w:pPr>
        <w:ind w:left="107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">
    <w:nsid w:val="4AFA150A"/>
    <w:multiLevelType w:val="hybridMultilevel"/>
    <w:tmpl w:val="D01680A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3B76"/>
    <w:rsid w:val="000369BB"/>
    <w:rsid w:val="000932EC"/>
    <w:rsid w:val="001A1BAA"/>
    <w:rsid w:val="001B3C9A"/>
    <w:rsid w:val="003B4D76"/>
    <w:rsid w:val="0048675A"/>
    <w:rsid w:val="00595BF1"/>
    <w:rsid w:val="005B2545"/>
    <w:rsid w:val="005C5F67"/>
    <w:rsid w:val="0061166D"/>
    <w:rsid w:val="007C3B76"/>
    <w:rsid w:val="007E346D"/>
    <w:rsid w:val="007F2450"/>
    <w:rsid w:val="00A15550"/>
    <w:rsid w:val="00A33C9B"/>
    <w:rsid w:val="00C14A36"/>
    <w:rsid w:val="00FB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A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5550"/>
    <w:pPr>
      <w:ind w:left="720"/>
      <w:contextualSpacing/>
    </w:pPr>
  </w:style>
  <w:style w:type="table" w:styleId="TableGrid">
    <w:name w:val="Table Grid"/>
    <w:basedOn w:val="TableNormal"/>
    <w:uiPriority w:val="99"/>
    <w:rsid w:val="00595B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2</Pages>
  <Words>335</Words>
  <Characters>1910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12</cp:revision>
  <cp:lastPrinted>2001-12-31T23:14:00Z</cp:lastPrinted>
  <dcterms:created xsi:type="dcterms:W3CDTF">2023-09-17T07:12:00Z</dcterms:created>
  <dcterms:modified xsi:type="dcterms:W3CDTF">2001-12-31T23:21:00Z</dcterms:modified>
</cp:coreProperties>
</file>