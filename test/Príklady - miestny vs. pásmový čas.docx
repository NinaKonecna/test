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E5" w:rsidRPr="00DD1087" w:rsidRDefault="004479E5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DD1087">
        <w:rPr>
          <w:rFonts w:ascii="Times New Roman" w:hAnsi="Times New Roman"/>
          <w:b/>
          <w:bCs/>
          <w:sz w:val="28"/>
          <w:szCs w:val="28"/>
          <w:u w:val="single"/>
        </w:rPr>
        <w:t>Príklady – výpočet miestneho a pásmového času.</w:t>
      </w:r>
    </w:p>
    <w:p w:rsidR="004479E5" w:rsidRDefault="004479E5">
      <w:pPr>
        <w:rPr>
          <w:rFonts w:ascii="Times New Roman" w:hAnsi="Times New Roman"/>
        </w:rPr>
      </w:pPr>
      <w:r>
        <w:rPr>
          <w:rFonts w:ascii="Times New Roman" w:hAnsi="Times New Roman"/>
        </w:rPr>
        <w:t>1.Koľko hodín  (pásmového času) je v Bratislave, ak v meste Brazília je 12:00?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2. Koľko hodín  (pásmového času) je v Londýne, ak v meste Moskva je 12:00?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3.Vypočítajte, koľko hodín miestneho času bude v meste A (35°v.g.d.), ak v meste B (48°z.g.d) je 10:00 hod.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4.Koľko hodín (miestneho času) bude v Lisabone (9°_________.), keď v Jakutsku (130°__________) je 18:00?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5.Vypočítajte časový rozdiel miestneho času medzi najzápadnejším a najvýchodnejším bodom SR.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(16°50´_________  a 22°34´__________)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4479E5" w:rsidRPr="00DD1087" w:rsidRDefault="004479E5" w:rsidP="00146CE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DD1087">
        <w:rPr>
          <w:rFonts w:ascii="Times New Roman" w:hAnsi="Times New Roman"/>
          <w:b/>
          <w:bCs/>
          <w:sz w:val="28"/>
          <w:szCs w:val="28"/>
          <w:u w:val="single"/>
        </w:rPr>
        <w:t>Príklady – výpočet miestneho a pásmového času.</w:t>
      </w:r>
    </w:p>
    <w:p w:rsidR="004479E5" w:rsidRDefault="004479E5" w:rsidP="00146CEF">
      <w:pPr>
        <w:rPr>
          <w:rFonts w:ascii="Times New Roman" w:hAnsi="Times New Roman"/>
        </w:rPr>
      </w:pPr>
      <w:r>
        <w:rPr>
          <w:rFonts w:ascii="Times New Roman" w:hAnsi="Times New Roman"/>
        </w:rPr>
        <w:t>1.Koľko hodín  (pásmového času) je v Bratislave, ak v meste Brazília je 12:00?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2. Koľko hodín  (pásmového času) je v Londýne, ak v meste Moskva je 12:00?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3.Vypočítajte, koľko hodín miestneho času bude v meste A (35°v.g.d.), ak v meste B (48°z.g.d) je 10:00 hod.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4.Koľko hodín (miestneho času) bude v Lisabone (9°_________.), keď v Jakutsku (130°__________) je 18:00?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5.Vypočítajte časový rozdiel miestneho času medzi najzápadnejším a najvýchodnejším bodom SR.</w:t>
      </w:r>
    </w:p>
    <w:p w:rsidR="004479E5" w:rsidRPr="00DD1087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(16°50´_________  a 22°34´__________)</w:t>
      </w: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4479E5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p w:rsidR="004479E5" w:rsidRPr="00DD1087" w:rsidRDefault="004479E5" w:rsidP="00146CE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DD1087">
        <w:rPr>
          <w:rFonts w:ascii="Times New Roman" w:hAnsi="Times New Roman"/>
          <w:b/>
          <w:bCs/>
          <w:sz w:val="28"/>
          <w:szCs w:val="28"/>
          <w:u w:val="single"/>
        </w:rPr>
        <w:t>Príklady – výpočet miestneho a pásmového času.</w:t>
      </w:r>
    </w:p>
    <w:p w:rsidR="004479E5" w:rsidRDefault="004479E5" w:rsidP="00146CEF">
      <w:pPr>
        <w:rPr>
          <w:rFonts w:ascii="Times New Roman" w:hAnsi="Times New Roman"/>
        </w:rPr>
      </w:pPr>
      <w:r>
        <w:rPr>
          <w:rFonts w:ascii="Times New Roman" w:hAnsi="Times New Roman"/>
        </w:rPr>
        <w:t>1.Koľko hodín  (pásmového času) je v Bratislave, ak v meste Brazília je 12:00?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2. Koľko hodín  (pásmového času) je v Londýne, ak v meste Moskva je 12:00?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3.Vypočítajte, koľko hodín miestneho času bude v meste A (35°v.g.d.), ak v meste B (48°z.g.d) je 10:00 hod.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4.Koľko hodín (miestneho času) bude v Lisabone (9°_________.), keď v Jakutsku (130°__________) je 18:00?</w:t>
      </w:r>
    </w:p>
    <w:p w:rsidR="004479E5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5.Vypočítajte časový rozdiel miestneho času medzi najzápadnejším a najvýchodnejším bodom SR.</w:t>
      </w:r>
    </w:p>
    <w:p w:rsidR="004479E5" w:rsidRPr="00DD1087" w:rsidRDefault="004479E5" w:rsidP="00146CE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(16°50´_________  a 22°34´__________)</w:t>
      </w:r>
    </w:p>
    <w:p w:rsidR="004479E5" w:rsidRPr="00DD1087" w:rsidRDefault="004479E5" w:rsidP="00DD1087">
      <w:pPr>
        <w:pBdr>
          <w:bottom w:val="single" w:sz="12" w:space="1" w:color="auto"/>
        </w:pBdr>
        <w:rPr>
          <w:rFonts w:ascii="Times New Roman" w:hAnsi="Times New Roman"/>
        </w:rPr>
      </w:pPr>
    </w:p>
    <w:sectPr w:rsidR="004479E5" w:rsidRPr="00DD1087" w:rsidSect="0050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1D2"/>
    <w:rsid w:val="00050129"/>
    <w:rsid w:val="00146CEF"/>
    <w:rsid w:val="0019014B"/>
    <w:rsid w:val="004479E5"/>
    <w:rsid w:val="00504F27"/>
    <w:rsid w:val="00DD1087"/>
    <w:rsid w:val="00E4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2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244</Words>
  <Characters>1397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2001-12-31T23:55:00Z</cp:lastPrinted>
  <dcterms:created xsi:type="dcterms:W3CDTF">2021-09-19T06:53:00Z</dcterms:created>
  <dcterms:modified xsi:type="dcterms:W3CDTF">2001-12-31T23:55:00Z</dcterms:modified>
</cp:coreProperties>
</file>