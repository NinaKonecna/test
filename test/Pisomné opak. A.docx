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49D" w:rsidRPr="0095442E" w:rsidRDefault="0037149D">
      <w:pPr>
        <w:rPr>
          <w:rFonts w:ascii="Times New Roman" w:hAnsi="Times New Roman"/>
        </w:rPr>
      </w:pPr>
      <w:r w:rsidRPr="00AA17B0">
        <w:rPr>
          <w:rFonts w:ascii="Times New Roman" w:hAnsi="Times New Roman"/>
          <w:b/>
        </w:rPr>
        <w:t>Písomné opakovanie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A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meno: __________________________</w:t>
      </w: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1.Amerika – kedy a kým bola objavená – teda ktorými prvými Európanmi?</w:t>
      </w: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2. Ktorý v poradí najväčší svetadiel na Zemi je Amerika? + po ktorých svetadieloch?</w:t>
      </w:r>
    </w:p>
    <w:p w:rsidR="0037149D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3. Pomocou čoho je spojená Severná Amerika s Južnou?</w:t>
      </w: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4.Vypíš 3 Ostrovy Ameriky</w:t>
      </w:r>
    </w:p>
    <w:p w:rsidR="0037149D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5.Južná polárna oblasť – čo ju tvorí? Podnebie, živočíchy, objavenie (kedy +kto?)</w:t>
      </w: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 xml:space="preserve">6.Nový Zéland – do akej časti Oceánie patrí? + z čoho sa skladá? + hlavné mesto + pôvodní obyvatelia </w:t>
      </w: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>7. Slepá mapa: Do slepej mapy (na druhej strane) vyznač:</w:t>
      </w: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ab/>
        <w:t>A.)Tichý oceán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B.)Hudsonov záliv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C.) polostrov Florida</w:t>
      </w: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ab/>
        <w:t>D.)Mexický záliv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E.)Južný oceán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F.)Grónsko</w:t>
      </w:r>
    </w:p>
    <w:p w:rsidR="0037149D" w:rsidRPr="0095442E" w:rsidRDefault="0037149D">
      <w:pPr>
        <w:rPr>
          <w:rFonts w:ascii="Times New Roman" w:hAnsi="Times New Roman"/>
        </w:rPr>
      </w:pPr>
      <w:r w:rsidRPr="0095442E">
        <w:rPr>
          <w:rFonts w:ascii="Times New Roman" w:hAnsi="Times New Roman"/>
        </w:rPr>
        <w:tab/>
        <w:t>G.)Ohňová Zem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H.)Labradorsky pol.</w:t>
      </w:r>
      <w:r w:rsidRPr="0095442E">
        <w:rPr>
          <w:rFonts w:ascii="Times New Roman" w:hAnsi="Times New Roman"/>
        </w:rPr>
        <w:tab/>
      </w:r>
      <w:r w:rsidRPr="0095442E">
        <w:rPr>
          <w:rFonts w:ascii="Times New Roman" w:hAnsi="Times New Roman"/>
        </w:rPr>
        <w:tab/>
        <w:t>I.)pol. Yucatán</w:t>
      </w: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Pr="0095442E" w:rsidRDefault="0037149D">
      <w:pPr>
        <w:rPr>
          <w:rFonts w:ascii="Times New Roman" w:hAnsi="Times New Roman"/>
        </w:rPr>
      </w:pPr>
    </w:p>
    <w:p w:rsidR="0037149D" w:rsidRDefault="0037149D"/>
    <w:p w:rsidR="0037149D" w:rsidRDefault="0037149D"/>
    <w:p w:rsidR="0037149D" w:rsidRDefault="0037149D"/>
    <w:p w:rsidR="0037149D" w:rsidRDefault="0037149D"/>
    <w:p w:rsidR="0037149D" w:rsidRDefault="0037149D"/>
    <w:p w:rsidR="0037149D" w:rsidRDefault="0037149D"/>
    <w:p w:rsidR="0037149D" w:rsidRDefault="0037149D"/>
    <w:p w:rsidR="0037149D" w:rsidRDefault="0037149D"/>
    <w:p w:rsidR="0037149D" w:rsidRDefault="0037149D">
      <w:bookmarkStart w:id="0" w:name="_GoBack"/>
      <w:r w:rsidRPr="00F724FB">
        <w:rPr>
          <w:noProof/>
          <w:sz w:val="28"/>
          <w:szCs w:val="28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amerika slepa mapa" style="width:343.5pt;height:491.25pt;visibility:visible">
            <v:imagedata r:id="rId4" o:title=""/>
          </v:shape>
        </w:pict>
      </w:r>
      <w:bookmarkEnd w:id="0"/>
    </w:p>
    <w:sectPr w:rsidR="0037149D" w:rsidSect="00443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42E0"/>
    <w:rsid w:val="000153C7"/>
    <w:rsid w:val="0037149D"/>
    <w:rsid w:val="00443EA4"/>
    <w:rsid w:val="0095442E"/>
    <w:rsid w:val="00A942E0"/>
    <w:rsid w:val="00AA17B0"/>
    <w:rsid w:val="00B24C1F"/>
    <w:rsid w:val="00D60D6D"/>
    <w:rsid w:val="00F45250"/>
    <w:rsid w:val="00F46C97"/>
    <w:rsid w:val="00F7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5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108</Words>
  <Characters>616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5</cp:revision>
  <cp:lastPrinted>2001-12-31T23:38:00Z</cp:lastPrinted>
  <dcterms:created xsi:type="dcterms:W3CDTF">2024-03-10T10:01:00Z</dcterms:created>
  <dcterms:modified xsi:type="dcterms:W3CDTF">2001-12-31T23:40:00Z</dcterms:modified>
</cp:coreProperties>
</file>