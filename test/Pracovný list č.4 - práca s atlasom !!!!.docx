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D1" w:rsidRDefault="009A05D1" w:rsidP="00263486">
      <w:pPr>
        <w:jc w:val="center"/>
        <w:rPr>
          <w:b/>
          <w:u w:val="single"/>
          <w:lang w:val="sk-SK"/>
        </w:rPr>
      </w:pPr>
    </w:p>
    <w:p w:rsidR="009A05D1" w:rsidRDefault="009A05D1" w:rsidP="00263486">
      <w:pPr>
        <w:jc w:val="center"/>
        <w:rPr>
          <w:b/>
          <w:u w:val="single"/>
          <w:lang w:val="sk-SK"/>
        </w:rPr>
      </w:pPr>
      <w:r>
        <w:rPr>
          <w:noProof/>
          <w:lang w:val="sk-SK"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left:0;text-align:left;margin-left:429pt;margin-top:.45pt;width:75pt;height:62.25pt;z-index:251655680"/>
        </w:pict>
      </w:r>
    </w:p>
    <w:p w:rsidR="009A05D1" w:rsidRDefault="009A05D1" w:rsidP="00263486">
      <w:pPr>
        <w:jc w:val="center"/>
        <w:rPr>
          <w:b/>
          <w:u w:val="single"/>
          <w:lang w:val="sk-SK"/>
        </w:rPr>
      </w:pPr>
      <w:r>
        <w:rPr>
          <w:b/>
          <w:u w:val="single"/>
          <w:lang w:val="sk-SK"/>
        </w:rPr>
        <w:t>PRACOVNÝ LIST Č. 1</w:t>
      </w:r>
    </w:p>
    <w:p w:rsidR="009A05D1" w:rsidRDefault="009A05D1" w:rsidP="00263486">
      <w:pPr>
        <w:jc w:val="center"/>
        <w:rPr>
          <w:lang w:val="sk-SK"/>
        </w:rPr>
      </w:pPr>
      <w:r>
        <w:rPr>
          <w:lang w:val="sk-SK"/>
        </w:rPr>
        <w:t>PRÁCA S ATLASOM</w:t>
      </w:r>
    </w:p>
    <w:p w:rsidR="009A05D1" w:rsidRDefault="009A05D1" w:rsidP="00263486">
      <w:pPr>
        <w:jc w:val="center"/>
        <w:rPr>
          <w:lang w:val="sk-SK"/>
        </w:rPr>
      </w:pPr>
      <w:r>
        <w:rPr>
          <w:noProof/>
          <w:lang w:val="sk-SK" w:eastAsia="sk-SK"/>
        </w:rPr>
        <w:pict>
          <v:rect id="_x0000_s1027" style="position:absolute;left:0;text-align:left;margin-left:262.5pt;margin-top:-116.7pt;width:57pt;height:306pt;rotation:270;z-index:251659776" strokecolor="white"/>
        </w:pict>
      </w:r>
    </w:p>
    <w:p w:rsidR="009A05D1" w:rsidRPr="00263486" w:rsidRDefault="009A05D1" w:rsidP="00263486">
      <w:pPr>
        <w:rPr>
          <w:u w:val="single"/>
          <w:lang w:val="sk-SK"/>
        </w:rPr>
      </w:pPr>
      <w:r>
        <w:rPr>
          <w:noProof/>
          <w:lang w:val="sk-SK" w:eastAsia="sk-SK"/>
        </w:rPr>
        <w:pict>
          <v:rect id="_x0000_s1028" style="position:absolute;margin-left:6in;margin-top:12pt;width:150pt;height:306pt;z-index:251657728" strokecolor="white"/>
        </w:pict>
      </w:r>
      <w:r>
        <w:rPr>
          <w:noProof/>
          <w:lang w:val="sk-SK" w:eastAsia="sk-SK"/>
        </w:rPr>
        <w:pict>
          <v:rect id="_x0000_s1029" style="position:absolute;margin-left:-6pt;margin-top:12pt;width:150pt;height:306pt;z-index:251656704" strokecolor="white"/>
        </w:pict>
      </w:r>
      <w:r w:rsidRPr="00263486">
        <w:rPr>
          <w:u w:val="single"/>
          <w:lang w:val="sk-SK"/>
        </w:rPr>
        <w:t>Úloha č. 1</w: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  <w:r>
        <w:rPr>
          <w:noProof/>
          <w:lang w:val="sk-SK" w:eastAsia="sk-SK"/>
        </w:rPr>
        <w:pict>
          <v:rect id="_x0000_s1030" style="position:absolute;left:0;text-align:left;margin-left:256.5pt;margin-top:125.7pt;width:57pt;height:306pt;rotation:270;z-index:251658752" strokecolor="white"/>
        </w:pict>
      </w:r>
      <w:r w:rsidRPr="006C39F5">
        <w:rPr>
          <w:lang w:val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299.25pt">
            <v:imagedata r:id="rId5" o:title=""/>
          </v:shape>
        </w:pic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>1.) 20° s.g.š,   100° z.g.d. _____________________________________________________</w: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>2.) 0°g.š  20° v.g.d. __________________________________________________________</w: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>3.) 40° j.g.š.    140°v.g.d. ______________________________________________________</w: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>4.) 60°s.g.š   0° g.d. __________________________________________________________</w:t>
      </w:r>
    </w:p>
    <w:p w:rsidR="009A05D1" w:rsidRDefault="009A05D1" w:rsidP="00D720D5">
      <w:pPr>
        <w:spacing w:line="360" w:lineRule="auto"/>
        <w:ind w:left="360"/>
        <w:jc w:val="both"/>
        <w:rPr>
          <w:lang w:val="sk-SK"/>
        </w:rPr>
      </w:pPr>
    </w:p>
    <w:p w:rsidR="009A05D1" w:rsidRPr="00263486" w:rsidRDefault="009A05D1" w:rsidP="00D720D5">
      <w:pPr>
        <w:spacing w:line="360" w:lineRule="auto"/>
        <w:ind w:left="360"/>
        <w:jc w:val="both"/>
        <w:rPr>
          <w:lang w:val="sk-SK"/>
        </w:rPr>
      </w:pPr>
      <w:r>
        <w:rPr>
          <w:lang w:val="sk-SK"/>
        </w:rPr>
        <w:t>5.)</w:t>
      </w:r>
    </w:p>
    <w:sectPr w:rsidR="009A05D1" w:rsidRPr="00263486" w:rsidSect="00F85B5A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457FA"/>
    <w:multiLevelType w:val="hybridMultilevel"/>
    <w:tmpl w:val="90E29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2DA57C3"/>
    <w:multiLevelType w:val="hybridMultilevel"/>
    <w:tmpl w:val="122A2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A362C41"/>
    <w:multiLevelType w:val="hybridMultilevel"/>
    <w:tmpl w:val="5A364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3486"/>
    <w:rsid w:val="002358F3"/>
    <w:rsid w:val="00263486"/>
    <w:rsid w:val="0029065D"/>
    <w:rsid w:val="002F1FFC"/>
    <w:rsid w:val="004050B9"/>
    <w:rsid w:val="006C39F5"/>
    <w:rsid w:val="00895E88"/>
    <w:rsid w:val="009A05D1"/>
    <w:rsid w:val="009D74F0"/>
    <w:rsid w:val="00AE4C63"/>
    <w:rsid w:val="00C271BE"/>
    <w:rsid w:val="00D720D5"/>
    <w:rsid w:val="00E1075F"/>
    <w:rsid w:val="00F85B5A"/>
    <w:rsid w:val="00F97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63"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63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58</Words>
  <Characters>336</Characters>
  <Application>Microsoft Office Outlook</Application>
  <DocSecurity>0</DocSecurity>
  <Lines>0</Lines>
  <Paragraphs>0</Paragraphs>
  <ScaleCrop>false</ScaleCrop>
  <Company>GOPAS, a.s.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Jano S.</cp:lastModifiedBy>
  <cp:revision>4</cp:revision>
  <cp:lastPrinted>2001-12-31T23:39:00Z</cp:lastPrinted>
  <dcterms:created xsi:type="dcterms:W3CDTF">2021-09-05T07:18:00Z</dcterms:created>
  <dcterms:modified xsi:type="dcterms:W3CDTF">2001-12-31T23:46:00Z</dcterms:modified>
</cp:coreProperties>
</file>