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>
        <w:trPr>
          <w:trHeight w:val="710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>
        <w:trPr>
          <w:trHeight w:val="2542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1.</w:t>
            </w:r>
          </w:p>
          <w:p w:rsidR="006376F2" w:rsidRPr="00BD78AB" w:rsidRDefault="006376F2" w:rsidP="00511D13">
            <w:pPr>
              <w:jc w:val="both"/>
            </w:pPr>
            <w:r w:rsidRPr="00BD78AB">
              <w:t>2.</w:t>
            </w:r>
          </w:p>
          <w:p w:rsidR="006376F2" w:rsidRPr="00BD78AB" w:rsidRDefault="006376F2" w:rsidP="00511D13">
            <w:pPr>
              <w:jc w:val="both"/>
            </w:pPr>
            <w:r w:rsidRPr="00BD78AB">
              <w:t>3.</w:t>
            </w:r>
          </w:p>
          <w:p w:rsidR="006376F2" w:rsidRPr="00BD78AB" w:rsidRDefault="006376F2" w:rsidP="00511D13">
            <w:pPr>
              <w:jc w:val="both"/>
            </w:pPr>
            <w:r w:rsidRPr="00BD78AB">
              <w:t>4.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5.</w:t>
            </w:r>
          </w:p>
          <w:p w:rsidR="006376F2" w:rsidRPr="00BD78AB" w:rsidRDefault="006376F2" w:rsidP="00511D13">
            <w:pPr>
              <w:jc w:val="both"/>
            </w:pPr>
            <w:r w:rsidRPr="00BD78AB">
              <w:t>6.</w:t>
            </w:r>
          </w:p>
          <w:p w:rsidR="006376F2" w:rsidRPr="00BD78AB" w:rsidRDefault="006376F2" w:rsidP="00511D13">
            <w:pPr>
              <w:jc w:val="both"/>
            </w:pPr>
            <w:r w:rsidRPr="00BD78AB">
              <w:t>7.</w:t>
            </w:r>
          </w:p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 xml:space="preserve"> </w:t>
            </w:r>
          </w:p>
          <w:p w:rsidR="006376F2" w:rsidRPr="00BD78AB" w:rsidRDefault="006376F2" w:rsidP="00511D13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7326E5"/>
          <w:p w:rsidR="006376F2" w:rsidRPr="007326E5" w:rsidRDefault="006376F2" w:rsidP="007326E5"/>
          <w:p w:rsidR="006376F2" w:rsidRDefault="006376F2" w:rsidP="007326E5"/>
          <w:p w:rsidR="006376F2" w:rsidRDefault="006376F2" w:rsidP="00A501EE">
            <w:r>
              <w:t>Častice mikrosveta</w:t>
            </w:r>
          </w:p>
          <w:p w:rsidR="006376F2" w:rsidRPr="00CD5C6E" w:rsidRDefault="006376F2" w:rsidP="00384EEC">
            <w:pPr>
              <w:pStyle w:val="Heading1"/>
            </w:pPr>
          </w:p>
        </w:tc>
        <w:tc>
          <w:tcPr>
            <w:tcW w:w="4536" w:type="dxa"/>
          </w:tcPr>
          <w:p w:rsidR="006376F2" w:rsidRDefault="006376F2" w:rsidP="00511D13"/>
          <w:p w:rsidR="006376F2" w:rsidRPr="00E51782" w:rsidRDefault="006376F2" w:rsidP="00511D13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A501EE">
            <w:r>
              <w:t>Atóm</w:t>
            </w:r>
          </w:p>
          <w:p w:rsidR="006376F2" w:rsidRDefault="006376F2" w:rsidP="00A501EE">
            <w:r>
              <w:t>Modely atómu</w:t>
            </w:r>
          </w:p>
          <w:p w:rsidR="006376F2" w:rsidRDefault="006376F2" w:rsidP="00A501EE">
            <w:r>
              <w:t>Štiepne reakcie atómu – využitie v praxi</w:t>
            </w:r>
          </w:p>
          <w:p w:rsidR="006376F2" w:rsidRDefault="006376F2" w:rsidP="00A501EE">
            <w:r>
              <w:t>Syntéza jadier – využitie v praxi</w:t>
            </w:r>
          </w:p>
          <w:p w:rsidR="006376F2" w:rsidRDefault="006376F2" w:rsidP="00A501EE">
            <w:r>
              <w:t>Realizácia v reálnom svete</w:t>
            </w:r>
          </w:p>
          <w:p w:rsidR="006376F2" w:rsidRDefault="006376F2" w:rsidP="00A501EE">
            <w:r>
              <w:t>Typy častíc</w:t>
            </w:r>
          </w:p>
          <w:p w:rsidR="006376F2" w:rsidRPr="000C6EB6" w:rsidRDefault="006376F2" w:rsidP="00E1796F"/>
        </w:tc>
        <w:tc>
          <w:tcPr>
            <w:tcW w:w="4536" w:type="dxa"/>
            <w:vMerge w:val="restart"/>
          </w:tcPr>
          <w:p w:rsidR="006376F2" w:rsidRPr="00FA44FE" w:rsidRDefault="006376F2" w:rsidP="00511D13"/>
          <w:p w:rsidR="006376F2" w:rsidRDefault="006376F2" w:rsidP="007B6D88">
            <w:pPr>
              <w:ind w:left="318"/>
            </w:pP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mikroobjekty a makroobjekty a možnosť ich skúmania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0508E2">
            <w:pPr>
              <w:numPr>
                <w:ilvl w:val="0"/>
                <w:numId w:val="5"/>
              </w:numPr>
              <w:ind w:left="318" w:hanging="284"/>
            </w:pPr>
            <w:r w:rsidRPr="0066105E">
              <w:t>historické postavenie experimentov Thomsona, Millikana a Rutherforda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0508E2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0508E2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0508E2">
            <w:pPr>
              <w:ind w:left="318"/>
            </w:pPr>
          </w:p>
          <w:p w:rsidR="006376F2" w:rsidRDefault="006376F2" w:rsidP="000508E2"/>
          <w:p w:rsidR="006376F2" w:rsidRDefault="006376F2" w:rsidP="000508E2">
            <w:pPr>
              <w:pStyle w:val="ListParagraph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5473D1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príklady využitia röntgenového žiarenia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FA44FE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FA44FE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5473D1"/>
          <w:p w:rsidR="006376F2" w:rsidRDefault="006376F2" w:rsidP="005473D1"/>
          <w:p w:rsidR="006376F2" w:rsidRDefault="006376F2" w:rsidP="005473D1"/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0508E2">
            <w:pPr>
              <w:ind w:left="318"/>
            </w:pP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translačného </w:t>
            </w:r>
          </w:p>
          <w:p w:rsidR="006376F2" w:rsidRDefault="006376F2" w:rsidP="005473D1">
            <w:pPr>
              <w:ind w:left="355"/>
            </w:pPr>
            <w:r>
              <w:t>pohybu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6376F2" w:rsidRDefault="006376F2" w:rsidP="005473D1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5473D1"/>
        </w:tc>
        <w:tc>
          <w:tcPr>
            <w:tcW w:w="1905" w:type="dxa"/>
            <w:vMerge w:val="restart"/>
          </w:tcPr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511D13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511D13">
            <w:r>
              <w:rPr>
                <w:sz w:val="22"/>
                <w:szCs w:val="22"/>
              </w:rPr>
              <w:t>Slovne hodnotiť schopnosť sebaregulácie u študentov.</w:t>
            </w:r>
          </w:p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511D13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511D13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511D13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511D13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6376F2" w:rsidRDefault="006376F2" w:rsidP="00511D13">
            <w:pPr>
              <w:jc w:val="both"/>
            </w:pPr>
            <w:r>
              <w:t>8.</w:t>
            </w:r>
          </w:p>
          <w:p w:rsidR="006376F2" w:rsidRPr="00BD78AB" w:rsidRDefault="006376F2" w:rsidP="00511D13">
            <w:pPr>
              <w:jc w:val="both"/>
            </w:pPr>
            <w:r>
              <w:t xml:space="preserve">9. </w:t>
            </w:r>
          </w:p>
          <w:p w:rsidR="006376F2" w:rsidRPr="00BD78AB" w:rsidRDefault="006376F2" w:rsidP="00E51782">
            <w:pPr>
              <w:jc w:val="both"/>
            </w:pPr>
            <w:r w:rsidRPr="00BD78AB">
              <w:t>10.</w:t>
            </w:r>
          </w:p>
          <w:p w:rsidR="006376F2" w:rsidRPr="00BD78AB" w:rsidRDefault="006376F2" w:rsidP="00E51782">
            <w:pPr>
              <w:jc w:val="both"/>
            </w:pPr>
            <w:r w:rsidRPr="00BD78AB">
              <w:t>11.</w:t>
            </w:r>
          </w:p>
          <w:p w:rsidR="006376F2" w:rsidRPr="00BD78AB" w:rsidRDefault="006376F2" w:rsidP="00E51782">
            <w:pPr>
              <w:jc w:val="both"/>
            </w:pPr>
            <w:r w:rsidRPr="00BD78AB">
              <w:t>12.</w:t>
            </w:r>
          </w:p>
          <w:p w:rsidR="006376F2" w:rsidRPr="00BD78AB" w:rsidRDefault="006376F2" w:rsidP="00E51782">
            <w:pPr>
              <w:jc w:val="both"/>
            </w:pPr>
            <w:r w:rsidRPr="00BD78AB">
              <w:t>13.</w:t>
            </w:r>
          </w:p>
          <w:p w:rsidR="006376F2" w:rsidRPr="00BD78AB" w:rsidRDefault="006376F2" w:rsidP="00E51782">
            <w:pPr>
              <w:jc w:val="both"/>
            </w:pPr>
            <w:r w:rsidRPr="00BD78AB">
              <w:t>14.</w:t>
            </w:r>
          </w:p>
          <w:p w:rsidR="006376F2" w:rsidRPr="00BD78AB" w:rsidRDefault="006376F2" w:rsidP="00E51782">
            <w:pPr>
              <w:jc w:val="both"/>
            </w:pPr>
            <w:r w:rsidRPr="00BD78AB">
              <w:t>15.</w:t>
            </w:r>
          </w:p>
          <w:p w:rsidR="006376F2" w:rsidRPr="00BD78AB" w:rsidRDefault="006376F2" w:rsidP="00384EEC">
            <w:pPr>
              <w:jc w:val="both"/>
            </w:pPr>
            <w:r w:rsidRPr="00BD78AB">
              <w:t>16.,17.</w:t>
            </w: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A501EE">
            <w:r>
              <w:t>Častice mikrosveta</w:t>
            </w:r>
          </w:p>
          <w:p w:rsidR="006376F2" w:rsidRDefault="006376F2" w:rsidP="00384EEC"/>
          <w:p w:rsidR="006376F2" w:rsidRPr="000C6EB6" w:rsidRDefault="006376F2" w:rsidP="00511D13"/>
        </w:tc>
        <w:tc>
          <w:tcPr>
            <w:tcW w:w="4536" w:type="dxa"/>
          </w:tcPr>
          <w:p w:rsidR="006376F2" w:rsidRDefault="006376F2" w:rsidP="00E1796F">
            <w:r>
              <w:t>Hadróny</w:t>
            </w:r>
          </w:p>
          <w:p w:rsidR="006376F2" w:rsidRDefault="006376F2" w:rsidP="00E1796F">
            <w:r>
              <w:t>Leptóny</w:t>
            </w:r>
          </w:p>
          <w:p w:rsidR="006376F2" w:rsidRDefault="006376F2" w:rsidP="00A501EE">
            <w:r>
              <w:t>Bozóny</w:t>
            </w:r>
          </w:p>
          <w:p w:rsidR="006376F2" w:rsidRDefault="006376F2" w:rsidP="00A501EE">
            <w:r>
              <w:t>Mezóny</w:t>
            </w:r>
          </w:p>
          <w:p w:rsidR="006376F2" w:rsidRDefault="006376F2" w:rsidP="00A501EE">
            <w:r>
              <w:t>Baryóny</w:t>
            </w:r>
          </w:p>
          <w:p w:rsidR="006376F2" w:rsidRDefault="006376F2" w:rsidP="00A501EE">
            <w:r>
              <w:t>Kvarky</w:t>
            </w:r>
          </w:p>
          <w:p w:rsidR="006376F2" w:rsidRDefault="006376F2" w:rsidP="00A501EE">
            <w:r>
              <w:t>Silné a slabé interakcie</w:t>
            </w:r>
          </w:p>
          <w:p w:rsidR="006376F2" w:rsidRDefault="006376F2" w:rsidP="00A501EE">
            <w:r>
              <w:t>Opakovanie tematického celku</w:t>
            </w:r>
          </w:p>
          <w:p w:rsidR="006376F2" w:rsidRDefault="006376F2" w:rsidP="00A501EE">
            <w:r>
              <w:t>Poznatky z výskumu v CERN-e</w:t>
            </w:r>
          </w:p>
          <w:p w:rsidR="006376F2" w:rsidRPr="00A501EE" w:rsidRDefault="006376F2" w:rsidP="00A501EE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18.,19.</w:t>
            </w:r>
          </w:p>
          <w:p w:rsidR="006376F2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20.,21.</w:t>
            </w:r>
          </w:p>
          <w:p w:rsidR="006376F2" w:rsidRPr="00BD78AB" w:rsidRDefault="006376F2" w:rsidP="00511D13">
            <w:pPr>
              <w:jc w:val="both"/>
            </w:pPr>
            <w:r w:rsidRPr="00BD78AB">
              <w:t>22.</w:t>
            </w:r>
          </w:p>
          <w:p w:rsidR="006376F2" w:rsidRPr="00BD78AB" w:rsidRDefault="006376F2" w:rsidP="00511D13">
            <w:pPr>
              <w:jc w:val="both"/>
            </w:pPr>
            <w:r w:rsidRPr="00BD78AB">
              <w:t>23.</w:t>
            </w:r>
          </w:p>
          <w:p w:rsidR="006376F2" w:rsidRPr="00BD78AB" w:rsidRDefault="006376F2" w:rsidP="00511D13">
            <w:pPr>
              <w:jc w:val="both"/>
            </w:pPr>
            <w:r w:rsidRPr="00BD78AB">
              <w:t>24.</w:t>
            </w:r>
            <w:r>
              <w:t>,25.</w:t>
            </w:r>
          </w:p>
          <w:p w:rsidR="006376F2" w:rsidRPr="00BD78AB" w:rsidRDefault="006376F2" w:rsidP="00E51782">
            <w:pPr>
              <w:jc w:val="both"/>
            </w:pPr>
            <w:r>
              <w:t>26.,27.</w:t>
            </w:r>
          </w:p>
          <w:p w:rsidR="006376F2" w:rsidRPr="00BD78AB" w:rsidRDefault="006376F2" w:rsidP="00E5178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6322ED"/>
          <w:p w:rsidR="006376F2" w:rsidRDefault="006376F2" w:rsidP="006322ED"/>
          <w:p w:rsidR="006376F2" w:rsidRDefault="006376F2" w:rsidP="006322ED"/>
          <w:p w:rsidR="006376F2" w:rsidRDefault="006376F2" w:rsidP="006322ED">
            <w:r>
              <w:t>Elektromagnetické žiarenie</w:t>
            </w:r>
          </w:p>
          <w:p w:rsidR="006376F2" w:rsidRPr="006322ED" w:rsidRDefault="006376F2" w:rsidP="006322ED"/>
        </w:tc>
        <w:tc>
          <w:tcPr>
            <w:tcW w:w="4536" w:type="dxa"/>
          </w:tcPr>
          <w:p w:rsidR="006376F2" w:rsidRDefault="006376F2" w:rsidP="00511D13"/>
          <w:p w:rsidR="006376F2" w:rsidRDefault="006376F2" w:rsidP="00A501EE">
            <w:r>
              <w:t>Záver tematického celku</w:t>
            </w:r>
          </w:p>
          <w:p w:rsidR="006376F2" w:rsidRDefault="006376F2" w:rsidP="00A501EE"/>
          <w:p w:rsidR="006376F2" w:rsidRDefault="006376F2" w:rsidP="00A501EE">
            <w:r>
              <w:t>EMŽ podstata, vznik</w:t>
            </w:r>
          </w:p>
          <w:p w:rsidR="006376F2" w:rsidRDefault="006376F2" w:rsidP="00A501EE">
            <w:r>
              <w:t>Fotóny a ich dualizmus</w:t>
            </w:r>
          </w:p>
          <w:p w:rsidR="006376F2" w:rsidRDefault="006376F2" w:rsidP="00A501EE">
            <w:r>
              <w:t>Hybnosť a vlnová dĺžka fotónov</w:t>
            </w:r>
          </w:p>
          <w:p w:rsidR="006376F2" w:rsidRDefault="006376F2" w:rsidP="00A501EE">
            <w:r>
              <w:t>EMŽ – spektrum</w:t>
            </w:r>
          </w:p>
          <w:p w:rsidR="006376F2" w:rsidRPr="00A501EE" w:rsidRDefault="006376F2" w:rsidP="00A501EE">
            <w:r>
              <w:t>Infračervené žiarenie</w:t>
            </w:r>
          </w:p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28.</w:t>
            </w:r>
          </w:p>
          <w:p w:rsidR="006376F2" w:rsidRPr="00BD78AB" w:rsidRDefault="006376F2" w:rsidP="00511D13">
            <w:pPr>
              <w:jc w:val="both"/>
            </w:pPr>
            <w:r w:rsidRPr="00BD78AB">
              <w:t>29.,30.</w:t>
            </w:r>
          </w:p>
          <w:p w:rsidR="006376F2" w:rsidRPr="00BD78AB" w:rsidRDefault="006376F2" w:rsidP="00511D13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511D13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6322ED"/>
          <w:p w:rsidR="006376F2" w:rsidRDefault="006376F2" w:rsidP="006322ED">
            <w:r>
              <w:t>Elektromagnetické žiarenie</w:t>
            </w:r>
          </w:p>
          <w:p w:rsidR="006376F2" w:rsidRPr="006322ED" w:rsidRDefault="006376F2" w:rsidP="006322ED"/>
        </w:tc>
        <w:tc>
          <w:tcPr>
            <w:tcW w:w="4536" w:type="dxa"/>
          </w:tcPr>
          <w:p w:rsidR="006376F2" w:rsidRDefault="006376F2" w:rsidP="00511D13"/>
          <w:p w:rsidR="006376F2" w:rsidRDefault="006376F2" w:rsidP="00A501EE">
            <w:r>
              <w:t>Ultrafialové žiarenie</w:t>
            </w:r>
          </w:p>
          <w:p w:rsidR="006376F2" w:rsidRDefault="006376F2" w:rsidP="00A501EE">
            <w:r>
              <w:t>Radarové vlny</w:t>
            </w:r>
          </w:p>
          <w:p w:rsidR="006376F2" w:rsidRDefault="006376F2" w:rsidP="00A501EE">
            <w:r>
              <w:t>Rádiové a satelitné vlny</w:t>
            </w:r>
          </w:p>
          <w:p w:rsidR="006376F2" w:rsidRPr="006322ED" w:rsidRDefault="006376F2" w:rsidP="00BD78AB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32.</w:t>
            </w:r>
          </w:p>
          <w:p w:rsidR="006376F2" w:rsidRPr="00BD78AB" w:rsidRDefault="006376F2" w:rsidP="00E51782">
            <w:pPr>
              <w:jc w:val="both"/>
            </w:pPr>
            <w:r w:rsidRPr="00BD78AB">
              <w:t>33.</w:t>
            </w:r>
          </w:p>
          <w:p w:rsidR="006376F2" w:rsidRPr="00BD78AB" w:rsidRDefault="006376F2" w:rsidP="00E51782">
            <w:pPr>
              <w:jc w:val="both"/>
            </w:pPr>
            <w:r w:rsidRPr="00BD78AB">
              <w:t>34.</w:t>
            </w:r>
          </w:p>
          <w:p w:rsidR="006376F2" w:rsidRPr="00BD78AB" w:rsidRDefault="006376F2" w:rsidP="00E51782">
            <w:pPr>
              <w:jc w:val="both"/>
            </w:pPr>
            <w:r w:rsidRPr="00BD78AB">
              <w:t>35.</w:t>
            </w:r>
          </w:p>
          <w:p w:rsidR="006376F2" w:rsidRPr="00BD78AB" w:rsidRDefault="006376F2" w:rsidP="00E51782">
            <w:pPr>
              <w:jc w:val="both"/>
            </w:pPr>
            <w:r w:rsidRPr="00BD78AB">
              <w:t>36.</w:t>
            </w:r>
          </w:p>
          <w:p w:rsidR="006376F2" w:rsidRPr="00BD78AB" w:rsidRDefault="006376F2" w:rsidP="00E51782">
            <w:pPr>
              <w:jc w:val="both"/>
            </w:pPr>
            <w:r>
              <w:t>37</w:t>
            </w:r>
            <w:r w:rsidRPr="00BD78AB">
              <w:t>.</w:t>
            </w:r>
          </w:p>
          <w:p w:rsidR="006376F2" w:rsidRDefault="006376F2" w:rsidP="000508E2">
            <w:pPr>
              <w:jc w:val="both"/>
            </w:pPr>
          </w:p>
          <w:p w:rsidR="006376F2" w:rsidRPr="00BD78AB" w:rsidRDefault="006376F2" w:rsidP="000508E2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6322ED">
            <w:r>
              <w:t>Elektromagnetické žiarenie</w:t>
            </w:r>
          </w:p>
          <w:p w:rsidR="006376F2" w:rsidRDefault="006376F2" w:rsidP="00511D13"/>
          <w:p w:rsidR="006376F2" w:rsidRDefault="006376F2" w:rsidP="00476C8C"/>
          <w:p w:rsidR="006376F2" w:rsidRDefault="006376F2" w:rsidP="006322ED"/>
          <w:p w:rsidR="006376F2" w:rsidRPr="006322ED" w:rsidRDefault="006376F2" w:rsidP="00A501EE"/>
        </w:tc>
        <w:tc>
          <w:tcPr>
            <w:tcW w:w="4536" w:type="dxa"/>
          </w:tcPr>
          <w:p w:rsidR="006376F2" w:rsidRDefault="006376F2" w:rsidP="00511D13"/>
          <w:p w:rsidR="006376F2" w:rsidRDefault="006376F2" w:rsidP="00A501EE">
            <w:r>
              <w:t>Rádioaktivita</w:t>
            </w:r>
          </w:p>
          <w:p w:rsidR="006376F2" w:rsidRDefault="006376F2" w:rsidP="00A501EE">
            <w:r>
              <w:t>Röntgenové žiarenie</w:t>
            </w:r>
          </w:p>
          <w:p w:rsidR="006376F2" w:rsidRDefault="006376F2" w:rsidP="00A501EE">
            <w:r>
              <w:t>Použitie v technickej praxi</w:t>
            </w:r>
          </w:p>
          <w:p w:rsidR="006376F2" w:rsidRDefault="006376F2" w:rsidP="00A501EE">
            <w:r>
              <w:t>Svetlo ako elektromagnetické žiarenie</w:t>
            </w:r>
          </w:p>
          <w:p w:rsidR="006376F2" w:rsidRDefault="006376F2" w:rsidP="00A501EE">
            <w:r>
              <w:t>Využitie EMŽ v praxi – technika, medicína</w:t>
            </w:r>
          </w:p>
          <w:p w:rsidR="006376F2" w:rsidRDefault="006376F2" w:rsidP="00A501EE">
            <w:r>
              <w:t>Laser – využitie v medicíne a technickej praxi</w:t>
            </w:r>
          </w:p>
          <w:p w:rsidR="006376F2" w:rsidRDefault="006376F2" w:rsidP="00A501EE">
            <w:r>
              <w:t>Základy geometrickej optiky</w:t>
            </w:r>
          </w:p>
          <w:p w:rsidR="006376F2" w:rsidRPr="000C6EB6" w:rsidRDefault="006376F2" w:rsidP="00A501EE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39.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40.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41.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42.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43.</w:t>
            </w:r>
          </w:p>
          <w:p w:rsidR="006376F2" w:rsidRPr="00BD78AB" w:rsidRDefault="006376F2" w:rsidP="00E51782">
            <w:pPr>
              <w:jc w:val="both"/>
            </w:pPr>
            <w:r w:rsidRPr="00BD78AB">
              <w:t xml:space="preserve">44. </w:t>
            </w:r>
          </w:p>
          <w:p w:rsidR="006376F2" w:rsidRPr="00BD78AB" w:rsidRDefault="006376F2" w:rsidP="00E5178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>
            <w:r>
              <w:rPr>
                <w:sz w:val="22"/>
                <w:szCs w:val="22"/>
              </w:rPr>
              <w:t xml:space="preserve"> </w:t>
            </w:r>
          </w:p>
          <w:p w:rsidR="006376F2" w:rsidRDefault="006376F2" w:rsidP="00BD78AB"/>
          <w:p w:rsidR="006376F2" w:rsidRDefault="006376F2" w:rsidP="00A501EE">
            <w:r>
              <w:t>Elektromagnetické žiarenie</w:t>
            </w:r>
          </w:p>
          <w:p w:rsidR="006376F2" w:rsidRDefault="006376F2" w:rsidP="00BD78AB"/>
          <w:p w:rsidR="006376F2" w:rsidRPr="00BD78AB" w:rsidRDefault="006376F2" w:rsidP="00A501EE"/>
        </w:tc>
        <w:tc>
          <w:tcPr>
            <w:tcW w:w="4536" w:type="dxa"/>
          </w:tcPr>
          <w:p w:rsidR="006376F2" w:rsidRDefault="006376F2" w:rsidP="006322ED"/>
          <w:p w:rsidR="006376F2" w:rsidRDefault="006376F2" w:rsidP="000508E2">
            <w:r>
              <w:t>Zobrazovanie odrazom</w:t>
            </w:r>
          </w:p>
          <w:p w:rsidR="006376F2" w:rsidRDefault="006376F2" w:rsidP="000508E2">
            <w:r>
              <w:t>Zobrazovanie lomom</w:t>
            </w:r>
          </w:p>
          <w:p w:rsidR="006376F2" w:rsidRDefault="006376F2" w:rsidP="000508E2">
            <w:r>
              <w:t>Zákon odrazu</w:t>
            </w:r>
          </w:p>
          <w:p w:rsidR="006376F2" w:rsidRDefault="006376F2" w:rsidP="000508E2">
            <w:r>
              <w:t>Zákon lomu</w:t>
            </w:r>
          </w:p>
          <w:p w:rsidR="006376F2" w:rsidRDefault="006376F2" w:rsidP="000508E2">
            <w:r>
              <w:t>Zrkadlá</w:t>
            </w:r>
          </w:p>
          <w:p w:rsidR="006376F2" w:rsidRDefault="006376F2" w:rsidP="000508E2">
            <w:r>
              <w:t>Šošovky</w:t>
            </w:r>
          </w:p>
          <w:p w:rsidR="006376F2" w:rsidRPr="000C6EB6" w:rsidRDefault="006376F2" w:rsidP="006322ED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45.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46.</w:t>
            </w:r>
          </w:p>
          <w:p w:rsidR="006376F2" w:rsidRDefault="006376F2" w:rsidP="00E51782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47.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48.</w:t>
            </w:r>
          </w:p>
          <w:p w:rsidR="006376F2" w:rsidRPr="00BD78AB" w:rsidRDefault="006376F2" w:rsidP="00E51782">
            <w:pPr>
              <w:jc w:val="both"/>
            </w:pPr>
            <w:r w:rsidRPr="00BD78AB">
              <w:t>49.</w:t>
            </w:r>
          </w:p>
          <w:p w:rsidR="006376F2" w:rsidRPr="00BD78AB" w:rsidRDefault="006376F2" w:rsidP="00E51782">
            <w:pPr>
              <w:jc w:val="both"/>
            </w:pPr>
            <w:r w:rsidRPr="00BD78AB">
              <w:t>50.</w:t>
            </w:r>
          </w:p>
          <w:p w:rsidR="006376F2" w:rsidRPr="00BD78AB" w:rsidRDefault="006376F2" w:rsidP="00E51782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E5178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BD78AB"/>
          <w:p w:rsidR="006376F2" w:rsidRDefault="006376F2" w:rsidP="00A501EE">
            <w:r>
              <w:t>Elektromagnetické žiarenie</w:t>
            </w:r>
          </w:p>
          <w:p w:rsidR="006376F2" w:rsidRPr="000C6EB6" w:rsidRDefault="006376F2" w:rsidP="00511D13"/>
        </w:tc>
        <w:tc>
          <w:tcPr>
            <w:tcW w:w="4536" w:type="dxa"/>
          </w:tcPr>
          <w:p w:rsidR="006376F2" w:rsidRDefault="006376F2" w:rsidP="00511D13"/>
          <w:p w:rsidR="006376F2" w:rsidRDefault="006376F2" w:rsidP="000508E2">
            <w:r>
              <w:t>Index lomu</w:t>
            </w:r>
          </w:p>
          <w:p w:rsidR="006376F2" w:rsidRDefault="006376F2" w:rsidP="000508E2">
            <w:r>
              <w:t>Geometrické spracovanie poznatkov z fyziky z daného tematického celku</w:t>
            </w:r>
          </w:p>
          <w:p w:rsidR="006376F2" w:rsidRDefault="006376F2" w:rsidP="000508E2">
            <w:r>
              <w:t>Oko</w:t>
            </w:r>
          </w:p>
          <w:p w:rsidR="006376F2" w:rsidRDefault="006376F2" w:rsidP="00B61AA6">
            <w:r>
              <w:t>Chyby oka. Odstránenie chýb oka</w:t>
            </w:r>
          </w:p>
          <w:p w:rsidR="006376F2" w:rsidRDefault="006376F2" w:rsidP="000508E2">
            <w:r>
              <w:t>Exkurzia</w:t>
            </w:r>
          </w:p>
          <w:p w:rsidR="006376F2" w:rsidRDefault="006376F2" w:rsidP="000508E2">
            <w:r>
              <w:t>Optické vlastnosti ľudského oka</w:t>
            </w:r>
          </w:p>
          <w:p w:rsidR="006376F2" w:rsidRDefault="006376F2" w:rsidP="000508E2">
            <w:r>
              <w:t>Záver tematického celku</w:t>
            </w:r>
          </w:p>
          <w:p w:rsidR="006376F2" w:rsidRPr="000C6EB6" w:rsidRDefault="006376F2" w:rsidP="000508E2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52.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53.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54.</w:t>
            </w:r>
          </w:p>
          <w:p w:rsidR="006376F2" w:rsidRPr="00BD78AB" w:rsidRDefault="006376F2" w:rsidP="00E51782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E5178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BD78AB">
            <w:r>
              <w:t>Energia okolo nás</w:t>
            </w:r>
          </w:p>
          <w:p w:rsidR="006376F2" w:rsidRPr="000C6EB6" w:rsidRDefault="006376F2" w:rsidP="00511D13"/>
        </w:tc>
        <w:tc>
          <w:tcPr>
            <w:tcW w:w="4536" w:type="dxa"/>
          </w:tcPr>
          <w:p w:rsidR="006376F2" w:rsidRDefault="006376F2" w:rsidP="00511D13"/>
          <w:p w:rsidR="006376F2" w:rsidRDefault="006376F2" w:rsidP="006322ED">
            <w:r>
              <w:t>Mechanická energia a jej premeny</w:t>
            </w:r>
          </w:p>
          <w:p w:rsidR="006376F2" w:rsidRDefault="006376F2" w:rsidP="006322ED">
            <w:r>
              <w:t>Formy energie</w:t>
            </w:r>
          </w:p>
          <w:p w:rsidR="006376F2" w:rsidRDefault="006376F2" w:rsidP="006322ED">
            <w:r>
              <w:t>Zákon zachovania energie</w:t>
            </w:r>
          </w:p>
          <w:p w:rsidR="006376F2" w:rsidRDefault="006376F2" w:rsidP="006322ED">
            <w:r>
              <w:t>Mechanická energia</w:t>
            </w:r>
          </w:p>
          <w:p w:rsidR="006376F2" w:rsidRPr="000C6EB6" w:rsidRDefault="006376F2" w:rsidP="00511D13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6376F2" w:rsidRPr="00BD78AB" w:rsidRDefault="006376F2" w:rsidP="00511D13">
            <w:pPr>
              <w:jc w:val="both"/>
            </w:pPr>
          </w:p>
          <w:p w:rsidR="006376F2" w:rsidRPr="00BD78AB" w:rsidRDefault="006376F2" w:rsidP="00511D13">
            <w:pPr>
              <w:jc w:val="both"/>
            </w:pPr>
            <w:r w:rsidRPr="00BD78AB">
              <w:t>56.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57.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58.</w:t>
            </w:r>
          </w:p>
          <w:p w:rsidR="006376F2" w:rsidRPr="00BD78AB" w:rsidRDefault="006376F2" w:rsidP="00511D13">
            <w:pPr>
              <w:jc w:val="both"/>
            </w:pPr>
            <w:r w:rsidRPr="00BD78AB">
              <w:t>59.</w:t>
            </w:r>
          </w:p>
          <w:p w:rsidR="006376F2" w:rsidRPr="00BD78AB" w:rsidRDefault="006376F2" w:rsidP="00511D13">
            <w:pPr>
              <w:jc w:val="both"/>
            </w:pPr>
            <w:r w:rsidRPr="00BD78AB">
              <w:t>60.</w:t>
            </w:r>
          </w:p>
          <w:p w:rsidR="006376F2" w:rsidRPr="00BD78AB" w:rsidRDefault="006376F2" w:rsidP="00511D13">
            <w:pPr>
              <w:jc w:val="both"/>
            </w:pPr>
            <w:r w:rsidRPr="00BD78AB">
              <w:t>61.</w:t>
            </w:r>
          </w:p>
          <w:p w:rsidR="006376F2" w:rsidRPr="00BD78AB" w:rsidRDefault="006376F2" w:rsidP="00511D13">
            <w:pPr>
              <w:jc w:val="both"/>
            </w:pPr>
            <w:r w:rsidRPr="00BD78AB">
              <w:t>62.</w:t>
            </w:r>
          </w:p>
          <w:p w:rsidR="006376F2" w:rsidRPr="00BD78AB" w:rsidRDefault="006376F2" w:rsidP="00BD78AB">
            <w:pPr>
              <w:jc w:val="both"/>
            </w:pPr>
            <w:r w:rsidRPr="00BD78AB">
              <w:t>63.</w:t>
            </w:r>
          </w:p>
        </w:tc>
        <w:tc>
          <w:tcPr>
            <w:tcW w:w="2835" w:type="dxa"/>
          </w:tcPr>
          <w:p w:rsidR="006376F2" w:rsidRDefault="006376F2" w:rsidP="00511D13"/>
          <w:p w:rsidR="006376F2" w:rsidRDefault="006376F2" w:rsidP="00511D13"/>
          <w:p w:rsidR="006376F2" w:rsidRDefault="006376F2" w:rsidP="00BD78AB"/>
          <w:p w:rsidR="006376F2" w:rsidRDefault="006376F2" w:rsidP="00BD78AB"/>
          <w:p w:rsidR="006376F2" w:rsidRDefault="006376F2" w:rsidP="00BD78AB"/>
          <w:p w:rsidR="006376F2" w:rsidRDefault="006376F2" w:rsidP="00BD78AB">
            <w:r>
              <w:t>Energia okolo nás</w:t>
            </w:r>
          </w:p>
          <w:p w:rsidR="006376F2" w:rsidRPr="000C6EB6" w:rsidRDefault="006376F2" w:rsidP="00511D13"/>
        </w:tc>
        <w:tc>
          <w:tcPr>
            <w:tcW w:w="4536" w:type="dxa"/>
          </w:tcPr>
          <w:p w:rsidR="006376F2" w:rsidRDefault="006376F2" w:rsidP="00511D13"/>
          <w:p w:rsidR="006376F2" w:rsidRDefault="006376F2" w:rsidP="006322ED">
            <w:r>
              <w:t>Vnútorná energia</w:t>
            </w:r>
          </w:p>
          <w:p w:rsidR="006376F2" w:rsidRDefault="006376F2" w:rsidP="006322ED">
            <w:r>
              <w:t>Energia jednosmerného elektrického prúdu</w:t>
            </w:r>
          </w:p>
          <w:p w:rsidR="006376F2" w:rsidRDefault="006376F2" w:rsidP="006322ED">
            <w:r>
              <w:t>Energia striedavého prúdu</w:t>
            </w:r>
          </w:p>
          <w:p w:rsidR="006376F2" w:rsidRDefault="006376F2" w:rsidP="006322ED">
            <w:r>
              <w:t>Tepelná energia</w:t>
            </w:r>
          </w:p>
          <w:p w:rsidR="006376F2" w:rsidRDefault="006376F2" w:rsidP="006322ED">
            <w:r>
              <w:t>Energia mikrosveta</w:t>
            </w:r>
          </w:p>
          <w:p w:rsidR="006376F2" w:rsidRDefault="006376F2" w:rsidP="006322ED">
            <w:r>
              <w:t>Energia spotrebovaná v domácnosti</w:t>
            </w:r>
          </w:p>
          <w:p w:rsidR="006376F2" w:rsidRDefault="006376F2" w:rsidP="006322ED">
            <w:r>
              <w:t>Energetické straty, plusy a mínusy v realite</w:t>
            </w:r>
          </w:p>
          <w:p w:rsidR="006376F2" w:rsidRDefault="006376F2" w:rsidP="006322ED">
            <w:r>
              <w:t>Výnimočné postavenie jadrovej energie</w:t>
            </w:r>
          </w:p>
          <w:p w:rsidR="006376F2" w:rsidRPr="000C6EB6" w:rsidRDefault="006376F2" w:rsidP="00511D13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  <w:tr w:rsidR="006376F2" w:rsidRPr="00A615A3">
        <w:trPr>
          <w:trHeight w:val="703"/>
        </w:trPr>
        <w:tc>
          <w:tcPr>
            <w:tcW w:w="637" w:type="dxa"/>
          </w:tcPr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511D13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E51782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64.</w:t>
            </w:r>
          </w:p>
          <w:p w:rsidR="006376F2" w:rsidRPr="00BD78AB" w:rsidRDefault="006376F2" w:rsidP="00E51782">
            <w:pPr>
              <w:jc w:val="both"/>
            </w:pPr>
            <w:r w:rsidRPr="00BD78AB">
              <w:t>65.</w:t>
            </w:r>
          </w:p>
          <w:p w:rsidR="006376F2" w:rsidRPr="00BD78AB" w:rsidRDefault="006376F2" w:rsidP="00E51782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66.</w:t>
            </w:r>
          </w:p>
          <w:p w:rsidR="006376F2" w:rsidRPr="00BD78AB" w:rsidRDefault="006376F2" w:rsidP="00E51782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>67.</w:t>
            </w:r>
          </w:p>
          <w:p w:rsidR="006376F2" w:rsidRPr="00BD78AB" w:rsidRDefault="006376F2" w:rsidP="00E51782">
            <w:pPr>
              <w:jc w:val="both"/>
            </w:pPr>
          </w:p>
          <w:p w:rsidR="006376F2" w:rsidRPr="00BD78AB" w:rsidRDefault="006376F2" w:rsidP="00E51782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E5178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511D13">
            <w:pPr>
              <w:rPr>
                <w:b/>
                <w:bCs/>
              </w:rPr>
            </w:pPr>
          </w:p>
          <w:p w:rsidR="006376F2" w:rsidRDefault="006376F2" w:rsidP="00511D13"/>
          <w:p w:rsidR="006376F2" w:rsidRDefault="006376F2" w:rsidP="00511D13"/>
          <w:p w:rsidR="006376F2" w:rsidRDefault="006376F2" w:rsidP="00511D13"/>
          <w:p w:rsidR="006376F2" w:rsidRDefault="006376F2" w:rsidP="00BD78AB">
            <w:r>
              <w:t>Energia okolo nás</w:t>
            </w:r>
          </w:p>
          <w:p w:rsidR="006376F2" w:rsidRDefault="006376F2" w:rsidP="00511D13"/>
          <w:p w:rsidR="006376F2" w:rsidRPr="00A44F8A" w:rsidRDefault="006376F2" w:rsidP="00476C8C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:rsidR="006376F2" w:rsidRDefault="006376F2" w:rsidP="00511D13"/>
          <w:p w:rsidR="006376F2" w:rsidRDefault="006376F2" w:rsidP="006322ED">
            <w:r>
              <w:t>Jadrové elektrárne</w:t>
            </w:r>
          </w:p>
          <w:p w:rsidR="006376F2" w:rsidRDefault="006376F2" w:rsidP="00511D13">
            <w:r>
              <w:t>Sumarizácia poznatkov z fyziky zo strednej školy</w:t>
            </w:r>
          </w:p>
          <w:p w:rsidR="006376F2" w:rsidRDefault="006376F2" w:rsidP="00511D13">
            <w:r>
              <w:t xml:space="preserve">Sumarizácia poznatkov z fyziky zo strednej školy </w:t>
            </w:r>
          </w:p>
          <w:p w:rsidR="006376F2" w:rsidRDefault="006376F2" w:rsidP="00511D13">
            <w:pPr>
              <w:rPr>
                <w:b/>
                <w:bCs/>
              </w:rPr>
            </w:pPr>
            <w:r>
              <w:t>Sumarizácia poznatkov z fyziky zo strednej školy</w:t>
            </w:r>
          </w:p>
          <w:p w:rsidR="006376F2" w:rsidRDefault="006376F2" w:rsidP="00511D13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511D13"/>
        </w:tc>
        <w:tc>
          <w:tcPr>
            <w:tcW w:w="4536" w:type="dxa"/>
            <w:vMerge/>
          </w:tcPr>
          <w:p w:rsidR="006376F2" w:rsidRPr="000C6EB6" w:rsidRDefault="006376F2" w:rsidP="00511D13"/>
        </w:tc>
        <w:tc>
          <w:tcPr>
            <w:tcW w:w="1905" w:type="dxa"/>
            <w:vMerge/>
          </w:tcPr>
          <w:p w:rsidR="006376F2" w:rsidRPr="000C6EB6" w:rsidRDefault="006376F2" w:rsidP="00511D13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8710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6376F2" w:rsidRDefault="006376F2" w:rsidP="00871086">
      <w:pPr>
        <w:rPr>
          <w:sz w:val="28"/>
          <w:szCs w:val="28"/>
        </w:rPr>
      </w:pPr>
    </w:p>
    <w:p w:rsidR="006376F2" w:rsidRDefault="006376F2" w:rsidP="00871086">
      <w:pPr>
        <w:rPr>
          <w:b/>
          <w:bCs/>
          <w:sz w:val="32"/>
          <w:szCs w:val="32"/>
        </w:rPr>
      </w:pPr>
    </w:p>
    <w:p w:rsidR="006376F2" w:rsidRDefault="006376F2" w:rsidP="0087108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6376F2" w:rsidRDefault="006376F2" w:rsidP="00871086">
      <w:pPr>
        <w:rPr>
          <w:b/>
          <w:bCs/>
        </w:rPr>
      </w:pPr>
    </w:p>
    <w:p w:rsidR="006376F2" w:rsidRDefault="006376F2" w:rsidP="00871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2014/2015</w:t>
      </w:r>
    </w:p>
    <w:p w:rsidR="006376F2" w:rsidRDefault="006376F2" w:rsidP="008710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3.A, VII. O</w:t>
      </w:r>
    </w:p>
    <w:p w:rsidR="006376F2" w:rsidRDefault="006376F2" w:rsidP="008710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6376F2" w:rsidRDefault="006376F2" w:rsidP="00871086">
      <w:r>
        <w:t>Aktualizácia plánu podľa potreby.</w:t>
      </w:r>
    </w:p>
    <w:p w:rsidR="006376F2" w:rsidRDefault="006376F2" w:rsidP="00871086"/>
    <w:p w:rsidR="006376F2" w:rsidRDefault="006376F2" w:rsidP="00871086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6376F2" w:rsidRDefault="006376F2" w:rsidP="00871086"/>
    <w:p w:rsidR="006376F2" w:rsidRDefault="006376F2" w:rsidP="00871086"/>
    <w:p w:rsidR="006376F2" w:rsidRDefault="006376F2" w:rsidP="00871086"/>
    <w:p w:rsidR="006376F2" w:rsidRDefault="006376F2" w:rsidP="00871086"/>
    <w:p w:rsidR="006376F2" w:rsidRDefault="006376F2" w:rsidP="00871086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>RNDr. Lenka Škarbeková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 xml:space="preserve">vedúca PK </w:t>
      </w:r>
    </w:p>
    <w:p w:rsidR="006376F2" w:rsidRDefault="006376F2" w:rsidP="00871086">
      <w:pPr>
        <w:tabs>
          <w:tab w:val="left" w:pos="5529"/>
          <w:tab w:val="left" w:pos="6090"/>
        </w:tabs>
      </w:pPr>
    </w:p>
    <w:p w:rsidR="006376F2" w:rsidRDefault="006376F2" w:rsidP="00871086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>RNDr. Dušan Andraško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>riaditeľ školy</w:t>
      </w:r>
    </w:p>
    <w:p w:rsidR="006376F2" w:rsidRDefault="006376F2" w:rsidP="00871086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6F2" w:rsidRDefault="006376F2">
      <w:r>
        <w:separator/>
      </w:r>
    </w:p>
  </w:endnote>
  <w:endnote w:type="continuationSeparator" w:id="1">
    <w:p w:rsidR="006376F2" w:rsidRDefault="00637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6F2" w:rsidRDefault="006376F2">
      <w:r>
        <w:separator/>
      </w:r>
    </w:p>
  </w:footnote>
  <w:footnote w:type="continuationSeparator" w:id="1">
    <w:p w:rsidR="006376F2" w:rsidRDefault="006376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9E1"/>
    <w:rsid w:val="00014840"/>
    <w:rsid w:val="00031F7D"/>
    <w:rsid w:val="00043ACF"/>
    <w:rsid w:val="000508E2"/>
    <w:rsid w:val="000C6EB6"/>
    <w:rsid w:val="00135D69"/>
    <w:rsid w:val="00177401"/>
    <w:rsid w:val="001831CE"/>
    <w:rsid w:val="002029F2"/>
    <w:rsid w:val="002609E1"/>
    <w:rsid w:val="002A5CDA"/>
    <w:rsid w:val="002C655D"/>
    <w:rsid w:val="002D5125"/>
    <w:rsid w:val="0032072A"/>
    <w:rsid w:val="003365A4"/>
    <w:rsid w:val="00380EB0"/>
    <w:rsid w:val="00384EEC"/>
    <w:rsid w:val="00393449"/>
    <w:rsid w:val="00444926"/>
    <w:rsid w:val="00476C8C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837A0A"/>
    <w:rsid w:val="00871086"/>
    <w:rsid w:val="009150F0"/>
    <w:rsid w:val="009E6F83"/>
    <w:rsid w:val="009F1AD9"/>
    <w:rsid w:val="00A44F8A"/>
    <w:rsid w:val="00A501EE"/>
    <w:rsid w:val="00A615A3"/>
    <w:rsid w:val="00A83E2A"/>
    <w:rsid w:val="00AD6084"/>
    <w:rsid w:val="00B61AA6"/>
    <w:rsid w:val="00BC37F2"/>
    <w:rsid w:val="00BD2B3F"/>
    <w:rsid w:val="00BD78AB"/>
    <w:rsid w:val="00C0533B"/>
    <w:rsid w:val="00CB641E"/>
    <w:rsid w:val="00CD5023"/>
    <w:rsid w:val="00CD5C6E"/>
    <w:rsid w:val="00CE54D4"/>
    <w:rsid w:val="00D53100"/>
    <w:rsid w:val="00DA4BC4"/>
    <w:rsid w:val="00DA64D2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  <w:style w:type="paragraph" w:styleId="ListParagraph">
    <w:name w:val="List Paragraph"/>
    <w:basedOn w:val="Normal"/>
    <w:uiPriority w:val="99"/>
    <w:qFormat/>
    <w:rsid w:val="00FA44F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4</Pages>
  <Words>815</Words>
  <Characters>4650</Characters>
  <Application>Microsoft Office Outlook</Application>
  <DocSecurity>0</DocSecurity>
  <Lines>0</Lines>
  <Paragraphs>0</Paragraphs>
  <ScaleCrop>false</ScaleCrop>
  <Company>Amelia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subject/>
  <dc:creator>Amelia</dc:creator>
  <cp:keywords/>
  <dc:description/>
  <cp:lastModifiedBy>jarvi</cp:lastModifiedBy>
  <cp:revision>5</cp:revision>
  <cp:lastPrinted>2014-09-03T06:43:00Z</cp:lastPrinted>
  <dcterms:created xsi:type="dcterms:W3CDTF">2014-08-25T11:17:00Z</dcterms:created>
  <dcterms:modified xsi:type="dcterms:W3CDTF">2014-09-03T06:47:00Z</dcterms:modified>
</cp:coreProperties>
</file>