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E626BB">
        <w:t>14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Default="00DE4D5E" w:rsidP="00DE4D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626BB">
              <w:rPr>
                <w:b/>
                <w:bCs/>
              </w:rPr>
              <w:t>04.02.2015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III.A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DE4D5E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Nukleové kyseliny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DE4D5E" w:rsidP="00910449">
            <w:pPr>
              <w:rPr>
                <w:b/>
                <w:bCs/>
              </w:rPr>
            </w:pPr>
            <w:r>
              <w:rPr>
                <w:b/>
                <w:bCs/>
              </w:rPr>
              <w:t>Nukleové kyseliny</w:t>
            </w:r>
            <w:r w:rsidR="00E626BB">
              <w:rPr>
                <w:b/>
                <w:bCs/>
              </w:rPr>
              <w:t xml:space="preserve"> a genetická informácia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DE4D5E" w:rsidRPr="00DE4D5E" w:rsidRDefault="00DE4D5E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  <w:sz w:val="24"/>
              </w:rPr>
            </w:pPr>
            <w:r w:rsidRPr="00DE4D5E">
              <w:rPr>
                <w:szCs w:val="20"/>
              </w:rPr>
              <w:t xml:space="preserve">poznať typy NK, ich základné chemické zloženie, základné rozdiely, typy väzieb  a význam v praktickom živote. </w:t>
            </w:r>
          </w:p>
          <w:p w:rsidR="00DE4D5E" w:rsidRPr="00DE4D5E" w:rsidRDefault="00DE4D5E" w:rsidP="00DE4D5E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  <w:sz w:val="28"/>
              </w:rPr>
            </w:pPr>
            <w:r w:rsidRPr="00DE4D5E">
              <w:rPr>
                <w:szCs w:val="20"/>
              </w:rPr>
              <w:t xml:space="preserve">poznať pojmy </w:t>
            </w:r>
            <w:proofErr w:type="spellStart"/>
            <w:r w:rsidRPr="00DE4D5E">
              <w:rPr>
                <w:szCs w:val="20"/>
              </w:rPr>
              <w:t>nukleotid</w:t>
            </w:r>
            <w:proofErr w:type="spellEnd"/>
            <w:r w:rsidRPr="00DE4D5E">
              <w:rPr>
                <w:szCs w:val="20"/>
              </w:rPr>
              <w:t xml:space="preserve">, </w:t>
            </w:r>
            <w:proofErr w:type="spellStart"/>
            <w:r w:rsidRPr="00DE4D5E">
              <w:rPr>
                <w:szCs w:val="20"/>
              </w:rPr>
              <w:t>nukleozid</w:t>
            </w:r>
            <w:proofErr w:type="spellEnd"/>
            <w:r w:rsidRPr="00DE4D5E">
              <w:rPr>
                <w:szCs w:val="20"/>
              </w:rPr>
              <w:t xml:space="preserve">, dusíkaté bázy, </w:t>
            </w:r>
            <w:proofErr w:type="spellStart"/>
            <w:r w:rsidRPr="00DE4D5E">
              <w:rPr>
                <w:szCs w:val="20"/>
              </w:rPr>
              <w:t>komplementarita</w:t>
            </w:r>
            <w:proofErr w:type="spellEnd"/>
            <w:r w:rsidRPr="00DE4D5E">
              <w:rPr>
                <w:szCs w:val="20"/>
              </w:rPr>
              <w:t xml:space="preserve">, sekvencia, </w:t>
            </w:r>
            <w:r>
              <w:rPr>
                <w:szCs w:val="20"/>
              </w:rPr>
              <w:t>význam označenia DNA a RNA</w:t>
            </w:r>
          </w:p>
          <w:p w:rsidR="00BC7654" w:rsidRPr="00DE4D5E" w:rsidRDefault="00DE4D5E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  <w:sz w:val="24"/>
              </w:rPr>
            </w:pPr>
            <w:r w:rsidRPr="00DE4D5E">
              <w:rPr>
                <w:szCs w:val="20"/>
              </w:rPr>
              <w:t>poznať nebezpečenstvá a riziká vyplývajúce z poškodenia NK</w:t>
            </w:r>
          </w:p>
          <w:p w:rsidR="00DE4D5E" w:rsidRPr="00910449" w:rsidRDefault="00DE4D5E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DE4D5E">
              <w:rPr>
                <w:szCs w:val="20"/>
              </w:rPr>
              <w:t>vedieť vytvoriť komplementárne vlákno k NK na základe pravidla párovania báz k materskému vláknu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E7776F" w:rsidP="00E7776F">
            <w:pPr>
              <w:rPr>
                <w:b/>
                <w:bCs/>
              </w:rPr>
            </w:pPr>
            <w:r>
              <w:rPr>
                <w:b/>
                <w:bCs/>
              </w:rPr>
              <w:t>VH z</w:t>
            </w:r>
            <w:r w:rsidR="0058437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564288" w:rsidP="00E7776F">
            <w:pPr>
              <w:rPr>
                <w:b/>
                <w:bCs/>
              </w:rPr>
            </w:pPr>
            <w:r w:rsidRPr="00564288">
              <w:rPr>
                <w:szCs w:val="20"/>
              </w:rPr>
              <w:t>Motivačné obrázky a motivačná problémová otázka, diskusia, metóda otázok a odpovedí, práca s interaktívnou tabuľou, práca s pracovným listom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Default="001F6887" w:rsidP="00DE4D5E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77586">
              <w:rPr>
                <w:b/>
                <w:bCs/>
              </w:rPr>
              <w:t>iológia, ekológia, informatika,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DE4D5E" w:rsidRDefault="00DE4D5E" w:rsidP="00DE4D5E">
            <w:pPr>
              <w:spacing w:line="240" w:lineRule="auto"/>
              <w:jc w:val="left"/>
              <w:rPr>
                <w:rStyle w:val="Siln"/>
                <w:szCs w:val="32"/>
              </w:rPr>
            </w:pPr>
            <w:r w:rsidRPr="00564288">
              <w:rPr>
                <w:rStyle w:val="Siln"/>
                <w:b w:val="0"/>
                <w:szCs w:val="32"/>
              </w:rPr>
              <w:t>Metodický list súbor</w:t>
            </w:r>
            <w:r w:rsidRPr="00DE4D5E">
              <w:rPr>
                <w:rStyle w:val="Siln"/>
                <w:szCs w:val="32"/>
              </w:rPr>
              <w:t xml:space="preserve"> GEL-ŠKA-CHE-IIIA-51</w:t>
            </w:r>
          </w:p>
          <w:p w:rsidR="00DE4D5E" w:rsidRPr="00DE4D5E" w:rsidRDefault="00DE4D5E" w:rsidP="00DE4D5E">
            <w:pPr>
              <w:spacing w:line="240" w:lineRule="auto"/>
              <w:jc w:val="left"/>
              <w:rPr>
                <w:b/>
              </w:rPr>
            </w:pPr>
            <w:r w:rsidRPr="000B43C1">
              <w:t>Pracovný list</w:t>
            </w:r>
            <w:r>
              <w:t xml:space="preserve"> Nukleové kyseliny a genetická informácia súbor </w:t>
            </w:r>
            <w:r w:rsidRPr="00DE4D5E">
              <w:rPr>
                <w:b/>
              </w:rPr>
              <w:t>GEL-ŠKA-CHE-IIIA-09</w:t>
            </w:r>
          </w:p>
          <w:p w:rsidR="00DE4D5E" w:rsidRDefault="00DE4D5E" w:rsidP="00DE4D5E">
            <w:pPr>
              <w:rPr>
                <w:b/>
                <w:bCs/>
              </w:rPr>
            </w:pPr>
            <w:r>
              <w:t>Interaktívna p</w:t>
            </w:r>
            <w:r w:rsidRPr="00E03E93">
              <w:t xml:space="preserve">rezentácia </w:t>
            </w:r>
            <w:r>
              <w:t xml:space="preserve">Nukleové kyseliny </w:t>
            </w:r>
            <w:r w:rsidRPr="00E03E93">
              <w:t>v Microsoft PowerPoint</w:t>
            </w:r>
            <w:r>
              <w:t xml:space="preserve"> súbor </w:t>
            </w:r>
            <w:r w:rsidRPr="001333BE">
              <w:rPr>
                <w:b/>
              </w:rPr>
              <w:t>GEL-ŠKA-CHE- IIIA-</w:t>
            </w:r>
            <w:r>
              <w:rPr>
                <w:b/>
              </w:rPr>
              <w:t>49</w:t>
            </w:r>
          </w:p>
        </w:tc>
      </w:tr>
    </w:tbl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E3156E">
        <w:trPr>
          <w:cantSplit/>
          <w:trHeight w:val="6237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Pr="00E3156E" w:rsidRDefault="00CE3AC6" w:rsidP="007054FE">
            <w:pPr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E3156E">
              <w:rPr>
                <w:rFonts w:ascii="Times New Roman" w:hAnsi="Times New Roman" w:cs="Times New Roman"/>
                <w:b/>
                <w:bCs/>
                <w:sz w:val="18"/>
              </w:rPr>
              <w:t>1 min.</w:t>
            </w:r>
          </w:p>
          <w:p w:rsidR="00CE3AC6" w:rsidRPr="00E3156E" w:rsidRDefault="00CE3AC6" w:rsidP="007054FE">
            <w:pPr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E3156E">
              <w:rPr>
                <w:rFonts w:ascii="Times New Roman" w:hAnsi="Times New Roman" w:cs="Times New Roman"/>
                <w:b/>
                <w:bCs/>
                <w:sz w:val="18"/>
              </w:rPr>
              <w:t>5 min.</w:t>
            </w:r>
          </w:p>
          <w:p w:rsidR="00CE3AC6" w:rsidRPr="00E3156E" w:rsidRDefault="00CE3AC6" w:rsidP="007054FE">
            <w:pPr>
              <w:rPr>
                <w:rFonts w:ascii="Times New Roman" w:hAnsi="Times New Roman" w:cs="Times New Roman"/>
                <w:b/>
                <w:bCs/>
                <w:sz w:val="18"/>
              </w:rPr>
            </w:pPr>
          </w:p>
          <w:p w:rsidR="00CE3AC6" w:rsidRPr="00E3156E" w:rsidRDefault="00CE3AC6" w:rsidP="007054FE">
            <w:pPr>
              <w:rPr>
                <w:rFonts w:ascii="Times New Roman" w:hAnsi="Times New Roman" w:cs="Times New Roman"/>
                <w:b/>
                <w:bCs/>
                <w:sz w:val="18"/>
              </w:rPr>
            </w:pPr>
          </w:p>
          <w:p w:rsidR="00CE3AC6" w:rsidRPr="00E3156E" w:rsidRDefault="00CE3AC6" w:rsidP="007054FE">
            <w:pPr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E3156E">
              <w:rPr>
                <w:rFonts w:ascii="Times New Roman" w:hAnsi="Times New Roman" w:cs="Times New Roman"/>
                <w:b/>
                <w:bCs/>
                <w:sz w:val="18"/>
              </w:rPr>
              <w:t>20 min.</w:t>
            </w:r>
          </w:p>
          <w:p w:rsidR="00CE3AC6" w:rsidRPr="00E3156E" w:rsidRDefault="00CE3AC6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:rsidR="00CE3AC6" w:rsidRPr="00E3156E" w:rsidRDefault="00CE3AC6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:rsidR="00CE3AC6" w:rsidRPr="00E3156E" w:rsidRDefault="00CE3AC6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:rsidR="00CE3AC6" w:rsidRPr="00E3156E" w:rsidRDefault="00CE3AC6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:rsidR="00CE3AC6" w:rsidRPr="00E3156E" w:rsidRDefault="00CE3AC6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E3156E">
              <w:rPr>
                <w:rFonts w:ascii="Times New Roman" w:hAnsi="Times New Roman" w:cs="Times New Roman"/>
                <w:b/>
                <w:bCs/>
                <w:sz w:val="20"/>
              </w:rPr>
              <w:t>2 min.</w:t>
            </w:r>
          </w:p>
          <w:p w:rsidR="00CE3AC6" w:rsidRPr="00E3156E" w:rsidRDefault="00CE3AC6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E3156E">
              <w:rPr>
                <w:rFonts w:ascii="Times New Roman" w:hAnsi="Times New Roman" w:cs="Times New Roman"/>
                <w:b/>
                <w:bCs/>
                <w:sz w:val="20"/>
              </w:rPr>
              <w:t>14 min.</w:t>
            </w:r>
          </w:p>
          <w:p w:rsidR="00CE3AC6" w:rsidRPr="00E3156E" w:rsidRDefault="00CE3AC6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E3156E">
              <w:rPr>
                <w:rFonts w:ascii="Times New Roman" w:hAnsi="Times New Roman" w:cs="Times New Roman"/>
                <w:b/>
                <w:bCs/>
                <w:sz w:val="20"/>
              </w:rPr>
              <w:t>2 min.</w:t>
            </w:r>
          </w:p>
          <w:p w:rsidR="00CE3AC6" w:rsidRPr="00CE3AC6" w:rsidRDefault="00CE3AC6" w:rsidP="007054FE">
            <w:pPr>
              <w:rPr>
                <w:rFonts w:ascii="Times New Roman" w:hAnsi="Times New Roman" w:cs="Times New Roman"/>
                <w:b/>
                <w:bCs/>
              </w:rPr>
            </w:pPr>
            <w:r w:rsidRPr="00E3156E">
              <w:rPr>
                <w:rFonts w:ascii="Times New Roman" w:hAnsi="Times New Roman" w:cs="Times New Roman"/>
                <w:b/>
                <w:bCs/>
                <w:sz w:val="20"/>
              </w:rPr>
              <w:t>1 min.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E3156E" w:rsidRDefault="00516F34" w:rsidP="00516F34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  <w:r w:rsidRPr="00E3156E">
              <w:rPr>
                <w:color w:val="auto"/>
                <w:sz w:val="18"/>
                <w:szCs w:val="22"/>
              </w:rPr>
              <w:t>- administratívne záležitosti VH</w:t>
            </w:r>
          </w:p>
          <w:p w:rsidR="00564288" w:rsidRPr="00E3156E" w:rsidRDefault="00516F34" w:rsidP="00564288">
            <w:pPr>
              <w:rPr>
                <w:rFonts w:ascii="Times New Roman" w:hAnsi="Times New Roman" w:cs="Times New Roman"/>
                <w:sz w:val="18"/>
              </w:rPr>
            </w:pPr>
            <w:r w:rsidRPr="00E3156E">
              <w:rPr>
                <w:rFonts w:ascii="Times New Roman" w:hAnsi="Times New Roman" w:cs="Times New Roman"/>
                <w:sz w:val="18"/>
              </w:rPr>
              <w:t xml:space="preserve">- </w:t>
            </w:r>
            <w:r w:rsidR="00E7776F" w:rsidRPr="00E3156E">
              <w:rPr>
                <w:rFonts w:ascii="Times New Roman" w:hAnsi="Times New Roman" w:cs="Times New Roman"/>
                <w:sz w:val="18"/>
              </w:rPr>
              <w:t>sprístupn</w:t>
            </w:r>
            <w:r w:rsidRPr="00E3156E">
              <w:rPr>
                <w:rFonts w:ascii="Times New Roman" w:hAnsi="Times New Roman" w:cs="Times New Roman"/>
                <w:sz w:val="18"/>
              </w:rPr>
              <w:t xml:space="preserve">í tému a cieľ </w:t>
            </w:r>
            <w:r w:rsidR="00564288" w:rsidRPr="00E3156E">
              <w:rPr>
                <w:rFonts w:ascii="Times New Roman" w:hAnsi="Times New Roman" w:cs="Times New Roman"/>
                <w:sz w:val="18"/>
              </w:rPr>
              <w:t xml:space="preserve">VH navodením diskusie pomocou motivačných obrázkov a otázky Ako je možné, že sa potomkovia podobajú na svojich rodičov? v interaktívnej prezentácii súbor </w:t>
            </w:r>
            <w:r w:rsidR="00564288" w:rsidRPr="00E3156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GEL-ŠKA-CHE-IIIA-49 </w:t>
            </w:r>
          </w:p>
          <w:p w:rsidR="00516F34" w:rsidRPr="00E3156E" w:rsidRDefault="00516F34" w:rsidP="00516F34">
            <w:pPr>
              <w:spacing w:after="0" w:line="240" w:lineRule="auto"/>
              <w:rPr>
                <w:sz w:val="18"/>
                <w:szCs w:val="20"/>
              </w:rPr>
            </w:pPr>
            <w:r w:rsidRPr="00E3156E">
              <w:rPr>
                <w:sz w:val="18"/>
              </w:rPr>
              <w:t xml:space="preserve">- </w:t>
            </w:r>
            <w:r w:rsidRPr="00E3156E">
              <w:rPr>
                <w:rFonts w:ascii="Times New Roman" w:hAnsi="Times New Roman" w:cs="Times New Roman"/>
                <w:sz w:val="18"/>
              </w:rPr>
              <w:t>pracuje s interaktívnou prezentáciou</w:t>
            </w:r>
            <w:r w:rsidR="00564288" w:rsidRPr="00E3156E">
              <w:rPr>
                <w:rFonts w:ascii="Times New Roman" w:hAnsi="Times New Roman" w:cs="Times New Roman"/>
                <w:sz w:val="18"/>
              </w:rPr>
              <w:t xml:space="preserve"> Nukleové kyseliny</w:t>
            </w:r>
            <w:r w:rsidRPr="00E3156E">
              <w:rPr>
                <w:rFonts w:ascii="Times New Roman" w:hAnsi="Times New Roman" w:cs="Times New Roman"/>
                <w:sz w:val="18"/>
              </w:rPr>
              <w:t xml:space="preserve"> na interaktívnej tabuli súbor </w:t>
            </w:r>
            <w:r w:rsidR="00564288" w:rsidRPr="00E3156E">
              <w:rPr>
                <w:rFonts w:ascii="Times New Roman" w:hAnsi="Times New Roman" w:cs="Times New Roman"/>
                <w:b/>
                <w:sz w:val="18"/>
              </w:rPr>
              <w:t>GEL-ŠKA-CHE- IIIA-49</w:t>
            </w:r>
          </w:p>
          <w:p w:rsidR="00564288" w:rsidRPr="00E3156E" w:rsidRDefault="00564288" w:rsidP="00516F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E3156E">
              <w:rPr>
                <w:rFonts w:ascii="Times New Roman" w:hAnsi="Times New Roman" w:cs="Times New Roman"/>
                <w:sz w:val="18"/>
                <w:szCs w:val="20"/>
              </w:rPr>
              <w:t>- upozorní žiakov, aby si nepísali chemické vzorce, pretože budú súčasťou pracovných listov, s ktorými budú pracovať v závere VH</w:t>
            </w:r>
          </w:p>
          <w:p w:rsidR="00564288" w:rsidRPr="00E3156E" w:rsidRDefault="00564288" w:rsidP="00516F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E3156E">
              <w:rPr>
                <w:rFonts w:ascii="Times New Roman" w:hAnsi="Times New Roman" w:cs="Times New Roman"/>
                <w:sz w:val="18"/>
                <w:szCs w:val="20"/>
              </w:rPr>
              <w:t xml:space="preserve">- </w:t>
            </w:r>
            <w:r w:rsidRPr="00E3156E">
              <w:rPr>
                <w:rFonts w:ascii="Times New Roman" w:hAnsi="Times New Roman" w:cs="Times New Roman"/>
                <w:sz w:val="18"/>
              </w:rPr>
              <w:t>pomocou názorných obrázkov objaviteľov štruktúry DNA, konkrétnych chemických vzorcov štruktúry nukleových kyselín, dusíkatých báz, stavby ATP sprostredkuje nové učivo a pojmy</w:t>
            </w:r>
          </w:p>
          <w:p w:rsidR="00516F34" w:rsidRPr="00E3156E" w:rsidRDefault="00516F34" w:rsidP="00516F34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  <w:r w:rsidRPr="00E3156E">
              <w:rPr>
                <w:color w:val="auto"/>
                <w:sz w:val="18"/>
                <w:szCs w:val="22"/>
              </w:rPr>
              <w:t>- vyzýva žiakov na prácu s úlohami v interaktívnej prezentácii k interaktívnej tabuli</w:t>
            </w:r>
          </w:p>
          <w:p w:rsidR="00516F34" w:rsidRPr="00E3156E" w:rsidRDefault="00516F34" w:rsidP="00516F34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  <w:r w:rsidRPr="00E3156E">
              <w:rPr>
                <w:color w:val="auto"/>
                <w:sz w:val="18"/>
                <w:szCs w:val="22"/>
              </w:rPr>
              <w:t>- koriguje a usmerňuje prácu žiakov</w:t>
            </w:r>
          </w:p>
          <w:p w:rsidR="007B551F" w:rsidRPr="00E3156E" w:rsidRDefault="007B551F" w:rsidP="00516F34">
            <w:pPr>
              <w:pStyle w:val="Default"/>
              <w:jc w:val="both"/>
              <w:rPr>
                <w:b/>
                <w:sz w:val="18"/>
                <w:szCs w:val="18"/>
              </w:rPr>
            </w:pPr>
            <w:r w:rsidRPr="00E3156E">
              <w:rPr>
                <w:color w:val="auto"/>
                <w:sz w:val="18"/>
                <w:szCs w:val="22"/>
              </w:rPr>
              <w:t xml:space="preserve">- rozdá pracovné listy </w:t>
            </w:r>
            <w:r w:rsidRPr="00E3156E">
              <w:rPr>
                <w:sz w:val="18"/>
              </w:rPr>
              <w:t xml:space="preserve">súbor </w:t>
            </w:r>
            <w:r w:rsidRPr="00E3156E">
              <w:rPr>
                <w:b/>
                <w:sz w:val="18"/>
                <w:szCs w:val="18"/>
              </w:rPr>
              <w:t>GEL-ŠKA-CHE-IIIA-09</w:t>
            </w:r>
          </w:p>
          <w:p w:rsidR="007B551F" w:rsidRPr="00E3156E" w:rsidRDefault="007B551F" w:rsidP="00516F34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  <w:r w:rsidRPr="00E3156E">
              <w:rPr>
                <w:b/>
                <w:sz w:val="18"/>
                <w:szCs w:val="18"/>
              </w:rPr>
              <w:t xml:space="preserve">- </w:t>
            </w:r>
            <w:r w:rsidRPr="00E3156E">
              <w:rPr>
                <w:sz w:val="18"/>
                <w:szCs w:val="18"/>
              </w:rPr>
              <w:t xml:space="preserve">zadá inštrukcie o práci s pracovným listom </w:t>
            </w:r>
          </w:p>
          <w:p w:rsidR="007B551F" w:rsidRPr="00E3156E" w:rsidRDefault="007B551F" w:rsidP="00516F34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  <w:r w:rsidRPr="00E3156E">
              <w:rPr>
                <w:color w:val="auto"/>
                <w:sz w:val="18"/>
                <w:szCs w:val="22"/>
              </w:rPr>
              <w:t>- usmerňuje prácu žiakov</w:t>
            </w:r>
          </w:p>
          <w:p w:rsidR="00516F34" w:rsidRPr="00E3156E" w:rsidRDefault="007B551F" w:rsidP="00516F34">
            <w:pPr>
              <w:pStyle w:val="Default"/>
              <w:jc w:val="both"/>
              <w:rPr>
                <w:color w:val="auto"/>
                <w:sz w:val="18"/>
                <w:szCs w:val="20"/>
              </w:rPr>
            </w:pPr>
            <w:r w:rsidRPr="00E3156E">
              <w:rPr>
                <w:sz w:val="18"/>
                <w:szCs w:val="22"/>
              </w:rPr>
              <w:t>- zadá žiakom D</w:t>
            </w:r>
            <w:r w:rsidRPr="00E3156E">
              <w:rPr>
                <w:sz w:val="18"/>
              </w:rPr>
              <w:t>omácu úlohu – priniesť nejaké rodinné fotografie, kde je možné pozorovať zdedenú podobnosť členov</w:t>
            </w:r>
          </w:p>
          <w:p w:rsidR="00D40621" w:rsidRPr="00E3156E" w:rsidRDefault="00516F34" w:rsidP="00516F34">
            <w:pPr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E3156E">
              <w:rPr>
                <w:rFonts w:ascii="Times New Roman" w:hAnsi="Times New Roman" w:cs="Times New Roman"/>
                <w:sz w:val="18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Pr="00E3156E" w:rsidRDefault="00E7776F" w:rsidP="00E7776F">
            <w:pPr>
              <w:pStyle w:val="Default"/>
              <w:jc w:val="both"/>
              <w:rPr>
                <w:sz w:val="18"/>
                <w:szCs w:val="22"/>
              </w:rPr>
            </w:pPr>
          </w:p>
          <w:p w:rsidR="00E7776F" w:rsidRPr="00E3156E" w:rsidRDefault="00E7776F" w:rsidP="00E7776F">
            <w:pPr>
              <w:pStyle w:val="Default"/>
              <w:jc w:val="both"/>
              <w:rPr>
                <w:sz w:val="18"/>
              </w:rPr>
            </w:pPr>
            <w:r w:rsidRPr="00E3156E">
              <w:rPr>
                <w:sz w:val="18"/>
              </w:rPr>
              <w:t xml:space="preserve">- </w:t>
            </w:r>
            <w:r w:rsidR="00564288" w:rsidRPr="00E3156E">
              <w:rPr>
                <w:sz w:val="18"/>
              </w:rPr>
              <w:t>pozorne si pozrú obrázky na interaktívnej tabuli</w:t>
            </w:r>
          </w:p>
          <w:p w:rsidR="00564288" w:rsidRPr="00E3156E" w:rsidRDefault="00564288" w:rsidP="00E7776F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  <w:r w:rsidRPr="00E3156E">
              <w:rPr>
                <w:sz w:val="18"/>
              </w:rPr>
              <w:t>- diskutujú k motivačnej otázke</w:t>
            </w:r>
          </w:p>
          <w:p w:rsidR="00E7776F" w:rsidRPr="00E3156E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22"/>
              </w:rPr>
            </w:pPr>
          </w:p>
          <w:p w:rsidR="001C0D29" w:rsidRPr="00E3156E" w:rsidRDefault="001C0D29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22"/>
              </w:rPr>
            </w:pPr>
          </w:p>
          <w:p w:rsidR="001C0D29" w:rsidRPr="00E3156E" w:rsidRDefault="001C0D29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22"/>
              </w:rPr>
            </w:pPr>
          </w:p>
          <w:p w:rsidR="00E7776F" w:rsidRPr="00E3156E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22"/>
              </w:rPr>
            </w:pPr>
            <w:r w:rsidRPr="00E3156E">
              <w:rPr>
                <w:color w:val="auto"/>
                <w:sz w:val="18"/>
                <w:szCs w:val="22"/>
              </w:rPr>
              <w:tab/>
            </w:r>
          </w:p>
          <w:p w:rsidR="00564288" w:rsidRPr="00E3156E" w:rsidRDefault="00564288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22"/>
              </w:rPr>
            </w:pPr>
          </w:p>
          <w:p w:rsidR="00E7776F" w:rsidRPr="00E3156E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22"/>
              </w:rPr>
            </w:pPr>
            <w:r w:rsidRPr="00E3156E">
              <w:rPr>
                <w:color w:val="auto"/>
                <w:sz w:val="18"/>
                <w:szCs w:val="22"/>
              </w:rPr>
              <w:t xml:space="preserve">-aktívne počúvajú a píšu si </w:t>
            </w:r>
            <w:r w:rsidR="00564288" w:rsidRPr="00E3156E">
              <w:rPr>
                <w:color w:val="auto"/>
                <w:sz w:val="18"/>
                <w:szCs w:val="22"/>
              </w:rPr>
              <w:t xml:space="preserve">iba najdôležitejšie slovné </w:t>
            </w:r>
            <w:r w:rsidRPr="00E3156E">
              <w:rPr>
                <w:color w:val="auto"/>
                <w:sz w:val="18"/>
                <w:szCs w:val="22"/>
              </w:rPr>
              <w:t>poznámky do zošita</w:t>
            </w:r>
          </w:p>
          <w:p w:rsidR="001C0D29" w:rsidRPr="00E3156E" w:rsidRDefault="00564288" w:rsidP="001C0D29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  <w:r w:rsidRPr="00E3156E">
              <w:rPr>
                <w:bCs/>
                <w:sz w:val="18"/>
              </w:rPr>
              <w:t>-</w:t>
            </w:r>
            <w:r w:rsidR="001C0D29" w:rsidRPr="00E3156E">
              <w:rPr>
                <w:bCs/>
                <w:sz w:val="18"/>
              </w:rPr>
              <w:t>pozorne sledujú vysvetlenie učiteľa, prípadne sa pýtajú na nejasnosti</w:t>
            </w:r>
          </w:p>
          <w:p w:rsidR="00E7776F" w:rsidRPr="00E3156E" w:rsidRDefault="00E7776F" w:rsidP="00E7776F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</w:p>
          <w:p w:rsidR="00E7776F" w:rsidRPr="00E3156E" w:rsidRDefault="00E7776F" w:rsidP="00E7776F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</w:p>
          <w:p w:rsidR="00564288" w:rsidRPr="00E3156E" w:rsidRDefault="00564288" w:rsidP="00E7776F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</w:p>
          <w:p w:rsidR="00564288" w:rsidRPr="00E3156E" w:rsidRDefault="00564288" w:rsidP="00E7776F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</w:p>
          <w:p w:rsidR="00564288" w:rsidRPr="00E3156E" w:rsidRDefault="00564288" w:rsidP="00E7776F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</w:p>
          <w:p w:rsidR="00564288" w:rsidRPr="00E3156E" w:rsidRDefault="00564288" w:rsidP="00E7776F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</w:p>
          <w:p w:rsidR="00E7776F" w:rsidRPr="00E3156E" w:rsidRDefault="00E7776F" w:rsidP="00E7776F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  <w:r w:rsidRPr="00E3156E">
              <w:rPr>
                <w:color w:val="auto"/>
                <w:sz w:val="18"/>
                <w:szCs w:val="22"/>
              </w:rPr>
              <w:t>- vyzvaní žiaci</w:t>
            </w:r>
            <w:r w:rsidR="007B551F" w:rsidRPr="00E3156E">
              <w:rPr>
                <w:color w:val="auto"/>
                <w:sz w:val="18"/>
                <w:szCs w:val="22"/>
              </w:rPr>
              <w:t xml:space="preserve"> riešia interaktívne cvičenia</w:t>
            </w:r>
            <w:r w:rsidRPr="00E3156E">
              <w:rPr>
                <w:color w:val="auto"/>
                <w:sz w:val="18"/>
                <w:szCs w:val="22"/>
              </w:rPr>
              <w:t xml:space="preserve"> na interaktívnej tabuli </w:t>
            </w:r>
          </w:p>
          <w:p w:rsidR="00E7776F" w:rsidRPr="00E3156E" w:rsidRDefault="00E7776F" w:rsidP="00E7776F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</w:p>
          <w:p w:rsidR="007B551F" w:rsidRPr="00E3156E" w:rsidRDefault="007B551F" w:rsidP="00E7776F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</w:p>
          <w:p w:rsidR="00E7776F" w:rsidRPr="00E3156E" w:rsidRDefault="00E7776F" w:rsidP="00E7776F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  <w:r w:rsidRPr="00E3156E">
              <w:rPr>
                <w:color w:val="auto"/>
                <w:sz w:val="18"/>
                <w:szCs w:val="22"/>
              </w:rPr>
              <w:t>-</w:t>
            </w:r>
            <w:r w:rsidR="003410D1" w:rsidRPr="00E3156E">
              <w:rPr>
                <w:color w:val="auto"/>
                <w:sz w:val="18"/>
                <w:szCs w:val="22"/>
              </w:rPr>
              <w:t xml:space="preserve"> </w:t>
            </w:r>
            <w:r w:rsidRPr="00E3156E">
              <w:rPr>
                <w:color w:val="auto"/>
                <w:sz w:val="18"/>
                <w:szCs w:val="22"/>
              </w:rPr>
              <w:t xml:space="preserve">aktívne počúvajú </w:t>
            </w:r>
            <w:r w:rsidR="007B551F" w:rsidRPr="00E3156E">
              <w:rPr>
                <w:color w:val="auto"/>
                <w:sz w:val="18"/>
                <w:szCs w:val="22"/>
              </w:rPr>
              <w:t xml:space="preserve">pokyny </w:t>
            </w:r>
          </w:p>
          <w:p w:rsidR="007B551F" w:rsidRPr="00E3156E" w:rsidRDefault="007B551F" w:rsidP="00E7776F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  <w:r w:rsidRPr="00E3156E">
              <w:rPr>
                <w:color w:val="auto"/>
                <w:sz w:val="18"/>
                <w:szCs w:val="22"/>
              </w:rPr>
              <w:t>- hlásia sa, frontálne vypĺňajú úlohy perom do v pracovného listu</w:t>
            </w:r>
            <w:r w:rsidR="003410D1" w:rsidRPr="00E3156E">
              <w:rPr>
                <w:color w:val="auto"/>
                <w:sz w:val="18"/>
                <w:szCs w:val="22"/>
              </w:rPr>
              <w:t>, pýtajú sa na nejasnosti</w:t>
            </w:r>
          </w:p>
          <w:p w:rsidR="001C0D29" w:rsidRPr="00E3156E" w:rsidRDefault="007B551F" w:rsidP="001C0D29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  <w:r w:rsidRPr="00E3156E">
              <w:rPr>
                <w:color w:val="auto"/>
                <w:sz w:val="18"/>
                <w:szCs w:val="22"/>
              </w:rPr>
              <w:t xml:space="preserve"> </w:t>
            </w:r>
            <w:r w:rsidR="001C0D29" w:rsidRPr="00E3156E">
              <w:rPr>
                <w:color w:val="auto"/>
                <w:sz w:val="18"/>
                <w:szCs w:val="22"/>
              </w:rPr>
              <w:t xml:space="preserve">- počúvajú a </w:t>
            </w:r>
            <w:r w:rsidRPr="00E3156E">
              <w:rPr>
                <w:color w:val="auto"/>
                <w:sz w:val="18"/>
                <w:szCs w:val="22"/>
              </w:rPr>
              <w:t>za</w:t>
            </w:r>
            <w:r w:rsidR="001C0D29" w:rsidRPr="00E3156E">
              <w:rPr>
                <w:color w:val="auto"/>
                <w:sz w:val="18"/>
                <w:szCs w:val="22"/>
              </w:rPr>
              <w:t xml:space="preserve">píšu si </w:t>
            </w:r>
            <w:r w:rsidRPr="00E3156E">
              <w:rPr>
                <w:color w:val="auto"/>
                <w:sz w:val="18"/>
                <w:szCs w:val="22"/>
              </w:rPr>
              <w:t xml:space="preserve">domácu úlohu </w:t>
            </w:r>
            <w:r w:rsidR="001C0D29" w:rsidRPr="00E3156E">
              <w:rPr>
                <w:color w:val="auto"/>
                <w:sz w:val="18"/>
                <w:szCs w:val="22"/>
              </w:rPr>
              <w:t>do zošita</w:t>
            </w:r>
          </w:p>
          <w:p w:rsidR="00E3156E" w:rsidRPr="00E3156E" w:rsidRDefault="00E3156E" w:rsidP="00E7776F">
            <w:pPr>
              <w:rPr>
                <w:rFonts w:ascii="Times New Roman" w:hAnsi="Times New Roman" w:cs="Times New Roman"/>
                <w:sz w:val="18"/>
              </w:rPr>
            </w:pPr>
          </w:p>
          <w:p w:rsidR="00D40621" w:rsidRPr="00E3156E" w:rsidRDefault="00E7776F" w:rsidP="00E7776F">
            <w:pPr>
              <w:rPr>
                <w:b/>
                <w:bCs/>
                <w:sz w:val="18"/>
              </w:rPr>
            </w:pPr>
            <w:r w:rsidRPr="00E3156E">
              <w:rPr>
                <w:rFonts w:ascii="Times New Roman" w:hAnsi="Times New Roman" w:cs="Times New Roman"/>
                <w:sz w:val="18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Pr="00E3156E" w:rsidRDefault="00D40621" w:rsidP="007054FE">
            <w:pPr>
              <w:rPr>
                <w:b/>
                <w:bCs/>
                <w:sz w:val="20"/>
              </w:rPr>
            </w:pPr>
            <w:r w:rsidRPr="00E3156E">
              <w:rPr>
                <w:b/>
                <w:bCs/>
                <w:sz w:val="20"/>
              </w:rPr>
              <w:t>Popis edukačného programu:</w:t>
            </w:r>
          </w:p>
          <w:p w:rsidR="00067298" w:rsidRPr="00E3156E" w:rsidRDefault="00067298" w:rsidP="00067298">
            <w:pPr>
              <w:pStyle w:val="Default"/>
              <w:jc w:val="both"/>
              <w:rPr>
                <w:sz w:val="20"/>
                <w:szCs w:val="22"/>
              </w:rPr>
            </w:pPr>
            <w:r w:rsidRPr="00E3156E">
              <w:rPr>
                <w:b/>
                <w:bCs/>
                <w:sz w:val="20"/>
                <w:szCs w:val="22"/>
              </w:rPr>
              <w:t xml:space="preserve">Motivácia: </w:t>
            </w:r>
          </w:p>
          <w:p w:rsidR="003410D1" w:rsidRPr="00E3156E" w:rsidRDefault="00067298" w:rsidP="003410D1">
            <w:pPr>
              <w:rPr>
                <w:rFonts w:ascii="Times New Roman" w:hAnsi="Times New Roman" w:cs="Times New Roman"/>
                <w:sz w:val="18"/>
              </w:rPr>
            </w:pPr>
            <w:r w:rsidRPr="00E3156E">
              <w:rPr>
                <w:rFonts w:ascii="Times New Roman" w:hAnsi="Times New Roman" w:cs="Times New Roman"/>
                <w:sz w:val="20"/>
              </w:rPr>
              <w:t xml:space="preserve">1. Sprístupnenie témy a cieľa VH – </w:t>
            </w:r>
            <w:r w:rsidR="003410D1" w:rsidRPr="00E3156E">
              <w:rPr>
                <w:rFonts w:ascii="Times New Roman" w:hAnsi="Times New Roman" w:cs="Times New Roman"/>
                <w:sz w:val="20"/>
              </w:rPr>
              <w:t xml:space="preserve">Nukleové kyseliny motivačnými obrázkami a otázkou v interaktívnej prezentácii súbor </w:t>
            </w:r>
            <w:r w:rsidR="003410D1" w:rsidRPr="00E3156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GEL-ŠKA-CHE-IIIA-49 </w:t>
            </w:r>
          </w:p>
          <w:p w:rsidR="00067298" w:rsidRPr="00E3156E" w:rsidRDefault="00067298" w:rsidP="00067298">
            <w:pPr>
              <w:pStyle w:val="Default"/>
              <w:jc w:val="both"/>
              <w:rPr>
                <w:sz w:val="20"/>
                <w:szCs w:val="22"/>
              </w:rPr>
            </w:pPr>
            <w:r w:rsidRPr="00E3156E">
              <w:rPr>
                <w:b/>
                <w:bCs/>
                <w:sz w:val="20"/>
                <w:szCs w:val="22"/>
              </w:rPr>
              <w:t xml:space="preserve">Expozícia: </w:t>
            </w:r>
          </w:p>
          <w:p w:rsidR="008B7C58" w:rsidRPr="00E3156E" w:rsidRDefault="00067298" w:rsidP="008B7C58">
            <w:pPr>
              <w:spacing w:after="0" w:line="240" w:lineRule="auto"/>
              <w:rPr>
                <w:sz w:val="20"/>
              </w:rPr>
            </w:pPr>
            <w:r w:rsidRPr="00E3156E">
              <w:rPr>
                <w:rFonts w:ascii="Times New Roman" w:hAnsi="Times New Roman" w:cs="Times New Roman"/>
                <w:sz w:val="20"/>
              </w:rPr>
              <w:t xml:space="preserve">1. </w:t>
            </w:r>
            <w:r w:rsidR="008B7C58" w:rsidRPr="00E3156E">
              <w:rPr>
                <w:rFonts w:ascii="Times New Roman" w:hAnsi="Times New Roman" w:cs="Times New Roman"/>
                <w:sz w:val="20"/>
              </w:rPr>
              <w:t xml:space="preserve">Sprístupnenie nového učiva interaktívnou prezentáciou Nukleové kyseliny na interaktívnej tabuli súbor </w:t>
            </w:r>
            <w:r w:rsidR="008B7C58" w:rsidRPr="00E3156E">
              <w:rPr>
                <w:rFonts w:ascii="Times New Roman" w:hAnsi="Times New Roman" w:cs="Times New Roman"/>
                <w:b/>
                <w:sz w:val="18"/>
              </w:rPr>
              <w:t>GEL-ŠKA-CHE- IIIA-49</w:t>
            </w:r>
            <w:r w:rsidRPr="00E3156E">
              <w:rPr>
                <w:sz w:val="20"/>
              </w:rPr>
              <w:t>.</w:t>
            </w:r>
            <w:r w:rsidR="008B7C58" w:rsidRPr="00E3156E">
              <w:rPr>
                <w:sz w:val="20"/>
              </w:rPr>
              <w:t xml:space="preserve"> </w:t>
            </w:r>
          </w:p>
          <w:p w:rsidR="008B7C58" w:rsidRPr="00E3156E" w:rsidRDefault="008B7C58" w:rsidP="008B7C58">
            <w:pPr>
              <w:pStyle w:val="Default"/>
              <w:jc w:val="both"/>
              <w:rPr>
                <w:sz w:val="20"/>
                <w:szCs w:val="22"/>
              </w:rPr>
            </w:pPr>
            <w:r w:rsidRPr="00E3156E">
              <w:rPr>
                <w:sz w:val="20"/>
                <w:szCs w:val="22"/>
              </w:rPr>
              <w:t xml:space="preserve">2. Frontálna diskusia žiakov pri vypĺňaní interaktívnej prezentácie – individuálne vypĺňanie predvádzacieho zošita, práca s úlohami. </w:t>
            </w:r>
          </w:p>
          <w:p w:rsidR="008B7C58" w:rsidRPr="00E3156E" w:rsidRDefault="00067298" w:rsidP="008B7C5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E3156E">
              <w:rPr>
                <w:rFonts w:ascii="Times New Roman" w:hAnsi="Times New Roman" w:cs="Times New Roman"/>
                <w:sz w:val="20"/>
              </w:rPr>
              <w:t xml:space="preserve">3.Vysvetlenie </w:t>
            </w:r>
            <w:r w:rsidR="008B7C58" w:rsidRPr="00E3156E">
              <w:rPr>
                <w:rFonts w:ascii="Times New Roman" w:hAnsi="Times New Roman" w:cs="Times New Roman"/>
                <w:sz w:val="20"/>
              </w:rPr>
              <w:t>a sprostredkovanie nového učiva a pojmov pomocou názorných obrázkov objaviteľov štruktúry DNA, konkrétnych chemických vzorcov štruktúry nukleových kyselín, dusíkatých báz, stavby ATP.</w:t>
            </w:r>
          </w:p>
          <w:p w:rsidR="008B7C58" w:rsidRPr="00E3156E" w:rsidRDefault="008B7C58" w:rsidP="00067298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67298" w:rsidRPr="00E3156E" w:rsidRDefault="00067298" w:rsidP="00067298">
            <w:pPr>
              <w:pStyle w:val="Default"/>
              <w:jc w:val="both"/>
              <w:rPr>
                <w:sz w:val="20"/>
                <w:szCs w:val="22"/>
              </w:rPr>
            </w:pPr>
            <w:r w:rsidRPr="00E3156E">
              <w:rPr>
                <w:b/>
                <w:bCs/>
                <w:sz w:val="20"/>
                <w:szCs w:val="22"/>
              </w:rPr>
              <w:t xml:space="preserve">Fixácia: </w:t>
            </w:r>
          </w:p>
          <w:p w:rsidR="00516F34" w:rsidRPr="00E3156E" w:rsidRDefault="00067298" w:rsidP="00516F34">
            <w:pPr>
              <w:pStyle w:val="Default"/>
              <w:jc w:val="both"/>
              <w:rPr>
                <w:sz w:val="20"/>
                <w:szCs w:val="22"/>
              </w:rPr>
            </w:pPr>
            <w:r w:rsidRPr="00E3156E">
              <w:rPr>
                <w:sz w:val="20"/>
                <w:szCs w:val="22"/>
              </w:rPr>
              <w:t xml:space="preserve">1. Precvičenie osvojeného učiva </w:t>
            </w:r>
            <w:r w:rsidR="008B7C58" w:rsidRPr="00E3156E">
              <w:rPr>
                <w:sz w:val="20"/>
                <w:szCs w:val="22"/>
              </w:rPr>
              <w:t xml:space="preserve">pomocou pracovného listu, ktorý obsahuje chemické vzorce potrebné pre osvojenie učiva. </w:t>
            </w:r>
          </w:p>
          <w:p w:rsidR="008B7C58" w:rsidRPr="00E3156E" w:rsidRDefault="008B7C58" w:rsidP="00516F34">
            <w:pPr>
              <w:pStyle w:val="Default"/>
              <w:jc w:val="both"/>
              <w:rPr>
                <w:sz w:val="20"/>
                <w:szCs w:val="22"/>
              </w:rPr>
            </w:pPr>
            <w:r w:rsidRPr="00E3156E">
              <w:rPr>
                <w:sz w:val="20"/>
                <w:szCs w:val="22"/>
              </w:rPr>
              <w:t>2. Zadanie domácej úlohy.</w:t>
            </w:r>
          </w:p>
          <w:p w:rsidR="00D40621" w:rsidRPr="00516F34" w:rsidRDefault="00516F34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E3156E">
              <w:rPr>
                <w:sz w:val="22"/>
              </w:rPr>
              <w:t xml:space="preserve">2. </w:t>
            </w:r>
            <w:r w:rsidR="00067298" w:rsidRPr="00E3156E">
              <w:rPr>
                <w:sz w:val="22"/>
              </w:rPr>
              <w:t>Záver VH</w:t>
            </w:r>
          </w:p>
        </w:tc>
      </w:tr>
    </w:tbl>
    <w:p w:rsidR="00531DAF" w:rsidRDefault="00531DAF" w:rsidP="00D40621">
      <w:pPr>
        <w:rPr>
          <w:sz w:val="20"/>
        </w:rPr>
      </w:pPr>
    </w:p>
    <w:p w:rsidR="00E3681B" w:rsidRPr="00E3156E" w:rsidRDefault="00E626BB" w:rsidP="00D40621">
      <w:pPr>
        <w:rPr>
          <w:sz w:val="20"/>
        </w:rPr>
      </w:pPr>
      <w:r w:rsidRPr="00E3156E">
        <w:rPr>
          <w:sz w:val="20"/>
        </w:rPr>
        <w:t xml:space="preserve">V Gelnici dňa </w:t>
      </w:r>
      <w:r w:rsidRPr="00E3156E">
        <w:rPr>
          <w:sz w:val="20"/>
        </w:rPr>
        <w:tab/>
        <w:t>....03.02.2015...</w:t>
      </w:r>
      <w:r w:rsidR="00CA3EFB" w:rsidRPr="00E3156E">
        <w:rPr>
          <w:sz w:val="20"/>
        </w:rPr>
        <w:t>.</w:t>
      </w:r>
    </w:p>
    <w:p w:rsidR="00E3681B" w:rsidRPr="00E3156E" w:rsidRDefault="00E3681B" w:rsidP="001223C2">
      <w:pPr>
        <w:spacing w:after="0"/>
        <w:rPr>
          <w:sz w:val="20"/>
        </w:rPr>
      </w:pPr>
      <w:r w:rsidRPr="00E3156E">
        <w:rPr>
          <w:sz w:val="20"/>
        </w:rPr>
        <w:t xml:space="preserve">Vypracoval:  </w:t>
      </w:r>
      <w:r w:rsidRPr="00E3156E">
        <w:rPr>
          <w:sz w:val="20"/>
        </w:rPr>
        <w:tab/>
        <w:t>..</w:t>
      </w:r>
      <w:r w:rsidR="001003A8" w:rsidRPr="00E3156E">
        <w:rPr>
          <w:sz w:val="20"/>
        </w:rPr>
        <w:t xml:space="preserve">RNDr. Lenka </w:t>
      </w:r>
      <w:proofErr w:type="spellStart"/>
      <w:r w:rsidR="001003A8" w:rsidRPr="00E3156E">
        <w:rPr>
          <w:sz w:val="20"/>
        </w:rPr>
        <w:t>Škarbeková</w:t>
      </w:r>
      <w:proofErr w:type="spellEnd"/>
      <w:r w:rsidRPr="00E3156E">
        <w:rPr>
          <w:sz w:val="20"/>
        </w:rPr>
        <w:t>.....</w:t>
      </w:r>
      <w:r w:rsidRPr="00E3156E">
        <w:rPr>
          <w:sz w:val="20"/>
        </w:rPr>
        <w:tab/>
      </w:r>
      <w:r w:rsidRPr="00E3156E">
        <w:rPr>
          <w:sz w:val="20"/>
        </w:rPr>
        <w:tab/>
      </w:r>
      <w:r w:rsidRPr="00E3156E">
        <w:rPr>
          <w:sz w:val="20"/>
        </w:rP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 w:rsidRPr="00E3156E">
        <w:rPr>
          <w:sz w:val="20"/>
        </w:rPr>
        <w:t>(meno a priezvisko)</w:t>
      </w:r>
      <w:r w:rsidRPr="00E3156E">
        <w:rPr>
          <w:sz w:val="20"/>
        </w:rPr>
        <w:tab/>
      </w:r>
      <w:r w:rsidRPr="00E3156E">
        <w:rPr>
          <w:sz w:val="20"/>
        </w:rPr>
        <w:tab/>
      </w:r>
      <w:r w:rsidR="00531DAF">
        <w:rPr>
          <w:sz w:val="20"/>
        </w:rPr>
        <w:tab/>
      </w:r>
      <w:r w:rsidR="00531DAF">
        <w:rPr>
          <w:sz w:val="20"/>
        </w:rPr>
        <w:tab/>
      </w:r>
      <w:r w:rsidR="00531DAF">
        <w:rPr>
          <w:sz w:val="20"/>
        </w:rPr>
        <w:tab/>
      </w:r>
      <w:r w:rsidRPr="00E3156E">
        <w:rPr>
          <w:sz w:val="20"/>
        </w:rPr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C02016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C02016" w:rsidRPr="00954CBD">
      <w:rPr>
        <w:rFonts w:asciiTheme="minorHAnsi" w:hAnsiTheme="minorHAnsi" w:cstheme="minorHAnsi"/>
        <w:sz w:val="16"/>
      </w:rPr>
      <w:fldChar w:fldCharType="separate"/>
    </w:r>
    <w:r w:rsidR="00531DAF">
      <w:rPr>
        <w:rFonts w:asciiTheme="minorHAnsi" w:hAnsiTheme="minorHAnsi" w:cstheme="minorHAnsi"/>
        <w:noProof/>
        <w:sz w:val="16"/>
      </w:rPr>
      <w:t>2</w:t>
    </w:r>
    <w:r w:rsidR="00C02016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531DAF" w:rsidRPr="00531DAF">
        <w:rPr>
          <w:rFonts w:asciiTheme="minorHAnsi" w:hAnsiTheme="minorHAnsi" w:cstheme="minorHAnsi"/>
          <w:noProof/>
          <w:sz w:val="16"/>
        </w:rPr>
        <w:t>2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bookmarkStart w:id="0" w:name="_GoBack"/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0"/>
  </w:num>
  <w:num w:numId="3">
    <w:abstractNumId w:val="2"/>
  </w:num>
  <w:num w:numId="4">
    <w:abstractNumId w:val="13"/>
  </w:num>
  <w:num w:numId="5">
    <w:abstractNumId w:val="14"/>
  </w:num>
  <w:num w:numId="6">
    <w:abstractNumId w:val="19"/>
  </w:num>
  <w:num w:numId="7">
    <w:abstractNumId w:val="12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17"/>
  </w:num>
  <w:num w:numId="12">
    <w:abstractNumId w:val="16"/>
  </w:num>
  <w:num w:numId="13">
    <w:abstractNumId w:val="9"/>
  </w:num>
  <w:num w:numId="14">
    <w:abstractNumId w:val="21"/>
  </w:num>
  <w:num w:numId="15">
    <w:abstractNumId w:val="11"/>
  </w:num>
  <w:num w:numId="16">
    <w:abstractNumId w:val="18"/>
  </w:num>
  <w:num w:numId="17">
    <w:abstractNumId w:val="7"/>
  </w:num>
  <w:num w:numId="18">
    <w:abstractNumId w:val="3"/>
  </w:num>
  <w:num w:numId="19">
    <w:abstractNumId w:val="22"/>
  </w:num>
  <w:num w:numId="20">
    <w:abstractNumId w:val="0"/>
  </w:num>
  <w:num w:numId="21">
    <w:abstractNumId w:val="22"/>
  </w:num>
  <w:num w:numId="22">
    <w:abstractNumId w:val="10"/>
  </w:num>
  <w:num w:numId="23">
    <w:abstractNumId w:val="1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664AF"/>
    <w:rsid w:val="00067298"/>
    <w:rsid w:val="000853E2"/>
    <w:rsid w:val="00092AEF"/>
    <w:rsid w:val="000B25F5"/>
    <w:rsid w:val="000B43C1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69B7"/>
    <w:rsid w:val="001B524B"/>
    <w:rsid w:val="001C007C"/>
    <w:rsid w:val="001C0D29"/>
    <w:rsid w:val="001C4C76"/>
    <w:rsid w:val="001D2CDA"/>
    <w:rsid w:val="001F6887"/>
    <w:rsid w:val="00206764"/>
    <w:rsid w:val="00253EE6"/>
    <w:rsid w:val="00260900"/>
    <w:rsid w:val="002674A6"/>
    <w:rsid w:val="002855EB"/>
    <w:rsid w:val="002C3CBB"/>
    <w:rsid w:val="002C4D33"/>
    <w:rsid w:val="002C6163"/>
    <w:rsid w:val="002D2BCF"/>
    <w:rsid w:val="002D52F5"/>
    <w:rsid w:val="003055FB"/>
    <w:rsid w:val="003410D1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00D43"/>
    <w:rsid w:val="005166CE"/>
    <w:rsid w:val="00516F34"/>
    <w:rsid w:val="00523B57"/>
    <w:rsid w:val="0052787A"/>
    <w:rsid w:val="00531DAF"/>
    <w:rsid w:val="00541228"/>
    <w:rsid w:val="0054242F"/>
    <w:rsid w:val="00546DA4"/>
    <w:rsid w:val="00564288"/>
    <w:rsid w:val="0057750A"/>
    <w:rsid w:val="0058437F"/>
    <w:rsid w:val="0059411D"/>
    <w:rsid w:val="005969D9"/>
    <w:rsid w:val="005B5FA8"/>
    <w:rsid w:val="005D5571"/>
    <w:rsid w:val="0060128E"/>
    <w:rsid w:val="00620081"/>
    <w:rsid w:val="0063019F"/>
    <w:rsid w:val="00641E6E"/>
    <w:rsid w:val="00654F84"/>
    <w:rsid w:val="00666BAC"/>
    <w:rsid w:val="006737B9"/>
    <w:rsid w:val="006D33E7"/>
    <w:rsid w:val="006E67CE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B551F"/>
    <w:rsid w:val="007B5E04"/>
    <w:rsid w:val="007C367F"/>
    <w:rsid w:val="007D26B7"/>
    <w:rsid w:val="007F11EA"/>
    <w:rsid w:val="00810FAF"/>
    <w:rsid w:val="00815C26"/>
    <w:rsid w:val="008512D6"/>
    <w:rsid w:val="008978EF"/>
    <w:rsid w:val="008A34D2"/>
    <w:rsid w:val="008B7C58"/>
    <w:rsid w:val="008E63F1"/>
    <w:rsid w:val="009044E3"/>
    <w:rsid w:val="00910449"/>
    <w:rsid w:val="009108DD"/>
    <w:rsid w:val="009260F6"/>
    <w:rsid w:val="0092624B"/>
    <w:rsid w:val="00932CEC"/>
    <w:rsid w:val="00936324"/>
    <w:rsid w:val="00946694"/>
    <w:rsid w:val="00954CBD"/>
    <w:rsid w:val="0096182B"/>
    <w:rsid w:val="00977586"/>
    <w:rsid w:val="009A2F37"/>
    <w:rsid w:val="009A4995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B4222"/>
    <w:rsid w:val="00AC6A30"/>
    <w:rsid w:val="00AE1209"/>
    <w:rsid w:val="00AE4173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C7654"/>
    <w:rsid w:val="00BF056E"/>
    <w:rsid w:val="00BF5F8A"/>
    <w:rsid w:val="00C02016"/>
    <w:rsid w:val="00C02116"/>
    <w:rsid w:val="00C43F66"/>
    <w:rsid w:val="00C70293"/>
    <w:rsid w:val="00C82DE6"/>
    <w:rsid w:val="00CA3EFB"/>
    <w:rsid w:val="00CC3B14"/>
    <w:rsid w:val="00CD280E"/>
    <w:rsid w:val="00CE3AC6"/>
    <w:rsid w:val="00D06DC8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DE4D5E"/>
    <w:rsid w:val="00E047D9"/>
    <w:rsid w:val="00E163D8"/>
    <w:rsid w:val="00E278F5"/>
    <w:rsid w:val="00E3156E"/>
    <w:rsid w:val="00E3681B"/>
    <w:rsid w:val="00E40906"/>
    <w:rsid w:val="00E47FC4"/>
    <w:rsid w:val="00E600F7"/>
    <w:rsid w:val="00E626BB"/>
    <w:rsid w:val="00E7776F"/>
    <w:rsid w:val="00E855B4"/>
    <w:rsid w:val="00EA44D5"/>
    <w:rsid w:val="00EC108D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C7580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ECA99-F8BD-4A54-B840-84E7A5991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120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28</cp:revision>
  <cp:lastPrinted>2014-06-02T09:09:00Z</cp:lastPrinted>
  <dcterms:created xsi:type="dcterms:W3CDTF">2014-12-17T18:14:00Z</dcterms:created>
  <dcterms:modified xsi:type="dcterms:W3CDTF">2015-02-08T12:47:00Z</dcterms:modified>
</cp:coreProperties>
</file>