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9B2" w:rsidRPr="00372FCA" w:rsidRDefault="006329B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 xml:space="preserve">Opakovanie </w:t>
      </w:r>
    </w:p>
    <w:p w:rsidR="006329B2" w:rsidRPr="00372FCA" w:rsidRDefault="006329B2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</w:p>
    <w:p w:rsidR="006329B2" w:rsidRPr="00372FCA" w:rsidRDefault="006329B2">
      <w:pPr>
        <w:rPr>
          <w:rFonts w:ascii="Times New Roman" w:hAnsi="Times New Roman"/>
          <w:sz w:val="24"/>
          <w:szCs w:val="24"/>
        </w:rPr>
      </w:pPr>
      <w:r w:rsidRPr="00372FCA">
        <w:rPr>
          <w:rFonts w:ascii="Times New Roman" w:hAnsi="Times New Roman"/>
          <w:b/>
          <w:bCs/>
          <w:sz w:val="24"/>
          <w:szCs w:val="24"/>
          <w:u w:val="single"/>
        </w:rPr>
        <w:t>Testové úlohy</w:t>
      </w:r>
      <w:r w:rsidRPr="00372FCA">
        <w:rPr>
          <w:rFonts w:ascii="Times New Roman" w:hAnsi="Times New Roman"/>
          <w:sz w:val="24"/>
          <w:szCs w:val="24"/>
        </w:rPr>
        <w:t>:</w:t>
      </w:r>
    </w:p>
    <w:p w:rsidR="006329B2" w:rsidRPr="00372FCA" w:rsidRDefault="006329B2">
      <w:p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1</w:t>
      </w:r>
      <w:r w:rsidRPr="00372FCA">
        <w:rPr>
          <w:rFonts w:ascii="Times New Roman" w:hAnsi="Times New Roman"/>
          <w:i/>
          <w:iCs/>
          <w:sz w:val="24"/>
          <w:szCs w:val="24"/>
        </w:rPr>
        <w:t>.Pre predný mozog človeka platí (viac možností je správnych):</w:t>
      </w:r>
    </w:p>
    <w:p w:rsidR="006329B2" w:rsidRPr="00372FCA" w:rsidRDefault="006329B2">
      <w:pPr>
        <w:rPr>
          <w:rFonts w:ascii="Times New Roman" w:hAnsi="Times New Roman"/>
          <w:sz w:val="24"/>
          <w:szCs w:val="24"/>
        </w:rPr>
      </w:pPr>
      <w:r w:rsidRPr="00372FCA">
        <w:rPr>
          <w:rFonts w:ascii="Times New Roman" w:hAnsi="Times New Roman"/>
          <w:sz w:val="24"/>
          <w:szCs w:val="24"/>
        </w:rPr>
        <w:tab/>
        <w:t>a.)tvoria</w:t>
      </w:r>
      <w:r>
        <w:rPr>
          <w:rFonts w:ascii="Times New Roman" w:hAnsi="Times New Roman"/>
          <w:sz w:val="24"/>
          <w:szCs w:val="24"/>
        </w:rPr>
        <w:t xml:space="preserve"> ho</w:t>
      </w:r>
      <w:r w:rsidRPr="00372FCA">
        <w:rPr>
          <w:rFonts w:ascii="Times New Roman" w:hAnsi="Times New Roman"/>
          <w:sz w:val="24"/>
          <w:szCs w:val="24"/>
        </w:rPr>
        <w:t xml:space="preserve"> dve hemisféry </w:t>
      </w:r>
      <w:r w:rsidRPr="00372FCA">
        <w:rPr>
          <w:rFonts w:ascii="Times New Roman" w:hAnsi="Times New Roman"/>
          <w:sz w:val="24"/>
          <w:szCs w:val="24"/>
        </w:rPr>
        <w:tab/>
      </w:r>
      <w:r w:rsidRPr="00372FCA">
        <w:rPr>
          <w:rFonts w:ascii="Times New Roman" w:hAnsi="Times New Roman"/>
          <w:sz w:val="24"/>
          <w:szCs w:val="24"/>
        </w:rPr>
        <w:tab/>
        <w:t>b.)má na povrchu bielu mozgovú kôru</w:t>
      </w:r>
    </w:p>
    <w:p w:rsidR="006329B2" w:rsidRPr="00372FCA" w:rsidRDefault="006329B2">
      <w:pPr>
        <w:rPr>
          <w:rFonts w:ascii="Times New Roman" w:hAnsi="Times New Roman"/>
          <w:sz w:val="24"/>
          <w:szCs w:val="24"/>
        </w:rPr>
      </w:pPr>
      <w:r w:rsidRPr="00372FCA">
        <w:rPr>
          <w:rFonts w:ascii="Times New Roman" w:hAnsi="Times New Roman"/>
          <w:sz w:val="24"/>
          <w:szCs w:val="24"/>
        </w:rPr>
        <w:tab/>
        <w:t>c.)má na povrchu sivú mozgovú kôru</w:t>
      </w:r>
      <w:r w:rsidRPr="00372FCA">
        <w:rPr>
          <w:rFonts w:ascii="Times New Roman" w:hAnsi="Times New Roman"/>
          <w:sz w:val="24"/>
          <w:szCs w:val="24"/>
        </w:rPr>
        <w:tab/>
        <w:t>d.)je centrom vzpriameného držania tela</w:t>
      </w:r>
    </w:p>
    <w:p w:rsidR="006329B2" w:rsidRPr="00372FCA" w:rsidRDefault="006329B2">
      <w:pPr>
        <w:rPr>
          <w:rFonts w:ascii="Times New Roman" w:hAnsi="Times New Roman"/>
          <w:sz w:val="24"/>
          <w:szCs w:val="24"/>
        </w:rPr>
      </w:pPr>
    </w:p>
    <w:p w:rsidR="006329B2" w:rsidRPr="00372FCA" w:rsidRDefault="006329B2">
      <w:p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2</w:t>
      </w:r>
      <w:r w:rsidRPr="00372FCA">
        <w:rPr>
          <w:rFonts w:ascii="Times New Roman" w:hAnsi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/>
          <w:i/>
          <w:iCs/>
          <w:sz w:val="24"/>
          <w:szCs w:val="24"/>
        </w:rPr>
        <w:t>Most a mozoček sú súčasťou:</w:t>
      </w:r>
    </w:p>
    <w:p w:rsidR="006329B2" w:rsidRPr="00372FCA" w:rsidRDefault="006329B2">
      <w:pPr>
        <w:rPr>
          <w:rFonts w:ascii="Times New Roman" w:hAnsi="Times New Roman"/>
          <w:sz w:val="24"/>
          <w:szCs w:val="24"/>
        </w:rPr>
      </w:pPr>
      <w:r w:rsidRPr="00372FCA">
        <w:rPr>
          <w:rFonts w:ascii="Times New Roman" w:hAnsi="Times New Roman"/>
          <w:sz w:val="24"/>
          <w:szCs w:val="24"/>
        </w:rPr>
        <w:tab/>
        <w:t>a.)</w:t>
      </w:r>
      <w:r>
        <w:rPr>
          <w:rFonts w:ascii="Times New Roman" w:hAnsi="Times New Roman"/>
          <w:sz w:val="24"/>
          <w:szCs w:val="24"/>
        </w:rPr>
        <w:t>predného mozgu</w:t>
      </w:r>
      <w:r w:rsidRPr="00372FCA">
        <w:rPr>
          <w:rFonts w:ascii="Times New Roman" w:hAnsi="Times New Roman"/>
          <w:sz w:val="24"/>
          <w:szCs w:val="24"/>
        </w:rPr>
        <w:tab/>
      </w:r>
      <w:r w:rsidRPr="00372FCA">
        <w:rPr>
          <w:rFonts w:ascii="Times New Roman" w:hAnsi="Times New Roman"/>
          <w:sz w:val="24"/>
          <w:szCs w:val="24"/>
        </w:rPr>
        <w:tab/>
        <w:t>b.)</w:t>
      </w:r>
      <w:r>
        <w:rPr>
          <w:rFonts w:ascii="Times New Roman" w:hAnsi="Times New Roman"/>
          <w:sz w:val="24"/>
          <w:szCs w:val="24"/>
        </w:rPr>
        <w:t>predĺženej miechy</w:t>
      </w:r>
      <w:r w:rsidRPr="00372FCA">
        <w:rPr>
          <w:rFonts w:ascii="Times New Roman" w:hAnsi="Times New Roman"/>
          <w:sz w:val="24"/>
          <w:szCs w:val="24"/>
        </w:rPr>
        <w:tab/>
      </w:r>
      <w:r w:rsidRPr="00372FCA">
        <w:rPr>
          <w:rFonts w:ascii="Times New Roman" w:hAnsi="Times New Roman"/>
          <w:sz w:val="24"/>
          <w:szCs w:val="24"/>
        </w:rPr>
        <w:tab/>
        <w:t>c.)</w:t>
      </w:r>
      <w:r>
        <w:rPr>
          <w:rFonts w:ascii="Times New Roman" w:hAnsi="Times New Roman"/>
          <w:sz w:val="24"/>
          <w:szCs w:val="24"/>
        </w:rPr>
        <w:t>medzimozgu</w:t>
      </w:r>
      <w:r w:rsidRPr="00372FCA">
        <w:rPr>
          <w:rFonts w:ascii="Times New Roman" w:hAnsi="Times New Roman"/>
          <w:sz w:val="24"/>
          <w:szCs w:val="24"/>
        </w:rPr>
        <w:tab/>
        <w:t>d.)</w:t>
      </w:r>
      <w:r>
        <w:rPr>
          <w:rFonts w:ascii="Times New Roman" w:hAnsi="Times New Roman"/>
          <w:sz w:val="24"/>
          <w:szCs w:val="24"/>
        </w:rPr>
        <w:t>zadného mozgu</w:t>
      </w:r>
    </w:p>
    <w:p w:rsidR="006329B2" w:rsidRPr="00372FCA" w:rsidRDefault="006329B2">
      <w:pPr>
        <w:rPr>
          <w:rFonts w:ascii="Times New Roman" w:hAnsi="Times New Roman"/>
          <w:sz w:val="24"/>
          <w:szCs w:val="24"/>
        </w:rPr>
      </w:pPr>
    </w:p>
    <w:p w:rsidR="006329B2" w:rsidRPr="00372FCA" w:rsidRDefault="006329B2">
      <w:p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3</w:t>
      </w:r>
      <w:r w:rsidRPr="00372FCA">
        <w:rPr>
          <w:rFonts w:ascii="Times New Roman" w:hAnsi="Times New Roman"/>
          <w:i/>
          <w:iCs/>
          <w:sz w:val="24"/>
          <w:szCs w:val="24"/>
        </w:rPr>
        <w:t>.Semenníky produkujú hormón:</w:t>
      </w:r>
    </w:p>
    <w:p w:rsidR="006329B2" w:rsidRPr="00372FCA" w:rsidRDefault="006329B2">
      <w:pPr>
        <w:rPr>
          <w:rFonts w:ascii="Times New Roman" w:hAnsi="Times New Roman"/>
          <w:sz w:val="24"/>
          <w:szCs w:val="24"/>
        </w:rPr>
      </w:pPr>
      <w:r w:rsidRPr="00372FCA">
        <w:rPr>
          <w:rFonts w:ascii="Times New Roman" w:hAnsi="Times New Roman"/>
          <w:sz w:val="24"/>
          <w:szCs w:val="24"/>
        </w:rPr>
        <w:tab/>
        <w:t>a.)kortizol</w:t>
      </w:r>
      <w:r w:rsidRPr="00372FCA">
        <w:rPr>
          <w:rFonts w:ascii="Times New Roman" w:hAnsi="Times New Roman"/>
          <w:sz w:val="24"/>
          <w:szCs w:val="24"/>
        </w:rPr>
        <w:tab/>
        <w:t>b.)testosterón</w:t>
      </w:r>
      <w:r w:rsidRPr="00372FCA">
        <w:rPr>
          <w:rFonts w:ascii="Times New Roman" w:hAnsi="Times New Roman"/>
          <w:sz w:val="24"/>
          <w:szCs w:val="24"/>
        </w:rPr>
        <w:tab/>
      </w:r>
      <w:r w:rsidRPr="00372FCA">
        <w:rPr>
          <w:rFonts w:ascii="Times New Roman" w:hAnsi="Times New Roman"/>
          <w:sz w:val="24"/>
          <w:szCs w:val="24"/>
        </w:rPr>
        <w:tab/>
        <w:t>c.)aldosterón</w:t>
      </w:r>
      <w:r w:rsidRPr="00372FCA">
        <w:rPr>
          <w:rFonts w:ascii="Times New Roman" w:hAnsi="Times New Roman"/>
          <w:sz w:val="24"/>
          <w:szCs w:val="24"/>
        </w:rPr>
        <w:tab/>
      </w:r>
      <w:r w:rsidRPr="00372FCA">
        <w:rPr>
          <w:rFonts w:ascii="Times New Roman" w:hAnsi="Times New Roman"/>
          <w:sz w:val="24"/>
          <w:szCs w:val="24"/>
        </w:rPr>
        <w:tab/>
        <w:t>d.)progesterón</w:t>
      </w:r>
    </w:p>
    <w:p w:rsidR="006329B2" w:rsidRPr="00372FCA" w:rsidRDefault="006329B2">
      <w:pPr>
        <w:rPr>
          <w:rFonts w:ascii="Times New Roman" w:hAnsi="Times New Roman"/>
          <w:sz w:val="24"/>
          <w:szCs w:val="24"/>
        </w:rPr>
      </w:pPr>
    </w:p>
    <w:p w:rsidR="006329B2" w:rsidRPr="00372FCA" w:rsidRDefault="006329B2">
      <w:p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4</w:t>
      </w:r>
      <w:r w:rsidRPr="00372FCA">
        <w:rPr>
          <w:rFonts w:ascii="Times New Roman" w:hAnsi="Times New Roman"/>
          <w:i/>
          <w:iCs/>
          <w:sz w:val="24"/>
          <w:szCs w:val="24"/>
        </w:rPr>
        <w:t>.Pre správnu činnosť štítnej žľazy je nevyhnutná prítomnosť:</w:t>
      </w:r>
    </w:p>
    <w:p w:rsidR="006329B2" w:rsidRPr="00372FCA" w:rsidRDefault="006329B2">
      <w:pPr>
        <w:rPr>
          <w:rFonts w:ascii="Times New Roman" w:hAnsi="Times New Roman"/>
          <w:sz w:val="24"/>
          <w:szCs w:val="24"/>
        </w:rPr>
      </w:pPr>
      <w:r w:rsidRPr="00372FCA">
        <w:rPr>
          <w:rFonts w:ascii="Times New Roman" w:hAnsi="Times New Roman"/>
          <w:sz w:val="24"/>
          <w:szCs w:val="24"/>
        </w:rPr>
        <w:tab/>
        <w:t>a.)fluóru</w:t>
      </w:r>
      <w:r w:rsidRPr="00372FCA">
        <w:rPr>
          <w:rFonts w:ascii="Times New Roman" w:hAnsi="Times New Roman"/>
          <w:sz w:val="24"/>
          <w:szCs w:val="24"/>
        </w:rPr>
        <w:tab/>
        <w:t>b.)vanádu</w:t>
      </w:r>
      <w:r w:rsidRPr="00372FCA">
        <w:rPr>
          <w:rFonts w:ascii="Times New Roman" w:hAnsi="Times New Roman"/>
          <w:sz w:val="24"/>
          <w:szCs w:val="24"/>
        </w:rPr>
        <w:tab/>
        <w:t>c.)jódu</w:t>
      </w:r>
      <w:r w:rsidRPr="00372FCA">
        <w:rPr>
          <w:rFonts w:ascii="Times New Roman" w:hAnsi="Times New Roman"/>
          <w:sz w:val="24"/>
          <w:szCs w:val="24"/>
        </w:rPr>
        <w:tab/>
      </w:r>
      <w:r w:rsidRPr="00372FCA">
        <w:rPr>
          <w:rFonts w:ascii="Times New Roman" w:hAnsi="Times New Roman"/>
          <w:sz w:val="24"/>
          <w:szCs w:val="24"/>
        </w:rPr>
        <w:tab/>
        <w:t>d.)vazopresínu</w:t>
      </w:r>
    </w:p>
    <w:p w:rsidR="006329B2" w:rsidRDefault="006329B2">
      <w:pPr>
        <w:rPr>
          <w:rFonts w:ascii="Times New Roman" w:hAnsi="Times New Roman"/>
          <w:sz w:val="24"/>
          <w:szCs w:val="24"/>
        </w:rPr>
      </w:pPr>
    </w:p>
    <w:p w:rsidR="006329B2" w:rsidRPr="00F3140B" w:rsidRDefault="006329B2" w:rsidP="001C2BA6">
      <w:p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5</w:t>
      </w:r>
      <w:r w:rsidRPr="00F3140B">
        <w:rPr>
          <w:rFonts w:ascii="Times New Roman" w:hAnsi="Times New Roman"/>
          <w:i/>
          <w:iCs/>
          <w:sz w:val="24"/>
          <w:szCs w:val="24"/>
        </w:rPr>
        <w:t>.Hormóny pôsobia</w:t>
      </w:r>
      <w:r>
        <w:rPr>
          <w:rFonts w:ascii="Times New Roman" w:hAnsi="Times New Roman"/>
          <w:i/>
          <w:iCs/>
          <w:sz w:val="24"/>
          <w:szCs w:val="24"/>
        </w:rPr>
        <w:t xml:space="preserve"> (viac odpovedí je správnych)</w:t>
      </w:r>
      <w:r w:rsidRPr="00F3140B">
        <w:rPr>
          <w:rFonts w:ascii="Times New Roman" w:hAnsi="Times New Roman"/>
          <w:i/>
          <w:iCs/>
          <w:sz w:val="24"/>
          <w:szCs w:val="24"/>
        </w:rPr>
        <w:t>:</w:t>
      </w:r>
    </w:p>
    <w:p w:rsidR="006329B2" w:rsidRDefault="006329B2" w:rsidP="001C2BA6">
      <w:pPr>
        <w:pBdr>
          <w:bottom w:val="single" w:sz="12" w:space="1" w:color="auto"/>
        </w:pBd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a.)na všetky bunky organizmu</w:t>
      </w:r>
      <w:r>
        <w:rPr>
          <w:rFonts w:ascii="Times New Roman" w:hAnsi="Times New Roman"/>
          <w:sz w:val="24"/>
          <w:szCs w:val="24"/>
        </w:rPr>
        <w:tab/>
        <w:t>b.)len na tzv.cieľové bunky</w:t>
      </w:r>
    </w:p>
    <w:p w:rsidR="006329B2" w:rsidRPr="00372FCA" w:rsidRDefault="006329B2" w:rsidP="001C2BA6">
      <w:pPr>
        <w:pBdr>
          <w:bottom w:val="single" w:sz="12" w:space="1" w:color="auto"/>
        </w:pBd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c.)len na určitý čas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d.)neobmedzene dlho</w:t>
      </w:r>
      <w:r>
        <w:rPr>
          <w:rFonts w:ascii="Times New Roman" w:hAnsi="Times New Roman"/>
          <w:sz w:val="24"/>
          <w:szCs w:val="24"/>
        </w:rPr>
        <w:tab/>
      </w:r>
    </w:p>
    <w:p w:rsidR="006329B2" w:rsidRPr="00372FCA" w:rsidRDefault="006329B2">
      <w:p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6</w:t>
      </w:r>
      <w:r w:rsidRPr="00372FCA">
        <w:rPr>
          <w:rFonts w:ascii="Times New Roman" w:hAnsi="Times New Roman"/>
          <w:i/>
          <w:iCs/>
          <w:sz w:val="24"/>
          <w:szCs w:val="24"/>
        </w:rPr>
        <w:t>.Inzulín</w:t>
      </w:r>
      <w:r>
        <w:rPr>
          <w:rFonts w:ascii="Times New Roman" w:hAnsi="Times New Roman"/>
          <w:i/>
          <w:iCs/>
          <w:sz w:val="24"/>
          <w:szCs w:val="24"/>
        </w:rPr>
        <w:t xml:space="preserve"> (viac odpovedí je správnych)</w:t>
      </w:r>
      <w:r w:rsidRPr="00372FCA">
        <w:rPr>
          <w:rFonts w:ascii="Times New Roman" w:hAnsi="Times New Roman"/>
          <w:i/>
          <w:iCs/>
          <w:sz w:val="24"/>
          <w:szCs w:val="24"/>
        </w:rPr>
        <w:t>:</w:t>
      </w:r>
    </w:p>
    <w:p w:rsidR="006329B2" w:rsidRPr="00372FCA" w:rsidRDefault="006329B2">
      <w:pPr>
        <w:rPr>
          <w:rFonts w:ascii="Times New Roman" w:hAnsi="Times New Roman"/>
          <w:sz w:val="24"/>
          <w:szCs w:val="24"/>
        </w:rPr>
      </w:pPr>
      <w:r w:rsidRPr="00372FCA">
        <w:rPr>
          <w:rFonts w:ascii="Times New Roman" w:hAnsi="Times New Roman"/>
          <w:sz w:val="24"/>
          <w:szCs w:val="24"/>
        </w:rPr>
        <w:tab/>
        <w:t>a.)je hormón kôry nadobličiek</w:t>
      </w:r>
      <w:r w:rsidRPr="00372FCA">
        <w:rPr>
          <w:rFonts w:ascii="Times New Roman" w:hAnsi="Times New Roman"/>
          <w:sz w:val="24"/>
          <w:szCs w:val="24"/>
        </w:rPr>
        <w:tab/>
      </w:r>
      <w:r w:rsidRPr="00372FCA">
        <w:rPr>
          <w:rFonts w:ascii="Times New Roman" w:hAnsi="Times New Roman"/>
          <w:sz w:val="24"/>
          <w:szCs w:val="24"/>
        </w:rPr>
        <w:tab/>
        <w:t>b.)je hormón pankreasu</w:t>
      </w:r>
    </w:p>
    <w:p w:rsidR="006329B2" w:rsidRDefault="006329B2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 w:rsidRPr="00372FCA">
        <w:rPr>
          <w:rFonts w:ascii="Times New Roman" w:hAnsi="Times New Roman"/>
          <w:sz w:val="24"/>
          <w:szCs w:val="24"/>
        </w:rPr>
        <w:tab/>
        <w:t>c.)znižuje hladinu cukru v krvi</w:t>
      </w:r>
      <w:r w:rsidRPr="00372FCA">
        <w:rPr>
          <w:rFonts w:ascii="Times New Roman" w:hAnsi="Times New Roman"/>
          <w:sz w:val="24"/>
          <w:szCs w:val="24"/>
        </w:rPr>
        <w:tab/>
      </w:r>
      <w:r w:rsidRPr="00372FC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d</w:t>
      </w:r>
      <w:r w:rsidRPr="00372FCA">
        <w:rPr>
          <w:rFonts w:ascii="Times New Roman" w:hAnsi="Times New Roman"/>
          <w:sz w:val="24"/>
          <w:szCs w:val="24"/>
        </w:rPr>
        <w:t>.)zvyšuje hladinu cukru v</w:t>
      </w:r>
      <w:r>
        <w:rPr>
          <w:rFonts w:ascii="Times New Roman" w:hAnsi="Times New Roman"/>
          <w:sz w:val="24"/>
          <w:szCs w:val="24"/>
        </w:rPr>
        <w:t> </w:t>
      </w:r>
      <w:r w:rsidRPr="00372FCA">
        <w:rPr>
          <w:rFonts w:ascii="Times New Roman" w:hAnsi="Times New Roman"/>
          <w:sz w:val="24"/>
          <w:szCs w:val="24"/>
        </w:rPr>
        <w:t>krvi</w:t>
      </w:r>
    </w:p>
    <w:p w:rsidR="006329B2" w:rsidRDefault="006329B2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Obdobie pôrodu v rámci ontogenetického vývoja človeka sa nazýva:</w:t>
      </w:r>
    </w:p>
    <w:p w:rsidR="006329B2" w:rsidRDefault="006329B2" w:rsidP="00565EF5">
      <w:pPr>
        <w:pBdr>
          <w:bottom w:val="single" w:sz="12" w:space="1" w:color="auto"/>
        </w:pBd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a.)postnatálne obdobie</w:t>
      </w:r>
      <w:r>
        <w:rPr>
          <w:rFonts w:ascii="Times New Roman" w:hAnsi="Times New Roman"/>
          <w:sz w:val="24"/>
          <w:szCs w:val="24"/>
        </w:rPr>
        <w:tab/>
        <w:t>b.)prenatálne obdobie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c.)perinatálne obdobie</w:t>
      </w:r>
    </w:p>
    <w:p w:rsidR="006329B2" w:rsidRDefault="006329B2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</w:p>
    <w:p w:rsidR="006329B2" w:rsidRDefault="006329B2">
      <w:pPr>
        <w:rPr>
          <w:rFonts w:ascii="Times New Roman" w:hAnsi="Times New Roman"/>
          <w:sz w:val="24"/>
          <w:szCs w:val="24"/>
        </w:rPr>
      </w:pPr>
    </w:p>
    <w:p w:rsidR="006329B2" w:rsidRPr="00372FCA" w:rsidRDefault="006329B2">
      <w:pPr>
        <w:rPr>
          <w:rFonts w:ascii="Times New Roman" w:hAnsi="Times New Roman"/>
          <w:sz w:val="24"/>
          <w:szCs w:val="24"/>
        </w:rPr>
      </w:pPr>
    </w:p>
    <w:p w:rsidR="006329B2" w:rsidRPr="00146173" w:rsidRDefault="006329B2">
      <w:pPr>
        <w:rPr>
          <w:rFonts w:ascii="Times New Roman" w:hAnsi="Times New Roman"/>
          <w:b/>
          <w:bCs/>
          <w:sz w:val="24"/>
          <w:szCs w:val="24"/>
        </w:rPr>
      </w:pPr>
      <w:r w:rsidRPr="00146173">
        <w:rPr>
          <w:rFonts w:ascii="Times New Roman" w:hAnsi="Times New Roman"/>
          <w:b/>
          <w:bCs/>
          <w:sz w:val="24"/>
          <w:szCs w:val="24"/>
        </w:rPr>
        <w:t>1.Vysvetli pojmy:</w:t>
      </w:r>
    </w:p>
    <w:p w:rsidR="006329B2" w:rsidRPr="00372FCA" w:rsidRDefault="006329B2">
      <w:pPr>
        <w:rPr>
          <w:rFonts w:ascii="Times New Roman" w:hAnsi="Times New Roman"/>
          <w:sz w:val="24"/>
          <w:szCs w:val="24"/>
        </w:rPr>
      </w:pPr>
      <w:r w:rsidRPr="00372FCA">
        <w:rPr>
          <w:rFonts w:ascii="Times New Roman" w:hAnsi="Times New Roman"/>
          <w:sz w:val="24"/>
          <w:szCs w:val="24"/>
        </w:rPr>
        <w:t>ZYGOTA,  OOGAMIA, HERMAFRODITIZMUS, GAMÉTY, POHLAVNÝ DIMORFIZMUS</w:t>
      </w:r>
      <w:r>
        <w:rPr>
          <w:rFonts w:ascii="Times New Roman" w:hAnsi="Times New Roman"/>
          <w:sz w:val="24"/>
          <w:szCs w:val="24"/>
        </w:rPr>
        <w:t>, DIZYGOTNÉ DVOJČATÁ</w:t>
      </w:r>
    </w:p>
    <w:p w:rsidR="006329B2" w:rsidRPr="00372FCA" w:rsidRDefault="006329B2">
      <w:pPr>
        <w:rPr>
          <w:rFonts w:ascii="Times New Roman" w:hAnsi="Times New Roman"/>
          <w:sz w:val="24"/>
          <w:szCs w:val="24"/>
        </w:rPr>
      </w:pPr>
    </w:p>
    <w:p w:rsidR="006329B2" w:rsidRPr="00372FCA" w:rsidRDefault="006329B2">
      <w:pPr>
        <w:rPr>
          <w:rFonts w:ascii="Times New Roman" w:hAnsi="Times New Roman"/>
          <w:sz w:val="24"/>
          <w:szCs w:val="24"/>
        </w:rPr>
      </w:pPr>
      <w:r w:rsidRPr="00146173">
        <w:rPr>
          <w:rFonts w:ascii="Times New Roman" w:hAnsi="Times New Roman"/>
          <w:b/>
          <w:bCs/>
          <w:sz w:val="24"/>
          <w:szCs w:val="24"/>
        </w:rPr>
        <w:t>2.Čo je na obrázku</w:t>
      </w:r>
      <w:r w:rsidRPr="00372FCA">
        <w:rPr>
          <w:rFonts w:ascii="Times New Roman" w:hAnsi="Times New Roman"/>
          <w:sz w:val="24"/>
          <w:szCs w:val="24"/>
        </w:rPr>
        <w:t>? Popíš základné častí a vysvetli funkciu.</w:t>
      </w:r>
    </w:p>
    <w:p w:rsidR="006329B2" w:rsidRPr="00372FCA" w:rsidRDefault="006329B2">
      <w:pPr>
        <w:rPr>
          <w:rFonts w:ascii="Times New Roman" w:hAnsi="Times New Roman"/>
          <w:sz w:val="24"/>
          <w:szCs w:val="24"/>
        </w:rPr>
      </w:pPr>
      <w:r w:rsidRPr="00D57279">
        <w:rPr>
          <w:rFonts w:ascii="Times New Roman" w:hAnsi="Times New Roman"/>
          <w:noProof/>
          <w:sz w:val="24"/>
          <w:szCs w:val="24"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2" o:spid="_x0000_i1025" type="#_x0000_t75" alt="Zobraziť zdrojový obrázok" style="width:312.75pt;height:179.25pt;visibility:visible">
            <v:imagedata r:id="rId5" o:title=""/>
          </v:shape>
        </w:pict>
      </w:r>
    </w:p>
    <w:p w:rsidR="006329B2" w:rsidRPr="00372FCA" w:rsidRDefault="006329B2">
      <w:pPr>
        <w:rPr>
          <w:rFonts w:ascii="Times New Roman" w:hAnsi="Times New Roman"/>
          <w:sz w:val="24"/>
          <w:szCs w:val="24"/>
        </w:rPr>
      </w:pPr>
    </w:p>
    <w:p w:rsidR="006329B2" w:rsidRPr="00372FCA" w:rsidRDefault="006329B2" w:rsidP="00372FCA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146173">
        <w:rPr>
          <w:rFonts w:ascii="Times New Roman" w:hAnsi="Times New Roman"/>
          <w:b/>
          <w:bCs/>
          <w:sz w:val="24"/>
          <w:szCs w:val="24"/>
        </w:rPr>
        <w:t>3. Glukóza</w:t>
      </w:r>
      <w:r w:rsidRPr="00372FCA">
        <w:rPr>
          <w:rFonts w:ascii="Times New Roman" w:hAnsi="Times New Roman"/>
          <w:sz w:val="24"/>
          <w:szCs w:val="24"/>
        </w:rPr>
        <w:t xml:space="preserve"> je jednoduchý cukor, ktorý ľudské telo potrebuje pre normálne fungovanie. V grafe sú zobrazené údaje o množstve glukózy v krvi u dvoch ľudí </w:t>
      </w:r>
    </w:p>
    <w:p w:rsidR="006329B2" w:rsidRPr="00372FCA" w:rsidRDefault="006329B2" w:rsidP="00372FCA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6329B2" w:rsidRPr="00372FCA" w:rsidRDefault="006329B2" w:rsidP="00372FCA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6329B2" w:rsidRPr="00372FCA" w:rsidRDefault="006329B2" w:rsidP="00372FCA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6329B2" w:rsidRPr="00372FCA" w:rsidRDefault="006329B2" w:rsidP="00372FCA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6329B2" w:rsidRPr="00372FCA" w:rsidRDefault="006329B2" w:rsidP="00372FCA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6329B2" w:rsidRPr="00372FCA" w:rsidRDefault="006329B2" w:rsidP="00372FCA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sk-SK"/>
        </w:rPr>
        <w:pict>
          <v:shape id="Obrázok 1" o:spid="_x0000_s1026" type="#_x0000_t75" style="position:absolute;left:0;text-align:left;margin-left:7.15pt;margin-top:-64pt;width:418.3pt;height:195.25pt;z-index:-251658240;visibility:visible" wrapcoords="-39 0 -39 21517 21600 21517 21600 0 -39 0">
            <v:imagedata r:id="rId6" o:title=""/>
            <w10:wrap type="tight"/>
          </v:shape>
        </w:pict>
      </w:r>
    </w:p>
    <w:p w:rsidR="006329B2" w:rsidRPr="00372FCA" w:rsidRDefault="006329B2" w:rsidP="00372FCA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6329B2" w:rsidRPr="00372FCA" w:rsidRDefault="006329B2" w:rsidP="00372FCA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6329B2" w:rsidRPr="00372FCA" w:rsidRDefault="006329B2" w:rsidP="00372FCA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6329B2" w:rsidRPr="00372FCA" w:rsidRDefault="006329B2" w:rsidP="00372FCA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6329B2" w:rsidRPr="00372FCA" w:rsidRDefault="006329B2" w:rsidP="00372FCA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372FCA">
        <w:rPr>
          <w:rFonts w:ascii="Times New Roman" w:hAnsi="Times New Roman"/>
          <w:sz w:val="24"/>
          <w:szCs w:val="24"/>
        </w:rPr>
        <w:t xml:space="preserve">počas dňa. </w:t>
      </w:r>
    </w:p>
    <w:p w:rsidR="006329B2" w:rsidRPr="00372FCA" w:rsidRDefault="006329B2" w:rsidP="00372FCA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372FCA">
        <w:rPr>
          <w:rFonts w:ascii="Times New Roman" w:hAnsi="Times New Roman"/>
          <w:sz w:val="24"/>
          <w:szCs w:val="24"/>
        </w:rPr>
        <w:t>V ktorom čase títo ľudia určite konzumovali jedlo?</w:t>
      </w:r>
    </w:p>
    <w:p w:rsidR="006329B2" w:rsidRPr="00372FCA" w:rsidRDefault="006329B2" w:rsidP="00372FCA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372FCA">
        <w:rPr>
          <w:rFonts w:ascii="Times New Roman" w:hAnsi="Times New Roman"/>
          <w:sz w:val="24"/>
          <w:szCs w:val="24"/>
        </w:rPr>
        <w:t>Ktorá krivka reprezentuje osobu s cukrovku? Ktorá krivka reprezentuje osobu, ktorá nemá cukrovku. Vysvetlite.</w:t>
      </w:r>
    </w:p>
    <w:p w:rsidR="006329B2" w:rsidRPr="00372FCA" w:rsidRDefault="006329B2" w:rsidP="00372FCA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372FCA">
        <w:rPr>
          <w:rFonts w:ascii="Times New Roman" w:hAnsi="Times New Roman"/>
          <w:sz w:val="24"/>
          <w:szCs w:val="24"/>
        </w:rPr>
        <w:t>Ktorá hodnota v grafe vyjadruje normálnu hladinu glukózy týchto ľudí v krvi?</w:t>
      </w:r>
    </w:p>
    <w:p w:rsidR="006329B2" w:rsidRPr="00372FCA" w:rsidRDefault="006329B2" w:rsidP="00372FCA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372FCA">
        <w:rPr>
          <w:rFonts w:ascii="Times New Roman" w:hAnsi="Times New Roman"/>
          <w:sz w:val="24"/>
          <w:szCs w:val="24"/>
        </w:rPr>
        <w:t>Ako dlho trvá osobe, ktorá nemá cukrovku, aby sa hladina krvného cukru dostala do normálu?</w:t>
      </w:r>
    </w:p>
    <w:p w:rsidR="006329B2" w:rsidRPr="00372FCA" w:rsidRDefault="006329B2" w:rsidP="00372FCA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372FCA">
        <w:rPr>
          <w:rFonts w:ascii="Times New Roman" w:hAnsi="Times New Roman"/>
          <w:sz w:val="24"/>
          <w:szCs w:val="24"/>
        </w:rPr>
        <w:t>Aké sú príčiny a dôsledky cukrovky? Ako jej môžeme predchádzať?</w:t>
      </w:r>
    </w:p>
    <w:p w:rsidR="006329B2" w:rsidRPr="00372FCA" w:rsidRDefault="006329B2">
      <w:pPr>
        <w:rPr>
          <w:rFonts w:ascii="Times New Roman" w:hAnsi="Times New Roman"/>
          <w:sz w:val="24"/>
          <w:szCs w:val="24"/>
        </w:rPr>
      </w:pPr>
    </w:p>
    <w:p w:rsidR="006329B2" w:rsidRDefault="006329B2">
      <w:pPr>
        <w:rPr>
          <w:rFonts w:ascii="Times New Roman" w:hAnsi="Times New Roman"/>
          <w:sz w:val="24"/>
          <w:szCs w:val="24"/>
        </w:rPr>
      </w:pPr>
      <w:r w:rsidRPr="00146173">
        <w:rPr>
          <w:rFonts w:ascii="Times New Roman" w:hAnsi="Times New Roman"/>
          <w:b/>
          <w:bCs/>
          <w:sz w:val="24"/>
          <w:szCs w:val="24"/>
        </w:rPr>
        <w:t xml:space="preserve">4.Na obrázku sa nachádzajú hormonálne žľazy. </w:t>
      </w:r>
      <w:r w:rsidRPr="00372FCA">
        <w:rPr>
          <w:rFonts w:ascii="Times New Roman" w:hAnsi="Times New Roman"/>
          <w:sz w:val="24"/>
          <w:szCs w:val="24"/>
        </w:rPr>
        <w:t>Vysvetli, čo je hormón, vymenuj, aké hormonálne žľazy  má človek. Vyber 3 ľubovoľné a vymenuj hormóny, ktoré produkujú.</w:t>
      </w:r>
    </w:p>
    <w:p w:rsidR="006329B2" w:rsidRDefault="006329B2">
      <w:pPr>
        <w:rPr>
          <w:rFonts w:ascii="Times New Roman" w:hAnsi="Times New Roman"/>
          <w:sz w:val="24"/>
          <w:szCs w:val="24"/>
        </w:rPr>
      </w:pPr>
    </w:p>
    <w:p w:rsidR="006329B2" w:rsidRDefault="006329B2" w:rsidP="00146173">
      <w:pPr>
        <w:jc w:val="center"/>
        <w:rPr>
          <w:rFonts w:ascii="Times New Roman" w:hAnsi="Times New Roman"/>
          <w:sz w:val="24"/>
          <w:szCs w:val="24"/>
        </w:rPr>
      </w:pPr>
      <w:r w:rsidRPr="00D57279">
        <w:rPr>
          <w:rFonts w:ascii="Times New Roman" w:hAnsi="Times New Roman"/>
          <w:noProof/>
          <w:sz w:val="24"/>
          <w:szCs w:val="24"/>
          <w:lang w:eastAsia="sk-SK"/>
        </w:rPr>
        <w:pict>
          <v:shape id="Zástupný symbol obsahu 3" o:spid="_x0000_i1026" type="#_x0000_t75" alt="stiahnuť.jpg" style="width:153pt;height:246.75pt;visibility:visible">
            <v:imagedata r:id="rId7" o:title=""/>
          </v:shape>
        </w:pict>
      </w:r>
    </w:p>
    <w:p w:rsidR="006329B2" w:rsidRDefault="006329B2">
      <w:pPr>
        <w:rPr>
          <w:rFonts w:ascii="Times New Roman" w:hAnsi="Times New Roman"/>
          <w:sz w:val="24"/>
          <w:szCs w:val="24"/>
        </w:rPr>
      </w:pPr>
    </w:p>
    <w:p w:rsidR="006329B2" w:rsidRDefault="006329B2">
      <w:pPr>
        <w:rPr>
          <w:rFonts w:ascii="Times New Roman" w:hAnsi="Times New Roman"/>
          <w:sz w:val="24"/>
          <w:szCs w:val="24"/>
        </w:rPr>
      </w:pPr>
      <w:r w:rsidRPr="00146173">
        <w:rPr>
          <w:rFonts w:ascii="Times New Roman" w:hAnsi="Times New Roman"/>
          <w:b/>
          <w:bCs/>
          <w:sz w:val="24"/>
          <w:szCs w:val="24"/>
        </w:rPr>
        <w:t>5.a.)Civilizačné ochorenia</w:t>
      </w:r>
      <w:r>
        <w:rPr>
          <w:rFonts w:ascii="Times New Roman" w:hAnsi="Times New Roman"/>
          <w:sz w:val="24"/>
          <w:szCs w:val="24"/>
        </w:rPr>
        <w:t xml:space="preserve"> – definícia pojmu, dôvody vzniku,  vymenuj aspoň 4 civilizačné ochorenia.</w:t>
      </w:r>
    </w:p>
    <w:p w:rsidR="006329B2" w:rsidRPr="00372FCA" w:rsidRDefault="006329B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b.)Vysvetli pojmy: ANAMNIA, AMNIOTA + uveď rozdiel medzi nimi + vymenuj triedy stavovcov, ktoré k ním patria</w:t>
      </w:r>
    </w:p>
    <w:sectPr w:rsidR="006329B2" w:rsidRPr="00372FCA" w:rsidSect="00D100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E48AC"/>
    <w:multiLevelType w:val="hybridMultilevel"/>
    <w:tmpl w:val="5E16E9D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95948"/>
    <w:rsid w:val="000848BD"/>
    <w:rsid w:val="00146173"/>
    <w:rsid w:val="00150D8C"/>
    <w:rsid w:val="001C2BA6"/>
    <w:rsid w:val="00265382"/>
    <w:rsid w:val="00273687"/>
    <w:rsid w:val="00372FCA"/>
    <w:rsid w:val="003A550E"/>
    <w:rsid w:val="003F3376"/>
    <w:rsid w:val="004B2725"/>
    <w:rsid w:val="00565EF5"/>
    <w:rsid w:val="005F059A"/>
    <w:rsid w:val="006329B2"/>
    <w:rsid w:val="006A64B0"/>
    <w:rsid w:val="0078334D"/>
    <w:rsid w:val="00972D7D"/>
    <w:rsid w:val="00A15039"/>
    <w:rsid w:val="00D100C2"/>
    <w:rsid w:val="00D25616"/>
    <w:rsid w:val="00D57279"/>
    <w:rsid w:val="00DA727C"/>
    <w:rsid w:val="00DC0DEA"/>
    <w:rsid w:val="00E374A5"/>
    <w:rsid w:val="00F13E14"/>
    <w:rsid w:val="00F26C0A"/>
    <w:rsid w:val="00F3140B"/>
    <w:rsid w:val="00F46385"/>
    <w:rsid w:val="00F95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0C2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372FCA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56</TotalTime>
  <Pages>3</Pages>
  <Words>313</Words>
  <Characters>1790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Jano S.</cp:lastModifiedBy>
  <cp:revision>26</cp:revision>
  <cp:lastPrinted>2002-01-01T00:11:00Z</cp:lastPrinted>
  <dcterms:created xsi:type="dcterms:W3CDTF">2021-08-23T07:26:00Z</dcterms:created>
  <dcterms:modified xsi:type="dcterms:W3CDTF">2002-01-01T00:12:00Z</dcterms:modified>
</cp:coreProperties>
</file>