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6CB" w:rsidRPr="005704CA" w:rsidRDefault="00D506CB">
      <w:pPr>
        <w:rPr>
          <w:b/>
        </w:rPr>
      </w:pPr>
      <w:r w:rsidRPr="005704CA">
        <w:rPr>
          <w:b/>
        </w:rPr>
        <w:t xml:space="preserve">TEMATICKÁ PÍSOMKA </w:t>
      </w:r>
      <w:r w:rsidRPr="005704CA">
        <w:rPr>
          <w:b/>
        </w:rPr>
        <w:tab/>
      </w:r>
      <w:r w:rsidRPr="005704CA">
        <w:rPr>
          <w:b/>
        </w:rPr>
        <w:tab/>
      </w:r>
      <w:r w:rsidRPr="005704CA">
        <w:rPr>
          <w:b/>
        </w:rPr>
        <w:tab/>
        <w:t>A</w:t>
      </w:r>
      <w:r w:rsidRPr="005704CA">
        <w:rPr>
          <w:b/>
        </w:rPr>
        <w:tab/>
      </w:r>
      <w:r w:rsidRPr="005704CA">
        <w:rPr>
          <w:b/>
        </w:rPr>
        <w:tab/>
      </w:r>
      <w:r w:rsidRPr="005704CA">
        <w:rPr>
          <w:b/>
        </w:rPr>
        <w:tab/>
      </w:r>
      <w:r w:rsidRPr="005704CA">
        <w:rPr>
          <w:b/>
        </w:rPr>
        <w:tab/>
      </w:r>
      <w:r w:rsidRPr="005704CA">
        <w:rPr>
          <w:b/>
        </w:rPr>
        <w:tab/>
        <w:t>MENO: ____________________</w:t>
      </w:r>
    </w:p>
    <w:p w:rsidR="00D506CB" w:rsidRDefault="00D506CB">
      <w:r>
        <w:t>1.Poľnohospodártvo – ktorý sektor? Ako sa poľnohospodárstvo delí? Ktorá jeho časť prevláda vo svete?</w:t>
      </w:r>
    </w:p>
    <w:p w:rsidR="00D506CB" w:rsidRDefault="00D506CB">
      <w:r>
        <w:t>2.Aké sú hlavné smery vývoja dopravy? (o čo sa snaží doprava?)</w:t>
      </w:r>
    </w:p>
    <w:p w:rsidR="00D506CB" w:rsidRDefault="00D506CB">
      <w:r>
        <w:t>3.Vypíš aspoň 6 lokalizačných činiteľov priemyslu – z toho 3 vysvetli</w:t>
      </w:r>
    </w:p>
    <w:p w:rsidR="00D506CB" w:rsidRDefault="00D506CB">
      <w:r>
        <w:t>4.Vypíš aspoň 3 olejniny + 2 z nich lokalizuj, kde sa pestujú.</w:t>
      </w:r>
    </w:p>
    <w:p w:rsidR="00D506CB" w:rsidRDefault="00D506CB">
      <w:r>
        <w:t>5.Aké sú hlavné motívy CR – vypíš aspoň 5 + 2 z nich vysvetli.</w:t>
      </w:r>
    </w:p>
    <w:p w:rsidR="00D506CB" w:rsidRDefault="00D506CB">
      <w:r>
        <w:t>6.Európska únia – kedy začala vznikať (rok) + z akého celku? Vypíš zakladajúce štáty (aspoň 5)</w:t>
      </w:r>
    </w:p>
    <w:p w:rsidR="00D506CB" w:rsidRDefault="00D506CB">
      <w:r>
        <w:t>7.Ako delíme štáty podľa politického systému + podľa štatoprávneho usporiadania? + swtailne vysvetlite a uveďte ku každému príklad štátu.</w:t>
      </w:r>
    </w:p>
    <w:p w:rsidR="00D506CB" w:rsidRDefault="00D506CB" w:rsidP="00F9104C">
      <w:pPr>
        <w:rPr>
          <w:rFonts w:ascii="Times New Roman" w:hAnsi="Times New Roman"/>
          <w:sz w:val="24"/>
          <w:szCs w:val="24"/>
        </w:rPr>
      </w:pPr>
      <w:r>
        <w:t>8.</w:t>
      </w:r>
      <w:r w:rsidRPr="00EC3BCF">
        <w:rPr>
          <w:rFonts w:ascii="Times New Roman" w:hAnsi="Times New Roman"/>
          <w:b/>
          <w:i/>
          <w:sz w:val="24"/>
          <w:szCs w:val="24"/>
        </w:rPr>
        <w:t>Vytvor správne dvojice</w:t>
      </w:r>
      <w:r>
        <w:rPr>
          <w:rFonts w:ascii="Times New Roman" w:hAnsi="Times New Roman"/>
          <w:sz w:val="24"/>
          <w:szCs w:val="24"/>
        </w:rPr>
        <w:t>:</w:t>
      </w:r>
    </w:p>
    <w:p w:rsidR="00D506CB" w:rsidRDefault="00D506CB" w:rsidP="00F9104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 olivovník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1. Monzúnová oblasť V a JV Ázie</w:t>
      </w:r>
    </w:p>
    <w:p w:rsidR="00D506CB" w:rsidRDefault="00D506CB" w:rsidP="00F9104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B: ryža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2. Oblasť Guinejského zálivu </w:t>
      </w:r>
    </w:p>
    <w:p w:rsidR="00D506CB" w:rsidRDefault="00D506CB" w:rsidP="00F9104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C: palma kokosová</w:t>
      </w:r>
      <w:r>
        <w:rPr>
          <w:rFonts w:ascii="Times New Roman" w:hAnsi="Times New Roman"/>
          <w:sz w:val="24"/>
          <w:szCs w:val="24"/>
        </w:rPr>
        <w:tab/>
        <w:t>3. Filipíny (najväčší producent)</w:t>
      </w:r>
    </w:p>
    <w:p w:rsidR="00D506CB" w:rsidRDefault="00D506CB" w:rsidP="00F9104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D: kakaovník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4. Oblasť Stredozemného mora </w:t>
      </w:r>
      <w:r>
        <w:rPr>
          <w:rFonts w:ascii="Times New Roman" w:hAnsi="Times New Roman"/>
          <w:sz w:val="24"/>
          <w:szCs w:val="24"/>
        </w:rPr>
        <w:tab/>
      </w:r>
    </w:p>
    <w:p w:rsidR="00D506CB" w:rsidRPr="00EC3BCF" w:rsidRDefault="00D506CB" w:rsidP="00F9104C">
      <w:pPr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9</w:t>
      </w:r>
      <w:r w:rsidRPr="00EC3BCF">
        <w:rPr>
          <w:rFonts w:ascii="Times New Roman" w:hAnsi="Times New Roman"/>
          <w:b/>
          <w:i/>
          <w:sz w:val="24"/>
          <w:szCs w:val="24"/>
        </w:rPr>
        <w:t>. Označ pojem, ktorý k ostatným nepatrí a odôvodni prečo?</w:t>
      </w:r>
    </w:p>
    <w:p w:rsidR="00D506CB" w:rsidRDefault="00D506CB" w:rsidP="00F9104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A.) Dopravný prostriedok, dopravný ťah, dopravná cesta, </w:t>
      </w:r>
    </w:p>
    <w:p w:rsidR="00D506CB" w:rsidRDefault="00D506CB" w:rsidP="00F9104C">
      <w:pPr>
        <w:ind w:left="708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dopravné zariadenie</w:t>
      </w:r>
    </w:p>
    <w:p w:rsidR="00D506CB" w:rsidRDefault="00D506CB" w:rsidP="00F9104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B.)  TGV, stredná vzdialenosť, málo pružná doprava, </w:t>
      </w:r>
    </w:p>
    <w:p w:rsidR="00D506CB" w:rsidRDefault="00D506CB" w:rsidP="00F9104C">
      <w:pPr>
        <w:ind w:left="708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rýchlosť prepravy</w:t>
      </w:r>
    </w:p>
    <w:p w:rsidR="00D506CB" w:rsidRDefault="00D506CB" w:rsidP="00F9104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C.) kakaovník, čajovník, bavlník, kávovník</w:t>
      </w:r>
    </w:p>
    <w:p w:rsidR="00D506CB" w:rsidRDefault="00D506CB" w:rsidP="00F9104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D.) sekundárny sektor, obmedzený trh, práca strojov, sériová </w:t>
      </w:r>
    </w:p>
    <w:p w:rsidR="00D506CB" w:rsidRDefault="00D506CB" w:rsidP="00F9104C">
      <w:pPr>
        <w:ind w:left="708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výroba</w:t>
      </w:r>
    </w:p>
    <w:p w:rsidR="00D506CB" w:rsidRDefault="00D506CB"/>
    <w:p w:rsidR="00D506CB" w:rsidRDefault="00D506CB"/>
    <w:p w:rsidR="00D506CB" w:rsidRDefault="00D506CB"/>
    <w:p w:rsidR="00D506CB" w:rsidRDefault="00D506CB"/>
    <w:p w:rsidR="00D506CB" w:rsidRDefault="00D506CB"/>
    <w:p w:rsidR="00D506CB" w:rsidRDefault="00D506CB"/>
    <w:p w:rsidR="00D506CB" w:rsidRDefault="00D506CB"/>
    <w:p w:rsidR="00D506CB" w:rsidRDefault="00D506CB"/>
    <w:p w:rsidR="00D506CB" w:rsidRDefault="00D506CB"/>
    <w:p w:rsidR="00D506CB" w:rsidRDefault="00D506CB"/>
    <w:p w:rsidR="00D506CB" w:rsidRDefault="00D506CB"/>
    <w:p w:rsidR="00D506CB" w:rsidRDefault="00D506CB"/>
    <w:p w:rsidR="00D506CB" w:rsidRPr="005704CA" w:rsidRDefault="00D506CB" w:rsidP="003F52D5">
      <w:pPr>
        <w:rPr>
          <w:b/>
        </w:rPr>
      </w:pPr>
      <w:r w:rsidRPr="005704CA">
        <w:rPr>
          <w:b/>
        </w:rPr>
        <w:t xml:space="preserve">TEMATICKÁ PÍSOMKA </w:t>
      </w:r>
      <w:r w:rsidRPr="005704CA">
        <w:rPr>
          <w:b/>
        </w:rPr>
        <w:tab/>
      </w:r>
      <w:r w:rsidRPr="005704CA">
        <w:rPr>
          <w:b/>
        </w:rPr>
        <w:tab/>
      </w:r>
      <w:r w:rsidRPr="005704CA">
        <w:rPr>
          <w:b/>
        </w:rPr>
        <w:tab/>
        <w:t>B</w:t>
      </w:r>
      <w:r w:rsidRPr="005704CA">
        <w:rPr>
          <w:b/>
        </w:rPr>
        <w:tab/>
      </w:r>
      <w:r w:rsidRPr="005704CA">
        <w:rPr>
          <w:b/>
        </w:rPr>
        <w:tab/>
      </w:r>
      <w:r w:rsidRPr="005704CA">
        <w:rPr>
          <w:b/>
        </w:rPr>
        <w:tab/>
      </w:r>
      <w:r w:rsidRPr="005704CA">
        <w:rPr>
          <w:b/>
        </w:rPr>
        <w:tab/>
      </w:r>
      <w:r w:rsidRPr="005704CA">
        <w:rPr>
          <w:b/>
        </w:rPr>
        <w:tab/>
        <w:t>MENO: ____________________</w:t>
      </w:r>
    </w:p>
    <w:p w:rsidR="00D506CB" w:rsidRDefault="00D506CB" w:rsidP="003F52D5">
      <w:r>
        <w:t>1.Priemysel – ktorý sektor? Kde a kedy sa začal v Európe rozvíjať? Čo predchádzalo priemyselnej výrobe?</w:t>
      </w:r>
    </w:p>
    <w:p w:rsidR="00D506CB" w:rsidRDefault="00D506CB" w:rsidP="003F52D5">
      <w:r>
        <w:t>2.Vymenujte a vysvetlite predpoklady CR</w:t>
      </w:r>
    </w:p>
    <w:p w:rsidR="00D506CB" w:rsidRDefault="00D506CB" w:rsidP="003F52D5">
      <w:r>
        <w:t>3.Vypíš aspoň 6 lokalizačných činiteľov priemyslu – z toho 3 vysvetli</w:t>
      </w:r>
    </w:p>
    <w:p w:rsidR="00D506CB" w:rsidRDefault="00D506CB" w:rsidP="003F52D5">
      <w:r>
        <w:t>4.Vypíš aspoň 3 pochutiny + 2 z nich lokalizuj, kde sa pestujú.</w:t>
      </w:r>
    </w:p>
    <w:p w:rsidR="00D506CB" w:rsidRDefault="00D506CB" w:rsidP="003F52D5">
      <w:r>
        <w:t>5.Čo tvorí technickú základňu dopravy? + ako sa nazýva najdlhšia železnica sveta (koľko má dĺžku? Čo spája?)</w:t>
      </w:r>
    </w:p>
    <w:p w:rsidR="00D506CB" w:rsidRDefault="00D506CB" w:rsidP="003F52D5">
      <w:r>
        <w:t>6.Európska únia – koľko má dnes členov? Kedy vstúpilo SR do EÚ? Ktorá krajina vstúpila do EÚ ako posledná? + vysvetli pojmy: Eurozóna, Schengenská dohoda</w:t>
      </w:r>
    </w:p>
    <w:p w:rsidR="00D506CB" w:rsidRDefault="00D506CB" w:rsidP="003F52D5">
      <w:r>
        <w:t>7.Ako delíme štáty podľa typu vlády + detailne vysvetlí a uveď príklady.</w:t>
      </w:r>
    </w:p>
    <w:p w:rsidR="00D506CB" w:rsidRDefault="00D506CB" w:rsidP="003F52D5">
      <w:pPr>
        <w:rPr>
          <w:rFonts w:ascii="Times New Roman" w:hAnsi="Times New Roman"/>
          <w:sz w:val="24"/>
          <w:szCs w:val="24"/>
        </w:rPr>
      </w:pPr>
      <w:r>
        <w:t>8.</w:t>
      </w:r>
      <w:r w:rsidRPr="00EC3BCF">
        <w:rPr>
          <w:rFonts w:ascii="Times New Roman" w:hAnsi="Times New Roman"/>
          <w:b/>
          <w:i/>
          <w:sz w:val="24"/>
          <w:szCs w:val="24"/>
        </w:rPr>
        <w:t>Vytvor správne dvojice</w:t>
      </w:r>
      <w:r>
        <w:rPr>
          <w:rFonts w:ascii="Times New Roman" w:hAnsi="Times New Roman"/>
          <w:sz w:val="24"/>
          <w:szCs w:val="24"/>
        </w:rPr>
        <w:t>:</w:t>
      </w:r>
    </w:p>
    <w:p w:rsidR="00D506CB" w:rsidRDefault="00D506CB" w:rsidP="003F52D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A:</w:t>
      </w:r>
      <w:r w:rsidRPr="002942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palma kokosová</w:t>
      </w:r>
      <w:r>
        <w:rPr>
          <w:rFonts w:ascii="Times New Roman" w:hAnsi="Times New Roman"/>
          <w:sz w:val="24"/>
          <w:szCs w:val="24"/>
        </w:rPr>
        <w:tab/>
        <w:t>1. Filipíny (najväčší producent)</w:t>
      </w:r>
    </w:p>
    <w:p w:rsidR="00D506CB" w:rsidRDefault="00D506CB" w:rsidP="003F52D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B: kakaovník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2. Oblasť Stredozemného mora </w:t>
      </w:r>
    </w:p>
    <w:p w:rsidR="00D506CB" w:rsidRDefault="00D506CB" w:rsidP="003F52D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C: olivovník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3. Monzúnová oblasť V a JV Ázie </w:t>
      </w:r>
    </w:p>
    <w:p w:rsidR="00D506CB" w:rsidRDefault="00D506CB" w:rsidP="003F52D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D:</w:t>
      </w:r>
      <w:r w:rsidRPr="002942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ryža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4.</w:t>
      </w:r>
      <w:r w:rsidRPr="002942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Oblasť Guinejského zálivu</w:t>
      </w:r>
      <w:r>
        <w:rPr>
          <w:rFonts w:ascii="Times New Roman" w:hAnsi="Times New Roman"/>
          <w:sz w:val="24"/>
          <w:szCs w:val="24"/>
        </w:rPr>
        <w:tab/>
      </w:r>
    </w:p>
    <w:p w:rsidR="00D506CB" w:rsidRPr="00EC3BCF" w:rsidRDefault="00D506CB" w:rsidP="003F52D5">
      <w:pPr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9</w:t>
      </w:r>
      <w:r w:rsidRPr="00EC3BCF">
        <w:rPr>
          <w:rFonts w:ascii="Times New Roman" w:hAnsi="Times New Roman"/>
          <w:b/>
          <w:i/>
          <w:sz w:val="24"/>
          <w:szCs w:val="24"/>
        </w:rPr>
        <w:t>. Označ pojem, ktorý k ostatným nepatrí a odôvodni prečo?</w:t>
      </w:r>
    </w:p>
    <w:p w:rsidR="00D506CB" w:rsidRDefault="00D506CB" w:rsidP="005C529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A.) Brunej, Spojené kráľovstvo, Monako, Lichtenštajnsko</w:t>
      </w:r>
    </w:p>
    <w:p w:rsidR="00D506CB" w:rsidRDefault="00D506CB" w:rsidP="003F52D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B.)  TGV, stredná vzdialenosť, málo pružná doprava, </w:t>
      </w:r>
    </w:p>
    <w:p w:rsidR="00D506CB" w:rsidRDefault="00D506CB" w:rsidP="003F52D5">
      <w:pPr>
        <w:ind w:left="708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rýchlosť prepravy</w:t>
      </w:r>
    </w:p>
    <w:p w:rsidR="00D506CB" w:rsidRDefault="00D506CB" w:rsidP="003F52D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C.) kukurica, zemiaky, ryža, ovos</w:t>
      </w:r>
    </w:p>
    <w:p w:rsidR="00D506CB" w:rsidRDefault="00D506CB" w:rsidP="003F52D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D.) sekundárny sektor, obmedzený trh, práca strojov, sériová </w:t>
      </w:r>
    </w:p>
    <w:p w:rsidR="00D506CB" w:rsidRDefault="00D506CB" w:rsidP="003F52D5">
      <w:pPr>
        <w:ind w:left="708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výroba</w:t>
      </w:r>
    </w:p>
    <w:p w:rsidR="00D506CB" w:rsidRDefault="00D506CB" w:rsidP="003F52D5"/>
    <w:p w:rsidR="00D506CB" w:rsidRDefault="00D506CB" w:rsidP="003F52D5"/>
    <w:p w:rsidR="00D506CB" w:rsidRDefault="00D506CB"/>
    <w:p w:rsidR="00D506CB" w:rsidRDefault="00D506CB"/>
    <w:sectPr w:rsidR="00D506CB" w:rsidSect="00725F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37899"/>
    <w:rsid w:val="000557FD"/>
    <w:rsid w:val="00294238"/>
    <w:rsid w:val="002B4F0A"/>
    <w:rsid w:val="003F52D5"/>
    <w:rsid w:val="005704CA"/>
    <w:rsid w:val="005C529C"/>
    <w:rsid w:val="00725FF6"/>
    <w:rsid w:val="00737899"/>
    <w:rsid w:val="00B27CF4"/>
    <w:rsid w:val="00C75E61"/>
    <w:rsid w:val="00D506CB"/>
    <w:rsid w:val="00EC3BCF"/>
    <w:rsid w:val="00F9104C"/>
    <w:rsid w:val="00FA64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F0A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14</TotalTime>
  <Pages>2</Pages>
  <Words>356</Words>
  <Characters>2032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Jano S.</cp:lastModifiedBy>
  <cp:revision>8</cp:revision>
  <cp:lastPrinted>2001-12-31T23:10:00Z</cp:lastPrinted>
  <dcterms:created xsi:type="dcterms:W3CDTF">2021-11-01T07:58:00Z</dcterms:created>
  <dcterms:modified xsi:type="dcterms:W3CDTF">2001-12-31T23:10:00Z</dcterms:modified>
</cp:coreProperties>
</file>