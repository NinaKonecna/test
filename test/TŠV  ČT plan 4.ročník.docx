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EE" w:rsidRDefault="002A37EE" w:rsidP="007D2F6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A37EE" w:rsidRPr="009106DC" w:rsidRDefault="002A37EE" w:rsidP="007D2F6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A37EE" w:rsidRDefault="002A37EE" w:rsidP="007D2F61">
      <w:pPr>
        <w:spacing w:after="0" w:line="240" w:lineRule="auto"/>
        <w:rPr>
          <w:sz w:val="28"/>
          <w:szCs w:val="28"/>
        </w:rPr>
      </w:pPr>
    </w:p>
    <w:p w:rsidR="002A37EE" w:rsidRDefault="002A37EE" w:rsidP="007D2F61">
      <w:pPr>
        <w:spacing w:after="0" w:line="240" w:lineRule="auto"/>
        <w:rPr>
          <w:b/>
          <w:bCs/>
          <w:sz w:val="32"/>
          <w:szCs w:val="32"/>
        </w:rPr>
      </w:pPr>
    </w:p>
    <w:p w:rsidR="002A37EE" w:rsidRPr="00AA285B" w:rsidRDefault="002A37EE" w:rsidP="007D2F6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91DE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(60</w:t>
      </w:r>
      <w:bookmarkStart w:id="0" w:name="_GoBack"/>
      <w:bookmarkEnd w:id="0"/>
      <w:r>
        <w:rPr>
          <w:b/>
          <w:bCs/>
          <w:sz w:val="32"/>
          <w:szCs w:val="32"/>
        </w:rPr>
        <w:t xml:space="preserve"> h ročne)</w:t>
      </w:r>
    </w:p>
    <w:p w:rsidR="002A37EE" w:rsidRDefault="002A37EE" w:rsidP="007D2F61">
      <w:pPr>
        <w:spacing w:after="0" w:line="240" w:lineRule="auto"/>
        <w:rPr>
          <w:b/>
          <w:bCs/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b/>
          <w:bCs/>
          <w:sz w:val="24"/>
          <w:szCs w:val="24"/>
        </w:rPr>
      </w:pPr>
      <w:r w:rsidRPr="007D2F61">
        <w:rPr>
          <w:sz w:val="24"/>
          <w:szCs w:val="24"/>
        </w:rPr>
        <w:t>Školský rok</w:t>
      </w:r>
      <w:r w:rsidR="0073316F">
        <w:rPr>
          <w:b/>
          <w:bCs/>
          <w:sz w:val="24"/>
          <w:szCs w:val="24"/>
        </w:rPr>
        <w:t>: 2016/2017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4</w:t>
      </w:r>
      <w:r w:rsidR="0073316F">
        <w:rPr>
          <w:b/>
          <w:bCs/>
          <w:sz w:val="24"/>
          <w:szCs w:val="24"/>
        </w:rPr>
        <w:t>. ročník</w:t>
      </w:r>
      <w:r w:rsidRPr="00844A30">
        <w:rPr>
          <w:b/>
          <w:bCs/>
          <w:sz w:val="24"/>
          <w:szCs w:val="24"/>
        </w:rPr>
        <w:t>, dievčatá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3316F" w:rsidRPr="009106DC" w:rsidRDefault="0073316F" w:rsidP="0073316F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 pre štvorročné štúdium</w:t>
      </w:r>
      <w:r w:rsidRPr="009106DC">
        <w:rPr>
          <w:b/>
          <w:bCs/>
          <w:sz w:val="24"/>
          <w:szCs w:val="24"/>
        </w:rPr>
        <w:t>.</w:t>
      </w: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2A37EE" w:rsidRDefault="002A37EE" w:rsidP="007D2F61">
      <w:pPr>
        <w:spacing w:after="0" w:line="240" w:lineRule="auto"/>
      </w:pPr>
    </w:p>
    <w:p w:rsidR="0073316F" w:rsidRDefault="0073316F" w:rsidP="007D2F61">
      <w:pPr>
        <w:spacing w:after="0" w:line="240" w:lineRule="auto"/>
      </w:pPr>
    </w:p>
    <w:p w:rsidR="002A37EE" w:rsidRPr="009106DC" w:rsidRDefault="002A37EE" w:rsidP="007D2F61">
      <w:pPr>
        <w:spacing w:after="0" w:line="240" w:lineRule="auto"/>
        <w:rPr>
          <w:sz w:val="24"/>
          <w:szCs w:val="24"/>
        </w:rPr>
      </w:pPr>
    </w:p>
    <w:p w:rsidR="00742782" w:rsidRDefault="00742782" w:rsidP="00742782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742782" w:rsidRDefault="00742782" w:rsidP="00742782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A37EE" w:rsidRPr="009106DC" w:rsidRDefault="002A37EE" w:rsidP="007D2F6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A37EE" w:rsidRPr="009106DC" w:rsidRDefault="002A37EE" w:rsidP="007D2F6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A37EE" w:rsidRDefault="002A37EE" w:rsidP="007D2F61">
      <w:pPr>
        <w:tabs>
          <w:tab w:val="left" w:pos="5529"/>
        </w:tabs>
        <w:spacing w:after="0" w:line="240" w:lineRule="auto"/>
      </w:pPr>
    </w:p>
    <w:p w:rsidR="002A37EE" w:rsidRDefault="002A37EE" w:rsidP="007D2F6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4"/>
        <w:gridCol w:w="1005"/>
        <w:gridCol w:w="3554"/>
        <w:gridCol w:w="6944"/>
        <w:gridCol w:w="1417"/>
        <w:gridCol w:w="1416"/>
      </w:tblGrid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Align w:val="center"/>
          </w:tcPr>
          <w:p w:rsidR="002A37EE" w:rsidRPr="00A54ED2" w:rsidRDefault="002A37EE" w:rsidP="008E3048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3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339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4" w:type="dxa"/>
            <w:vMerge w:val="restart"/>
          </w:tcPr>
          <w:p w:rsidR="002A37EE" w:rsidRPr="00837855" w:rsidRDefault="002A37EE" w:rsidP="008E3048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Vysoký, polovysoký,  </w:t>
            </w:r>
            <w:proofErr w:type="spellStart"/>
            <w:r>
              <w:t>padavý</w:t>
            </w:r>
            <w:proofErr w:type="spellEnd"/>
            <w:r>
              <w:t xml:space="preserve">  štart, nízky štart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416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9.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11.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16.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15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23.-24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837855">
              <w:rPr>
                <w:b/>
                <w:bCs/>
              </w:rPr>
              <w:t xml:space="preserve">Rytmická gymnastika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25.-26.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27. – 29.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5"/>
        </w:trPr>
        <w:tc>
          <w:tcPr>
            <w:tcW w:w="14284" w:type="dxa"/>
            <w:gridSpan w:val="5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30.-31.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32.- 33.</w:t>
            </w:r>
          </w:p>
        </w:tc>
        <w:tc>
          <w:tcPr>
            <w:tcW w:w="3554" w:type="dxa"/>
            <w:vMerge/>
          </w:tcPr>
          <w:p w:rsidR="002A37EE" w:rsidRPr="00837855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Kotúľ vpred, 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34.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35.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Premet bokom, premet vpred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36.</w:t>
            </w:r>
          </w:p>
        </w:tc>
        <w:tc>
          <w:tcPr>
            <w:tcW w:w="3554" w:type="dxa"/>
            <w:vMerge w:val="restart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 xml:space="preserve">Basketbal   </w:t>
            </w:r>
            <w:r w:rsidRPr="00686B10">
              <w:rPr>
                <w:u w:val="single"/>
              </w:rPr>
              <w:t>8</w:t>
            </w:r>
          </w:p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Úvodná hodina – basketbalová rozcvička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686B10" w:rsidRDefault="002A37EE" w:rsidP="008E3048">
            <w:pPr>
              <w:spacing w:after="0" w:line="240" w:lineRule="auto"/>
            </w:pPr>
            <w:r>
              <w:t>37</w:t>
            </w:r>
            <w:r w:rsidRPr="00686B10">
              <w:t>.</w:t>
            </w:r>
          </w:p>
        </w:tc>
        <w:tc>
          <w:tcPr>
            <w:tcW w:w="3554" w:type="dxa"/>
            <w:vMerge/>
          </w:tcPr>
          <w:p w:rsidR="002A37EE" w:rsidRPr="00686B10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686B10" w:rsidRDefault="002A37EE" w:rsidP="008E3048">
            <w:pPr>
              <w:spacing w:after="0" w:line="240" w:lineRule="auto"/>
            </w:pPr>
            <w:r w:rsidRPr="00686B10">
              <w:t>Hra na 10 prihrávok</w:t>
            </w:r>
          </w:p>
        </w:tc>
        <w:tc>
          <w:tcPr>
            <w:tcW w:w="1417" w:type="dxa"/>
          </w:tcPr>
          <w:p w:rsidR="002A37EE" w:rsidRPr="00F4768E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686B10">
            <w:pPr>
              <w:spacing w:after="0" w:line="240" w:lineRule="auto"/>
            </w:pPr>
            <w:r>
              <w:t>38.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39.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40.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41.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42. - 43.</w:t>
            </w:r>
          </w:p>
        </w:tc>
        <w:tc>
          <w:tcPr>
            <w:tcW w:w="355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44.- 46.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686B10">
            <w:pPr>
              <w:spacing w:after="0" w:line="240" w:lineRule="auto"/>
            </w:pPr>
            <w:r>
              <w:t xml:space="preserve">47.– 48. 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49.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52"/>
        </w:trPr>
        <w:tc>
          <w:tcPr>
            <w:tcW w:w="1364" w:type="dxa"/>
            <w:vMerge w:val="restart"/>
          </w:tcPr>
          <w:p w:rsidR="002A37EE" w:rsidRDefault="002A37EE" w:rsidP="008E3048">
            <w:pPr>
              <w:spacing w:after="0" w:line="240" w:lineRule="auto"/>
            </w:pPr>
          </w:p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50.</w:t>
            </w:r>
          </w:p>
        </w:tc>
        <w:tc>
          <w:tcPr>
            <w:tcW w:w="3554" w:type="dxa"/>
            <w:vMerge w:val="restart"/>
          </w:tcPr>
          <w:p w:rsidR="002A37EE" w:rsidRPr="005223B3" w:rsidRDefault="002A37EE" w:rsidP="000654C8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Masáže. Vplyv masáží na organizmus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5508AF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51.</w:t>
            </w:r>
          </w:p>
        </w:tc>
        <w:tc>
          <w:tcPr>
            <w:tcW w:w="3554" w:type="dxa"/>
            <w:vMerge/>
          </w:tcPr>
          <w:p w:rsidR="002A37EE" w:rsidRPr="003369E4" w:rsidRDefault="002A37EE" w:rsidP="000654C8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4" w:type="dxa"/>
          </w:tcPr>
          <w:p w:rsidR="002A37EE" w:rsidRPr="00A54ED2" w:rsidRDefault="002A37EE" w:rsidP="000654C8">
            <w:pPr>
              <w:spacing w:after="0" w:line="240" w:lineRule="auto"/>
            </w:pPr>
            <w:r>
              <w:t>Druhy masáží</w:t>
            </w:r>
          </w:p>
        </w:tc>
        <w:tc>
          <w:tcPr>
            <w:tcW w:w="1417" w:type="dxa"/>
          </w:tcPr>
          <w:p w:rsidR="002A37EE" w:rsidRPr="00A54ED2" w:rsidRDefault="002A37EE" w:rsidP="000654C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70"/>
        </w:trPr>
        <w:tc>
          <w:tcPr>
            <w:tcW w:w="136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52.</w:t>
            </w:r>
          </w:p>
        </w:tc>
        <w:tc>
          <w:tcPr>
            <w:tcW w:w="3554" w:type="dxa"/>
            <w:vMerge w:val="restart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</w:rPr>
            </w:pPr>
            <w:r w:rsidRPr="00365563">
              <w:rPr>
                <w:b/>
                <w:bCs/>
              </w:rPr>
              <w:t xml:space="preserve">Stolný tenis   </w:t>
            </w:r>
            <w:r w:rsidRPr="00365563"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Vorhand</w:t>
            </w:r>
            <w:proofErr w:type="spellEnd"/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10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53.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  <w:trHeight w:val="210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54. – 55.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 xml:space="preserve">56. </w:t>
            </w:r>
          </w:p>
        </w:tc>
        <w:tc>
          <w:tcPr>
            <w:tcW w:w="3554" w:type="dxa"/>
          </w:tcPr>
          <w:p w:rsidR="002A37EE" w:rsidRPr="00365563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</w:rPr>
              <w:t>Florbal</w:t>
            </w:r>
            <w:proofErr w:type="spellEnd"/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rozcvička. HČJ – držanie hokejky, vedenie loptičky, streľba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57.</w:t>
            </w:r>
          </w:p>
        </w:tc>
        <w:tc>
          <w:tcPr>
            <w:tcW w:w="355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73316F">
            <w:pPr>
              <w:spacing w:after="0" w:line="240" w:lineRule="auto"/>
            </w:pPr>
            <w:r>
              <w:t xml:space="preserve">HK- prihrávky, </w:t>
            </w:r>
            <w:r w:rsidR="0073316F">
              <w:t>streľba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58. – 59.</w:t>
            </w:r>
          </w:p>
        </w:tc>
        <w:tc>
          <w:tcPr>
            <w:tcW w:w="355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Pr="00A54ED2" w:rsidRDefault="002A37EE" w:rsidP="008E3048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</w:tcPr>
          <w:p w:rsidR="002A37EE" w:rsidRPr="00A54ED2" w:rsidRDefault="002A37EE" w:rsidP="008E3048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0" w:type="dxa"/>
            <w:gridSpan w:val="4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 w:val="restart"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60.</w:t>
            </w:r>
          </w:p>
        </w:tc>
        <w:tc>
          <w:tcPr>
            <w:tcW w:w="3554" w:type="dxa"/>
            <w:vMerge w:val="restart"/>
          </w:tcPr>
          <w:p w:rsidR="002A37EE" w:rsidRPr="00856026" w:rsidRDefault="002A37EE" w:rsidP="008E304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Atletika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rýchlosti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  <w:tr w:rsidR="002A37EE" w:rsidRPr="00A54ED2">
        <w:trPr>
          <w:gridAfter w:val="1"/>
          <w:wAfter w:w="1416" w:type="dxa"/>
        </w:trPr>
        <w:tc>
          <w:tcPr>
            <w:tcW w:w="1364" w:type="dxa"/>
            <w:vMerge/>
          </w:tcPr>
          <w:p w:rsidR="002A37EE" w:rsidRPr="00A54ED2" w:rsidRDefault="002A37EE" w:rsidP="008E3048">
            <w:pPr>
              <w:spacing w:after="0" w:line="240" w:lineRule="auto"/>
            </w:pPr>
          </w:p>
        </w:tc>
        <w:tc>
          <w:tcPr>
            <w:tcW w:w="1005" w:type="dxa"/>
          </w:tcPr>
          <w:p w:rsidR="002A37EE" w:rsidRDefault="002A37EE" w:rsidP="008E3048">
            <w:pPr>
              <w:spacing w:after="0" w:line="240" w:lineRule="auto"/>
            </w:pPr>
            <w:r>
              <w:t>61.</w:t>
            </w:r>
          </w:p>
        </w:tc>
        <w:tc>
          <w:tcPr>
            <w:tcW w:w="3554" w:type="dxa"/>
            <w:vMerge/>
          </w:tcPr>
          <w:p w:rsidR="002A37EE" w:rsidRDefault="002A37EE" w:rsidP="008E3048">
            <w:pPr>
              <w:spacing w:after="0" w:line="240" w:lineRule="auto"/>
            </w:pPr>
          </w:p>
        </w:tc>
        <w:tc>
          <w:tcPr>
            <w:tcW w:w="6944" w:type="dxa"/>
          </w:tcPr>
          <w:p w:rsidR="002A37EE" w:rsidRDefault="002A37EE" w:rsidP="008E3048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2A37EE" w:rsidRPr="00A54ED2" w:rsidRDefault="002A37EE" w:rsidP="008E3048">
            <w:pPr>
              <w:spacing w:after="0" w:line="240" w:lineRule="auto"/>
            </w:pPr>
          </w:p>
        </w:tc>
      </w:tr>
    </w:tbl>
    <w:p w:rsidR="002A37EE" w:rsidRDefault="002A37EE" w:rsidP="007D2F61"/>
    <w:p w:rsidR="002A37EE" w:rsidRDefault="002A37EE"/>
    <w:sectPr w:rsidR="002A37EE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2F61"/>
    <w:rsid w:val="000654C8"/>
    <w:rsid w:val="00150DE2"/>
    <w:rsid w:val="0017446E"/>
    <w:rsid w:val="001F314A"/>
    <w:rsid w:val="00291DE2"/>
    <w:rsid w:val="002A37EE"/>
    <w:rsid w:val="003369E4"/>
    <w:rsid w:val="00365563"/>
    <w:rsid w:val="004357C4"/>
    <w:rsid w:val="005223B3"/>
    <w:rsid w:val="005508AF"/>
    <w:rsid w:val="00635369"/>
    <w:rsid w:val="00686B10"/>
    <w:rsid w:val="00721B12"/>
    <w:rsid w:val="0073316F"/>
    <w:rsid w:val="00742782"/>
    <w:rsid w:val="007818A8"/>
    <w:rsid w:val="007969E4"/>
    <w:rsid w:val="007D2F61"/>
    <w:rsid w:val="00837855"/>
    <w:rsid w:val="00841713"/>
    <w:rsid w:val="00844A30"/>
    <w:rsid w:val="00856026"/>
    <w:rsid w:val="00895423"/>
    <w:rsid w:val="008E3048"/>
    <w:rsid w:val="008F3BAD"/>
    <w:rsid w:val="009106DC"/>
    <w:rsid w:val="009B5C0B"/>
    <w:rsid w:val="009E6DF6"/>
    <w:rsid w:val="00A54ED2"/>
    <w:rsid w:val="00AA285B"/>
    <w:rsid w:val="00B11780"/>
    <w:rsid w:val="00BD2737"/>
    <w:rsid w:val="00C70EA0"/>
    <w:rsid w:val="00DB6C53"/>
    <w:rsid w:val="00E074F6"/>
    <w:rsid w:val="00F14D13"/>
    <w:rsid w:val="00F4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F6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D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7D2F61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491</Words>
  <Characters>3258</Characters>
  <Application>Microsoft Office Word</Application>
  <DocSecurity>0</DocSecurity>
  <Lines>27</Lines>
  <Paragraphs>7</Paragraphs>
  <ScaleCrop>false</ScaleCrop>
  <Company>Gelnica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fraar</dc:creator>
  <cp:keywords/>
  <dc:description/>
  <cp:lastModifiedBy>fraar</cp:lastModifiedBy>
  <cp:revision>6</cp:revision>
  <cp:lastPrinted>2016-09-08T12:44:00Z</cp:lastPrinted>
  <dcterms:created xsi:type="dcterms:W3CDTF">2015-09-04T22:37:00Z</dcterms:created>
  <dcterms:modified xsi:type="dcterms:W3CDTF">2016-09-19T08:48:00Z</dcterms:modified>
</cp:coreProperties>
</file>